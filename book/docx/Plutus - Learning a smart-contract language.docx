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62499FCF" w:rsidR="00FA181D" w:rsidRPr="00AC0AC1" w:rsidRDefault="00FA181D" w:rsidP="002B147C">
      <w:pPr>
        <w:spacing w:after="0"/>
        <w:jc w:val="center"/>
        <w:rPr>
          <w:b/>
          <w:sz w:val="56"/>
          <w:szCs w:val="56"/>
        </w:rPr>
      </w:pPr>
      <w:r w:rsidRPr="00AC0AC1">
        <w:rPr>
          <w:b/>
          <w:sz w:val="56"/>
          <w:szCs w:val="56"/>
        </w:rPr>
        <w:t>smart-contract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5808527A" w14:textId="77777777" w:rsidR="00FA181D" w:rsidRPr="00AC0AC1" w:rsidRDefault="00FA181D" w:rsidP="00FA181D">
      <w:pPr>
        <w:spacing w:after="0"/>
      </w:pPr>
    </w:p>
    <w:p w14:paraId="13177E8D" w14:textId="77777777" w:rsidR="00FA181D" w:rsidRPr="00AC0AC1" w:rsidRDefault="00FA181D" w:rsidP="00FA181D">
      <w:pPr>
        <w:spacing w:after="0"/>
      </w:pPr>
    </w:p>
    <w:p w14:paraId="50E043BA" w14:textId="0FAC45B1" w:rsidR="00455630" w:rsidRPr="00AC0AC1" w:rsidRDefault="002564A4" w:rsidP="00FF27C2">
      <w:pPr>
        <w:spacing w:after="0"/>
        <w:jc w:val="center"/>
        <w:rPr>
          <w:b/>
          <w:sz w:val="48"/>
          <w:szCs w:val="48"/>
        </w:rPr>
      </w:pPr>
      <w:r w:rsidRPr="00AC0AC1">
        <w:rPr>
          <w:b/>
          <w:sz w:val="48"/>
          <w:szCs w:val="48"/>
        </w:rPr>
        <w:t>IO</w:t>
      </w:r>
      <w:r w:rsidR="002B045A">
        <w:rPr>
          <w:b/>
          <w:sz w:val="48"/>
          <w:szCs w:val="48"/>
        </w:rPr>
        <w:t>G</w:t>
      </w:r>
    </w:p>
    <w:p w14:paraId="0B0702D5" w14:textId="20EA6085"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455630" w:rsidRPr="00AC0AC1">
        <w:rPr>
          <w:b/>
          <w:sz w:val="28"/>
          <w:szCs w:val="28"/>
        </w:rPr>
        <w:t>smart-contract language</w:t>
      </w:r>
    </w:p>
    <w:p w14:paraId="27044E97" w14:textId="1A564182" w:rsidR="00FA181D" w:rsidRPr="00AC0AC1" w:rsidRDefault="00FA181D" w:rsidP="00FA181D">
      <w:pPr>
        <w:spacing w:after="0"/>
        <w:rPr>
          <w:rFonts w:cs="Calibri"/>
          <w:sz w:val="20"/>
          <w:szCs w:val="20"/>
        </w:rPr>
      </w:pPr>
      <w:r w:rsidRPr="00AC0AC1">
        <w:rPr>
          <w:rFonts w:cs="Calibri"/>
          <w:sz w:val="25"/>
          <w:szCs w:val="25"/>
        </w:rPr>
        <w:t xml:space="preserve">Copyright © </w:t>
      </w:r>
      <w:r w:rsidR="00536FBC" w:rsidRPr="00AC0AC1">
        <w:rPr>
          <w:rFonts w:cs="Calibri"/>
          <w:sz w:val="25"/>
          <w:szCs w:val="25"/>
        </w:rPr>
        <w:t xml:space="preserve">April </w:t>
      </w:r>
      <w:r w:rsidRPr="00AC0AC1">
        <w:rPr>
          <w:rFonts w:cs="Calibri"/>
          <w:sz w:val="25"/>
          <w:szCs w:val="25"/>
        </w:rPr>
        <w:t>2022, IO</w:t>
      </w:r>
      <w:r w:rsidR="002B045A">
        <w:rPr>
          <w:rFonts w:cs="Calibri"/>
          <w:sz w:val="25"/>
          <w:szCs w:val="25"/>
        </w:rPr>
        <w:t>G</w:t>
      </w:r>
      <w:r w:rsidRPr="00AC0AC1">
        <w:rPr>
          <w:rFonts w:cs="Calibri"/>
          <w:sz w:val="25"/>
          <w:szCs w:val="25"/>
        </w:rPr>
        <w:t xml:space="preserve"> (Input Output </w:t>
      </w:r>
      <w:r w:rsidR="002B045A">
        <w:rPr>
          <w:rFonts w:cs="Calibri"/>
          <w:sz w:val="25"/>
          <w:szCs w:val="25"/>
        </w:rPr>
        <w:t>Global</w:t>
      </w:r>
      <w:r w:rsidRPr="00AC0AC1">
        <w:rPr>
          <w:rFonts w:cs="Calibri"/>
          <w:sz w:val="25"/>
          <w:szCs w:val="25"/>
        </w:rPr>
        <w:t>)</w:t>
      </w:r>
    </w:p>
    <w:p w14:paraId="6B47CCF2" w14:textId="77777777"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http://creativecommons.org/licenses/by-nc/4.0/ or send a letter to Creative Commons, 559 Nathan Abbott Way, Stanford, California 94305, USA.</w:t>
      </w:r>
    </w:p>
    <w:p w14:paraId="3C8E54CD" w14:textId="77777777" w:rsidR="00FA181D" w:rsidRPr="00AC0AC1" w:rsidRDefault="00FA181D" w:rsidP="00FA181D">
      <w:pPr>
        <w:spacing w:after="0"/>
      </w:pPr>
    </w:p>
    <w:p w14:paraId="563E322F" w14:textId="119F9105" w:rsidR="0009314B" w:rsidRPr="00AC0AC1" w:rsidRDefault="002564A4" w:rsidP="00FA181D">
      <w:pPr>
        <w:spacing w:after="0"/>
      </w:pPr>
      <w:r w:rsidRPr="00AC0AC1">
        <w:t>This book was prepared by Luka Kurnjek</w:t>
      </w:r>
      <w:r w:rsidR="00D26CFA">
        <w:t xml:space="preserve">, a Plutus community </w:t>
      </w:r>
      <w:r w:rsidR="005E475F">
        <w:t>member</w:t>
      </w:r>
      <w:r w:rsidRPr="00AC0AC1">
        <w:t xml:space="preserve">. </w:t>
      </w:r>
      <w:r w:rsidR="004B7E95" w:rsidRPr="00AC0AC1">
        <w:t>M</w:t>
      </w:r>
      <w:r w:rsidRPr="00AC0AC1">
        <w:t>ajority of the text is taken from the Plutus pioneer program</w:t>
      </w:r>
      <w:r w:rsidR="00371944">
        <w:t xml:space="preserve"> 3</w:t>
      </w:r>
      <w:r w:rsidR="00371944" w:rsidRPr="00371944">
        <w:rPr>
          <w:vertAlign w:val="superscript"/>
        </w:rPr>
        <w:t>rd</w:t>
      </w:r>
      <w:r w:rsidR="00371944">
        <w:t xml:space="preserve"> </w:t>
      </w:r>
      <w:r w:rsidR="00E56BBF">
        <w:t>iteration that</w:t>
      </w:r>
      <w:r w:rsidR="004B7E95" w:rsidRPr="00AC0AC1">
        <w:t xml:space="preserve"> was presented by Lars Brünjes</w:t>
      </w:r>
      <w:r w:rsidRPr="00AC0AC1">
        <w:t xml:space="preserve">. </w:t>
      </w:r>
      <w:r w:rsidR="00FA181D" w:rsidRPr="00AC0AC1">
        <w:t>All program code</w:t>
      </w:r>
      <w:r w:rsidR="000C1906" w:rsidRPr="00AC0AC1">
        <w:t xml:space="preserve"> in this book</w:t>
      </w:r>
      <w:r w:rsidR="00FA181D" w:rsidRPr="00AC0AC1">
        <w:t xml:space="preserve"> is the copyright of</w:t>
      </w:r>
      <w:r w:rsidR="004B7E95" w:rsidRPr="00AC0AC1">
        <w:t xml:space="preserve"> IO</w:t>
      </w:r>
      <w:r w:rsidR="002B045A">
        <w:t>G</w:t>
      </w:r>
      <w:r w:rsidR="00FA181D" w:rsidRPr="00AC0AC1">
        <w:t>. T</w:t>
      </w:r>
      <w:r w:rsidRPr="00AC0AC1">
        <w:t xml:space="preserve">he </w:t>
      </w:r>
      <w:r w:rsidR="002B045A">
        <w:t>code and videos of the 3</w:t>
      </w:r>
      <w:r w:rsidR="002B045A" w:rsidRPr="002B045A">
        <w:rPr>
          <w:vertAlign w:val="superscript"/>
        </w:rPr>
        <w:t>rd</w:t>
      </w:r>
      <w:r w:rsidR="002B045A">
        <w:t xml:space="preserve"> iteration for the </w:t>
      </w:r>
      <w:r w:rsidRPr="00AC0AC1">
        <w:t>Plutus pioneer p</w:t>
      </w:r>
      <w:r w:rsidR="009D2DA0" w:rsidRPr="00AC0AC1">
        <w:t xml:space="preserve">rogram </w:t>
      </w:r>
      <w:r w:rsidR="00F81F9C">
        <w:t>are</w:t>
      </w:r>
      <w:r w:rsidR="009D2DA0" w:rsidRPr="00AC0AC1">
        <w:t xml:space="preserve"> freely available at IO</w:t>
      </w:r>
      <w:r w:rsidR="002B045A">
        <w:t>G</w:t>
      </w:r>
      <w:r w:rsidR="009D2DA0" w:rsidRPr="00AC0AC1">
        <w:t xml:space="preserve"> </w:t>
      </w:r>
      <w:r w:rsidR="00B2654D" w:rsidRPr="00AC0AC1">
        <w:t>GitHub</w:t>
      </w:r>
      <w:r w:rsidR="009D2DA0" w:rsidRPr="00AC0AC1">
        <w:t xml:space="preserve"> page: </w:t>
      </w:r>
    </w:p>
    <w:p w14:paraId="016FF3C2" w14:textId="12E53F9B" w:rsidR="009D2DA0" w:rsidRPr="00AC0AC1" w:rsidRDefault="00000000" w:rsidP="00FA181D">
      <w:pPr>
        <w:spacing w:after="0"/>
      </w:pPr>
      <w:hyperlink r:id="rId10" w:history="1">
        <w:r w:rsidR="002B045A" w:rsidRPr="00644DAA">
          <w:rPr>
            <w:rStyle w:val="Hyperlink"/>
          </w:rPr>
          <w:t>https://github.com/input-output-hk/plutus-pioneer-program/tree/third-iteration</w:t>
        </w:r>
      </w:hyperlink>
      <w:r w:rsidR="002B045A">
        <w:t xml:space="preserve"> </w:t>
      </w:r>
      <w:r w:rsidR="009D2DA0" w:rsidRPr="00AC0AC1">
        <w:t xml:space="preserve"> </w:t>
      </w:r>
    </w:p>
    <w:p w14:paraId="3F1D3C9D" w14:textId="0450A535" w:rsidR="00FF27C2" w:rsidRPr="00AC0AC1" w:rsidRDefault="00AF5D21" w:rsidP="00FA181D">
      <w:pPr>
        <w:spacing w:after="0"/>
      </w:pPr>
      <w:r w:rsidRPr="00AC0AC1">
        <w:t>All pictures in this book are the copyright of IO</w:t>
      </w:r>
      <w:r w:rsidR="00B705E3">
        <w:t>G</w:t>
      </w:r>
      <w:r w:rsidRPr="00AC0AC1">
        <w:t xml:space="preserve"> if no</w:t>
      </w:r>
      <w:r w:rsidR="008D0AB8" w:rsidRPr="00AC0AC1">
        <w:t>t</w:t>
      </w:r>
      <w:r w:rsidRPr="00AC0AC1">
        <w:t xml:space="preserve"> otherwise noted. </w:t>
      </w:r>
      <w:r w:rsidR="002B045A" w:rsidRPr="00AC0AC1">
        <w:t xml:space="preserve">The picture on the front page </w:t>
      </w:r>
      <w:r w:rsidR="002B045A">
        <w:t>is taken from</w:t>
      </w:r>
      <w:r w:rsidR="002B045A" w:rsidRPr="00AC0AC1">
        <w:t xml:space="preserve"> cornellilj.org and published on following blog post:</w:t>
      </w:r>
      <w:r w:rsidR="002B045A">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0C035878" w14:textId="16824785" w:rsidR="006C6BAF" w:rsidRDefault="00C300A1">
      <w:pPr>
        <w:pStyle w:val="TOC1"/>
        <w:rPr>
          <w:rFonts w:asciiTheme="minorHAnsi" w:eastAsiaTheme="minorEastAsia" w:hAnsiTheme="minorHAnsi" w:cstheme="minorBidi"/>
          <w:b w:val="0"/>
          <w:noProof/>
          <w:sz w:val="22"/>
        </w:rPr>
      </w:pPr>
      <w:r w:rsidRPr="00AC0AC1">
        <w:fldChar w:fldCharType="begin"/>
      </w:r>
      <w:r w:rsidRPr="00AC0AC1">
        <w:instrText xml:space="preserve"> TOC \o "1-3" \h \z \u </w:instrText>
      </w:r>
      <w:r w:rsidRPr="00AC0AC1">
        <w:fldChar w:fldCharType="separate"/>
      </w:r>
      <w:hyperlink w:anchor="_Toc102838219" w:history="1">
        <w:r w:rsidR="006C6BAF" w:rsidRPr="00C61D60">
          <w:rPr>
            <w:rStyle w:val="Hyperlink"/>
            <w:noProof/>
          </w:rPr>
          <w:t>1 Plutus introduction</w:t>
        </w:r>
        <w:r w:rsidR="006C6BAF">
          <w:rPr>
            <w:noProof/>
            <w:webHidden/>
          </w:rPr>
          <w:tab/>
        </w:r>
        <w:r w:rsidR="006C6BAF">
          <w:rPr>
            <w:noProof/>
            <w:webHidden/>
          </w:rPr>
          <w:fldChar w:fldCharType="begin"/>
        </w:r>
        <w:r w:rsidR="006C6BAF">
          <w:rPr>
            <w:noProof/>
            <w:webHidden/>
          </w:rPr>
          <w:instrText xml:space="preserve"> PAGEREF _Toc102838219 \h </w:instrText>
        </w:r>
        <w:r w:rsidR="006C6BAF">
          <w:rPr>
            <w:noProof/>
            <w:webHidden/>
          </w:rPr>
        </w:r>
        <w:r w:rsidR="006C6BAF">
          <w:rPr>
            <w:noProof/>
            <w:webHidden/>
          </w:rPr>
          <w:fldChar w:fldCharType="separate"/>
        </w:r>
        <w:r w:rsidR="000A2D3C">
          <w:rPr>
            <w:noProof/>
            <w:webHidden/>
          </w:rPr>
          <w:t>8</w:t>
        </w:r>
        <w:r w:rsidR="006C6BAF">
          <w:rPr>
            <w:noProof/>
            <w:webHidden/>
          </w:rPr>
          <w:fldChar w:fldCharType="end"/>
        </w:r>
      </w:hyperlink>
    </w:p>
    <w:p w14:paraId="77659DC7" w14:textId="60873C96" w:rsidR="006C6BAF" w:rsidRDefault="00000000">
      <w:pPr>
        <w:pStyle w:val="TOC2"/>
        <w:tabs>
          <w:tab w:val="right" w:leader="dot" w:pos="9350"/>
        </w:tabs>
        <w:rPr>
          <w:rFonts w:asciiTheme="minorHAnsi" w:eastAsiaTheme="minorEastAsia" w:hAnsiTheme="minorHAnsi" w:cstheme="minorBidi"/>
          <w:noProof/>
          <w:sz w:val="22"/>
        </w:rPr>
      </w:pPr>
      <w:hyperlink w:anchor="_Toc102838220" w:history="1">
        <w:r w:rsidR="006C6BAF" w:rsidRPr="00C61D60">
          <w:rPr>
            <w:rStyle w:val="Hyperlink"/>
            <w:noProof/>
          </w:rPr>
          <w:t>1.1 Installation of Haskell and Plutus</w:t>
        </w:r>
        <w:r w:rsidR="006C6BAF">
          <w:rPr>
            <w:noProof/>
            <w:webHidden/>
          </w:rPr>
          <w:tab/>
        </w:r>
        <w:r w:rsidR="006C6BAF">
          <w:rPr>
            <w:noProof/>
            <w:webHidden/>
          </w:rPr>
          <w:fldChar w:fldCharType="begin"/>
        </w:r>
        <w:r w:rsidR="006C6BAF">
          <w:rPr>
            <w:noProof/>
            <w:webHidden/>
          </w:rPr>
          <w:instrText xml:space="preserve"> PAGEREF _Toc102838220 \h </w:instrText>
        </w:r>
        <w:r w:rsidR="006C6BAF">
          <w:rPr>
            <w:noProof/>
            <w:webHidden/>
          </w:rPr>
        </w:r>
        <w:r w:rsidR="006C6BAF">
          <w:rPr>
            <w:noProof/>
            <w:webHidden/>
          </w:rPr>
          <w:fldChar w:fldCharType="separate"/>
        </w:r>
        <w:r w:rsidR="000A2D3C">
          <w:rPr>
            <w:noProof/>
            <w:webHidden/>
          </w:rPr>
          <w:t>8</w:t>
        </w:r>
        <w:r w:rsidR="006C6BAF">
          <w:rPr>
            <w:noProof/>
            <w:webHidden/>
          </w:rPr>
          <w:fldChar w:fldCharType="end"/>
        </w:r>
      </w:hyperlink>
    </w:p>
    <w:p w14:paraId="1062D63F" w14:textId="1D709111" w:rsidR="006C6BAF" w:rsidRDefault="00000000">
      <w:pPr>
        <w:pStyle w:val="TOC2"/>
        <w:tabs>
          <w:tab w:val="right" w:leader="dot" w:pos="9350"/>
        </w:tabs>
        <w:rPr>
          <w:rFonts w:asciiTheme="minorHAnsi" w:eastAsiaTheme="minorEastAsia" w:hAnsiTheme="minorHAnsi" w:cstheme="minorBidi"/>
          <w:noProof/>
          <w:sz w:val="22"/>
        </w:rPr>
      </w:pPr>
      <w:hyperlink w:anchor="_Toc102838221" w:history="1">
        <w:r w:rsidR="006C6BAF" w:rsidRPr="00C61D60">
          <w:rPr>
            <w:rStyle w:val="Hyperlink"/>
            <w:noProof/>
          </w:rPr>
          <w:t>1.2 Running the Plutus playground</w:t>
        </w:r>
        <w:r w:rsidR="006C6BAF">
          <w:rPr>
            <w:noProof/>
            <w:webHidden/>
          </w:rPr>
          <w:tab/>
        </w:r>
        <w:r w:rsidR="006C6BAF">
          <w:rPr>
            <w:noProof/>
            <w:webHidden/>
          </w:rPr>
          <w:fldChar w:fldCharType="begin"/>
        </w:r>
        <w:r w:rsidR="006C6BAF">
          <w:rPr>
            <w:noProof/>
            <w:webHidden/>
          </w:rPr>
          <w:instrText xml:space="preserve"> PAGEREF _Toc102838221 \h </w:instrText>
        </w:r>
        <w:r w:rsidR="006C6BAF">
          <w:rPr>
            <w:noProof/>
            <w:webHidden/>
          </w:rPr>
        </w:r>
        <w:r w:rsidR="006C6BAF">
          <w:rPr>
            <w:noProof/>
            <w:webHidden/>
          </w:rPr>
          <w:fldChar w:fldCharType="separate"/>
        </w:r>
        <w:r w:rsidR="000A2D3C">
          <w:rPr>
            <w:noProof/>
            <w:webHidden/>
          </w:rPr>
          <w:t>10</w:t>
        </w:r>
        <w:r w:rsidR="006C6BAF">
          <w:rPr>
            <w:noProof/>
            <w:webHidden/>
          </w:rPr>
          <w:fldChar w:fldCharType="end"/>
        </w:r>
      </w:hyperlink>
    </w:p>
    <w:p w14:paraId="3AC1D5ED" w14:textId="1D52B37E" w:rsidR="006C6BAF" w:rsidRDefault="00000000">
      <w:pPr>
        <w:pStyle w:val="TOC2"/>
        <w:tabs>
          <w:tab w:val="right" w:leader="dot" w:pos="9350"/>
        </w:tabs>
        <w:rPr>
          <w:rFonts w:asciiTheme="minorHAnsi" w:eastAsiaTheme="minorEastAsia" w:hAnsiTheme="minorHAnsi" w:cstheme="minorBidi"/>
          <w:noProof/>
          <w:sz w:val="22"/>
        </w:rPr>
      </w:pPr>
      <w:hyperlink w:anchor="_Toc102838222" w:history="1">
        <w:r w:rsidR="006C6BAF" w:rsidRPr="00C61D60">
          <w:rPr>
            <w:rStyle w:val="Hyperlink"/>
            <w:noProof/>
          </w:rPr>
          <w:t>1.3 The EUTxO model</w:t>
        </w:r>
        <w:r w:rsidR="006C6BAF">
          <w:rPr>
            <w:noProof/>
            <w:webHidden/>
          </w:rPr>
          <w:tab/>
        </w:r>
        <w:r w:rsidR="006C6BAF">
          <w:rPr>
            <w:noProof/>
            <w:webHidden/>
          </w:rPr>
          <w:fldChar w:fldCharType="begin"/>
        </w:r>
        <w:r w:rsidR="006C6BAF">
          <w:rPr>
            <w:noProof/>
            <w:webHidden/>
          </w:rPr>
          <w:instrText xml:space="preserve"> PAGEREF _Toc102838222 \h </w:instrText>
        </w:r>
        <w:r w:rsidR="006C6BAF">
          <w:rPr>
            <w:noProof/>
            <w:webHidden/>
          </w:rPr>
        </w:r>
        <w:r w:rsidR="006C6BAF">
          <w:rPr>
            <w:noProof/>
            <w:webHidden/>
          </w:rPr>
          <w:fldChar w:fldCharType="separate"/>
        </w:r>
        <w:r w:rsidR="000A2D3C">
          <w:rPr>
            <w:noProof/>
            <w:webHidden/>
          </w:rPr>
          <w:t>13</w:t>
        </w:r>
        <w:r w:rsidR="006C6BAF">
          <w:rPr>
            <w:noProof/>
            <w:webHidden/>
          </w:rPr>
          <w:fldChar w:fldCharType="end"/>
        </w:r>
      </w:hyperlink>
    </w:p>
    <w:p w14:paraId="3938B0ED" w14:textId="4ACDFD5E" w:rsidR="006C6BAF" w:rsidRDefault="00000000">
      <w:pPr>
        <w:pStyle w:val="TOC2"/>
        <w:tabs>
          <w:tab w:val="right" w:leader="dot" w:pos="9350"/>
        </w:tabs>
        <w:rPr>
          <w:rFonts w:asciiTheme="minorHAnsi" w:eastAsiaTheme="minorEastAsia" w:hAnsiTheme="minorHAnsi" w:cstheme="minorBidi"/>
          <w:noProof/>
          <w:sz w:val="22"/>
        </w:rPr>
      </w:pPr>
      <w:hyperlink w:anchor="_Toc102838223" w:history="1">
        <w:r w:rsidR="006C6BAF" w:rsidRPr="00C61D60">
          <w:rPr>
            <w:rStyle w:val="Hyperlink"/>
            <w:noProof/>
          </w:rPr>
          <w:t>1.4 Plutus code</w:t>
        </w:r>
        <w:r w:rsidR="006C6BAF">
          <w:rPr>
            <w:noProof/>
            <w:webHidden/>
          </w:rPr>
          <w:tab/>
        </w:r>
        <w:r w:rsidR="006C6BAF">
          <w:rPr>
            <w:noProof/>
            <w:webHidden/>
          </w:rPr>
          <w:fldChar w:fldCharType="begin"/>
        </w:r>
        <w:r w:rsidR="006C6BAF">
          <w:rPr>
            <w:noProof/>
            <w:webHidden/>
          </w:rPr>
          <w:instrText xml:space="preserve"> PAGEREF _Toc102838223 \h </w:instrText>
        </w:r>
        <w:r w:rsidR="006C6BAF">
          <w:rPr>
            <w:noProof/>
            <w:webHidden/>
          </w:rPr>
        </w:r>
        <w:r w:rsidR="006C6BAF">
          <w:rPr>
            <w:noProof/>
            <w:webHidden/>
          </w:rPr>
          <w:fldChar w:fldCharType="separate"/>
        </w:r>
        <w:r w:rsidR="000A2D3C">
          <w:rPr>
            <w:noProof/>
            <w:webHidden/>
          </w:rPr>
          <w:t>13</w:t>
        </w:r>
        <w:r w:rsidR="006C6BAF">
          <w:rPr>
            <w:noProof/>
            <w:webHidden/>
          </w:rPr>
          <w:fldChar w:fldCharType="end"/>
        </w:r>
      </w:hyperlink>
    </w:p>
    <w:p w14:paraId="4EE8470B" w14:textId="06700E49" w:rsidR="006C6BAF" w:rsidRDefault="00000000">
      <w:pPr>
        <w:pStyle w:val="TOC1"/>
        <w:rPr>
          <w:rFonts w:asciiTheme="minorHAnsi" w:eastAsiaTheme="minorEastAsia" w:hAnsiTheme="minorHAnsi" w:cstheme="minorBidi"/>
          <w:b w:val="0"/>
          <w:noProof/>
          <w:sz w:val="22"/>
        </w:rPr>
      </w:pPr>
      <w:hyperlink w:anchor="_Toc102838224" w:history="1">
        <w:r w:rsidR="006C6BAF" w:rsidRPr="00C61D60">
          <w:rPr>
            <w:rStyle w:val="Hyperlink"/>
            <w:noProof/>
          </w:rPr>
          <w:t>2 Simple validation scripts</w:t>
        </w:r>
        <w:r w:rsidR="006C6BAF">
          <w:rPr>
            <w:noProof/>
            <w:webHidden/>
          </w:rPr>
          <w:tab/>
        </w:r>
        <w:r w:rsidR="006C6BAF">
          <w:rPr>
            <w:noProof/>
            <w:webHidden/>
          </w:rPr>
          <w:fldChar w:fldCharType="begin"/>
        </w:r>
        <w:r w:rsidR="006C6BAF">
          <w:rPr>
            <w:noProof/>
            <w:webHidden/>
          </w:rPr>
          <w:instrText xml:space="preserve"> PAGEREF _Toc102838224 \h </w:instrText>
        </w:r>
        <w:r w:rsidR="006C6BAF">
          <w:rPr>
            <w:noProof/>
            <w:webHidden/>
          </w:rPr>
        </w:r>
        <w:r w:rsidR="006C6BAF">
          <w:rPr>
            <w:noProof/>
            <w:webHidden/>
          </w:rPr>
          <w:fldChar w:fldCharType="separate"/>
        </w:r>
        <w:r w:rsidR="000A2D3C">
          <w:rPr>
            <w:noProof/>
            <w:webHidden/>
          </w:rPr>
          <w:t>19</w:t>
        </w:r>
        <w:r w:rsidR="006C6BAF">
          <w:rPr>
            <w:noProof/>
            <w:webHidden/>
          </w:rPr>
          <w:fldChar w:fldCharType="end"/>
        </w:r>
      </w:hyperlink>
    </w:p>
    <w:p w14:paraId="3FFA4DC2" w14:textId="2CE7F8DB" w:rsidR="006C6BAF" w:rsidRDefault="00000000">
      <w:pPr>
        <w:pStyle w:val="TOC2"/>
        <w:tabs>
          <w:tab w:val="right" w:leader="dot" w:pos="9350"/>
        </w:tabs>
        <w:rPr>
          <w:rFonts w:asciiTheme="minorHAnsi" w:eastAsiaTheme="minorEastAsia" w:hAnsiTheme="minorHAnsi" w:cstheme="minorBidi"/>
          <w:noProof/>
          <w:sz w:val="22"/>
        </w:rPr>
      </w:pPr>
      <w:hyperlink w:anchor="_Toc102838225" w:history="1">
        <w:r w:rsidR="006C6BAF" w:rsidRPr="00C61D60">
          <w:rPr>
            <w:rStyle w:val="Hyperlink"/>
            <w:noProof/>
          </w:rPr>
          <w:t>2.1 Low-level untyped validation scripts</w:t>
        </w:r>
        <w:r w:rsidR="006C6BAF">
          <w:rPr>
            <w:noProof/>
            <w:webHidden/>
          </w:rPr>
          <w:tab/>
        </w:r>
        <w:r w:rsidR="006C6BAF">
          <w:rPr>
            <w:noProof/>
            <w:webHidden/>
          </w:rPr>
          <w:fldChar w:fldCharType="begin"/>
        </w:r>
        <w:r w:rsidR="006C6BAF">
          <w:rPr>
            <w:noProof/>
            <w:webHidden/>
          </w:rPr>
          <w:instrText xml:space="preserve"> PAGEREF _Toc102838225 \h </w:instrText>
        </w:r>
        <w:r w:rsidR="006C6BAF">
          <w:rPr>
            <w:noProof/>
            <w:webHidden/>
          </w:rPr>
        </w:r>
        <w:r w:rsidR="006C6BAF">
          <w:rPr>
            <w:noProof/>
            <w:webHidden/>
          </w:rPr>
          <w:fldChar w:fldCharType="separate"/>
        </w:r>
        <w:r w:rsidR="000A2D3C">
          <w:rPr>
            <w:noProof/>
            <w:webHidden/>
          </w:rPr>
          <w:t>19</w:t>
        </w:r>
        <w:r w:rsidR="006C6BAF">
          <w:rPr>
            <w:noProof/>
            <w:webHidden/>
          </w:rPr>
          <w:fldChar w:fldCharType="end"/>
        </w:r>
      </w:hyperlink>
    </w:p>
    <w:p w14:paraId="0085E060" w14:textId="4D8E5A64" w:rsidR="006C6BAF" w:rsidRDefault="00000000">
      <w:pPr>
        <w:pStyle w:val="TOC2"/>
        <w:tabs>
          <w:tab w:val="right" w:leader="dot" w:pos="9350"/>
        </w:tabs>
        <w:rPr>
          <w:rFonts w:asciiTheme="minorHAnsi" w:eastAsiaTheme="minorEastAsia" w:hAnsiTheme="minorHAnsi" w:cstheme="minorBidi"/>
          <w:noProof/>
          <w:sz w:val="22"/>
        </w:rPr>
      </w:pPr>
      <w:hyperlink w:anchor="_Toc102838226" w:history="1">
        <w:r w:rsidR="006C6BAF" w:rsidRPr="00C61D60">
          <w:rPr>
            <w:rStyle w:val="Hyperlink"/>
            <w:noProof/>
          </w:rPr>
          <w:t>2.2 High Level typed validation scripts</w:t>
        </w:r>
        <w:r w:rsidR="006C6BAF">
          <w:rPr>
            <w:noProof/>
            <w:webHidden/>
          </w:rPr>
          <w:tab/>
        </w:r>
        <w:r w:rsidR="006C6BAF">
          <w:rPr>
            <w:noProof/>
            <w:webHidden/>
          </w:rPr>
          <w:fldChar w:fldCharType="begin"/>
        </w:r>
        <w:r w:rsidR="006C6BAF">
          <w:rPr>
            <w:noProof/>
            <w:webHidden/>
          </w:rPr>
          <w:instrText xml:space="preserve"> PAGEREF _Toc102838226 \h </w:instrText>
        </w:r>
        <w:r w:rsidR="006C6BAF">
          <w:rPr>
            <w:noProof/>
            <w:webHidden/>
          </w:rPr>
        </w:r>
        <w:r w:rsidR="006C6BAF">
          <w:rPr>
            <w:noProof/>
            <w:webHidden/>
          </w:rPr>
          <w:fldChar w:fldCharType="separate"/>
        </w:r>
        <w:r w:rsidR="000A2D3C">
          <w:rPr>
            <w:noProof/>
            <w:webHidden/>
          </w:rPr>
          <w:t>25</w:t>
        </w:r>
        <w:r w:rsidR="006C6BAF">
          <w:rPr>
            <w:noProof/>
            <w:webHidden/>
          </w:rPr>
          <w:fldChar w:fldCharType="end"/>
        </w:r>
      </w:hyperlink>
    </w:p>
    <w:p w14:paraId="2AFD6EA2" w14:textId="3A3BBF02" w:rsidR="006C6BAF" w:rsidRDefault="00000000">
      <w:pPr>
        <w:pStyle w:val="TOC2"/>
        <w:tabs>
          <w:tab w:val="right" w:leader="dot" w:pos="9350"/>
        </w:tabs>
        <w:rPr>
          <w:rFonts w:asciiTheme="minorHAnsi" w:eastAsiaTheme="minorEastAsia" w:hAnsiTheme="minorHAnsi" w:cstheme="minorBidi"/>
          <w:noProof/>
          <w:sz w:val="22"/>
        </w:rPr>
      </w:pPr>
      <w:hyperlink w:anchor="_Toc102838227" w:history="1">
        <w:r w:rsidR="006C6BAF" w:rsidRPr="00C61D60">
          <w:rPr>
            <w:rStyle w:val="Hyperlink"/>
            <w:noProof/>
          </w:rPr>
          <w:t>2.3 Homework</w:t>
        </w:r>
        <w:r w:rsidR="006C6BAF">
          <w:rPr>
            <w:noProof/>
            <w:webHidden/>
          </w:rPr>
          <w:tab/>
        </w:r>
        <w:r w:rsidR="006C6BAF">
          <w:rPr>
            <w:noProof/>
            <w:webHidden/>
          </w:rPr>
          <w:fldChar w:fldCharType="begin"/>
        </w:r>
        <w:r w:rsidR="006C6BAF">
          <w:rPr>
            <w:noProof/>
            <w:webHidden/>
          </w:rPr>
          <w:instrText xml:space="preserve"> PAGEREF _Toc102838227 \h </w:instrText>
        </w:r>
        <w:r w:rsidR="006C6BAF">
          <w:rPr>
            <w:noProof/>
            <w:webHidden/>
          </w:rPr>
        </w:r>
        <w:r w:rsidR="006C6BAF">
          <w:rPr>
            <w:noProof/>
            <w:webHidden/>
          </w:rPr>
          <w:fldChar w:fldCharType="separate"/>
        </w:r>
        <w:r w:rsidR="000A2D3C">
          <w:rPr>
            <w:noProof/>
            <w:webHidden/>
          </w:rPr>
          <w:t>28</w:t>
        </w:r>
        <w:r w:rsidR="006C6BAF">
          <w:rPr>
            <w:noProof/>
            <w:webHidden/>
          </w:rPr>
          <w:fldChar w:fldCharType="end"/>
        </w:r>
      </w:hyperlink>
    </w:p>
    <w:p w14:paraId="578A19B0" w14:textId="373A3FB4" w:rsidR="006C6BAF" w:rsidRDefault="00000000">
      <w:pPr>
        <w:pStyle w:val="TOC1"/>
        <w:rPr>
          <w:rFonts w:asciiTheme="minorHAnsi" w:eastAsiaTheme="minorEastAsia" w:hAnsiTheme="minorHAnsi" w:cstheme="minorBidi"/>
          <w:b w:val="0"/>
          <w:noProof/>
          <w:sz w:val="22"/>
        </w:rPr>
      </w:pPr>
      <w:hyperlink w:anchor="_Toc102838228" w:history="1">
        <w:r w:rsidR="006C6BAF" w:rsidRPr="00C61D60">
          <w:rPr>
            <w:rStyle w:val="Hyperlink"/>
            <w:noProof/>
          </w:rPr>
          <w:t>3 Time, parameterized contracts and the cardano testnet</w:t>
        </w:r>
        <w:r w:rsidR="006C6BAF">
          <w:rPr>
            <w:noProof/>
            <w:webHidden/>
          </w:rPr>
          <w:tab/>
        </w:r>
        <w:r w:rsidR="006C6BAF">
          <w:rPr>
            <w:noProof/>
            <w:webHidden/>
          </w:rPr>
          <w:fldChar w:fldCharType="begin"/>
        </w:r>
        <w:r w:rsidR="006C6BAF">
          <w:rPr>
            <w:noProof/>
            <w:webHidden/>
          </w:rPr>
          <w:instrText xml:space="preserve"> PAGEREF _Toc102838228 \h </w:instrText>
        </w:r>
        <w:r w:rsidR="006C6BAF">
          <w:rPr>
            <w:noProof/>
            <w:webHidden/>
          </w:rPr>
        </w:r>
        <w:r w:rsidR="006C6BAF">
          <w:rPr>
            <w:noProof/>
            <w:webHidden/>
          </w:rPr>
          <w:fldChar w:fldCharType="separate"/>
        </w:r>
        <w:r w:rsidR="000A2D3C">
          <w:rPr>
            <w:noProof/>
            <w:webHidden/>
          </w:rPr>
          <w:t>30</w:t>
        </w:r>
        <w:r w:rsidR="006C6BAF">
          <w:rPr>
            <w:noProof/>
            <w:webHidden/>
          </w:rPr>
          <w:fldChar w:fldCharType="end"/>
        </w:r>
      </w:hyperlink>
    </w:p>
    <w:p w14:paraId="68085C4D" w14:textId="3F9C6CED" w:rsidR="006C6BAF" w:rsidRDefault="00000000">
      <w:pPr>
        <w:pStyle w:val="TOC2"/>
        <w:tabs>
          <w:tab w:val="right" w:leader="dot" w:pos="9350"/>
        </w:tabs>
        <w:rPr>
          <w:rFonts w:asciiTheme="minorHAnsi" w:eastAsiaTheme="minorEastAsia" w:hAnsiTheme="minorHAnsi" w:cstheme="minorBidi"/>
          <w:noProof/>
          <w:sz w:val="22"/>
        </w:rPr>
      </w:pPr>
      <w:hyperlink w:anchor="_Toc102838229" w:history="1">
        <w:r w:rsidR="006C6BAF" w:rsidRPr="00C61D60">
          <w:rPr>
            <w:rStyle w:val="Hyperlink"/>
            <w:noProof/>
          </w:rPr>
          <w:t>3.1 Time</w:t>
        </w:r>
        <w:r w:rsidR="006C6BAF">
          <w:rPr>
            <w:noProof/>
            <w:webHidden/>
          </w:rPr>
          <w:tab/>
        </w:r>
        <w:r w:rsidR="006C6BAF">
          <w:rPr>
            <w:noProof/>
            <w:webHidden/>
          </w:rPr>
          <w:fldChar w:fldCharType="begin"/>
        </w:r>
        <w:r w:rsidR="006C6BAF">
          <w:rPr>
            <w:noProof/>
            <w:webHidden/>
          </w:rPr>
          <w:instrText xml:space="preserve"> PAGEREF _Toc102838229 \h </w:instrText>
        </w:r>
        <w:r w:rsidR="006C6BAF">
          <w:rPr>
            <w:noProof/>
            <w:webHidden/>
          </w:rPr>
        </w:r>
        <w:r w:rsidR="006C6BAF">
          <w:rPr>
            <w:noProof/>
            <w:webHidden/>
          </w:rPr>
          <w:fldChar w:fldCharType="separate"/>
        </w:r>
        <w:r w:rsidR="000A2D3C">
          <w:rPr>
            <w:noProof/>
            <w:webHidden/>
          </w:rPr>
          <w:t>31</w:t>
        </w:r>
        <w:r w:rsidR="006C6BAF">
          <w:rPr>
            <w:noProof/>
            <w:webHidden/>
          </w:rPr>
          <w:fldChar w:fldCharType="end"/>
        </w:r>
      </w:hyperlink>
    </w:p>
    <w:p w14:paraId="23C9D296" w14:textId="2A17C9A1" w:rsidR="006C6BAF" w:rsidRDefault="00000000">
      <w:pPr>
        <w:pStyle w:val="TOC2"/>
        <w:tabs>
          <w:tab w:val="right" w:leader="dot" w:pos="9350"/>
        </w:tabs>
        <w:rPr>
          <w:rFonts w:asciiTheme="minorHAnsi" w:eastAsiaTheme="minorEastAsia" w:hAnsiTheme="minorHAnsi" w:cstheme="minorBidi"/>
          <w:noProof/>
          <w:sz w:val="22"/>
        </w:rPr>
      </w:pPr>
      <w:hyperlink w:anchor="_Toc102838230" w:history="1">
        <w:r w:rsidR="006C6BAF" w:rsidRPr="00C61D60">
          <w:rPr>
            <w:rStyle w:val="Hyperlink"/>
            <w:noProof/>
          </w:rPr>
          <w:t>3.2 Parameterized Contracts</w:t>
        </w:r>
        <w:r w:rsidR="006C6BAF">
          <w:rPr>
            <w:noProof/>
            <w:webHidden/>
          </w:rPr>
          <w:tab/>
        </w:r>
        <w:r w:rsidR="006C6BAF">
          <w:rPr>
            <w:noProof/>
            <w:webHidden/>
          </w:rPr>
          <w:fldChar w:fldCharType="begin"/>
        </w:r>
        <w:r w:rsidR="006C6BAF">
          <w:rPr>
            <w:noProof/>
            <w:webHidden/>
          </w:rPr>
          <w:instrText xml:space="preserve"> PAGEREF _Toc102838230 \h </w:instrText>
        </w:r>
        <w:r w:rsidR="006C6BAF">
          <w:rPr>
            <w:noProof/>
            <w:webHidden/>
          </w:rPr>
        </w:r>
        <w:r w:rsidR="006C6BAF">
          <w:rPr>
            <w:noProof/>
            <w:webHidden/>
          </w:rPr>
          <w:fldChar w:fldCharType="separate"/>
        </w:r>
        <w:r w:rsidR="000A2D3C">
          <w:rPr>
            <w:noProof/>
            <w:webHidden/>
          </w:rPr>
          <w:t>37</w:t>
        </w:r>
        <w:r w:rsidR="006C6BAF">
          <w:rPr>
            <w:noProof/>
            <w:webHidden/>
          </w:rPr>
          <w:fldChar w:fldCharType="end"/>
        </w:r>
      </w:hyperlink>
    </w:p>
    <w:p w14:paraId="10A08B74" w14:textId="065D1AB6" w:rsidR="006C6BAF" w:rsidRDefault="00000000">
      <w:pPr>
        <w:pStyle w:val="TOC2"/>
        <w:tabs>
          <w:tab w:val="right" w:leader="dot" w:pos="9350"/>
        </w:tabs>
        <w:rPr>
          <w:rFonts w:asciiTheme="minorHAnsi" w:eastAsiaTheme="minorEastAsia" w:hAnsiTheme="minorHAnsi" w:cstheme="minorBidi"/>
          <w:noProof/>
          <w:sz w:val="22"/>
        </w:rPr>
      </w:pPr>
      <w:hyperlink w:anchor="_Toc102838231" w:history="1">
        <w:r w:rsidR="006C6BAF" w:rsidRPr="00C61D60">
          <w:rPr>
            <w:rStyle w:val="Hyperlink"/>
            <w:noProof/>
          </w:rPr>
          <w:t>3.3 The Cardano testnet</w:t>
        </w:r>
        <w:r w:rsidR="006C6BAF">
          <w:rPr>
            <w:noProof/>
            <w:webHidden/>
          </w:rPr>
          <w:tab/>
        </w:r>
        <w:r w:rsidR="006C6BAF">
          <w:rPr>
            <w:noProof/>
            <w:webHidden/>
          </w:rPr>
          <w:fldChar w:fldCharType="begin"/>
        </w:r>
        <w:r w:rsidR="006C6BAF">
          <w:rPr>
            <w:noProof/>
            <w:webHidden/>
          </w:rPr>
          <w:instrText xml:space="preserve"> PAGEREF _Toc102838231 \h </w:instrText>
        </w:r>
        <w:r w:rsidR="006C6BAF">
          <w:rPr>
            <w:noProof/>
            <w:webHidden/>
          </w:rPr>
        </w:r>
        <w:r w:rsidR="006C6BAF">
          <w:rPr>
            <w:noProof/>
            <w:webHidden/>
          </w:rPr>
          <w:fldChar w:fldCharType="separate"/>
        </w:r>
        <w:r w:rsidR="000A2D3C">
          <w:rPr>
            <w:noProof/>
            <w:webHidden/>
          </w:rPr>
          <w:t>41</w:t>
        </w:r>
        <w:r w:rsidR="006C6BAF">
          <w:rPr>
            <w:noProof/>
            <w:webHidden/>
          </w:rPr>
          <w:fldChar w:fldCharType="end"/>
        </w:r>
      </w:hyperlink>
    </w:p>
    <w:p w14:paraId="7A129523" w14:textId="083DFFA7" w:rsidR="006C6BAF" w:rsidRDefault="00000000">
      <w:pPr>
        <w:pStyle w:val="TOC2"/>
        <w:tabs>
          <w:tab w:val="right" w:leader="dot" w:pos="9350"/>
        </w:tabs>
        <w:rPr>
          <w:rFonts w:asciiTheme="minorHAnsi" w:eastAsiaTheme="minorEastAsia" w:hAnsiTheme="minorHAnsi" w:cstheme="minorBidi"/>
          <w:noProof/>
          <w:sz w:val="22"/>
        </w:rPr>
      </w:pPr>
      <w:hyperlink w:anchor="_Toc102838232" w:history="1">
        <w:r w:rsidR="006C6BAF" w:rsidRPr="00C61D60">
          <w:rPr>
            <w:rStyle w:val="Hyperlink"/>
            <w:noProof/>
          </w:rPr>
          <w:t>3.4 Homework</w:t>
        </w:r>
        <w:r w:rsidR="006C6BAF">
          <w:rPr>
            <w:noProof/>
            <w:webHidden/>
          </w:rPr>
          <w:tab/>
        </w:r>
        <w:r w:rsidR="006C6BAF">
          <w:rPr>
            <w:noProof/>
            <w:webHidden/>
          </w:rPr>
          <w:fldChar w:fldCharType="begin"/>
        </w:r>
        <w:r w:rsidR="006C6BAF">
          <w:rPr>
            <w:noProof/>
            <w:webHidden/>
          </w:rPr>
          <w:instrText xml:space="preserve"> PAGEREF _Toc102838232 \h </w:instrText>
        </w:r>
        <w:r w:rsidR="006C6BAF">
          <w:rPr>
            <w:noProof/>
            <w:webHidden/>
          </w:rPr>
        </w:r>
        <w:r w:rsidR="006C6BAF">
          <w:rPr>
            <w:noProof/>
            <w:webHidden/>
          </w:rPr>
          <w:fldChar w:fldCharType="separate"/>
        </w:r>
        <w:r w:rsidR="000A2D3C">
          <w:rPr>
            <w:noProof/>
            <w:webHidden/>
          </w:rPr>
          <w:t>46</w:t>
        </w:r>
        <w:r w:rsidR="006C6BAF">
          <w:rPr>
            <w:noProof/>
            <w:webHidden/>
          </w:rPr>
          <w:fldChar w:fldCharType="end"/>
        </w:r>
      </w:hyperlink>
    </w:p>
    <w:p w14:paraId="35F0622A" w14:textId="12D14968" w:rsidR="006C6BAF" w:rsidRDefault="00000000">
      <w:pPr>
        <w:pStyle w:val="TOC1"/>
        <w:rPr>
          <w:rFonts w:asciiTheme="minorHAnsi" w:eastAsiaTheme="minorEastAsia" w:hAnsiTheme="minorHAnsi" w:cstheme="minorBidi"/>
          <w:b w:val="0"/>
          <w:noProof/>
          <w:sz w:val="22"/>
        </w:rPr>
      </w:pPr>
      <w:hyperlink w:anchor="_Toc102838233" w:history="1">
        <w:r w:rsidR="006C6BAF" w:rsidRPr="00C61D60">
          <w:rPr>
            <w:rStyle w:val="Hyperlink"/>
            <w:noProof/>
          </w:rPr>
          <w:t>4 Monads, Traces &amp; Contracts</w:t>
        </w:r>
        <w:r w:rsidR="006C6BAF">
          <w:rPr>
            <w:noProof/>
            <w:webHidden/>
          </w:rPr>
          <w:tab/>
        </w:r>
        <w:r w:rsidR="006C6BAF">
          <w:rPr>
            <w:noProof/>
            <w:webHidden/>
          </w:rPr>
          <w:fldChar w:fldCharType="begin"/>
        </w:r>
        <w:r w:rsidR="006C6BAF">
          <w:rPr>
            <w:noProof/>
            <w:webHidden/>
          </w:rPr>
          <w:instrText xml:space="preserve"> PAGEREF _Toc102838233 \h </w:instrText>
        </w:r>
        <w:r w:rsidR="006C6BAF">
          <w:rPr>
            <w:noProof/>
            <w:webHidden/>
          </w:rPr>
        </w:r>
        <w:r w:rsidR="006C6BAF">
          <w:rPr>
            <w:noProof/>
            <w:webHidden/>
          </w:rPr>
          <w:fldChar w:fldCharType="separate"/>
        </w:r>
        <w:r w:rsidR="000A2D3C">
          <w:rPr>
            <w:noProof/>
            <w:webHidden/>
          </w:rPr>
          <w:t>53</w:t>
        </w:r>
        <w:r w:rsidR="006C6BAF">
          <w:rPr>
            <w:noProof/>
            <w:webHidden/>
          </w:rPr>
          <w:fldChar w:fldCharType="end"/>
        </w:r>
      </w:hyperlink>
    </w:p>
    <w:p w14:paraId="61F2C83D" w14:textId="68398256" w:rsidR="006C6BAF" w:rsidRDefault="00000000">
      <w:pPr>
        <w:pStyle w:val="TOC2"/>
        <w:tabs>
          <w:tab w:val="right" w:leader="dot" w:pos="9350"/>
        </w:tabs>
        <w:rPr>
          <w:rFonts w:asciiTheme="minorHAnsi" w:eastAsiaTheme="minorEastAsia" w:hAnsiTheme="minorHAnsi" w:cstheme="minorBidi"/>
          <w:noProof/>
          <w:sz w:val="22"/>
        </w:rPr>
      </w:pPr>
      <w:hyperlink w:anchor="_Toc102838234" w:history="1">
        <w:r w:rsidR="006C6BAF" w:rsidRPr="00C61D60">
          <w:rPr>
            <w:rStyle w:val="Hyperlink"/>
            <w:noProof/>
          </w:rPr>
          <w:t>4.1 Monads</w:t>
        </w:r>
        <w:r w:rsidR="006C6BAF">
          <w:rPr>
            <w:noProof/>
            <w:webHidden/>
          </w:rPr>
          <w:tab/>
        </w:r>
        <w:r w:rsidR="006C6BAF">
          <w:rPr>
            <w:noProof/>
            <w:webHidden/>
          </w:rPr>
          <w:fldChar w:fldCharType="begin"/>
        </w:r>
        <w:r w:rsidR="006C6BAF">
          <w:rPr>
            <w:noProof/>
            <w:webHidden/>
          </w:rPr>
          <w:instrText xml:space="preserve"> PAGEREF _Toc102838234 \h </w:instrText>
        </w:r>
        <w:r w:rsidR="006C6BAF">
          <w:rPr>
            <w:noProof/>
            <w:webHidden/>
          </w:rPr>
        </w:r>
        <w:r w:rsidR="006C6BAF">
          <w:rPr>
            <w:noProof/>
            <w:webHidden/>
          </w:rPr>
          <w:fldChar w:fldCharType="separate"/>
        </w:r>
        <w:r w:rsidR="000A2D3C">
          <w:rPr>
            <w:noProof/>
            <w:webHidden/>
          </w:rPr>
          <w:t>53</w:t>
        </w:r>
        <w:r w:rsidR="006C6BAF">
          <w:rPr>
            <w:noProof/>
            <w:webHidden/>
          </w:rPr>
          <w:fldChar w:fldCharType="end"/>
        </w:r>
      </w:hyperlink>
    </w:p>
    <w:p w14:paraId="39F8A3FA" w14:textId="0F0E787F" w:rsidR="006C6BAF" w:rsidRDefault="00000000">
      <w:pPr>
        <w:pStyle w:val="TOC2"/>
        <w:tabs>
          <w:tab w:val="right" w:leader="dot" w:pos="9350"/>
        </w:tabs>
        <w:rPr>
          <w:rFonts w:asciiTheme="minorHAnsi" w:eastAsiaTheme="minorEastAsia" w:hAnsiTheme="minorHAnsi" w:cstheme="minorBidi"/>
          <w:noProof/>
          <w:sz w:val="22"/>
        </w:rPr>
      </w:pPr>
      <w:hyperlink w:anchor="_Toc102838235" w:history="1">
        <w:r w:rsidR="006C6BAF" w:rsidRPr="00C61D60">
          <w:rPr>
            <w:rStyle w:val="Hyperlink"/>
            <w:noProof/>
          </w:rPr>
          <w:t>4.2 The emulator trace monad</w:t>
        </w:r>
        <w:r w:rsidR="006C6BAF">
          <w:rPr>
            <w:noProof/>
            <w:webHidden/>
          </w:rPr>
          <w:tab/>
        </w:r>
        <w:r w:rsidR="006C6BAF">
          <w:rPr>
            <w:noProof/>
            <w:webHidden/>
          </w:rPr>
          <w:fldChar w:fldCharType="begin"/>
        </w:r>
        <w:r w:rsidR="006C6BAF">
          <w:rPr>
            <w:noProof/>
            <w:webHidden/>
          </w:rPr>
          <w:instrText xml:space="preserve"> PAGEREF _Toc102838235 \h </w:instrText>
        </w:r>
        <w:r w:rsidR="006C6BAF">
          <w:rPr>
            <w:noProof/>
            <w:webHidden/>
          </w:rPr>
        </w:r>
        <w:r w:rsidR="006C6BAF">
          <w:rPr>
            <w:noProof/>
            <w:webHidden/>
          </w:rPr>
          <w:fldChar w:fldCharType="separate"/>
        </w:r>
        <w:r w:rsidR="000A2D3C">
          <w:rPr>
            <w:noProof/>
            <w:webHidden/>
          </w:rPr>
          <w:t>60</w:t>
        </w:r>
        <w:r w:rsidR="006C6BAF">
          <w:rPr>
            <w:noProof/>
            <w:webHidden/>
          </w:rPr>
          <w:fldChar w:fldCharType="end"/>
        </w:r>
      </w:hyperlink>
    </w:p>
    <w:p w14:paraId="12B7832B" w14:textId="3328394E" w:rsidR="006C6BAF" w:rsidRDefault="00000000">
      <w:pPr>
        <w:pStyle w:val="TOC2"/>
        <w:tabs>
          <w:tab w:val="right" w:leader="dot" w:pos="9350"/>
        </w:tabs>
        <w:rPr>
          <w:rFonts w:asciiTheme="minorHAnsi" w:eastAsiaTheme="minorEastAsia" w:hAnsiTheme="minorHAnsi" w:cstheme="minorBidi"/>
          <w:noProof/>
          <w:sz w:val="22"/>
        </w:rPr>
      </w:pPr>
      <w:hyperlink w:anchor="_Toc102838236" w:history="1">
        <w:r w:rsidR="006C6BAF" w:rsidRPr="00C61D60">
          <w:rPr>
            <w:rStyle w:val="Hyperlink"/>
            <w:noProof/>
          </w:rPr>
          <w:t>4.3 The contract monad</w:t>
        </w:r>
        <w:r w:rsidR="006C6BAF">
          <w:rPr>
            <w:noProof/>
            <w:webHidden/>
          </w:rPr>
          <w:tab/>
        </w:r>
        <w:r w:rsidR="006C6BAF">
          <w:rPr>
            <w:noProof/>
            <w:webHidden/>
          </w:rPr>
          <w:fldChar w:fldCharType="begin"/>
        </w:r>
        <w:r w:rsidR="006C6BAF">
          <w:rPr>
            <w:noProof/>
            <w:webHidden/>
          </w:rPr>
          <w:instrText xml:space="preserve"> PAGEREF _Toc102838236 \h </w:instrText>
        </w:r>
        <w:r w:rsidR="006C6BAF">
          <w:rPr>
            <w:noProof/>
            <w:webHidden/>
          </w:rPr>
        </w:r>
        <w:r w:rsidR="006C6BAF">
          <w:rPr>
            <w:noProof/>
            <w:webHidden/>
          </w:rPr>
          <w:fldChar w:fldCharType="separate"/>
        </w:r>
        <w:r w:rsidR="000A2D3C">
          <w:rPr>
            <w:noProof/>
            <w:webHidden/>
          </w:rPr>
          <w:t>63</w:t>
        </w:r>
        <w:r w:rsidR="006C6BAF">
          <w:rPr>
            <w:noProof/>
            <w:webHidden/>
          </w:rPr>
          <w:fldChar w:fldCharType="end"/>
        </w:r>
      </w:hyperlink>
    </w:p>
    <w:p w14:paraId="252FB7D4" w14:textId="7B994DB7" w:rsidR="006C6BAF" w:rsidRDefault="00000000">
      <w:pPr>
        <w:pStyle w:val="TOC2"/>
        <w:tabs>
          <w:tab w:val="right" w:leader="dot" w:pos="9350"/>
        </w:tabs>
        <w:rPr>
          <w:rFonts w:asciiTheme="minorHAnsi" w:eastAsiaTheme="minorEastAsia" w:hAnsiTheme="minorHAnsi" w:cstheme="minorBidi"/>
          <w:noProof/>
          <w:sz w:val="22"/>
        </w:rPr>
      </w:pPr>
      <w:hyperlink w:anchor="_Toc102838237" w:history="1">
        <w:r w:rsidR="006C6BAF" w:rsidRPr="00C61D60">
          <w:rPr>
            <w:rStyle w:val="Hyperlink"/>
            <w:noProof/>
          </w:rPr>
          <w:t>4.4 Homework</w:t>
        </w:r>
        <w:r w:rsidR="006C6BAF">
          <w:rPr>
            <w:noProof/>
            <w:webHidden/>
          </w:rPr>
          <w:tab/>
        </w:r>
        <w:r w:rsidR="006C6BAF">
          <w:rPr>
            <w:noProof/>
            <w:webHidden/>
          </w:rPr>
          <w:fldChar w:fldCharType="begin"/>
        </w:r>
        <w:r w:rsidR="006C6BAF">
          <w:rPr>
            <w:noProof/>
            <w:webHidden/>
          </w:rPr>
          <w:instrText xml:space="preserve"> PAGEREF _Toc102838237 \h </w:instrText>
        </w:r>
        <w:r w:rsidR="006C6BAF">
          <w:rPr>
            <w:noProof/>
            <w:webHidden/>
          </w:rPr>
        </w:r>
        <w:r w:rsidR="006C6BAF">
          <w:rPr>
            <w:noProof/>
            <w:webHidden/>
          </w:rPr>
          <w:fldChar w:fldCharType="separate"/>
        </w:r>
        <w:r w:rsidR="000A2D3C">
          <w:rPr>
            <w:noProof/>
            <w:webHidden/>
          </w:rPr>
          <w:t>67</w:t>
        </w:r>
        <w:r w:rsidR="006C6BAF">
          <w:rPr>
            <w:noProof/>
            <w:webHidden/>
          </w:rPr>
          <w:fldChar w:fldCharType="end"/>
        </w:r>
      </w:hyperlink>
    </w:p>
    <w:p w14:paraId="32AC0420" w14:textId="22B077F2" w:rsidR="006C6BAF" w:rsidRDefault="00000000">
      <w:pPr>
        <w:pStyle w:val="TOC1"/>
        <w:rPr>
          <w:rFonts w:asciiTheme="minorHAnsi" w:eastAsiaTheme="minorEastAsia" w:hAnsiTheme="minorHAnsi" w:cstheme="minorBidi"/>
          <w:b w:val="0"/>
          <w:noProof/>
          <w:sz w:val="22"/>
        </w:rPr>
      </w:pPr>
      <w:hyperlink w:anchor="_Toc102838238" w:history="1">
        <w:r w:rsidR="006C6BAF" w:rsidRPr="00C61D60">
          <w:rPr>
            <w:rStyle w:val="Hyperlink"/>
            <w:noProof/>
          </w:rPr>
          <w:t>5 Native tokens</w:t>
        </w:r>
        <w:r w:rsidR="006C6BAF">
          <w:rPr>
            <w:noProof/>
            <w:webHidden/>
          </w:rPr>
          <w:tab/>
        </w:r>
        <w:r w:rsidR="006C6BAF">
          <w:rPr>
            <w:noProof/>
            <w:webHidden/>
          </w:rPr>
          <w:fldChar w:fldCharType="begin"/>
        </w:r>
        <w:r w:rsidR="006C6BAF">
          <w:rPr>
            <w:noProof/>
            <w:webHidden/>
          </w:rPr>
          <w:instrText xml:space="preserve"> PAGEREF _Toc102838238 \h </w:instrText>
        </w:r>
        <w:r w:rsidR="006C6BAF">
          <w:rPr>
            <w:noProof/>
            <w:webHidden/>
          </w:rPr>
        </w:r>
        <w:r w:rsidR="006C6BAF">
          <w:rPr>
            <w:noProof/>
            <w:webHidden/>
          </w:rPr>
          <w:fldChar w:fldCharType="separate"/>
        </w:r>
        <w:r w:rsidR="000A2D3C">
          <w:rPr>
            <w:noProof/>
            <w:webHidden/>
          </w:rPr>
          <w:t>70</w:t>
        </w:r>
        <w:r w:rsidR="006C6BAF">
          <w:rPr>
            <w:noProof/>
            <w:webHidden/>
          </w:rPr>
          <w:fldChar w:fldCharType="end"/>
        </w:r>
      </w:hyperlink>
    </w:p>
    <w:p w14:paraId="0C271DBD" w14:textId="0F4E089D" w:rsidR="006C6BAF" w:rsidRDefault="00000000">
      <w:pPr>
        <w:pStyle w:val="TOC2"/>
        <w:tabs>
          <w:tab w:val="right" w:leader="dot" w:pos="9350"/>
        </w:tabs>
        <w:rPr>
          <w:rFonts w:asciiTheme="minorHAnsi" w:eastAsiaTheme="minorEastAsia" w:hAnsiTheme="minorHAnsi" w:cstheme="minorBidi"/>
          <w:noProof/>
          <w:sz w:val="22"/>
        </w:rPr>
      </w:pPr>
      <w:hyperlink w:anchor="_Toc102838239" w:history="1">
        <w:r w:rsidR="006C6BAF" w:rsidRPr="00C61D60">
          <w:rPr>
            <w:rStyle w:val="Hyperlink"/>
            <w:noProof/>
          </w:rPr>
          <w:t>5.1 Simple Minting Policy</w:t>
        </w:r>
        <w:r w:rsidR="006C6BAF">
          <w:rPr>
            <w:noProof/>
            <w:webHidden/>
          </w:rPr>
          <w:tab/>
        </w:r>
        <w:r w:rsidR="006C6BAF">
          <w:rPr>
            <w:noProof/>
            <w:webHidden/>
          </w:rPr>
          <w:fldChar w:fldCharType="begin"/>
        </w:r>
        <w:r w:rsidR="006C6BAF">
          <w:rPr>
            <w:noProof/>
            <w:webHidden/>
          </w:rPr>
          <w:instrText xml:space="preserve"> PAGEREF _Toc102838239 \h </w:instrText>
        </w:r>
        <w:r w:rsidR="006C6BAF">
          <w:rPr>
            <w:noProof/>
            <w:webHidden/>
          </w:rPr>
        </w:r>
        <w:r w:rsidR="006C6BAF">
          <w:rPr>
            <w:noProof/>
            <w:webHidden/>
          </w:rPr>
          <w:fldChar w:fldCharType="separate"/>
        </w:r>
        <w:r w:rsidR="000A2D3C">
          <w:rPr>
            <w:noProof/>
            <w:webHidden/>
          </w:rPr>
          <w:t>72</w:t>
        </w:r>
        <w:r w:rsidR="006C6BAF">
          <w:rPr>
            <w:noProof/>
            <w:webHidden/>
          </w:rPr>
          <w:fldChar w:fldCharType="end"/>
        </w:r>
      </w:hyperlink>
    </w:p>
    <w:p w14:paraId="53AC9488" w14:textId="713F9FAE" w:rsidR="006C6BAF" w:rsidRDefault="00000000">
      <w:pPr>
        <w:pStyle w:val="TOC2"/>
        <w:tabs>
          <w:tab w:val="right" w:leader="dot" w:pos="9350"/>
        </w:tabs>
        <w:rPr>
          <w:rFonts w:asciiTheme="minorHAnsi" w:eastAsiaTheme="minorEastAsia" w:hAnsiTheme="minorHAnsi" w:cstheme="minorBidi"/>
          <w:noProof/>
          <w:sz w:val="22"/>
        </w:rPr>
      </w:pPr>
      <w:hyperlink w:anchor="_Toc102838240" w:history="1">
        <w:r w:rsidR="006C6BAF" w:rsidRPr="00C61D60">
          <w:rPr>
            <w:rStyle w:val="Hyperlink"/>
            <w:noProof/>
          </w:rPr>
          <w:t>5.2 More Realistic Minting Policy</w:t>
        </w:r>
        <w:r w:rsidR="006C6BAF">
          <w:rPr>
            <w:noProof/>
            <w:webHidden/>
          </w:rPr>
          <w:tab/>
        </w:r>
        <w:r w:rsidR="006C6BAF">
          <w:rPr>
            <w:noProof/>
            <w:webHidden/>
          </w:rPr>
          <w:fldChar w:fldCharType="begin"/>
        </w:r>
        <w:r w:rsidR="006C6BAF">
          <w:rPr>
            <w:noProof/>
            <w:webHidden/>
          </w:rPr>
          <w:instrText xml:space="preserve"> PAGEREF _Toc102838240 \h </w:instrText>
        </w:r>
        <w:r w:rsidR="006C6BAF">
          <w:rPr>
            <w:noProof/>
            <w:webHidden/>
          </w:rPr>
        </w:r>
        <w:r w:rsidR="006C6BAF">
          <w:rPr>
            <w:noProof/>
            <w:webHidden/>
          </w:rPr>
          <w:fldChar w:fldCharType="separate"/>
        </w:r>
        <w:r w:rsidR="000A2D3C">
          <w:rPr>
            <w:noProof/>
            <w:webHidden/>
          </w:rPr>
          <w:t>74</w:t>
        </w:r>
        <w:r w:rsidR="006C6BAF">
          <w:rPr>
            <w:noProof/>
            <w:webHidden/>
          </w:rPr>
          <w:fldChar w:fldCharType="end"/>
        </w:r>
      </w:hyperlink>
    </w:p>
    <w:p w14:paraId="1ECAFA14" w14:textId="47CB2599" w:rsidR="006C6BAF" w:rsidRDefault="00000000">
      <w:pPr>
        <w:pStyle w:val="TOC2"/>
        <w:tabs>
          <w:tab w:val="right" w:leader="dot" w:pos="9350"/>
        </w:tabs>
        <w:rPr>
          <w:rFonts w:asciiTheme="minorHAnsi" w:eastAsiaTheme="minorEastAsia" w:hAnsiTheme="minorHAnsi" w:cstheme="minorBidi"/>
          <w:noProof/>
          <w:sz w:val="22"/>
        </w:rPr>
      </w:pPr>
      <w:hyperlink w:anchor="_Toc102838241" w:history="1">
        <w:r w:rsidR="006C6BAF" w:rsidRPr="00C61D60">
          <w:rPr>
            <w:rStyle w:val="Hyperlink"/>
            <w:noProof/>
          </w:rPr>
          <w:t>5.3 NFT-s</w:t>
        </w:r>
        <w:r w:rsidR="006C6BAF">
          <w:rPr>
            <w:noProof/>
            <w:webHidden/>
          </w:rPr>
          <w:tab/>
        </w:r>
        <w:r w:rsidR="006C6BAF">
          <w:rPr>
            <w:noProof/>
            <w:webHidden/>
          </w:rPr>
          <w:fldChar w:fldCharType="begin"/>
        </w:r>
        <w:r w:rsidR="006C6BAF">
          <w:rPr>
            <w:noProof/>
            <w:webHidden/>
          </w:rPr>
          <w:instrText xml:space="preserve"> PAGEREF _Toc102838241 \h </w:instrText>
        </w:r>
        <w:r w:rsidR="006C6BAF">
          <w:rPr>
            <w:noProof/>
            <w:webHidden/>
          </w:rPr>
        </w:r>
        <w:r w:rsidR="006C6BAF">
          <w:rPr>
            <w:noProof/>
            <w:webHidden/>
          </w:rPr>
          <w:fldChar w:fldCharType="separate"/>
        </w:r>
        <w:r w:rsidR="000A2D3C">
          <w:rPr>
            <w:noProof/>
            <w:webHidden/>
          </w:rPr>
          <w:t>76</w:t>
        </w:r>
        <w:r w:rsidR="006C6BAF">
          <w:rPr>
            <w:noProof/>
            <w:webHidden/>
          </w:rPr>
          <w:fldChar w:fldCharType="end"/>
        </w:r>
      </w:hyperlink>
    </w:p>
    <w:p w14:paraId="6BE88E7B" w14:textId="3C85613D" w:rsidR="006C6BAF" w:rsidRDefault="00000000">
      <w:pPr>
        <w:pStyle w:val="TOC2"/>
        <w:tabs>
          <w:tab w:val="right" w:leader="dot" w:pos="9350"/>
        </w:tabs>
        <w:rPr>
          <w:rFonts w:asciiTheme="minorHAnsi" w:eastAsiaTheme="minorEastAsia" w:hAnsiTheme="minorHAnsi" w:cstheme="minorBidi"/>
          <w:noProof/>
          <w:sz w:val="22"/>
        </w:rPr>
      </w:pPr>
      <w:hyperlink w:anchor="_Toc102838242" w:history="1">
        <w:r w:rsidR="006C6BAF" w:rsidRPr="00C61D60">
          <w:rPr>
            <w:rStyle w:val="Hyperlink"/>
            <w:noProof/>
          </w:rPr>
          <w:t>5.4 Homework</w:t>
        </w:r>
        <w:r w:rsidR="006C6BAF">
          <w:rPr>
            <w:noProof/>
            <w:webHidden/>
          </w:rPr>
          <w:tab/>
        </w:r>
        <w:r w:rsidR="006C6BAF">
          <w:rPr>
            <w:noProof/>
            <w:webHidden/>
          </w:rPr>
          <w:fldChar w:fldCharType="begin"/>
        </w:r>
        <w:r w:rsidR="006C6BAF">
          <w:rPr>
            <w:noProof/>
            <w:webHidden/>
          </w:rPr>
          <w:instrText xml:space="preserve"> PAGEREF _Toc102838242 \h </w:instrText>
        </w:r>
        <w:r w:rsidR="006C6BAF">
          <w:rPr>
            <w:noProof/>
            <w:webHidden/>
          </w:rPr>
        </w:r>
        <w:r w:rsidR="006C6BAF">
          <w:rPr>
            <w:noProof/>
            <w:webHidden/>
          </w:rPr>
          <w:fldChar w:fldCharType="separate"/>
        </w:r>
        <w:r w:rsidR="000A2D3C">
          <w:rPr>
            <w:noProof/>
            <w:webHidden/>
          </w:rPr>
          <w:t>81</w:t>
        </w:r>
        <w:r w:rsidR="006C6BAF">
          <w:rPr>
            <w:noProof/>
            <w:webHidden/>
          </w:rPr>
          <w:fldChar w:fldCharType="end"/>
        </w:r>
      </w:hyperlink>
    </w:p>
    <w:p w14:paraId="53AEEDE2" w14:textId="13FA0AD2" w:rsidR="006C6BAF" w:rsidRDefault="00000000">
      <w:pPr>
        <w:pStyle w:val="TOC1"/>
        <w:rPr>
          <w:rFonts w:asciiTheme="minorHAnsi" w:eastAsiaTheme="minorEastAsia" w:hAnsiTheme="minorHAnsi" w:cstheme="minorBidi"/>
          <w:b w:val="0"/>
          <w:noProof/>
          <w:sz w:val="22"/>
        </w:rPr>
      </w:pPr>
      <w:hyperlink w:anchor="_Toc102838243" w:history="1">
        <w:r w:rsidR="006C6BAF" w:rsidRPr="00C61D60">
          <w:rPr>
            <w:rStyle w:val="Hyperlink"/>
            <w:noProof/>
          </w:rPr>
          <w:t>6 Deployment</w:t>
        </w:r>
        <w:r w:rsidR="006C6BAF">
          <w:rPr>
            <w:noProof/>
            <w:webHidden/>
          </w:rPr>
          <w:tab/>
        </w:r>
        <w:r w:rsidR="006C6BAF">
          <w:rPr>
            <w:noProof/>
            <w:webHidden/>
          </w:rPr>
          <w:fldChar w:fldCharType="begin"/>
        </w:r>
        <w:r w:rsidR="006C6BAF">
          <w:rPr>
            <w:noProof/>
            <w:webHidden/>
          </w:rPr>
          <w:instrText xml:space="preserve"> PAGEREF _Toc102838243 \h </w:instrText>
        </w:r>
        <w:r w:rsidR="006C6BAF">
          <w:rPr>
            <w:noProof/>
            <w:webHidden/>
          </w:rPr>
        </w:r>
        <w:r w:rsidR="006C6BAF">
          <w:rPr>
            <w:noProof/>
            <w:webHidden/>
          </w:rPr>
          <w:fldChar w:fldCharType="separate"/>
        </w:r>
        <w:r w:rsidR="000A2D3C">
          <w:rPr>
            <w:noProof/>
            <w:webHidden/>
          </w:rPr>
          <w:t>86</w:t>
        </w:r>
        <w:r w:rsidR="006C6BAF">
          <w:rPr>
            <w:noProof/>
            <w:webHidden/>
          </w:rPr>
          <w:fldChar w:fldCharType="end"/>
        </w:r>
      </w:hyperlink>
    </w:p>
    <w:p w14:paraId="78E8D1D6" w14:textId="465754DE" w:rsidR="006C6BAF" w:rsidRDefault="00000000">
      <w:pPr>
        <w:pStyle w:val="TOC2"/>
        <w:tabs>
          <w:tab w:val="right" w:leader="dot" w:pos="9350"/>
        </w:tabs>
        <w:rPr>
          <w:rFonts w:asciiTheme="minorHAnsi" w:eastAsiaTheme="minorEastAsia" w:hAnsiTheme="minorHAnsi" w:cstheme="minorBidi"/>
          <w:noProof/>
          <w:sz w:val="22"/>
        </w:rPr>
      </w:pPr>
      <w:hyperlink w:anchor="_Toc102838244" w:history="1">
        <w:r w:rsidR="006C6BAF" w:rsidRPr="00C61D60">
          <w:rPr>
            <w:rStyle w:val="Hyperlink"/>
            <w:noProof/>
          </w:rPr>
          <w:t>6.1 The minting policy</w:t>
        </w:r>
        <w:r w:rsidR="006C6BAF">
          <w:rPr>
            <w:noProof/>
            <w:webHidden/>
          </w:rPr>
          <w:tab/>
        </w:r>
        <w:r w:rsidR="006C6BAF">
          <w:rPr>
            <w:noProof/>
            <w:webHidden/>
          </w:rPr>
          <w:fldChar w:fldCharType="begin"/>
        </w:r>
        <w:r w:rsidR="006C6BAF">
          <w:rPr>
            <w:noProof/>
            <w:webHidden/>
          </w:rPr>
          <w:instrText xml:space="preserve"> PAGEREF _Toc102838244 \h </w:instrText>
        </w:r>
        <w:r w:rsidR="006C6BAF">
          <w:rPr>
            <w:noProof/>
            <w:webHidden/>
          </w:rPr>
        </w:r>
        <w:r w:rsidR="006C6BAF">
          <w:rPr>
            <w:noProof/>
            <w:webHidden/>
          </w:rPr>
          <w:fldChar w:fldCharType="separate"/>
        </w:r>
        <w:r w:rsidR="000A2D3C">
          <w:rPr>
            <w:noProof/>
            <w:webHidden/>
          </w:rPr>
          <w:t>86</w:t>
        </w:r>
        <w:r w:rsidR="006C6BAF">
          <w:rPr>
            <w:noProof/>
            <w:webHidden/>
          </w:rPr>
          <w:fldChar w:fldCharType="end"/>
        </w:r>
      </w:hyperlink>
    </w:p>
    <w:p w14:paraId="16C6FDAC" w14:textId="339B9F11" w:rsidR="006C6BAF" w:rsidRDefault="00000000">
      <w:pPr>
        <w:pStyle w:val="TOC2"/>
        <w:tabs>
          <w:tab w:val="right" w:leader="dot" w:pos="9350"/>
        </w:tabs>
        <w:rPr>
          <w:rFonts w:asciiTheme="minorHAnsi" w:eastAsiaTheme="minorEastAsia" w:hAnsiTheme="minorHAnsi" w:cstheme="minorBidi"/>
          <w:noProof/>
          <w:sz w:val="22"/>
        </w:rPr>
      </w:pPr>
      <w:hyperlink w:anchor="_Toc102838245" w:history="1">
        <w:r w:rsidR="006C6BAF" w:rsidRPr="00C61D60">
          <w:rPr>
            <w:rStyle w:val="Hyperlink"/>
            <w:noProof/>
          </w:rPr>
          <w:t>6.2 Minting with the CLI</w:t>
        </w:r>
        <w:r w:rsidR="006C6BAF">
          <w:rPr>
            <w:noProof/>
            <w:webHidden/>
          </w:rPr>
          <w:tab/>
        </w:r>
        <w:r w:rsidR="006C6BAF">
          <w:rPr>
            <w:noProof/>
            <w:webHidden/>
          </w:rPr>
          <w:fldChar w:fldCharType="begin"/>
        </w:r>
        <w:r w:rsidR="006C6BAF">
          <w:rPr>
            <w:noProof/>
            <w:webHidden/>
          </w:rPr>
          <w:instrText xml:space="preserve"> PAGEREF _Toc102838245 \h </w:instrText>
        </w:r>
        <w:r w:rsidR="006C6BAF">
          <w:rPr>
            <w:noProof/>
            <w:webHidden/>
          </w:rPr>
        </w:r>
        <w:r w:rsidR="006C6BAF">
          <w:rPr>
            <w:noProof/>
            <w:webHidden/>
          </w:rPr>
          <w:fldChar w:fldCharType="separate"/>
        </w:r>
        <w:r w:rsidR="000A2D3C">
          <w:rPr>
            <w:noProof/>
            <w:webHidden/>
          </w:rPr>
          <w:t>87</w:t>
        </w:r>
        <w:r w:rsidR="006C6BAF">
          <w:rPr>
            <w:noProof/>
            <w:webHidden/>
          </w:rPr>
          <w:fldChar w:fldCharType="end"/>
        </w:r>
      </w:hyperlink>
    </w:p>
    <w:p w14:paraId="6AFE7DEF" w14:textId="3F7F7C9D" w:rsidR="006C6BAF" w:rsidRDefault="00000000">
      <w:pPr>
        <w:pStyle w:val="TOC2"/>
        <w:tabs>
          <w:tab w:val="right" w:leader="dot" w:pos="9350"/>
        </w:tabs>
        <w:rPr>
          <w:rFonts w:asciiTheme="minorHAnsi" w:eastAsiaTheme="minorEastAsia" w:hAnsiTheme="minorHAnsi" w:cstheme="minorBidi"/>
          <w:noProof/>
          <w:sz w:val="22"/>
        </w:rPr>
      </w:pPr>
      <w:hyperlink w:anchor="_Toc102838246" w:history="1">
        <w:r w:rsidR="006C6BAF" w:rsidRPr="00C61D60">
          <w:rPr>
            <w:rStyle w:val="Hyperlink"/>
            <w:noProof/>
          </w:rPr>
          <w:t>6.3 Deployment Scenarios</w:t>
        </w:r>
        <w:r w:rsidR="006C6BAF">
          <w:rPr>
            <w:noProof/>
            <w:webHidden/>
          </w:rPr>
          <w:tab/>
        </w:r>
        <w:r w:rsidR="006C6BAF">
          <w:rPr>
            <w:noProof/>
            <w:webHidden/>
          </w:rPr>
          <w:fldChar w:fldCharType="begin"/>
        </w:r>
        <w:r w:rsidR="006C6BAF">
          <w:rPr>
            <w:noProof/>
            <w:webHidden/>
          </w:rPr>
          <w:instrText xml:space="preserve"> PAGEREF _Toc102838246 \h </w:instrText>
        </w:r>
        <w:r w:rsidR="006C6BAF">
          <w:rPr>
            <w:noProof/>
            <w:webHidden/>
          </w:rPr>
        </w:r>
        <w:r w:rsidR="006C6BAF">
          <w:rPr>
            <w:noProof/>
            <w:webHidden/>
          </w:rPr>
          <w:fldChar w:fldCharType="separate"/>
        </w:r>
        <w:r w:rsidR="000A2D3C">
          <w:rPr>
            <w:noProof/>
            <w:webHidden/>
          </w:rPr>
          <w:t>89</w:t>
        </w:r>
        <w:r w:rsidR="006C6BAF">
          <w:rPr>
            <w:noProof/>
            <w:webHidden/>
          </w:rPr>
          <w:fldChar w:fldCharType="end"/>
        </w:r>
      </w:hyperlink>
    </w:p>
    <w:p w14:paraId="40321A7B" w14:textId="5AF922AB" w:rsidR="006C6BAF" w:rsidRDefault="00000000">
      <w:pPr>
        <w:pStyle w:val="TOC2"/>
        <w:tabs>
          <w:tab w:val="right" w:leader="dot" w:pos="9350"/>
        </w:tabs>
        <w:rPr>
          <w:rFonts w:asciiTheme="minorHAnsi" w:eastAsiaTheme="minorEastAsia" w:hAnsiTheme="minorHAnsi" w:cstheme="minorBidi"/>
          <w:noProof/>
          <w:sz w:val="22"/>
        </w:rPr>
      </w:pPr>
      <w:hyperlink w:anchor="_Toc102838247" w:history="1">
        <w:r w:rsidR="006C6BAF" w:rsidRPr="00C61D60">
          <w:rPr>
            <w:rStyle w:val="Hyperlink"/>
            <w:noProof/>
          </w:rPr>
          <w:t>6.4 The Contracts</w:t>
        </w:r>
        <w:r w:rsidR="006C6BAF">
          <w:rPr>
            <w:noProof/>
            <w:webHidden/>
          </w:rPr>
          <w:tab/>
        </w:r>
        <w:r w:rsidR="006C6BAF">
          <w:rPr>
            <w:noProof/>
            <w:webHidden/>
          </w:rPr>
          <w:fldChar w:fldCharType="begin"/>
        </w:r>
        <w:r w:rsidR="006C6BAF">
          <w:rPr>
            <w:noProof/>
            <w:webHidden/>
          </w:rPr>
          <w:instrText xml:space="preserve"> PAGEREF _Toc102838247 \h </w:instrText>
        </w:r>
        <w:r w:rsidR="006C6BAF">
          <w:rPr>
            <w:noProof/>
            <w:webHidden/>
          </w:rPr>
        </w:r>
        <w:r w:rsidR="006C6BAF">
          <w:rPr>
            <w:noProof/>
            <w:webHidden/>
          </w:rPr>
          <w:fldChar w:fldCharType="separate"/>
        </w:r>
        <w:r w:rsidR="000A2D3C">
          <w:rPr>
            <w:noProof/>
            <w:webHidden/>
          </w:rPr>
          <w:t>90</w:t>
        </w:r>
        <w:r w:rsidR="006C6BAF">
          <w:rPr>
            <w:noProof/>
            <w:webHidden/>
          </w:rPr>
          <w:fldChar w:fldCharType="end"/>
        </w:r>
      </w:hyperlink>
    </w:p>
    <w:p w14:paraId="5D2EC6CF" w14:textId="67D1964C" w:rsidR="006C6BAF" w:rsidRDefault="00000000">
      <w:pPr>
        <w:pStyle w:val="TOC2"/>
        <w:tabs>
          <w:tab w:val="right" w:leader="dot" w:pos="9350"/>
        </w:tabs>
        <w:rPr>
          <w:rFonts w:asciiTheme="minorHAnsi" w:eastAsiaTheme="minorEastAsia" w:hAnsiTheme="minorHAnsi" w:cstheme="minorBidi"/>
          <w:noProof/>
          <w:sz w:val="22"/>
        </w:rPr>
      </w:pPr>
      <w:hyperlink w:anchor="_Toc102838248" w:history="1">
        <w:r w:rsidR="006C6BAF" w:rsidRPr="00C61D60">
          <w:rPr>
            <w:rStyle w:val="Hyperlink"/>
            <w:noProof/>
          </w:rPr>
          <w:t>6.5 Minting with the PAB</w:t>
        </w:r>
        <w:r w:rsidR="006C6BAF">
          <w:rPr>
            <w:noProof/>
            <w:webHidden/>
          </w:rPr>
          <w:tab/>
        </w:r>
        <w:r w:rsidR="006C6BAF">
          <w:rPr>
            <w:noProof/>
            <w:webHidden/>
          </w:rPr>
          <w:fldChar w:fldCharType="begin"/>
        </w:r>
        <w:r w:rsidR="006C6BAF">
          <w:rPr>
            <w:noProof/>
            <w:webHidden/>
          </w:rPr>
          <w:instrText xml:space="preserve"> PAGEREF _Toc102838248 \h </w:instrText>
        </w:r>
        <w:r w:rsidR="006C6BAF">
          <w:rPr>
            <w:noProof/>
            <w:webHidden/>
          </w:rPr>
        </w:r>
        <w:r w:rsidR="006C6BAF">
          <w:rPr>
            <w:noProof/>
            <w:webHidden/>
          </w:rPr>
          <w:fldChar w:fldCharType="separate"/>
        </w:r>
        <w:r w:rsidR="000A2D3C">
          <w:rPr>
            <w:noProof/>
            <w:webHidden/>
          </w:rPr>
          <w:t>96</w:t>
        </w:r>
        <w:r w:rsidR="006C6BAF">
          <w:rPr>
            <w:noProof/>
            <w:webHidden/>
          </w:rPr>
          <w:fldChar w:fldCharType="end"/>
        </w:r>
      </w:hyperlink>
    </w:p>
    <w:p w14:paraId="668DE324" w14:textId="3671EF00" w:rsidR="006C6BAF" w:rsidRDefault="00000000">
      <w:pPr>
        <w:pStyle w:val="TOC1"/>
        <w:rPr>
          <w:rFonts w:asciiTheme="minorHAnsi" w:eastAsiaTheme="minorEastAsia" w:hAnsiTheme="minorHAnsi" w:cstheme="minorBidi"/>
          <w:b w:val="0"/>
          <w:noProof/>
          <w:sz w:val="22"/>
        </w:rPr>
      </w:pPr>
      <w:hyperlink w:anchor="_Toc102838249" w:history="1">
        <w:r w:rsidR="006C6BAF" w:rsidRPr="00C61D60">
          <w:rPr>
            <w:rStyle w:val="Hyperlink"/>
            <w:noProof/>
          </w:rPr>
          <w:t>7 State Machines</w:t>
        </w:r>
        <w:r w:rsidR="006C6BAF">
          <w:rPr>
            <w:noProof/>
            <w:webHidden/>
          </w:rPr>
          <w:tab/>
        </w:r>
        <w:r w:rsidR="006C6BAF">
          <w:rPr>
            <w:noProof/>
            <w:webHidden/>
          </w:rPr>
          <w:fldChar w:fldCharType="begin"/>
        </w:r>
        <w:r w:rsidR="006C6BAF">
          <w:rPr>
            <w:noProof/>
            <w:webHidden/>
          </w:rPr>
          <w:instrText xml:space="preserve"> PAGEREF _Toc102838249 \h </w:instrText>
        </w:r>
        <w:r w:rsidR="006C6BAF">
          <w:rPr>
            <w:noProof/>
            <w:webHidden/>
          </w:rPr>
        </w:r>
        <w:r w:rsidR="006C6BAF">
          <w:rPr>
            <w:noProof/>
            <w:webHidden/>
          </w:rPr>
          <w:fldChar w:fldCharType="separate"/>
        </w:r>
        <w:r w:rsidR="000A2D3C">
          <w:rPr>
            <w:noProof/>
            <w:webHidden/>
          </w:rPr>
          <w:t>105</w:t>
        </w:r>
        <w:r w:rsidR="006C6BAF">
          <w:rPr>
            <w:noProof/>
            <w:webHidden/>
          </w:rPr>
          <w:fldChar w:fldCharType="end"/>
        </w:r>
      </w:hyperlink>
    </w:p>
    <w:p w14:paraId="6C4FC427" w14:textId="03ED11AE" w:rsidR="006C6BAF" w:rsidRDefault="00000000">
      <w:pPr>
        <w:pStyle w:val="TOC2"/>
        <w:tabs>
          <w:tab w:val="right" w:leader="dot" w:pos="9350"/>
        </w:tabs>
        <w:rPr>
          <w:rFonts w:asciiTheme="minorHAnsi" w:eastAsiaTheme="minorEastAsia" w:hAnsiTheme="minorHAnsi" w:cstheme="minorBidi"/>
          <w:noProof/>
          <w:sz w:val="22"/>
        </w:rPr>
      </w:pPr>
      <w:hyperlink w:anchor="_Toc102838250" w:history="1">
        <w:r w:rsidR="006C6BAF" w:rsidRPr="00C61D60">
          <w:rPr>
            <w:rStyle w:val="Hyperlink"/>
            <w:noProof/>
          </w:rPr>
          <w:t>7.1 Commit schemes</w:t>
        </w:r>
        <w:r w:rsidR="006C6BAF">
          <w:rPr>
            <w:noProof/>
            <w:webHidden/>
          </w:rPr>
          <w:tab/>
        </w:r>
        <w:r w:rsidR="006C6BAF">
          <w:rPr>
            <w:noProof/>
            <w:webHidden/>
          </w:rPr>
          <w:fldChar w:fldCharType="begin"/>
        </w:r>
        <w:r w:rsidR="006C6BAF">
          <w:rPr>
            <w:noProof/>
            <w:webHidden/>
          </w:rPr>
          <w:instrText xml:space="preserve"> PAGEREF _Toc102838250 \h </w:instrText>
        </w:r>
        <w:r w:rsidR="006C6BAF">
          <w:rPr>
            <w:noProof/>
            <w:webHidden/>
          </w:rPr>
        </w:r>
        <w:r w:rsidR="006C6BAF">
          <w:rPr>
            <w:noProof/>
            <w:webHidden/>
          </w:rPr>
          <w:fldChar w:fldCharType="separate"/>
        </w:r>
        <w:r w:rsidR="000A2D3C">
          <w:rPr>
            <w:noProof/>
            <w:webHidden/>
          </w:rPr>
          <w:t>105</w:t>
        </w:r>
        <w:r w:rsidR="006C6BAF">
          <w:rPr>
            <w:noProof/>
            <w:webHidden/>
          </w:rPr>
          <w:fldChar w:fldCharType="end"/>
        </w:r>
      </w:hyperlink>
    </w:p>
    <w:p w14:paraId="4B24F178" w14:textId="0292C126" w:rsidR="006C6BAF" w:rsidRDefault="00000000">
      <w:pPr>
        <w:pStyle w:val="TOC2"/>
        <w:tabs>
          <w:tab w:val="right" w:leader="dot" w:pos="9350"/>
        </w:tabs>
        <w:rPr>
          <w:rFonts w:asciiTheme="minorHAnsi" w:eastAsiaTheme="minorEastAsia" w:hAnsiTheme="minorHAnsi" w:cstheme="minorBidi"/>
          <w:noProof/>
          <w:sz w:val="22"/>
        </w:rPr>
      </w:pPr>
      <w:hyperlink w:anchor="_Toc102838251" w:history="1">
        <w:r w:rsidR="006C6BAF" w:rsidRPr="00C61D60">
          <w:rPr>
            <w:rStyle w:val="Hyperlink"/>
            <w:noProof/>
          </w:rPr>
          <w:t>7.2 Implementation without State Machines</w:t>
        </w:r>
        <w:r w:rsidR="006C6BAF">
          <w:rPr>
            <w:noProof/>
            <w:webHidden/>
          </w:rPr>
          <w:tab/>
        </w:r>
        <w:r w:rsidR="006C6BAF">
          <w:rPr>
            <w:noProof/>
            <w:webHidden/>
          </w:rPr>
          <w:fldChar w:fldCharType="begin"/>
        </w:r>
        <w:r w:rsidR="006C6BAF">
          <w:rPr>
            <w:noProof/>
            <w:webHidden/>
          </w:rPr>
          <w:instrText xml:space="preserve"> PAGEREF _Toc102838251 \h </w:instrText>
        </w:r>
        <w:r w:rsidR="006C6BAF">
          <w:rPr>
            <w:noProof/>
            <w:webHidden/>
          </w:rPr>
        </w:r>
        <w:r w:rsidR="006C6BAF">
          <w:rPr>
            <w:noProof/>
            <w:webHidden/>
          </w:rPr>
          <w:fldChar w:fldCharType="separate"/>
        </w:r>
        <w:r w:rsidR="000A2D3C">
          <w:rPr>
            <w:noProof/>
            <w:webHidden/>
          </w:rPr>
          <w:t>106</w:t>
        </w:r>
        <w:r w:rsidR="006C6BAF">
          <w:rPr>
            <w:noProof/>
            <w:webHidden/>
          </w:rPr>
          <w:fldChar w:fldCharType="end"/>
        </w:r>
      </w:hyperlink>
    </w:p>
    <w:p w14:paraId="6350789C" w14:textId="08EDD0A9" w:rsidR="006C6BAF" w:rsidRDefault="00000000">
      <w:pPr>
        <w:pStyle w:val="TOC2"/>
        <w:tabs>
          <w:tab w:val="right" w:leader="dot" w:pos="9350"/>
        </w:tabs>
        <w:rPr>
          <w:rFonts w:asciiTheme="minorHAnsi" w:eastAsiaTheme="minorEastAsia" w:hAnsiTheme="minorHAnsi" w:cstheme="minorBidi"/>
          <w:noProof/>
          <w:sz w:val="22"/>
        </w:rPr>
      </w:pPr>
      <w:hyperlink w:anchor="_Toc102838252" w:history="1">
        <w:r w:rsidR="006C6BAF" w:rsidRPr="00C61D60">
          <w:rPr>
            <w:rStyle w:val="Hyperlink"/>
            <w:noProof/>
          </w:rPr>
          <w:t>7.3 State Machines</w:t>
        </w:r>
        <w:r w:rsidR="006C6BAF">
          <w:rPr>
            <w:noProof/>
            <w:webHidden/>
          </w:rPr>
          <w:tab/>
        </w:r>
        <w:r w:rsidR="006C6BAF">
          <w:rPr>
            <w:noProof/>
            <w:webHidden/>
          </w:rPr>
          <w:fldChar w:fldCharType="begin"/>
        </w:r>
        <w:r w:rsidR="006C6BAF">
          <w:rPr>
            <w:noProof/>
            <w:webHidden/>
          </w:rPr>
          <w:instrText xml:space="preserve"> PAGEREF _Toc102838252 \h </w:instrText>
        </w:r>
        <w:r w:rsidR="006C6BAF">
          <w:rPr>
            <w:noProof/>
            <w:webHidden/>
          </w:rPr>
        </w:r>
        <w:r w:rsidR="006C6BAF">
          <w:rPr>
            <w:noProof/>
            <w:webHidden/>
          </w:rPr>
          <w:fldChar w:fldCharType="separate"/>
        </w:r>
        <w:r w:rsidR="000A2D3C">
          <w:rPr>
            <w:noProof/>
            <w:webHidden/>
          </w:rPr>
          <w:t>121</w:t>
        </w:r>
        <w:r w:rsidR="006C6BAF">
          <w:rPr>
            <w:noProof/>
            <w:webHidden/>
          </w:rPr>
          <w:fldChar w:fldCharType="end"/>
        </w:r>
      </w:hyperlink>
    </w:p>
    <w:p w14:paraId="212FE7B8" w14:textId="63D7076A" w:rsidR="006C6BAF" w:rsidRDefault="00000000">
      <w:pPr>
        <w:pStyle w:val="TOC2"/>
        <w:tabs>
          <w:tab w:val="right" w:leader="dot" w:pos="9350"/>
        </w:tabs>
        <w:rPr>
          <w:rFonts w:asciiTheme="minorHAnsi" w:eastAsiaTheme="minorEastAsia" w:hAnsiTheme="minorHAnsi" w:cstheme="minorBidi"/>
          <w:noProof/>
          <w:sz w:val="22"/>
        </w:rPr>
      </w:pPr>
      <w:hyperlink w:anchor="_Toc102838253" w:history="1">
        <w:r w:rsidR="006C6BAF" w:rsidRPr="00C61D60">
          <w:rPr>
            <w:rStyle w:val="Hyperlink"/>
            <w:noProof/>
          </w:rPr>
          <w:t>7.4 Homework</w:t>
        </w:r>
        <w:r w:rsidR="006C6BAF">
          <w:rPr>
            <w:noProof/>
            <w:webHidden/>
          </w:rPr>
          <w:tab/>
        </w:r>
        <w:r w:rsidR="006C6BAF">
          <w:rPr>
            <w:noProof/>
            <w:webHidden/>
          </w:rPr>
          <w:fldChar w:fldCharType="begin"/>
        </w:r>
        <w:r w:rsidR="006C6BAF">
          <w:rPr>
            <w:noProof/>
            <w:webHidden/>
          </w:rPr>
          <w:instrText xml:space="preserve"> PAGEREF _Toc102838253 \h </w:instrText>
        </w:r>
        <w:r w:rsidR="006C6BAF">
          <w:rPr>
            <w:noProof/>
            <w:webHidden/>
          </w:rPr>
        </w:r>
        <w:r w:rsidR="006C6BAF">
          <w:rPr>
            <w:noProof/>
            <w:webHidden/>
          </w:rPr>
          <w:fldChar w:fldCharType="separate"/>
        </w:r>
        <w:r w:rsidR="000A2D3C">
          <w:rPr>
            <w:noProof/>
            <w:webHidden/>
          </w:rPr>
          <w:t>136</w:t>
        </w:r>
        <w:r w:rsidR="006C6BAF">
          <w:rPr>
            <w:noProof/>
            <w:webHidden/>
          </w:rPr>
          <w:fldChar w:fldCharType="end"/>
        </w:r>
      </w:hyperlink>
    </w:p>
    <w:p w14:paraId="45D938AA" w14:textId="1558142C" w:rsidR="006C6BAF" w:rsidRDefault="00000000">
      <w:pPr>
        <w:pStyle w:val="TOC1"/>
        <w:rPr>
          <w:rFonts w:asciiTheme="minorHAnsi" w:eastAsiaTheme="minorEastAsia" w:hAnsiTheme="minorHAnsi" w:cstheme="minorBidi"/>
          <w:b w:val="0"/>
          <w:noProof/>
          <w:sz w:val="22"/>
        </w:rPr>
      </w:pPr>
      <w:hyperlink w:anchor="_Toc102838254" w:history="1">
        <w:r w:rsidR="006C6BAF" w:rsidRPr="00C61D60">
          <w:rPr>
            <w:rStyle w:val="Hyperlink"/>
            <w:noProof/>
          </w:rPr>
          <w:t>8 Testing</w:t>
        </w:r>
        <w:r w:rsidR="006C6BAF">
          <w:rPr>
            <w:noProof/>
            <w:webHidden/>
          </w:rPr>
          <w:tab/>
        </w:r>
        <w:r w:rsidR="006C6BAF">
          <w:rPr>
            <w:noProof/>
            <w:webHidden/>
          </w:rPr>
          <w:fldChar w:fldCharType="begin"/>
        </w:r>
        <w:r w:rsidR="006C6BAF">
          <w:rPr>
            <w:noProof/>
            <w:webHidden/>
          </w:rPr>
          <w:instrText xml:space="preserve"> PAGEREF _Toc102838254 \h </w:instrText>
        </w:r>
        <w:r w:rsidR="006C6BAF">
          <w:rPr>
            <w:noProof/>
            <w:webHidden/>
          </w:rPr>
        </w:r>
        <w:r w:rsidR="006C6BAF">
          <w:rPr>
            <w:noProof/>
            <w:webHidden/>
          </w:rPr>
          <w:fldChar w:fldCharType="separate"/>
        </w:r>
        <w:r w:rsidR="000A2D3C">
          <w:rPr>
            <w:noProof/>
            <w:webHidden/>
          </w:rPr>
          <w:t>143</w:t>
        </w:r>
        <w:r w:rsidR="006C6BAF">
          <w:rPr>
            <w:noProof/>
            <w:webHidden/>
          </w:rPr>
          <w:fldChar w:fldCharType="end"/>
        </w:r>
      </w:hyperlink>
    </w:p>
    <w:p w14:paraId="395F9BCA" w14:textId="02EC5685" w:rsidR="006C6BAF" w:rsidRDefault="00000000">
      <w:pPr>
        <w:pStyle w:val="TOC2"/>
        <w:tabs>
          <w:tab w:val="right" w:leader="dot" w:pos="9350"/>
        </w:tabs>
        <w:rPr>
          <w:rFonts w:asciiTheme="minorHAnsi" w:eastAsiaTheme="minorEastAsia" w:hAnsiTheme="minorHAnsi" w:cstheme="minorBidi"/>
          <w:noProof/>
          <w:sz w:val="22"/>
        </w:rPr>
      </w:pPr>
      <w:hyperlink w:anchor="_Toc102838255" w:history="1">
        <w:r w:rsidR="006C6BAF" w:rsidRPr="00C61D60">
          <w:rPr>
            <w:rStyle w:val="Hyperlink"/>
            <w:noProof/>
          </w:rPr>
          <w:t>8.1 State Machine Example: Token Sale</w:t>
        </w:r>
        <w:r w:rsidR="006C6BAF">
          <w:rPr>
            <w:noProof/>
            <w:webHidden/>
          </w:rPr>
          <w:tab/>
        </w:r>
        <w:r w:rsidR="006C6BAF">
          <w:rPr>
            <w:noProof/>
            <w:webHidden/>
          </w:rPr>
          <w:fldChar w:fldCharType="begin"/>
        </w:r>
        <w:r w:rsidR="006C6BAF">
          <w:rPr>
            <w:noProof/>
            <w:webHidden/>
          </w:rPr>
          <w:instrText xml:space="preserve"> PAGEREF _Toc102838255 \h </w:instrText>
        </w:r>
        <w:r w:rsidR="006C6BAF">
          <w:rPr>
            <w:noProof/>
            <w:webHidden/>
          </w:rPr>
        </w:r>
        <w:r w:rsidR="006C6BAF">
          <w:rPr>
            <w:noProof/>
            <w:webHidden/>
          </w:rPr>
          <w:fldChar w:fldCharType="separate"/>
        </w:r>
        <w:r w:rsidR="000A2D3C">
          <w:rPr>
            <w:noProof/>
            <w:webHidden/>
          </w:rPr>
          <w:t>143</w:t>
        </w:r>
        <w:r w:rsidR="006C6BAF">
          <w:rPr>
            <w:noProof/>
            <w:webHidden/>
          </w:rPr>
          <w:fldChar w:fldCharType="end"/>
        </w:r>
      </w:hyperlink>
    </w:p>
    <w:p w14:paraId="23E8598B" w14:textId="3BDFE41D" w:rsidR="006C6BAF" w:rsidRDefault="00000000">
      <w:pPr>
        <w:pStyle w:val="TOC2"/>
        <w:tabs>
          <w:tab w:val="right" w:leader="dot" w:pos="9350"/>
        </w:tabs>
        <w:rPr>
          <w:rFonts w:asciiTheme="minorHAnsi" w:eastAsiaTheme="minorEastAsia" w:hAnsiTheme="minorHAnsi" w:cstheme="minorBidi"/>
          <w:noProof/>
          <w:sz w:val="22"/>
        </w:rPr>
      </w:pPr>
      <w:hyperlink w:anchor="_Toc102838256" w:history="1">
        <w:r w:rsidR="006C6BAF" w:rsidRPr="00C61D60">
          <w:rPr>
            <w:rStyle w:val="Hyperlink"/>
            <w:noProof/>
          </w:rPr>
          <w:t>8.2 Automatic testing using emulator traces</w:t>
        </w:r>
        <w:r w:rsidR="006C6BAF">
          <w:rPr>
            <w:noProof/>
            <w:webHidden/>
          </w:rPr>
          <w:tab/>
        </w:r>
        <w:r w:rsidR="006C6BAF">
          <w:rPr>
            <w:noProof/>
            <w:webHidden/>
          </w:rPr>
          <w:fldChar w:fldCharType="begin"/>
        </w:r>
        <w:r w:rsidR="006C6BAF">
          <w:rPr>
            <w:noProof/>
            <w:webHidden/>
          </w:rPr>
          <w:instrText xml:space="preserve"> PAGEREF _Toc102838256 \h </w:instrText>
        </w:r>
        <w:r w:rsidR="006C6BAF">
          <w:rPr>
            <w:noProof/>
            <w:webHidden/>
          </w:rPr>
        </w:r>
        <w:r w:rsidR="006C6BAF">
          <w:rPr>
            <w:noProof/>
            <w:webHidden/>
          </w:rPr>
          <w:fldChar w:fldCharType="separate"/>
        </w:r>
        <w:r w:rsidR="000A2D3C">
          <w:rPr>
            <w:noProof/>
            <w:webHidden/>
          </w:rPr>
          <w:t>152</w:t>
        </w:r>
        <w:r w:rsidR="006C6BAF">
          <w:rPr>
            <w:noProof/>
            <w:webHidden/>
          </w:rPr>
          <w:fldChar w:fldCharType="end"/>
        </w:r>
      </w:hyperlink>
    </w:p>
    <w:p w14:paraId="23BFF613" w14:textId="694032E5" w:rsidR="006C6BAF" w:rsidRDefault="00000000">
      <w:pPr>
        <w:pStyle w:val="TOC2"/>
        <w:tabs>
          <w:tab w:val="right" w:leader="dot" w:pos="9350"/>
        </w:tabs>
        <w:rPr>
          <w:rFonts w:asciiTheme="minorHAnsi" w:eastAsiaTheme="minorEastAsia" w:hAnsiTheme="minorHAnsi" w:cstheme="minorBidi"/>
          <w:noProof/>
          <w:sz w:val="22"/>
        </w:rPr>
      </w:pPr>
      <w:hyperlink w:anchor="_Toc102838257" w:history="1">
        <w:r w:rsidR="006C6BAF" w:rsidRPr="00C61D60">
          <w:rPr>
            <w:rStyle w:val="Hyperlink"/>
            <w:noProof/>
          </w:rPr>
          <w:t>8.3 Test Coverage</w:t>
        </w:r>
        <w:r w:rsidR="006C6BAF">
          <w:rPr>
            <w:noProof/>
            <w:webHidden/>
          </w:rPr>
          <w:tab/>
        </w:r>
        <w:r w:rsidR="006C6BAF">
          <w:rPr>
            <w:noProof/>
            <w:webHidden/>
          </w:rPr>
          <w:fldChar w:fldCharType="begin"/>
        </w:r>
        <w:r w:rsidR="006C6BAF">
          <w:rPr>
            <w:noProof/>
            <w:webHidden/>
          </w:rPr>
          <w:instrText xml:space="preserve"> PAGEREF _Toc102838257 \h </w:instrText>
        </w:r>
        <w:r w:rsidR="006C6BAF">
          <w:rPr>
            <w:noProof/>
            <w:webHidden/>
          </w:rPr>
        </w:r>
        <w:r w:rsidR="006C6BAF">
          <w:rPr>
            <w:noProof/>
            <w:webHidden/>
          </w:rPr>
          <w:fldChar w:fldCharType="separate"/>
        </w:r>
        <w:r w:rsidR="000A2D3C">
          <w:rPr>
            <w:noProof/>
            <w:webHidden/>
          </w:rPr>
          <w:t>155</w:t>
        </w:r>
        <w:r w:rsidR="006C6BAF">
          <w:rPr>
            <w:noProof/>
            <w:webHidden/>
          </w:rPr>
          <w:fldChar w:fldCharType="end"/>
        </w:r>
      </w:hyperlink>
    </w:p>
    <w:p w14:paraId="165002CF" w14:textId="57954402" w:rsidR="006C6BAF" w:rsidRDefault="00000000">
      <w:pPr>
        <w:pStyle w:val="TOC2"/>
        <w:tabs>
          <w:tab w:val="right" w:leader="dot" w:pos="9350"/>
        </w:tabs>
        <w:rPr>
          <w:rFonts w:asciiTheme="minorHAnsi" w:eastAsiaTheme="minorEastAsia" w:hAnsiTheme="minorHAnsi" w:cstheme="minorBidi"/>
          <w:noProof/>
          <w:sz w:val="22"/>
        </w:rPr>
      </w:pPr>
      <w:hyperlink w:anchor="_Toc102838258" w:history="1">
        <w:r w:rsidR="006C6BAF" w:rsidRPr="00C61D60">
          <w:rPr>
            <w:rStyle w:val="Hyperlink"/>
            <w:noProof/>
          </w:rPr>
          <w:t>8.4 Interlude optics</w:t>
        </w:r>
        <w:r w:rsidR="006C6BAF">
          <w:rPr>
            <w:noProof/>
            <w:webHidden/>
          </w:rPr>
          <w:tab/>
        </w:r>
        <w:r w:rsidR="006C6BAF">
          <w:rPr>
            <w:noProof/>
            <w:webHidden/>
          </w:rPr>
          <w:fldChar w:fldCharType="begin"/>
        </w:r>
        <w:r w:rsidR="006C6BAF">
          <w:rPr>
            <w:noProof/>
            <w:webHidden/>
          </w:rPr>
          <w:instrText xml:space="preserve"> PAGEREF _Toc102838258 \h </w:instrText>
        </w:r>
        <w:r w:rsidR="006C6BAF">
          <w:rPr>
            <w:noProof/>
            <w:webHidden/>
          </w:rPr>
        </w:r>
        <w:r w:rsidR="006C6BAF">
          <w:rPr>
            <w:noProof/>
            <w:webHidden/>
          </w:rPr>
          <w:fldChar w:fldCharType="separate"/>
        </w:r>
        <w:r w:rsidR="000A2D3C">
          <w:rPr>
            <w:noProof/>
            <w:webHidden/>
          </w:rPr>
          <w:t>156</w:t>
        </w:r>
        <w:r w:rsidR="006C6BAF">
          <w:rPr>
            <w:noProof/>
            <w:webHidden/>
          </w:rPr>
          <w:fldChar w:fldCharType="end"/>
        </w:r>
      </w:hyperlink>
    </w:p>
    <w:p w14:paraId="168872C1" w14:textId="18F8FB90" w:rsidR="006C6BAF" w:rsidRDefault="00000000">
      <w:pPr>
        <w:pStyle w:val="TOC2"/>
        <w:tabs>
          <w:tab w:val="right" w:leader="dot" w:pos="9350"/>
        </w:tabs>
        <w:rPr>
          <w:rFonts w:asciiTheme="minorHAnsi" w:eastAsiaTheme="minorEastAsia" w:hAnsiTheme="minorHAnsi" w:cstheme="minorBidi"/>
          <w:noProof/>
          <w:sz w:val="22"/>
        </w:rPr>
      </w:pPr>
      <w:hyperlink w:anchor="_Toc102838259" w:history="1">
        <w:r w:rsidR="006C6BAF" w:rsidRPr="00C61D60">
          <w:rPr>
            <w:rStyle w:val="Hyperlink"/>
            <w:noProof/>
          </w:rPr>
          <w:t>8.5 Property based testing with QuickCheck</w:t>
        </w:r>
        <w:r w:rsidR="006C6BAF">
          <w:rPr>
            <w:noProof/>
            <w:webHidden/>
          </w:rPr>
          <w:tab/>
        </w:r>
        <w:r w:rsidR="006C6BAF">
          <w:rPr>
            <w:noProof/>
            <w:webHidden/>
          </w:rPr>
          <w:fldChar w:fldCharType="begin"/>
        </w:r>
        <w:r w:rsidR="006C6BAF">
          <w:rPr>
            <w:noProof/>
            <w:webHidden/>
          </w:rPr>
          <w:instrText xml:space="preserve"> PAGEREF _Toc102838259 \h </w:instrText>
        </w:r>
        <w:r w:rsidR="006C6BAF">
          <w:rPr>
            <w:noProof/>
            <w:webHidden/>
          </w:rPr>
        </w:r>
        <w:r w:rsidR="006C6BAF">
          <w:rPr>
            <w:noProof/>
            <w:webHidden/>
          </w:rPr>
          <w:fldChar w:fldCharType="separate"/>
        </w:r>
        <w:r w:rsidR="000A2D3C">
          <w:rPr>
            <w:noProof/>
            <w:webHidden/>
          </w:rPr>
          <w:t>158</w:t>
        </w:r>
        <w:r w:rsidR="006C6BAF">
          <w:rPr>
            <w:noProof/>
            <w:webHidden/>
          </w:rPr>
          <w:fldChar w:fldCharType="end"/>
        </w:r>
      </w:hyperlink>
    </w:p>
    <w:p w14:paraId="0BA70865" w14:textId="3F7C0EFA" w:rsidR="006C6BAF" w:rsidRDefault="00000000">
      <w:pPr>
        <w:pStyle w:val="TOC2"/>
        <w:tabs>
          <w:tab w:val="right" w:leader="dot" w:pos="9350"/>
        </w:tabs>
        <w:rPr>
          <w:rFonts w:asciiTheme="minorHAnsi" w:eastAsiaTheme="minorEastAsia" w:hAnsiTheme="minorHAnsi" w:cstheme="minorBidi"/>
          <w:noProof/>
          <w:sz w:val="22"/>
        </w:rPr>
      </w:pPr>
      <w:hyperlink w:anchor="_Toc102838260" w:history="1">
        <w:r w:rsidR="006C6BAF" w:rsidRPr="00C61D60">
          <w:rPr>
            <w:rStyle w:val="Hyperlink"/>
            <w:noProof/>
          </w:rPr>
          <w:t>8.6 Property based testing of Plutus contracts</w:t>
        </w:r>
        <w:r w:rsidR="006C6BAF">
          <w:rPr>
            <w:noProof/>
            <w:webHidden/>
          </w:rPr>
          <w:tab/>
        </w:r>
        <w:r w:rsidR="006C6BAF">
          <w:rPr>
            <w:noProof/>
            <w:webHidden/>
          </w:rPr>
          <w:fldChar w:fldCharType="begin"/>
        </w:r>
        <w:r w:rsidR="006C6BAF">
          <w:rPr>
            <w:noProof/>
            <w:webHidden/>
          </w:rPr>
          <w:instrText xml:space="preserve"> PAGEREF _Toc102838260 \h </w:instrText>
        </w:r>
        <w:r w:rsidR="006C6BAF">
          <w:rPr>
            <w:noProof/>
            <w:webHidden/>
          </w:rPr>
        </w:r>
        <w:r w:rsidR="006C6BAF">
          <w:rPr>
            <w:noProof/>
            <w:webHidden/>
          </w:rPr>
          <w:fldChar w:fldCharType="separate"/>
        </w:r>
        <w:r w:rsidR="000A2D3C">
          <w:rPr>
            <w:noProof/>
            <w:webHidden/>
          </w:rPr>
          <w:t>160</w:t>
        </w:r>
        <w:r w:rsidR="006C6BAF">
          <w:rPr>
            <w:noProof/>
            <w:webHidden/>
          </w:rPr>
          <w:fldChar w:fldCharType="end"/>
        </w:r>
      </w:hyperlink>
    </w:p>
    <w:p w14:paraId="21F9B999" w14:textId="54B11713" w:rsidR="006C6BAF" w:rsidRDefault="00000000">
      <w:pPr>
        <w:pStyle w:val="TOC2"/>
        <w:tabs>
          <w:tab w:val="right" w:leader="dot" w:pos="9350"/>
        </w:tabs>
        <w:rPr>
          <w:rFonts w:asciiTheme="minorHAnsi" w:eastAsiaTheme="minorEastAsia" w:hAnsiTheme="minorHAnsi" w:cstheme="minorBidi"/>
          <w:noProof/>
          <w:sz w:val="22"/>
        </w:rPr>
      </w:pPr>
      <w:hyperlink w:anchor="_Toc102838261" w:history="1">
        <w:r w:rsidR="006C6BAF" w:rsidRPr="00C61D60">
          <w:rPr>
            <w:rStyle w:val="Hyperlink"/>
            <w:noProof/>
          </w:rPr>
          <w:t>8.7 Homework</w:t>
        </w:r>
        <w:r w:rsidR="006C6BAF">
          <w:rPr>
            <w:noProof/>
            <w:webHidden/>
          </w:rPr>
          <w:tab/>
        </w:r>
        <w:r w:rsidR="006C6BAF">
          <w:rPr>
            <w:noProof/>
            <w:webHidden/>
          </w:rPr>
          <w:fldChar w:fldCharType="begin"/>
        </w:r>
        <w:r w:rsidR="006C6BAF">
          <w:rPr>
            <w:noProof/>
            <w:webHidden/>
          </w:rPr>
          <w:instrText xml:space="preserve"> PAGEREF _Toc102838261 \h </w:instrText>
        </w:r>
        <w:r w:rsidR="006C6BAF">
          <w:rPr>
            <w:noProof/>
            <w:webHidden/>
          </w:rPr>
        </w:r>
        <w:r w:rsidR="006C6BAF">
          <w:rPr>
            <w:noProof/>
            <w:webHidden/>
          </w:rPr>
          <w:fldChar w:fldCharType="separate"/>
        </w:r>
        <w:r w:rsidR="000A2D3C">
          <w:rPr>
            <w:noProof/>
            <w:webHidden/>
          </w:rPr>
          <w:t>172</w:t>
        </w:r>
        <w:r w:rsidR="006C6BAF">
          <w:rPr>
            <w:noProof/>
            <w:webHidden/>
          </w:rPr>
          <w:fldChar w:fldCharType="end"/>
        </w:r>
      </w:hyperlink>
    </w:p>
    <w:p w14:paraId="0451F130" w14:textId="2C238E9E" w:rsidR="006C6BAF" w:rsidRDefault="00000000">
      <w:pPr>
        <w:pStyle w:val="TOC1"/>
        <w:rPr>
          <w:rFonts w:asciiTheme="minorHAnsi" w:eastAsiaTheme="minorEastAsia" w:hAnsiTheme="minorHAnsi" w:cstheme="minorBidi"/>
          <w:b w:val="0"/>
          <w:noProof/>
          <w:sz w:val="22"/>
        </w:rPr>
      </w:pPr>
      <w:hyperlink w:anchor="_Toc102838262" w:history="1">
        <w:r w:rsidR="006C6BAF" w:rsidRPr="00C61D60">
          <w:rPr>
            <w:rStyle w:val="Hyperlink"/>
            <w:noProof/>
          </w:rPr>
          <w:t>9 Oracles</w:t>
        </w:r>
        <w:r w:rsidR="006C6BAF">
          <w:rPr>
            <w:noProof/>
            <w:webHidden/>
          </w:rPr>
          <w:tab/>
        </w:r>
        <w:r w:rsidR="006C6BAF">
          <w:rPr>
            <w:noProof/>
            <w:webHidden/>
          </w:rPr>
          <w:fldChar w:fldCharType="begin"/>
        </w:r>
        <w:r w:rsidR="006C6BAF">
          <w:rPr>
            <w:noProof/>
            <w:webHidden/>
          </w:rPr>
          <w:instrText xml:space="preserve"> PAGEREF _Toc102838262 \h </w:instrText>
        </w:r>
        <w:r w:rsidR="006C6BAF">
          <w:rPr>
            <w:noProof/>
            <w:webHidden/>
          </w:rPr>
        </w:r>
        <w:r w:rsidR="006C6BAF">
          <w:rPr>
            <w:noProof/>
            <w:webHidden/>
          </w:rPr>
          <w:fldChar w:fldCharType="separate"/>
        </w:r>
        <w:r w:rsidR="000A2D3C">
          <w:rPr>
            <w:noProof/>
            <w:webHidden/>
          </w:rPr>
          <w:t>177</w:t>
        </w:r>
        <w:r w:rsidR="006C6BAF">
          <w:rPr>
            <w:noProof/>
            <w:webHidden/>
          </w:rPr>
          <w:fldChar w:fldCharType="end"/>
        </w:r>
      </w:hyperlink>
    </w:p>
    <w:p w14:paraId="569E604E" w14:textId="3A26015D" w:rsidR="006C6BAF" w:rsidRDefault="00000000">
      <w:pPr>
        <w:pStyle w:val="TOC2"/>
        <w:tabs>
          <w:tab w:val="right" w:leader="dot" w:pos="9350"/>
        </w:tabs>
        <w:rPr>
          <w:rFonts w:asciiTheme="minorHAnsi" w:eastAsiaTheme="minorEastAsia" w:hAnsiTheme="minorHAnsi" w:cstheme="minorBidi"/>
          <w:noProof/>
          <w:sz w:val="22"/>
        </w:rPr>
      </w:pPr>
      <w:hyperlink w:anchor="_Toc102838263" w:history="1">
        <w:r w:rsidR="006C6BAF" w:rsidRPr="00C61D60">
          <w:rPr>
            <w:rStyle w:val="Hyperlink"/>
            <w:noProof/>
          </w:rPr>
          <w:t>9.1 Workflow</w:t>
        </w:r>
        <w:r w:rsidR="006C6BAF">
          <w:rPr>
            <w:noProof/>
            <w:webHidden/>
          </w:rPr>
          <w:tab/>
        </w:r>
        <w:r w:rsidR="006C6BAF">
          <w:rPr>
            <w:noProof/>
            <w:webHidden/>
          </w:rPr>
          <w:fldChar w:fldCharType="begin"/>
        </w:r>
        <w:r w:rsidR="006C6BAF">
          <w:rPr>
            <w:noProof/>
            <w:webHidden/>
          </w:rPr>
          <w:instrText xml:space="preserve"> PAGEREF _Toc102838263 \h </w:instrText>
        </w:r>
        <w:r w:rsidR="006C6BAF">
          <w:rPr>
            <w:noProof/>
            <w:webHidden/>
          </w:rPr>
        </w:r>
        <w:r w:rsidR="006C6BAF">
          <w:rPr>
            <w:noProof/>
            <w:webHidden/>
          </w:rPr>
          <w:fldChar w:fldCharType="separate"/>
        </w:r>
        <w:r w:rsidR="000A2D3C">
          <w:rPr>
            <w:noProof/>
            <w:webHidden/>
          </w:rPr>
          <w:t>177</w:t>
        </w:r>
        <w:r w:rsidR="006C6BAF">
          <w:rPr>
            <w:noProof/>
            <w:webHidden/>
          </w:rPr>
          <w:fldChar w:fldCharType="end"/>
        </w:r>
      </w:hyperlink>
    </w:p>
    <w:p w14:paraId="14E16E13" w14:textId="6166AF86" w:rsidR="006C6BAF" w:rsidRDefault="00000000">
      <w:pPr>
        <w:pStyle w:val="TOC2"/>
        <w:tabs>
          <w:tab w:val="right" w:leader="dot" w:pos="9350"/>
        </w:tabs>
        <w:rPr>
          <w:rFonts w:asciiTheme="minorHAnsi" w:eastAsiaTheme="minorEastAsia" w:hAnsiTheme="minorHAnsi" w:cstheme="minorBidi"/>
          <w:noProof/>
          <w:sz w:val="22"/>
        </w:rPr>
      </w:pPr>
      <w:hyperlink w:anchor="_Toc102838264" w:history="1">
        <w:r w:rsidR="006C6BAF" w:rsidRPr="00C61D60">
          <w:rPr>
            <w:rStyle w:val="Hyperlink"/>
            <w:noProof/>
          </w:rPr>
          <w:t>9.2 Code examples</w:t>
        </w:r>
        <w:r w:rsidR="006C6BAF">
          <w:rPr>
            <w:noProof/>
            <w:webHidden/>
          </w:rPr>
          <w:tab/>
        </w:r>
        <w:r w:rsidR="006C6BAF">
          <w:rPr>
            <w:noProof/>
            <w:webHidden/>
          </w:rPr>
          <w:fldChar w:fldCharType="begin"/>
        </w:r>
        <w:r w:rsidR="006C6BAF">
          <w:rPr>
            <w:noProof/>
            <w:webHidden/>
          </w:rPr>
          <w:instrText xml:space="preserve"> PAGEREF _Toc102838264 \h </w:instrText>
        </w:r>
        <w:r w:rsidR="006C6BAF">
          <w:rPr>
            <w:noProof/>
            <w:webHidden/>
          </w:rPr>
        </w:r>
        <w:r w:rsidR="006C6BAF">
          <w:rPr>
            <w:noProof/>
            <w:webHidden/>
          </w:rPr>
          <w:fldChar w:fldCharType="separate"/>
        </w:r>
        <w:r w:rsidR="000A2D3C">
          <w:rPr>
            <w:noProof/>
            <w:webHidden/>
          </w:rPr>
          <w:t>178</w:t>
        </w:r>
        <w:r w:rsidR="006C6BAF">
          <w:rPr>
            <w:noProof/>
            <w:webHidden/>
          </w:rPr>
          <w:fldChar w:fldCharType="end"/>
        </w:r>
      </w:hyperlink>
    </w:p>
    <w:p w14:paraId="27488B4C" w14:textId="33715AA9" w:rsidR="006C6BAF" w:rsidRDefault="00000000">
      <w:pPr>
        <w:pStyle w:val="TOC2"/>
        <w:tabs>
          <w:tab w:val="right" w:leader="dot" w:pos="9350"/>
        </w:tabs>
        <w:rPr>
          <w:rFonts w:asciiTheme="minorHAnsi" w:eastAsiaTheme="minorEastAsia" w:hAnsiTheme="minorHAnsi" w:cstheme="minorBidi"/>
          <w:noProof/>
          <w:sz w:val="22"/>
        </w:rPr>
      </w:pPr>
      <w:hyperlink w:anchor="_Toc102838265" w:history="1">
        <w:r w:rsidR="006C6BAF" w:rsidRPr="00C61D60">
          <w:rPr>
            <w:rStyle w:val="Hyperlink"/>
            <w:noProof/>
          </w:rPr>
          <w:t>9.3 Using the PAB</w:t>
        </w:r>
        <w:r w:rsidR="006C6BAF">
          <w:rPr>
            <w:noProof/>
            <w:webHidden/>
          </w:rPr>
          <w:tab/>
        </w:r>
        <w:r w:rsidR="006C6BAF">
          <w:rPr>
            <w:noProof/>
            <w:webHidden/>
          </w:rPr>
          <w:fldChar w:fldCharType="begin"/>
        </w:r>
        <w:r w:rsidR="006C6BAF">
          <w:rPr>
            <w:noProof/>
            <w:webHidden/>
          </w:rPr>
          <w:instrText xml:space="preserve"> PAGEREF _Toc102838265 \h </w:instrText>
        </w:r>
        <w:r w:rsidR="006C6BAF">
          <w:rPr>
            <w:noProof/>
            <w:webHidden/>
          </w:rPr>
        </w:r>
        <w:r w:rsidR="006C6BAF">
          <w:rPr>
            <w:noProof/>
            <w:webHidden/>
          </w:rPr>
          <w:fldChar w:fldCharType="separate"/>
        </w:r>
        <w:r w:rsidR="000A2D3C">
          <w:rPr>
            <w:noProof/>
            <w:webHidden/>
          </w:rPr>
          <w:t>198</w:t>
        </w:r>
        <w:r w:rsidR="006C6BAF">
          <w:rPr>
            <w:noProof/>
            <w:webHidden/>
          </w:rPr>
          <w:fldChar w:fldCharType="end"/>
        </w:r>
      </w:hyperlink>
    </w:p>
    <w:p w14:paraId="2514A586" w14:textId="5C644ED9" w:rsidR="006C6BAF" w:rsidRDefault="00000000">
      <w:pPr>
        <w:pStyle w:val="TOC1"/>
        <w:rPr>
          <w:rFonts w:asciiTheme="minorHAnsi" w:eastAsiaTheme="minorEastAsia" w:hAnsiTheme="minorHAnsi" w:cstheme="minorBidi"/>
          <w:b w:val="0"/>
          <w:noProof/>
          <w:sz w:val="22"/>
        </w:rPr>
      </w:pPr>
      <w:hyperlink w:anchor="_Toc102838266" w:history="1">
        <w:r w:rsidR="006C6BAF" w:rsidRPr="00C61D60">
          <w:rPr>
            <w:rStyle w:val="Hyperlink"/>
            <w:noProof/>
          </w:rPr>
          <w:t>Appendix A. Code examples</w:t>
        </w:r>
        <w:r w:rsidR="006C6BAF">
          <w:rPr>
            <w:noProof/>
            <w:webHidden/>
          </w:rPr>
          <w:tab/>
        </w:r>
        <w:r w:rsidR="006C6BAF">
          <w:rPr>
            <w:noProof/>
            <w:webHidden/>
          </w:rPr>
          <w:fldChar w:fldCharType="begin"/>
        </w:r>
        <w:r w:rsidR="006C6BAF">
          <w:rPr>
            <w:noProof/>
            <w:webHidden/>
          </w:rPr>
          <w:instrText xml:space="preserve"> PAGEREF _Toc102838266 \h </w:instrText>
        </w:r>
        <w:r w:rsidR="006C6BAF">
          <w:rPr>
            <w:noProof/>
            <w:webHidden/>
          </w:rPr>
        </w:r>
        <w:r w:rsidR="006C6BAF">
          <w:rPr>
            <w:noProof/>
            <w:webHidden/>
          </w:rPr>
          <w:fldChar w:fldCharType="separate"/>
        </w:r>
        <w:r w:rsidR="000A2D3C">
          <w:rPr>
            <w:noProof/>
            <w:webHidden/>
          </w:rPr>
          <w:t>209</w:t>
        </w:r>
        <w:r w:rsidR="006C6BAF">
          <w:rPr>
            <w:noProof/>
            <w:webHidden/>
          </w:rPr>
          <w:fldChar w:fldCharType="end"/>
        </w:r>
      </w:hyperlink>
    </w:p>
    <w:p w14:paraId="241EC106" w14:textId="00D03D74" w:rsidR="006C6BAF" w:rsidRDefault="00000000">
      <w:pPr>
        <w:pStyle w:val="TOC2"/>
        <w:tabs>
          <w:tab w:val="right" w:leader="dot" w:pos="9350"/>
        </w:tabs>
        <w:rPr>
          <w:rFonts w:asciiTheme="minorHAnsi" w:eastAsiaTheme="minorEastAsia" w:hAnsiTheme="minorHAnsi" w:cstheme="minorBidi"/>
          <w:noProof/>
          <w:sz w:val="22"/>
        </w:rPr>
      </w:pPr>
      <w:hyperlink w:anchor="_Toc102838267" w:history="1">
        <w:r w:rsidR="006C6BAF" w:rsidRPr="00C61D60">
          <w:rPr>
            <w:rStyle w:val="Hyperlink"/>
            <w:noProof/>
          </w:rPr>
          <w:t>A.1. Token sale</w:t>
        </w:r>
        <w:r w:rsidR="006C6BAF">
          <w:rPr>
            <w:noProof/>
            <w:webHidden/>
          </w:rPr>
          <w:tab/>
        </w:r>
        <w:r w:rsidR="006C6BAF">
          <w:rPr>
            <w:noProof/>
            <w:webHidden/>
          </w:rPr>
          <w:fldChar w:fldCharType="begin"/>
        </w:r>
        <w:r w:rsidR="006C6BAF">
          <w:rPr>
            <w:noProof/>
            <w:webHidden/>
          </w:rPr>
          <w:instrText xml:space="preserve"> PAGEREF _Toc102838267 \h </w:instrText>
        </w:r>
        <w:r w:rsidR="006C6BAF">
          <w:rPr>
            <w:noProof/>
            <w:webHidden/>
          </w:rPr>
        </w:r>
        <w:r w:rsidR="006C6BAF">
          <w:rPr>
            <w:noProof/>
            <w:webHidden/>
          </w:rPr>
          <w:fldChar w:fldCharType="separate"/>
        </w:r>
        <w:r w:rsidR="000A2D3C">
          <w:rPr>
            <w:noProof/>
            <w:webHidden/>
          </w:rPr>
          <w:t>209</w:t>
        </w:r>
        <w:r w:rsidR="006C6BAF">
          <w:rPr>
            <w:noProof/>
            <w:webHidden/>
          </w:rPr>
          <w:fldChar w:fldCharType="end"/>
        </w:r>
      </w:hyperlink>
    </w:p>
    <w:p w14:paraId="4ADFD7A0" w14:textId="501500EF" w:rsidR="006C6BAF" w:rsidRDefault="00000000">
      <w:pPr>
        <w:pStyle w:val="TOC2"/>
        <w:tabs>
          <w:tab w:val="right" w:leader="dot" w:pos="9350"/>
        </w:tabs>
        <w:rPr>
          <w:rFonts w:asciiTheme="minorHAnsi" w:eastAsiaTheme="minorEastAsia" w:hAnsiTheme="minorHAnsi" w:cstheme="minorBidi"/>
          <w:noProof/>
          <w:sz w:val="22"/>
        </w:rPr>
      </w:pPr>
      <w:hyperlink w:anchor="_Toc102838268" w:history="1">
        <w:r w:rsidR="006C6BAF" w:rsidRPr="00C61D60">
          <w:rPr>
            <w:rStyle w:val="Hyperlink"/>
            <w:noProof/>
          </w:rPr>
          <w:t>A.2. Uniswap contract</w:t>
        </w:r>
        <w:r w:rsidR="006C6BAF">
          <w:rPr>
            <w:noProof/>
            <w:webHidden/>
          </w:rPr>
          <w:tab/>
        </w:r>
        <w:r w:rsidR="006C6BAF">
          <w:rPr>
            <w:noProof/>
            <w:webHidden/>
          </w:rPr>
          <w:fldChar w:fldCharType="begin"/>
        </w:r>
        <w:r w:rsidR="006C6BAF">
          <w:rPr>
            <w:noProof/>
            <w:webHidden/>
          </w:rPr>
          <w:instrText xml:space="preserve"> PAGEREF _Toc102838268 \h </w:instrText>
        </w:r>
        <w:r w:rsidR="006C6BAF">
          <w:rPr>
            <w:noProof/>
            <w:webHidden/>
          </w:rPr>
        </w:r>
        <w:r w:rsidR="006C6BAF">
          <w:rPr>
            <w:noProof/>
            <w:webHidden/>
          </w:rPr>
          <w:fldChar w:fldCharType="separate"/>
        </w:r>
        <w:r w:rsidR="000A2D3C">
          <w:rPr>
            <w:noProof/>
            <w:webHidden/>
          </w:rPr>
          <w:t>222</w:t>
        </w:r>
        <w:r w:rsidR="006C6BAF">
          <w:rPr>
            <w:noProof/>
            <w:webHidden/>
          </w:rPr>
          <w:fldChar w:fldCharType="end"/>
        </w:r>
      </w:hyperlink>
    </w:p>
    <w:p w14:paraId="085FE3CE" w14:textId="15AFB764" w:rsidR="006C6BAF" w:rsidRDefault="00000000">
      <w:pPr>
        <w:pStyle w:val="TOC1"/>
        <w:rPr>
          <w:rFonts w:asciiTheme="minorHAnsi" w:eastAsiaTheme="minorEastAsia" w:hAnsiTheme="minorHAnsi" w:cstheme="minorBidi"/>
          <w:b w:val="0"/>
          <w:noProof/>
          <w:sz w:val="22"/>
        </w:rPr>
      </w:pPr>
      <w:hyperlink w:anchor="_Toc102838269" w:history="1">
        <w:r w:rsidR="006C6BAF" w:rsidRPr="00C61D60">
          <w:rPr>
            <w:rStyle w:val="Hyperlink"/>
            <w:noProof/>
          </w:rPr>
          <w:t>10 Resources</w:t>
        </w:r>
        <w:r w:rsidR="006C6BAF">
          <w:rPr>
            <w:noProof/>
            <w:webHidden/>
          </w:rPr>
          <w:tab/>
        </w:r>
        <w:r w:rsidR="006C6BAF">
          <w:rPr>
            <w:noProof/>
            <w:webHidden/>
          </w:rPr>
          <w:fldChar w:fldCharType="begin"/>
        </w:r>
        <w:r w:rsidR="006C6BAF">
          <w:rPr>
            <w:noProof/>
            <w:webHidden/>
          </w:rPr>
          <w:instrText xml:space="preserve"> PAGEREF _Toc102838269 \h </w:instrText>
        </w:r>
        <w:r w:rsidR="006C6BAF">
          <w:rPr>
            <w:noProof/>
            <w:webHidden/>
          </w:rPr>
        </w:r>
        <w:r w:rsidR="006C6BAF">
          <w:rPr>
            <w:noProof/>
            <w:webHidden/>
          </w:rPr>
          <w:fldChar w:fldCharType="separate"/>
        </w:r>
        <w:r w:rsidR="000A2D3C">
          <w:rPr>
            <w:noProof/>
            <w:webHidden/>
          </w:rPr>
          <w:t>239</w:t>
        </w:r>
        <w:r w:rsidR="006C6BAF">
          <w:rPr>
            <w:noProof/>
            <w:webHidden/>
          </w:rPr>
          <w:fldChar w:fldCharType="end"/>
        </w:r>
      </w:hyperlink>
    </w:p>
    <w:p w14:paraId="1F936B69" w14:textId="77777777"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77777777" w:rsidR="00ED3D89" w:rsidRDefault="00ED3D89"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3FAEF894" w14:textId="0B95AC98" w:rsidR="006C6BAF" w:rsidRDefault="00ED3D89">
      <w:pPr>
        <w:pStyle w:val="TableofFigures"/>
        <w:tabs>
          <w:tab w:val="right" w:leader="dot" w:pos="9350"/>
        </w:tabs>
        <w:rPr>
          <w:rFonts w:asciiTheme="minorHAnsi" w:eastAsiaTheme="minorEastAsia" w:hAnsiTheme="minorHAnsi" w:cstheme="minorBidi"/>
          <w:noProof/>
          <w:sz w:val="22"/>
        </w:rPr>
      </w:pPr>
      <w:r>
        <w:rPr>
          <w:szCs w:val="24"/>
        </w:rPr>
        <w:fldChar w:fldCharType="begin"/>
      </w:r>
      <w:r>
        <w:rPr>
          <w:szCs w:val="24"/>
        </w:rPr>
        <w:instrText xml:space="preserve"> TOC \c "Figure" </w:instrText>
      </w:r>
      <w:r>
        <w:rPr>
          <w:szCs w:val="24"/>
        </w:rPr>
        <w:fldChar w:fldCharType="separate"/>
      </w:r>
      <w:r w:rsidR="006C6BAF" w:rsidRPr="00460077">
        <w:rPr>
          <w:noProof/>
        </w:rPr>
        <w:t>Figure 1 - Plutus playground editor</w:t>
      </w:r>
      <w:r w:rsidR="006C6BAF">
        <w:rPr>
          <w:noProof/>
        </w:rPr>
        <w:tab/>
      </w:r>
      <w:r w:rsidR="006C6BAF">
        <w:rPr>
          <w:noProof/>
        </w:rPr>
        <w:fldChar w:fldCharType="begin"/>
      </w:r>
      <w:r w:rsidR="006C6BAF">
        <w:rPr>
          <w:noProof/>
        </w:rPr>
        <w:instrText xml:space="preserve"> PAGEREF _Toc102838331 \h </w:instrText>
      </w:r>
      <w:r w:rsidR="006C6BAF">
        <w:rPr>
          <w:noProof/>
        </w:rPr>
      </w:r>
      <w:r w:rsidR="006C6BAF">
        <w:rPr>
          <w:noProof/>
        </w:rPr>
        <w:fldChar w:fldCharType="separate"/>
      </w:r>
      <w:r w:rsidR="000A2D3C">
        <w:rPr>
          <w:noProof/>
        </w:rPr>
        <w:t>11</w:t>
      </w:r>
      <w:r w:rsidR="006C6BAF">
        <w:rPr>
          <w:noProof/>
        </w:rPr>
        <w:fldChar w:fldCharType="end"/>
      </w:r>
    </w:p>
    <w:p w14:paraId="36831D48" w14:textId="2A16A046"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2 - Putus playground simulation</w:t>
      </w:r>
      <w:r>
        <w:rPr>
          <w:noProof/>
        </w:rPr>
        <w:tab/>
      </w:r>
      <w:r>
        <w:rPr>
          <w:noProof/>
        </w:rPr>
        <w:fldChar w:fldCharType="begin"/>
      </w:r>
      <w:r>
        <w:rPr>
          <w:noProof/>
        </w:rPr>
        <w:instrText xml:space="preserve"> PAGEREF _Toc102838332 \h </w:instrText>
      </w:r>
      <w:r>
        <w:rPr>
          <w:noProof/>
        </w:rPr>
      </w:r>
      <w:r>
        <w:rPr>
          <w:noProof/>
        </w:rPr>
        <w:fldChar w:fldCharType="separate"/>
      </w:r>
      <w:r w:rsidR="000A2D3C">
        <w:rPr>
          <w:noProof/>
        </w:rPr>
        <w:t>12</w:t>
      </w:r>
      <w:r>
        <w:rPr>
          <w:noProof/>
        </w:rPr>
        <w:fldChar w:fldCharType="end"/>
      </w:r>
    </w:p>
    <w:p w14:paraId="5F0732FD" w14:textId="07851915"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3 - Putus playground transactions</w:t>
      </w:r>
      <w:r>
        <w:rPr>
          <w:noProof/>
        </w:rPr>
        <w:tab/>
      </w:r>
      <w:r>
        <w:rPr>
          <w:noProof/>
        </w:rPr>
        <w:fldChar w:fldCharType="begin"/>
      </w:r>
      <w:r>
        <w:rPr>
          <w:noProof/>
        </w:rPr>
        <w:instrText xml:space="preserve"> PAGEREF _Toc102838333 \h </w:instrText>
      </w:r>
      <w:r>
        <w:rPr>
          <w:noProof/>
        </w:rPr>
      </w:r>
      <w:r>
        <w:rPr>
          <w:noProof/>
        </w:rPr>
        <w:fldChar w:fldCharType="separate"/>
      </w:r>
      <w:r w:rsidR="000A2D3C">
        <w:rPr>
          <w:noProof/>
        </w:rPr>
        <w:t>12</w:t>
      </w:r>
      <w:r>
        <w:rPr>
          <w:noProof/>
        </w:rPr>
        <w:fldChar w:fldCharType="end"/>
      </w:r>
    </w:p>
    <w:p w14:paraId="323BF9F7" w14:textId="1A57C67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4 - Data type</w:t>
      </w:r>
      <w:r>
        <w:rPr>
          <w:noProof/>
        </w:rPr>
        <w:tab/>
      </w:r>
      <w:r>
        <w:rPr>
          <w:noProof/>
        </w:rPr>
        <w:fldChar w:fldCharType="begin"/>
      </w:r>
      <w:r>
        <w:rPr>
          <w:noProof/>
        </w:rPr>
        <w:instrText xml:space="preserve"> PAGEREF _Toc102838334 \h </w:instrText>
      </w:r>
      <w:r>
        <w:rPr>
          <w:noProof/>
        </w:rPr>
      </w:r>
      <w:r>
        <w:rPr>
          <w:noProof/>
        </w:rPr>
        <w:fldChar w:fldCharType="separate"/>
      </w:r>
      <w:r w:rsidR="000A2D3C">
        <w:rPr>
          <w:noProof/>
        </w:rPr>
        <w:t>19</w:t>
      </w:r>
      <w:r>
        <w:rPr>
          <w:noProof/>
        </w:rPr>
        <w:fldChar w:fldCharType="end"/>
      </w:r>
    </w:p>
    <w:p w14:paraId="41F13B58" w14:textId="6040EC52"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 – TxOutRef type</w:t>
      </w:r>
      <w:r>
        <w:rPr>
          <w:noProof/>
        </w:rPr>
        <w:tab/>
      </w:r>
      <w:r>
        <w:rPr>
          <w:noProof/>
        </w:rPr>
        <w:fldChar w:fldCharType="begin"/>
      </w:r>
      <w:r>
        <w:rPr>
          <w:noProof/>
        </w:rPr>
        <w:instrText xml:space="preserve"> PAGEREF _Toc102838335 \h </w:instrText>
      </w:r>
      <w:r>
        <w:rPr>
          <w:noProof/>
        </w:rPr>
      </w:r>
      <w:r>
        <w:rPr>
          <w:noProof/>
        </w:rPr>
        <w:fldChar w:fldCharType="separate"/>
      </w:r>
      <w:r w:rsidR="000A2D3C">
        <w:rPr>
          <w:noProof/>
        </w:rPr>
        <w:t>23</w:t>
      </w:r>
      <w:r>
        <w:rPr>
          <w:noProof/>
        </w:rPr>
        <w:fldChar w:fldCharType="end"/>
      </w:r>
    </w:p>
    <w:p w14:paraId="5E7E64CD" w14:textId="4468CCC1"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6 – ChainIndexTxOut type</w:t>
      </w:r>
      <w:r>
        <w:rPr>
          <w:noProof/>
        </w:rPr>
        <w:tab/>
      </w:r>
      <w:r>
        <w:rPr>
          <w:noProof/>
        </w:rPr>
        <w:fldChar w:fldCharType="begin"/>
      </w:r>
      <w:r>
        <w:rPr>
          <w:noProof/>
        </w:rPr>
        <w:instrText xml:space="preserve"> PAGEREF _Toc102838336 \h </w:instrText>
      </w:r>
      <w:r>
        <w:rPr>
          <w:noProof/>
        </w:rPr>
      </w:r>
      <w:r>
        <w:rPr>
          <w:noProof/>
        </w:rPr>
        <w:fldChar w:fldCharType="separate"/>
      </w:r>
      <w:r w:rsidR="000A2D3C">
        <w:rPr>
          <w:noProof/>
        </w:rPr>
        <w:t>23</w:t>
      </w:r>
      <w:r>
        <w:rPr>
          <w:noProof/>
        </w:rPr>
        <w:fldChar w:fldCharType="end"/>
      </w:r>
    </w:p>
    <w:p w14:paraId="31EDF167" w14:textId="7588BEEC"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7 - Grab action</w:t>
      </w:r>
      <w:r>
        <w:rPr>
          <w:noProof/>
        </w:rPr>
        <w:tab/>
      </w:r>
      <w:r>
        <w:rPr>
          <w:noProof/>
        </w:rPr>
        <w:fldChar w:fldCharType="begin"/>
      </w:r>
      <w:r>
        <w:rPr>
          <w:noProof/>
        </w:rPr>
        <w:instrText xml:space="preserve"> PAGEREF _Toc102838337 \h </w:instrText>
      </w:r>
      <w:r>
        <w:rPr>
          <w:noProof/>
        </w:rPr>
      </w:r>
      <w:r>
        <w:rPr>
          <w:noProof/>
        </w:rPr>
        <w:fldChar w:fldCharType="separate"/>
      </w:r>
      <w:r w:rsidR="000A2D3C">
        <w:rPr>
          <w:noProof/>
        </w:rPr>
        <w:t>29</w:t>
      </w:r>
      <w:r>
        <w:rPr>
          <w:noProof/>
        </w:rPr>
        <w:fldChar w:fldCharType="end"/>
      </w:r>
    </w:p>
    <w:p w14:paraId="1052C999" w14:textId="264835F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8 - ScriptContext type</w:t>
      </w:r>
      <w:r>
        <w:rPr>
          <w:noProof/>
        </w:rPr>
        <w:tab/>
      </w:r>
      <w:r>
        <w:rPr>
          <w:noProof/>
        </w:rPr>
        <w:fldChar w:fldCharType="begin"/>
      </w:r>
      <w:r>
        <w:rPr>
          <w:noProof/>
        </w:rPr>
        <w:instrText xml:space="preserve"> PAGEREF _Toc102838338 \h </w:instrText>
      </w:r>
      <w:r>
        <w:rPr>
          <w:noProof/>
        </w:rPr>
      </w:r>
      <w:r>
        <w:rPr>
          <w:noProof/>
        </w:rPr>
        <w:fldChar w:fldCharType="separate"/>
      </w:r>
      <w:r w:rsidR="000A2D3C">
        <w:rPr>
          <w:noProof/>
        </w:rPr>
        <w:t>30</w:t>
      </w:r>
      <w:r>
        <w:rPr>
          <w:noProof/>
        </w:rPr>
        <w:fldChar w:fldCharType="end"/>
      </w:r>
    </w:p>
    <w:p w14:paraId="530CA981" w14:textId="596E1C9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9 – TxInfo type</w:t>
      </w:r>
      <w:r>
        <w:rPr>
          <w:noProof/>
        </w:rPr>
        <w:tab/>
      </w:r>
      <w:r>
        <w:rPr>
          <w:noProof/>
        </w:rPr>
        <w:fldChar w:fldCharType="begin"/>
      </w:r>
      <w:r>
        <w:rPr>
          <w:noProof/>
        </w:rPr>
        <w:instrText xml:space="preserve"> PAGEREF _Toc102838339 \h </w:instrText>
      </w:r>
      <w:r>
        <w:rPr>
          <w:noProof/>
        </w:rPr>
      </w:r>
      <w:r>
        <w:rPr>
          <w:noProof/>
        </w:rPr>
        <w:fldChar w:fldCharType="separate"/>
      </w:r>
      <w:r w:rsidR="000A2D3C">
        <w:rPr>
          <w:noProof/>
        </w:rPr>
        <w:t>30</w:t>
      </w:r>
      <w:r>
        <w:rPr>
          <w:noProof/>
        </w:rPr>
        <w:fldChar w:fldCharType="end"/>
      </w:r>
    </w:p>
    <w:p w14:paraId="27CF992D" w14:textId="45AB0931"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10 – ScriptPurpose type</w:t>
      </w:r>
      <w:r>
        <w:rPr>
          <w:noProof/>
        </w:rPr>
        <w:tab/>
      </w:r>
      <w:r>
        <w:rPr>
          <w:noProof/>
        </w:rPr>
        <w:fldChar w:fldCharType="begin"/>
      </w:r>
      <w:r>
        <w:rPr>
          <w:noProof/>
        </w:rPr>
        <w:instrText xml:space="preserve"> PAGEREF _Toc102838340 \h </w:instrText>
      </w:r>
      <w:r>
        <w:rPr>
          <w:noProof/>
        </w:rPr>
      </w:r>
      <w:r>
        <w:rPr>
          <w:noProof/>
        </w:rPr>
        <w:fldChar w:fldCharType="separate"/>
      </w:r>
      <w:r w:rsidR="000A2D3C">
        <w:rPr>
          <w:noProof/>
        </w:rPr>
        <w:t>31</w:t>
      </w:r>
      <w:r>
        <w:rPr>
          <w:noProof/>
        </w:rPr>
        <w:fldChar w:fldCharType="end"/>
      </w:r>
    </w:p>
    <w:p w14:paraId="6234089F" w14:textId="1FBECE1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11 - Cardano node</w:t>
      </w:r>
      <w:r>
        <w:rPr>
          <w:noProof/>
        </w:rPr>
        <w:tab/>
      </w:r>
      <w:r>
        <w:rPr>
          <w:noProof/>
        </w:rPr>
        <w:fldChar w:fldCharType="begin"/>
      </w:r>
      <w:r>
        <w:rPr>
          <w:noProof/>
        </w:rPr>
        <w:instrText xml:space="preserve"> PAGEREF _Toc102838341 \h </w:instrText>
      </w:r>
      <w:r>
        <w:rPr>
          <w:noProof/>
        </w:rPr>
      </w:r>
      <w:r>
        <w:rPr>
          <w:noProof/>
        </w:rPr>
        <w:fldChar w:fldCharType="separate"/>
      </w:r>
      <w:r w:rsidR="000A2D3C">
        <w:rPr>
          <w:noProof/>
        </w:rPr>
        <w:t>41</w:t>
      </w:r>
      <w:r>
        <w:rPr>
          <w:noProof/>
        </w:rPr>
        <w:fldChar w:fldCharType="end"/>
      </w:r>
    </w:p>
    <w:p w14:paraId="013B9B39" w14:textId="7ABD5BC5"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12 - runEmulatorTrace function</w:t>
      </w:r>
      <w:r>
        <w:rPr>
          <w:noProof/>
        </w:rPr>
        <w:tab/>
      </w:r>
      <w:r>
        <w:rPr>
          <w:noProof/>
        </w:rPr>
        <w:fldChar w:fldCharType="begin"/>
      </w:r>
      <w:r>
        <w:rPr>
          <w:noProof/>
        </w:rPr>
        <w:instrText xml:space="preserve"> PAGEREF _Toc102838342 \h </w:instrText>
      </w:r>
      <w:r>
        <w:rPr>
          <w:noProof/>
        </w:rPr>
      </w:r>
      <w:r>
        <w:rPr>
          <w:noProof/>
        </w:rPr>
        <w:fldChar w:fldCharType="separate"/>
      </w:r>
      <w:r w:rsidR="000A2D3C">
        <w:rPr>
          <w:noProof/>
        </w:rPr>
        <w:t>60</w:t>
      </w:r>
      <w:r>
        <w:rPr>
          <w:noProof/>
        </w:rPr>
        <w:fldChar w:fldCharType="end"/>
      </w:r>
    </w:p>
    <w:p w14:paraId="66BE9CEA" w14:textId="557046C4"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13 – EmulatorConfig type</w:t>
      </w:r>
      <w:r>
        <w:rPr>
          <w:noProof/>
        </w:rPr>
        <w:tab/>
      </w:r>
      <w:r>
        <w:rPr>
          <w:noProof/>
        </w:rPr>
        <w:fldChar w:fldCharType="begin"/>
      </w:r>
      <w:r>
        <w:rPr>
          <w:noProof/>
        </w:rPr>
        <w:instrText xml:space="preserve"> PAGEREF _Toc102838343 \h </w:instrText>
      </w:r>
      <w:r>
        <w:rPr>
          <w:noProof/>
        </w:rPr>
      </w:r>
      <w:r>
        <w:rPr>
          <w:noProof/>
        </w:rPr>
        <w:fldChar w:fldCharType="separate"/>
      </w:r>
      <w:r w:rsidR="000A2D3C">
        <w:rPr>
          <w:noProof/>
        </w:rPr>
        <w:t>60</w:t>
      </w:r>
      <w:r>
        <w:rPr>
          <w:noProof/>
        </w:rPr>
        <w:fldChar w:fldCharType="end"/>
      </w:r>
    </w:p>
    <w:p w14:paraId="3996BA97" w14:textId="72343135" w:rsidR="006C6BAF" w:rsidRDefault="006C6BAF">
      <w:pPr>
        <w:pStyle w:val="TableofFigures"/>
        <w:tabs>
          <w:tab w:val="right" w:leader="dot" w:pos="9350"/>
        </w:tabs>
        <w:rPr>
          <w:rFonts w:asciiTheme="minorHAnsi" w:eastAsiaTheme="minorEastAsia" w:hAnsiTheme="minorHAnsi" w:cstheme="minorBidi"/>
          <w:noProof/>
          <w:sz w:val="22"/>
        </w:rPr>
      </w:pPr>
      <w:r>
        <w:rPr>
          <w:noProof/>
        </w:rPr>
        <w:t>Figure 14 - SlotConfig type</w:t>
      </w:r>
      <w:r>
        <w:rPr>
          <w:noProof/>
        </w:rPr>
        <w:tab/>
      </w:r>
      <w:r>
        <w:rPr>
          <w:noProof/>
        </w:rPr>
        <w:fldChar w:fldCharType="begin"/>
      </w:r>
      <w:r>
        <w:rPr>
          <w:noProof/>
        </w:rPr>
        <w:instrText xml:space="preserve"> PAGEREF _Toc102838344 \h </w:instrText>
      </w:r>
      <w:r>
        <w:rPr>
          <w:noProof/>
        </w:rPr>
      </w:r>
      <w:r>
        <w:rPr>
          <w:noProof/>
        </w:rPr>
        <w:fldChar w:fldCharType="separate"/>
      </w:r>
      <w:r w:rsidR="000A2D3C">
        <w:rPr>
          <w:noProof/>
        </w:rPr>
        <w:t>60</w:t>
      </w:r>
      <w:r>
        <w:rPr>
          <w:noProof/>
        </w:rPr>
        <w:fldChar w:fldCharType="end"/>
      </w:r>
    </w:p>
    <w:p w14:paraId="66810247" w14:textId="4CB36230" w:rsidR="006C6BAF" w:rsidRDefault="006C6BAF">
      <w:pPr>
        <w:pStyle w:val="TableofFigures"/>
        <w:tabs>
          <w:tab w:val="right" w:leader="dot" w:pos="9350"/>
        </w:tabs>
        <w:rPr>
          <w:rFonts w:asciiTheme="minorHAnsi" w:eastAsiaTheme="minorEastAsia" w:hAnsiTheme="minorHAnsi" w:cstheme="minorBidi"/>
          <w:noProof/>
          <w:sz w:val="22"/>
        </w:rPr>
      </w:pPr>
      <w:r>
        <w:rPr>
          <w:noProof/>
        </w:rPr>
        <w:t>Figure 15 - FeeConfig type</w:t>
      </w:r>
      <w:r>
        <w:rPr>
          <w:noProof/>
        </w:rPr>
        <w:tab/>
      </w:r>
      <w:r>
        <w:rPr>
          <w:noProof/>
        </w:rPr>
        <w:fldChar w:fldCharType="begin"/>
      </w:r>
      <w:r>
        <w:rPr>
          <w:noProof/>
        </w:rPr>
        <w:instrText xml:space="preserve"> PAGEREF _Toc102838345 \h </w:instrText>
      </w:r>
      <w:r>
        <w:rPr>
          <w:noProof/>
        </w:rPr>
      </w:r>
      <w:r>
        <w:rPr>
          <w:noProof/>
        </w:rPr>
        <w:fldChar w:fldCharType="separate"/>
      </w:r>
      <w:r w:rsidR="000A2D3C">
        <w:rPr>
          <w:noProof/>
        </w:rPr>
        <w:t>61</w:t>
      </w:r>
      <w:r>
        <w:rPr>
          <w:noProof/>
        </w:rPr>
        <w:fldChar w:fldCharType="end"/>
      </w:r>
    </w:p>
    <w:p w14:paraId="7E414C4F" w14:textId="3294F68F" w:rsidR="006C6BAF" w:rsidRDefault="006C6BAF">
      <w:pPr>
        <w:pStyle w:val="TableofFigures"/>
        <w:tabs>
          <w:tab w:val="right" w:leader="dot" w:pos="9350"/>
        </w:tabs>
        <w:rPr>
          <w:rFonts w:asciiTheme="minorHAnsi" w:eastAsiaTheme="minorEastAsia" w:hAnsiTheme="minorHAnsi" w:cstheme="minorBidi"/>
          <w:noProof/>
          <w:sz w:val="22"/>
        </w:rPr>
      </w:pPr>
      <w:r>
        <w:rPr>
          <w:noProof/>
        </w:rPr>
        <w:t>Figure 16 - EmulatorTrace type</w:t>
      </w:r>
      <w:r>
        <w:rPr>
          <w:noProof/>
        </w:rPr>
        <w:tab/>
      </w:r>
      <w:r>
        <w:rPr>
          <w:noProof/>
        </w:rPr>
        <w:fldChar w:fldCharType="begin"/>
      </w:r>
      <w:r>
        <w:rPr>
          <w:noProof/>
        </w:rPr>
        <w:instrText xml:space="preserve"> PAGEREF _Toc102838346 \h </w:instrText>
      </w:r>
      <w:r>
        <w:rPr>
          <w:noProof/>
        </w:rPr>
      </w:r>
      <w:r>
        <w:rPr>
          <w:noProof/>
        </w:rPr>
        <w:fldChar w:fldCharType="separate"/>
      </w:r>
      <w:r w:rsidR="000A2D3C">
        <w:rPr>
          <w:noProof/>
        </w:rPr>
        <w:t>61</w:t>
      </w:r>
      <w:r>
        <w:rPr>
          <w:noProof/>
        </w:rPr>
        <w:fldChar w:fldCharType="end"/>
      </w:r>
    </w:p>
    <w:p w14:paraId="2A196FD5" w14:textId="467176ED" w:rsidR="006C6BAF" w:rsidRDefault="006C6BAF">
      <w:pPr>
        <w:pStyle w:val="TableofFigures"/>
        <w:tabs>
          <w:tab w:val="right" w:leader="dot" w:pos="9350"/>
        </w:tabs>
        <w:rPr>
          <w:rFonts w:asciiTheme="minorHAnsi" w:eastAsiaTheme="minorEastAsia" w:hAnsiTheme="minorHAnsi" w:cstheme="minorBidi"/>
          <w:noProof/>
          <w:sz w:val="22"/>
        </w:rPr>
      </w:pPr>
      <w:r>
        <w:rPr>
          <w:noProof/>
        </w:rPr>
        <w:t>Figure 17 - TraceConfig type</w:t>
      </w:r>
      <w:r>
        <w:rPr>
          <w:noProof/>
        </w:rPr>
        <w:tab/>
      </w:r>
      <w:r>
        <w:rPr>
          <w:noProof/>
        </w:rPr>
        <w:fldChar w:fldCharType="begin"/>
      </w:r>
      <w:r>
        <w:rPr>
          <w:noProof/>
        </w:rPr>
        <w:instrText xml:space="preserve"> PAGEREF _Toc102838347 \h </w:instrText>
      </w:r>
      <w:r>
        <w:rPr>
          <w:noProof/>
        </w:rPr>
      </w:r>
      <w:r>
        <w:rPr>
          <w:noProof/>
        </w:rPr>
        <w:fldChar w:fldCharType="separate"/>
      </w:r>
      <w:r w:rsidR="000A2D3C">
        <w:rPr>
          <w:noProof/>
        </w:rPr>
        <w:t>62</w:t>
      </w:r>
      <w:r>
        <w:rPr>
          <w:noProof/>
        </w:rPr>
        <w:fldChar w:fldCharType="end"/>
      </w:r>
    </w:p>
    <w:p w14:paraId="2CE3FF0B" w14:textId="48BB413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18 - Value type</w:t>
      </w:r>
      <w:r>
        <w:rPr>
          <w:noProof/>
        </w:rPr>
        <w:tab/>
      </w:r>
      <w:r>
        <w:rPr>
          <w:noProof/>
        </w:rPr>
        <w:fldChar w:fldCharType="begin"/>
      </w:r>
      <w:r>
        <w:rPr>
          <w:noProof/>
        </w:rPr>
        <w:instrText xml:space="preserve"> PAGEREF _Toc102838348 \h </w:instrText>
      </w:r>
      <w:r>
        <w:rPr>
          <w:noProof/>
        </w:rPr>
      </w:r>
      <w:r>
        <w:rPr>
          <w:noProof/>
        </w:rPr>
        <w:fldChar w:fldCharType="separate"/>
      </w:r>
      <w:r w:rsidR="000A2D3C">
        <w:rPr>
          <w:noProof/>
        </w:rPr>
        <w:t>70</w:t>
      </w:r>
      <w:r>
        <w:rPr>
          <w:noProof/>
        </w:rPr>
        <w:fldChar w:fldCharType="end"/>
      </w:r>
    </w:p>
    <w:p w14:paraId="41BC1978" w14:textId="7E98BAC5"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19 – AssetClass type</w:t>
      </w:r>
      <w:r>
        <w:rPr>
          <w:noProof/>
        </w:rPr>
        <w:tab/>
      </w:r>
      <w:r>
        <w:rPr>
          <w:noProof/>
        </w:rPr>
        <w:fldChar w:fldCharType="begin"/>
      </w:r>
      <w:r>
        <w:rPr>
          <w:noProof/>
        </w:rPr>
        <w:instrText xml:space="preserve"> PAGEREF _Toc102838349 \h </w:instrText>
      </w:r>
      <w:r>
        <w:rPr>
          <w:noProof/>
        </w:rPr>
      </w:r>
      <w:r>
        <w:rPr>
          <w:noProof/>
        </w:rPr>
        <w:fldChar w:fldCharType="separate"/>
      </w:r>
      <w:r w:rsidR="000A2D3C">
        <w:rPr>
          <w:noProof/>
        </w:rPr>
        <w:t>70</w:t>
      </w:r>
      <w:r>
        <w:rPr>
          <w:noProof/>
        </w:rPr>
        <w:fldChar w:fldCharType="end"/>
      </w:r>
    </w:p>
    <w:p w14:paraId="6829ED94" w14:textId="341B6EF8"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20 – TxInInfo type</w:t>
      </w:r>
      <w:r>
        <w:rPr>
          <w:noProof/>
        </w:rPr>
        <w:tab/>
      </w:r>
      <w:r>
        <w:rPr>
          <w:noProof/>
        </w:rPr>
        <w:fldChar w:fldCharType="begin"/>
      </w:r>
      <w:r>
        <w:rPr>
          <w:noProof/>
        </w:rPr>
        <w:instrText xml:space="preserve"> PAGEREF _Toc102838350 \h </w:instrText>
      </w:r>
      <w:r>
        <w:rPr>
          <w:noProof/>
        </w:rPr>
      </w:r>
      <w:r>
        <w:rPr>
          <w:noProof/>
        </w:rPr>
        <w:fldChar w:fldCharType="separate"/>
      </w:r>
      <w:r w:rsidR="000A2D3C">
        <w:rPr>
          <w:noProof/>
        </w:rPr>
        <w:t>78</w:t>
      </w:r>
      <w:r>
        <w:rPr>
          <w:noProof/>
        </w:rPr>
        <w:fldChar w:fldCharType="end"/>
      </w:r>
    </w:p>
    <w:p w14:paraId="2B8C3091" w14:textId="2514316B"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21 – TxOut type</w:t>
      </w:r>
      <w:r>
        <w:rPr>
          <w:noProof/>
        </w:rPr>
        <w:tab/>
      </w:r>
      <w:r>
        <w:rPr>
          <w:noProof/>
        </w:rPr>
        <w:fldChar w:fldCharType="begin"/>
      </w:r>
      <w:r>
        <w:rPr>
          <w:noProof/>
        </w:rPr>
        <w:instrText xml:space="preserve"> PAGEREF _Toc102838351 \h </w:instrText>
      </w:r>
      <w:r>
        <w:rPr>
          <w:noProof/>
        </w:rPr>
      </w:r>
      <w:r>
        <w:rPr>
          <w:noProof/>
        </w:rPr>
        <w:fldChar w:fldCharType="separate"/>
      </w:r>
      <w:r w:rsidR="000A2D3C">
        <w:rPr>
          <w:noProof/>
        </w:rPr>
        <w:t>79</w:t>
      </w:r>
      <w:r>
        <w:rPr>
          <w:noProof/>
        </w:rPr>
        <w:fldChar w:fldCharType="end"/>
      </w:r>
    </w:p>
    <w:p w14:paraId="3C2FF06F" w14:textId="51E08ECC"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22 - Address type</w:t>
      </w:r>
      <w:r>
        <w:rPr>
          <w:noProof/>
        </w:rPr>
        <w:tab/>
      </w:r>
      <w:r>
        <w:rPr>
          <w:noProof/>
        </w:rPr>
        <w:fldChar w:fldCharType="begin"/>
      </w:r>
      <w:r>
        <w:rPr>
          <w:noProof/>
        </w:rPr>
        <w:instrText xml:space="preserve"> PAGEREF _Toc102838352 \h </w:instrText>
      </w:r>
      <w:r>
        <w:rPr>
          <w:noProof/>
        </w:rPr>
      </w:r>
      <w:r>
        <w:rPr>
          <w:noProof/>
        </w:rPr>
        <w:fldChar w:fldCharType="separate"/>
      </w:r>
      <w:r w:rsidR="000A2D3C">
        <w:rPr>
          <w:noProof/>
        </w:rPr>
        <w:t>79</w:t>
      </w:r>
      <w:r>
        <w:rPr>
          <w:noProof/>
        </w:rPr>
        <w:fldChar w:fldCharType="end"/>
      </w:r>
    </w:p>
    <w:p w14:paraId="1627B04A" w14:textId="71D323D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23 - Credential type</w:t>
      </w:r>
      <w:r>
        <w:rPr>
          <w:noProof/>
        </w:rPr>
        <w:tab/>
      </w:r>
      <w:r>
        <w:rPr>
          <w:noProof/>
        </w:rPr>
        <w:fldChar w:fldCharType="begin"/>
      </w:r>
      <w:r>
        <w:rPr>
          <w:noProof/>
        </w:rPr>
        <w:instrText xml:space="preserve"> PAGEREF _Toc102838353 \h </w:instrText>
      </w:r>
      <w:r>
        <w:rPr>
          <w:noProof/>
        </w:rPr>
      </w:r>
      <w:r>
        <w:rPr>
          <w:noProof/>
        </w:rPr>
        <w:fldChar w:fldCharType="separate"/>
      </w:r>
      <w:r w:rsidR="000A2D3C">
        <w:rPr>
          <w:noProof/>
        </w:rPr>
        <w:t>79</w:t>
      </w:r>
      <w:r>
        <w:rPr>
          <w:noProof/>
        </w:rPr>
        <w:fldChar w:fldCharType="end"/>
      </w:r>
    </w:p>
    <w:p w14:paraId="0BA2B1D2" w14:textId="32B22E66"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24 – StakingCredential type</w:t>
      </w:r>
      <w:r>
        <w:rPr>
          <w:noProof/>
        </w:rPr>
        <w:tab/>
      </w:r>
      <w:r>
        <w:rPr>
          <w:noProof/>
        </w:rPr>
        <w:fldChar w:fldCharType="begin"/>
      </w:r>
      <w:r>
        <w:rPr>
          <w:noProof/>
        </w:rPr>
        <w:instrText xml:space="preserve"> PAGEREF _Toc102838354 \h </w:instrText>
      </w:r>
      <w:r>
        <w:rPr>
          <w:noProof/>
        </w:rPr>
      </w:r>
      <w:r>
        <w:rPr>
          <w:noProof/>
        </w:rPr>
        <w:fldChar w:fldCharType="separate"/>
      </w:r>
      <w:r w:rsidR="000A2D3C">
        <w:rPr>
          <w:noProof/>
        </w:rPr>
        <w:t>80</w:t>
      </w:r>
      <w:r>
        <w:rPr>
          <w:noProof/>
        </w:rPr>
        <w:fldChar w:fldCharType="end"/>
      </w:r>
    </w:p>
    <w:p w14:paraId="7B8C7BD5" w14:textId="4B69D0B8"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25 – MintingPolicy type</w:t>
      </w:r>
      <w:r>
        <w:rPr>
          <w:noProof/>
        </w:rPr>
        <w:tab/>
      </w:r>
      <w:r>
        <w:rPr>
          <w:noProof/>
        </w:rPr>
        <w:fldChar w:fldCharType="begin"/>
      </w:r>
      <w:r>
        <w:rPr>
          <w:noProof/>
        </w:rPr>
        <w:instrText xml:space="preserve"> PAGEREF _Toc102838355 \h </w:instrText>
      </w:r>
      <w:r>
        <w:rPr>
          <w:noProof/>
        </w:rPr>
      </w:r>
      <w:r>
        <w:rPr>
          <w:noProof/>
        </w:rPr>
        <w:fldChar w:fldCharType="separate"/>
      </w:r>
      <w:r w:rsidR="000A2D3C">
        <w:rPr>
          <w:noProof/>
        </w:rPr>
        <w:t>88</w:t>
      </w:r>
      <w:r>
        <w:rPr>
          <w:noProof/>
        </w:rPr>
        <w:fldChar w:fldCharType="end"/>
      </w:r>
    </w:p>
    <w:p w14:paraId="5777A392" w14:textId="7E574DAC"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26 - dApp schema</w:t>
      </w:r>
      <w:r>
        <w:rPr>
          <w:noProof/>
        </w:rPr>
        <w:tab/>
      </w:r>
      <w:r>
        <w:rPr>
          <w:noProof/>
        </w:rPr>
        <w:fldChar w:fldCharType="begin"/>
      </w:r>
      <w:r>
        <w:rPr>
          <w:noProof/>
        </w:rPr>
        <w:instrText xml:space="preserve"> PAGEREF _Toc102838356 \h </w:instrText>
      </w:r>
      <w:r>
        <w:rPr>
          <w:noProof/>
        </w:rPr>
      </w:r>
      <w:r>
        <w:rPr>
          <w:noProof/>
        </w:rPr>
        <w:fldChar w:fldCharType="separate"/>
      </w:r>
      <w:r w:rsidR="000A2D3C">
        <w:rPr>
          <w:noProof/>
        </w:rPr>
        <w:t>90</w:t>
      </w:r>
      <w:r>
        <w:rPr>
          <w:noProof/>
        </w:rPr>
        <w:fldChar w:fldCharType="end"/>
      </w:r>
    </w:p>
    <w:p w14:paraId="23CB085C" w14:textId="533F1219"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lastRenderedPageBreak/>
        <w:t>Figure 27 - findOwnInput function</w:t>
      </w:r>
      <w:r>
        <w:rPr>
          <w:noProof/>
        </w:rPr>
        <w:tab/>
      </w:r>
      <w:r>
        <w:rPr>
          <w:noProof/>
        </w:rPr>
        <w:fldChar w:fldCharType="begin"/>
      </w:r>
      <w:r>
        <w:rPr>
          <w:noProof/>
        </w:rPr>
        <w:instrText xml:space="preserve"> PAGEREF _Toc102838357 \h </w:instrText>
      </w:r>
      <w:r>
        <w:rPr>
          <w:noProof/>
        </w:rPr>
      </w:r>
      <w:r>
        <w:rPr>
          <w:noProof/>
        </w:rPr>
        <w:fldChar w:fldCharType="separate"/>
      </w:r>
      <w:r w:rsidR="000A2D3C">
        <w:rPr>
          <w:noProof/>
        </w:rPr>
        <w:t>115</w:t>
      </w:r>
      <w:r>
        <w:rPr>
          <w:noProof/>
        </w:rPr>
        <w:fldChar w:fldCharType="end"/>
      </w:r>
    </w:p>
    <w:p w14:paraId="3F0C6F9D" w14:textId="41B907DB"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28 - findDatum function</w:t>
      </w:r>
      <w:r>
        <w:rPr>
          <w:noProof/>
        </w:rPr>
        <w:tab/>
      </w:r>
      <w:r>
        <w:rPr>
          <w:noProof/>
        </w:rPr>
        <w:fldChar w:fldCharType="begin"/>
      </w:r>
      <w:r>
        <w:rPr>
          <w:noProof/>
        </w:rPr>
        <w:instrText xml:space="preserve"> PAGEREF _Toc102838358 \h </w:instrText>
      </w:r>
      <w:r>
        <w:rPr>
          <w:noProof/>
        </w:rPr>
      </w:r>
      <w:r>
        <w:rPr>
          <w:noProof/>
        </w:rPr>
        <w:fldChar w:fldCharType="separate"/>
      </w:r>
      <w:r w:rsidR="000A2D3C">
        <w:rPr>
          <w:noProof/>
        </w:rPr>
        <w:t>115</w:t>
      </w:r>
      <w:r>
        <w:rPr>
          <w:noProof/>
        </w:rPr>
        <w:fldChar w:fldCharType="end"/>
      </w:r>
    </w:p>
    <w:p w14:paraId="5B22AABB" w14:textId="2DCC0CA5" w:rsidR="006C6BAF" w:rsidRDefault="006C6BAF">
      <w:pPr>
        <w:pStyle w:val="TableofFigures"/>
        <w:tabs>
          <w:tab w:val="right" w:leader="dot" w:pos="9350"/>
        </w:tabs>
        <w:rPr>
          <w:rFonts w:asciiTheme="minorHAnsi" w:eastAsiaTheme="minorEastAsia" w:hAnsiTheme="minorHAnsi" w:cstheme="minorBidi"/>
          <w:noProof/>
          <w:sz w:val="22"/>
        </w:rPr>
      </w:pPr>
      <w:r>
        <w:rPr>
          <w:noProof/>
        </w:rPr>
        <w:t>Figure 29 - valuePaidTo function</w:t>
      </w:r>
      <w:r>
        <w:rPr>
          <w:noProof/>
        </w:rPr>
        <w:tab/>
      </w:r>
      <w:r>
        <w:rPr>
          <w:noProof/>
        </w:rPr>
        <w:fldChar w:fldCharType="begin"/>
      </w:r>
      <w:r>
        <w:rPr>
          <w:noProof/>
        </w:rPr>
        <w:instrText xml:space="preserve"> PAGEREF _Toc102838359 \h </w:instrText>
      </w:r>
      <w:r>
        <w:rPr>
          <w:noProof/>
        </w:rPr>
      </w:r>
      <w:r>
        <w:rPr>
          <w:noProof/>
        </w:rPr>
        <w:fldChar w:fldCharType="separate"/>
      </w:r>
      <w:r w:rsidR="000A2D3C">
        <w:rPr>
          <w:noProof/>
        </w:rPr>
        <w:t>116</w:t>
      </w:r>
      <w:r>
        <w:rPr>
          <w:noProof/>
        </w:rPr>
        <w:fldChar w:fldCharType="end"/>
      </w:r>
    </w:p>
    <w:p w14:paraId="5BFCB9D3" w14:textId="1702BC5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30 - Game state diagram</w:t>
      </w:r>
      <w:r>
        <w:rPr>
          <w:noProof/>
        </w:rPr>
        <w:tab/>
      </w:r>
      <w:r>
        <w:rPr>
          <w:noProof/>
        </w:rPr>
        <w:fldChar w:fldCharType="begin"/>
      </w:r>
      <w:r>
        <w:rPr>
          <w:noProof/>
        </w:rPr>
        <w:instrText xml:space="preserve"> PAGEREF _Toc102838360 \h </w:instrText>
      </w:r>
      <w:r>
        <w:rPr>
          <w:noProof/>
        </w:rPr>
      </w:r>
      <w:r>
        <w:rPr>
          <w:noProof/>
        </w:rPr>
        <w:fldChar w:fldCharType="separate"/>
      </w:r>
      <w:r w:rsidR="000A2D3C">
        <w:rPr>
          <w:noProof/>
        </w:rPr>
        <w:t>121</w:t>
      </w:r>
      <w:r>
        <w:rPr>
          <w:noProof/>
        </w:rPr>
        <w:fldChar w:fldCharType="end"/>
      </w:r>
    </w:p>
    <w:p w14:paraId="0971B117" w14:textId="4C13F9D8"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31 - State type</w:t>
      </w:r>
      <w:r>
        <w:rPr>
          <w:noProof/>
        </w:rPr>
        <w:tab/>
      </w:r>
      <w:r>
        <w:rPr>
          <w:noProof/>
        </w:rPr>
        <w:fldChar w:fldCharType="begin"/>
      </w:r>
      <w:r>
        <w:rPr>
          <w:noProof/>
        </w:rPr>
        <w:instrText xml:space="preserve"> PAGEREF _Toc102838361 \h </w:instrText>
      </w:r>
      <w:r>
        <w:rPr>
          <w:noProof/>
        </w:rPr>
      </w:r>
      <w:r>
        <w:rPr>
          <w:noProof/>
        </w:rPr>
        <w:fldChar w:fldCharType="separate"/>
      </w:r>
      <w:r w:rsidR="000A2D3C">
        <w:rPr>
          <w:noProof/>
        </w:rPr>
        <w:t>122</w:t>
      </w:r>
      <w:r>
        <w:rPr>
          <w:noProof/>
        </w:rPr>
        <w:fldChar w:fldCharType="end"/>
      </w:r>
    </w:p>
    <w:p w14:paraId="69A3863C" w14:textId="706B179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32 - StateMachine type</w:t>
      </w:r>
      <w:r>
        <w:rPr>
          <w:noProof/>
        </w:rPr>
        <w:tab/>
      </w:r>
      <w:r>
        <w:rPr>
          <w:noProof/>
        </w:rPr>
        <w:fldChar w:fldCharType="begin"/>
      </w:r>
      <w:r>
        <w:rPr>
          <w:noProof/>
        </w:rPr>
        <w:instrText xml:space="preserve"> PAGEREF _Toc102838362 \h </w:instrText>
      </w:r>
      <w:r>
        <w:rPr>
          <w:noProof/>
        </w:rPr>
      </w:r>
      <w:r>
        <w:rPr>
          <w:noProof/>
        </w:rPr>
        <w:fldChar w:fldCharType="separate"/>
      </w:r>
      <w:r w:rsidR="000A2D3C">
        <w:rPr>
          <w:noProof/>
        </w:rPr>
        <w:t>122</w:t>
      </w:r>
      <w:r>
        <w:rPr>
          <w:noProof/>
        </w:rPr>
        <w:fldChar w:fldCharType="end"/>
      </w:r>
    </w:p>
    <w:p w14:paraId="4161A58E" w14:textId="5D617357"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33 – ThreadToken type</w:t>
      </w:r>
      <w:r>
        <w:rPr>
          <w:noProof/>
        </w:rPr>
        <w:tab/>
      </w:r>
      <w:r>
        <w:rPr>
          <w:noProof/>
        </w:rPr>
        <w:fldChar w:fldCharType="begin"/>
      </w:r>
      <w:r>
        <w:rPr>
          <w:noProof/>
        </w:rPr>
        <w:instrText xml:space="preserve"> PAGEREF _Toc102838363 \h </w:instrText>
      </w:r>
      <w:r>
        <w:rPr>
          <w:noProof/>
        </w:rPr>
      </w:r>
      <w:r>
        <w:rPr>
          <w:noProof/>
        </w:rPr>
        <w:fldChar w:fldCharType="separate"/>
      </w:r>
      <w:r w:rsidR="000A2D3C">
        <w:rPr>
          <w:noProof/>
        </w:rPr>
        <w:t>122</w:t>
      </w:r>
      <w:r>
        <w:rPr>
          <w:noProof/>
        </w:rPr>
        <w:fldChar w:fldCharType="end"/>
      </w:r>
    </w:p>
    <w:p w14:paraId="5A1918CB" w14:textId="5F19E11F"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34 – StateMachineClient type</w:t>
      </w:r>
      <w:r>
        <w:rPr>
          <w:noProof/>
        </w:rPr>
        <w:tab/>
      </w:r>
      <w:r>
        <w:rPr>
          <w:noProof/>
        </w:rPr>
        <w:fldChar w:fldCharType="begin"/>
      </w:r>
      <w:r>
        <w:rPr>
          <w:noProof/>
        </w:rPr>
        <w:instrText xml:space="preserve"> PAGEREF _Toc102838364 \h </w:instrText>
      </w:r>
      <w:r>
        <w:rPr>
          <w:noProof/>
        </w:rPr>
      </w:r>
      <w:r>
        <w:rPr>
          <w:noProof/>
        </w:rPr>
        <w:fldChar w:fldCharType="separate"/>
      </w:r>
      <w:r w:rsidR="000A2D3C">
        <w:rPr>
          <w:noProof/>
        </w:rPr>
        <w:t>130</w:t>
      </w:r>
      <w:r>
        <w:rPr>
          <w:noProof/>
        </w:rPr>
        <w:fldChar w:fldCharType="end"/>
      </w:r>
    </w:p>
    <w:p w14:paraId="0FD90648" w14:textId="33494E5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35 - State machine instance</w:t>
      </w:r>
      <w:r>
        <w:rPr>
          <w:noProof/>
        </w:rPr>
        <w:tab/>
      </w:r>
      <w:r>
        <w:rPr>
          <w:noProof/>
        </w:rPr>
        <w:fldChar w:fldCharType="begin"/>
      </w:r>
      <w:r>
        <w:rPr>
          <w:noProof/>
        </w:rPr>
        <w:instrText xml:space="preserve"> PAGEREF _Toc102838365 \h </w:instrText>
      </w:r>
      <w:r>
        <w:rPr>
          <w:noProof/>
        </w:rPr>
      </w:r>
      <w:r>
        <w:rPr>
          <w:noProof/>
        </w:rPr>
        <w:fldChar w:fldCharType="separate"/>
      </w:r>
      <w:r w:rsidR="000A2D3C">
        <w:rPr>
          <w:noProof/>
        </w:rPr>
        <w:t>131</w:t>
      </w:r>
      <w:r>
        <w:rPr>
          <w:noProof/>
        </w:rPr>
        <w:fldChar w:fldCharType="end"/>
      </w:r>
    </w:p>
    <w:p w14:paraId="13D2A62A" w14:textId="728C4A93"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36 – getOnchainState function</w:t>
      </w:r>
      <w:r>
        <w:rPr>
          <w:noProof/>
        </w:rPr>
        <w:tab/>
      </w:r>
      <w:r>
        <w:rPr>
          <w:noProof/>
        </w:rPr>
        <w:fldChar w:fldCharType="begin"/>
      </w:r>
      <w:r>
        <w:rPr>
          <w:noProof/>
        </w:rPr>
        <w:instrText xml:space="preserve"> PAGEREF _Toc102838366 \h </w:instrText>
      </w:r>
      <w:r>
        <w:rPr>
          <w:noProof/>
        </w:rPr>
      </w:r>
      <w:r>
        <w:rPr>
          <w:noProof/>
        </w:rPr>
        <w:fldChar w:fldCharType="separate"/>
      </w:r>
      <w:r w:rsidR="000A2D3C">
        <w:rPr>
          <w:noProof/>
        </w:rPr>
        <w:t>131</w:t>
      </w:r>
      <w:r>
        <w:rPr>
          <w:noProof/>
        </w:rPr>
        <w:fldChar w:fldCharType="end"/>
      </w:r>
    </w:p>
    <w:p w14:paraId="133D60F8" w14:textId="627BF362"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37 – OnChainState type</w:t>
      </w:r>
      <w:r>
        <w:rPr>
          <w:noProof/>
        </w:rPr>
        <w:tab/>
      </w:r>
      <w:r>
        <w:rPr>
          <w:noProof/>
        </w:rPr>
        <w:fldChar w:fldCharType="begin"/>
      </w:r>
      <w:r>
        <w:rPr>
          <w:noProof/>
        </w:rPr>
        <w:instrText xml:space="preserve"> PAGEREF _Toc102838367 \h </w:instrText>
      </w:r>
      <w:r>
        <w:rPr>
          <w:noProof/>
        </w:rPr>
      </w:r>
      <w:r>
        <w:rPr>
          <w:noProof/>
        </w:rPr>
        <w:fldChar w:fldCharType="separate"/>
      </w:r>
      <w:r w:rsidR="000A2D3C">
        <w:rPr>
          <w:noProof/>
        </w:rPr>
        <w:t>132</w:t>
      </w:r>
      <w:r>
        <w:rPr>
          <w:noProof/>
        </w:rPr>
        <w:fldChar w:fldCharType="end"/>
      </w:r>
    </w:p>
    <w:p w14:paraId="34BDB70D" w14:textId="2DC5A9DF"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38 – TypedScriptTxOutput type</w:t>
      </w:r>
      <w:r>
        <w:rPr>
          <w:noProof/>
        </w:rPr>
        <w:tab/>
      </w:r>
      <w:r>
        <w:rPr>
          <w:noProof/>
        </w:rPr>
        <w:fldChar w:fldCharType="begin"/>
      </w:r>
      <w:r>
        <w:rPr>
          <w:noProof/>
        </w:rPr>
        <w:instrText xml:space="preserve"> PAGEREF _Toc102838368 \h </w:instrText>
      </w:r>
      <w:r>
        <w:rPr>
          <w:noProof/>
        </w:rPr>
      </w:r>
      <w:r>
        <w:rPr>
          <w:noProof/>
        </w:rPr>
        <w:fldChar w:fldCharType="separate"/>
      </w:r>
      <w:r w:rsidR="000A2D3C">
        <w:rPr>
          <w:noProof/>
        </w:rPr>
        <w:t>132</w:t>
      </w:r>
      <w:r>
        <w:rPr>
          <w:noProof/>
        </w:rPr>
        <w:fldChar w:fldCharType="end"/>
      </w:r>
    </w:p>
    <w:p w14:paraId="6D2446F6" w14:textId="49FD308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39 – TypedScriptTxOutputRef type</w:t>
      </w:r>
      <w:r>
        <w:rPr>
          <w:noProof/>
        </w:rPr>
        <w:tab/>
      </w:r>
      <w:r>
        <w:rPr>
          <w:noProof/>
        </w:rPr>
        <w:fldChar w:fldCharType="begin"/>
      </w:r>
      <w:r>
        <w:rPr>
          <w:noProof/>
        </w:rPr>
        <w:instrText xml:space="preserve"> PAGEREF _Toc102838369 \h </w:instrText>
      </w:r>
      <w:r>
        <w:rPr>
          <w:noProof/>
        </w:rPr>
      </w:r>
      <w:r>
        <w:rPr>
          <w:noProof/>
        </w:rPr>
        <w:fldChar w:fldCharType="separate"/>
      </w:r>
      <w:r w:rsidR="000A2D3C">
        <w:rPr>
          <w:noProof/>
        </w:rPr>
        <w:t>132</w:t>
      </w:r>
      <w:r>
        <w:rPr>
          <w:noProof/>
        </w:rPr>
        <w:fldChar w:fldCharType="end"/>
      </w:r>
    </w:p>
    <w:p w14:paraId="23C33205" w14:textId="5A4DC3A8"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40 - Run step</w:t>
      </w:r>
      <w:r>
        <w:rPr>
          <w:noProof/>
        </w:rPr>
        <w:tab/>
      </w:r>
      <w:r>
        <w:rPr>
          <w:noProof/>
        </w:rPr>
        <w:fldChar w:fldCharType="begin"/>
      </w:r>
      <w:r>
        <w:rPr>
          <w:noProof/>
        </w:rPr>
        <w:instrText xml:space="preserve"> PAGEREF _Toc102838370 \h </w:instrText>
      </w:r>
      <w:r>
        <w:rPr>
          <w:noProof/>
        </w:rPr>
      </w:r>
      <w:r>
        <w:rPr>
          <w:noProof/>
        </w:rPr>
        <w:fldChar w:fldCharType="separate"/>
      </w:r>
      <w:r w:rsidR="000A2D3C">
        <w:rPr>
          <w:noProof/>
        </w:rPr>
        <w:t>133</w:t>
      </w:r>
      <w:r>
        <w:rPr>
          <w:noProof/>
        </w:rPr>
        <w:fldChar w:fldCharType="end"/>
      </w:r>
    </w:p>
    <w:p w14:paraId="1262BDF7" w14:textId="6E56F299"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41 - Token sale workflow</w:t>
      </w:r>
      <w:r>
        <w:rPr>
          <w:noProof/>
        </w:rPr>
        <w:tab/>
      </w:r>
      <w:r>
        <w:rPr>
          <w:noProof/>
        </w:rPr>
        <w:fldChar w:fldCharType="begin"/>
      </w:r>
      <w:r>
        <w:rPr>
          <w:noProof/>
        </w:rPr>
        <w:instrText xml:space="preserve"> PAGEREF _Toc102838371 \h </w:instrText>
      </w:r>
      <w:r>
        <w:rPr>
          <w:noProof/>
        </w:rPr>
      </w:r>
      <w:r>
        <w:rPr>
          <w:noProof/>
        </w:rPr>
        <w:fldChar w:fldCharType="separate"/>
      </w:r>
      <w:r w:rsidR="000A2D3C">
        <w:rPr>
          <w:noProof/>
        </w:rPr>
        <w:t>143</w:t>
      </w:r>
      <w:r>
        <w:rPr>
          <w:noProof/>
        </w:rPr>
        <w:fldChar w:fldCharType="end"/>
      </w:r>
    </w:p>
    <w:p w14:paraId="711E5F87" w14:textId="2ACA68FF"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42 - checkPredicate function</w:t>
      </w:r>
      <w:r>
        <w:rPr>
          <w:noProof/>
        </w:rPr>
        <w:tab/>
      </w:r>
      <w:r>
        <w:rPr>
          <w:noProof/>
        </w:rPr>
        <w:fldChar w:fldCharType="begin"/>
      </w:r>
      <w:r>
        <w:rPr>
          <w:noProof/>
        </w:rPr>
        <w:instrText xml:space="preserve"> PAGEREF _Toc102838372 \h </w:instrText>
      </w:r>
      <w:r>
        <w:rPr>
          <w:noProof/>
        </w:rPr>
      </w:r>
      <w:r>
        <w:rPr>
          <w:noProof/>
        </w:rPr>
        <w:fldChar w:fldCharType="separate"/>
      </w:r>
      <w:r w:rsidR="000A2D3C">
        <w:rPr>
          <w:noProof/>
        </w:rPr>
        <w:t>153</w:t>
      </w:r>
      <w:r>
        <w:rPr>
          <w:noProof/>
        </w:rPr>
        <w:fldChar w:fldCharType="end"/>
      </w:r>
    </w:p>
    <w:p w14:paraId="3543C417" w14:textId="2D921698"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43 – checkPredicateOptions function</w:t>
      </w:r>
      <w:r>
        <w:rPr>
          <w:noProof/>
        </w:rPr>
        <w:tab/>
      </w:r>
      <w:r>
        <w:rPr>
          <w:noProof/>
        </w:rPr>
        <w:fldChar w:fldCharType="begin"/>
      </w:r>
      <w:r>
        <w:rPr>
          <w:noProof/>
        </w:rPr>
        <w:instrText xml:space="preserve"> PAGEREF _Toc102838373 \h </w:instrText>
      </w:r>
      <w:r>
        <w:rPr>
          <w:noProof/>
        </w:rPr>
      </w:r>
      <w:r>
        <w:rPr>
          <w:noProof/>
        </w:rPr>
        <w:fldChar w:fldCharType="separate"/>
      </w:r>
      <w:r w:rsidR="000A2D3C">
        <w:rPr>
          <w:noProof/>
        </w:rPr>
        <w:t>153</w:t>
      </w:r>
      <w:r>
        <w:rPr>
          <w:noProof/>
        </w:rPr>
        <w:fldChar w:fldCharType="end"/>
      </w:r>
    </w:p>
    <w:p w14:paraId="03C67E8D" w14:textId="49541C9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44 - checkOptions type</w:t>
      </w:r>
      <w:r>
        <w:rPr>
          <w:noProof/>
        </w:rPr>
        <w:tab/>
      </w:r>
      <w:r>
        <w:rPr>
          <w:noProof/>
        </w:rPr>
        <w:fldChar w:fldCharType="begin"/>
      </w:r>
      <w:r>
        <w:rPr>
          <w:noProof/>
        </w:rPr>
        <w:instrText xml:space="preserve"> PAGEREF _Toc102838374 \h </w:instrText>
      </w:r>
      <w:r>
        <w:rPr>
          <w:noProof/>
        </w:rPr>
      </w:r>
      <w:r>
        <w:rPr>
          <w:noProof/>
        </w:rPr>
        <w:fldChar w:fldCharType="separate"/>
      </w:r>
      <w:r w:rsidR="000A2D3C">
        <w:rPr>
          <w:noProof/>
        </w:rPr>
        <w:t>154</w:t>
      </w:r>
      <w:r>
        <w:rPr>
          <w:noProof/>
        </w:rPr>
        <w:fldChar w:fldCharType="end"/>
      </w:r>
    </w:p>
    <w:p w14:paraId="70F192AE" w14:textId="59DFFF6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45 – TracePredicate type</w:t>
      </w:r>
      <w:r>
        <w:rPr>
          <w:noProof/>
        </w:rPr>
        <w:tab/>
      </w:r>
      <w:r>
        <w:rPr>
          <w:noProof/>
        </w:rPr>
        <w:fldChar w:fldCharType="begin"/>
      </w:r>
      <w:r>
        <w:rPr>
          <w:noProof/>
        </w:rPr>
        <w:instrText xml:space="preserve"> PAGEREF _Toc102838375 \h </w:instrText>
      </w:r>
      <w:r>
        <w:rPr>
          <w:noProof/>
        </w:rPr>
      </w:r>
      <w:r>
        <w:rPr>
          <w:noProof/>
        </w:rPr>
        <w:fldChar w:fldCharType="separate"/>
      </w:r>
      <w:r w:rsidR="000A2D3C">
        <w:rPr>
          <w:noProof/>
        </w:rPr>
        <w:t>154</w:t>
      </w:r>
      <w:r>
        <w:rPr>
          <w:noProof/>
        </w:rPr>
        <w:fldChar w:fldCharType="end"/>
      </w:r>
    </w:p>
    <w:p w14:paraId="7E950489" w14:textId="7CED6C2C"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46 – walletFundsChange function</w:t>
      </w:r>
      <w:r>
        <w:rPr>
          <w:noProof/>
        </w:rPr>
        <w:tab/>
      </w:r>
      <w:r>
        <w:rPr>
          <w:noProof/>
        </w:rPr>
        <w:fldChar w:fldCharType="begin"/>
      </w:r>
      <w:r>
        <w:rPr>
          <w:noProof/>
        </w:rPr>
        <w:instrText xml:space="preserve"> PAGEREF _Toc102838376 \h </w:instrText>
      </w:r>
      <w:r>
        <w:rPr>
          <w:noProof/>
        </w:rPr>
      </w:r>
      <w:r>
        <w:rPr>
          <w:noProof/>
        </w:rPr>
        <w:fldChar w:fldCharType="separate"/>
      </w:r>
      <w:r w:rsidR="000A2D3C">
        <w:rPr>
          <w:noProof/>
        </w:rPr>
        <w:t>154</w:t>
      </w:r>
      <w:r>
        <w:rPr>
          <w:noProof/>
        </w:rPr>
        <w:fldChar w:fldCharType="end"/>
      </w:r>
    </w:p>
    <w:p w14:paraId="35DBE831" w14:textId="4C55793E"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47 – checkPredicateCoverage function</w:t>
      </w:r>
      <w:r>
        <w:rPr>
          <w:noProof/>
        </w:rPr>
        <w:tab/>
      </w:r>
      <w:r>
        <w:rPr>
          <w:noProof/>
        </w:rPr>
        <w:fldChar w:fldCharType="begin"/>
      </w:r>
      <w:r>
        <w:rPr>
          <w:noProof/>
        </w:rPr>
        <w:instrText xml:space="preserve"> PAGEREF _Toc102838377 \h </w:instrText>
      </w:r>
      <w:r>
        <w:rPr>
          <w:noProof/>
        </w:rPr>
      </w:r>
      <w:r>
        <w:rPr>
          <w:noProof/>
        </w:rPr>
        <w:fldChar w:fldCharType="separate"/>
      </w:r>
      <w:r w:rsidR="000A2D3C">
        <w:rPr>
          <w:noProof/>
        </w:rPr>
        <w:t>155</w:t>
      </w:r>
      <w:r>
        <w:rPr>
          <w:noProof/>
        </w:rPr>
        <w:fldChar w:fldCharType="end"/>
      </w:r>
    </w:p>
    <w:p w14:paraId="50677358" w14:textId="0E75995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48 – CoverageRef type</w:t>
      </w:r>
      <w:r>
        <w:rPr>
          <w:noProof/>
        </w:rPr>
        <w:tab/>
      </w:r>
      <w:r>
        <w:rPr>
          <w:noProof/>
        </w:rPr>
        <w:fldChar w:fldCharType="begin"/>
      </w:r>
      <w:r>
        <w:rPr>
          <w:noProof/>
        </w:rPr>
        <w:instrText xml:space="preserve"> PAGEREF _Toc102838378 \h </w:instrText>
      </w:r>
      <w:r>
        <w:rPr>
          <w:noProof/>
        </w:rPr>
      </w:r>
      <w:r>
        <w:rPr>
          <w:noProof/>
        </w:rPr>
        <w:fldChar w:fldCharType="separate"/>
      </w:r>
      <w:r w:rsidR="000A2D3C">
        <w:rPr>
          <w:noProof/>
        </w:rPr>
        <w:t>155</w:t>
      </w:r>
      <w:r>
        <w:rPr>
          <w:noProof/>
        </w:rPr>
        <w:fldChar w:fldCharType="end"/>
      </w:r>
    </w:p>
    <w:p w14:paraId="2BC0E51D" w14:textId="3A34E00A" w:rsidR="006C6BAF" w:rsidRDefault="006C6BAF">
      <w:pPr>
        <w:pStyle w:val="TableofFigures"/>
        <w:tabs>
          <w:tab w:val="right" w:leader="dot" w:pos="9350"/>
        </w:tabs>
        <w:rPr>
          <w:rFonts w:asciiTheme="minorHAnsi" w:eastAsiaTheme="minorEastAsia" w:hAnsiTheme="minorHAnsi" w:cstheme="minorBidi"/>
          <w:noProof/>
          <w:sz w:val="22"/>
        </w:rPr>
      </w:pPr>
      <w:r w:rsidRPr="006C6BAF">
        <w:rPr>
          <w:noProof/>
        </w:rPr>
        <w:t>Figure 49 - Testing schema</w:t>
      </w:r>
      <w:r>
        <w:rPr>
          <w:noProof/>
        </w:rPr>
        <w:tab/>
      </w:r>
      <w:r>
        <w:rPr>
          <w:noProof/>
        </w:rPr>
        <w:fldChar w:fldCharType="begin"/>
      </w:r>
      <w:r>
        <w:rPr>
          <w:noProof/>
        </w:rPr>
        <w:instrText xml:space="preserve"> PAGEREF _Toc102838379 \h </w:instrText>
      </w:r>
      <w:r>
        <w:rPr>
          <w:noProof/>
        </w:rPr>
      </w:r>
      <w:r>
        <w:rPr>
          <w:noProof/>
        </w:rPr>
        <w:fldChar w:fldCharType="separate"/>
      </w:r>
      <w:r w:rsidR="000A2D3C">
        <w:rPr>
          <w:noProof/>
        </w:rPr>
        <w:t>160</w:t>
      </w:r>
      <w:r>
        <w:rPr>
          <w:noProof/>
        </w:rPr>
        <w:fldChar w:fldCharType="end"/>
      </w:r>
    </w:p>
    <w:p w14:paraId="222263D3" w14:textId="6D4F8A0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50 – ModelState type</w:t>
      </w:r>
      <w:r>
        <w:rPr>
          <w:noProof/>
        </w:rPr>
        <w:tab/>
      </w:r>
      <w:r>
        <w:rPr>
          <w:noProof/>
        </w:rPr>
        <w:fldChar w:fldCharType="begin"/>
      </w:r>
      <w:r>
        <w:rPr>
          <w:noProof/>
        </w:rPr>
        <w:instrText xml:space="preserve"> PAGEREF _Toc102838380 \h </w:instrText>
      </w:r>
      <w:r>
        <w:rPr>
          <w:noProof/>
        </w:rPr>
      </w:r>
      <w:r>
        <w:rPr>
          <w:noProof/>
        </w:rPr>
        <w:fldChar w:fldCharType="separate"/>
      </w:r>
      <w:r w:rsidR="000A2D3C">
        <w:rPr>
          <w:noProof/>
        </w:rPr>
        <w:t>168</w:t>
      </w:r>
      <w:r>
        <w:rPr>
          <w:noProof/>
        </w:rPr>
        <w:fldChar w:fldCharType="end"/>
      </w:r>
    </w:p>
    <w:p w14:paraId="1C5C6AC6" w14:textId="2519F0E3"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51 - contractState function</w:t>
      </w:r>
      <w:r>
        <w:rPr>
          <w:noProof/>
        </w:rPr>
        <w:tab/>
      </w:r>
      <w:r>
        <w:rPr>
          <w:noProof/>
        </w:rPr>
        <w:fldChar w:fldCharType="begin"/>
      </w:r>
      <w:r>
        <w:rPr>
          <w:noProof/>
        </w:rPr>
        <w:instrText xml:space="preserve"> PAGEREF _Toc102838381 \h </w:instrText>
      </w:r>
      <w:r>
        <w:rPr>
          <w:noProof/>
        </w:rPr>
      </w:r>
      <w:r>
        <w:rPr>
          <w:noProof/>
        </w:rPr>
        <w:fldChar w:fldCharType="separate"/>
      </w:r>
      <w:r w:rsidR="000A2D3C">
        <w:rPr>
          <w:noProof/>
        </w:rPr>
        <w:t>168</w:t>
      </w:r>
      <w:r>
        <w:rPr>
          <w:noProof/>
        </w:rPr>
        <w:fldChar w:fldCharType="end"/>
      </w:r>
    </w:p>
    <w:p w14:paraId="2078EE98" w14:textId="41E979D6"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52 – askModelState function</w:t>
      </w:r>
      <w:r>
        <w:rPr>
          <w:noProof/>
        </w:rPr>
        <w:tab/>
      </w:r>
      <w:r>
        <w:rPr>
          <w:noProof/>
        </w:rPr>
        <w:fldChar w:fldCharType="begin"/>
      </w:r>
      <w:r>
        <w:rPr>
          <w:noProof/>
        </w:rPr>
        <w:instrText xml:space="preserve"> PAGEREF _Toc102838382 \h </w:instrText>
      </w:r>
      <w:r>
        <w:rPr>
          <w:noProof/>
        </w:rPr>
      </w:r>
      <w:r>
        <w:rPr>
          <w:noProof/>
        </w:rPr>
        <w:fldChar w:fldCharType="separate"/>
      </w:r>
      <w:r w:rsidR="000A2D3C">
        <w:rPr>
          <w:noProof/>
        </w:rPr>
        <w:t>169</w:t>
      </w:r>
      <w:r>
        <w:rPr>
          <w:noProof/>
        </w:rPr>
        <w:fldChar w:fldCharType="end"/>
      </w:r>
    </w:p>
    <w:p w14:paraId="5A660DB1" w14:textId="0912DBC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53 – propRunActionsWithOptions function</w:t>
      </w:r>
      <w:r>
        <w:rPr>
          <w:noProof/>
        </w:rPr>
        <w:tab/>
      </w:r>
      <w:r>
        <w:rPr>
          <w:noProof/>
        </w:rPr>
        <w:fldChar w:fldCharType="begin"/>
      </w:r>
      <w:r>
        <w:rPr>
          <w:noProof/>
        </w:rPr>
        <w:instrText xml:space="preserve"> PAGEREF _Toc102838383 \h </w:instrText>
      </w:r>
      <w:r>
        <w:rPr>
          <w:noProof/>
        </w:rPr>
      </w:r>
      <w:r>
        <w:rPr>
          <w:noProof/>
        </w:rPr>
        <w:fldChar w:fldCharType="separate"/>
      </w:r>
      <w:r w:rsidR="000A2D3C">
        <w:rPr>
          <w:noProof/>
        </w:rPr>
        <w:t>170</w:t>
      </w:r>
      <w:r>
        <w:rPr>
          <w:noProof/>
        </w:rPr>
        <w:fldChar w:fldCharType="end"/>
      </w:r>
    </w:p>
    <w:p w14:paraId="18281C4A" w14:textId="4C86C40A"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lastRenderedPageBreak/>
        <w:t>Figure 54 - Oracle workflow</w:t>
      </w:r>
      <w:r>
        <w:rPr>
          <w:noProof/>
        </w:rPr>
        <w:tab/>
      </w:r>
      <w:r>
        <w:rPr>
          <w:noProof/>
        </w:rPr>
        <w:fldChar w:fldCharType="begin"/>
      </w:r>
      <w:r>
        <w:rPr>
          <w:noProof/>
        </w:rPr>
        <w:instrText xml:space="preserve"> PAGEREF _Toc102838384 \h </w:instrText>
      </w:r>
      <w:r>
        <w:rPr>
          <w:noProof/>
        </w:rPr>
      </w:r>
      <w:r>
        <w:rPr>
          <w:noProof/>
        </w:rPr>
        <w:fldChar w:fldCharType="separate"/>
      </w:r>
      <w:r w:rsidR="000A2D3C">
        <w:rPr>
          <w:noProof/>
        </w:rPr>
        <w:t>178</w:t>
      </w:r>
      <w:r>
        <w:rPr>
          <w:noProof/>
        </w:rPr>
        <w:fldChar w:fldCharType="end"/>
      </w:r>
    </w:p>
    <w:p w14:paraId="55D20651" w14:textId="626DDCD9"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55 – TxOutTx type</w:t>
      </w:r>
      <w:r>
        <w:rPr>
          <w:noProof/>
        </w:rPr>
        <w:tab/>
      </w:r>
      <w:r>
        <w:rPr>
          <w:noProof/>
        </w:rPr>
        <w:fldChar w:fldCharType="begin"/>
      </w:r>
      <w:r>
        <w:rPr>
          <w:noProof/>
        </w:rPr>
        <w:instrText xml:space="preserve"> PAGEREF _Toc102838385 \h </w:instrText>
      </w:r>
      <w:r>
        <w:rPr>
          <w:noProof/>
        </w:rPr>
      </w:r>
      <w:r>
        <w:rPr>
          <w:noProof/>
        </w:rPr>
        <w:fldChar w:fldCharType="separate"/>
      </w:r>
      <w:r w:rsidR="000A2D3C">
        <w:rPr>
          <w:noProof/>
        </w:rPr>
        <w:t>185</w:t>
      </w:r>
      <w:r>
        <w:rPr>
          <w:noProof/>
        </w:rPr>
        <w:fldChar w:fldCharType="end"/>
      </w:r>
    </w:p>
    <w:p w14:paraId="75493D8B" w14:textId="4356BFB3"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56 – Tx type</w:t>
      </w:r>
      <w:r>
        <w:rPr>
          <w:noProof/>
        </w:rPr>
        <w:tab/>
      </w:r>
      <w:r>
        <w:rPr>
          <w:noProof/>
        </w:rPr>
        <w:fldChar w:fldCharType="begin"/>
      </w:r>
      <w:r>
        <w:rPr>
          <w:noProof/>
        </w:rPr>
        <w:instrText xml:space="preserve"> PAGEREF _Toc102838386 \h </w:instrText>
      </w:r>
      <w:r>
        <w:rPr>
          <w:noProof/>
        </w:rPr>
      </w:r>
      <w:r>
        <w:rPr>
          <w:noProof/>
        </w:rPr>
        <w:fldChar w:fldCharType="separate"/>
      </w:r>
      <w:r w:rsidR="000A2D3C">
        <w:rPr>
          <w:noProof/>
        </w:rPr>
        <w:t>185</w:t>
      </w:r>
      <w:r>
        <w:rPr>
          <w:noProof/>
        </w:rPr>
        <w:fldChar w:fldCharType="end"/>
      </w:r>
    </w:p>
    <w:p w14:paraId="15CB01D3" w14:textId="49BCAC9C"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57 – Auction workflow</w:t>
      </w:r>
      <w:r>
        <w:rPr>
          <w:noProof/>
        </w:rPr>
        <w:tab/>
      </w:r>
      <w:r>
        <w:rPr>
          <w:noProof/>
        </w:rPr>
        <w:fldChar w:fldCharType="begin"/>
      </w:r>
      <w:r>
        <w:rPr>
          <w:noProof/>
        </w:rPr>
        <w:instrText xml:space="preserve"> PAGEREF _Toc102838387 \h </w:instrText>
      </w:r>
      <w:r>
        <w:rPr>
          <w:noProof/>
        </w:rPr>
      </w:r>
      <w:r>
        <w:rPr>
          <w:noProof/>
        </w:rPr>
        <w:fldChar w:fldCharType="separate"/>
      </w:r>
      <w:r w:rsidR="000A2D3C">
        <w:rPr>
          <w:noProof/>
        </w:rPr>
        <w:t>209</w:t>
      </w:r>
      <w:r>
        <w:rPr>
          <w:noProof/>
        </w:rPr>
        <w:fldChar w:fldCharType="end"/>
      </w:r>
    </w:p>
    <w:p w14:paraId="2811A6BD" w14:textId="5CD387F3" w:rsidR="006C6BAF" w:rsidRDefault="006C6BAF">
      <w:pPr>
        <w:pStyle w:val="TableofFigures"/>
        <w:tabs>
          <w:tab w:val="right" w:leader="dot" w:pos="9350"/>
        </w:tabs>
        <w:rPr>
          <w:rFonts w:asciiTheme="minorHAnsi" w:eastAsiaTheme="minorEastAsia" w:hAnsiTheme="minorHAnsi" w:cstheme="minorBidi"/>
          <w:noProof/>
          <w:sz w:val="22"/>
        </w:rPr>
      </w:pPr>
      <w:r w:rsidRPr="006C6BAF">
        <w:rPr>
          <w:noProof/>
        </w:rPr>
        <w:t>Figure 58 – Wallets</w:t>
      </w:r>
      <w:r>
        <w:rPr>
          <w:noProof/>
        </w:rPr>
        <w:tab/>
      </w:r>
      <w:r>
        <w:rPr>
          <w:noProof/>
        </w:rPr>
        <w:fldChar w:fldCharType="begin"/>
      </w:r>
      <w:r>
        <w:rPr>
          <w:noProof/>
        </w:rPr>
        <w:instrText xml:space="preserve"> PAGEREF _Toc102838388 \h </w:instrText>
      </w:r>
      <w:r>
        <w:rPr>
          <w:noProof/>
        </w:rPr>
      </w:r>
      <w:r>
        <w:rPr>
          <w:noProof/>
        </w:rPr>
        <w:fldChar w:fldCharType="separate"/>
      </w:r>
      <w:r w:rsidR="000A2D3C">
        <w:rPr>
          <w:noProof/>
        </w:rPr>
        <w:t>220</w:t>
      </w:r>
      <w:r>
        <w:rPr>
          <w:noProof/>
        </w:rPr>
        <w:fldChar w:fldCharType="end"/>
      </w:r>
    </w:p>
    <w:p w14:paraId="48366525" w14:textId="1344B2C3"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59 - Playground workflow</w:t>
      </w:r>
      <w:r>
        <w:rPr>
          <w:noProof/>
        </w:rPr>
        <w:tab/>
      </w:r>
      <w:r>
        <w:rPr>
          <w:noProof/>
        </w:rPr>
        <w:fldChar w:fldCharType="begin"/>
      </w:r>
      <w:r>
        <w:rPr>
          <w:noProof/>
        </w:rPr>
        <w:instrText xml:space="preserve"> PAGEREF _Toc102838389 \h </w:instrText>
      </w:r>
      <w:r>
        <w:rPr>
          <w:noProof/>
        </w:rPr>
      </w:r>
      <w:r>
        <w:rPr>
          <w:noProof/>
        </w:rPr>
        <w:fldChar w:fldCharType="separate"/>
      </w:r>
      <w:r w:rsidR="000A2D3C">
        <w:rPr>
          <w:noProof/>
        </w:rPr>
        <w:t>221</w:t>
      </w:r>
      <w:r>
        <w:rPr>
          <w:noProof/>
        </w:rPr>
        <w:fldChar w:fldCharType="end"/>
      </w:r>
    </w:p>
    <w:p w14:paraId="69D31707" w14:textId="58D7F18B"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60 - Auction transactions</w:t>
      </w:r>
      <w:r>
        <w:rPr>
          <w:noProof/>
        </w:rPr>
        <w:tab/>
      </w:r>
      <w:r>
        <w:rPr>
          <w:noProof/>
        </w:rPr>
        <w:fldChar w:fldCharType="begin"/>
      </w:r>
      <w:r>
        <w:rPr>
          <w:noProof/>
        </w:rPr>
        <w:instrText xml:space="preserve"> PAGEREF _Toc102838390 \h </w:instrText>
      </w:r>
      <w:r>
        <w:rPr>
          <w:noProof/>
        </w:rPr>
      </w:r>
      <w:r>
        <w:rPr>
          <w:noProof/>
        </w:rPr>
        <w:fldChar w:fldCharType="separate"/>
      </w:r>
      <w:r w:rsidR="000A2D3C">
        <w:rPr>
          <w:noProof/>
        </w:rPr>
        <w:t>222</w:t>
      </w:r>
      <w:r>
        <w:rPr>
          <w:noProof/>
        </w:rPr>
        <w:fldChar w:fldCharType="end"/>
      </w:r>
    </w:p>
    <w:p w14:paraId="62275888" w14:textId="77A8359D" w:rsidR="006C6BAF" w:rsidRDefault="006C6BAF">
      <w:pPr>
        <w:pStyle w:val="TableofFigures"/>
        <w:tabs>
          <w:tab w:val="right" w:leader="dot" w:pos="9350"/>
        </w:tabs>
        <w:rPr>
          <w:rFonts w:asciiTheme="minorHAnsi" w:eastAsiaTheme="minorEastAsia" w:hAnsiTheme="minorHAnsi" w:cstheme="minorBidi"/>
          <w:noProof/>
          <w:sz w:val="22"/>
        </w:rPr>
      </w:pPr>
      <w:r w:rsidRPr="00460077">
        <w:rPr>
          <w:noProof/>
        </w:rPr>
        <w:t>Figure 61 - Uniswap workflow</w:t>
      </w:r>
      <w:r>
        <w:rPr>
          <w:noProof/>
        </w:rPr>
        <w:tab/>
      </w:r>
      <w:r>
        <w:rPr>
          <w:noProof/>
        </w:rPr>
        <w:fldChar w:fldCharType="begin"/>
      </w:r>
      <w:r>
        <w:rPr>
          <w:noProof/>
        </w:rPr>
        <w:instrText xml:space="preserve"> PAGEREF _Toc102838391 \h </w:instrText>
      </w:r>
      <w:r>
        <w:rPr>
          <w:noProof/>
        </w:rPr>
      </w:r>
      <w:r>
        <w:rPr>
          <w:noProof/>
        </w:rPr>
        <w:fldChar w:fldCharType="separate"/>
      </w:r>
      <w:r w:rsidR="000A2D3C">
        <w:rPr>
          <w:noProof/>
        </w:rPr>
        <w:t>224</w:t>
      </w:r>
      <w:r>
        <w:rPr>
          <w:noProof/>
        </w:rPr>
        <w:fldChar w:fldCharType="end"/>
      </w:r>
    </w:p>
    <w:p w14:paraId="74E527BD" w14:textId="77777777"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02838219"/>
      <w:r w:rsidRPr="00AC0AC1">
        <w:rPr>
          <w:lang w:val="en-US"/>
        </w:rPr>
        <w:lastRenderedPageBreak/>
        <w:t>Plutus introduction</w:t>
      </w:r>
      <w:bookmarkEnd w:id="0"/>
    </w:p>
    <w:p w14:paraId="31E7DCB8" w14:textId="7F97995A" w:rsidR="00C300A1" w:rsidRPr="00AC0AC1" w:rsidRDefault="00C300A1" w:rsidP="00C300A1">
      <w:pPr>
        <w:spacing w:after="0"/>
        <w:rPr>
          <w:szCs w:val="24"/>
        </w:rPr>
      </w:pPr>
      <w:r w:rsidRPr="00AC0AC1">
        <w:rPr>
          <w:szCs w:val="24"/>
        </w:rPr>
        <w:t>Plutus is the native smart contract language for Cardano. It is a Turing-complete language written in Haskell, and Plutus smart contracts are effectively Haskell programs. By using Plutus, you can be confident in the correct execution of your smart contracts. It draws from modern language research to provide a safe, full-stack programming environment based on Haskell, the leading purely-functional programming language.</w:t>
      </w:r>
      <w:r w:rsidR="00126065" w:rsidRPr="00AC0AC1">
        <w:rPr>
          <w:szCs w:val="24"/>
        </w:rPr>
        <w:t xml:space="preserve"> [2]</w:t>
      </w:r>
    </w:p>
    <w:p w14:paraId="270B5A42" w14:textId="154E4CDD" w:rsidR="00C300A1" w:rsidRPr="00AC0AC1" w:rsidRDefault="002B15D5" w:rsidP="00C300A1">
      <w:pPr>
        <w:spacing w:after="0"/>
        <w:rPr>
          <w:szCs w:val="24"/>
        </w:rPr>
      </w:pPr>
      <w:r w:rsidRPr="00AC0AC1">
        <w:rPr>
          <w:szCs w:val="24"/>
        </w:rPr>
        <w:t>So,</w:t>
      </w:r>
      <w:r w:rsidR="00C300A1" w:rsidRPr="00AC0AC1">
        <w:rPr>
          <w:szCs w:val="24"/>
        </w:rPr>
        <w:t xml:space="preserve"> in order to understand this book and its code examples one has to understand the basics of the Haskell programming language. </w:t>
      </w:r>
      <w:r w:rsidR="00DB4130">
        <w:rPr>
          <w:szCs w:val="24"/>
        </w:rPr>
        <w:t>The</w:t>
      </w:r>
      <w:r w:rsidR="0010580B">
        <w:rPr>
          <w:szCs w:val="24"/>
        </w:rPr>
        <w:t>re</w:t>
      </w:r>
      <w:r w:rsidR="00DB4130">
        <w:rPr>
          <w:szCs w:val="24"/>
        </w:rPr>
        <w:t xml:space="preserve"> is a free self-paced </w:t>
      </w:r>
      <w:r w:rsidR="00B541D9">
        <w:rPr>
          <w:szCs w:val="24"/>
        </w:rPr>
        <w:t xml:space="preserve">Haskell </w:t>
      </w:r>
      <w:r w:rsidR="00DB4130">
        <w:rPr>
          <w:szCs w:val="24"/>
        </w:rPr>
        <w:t>online course provided by IOG</w:t>
      </w:r>
      <w:r w:rsidR="00B541D9">
        <w:rPr>
          <w:szCs w:val="24"/>
        </w:rPr>
        <w:t xml:space="preserve"> at</w:t>
      </w:r>
      <w:r w:rsidR="00DB4130">
        <w:rPr>
          <w:szCs w:val="24"/>
        </w:rPr>
        <w:t xml:space="preserve">: </w:t>
      </w:r>
      <w:hyperlink r:id="rId12" w:history="1">
        <w:r w:rsidR="00DB4130" w:rsidRPr="00085F54">
          <w:rPr>
            <w:rStyle w:val="Hyperlink"/>
            <w:szCs w:val="24"/>
          </w:rPr>
          <w:t>https://github.com/input-output-hk/haskell-course</w:t>
        </w:r>
      </w:hyperlink>
      <w:r w:rsidR="00DB4130">
        <w:rPr>
          <w:szCs w:val="24"/>
        </w:rPr>
        <w:t xml:space="preserve">. Other </w:t>
      </w:r>
      <w:r w:rsidR="00D20E94">
        <w:rPr>
          <w:szCs w:val="24"/>
        </w:rPr>
        <w:t xml:space="preserve">learning </w:t>
      </w:r>
      <w:r w:rsidR="00DB4130">
        <w:rPr>
          <w:szCs w:val="24"/>
        </w:rPr>
        <w:t>resources</w:t>
      </w:r>
      <w:r w:rsidR="00D20E94">
        <w:rPr>
          <w:szCs w:val="24"/>
        </w:rPr>
        <w:t xml:space="preserve"> for Haskell</w:t>
      </w:r>
      <w:r w:rsidR="00DB4130">
        <w:rPr>
          <w:szCs w:val="24"/>
        </w:rPr>
        <w:t xml:space="preserve"> can be found at</w:t>
      </w:r>
      <w:r w:rsidR="00C300A1" w:rsidRPr="00AC0AC1">
        <w:rPr>
          <w:szCs w:val="24"/>
        </w:rPr>
        <w:t xml:space="preserve">: </w:t>
      </w:r>
      <w:hyperlink r:id="rId13" w:history="1">
        <w:r w:rsidR="00C300A1" w:rsidRPr="00AC0AC1">
          <w:rPr>
            <w:rStyle w:val="Hyperlink"/>
            <w:szCs w:val="24"/>
          </w:rPr>
          <w:t>https://www.haskell.org/documentation/</w:t>
        </w:r>
      </w:hyperlink>
      <w:r w:rsidR="00C300A1" w:rsidRPr="00AC0AC1">
        <w:rPr>
          <w:szCs w:val="24"/>
        </w:rPr>
        <w:t>.</w:t>
      </w:r>
      <w:r w:rsidR="00D20E94">
        <w:rPr>
          <w:szCs w:val="24"/>
        </w:rPr>
        <w:t xml:space="preserve"> </w:t>
      </w:r>
    </w:p>
    <w:p w14:paraId="79926087" w14:textId="77777777" w:rsidR="00C300A1" w:rsidRPr="00AC0AC1" w:rsidRDefault="00C300A1" w:rsidP="00C300A1">
      <w:pPr>
        <w:spacing w:after="0"/>
        <w:rPr>
          <w:szCs w:val="24"/>
        </w:rPr>
      </w:pPr>
    </w:p>
    <w:p w14:paraId="082E436E" w14:textId="3B390D51" w:rsidR="00C300A1" w:rsidRPr="00AC0AC1" w:rsidRDefault="00C300A1" w:rsidP="00C300A1">
      <w:pPr>
        <w:pStyle w:val="Heading2"/>
        <w:spacing w:before="0"/>
        <w:rPr>
          <w:lang w:val="en-US"/>
        </w:rPr>
      </w:pPr>
      <w:bookmarkStart w:id="1" w:name="_Toc102838220"/>
      <w:r w:rsidRPr="00AC0AC1">
        <w:rPr>
          <w:lang w:val="en-US"/>
        </w:rPr>
        <w:t>Installation of Haskell and Plutus</w:t>
      </w:r>
      <w:bookmarkEnd w:id="1"/>
    </w:p>
    <w:p w14:paraId="5AE2C3B4" w14:textId="6F5BB1B5" w:rsidR="00C300A1" w:rsidRPr="00AC0AC1" w:rsidRDefault="00C300A1" w:rsidP="00C300A1">
      <w:pPr>
        <w:spacing w:after="0"/>
        <w:rPr>
          <w:szCs w:val="24"/>
        </w:rPr>
      </w:pPr>
      <w:r w:rsidRPr="00AC0AC1">
        <w:rPr>
          <w:szCs w:val="24"/>
        </w:rPr>
        <w:t xml:space="preserve">The installation instructions are written for a Unix style OS (e.g. Mac OS </w:t>
      </w:r>
      <w:r w:rsidR="004B3257" w:rsidRPr="00AC0AC1">
        <w:rPr>
          <w:szCs w:val="24"/>
        </w:rPr>
        <w:t>or</w:t>
      </w:r>
      <w:r w:rsidRPr="00AC0AC1">
        <w:rPr>
          <w:szCs w:val="24"/>
        </w:rPr>
        <w:t xml:space="preserve"> Linux). In order to install the Haskell </w:t>
      </w:r>
      <w:r w:rsidR="00F2717A" w:rsidRPr="00AC0AC1">
        <w:rPr>
          <w:szCs w:val="24"/>
        </w:rPr>
        <w:t>tool chain</w:t>
      </w:r>
      <w:r w:rsidRPr="00AC0AC1">
        <w:rPr>
          <w:szCs w:val="24"/>
        </w:rPr>
        <w:t xml:space="preserve">, </w:t>
      </w:r>
      <w:r w:rsidR="007D752A" w:rsidRPr="00AC0AC1">
        <w:rPr>
          <w:szCs w:val="24"/>
        </w:rPr>
        <w:t>which is composed of</w:t>
      </w:r>
      <w:r w:rsidRPr="00AC0AC1">
        <w:rPr>
          <w:szCs w:val="24"/>
        </w:rPr>
        <w:t xml:space="preserve"> GHC </w:t>
      </w:r>
      <w:r w:rsidR="007D752A" w:rsidRPr="00AC0AC1">
        <w:rPr>
          <w:szCs w:val="24"/>
        </w:rPr>
        <w:t xml:space="preserve">(Glasgow Haskell </w:t>
      </w:r>
      <w:r w:rsidRPr="00AC0AC1">
        <w:rPr>
          <w:szCs w:val="24"/>
        </w:rPr>
        <w:t>compiler</w:t>
      </w:r>
      <w:r w:rsidR="007D752A" w:rsidRPr="00AC0AC1">
        <w:rPr>
          <w:szCs w:val="24"/>
        </w:rPr>
        <w:t>)</w:t>
      </w:r>
      <w:r w:rsidRPr="00AC0AC1">
        <w:rPr>
          <w:szCs w:val="24"/>
        </w:rPr>
        <w:t xml:space="preserve">, Cabal and some other tools, you can use GHCup: </w:t>
      </w:r>
      <w:hyperlink r:id="rId14" w:history="1">
        <w:r w:rsidRPr="00AC0AC1">
          <w:rPr>
            <w:rStyle w:val="Hyperlink"/>
            <w:szCs w:val="24"/>
          </w:rPr>
          <w:t>https://www.haskell.org/ghcup/</w:t>
        </w:r>
      </w:hyperlink>
      <w:r w:rsidRPr="00AC0AC1">
        <w:rPr>
          <w:szCs w:val="24"/>
        </w:rPr>
        <w:t xml:space="preserve">. You will need curl installed on your OS, before you can use the GHCup installation. </w:t>
      </w:r>
    </w:p>
    <w:p w14:paraId="259962D5" w14:textId="7B214025" w:rsidR="00C300A1" w:rsidRPr="00AC0AC1" w:rsidRDefault="00C300A1" w:rsidP="00C300A1">
      <w:pPr>
        <w:spacing w:after="0"/>
        <w:rPr>
          <w:szCs w:val="24"/>
        </w:rPr>
      </w:pPr>
      <w:r w:rsidRPr="00AC0AC1">
        <w:rPr>
          <w:szCs w:val="24"/>
        </w:rPr>
        <w:t>After the installation is completed check from a terminal if you can run GHCi, the GHC Repl:</w:t>
      </w:r>
    </w:p>
    <w:p w14:paraId="6190E3F3" w14:textId="60A5295E" w:rsidR="00C300A1" w:rsidRPr="00AC0AC1" w:rsidRDefault="00C300A1" w:rsidP="00C300A1">
      <w:pPr>
        <w:pStyle w:val="SourceCode"/>
        <w:rPr>
          <w:noProof w:val="0"/>
          <w:lang w:val="en-US"/>
        </w:rPr>
      </w:pPr>
      <w:r w:rsidRPr="00AC0AC1">
        <w:rPr>
          <w:noProof w:val="0"/>
          <w:lang w:val="en-US"/>
        </w:rPr>
        <w:t>[user@fedora ~]$ ghci</w:t>
      </w:r>
    </w:p>
    <w:p w14:paraId="65484F55" w14:textId="77777777" w:rsidR="00C300A1" w:rsidRPr="00AC0AC1" w:rsidRDefault="00C300A1" w:rsidP="00C300A1">
      <w:pPr>
        <w:pStyle w:val="SourceCode"/>
        <w:rPr>
          <w:noProof w:val="0"/>
          <w:lang w:val="en-US"/>
        </w:rPr>
      </w:pPr>
      <w:r w:rsidRPr="00AC0AC1">
        <w:rPr>
          <w:noProof w:val="0"/>
          <w:lang w:val="en-US"/>
        </w:rPr>
        <w:t>GHCi, version 8.10.7: https://www.haskell.org/ghc/  :? for help</w:t>
      </w:r>
    </w:p>
    <w:p w14:paraId="08713D34" w14:textId="22185D93" w:rsidR="00C300A1" w:rsidRPr="00AC0AC1" w:rsidRDefault="00C300A1" w:rsidP="00C300A1">
      <w:pPr>
        <w:pStyle w:val="SourceCode"/>
        <w:rPr>
          <w:noProof w:val="0"/>
          <w:lang w:val="en-US"/>
        </w:rPr>
      </w:pPr>
      <w:r w:rsidRPr="00AC0AC1">
        <w:rPr>
          <w:noProof w:val="0"/>
          <w:lang w:val="en-US"/>
        </w:rPr>
        <w:t>Prelude&gt;</w:t>
      </w:r>
    </w:p>
    <w:p w14:paraId="089B30F1" w14:textId="1D5DF7F7" w:rsidR="00C300A1" w:rsidRPr="00AC0AC1" w:rsidRDefault="0018539B" w:rsidP="0018539B">
      <w:pPr>
        <w:rPr>
          <w:szCs w:val="24"/>
        </w:rPr>
      </w:pPr>
      <w:r w:rsidRPr="00AC0AC1">
        <w:rPr>
          <w:szCs w:val="24"/>
        </w:rPr>
        <w:t xml:space="preserve">The GHCi version you will see can </w:t>
      </w:r>
      <w:r w:rsidR="00643FD4" w:rsidRPr="00AC0AC1">
        <w:rPr>
          <w:szCs w:val="24"/>
        </w:rPr>
        <w:t xml:space="preserve">of course be different and should not matter as long as it is above or the same as the version shown in this example. </w:t>
      </w:r>
    </w:p>
    <w:p w14:paraId="087DCA67" w14:textId="635425A0" w:rsidR="00643FD4" w:rsidRPr="00AC0AC1" w:rsidRDefault="00CC31AE" w:rsidP="0018539B">
      <w:pPr>
        <w:rPr>
          <w:szCs w:val="24"/>
        </w:rPr>
      </w:pPr>
      <w:r w:rsidRPr="00AC0AC1">
        <w:rPr>
          <w:szCs w:val="24"/>
        </w:rPr>
        <w:t>To run Plutus code examples from this book, you will need the following GIT repositories:</w:t>
      </w:r>
    </w:p>
    <w:p w14:paraId="622AC1E9" w14:textId="287E4902" w:rsidR="00643FD4" w:rsidRPr="00AC0AC1" w:rsidRDefault="00000000" w:rsidP="002C675E">
      <w:pPr>
        <w:pStyle w:val="ListParagraph"/>
        <w:numPr>
          <w:ilvl w:val="0"/>
          <w:numId w:val="11"/>
        </w:numPr>
        <w:rPr>
          <w:szCs w:val="24"/>
        </w:rPr>
      </w:pPr>
      <w:hyperlink r:id="rId15" w:history="1">
        <w:r w:rsidR="00CC31AE" w:rsidRPr="00AC0AC1">
          <w:rPr>
            <w:rStyle w:val="Hyperlink"/>
            <w:szCs w:val="24"/>
          </w:rPr>
          <w:t>https://github.com/input-output-hk/plutus-apps</w:t>
        </w:r>
      </w:hyperlink>
      <w:r w:rsidR="00CC31AE" w:rsidRPr="00AC0AC1">
        <w:rPr>
          <w:szCs w:val="24"/>
        </w:rPr>
        <w:t xml:space="preserve"> </w:t>
      </w:r>
    </w:p>
    <w:p w14:paraId="7F93E491" w14:textId="2151B25C" w:rsidR="00CC31AE" w:rsidRPr="00AC0AC1" w:rsidRDefault="00000000" w:rsidP="002C675E">
      <w:pPr>
        <w:pStyle w:val="ListParagraph"/>
        <w:numPr>
          <w:ilvl w:val="0"/>
          <w:numId w:val="11"/>
        </w:numPr>
        <w:rPr>
          <w:szCs w:val="24"/>
        </w:rPr>
      </w:pPr>
      <w:hyperlink r:id="rId16" w:history="1">
        <w:r w:rsidR="009A6164" w:rsidRPr="00AC0AC1">
          <w:rPr>
            <w:rStyle w:val="Hyperlink"/>
            <w:szCs w:val="24"/>
          </w:rPr>
          <w:t>https://github.com/lukakurnjek/plutus-pioneer-program</w:t>
        </w:r>
      </w:hyperlink>
      <w:r w:rsidR="00CC31AE" w:rsidRPr="00AC0AC1">
        <w:rPr>
          <w:szCs w:val="24"/>
        </w:rPr>
        <w:t xml:space="preserve">  </w:t>
      </w:r>
    </w:p>
    <w:p w14:paraId="642B22EB" w14:textId="186F97E4" w:rsidR="00540745" w:rsidRPr="00AC0AC1" w:rsidRDefault="00CC31AE" w:rsidP="0018539B">
      <w:pPr>
        <w:rPr>
          <w:szCs w:val="24"/>
        </w:rPr>
      </w:pPr>
      <w:r w:rsidRPr="00AC0AC1">
        <w:rPr>
          <w:szCs w:val="24"/>
        </w:rPr>
        <w:t xml:space="preserve">You will have to clone them with the git </w:t>
      </w:r>
      <w:r w:rsidR="00F2717A" w:rsidRPr="00AC0AC1">
        <w:rPr>
          <w:szCs w:val="24"/>
        </w:rPr>
        <w:t>tool that</w:t>
      </w:r>
      <w:r w:rsidRPr="00AC0AC1">
        <w:rPr>
          <w:szCs w:val="24"/>
        </w:rPr>
        <w:t xml:space="preserve"> you will also need</w:t>
      </w:r>
      <w:r w:rsidR="002404C7" w:rsidRPr="00AC0AC1">
        <w:rPr>
          <w:szCs w:val="24"/>
        </w:rPr>
        <w:t xml:space="preserve"> to install</w:t>
      </w:r>
      <w:r w:rsidRPr="00AC0AC1">
        <w:rPr>
          <w:szCs w:val="24"/>
        </w:rPr>
        <w:t xml:space="preserve"> on your OS.</w:t>
      </w:r>
      <w:r w:rsidR="002404C7" w:rsidRPr="00AC0AC1">
        <w:rPr>
          <w:szCs w:val="24"/>
        </w:rPr>
        <w:t xml:space="preserve"> </w:t>
      </w:r>
      <w:r w:rsidR="00540745" w:rsidRPr="00AC0AC1">
        <w:rPr>
          <w:szCs w:val="24"/>
        </w:rPr>
        <w:t xml:space="preserve">Roughly speaking the plutus-apps repository contains the “off-chain” code for </w:t>
      </w:r>
      <w:r w:rsidR="00F2717A" w:rsidRPr="00AC0AC1">
        <w:rPr>
          <w:szCs w:val="24"/>
        </w:rPr>
        <w:t>Plutus that</w:t>
      </w:r>
      <w:r w:rsidR="00540745" w:rsidRPr="00AC0AC1">
        <w:rPr>
          <w:szCs w:val="24"/>
        </w:rPr>
        <w:t xml:space="preserve"> runs in a Wallet. It also references another repository called plutus, which contains the “on-chain” code for Plutus that runs on the Cardano blockchain. </w:t>
      </w:r>
    </w:p>
    <w:p w14:paraId="2E34597F" w14:textId="65E7716D" w:rsidR="00CC31AE" w:rsidRPr="00AC0AC1" w:rsidRDefault="002404C7" w:rsidP="0018539B">
      <w:pPr>
        <w:rPr>
          <w:szCs w:val="24"/>
        </w:rPr>
      </w:pPr>
      <w:r w:rsidRPr="00AC0AC1">
        <w:rPr>
          <w:szCs w:val="24"/>
        </w:rPr>
        <w:t xml:space="preserve">To be able to build the code you will need to install the nix command line toolset. To install nix you can follow the instructions from their web-page: </w:t>
      </w:r>
      <w:hyperlink r:id="rId17" w:history="1">
        <w:r w:rsidRPr="00AC0AC1">
          <w:rPr>
            <w:rStyle w:val="Hyperlink"/>
            <w:szCs w:val="24"/>
          </w:rPr>
          <w:t>https://nixos.org/download.html</w:t>
        </w:r>
      </w:hyperlink>
      <w:r w:rsidRPr="00AC0AC1">
        <w:rPr>
          <w:szCs w:val="24"/>
        </w:rPr>
        <w:t xml:space="preserve">. </w:t>
      </w:r>
    </w:p>
    <w:p w14:paraId="295A25F8" w14:textId="51799467" w:rsidR="00CC31AE" w:rsidRPr="00AC0AC1" w:rsidRDefault="009F02D5" w:rsidP="0018539B">
      <w:pPr>
        <w:rPr>
          <w:szCs w:val="24"/>
        </w:rPr>
      </w:pPr>
      <w:r w:rsidRPr="00AC0AC1">
        <w:rPr>
          <w:szCs w:val="24"/>
        </w:rPr>
        <w:lastRenderedPageBreak/>
        <w:t>Once nix is installed,</w:t>
      </w:r>
      <w:r w:rsidR="008B23F1" w:rsidRPr="00AC0AC1">
        <w:rPr>
          <w:szCs w:val="24"/>
        </w:rPr>
        <w:t xml:space="preserve"> you have to add the IOHK binary caches. You can do this by</w:t>
      </w:r>
      <w:r w:rsidRPr="00AC0AC1">
        <w:rPr>
          <w:szCs w:val="24"/>
        </w:rPr>
        <w:t xml:space="preserve"> edit</w:t>
      </w:r>
      <w:r w:rsidR="008B23F1" w:rsidRPr="00AC0AC1">
        <w:rPr>
          <w:szCs w:val="24"/>
        </w:rPr>
        <w:t>ing</w:t>
      </w:r>
      <w:r w:rsidRPr="00AC0AC1">
        <w:rPr>
          <w:szCs w:val="24"/>
        </w:rPr>
        <w:t xml:space="preserve"> the</w:t>
      </w:r>
      <w:r w:rsidR="008B23F1" w:rsidRPr="00AC0AC1">
        <w:rPr>
          <w:szCs w:val="24"/>
        </w:rPr>
        <w:t xml:space="preserve"> /etc/nix/nix.conf, where you </w:t>
      </w:r>
      <w:r w:rsidRPr="00AC0AC1">
        <w:rPr>
          <w:szCs w:val="24"/>
        </w:rPr>
        <w:t>add the following lines:</w:t>
      </w:r>
    </w:p>
    <w:p w14:paraId="3FFAEF69" w14:textId="5B458A1D" w:rsidR="000C7BF8" w:rsidRPr="00AC0AC1" w:rsidRDefault="000C7BF8" w:rsidP="000C7BF8">
      <w:pPr>
        <w:pStyle w:val="SourceCode"/>
        <w:rPr>
          <w:noProof w:val="0"/>
          <w:lang w:val="en-US"/>
        </w:rPr>
      </w:pPr>
      <w:r w:rsidRPr="00AC0AC1">
        <w:rPr>
          <w:noProof w:val="0"/>
          <w:lang w:val="en-US"/>
        </w:rPr>
        <w:t>substituters = https://hydra.iohk.io https://iohk.cachix.org https://cache.nixos.org/</w:t>
      </w:r>
    </w:p>
    <w:p w14:paraId="264A9185" w14:textId="0A84FB61" w:rsidR="000C7BF8" w:rsidRPr="00AC0AC1" w:rsidRDefault="000C7BF8" w:rsidP="000C7BF8">
      <w:pPr>
        <w:pStyle w:val="SourceCode"/>
        <w:rPr>
          <w:noProof w:val="0"/>
          <w:lang w:val="en-US"/>
        </w:rPr>
      </w:pPr>
      <w:r w:rsidRPr="00AC0AC1">
        <w:rPr>
          <w:noProof w:val="0"/>
          <w:lang w:val="en-US"/>
        </w:rPr>
        <w:t>trusted-public-keys = hydra.iohk.io:f/Ea+s+dFdN+3Y/G+FDgSq+a5NEWhJGzdjvKNGv0/EQ= iohk.cachix.org-1:DpRUyj7h7V830dp/i6Nti+NEO2/nhblbov/8MW7Rqoo= cache.nixos.org-1:6NCHdD59X431o0gWypbMrAURkbJ16ZPMQFGspcDShjY=</w:t>
      </w:r>
    </w:p>
    <w:p w14:paraId="7F9BFAB4" w14:textId="4E5FD720" w:rsidR="000C7BF8" w:rsidRPr="00AC0AC1" w:rsidRDefault="002E6DF3" w:rsidP="000C7BF8">
      <w:pPr>
        <w:rPr>
          <w:szCs w:val="24"/>
        </w:rPr>
      </w:pPr>
      <w:r w:rsidRPr="00AC0AC1">
        <w:rPr>
          <w:szCs w:val="24"/>
        </w:rPr>
        <w:t>If you don’t have an /etc/nix/nix.conf or don’t want to edit it, you may add the nix.conf lines to ~/.config/nix/nix.conf instead. You must be a trusted user to do this. If you are running NixOS you can, set the following NixOS options:</w:t>
      </w:r>
    </w:p>
    <w:p w14:paraId="68A57018" w14:textId="77777777" w:rsidR="002E6DF3" w:rsidRPr="00AC0AC1" w:rsidRDefault="002E6DF3" w:rsidP="002E6DF3">
      <w:pPr>
        <w:pStyle w:val="SourceCode"/>
        <w:rPr>
          <w:noProof w:val="0"/>
          <w:lang w:val="en-US"/>
        </w:rPr>
      </w:pPr>
      <w:r w:rsidRPr="00AC0AC1">
        <w:rPr>
          <w:noProof w:val="0"/>
          <w:lang w:val="en-US"/>
        </w:rPr>
        <w:t>nix = {</w:t>
      </w:r>
    </w:p>
    <w:p w14:paraId="2DCA3A03" w14:textId="77777777" w:rsidR="002E6DF3" w:rsidRPr="00AC0AC1" w:rsidRDefault="002E6DF3" w:rsidP="002E6DF3">
      <w:pPr>
        <w:pStyle w:val="SourceCode"/>
        <w:rPr>
          <w:noProof w:val="0"/>
          <w:lang w:val="en-US"/>
        </w:rPr>
      </w:pPr>
      <w:r w:rsidRPr="00AC0AC1">
        <w:rPr>
          <w:noProof w:val="0"/>
          <w:lang w:val="en-US"/>
        </w:rPr>
        <w:t xml:space="preserve">  binaryCaches          = [ "https://hydra.iohk.io" "https://iohk.cachix.org" ];</w:t>
      </w:r>
    </w:p>
    <w:p w14:paraId="42205124" w14:textId="58AEF195" w:rsidR="002E6DF3" w:rsidRPr="00AC0AC1" w:rsidRDefault="002E6DF3" w:rsidP="002E6DF3">
      <w:pPr>
        <w:pStyle w:val="SourceCode"/>
        <w:rPr>
          <w:noProof w:val="0"/>
          <w:lang w:val="en-US"/>
        </w:rPr>
      </w:pPr>
      <w:r w:rsidRPr="00AC0AC1">
        <w:rPr>
          <w:noProof w:val="0"/>
          <w:lang w:val="en-US"/>
        </w:rPr>
        <w:t xml:space="preserve">  binaryCachePublicKeys = [ "hydra.iohk.io:f/Ea+s+dFdN+3Y/G+FDgSq+a5NEWhJGzdjvKNGv0/EQ=" "iohk.cachix.org-1:DpRUyj7h7V830dp/i6Nti+NEO2/nhblbov/8MW7Rqoo=" ];</w:t>
      </w:r>
    </w:p>
    <w:p w14:paraId="4DCCB6DF" w14:textId="6CD5B9ED" w:rsidR="002E6DF3" w:rsidRPr="00AC0AC1" w:rsidRDefault="002E6DF3" w:rsidP="002E6DF3">
      <w:pPr>
        <w:pStyle w:val="SourceCode"/>
        <w:rPr>
          <w:noProof w:val="0"/>
          <w:lang w:val="en-US"/>
        </w:rPr>
      </w:pPr>
      <w:r w:rsidRPr="00AC0AC1">
        <w:rPr>
          <w:noProof w:val="0"/>
          <w:lang w:val="en-US"/>
        </w:rPr>
        <w:t>};</w:t>
      </w:r>
    </w:p>
    <w:p w14:paraId="1DEDB7AA" w14:textId="2A373675" w:rsidR="000C7BF8" w:rsidRPr="00AC0AC1" w:rsidRDefault="0051182F" w:rsidP="000C7BF8">
      <w:pPr>
        <w:rPr>
          <w:szCs w:val="24"/>
        </w:rPr>
      </w:pPr>
      <w:r w:rsidRPr="00AC0AC1">
        <w:rPr>
          <w:szCs w:val="24"/>
        </w:rPr>
        <w:t>The above</w:t>
      </w:r>
      <w:r w:rsidR="0018359C" w:rsidRPr="00AC0AC1">
        <w:rPr>
          <w:szCs w:val="24"/>
        </w:rPr>
        <w:t xml:space="preserve"> </w:t>
      </w:r>
      <w:r w:rsidRPr="00AC0AC1">
        <w:rPr>
          <w:szCs w:val="24"/>
        </w:rPr>
        <w:t>nix configuration</w:t>
      </w:r>
      <w:r w:rsidR="0018359C" w:rsidRPr="00AC0AC1">
        <w:rPr>
          <w:szCs w:val="24"/>
        </w:rPr>
        <w:t xml:space="preserve"> </w:t>
      </w:r>
      <w:r w:rsidRPr="00AC0AC1">
        <w:rPr>
          <w:szCs w:val="24"/>
        </w:rPr>
        <w:t xml:space="preserve">instructions </w:t>
      </w:r>
      <w:r w:rsidR="0018359C" w:rsidRPr="00AC0AC1">
        <w:rPr>
          <w:szCs w:val="24"/>
        </w:rPr>
        <w:t>are kept up-to-date in the plutus-apps repository [4].</w:t>
      </w:r>
    </w:p>
    <w:tbl>
      <w:tblPr>
        <w:tblStyle w:val="Table-info"/>
        <w:tblW w:w="5000" w:type="pct"/>
        <w:tblLook w:val="01E0" w:firstRow="1" w:lastRow="1" w:firstColumn="1" w:lastColumn="1" w:noHBand="0" w:noVBand="0"/>
      </w:tblPr>
      <w:tblGrid>
        <w:gridCol w:w="850"/>
        <w:gridCol w:w="8510"/>
      </w:tblGrid>
      <w:tr w:rsidR="008B23F1" w:rsidRPr="00AC0AC1" w14:paraId="531F1858" w14:textId="77777777" w:rsidTr="008B23F1">
        <w:tc>
          <w:tcPr>
            <w:tcW w:w="856" w:type="dxa"/>
            <w:hideMark/>
          </w:tcPr>
          <w:p w14:paraId="64FDCC1B" w14:textId="77777777" w:rsidR="008B23F1" w:rsidRPr="00AC0AC1" w:rsidRDefault="008B23F1" w:rsidP="008B23F1">
            <w:pPr>
              <w:pStyle w:val="BodyText-denser"/>
              <w:rPr>
                <w:lang w:val="en-US"/>
              </w:rPr>
            </w:pPr>
            <w:r w:rsidRPr="00AC0AC1">
              <w:rPr>
                <w:noProof/>
              </w:rPr>
              <w:drawing>
                <wp:inline distT="0" distB="0" distL="0" distR="0" wp14:anchorId="6AF5C926" wp14:editId="7232A732">
                  <wp:extent cx="400050" cy="401320"/>
                  <wp:effectExtent l="0" t="0" r="0" b="0"/>
                  <wp:docPr id="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78C0EC2" w14:textId="356C4D2A" w:rsidR="008B23F1" w:rsidRPr="00AC0AC1" w:rsidRDefault="00A966FA" w:rsidP="00A966FA">
            <w:pPr>
              <w:rPr>
                <w:rFonts w:asciiTheme="minorHAnsi" w:hAnsiTheme="minorHAnsi" w:cstheme="minorHAnsi"/>
                <w:szCs w:val="24"/>
                <w:lang w:val="en-US"/>
              </w:rPr>
            </w:pPr>
            <w:r w:rsidRPr="00AC0AC1">
              <w:rPr>
                <w:rFonts w:asciiTheme="minorHAnsi" w:hAnsiTheme="minorHAnsi" w:cstheme="minorHAnsi"/>
                <w:szCs w:val="24"/>
                <w:lang w:val="en-US"/>
              </w:rPr>
              <w:t>A lot of dependencies are cached there and it will make the Plutus builds much faster.</w:t>
            </w:r>
          </w:p>
        </w:tc>
      </w:tr>
    </w:tbl>
    <w:p w14:paraId="353D2605" w14:textId="77777777" w:rsidR="00373A47" w:rsidRPr="00AC0AC1" w:rsidRDefault="00373A47" w:rsidP="000C7BF8">
      <w:pPr>
        <w:rPr>
          <w:szCs w:val="24"/>
        </w:rPr>
      </w:pPr>
      <w:r w:rsidRPr="00AC0AC1">
        <w:rPr>
          <w:szCs w:val="24"/>
        </w:rPr>
        <w:t>The example code in this book comes directly from the plutus-pioneer-program git repository mentioned earlier. To build the code that is contained in the week folders follow these steps:</w:t>
      </w:r>
    </w:p>
    <w:p w14:paraId="13F828B3" w14:textId="0E5143F5" w:rsidR="008B23F1" w:rsidRPr="00AC0AC1" w:rsidRDefault="003D0EBB" w:rsidP="002C675E">
      <w:pPr>
        <w:pStyle w:val="ListParagraph"/>
        <w:numPr>
          <w:ilvl w:val="0"/>
          <w:numId w:val="12"/>
        </w:numPr>
        <w:rPr>
          <w:szCs w:val="24"/>
        </w:rPr>
      </w:pPr>
      <w:r w:rsidRPr="00AC0AC1">
        <w:rPr>
          <w:szCs w:val="24"/>
        </w:rPr>
        <w:t xml:space="preserve">Open up a terminal and </w:t>
      </w:r>
      <w:r w:rsidR="00373A47" w:rsidRPr="00AC0AC1">
        <w:rPr>
          <w:szCs w:val="24"/>
        </w:rPr>
        <w:t>cd into a week folder of the plutus-pi</w:t>
      </w:r>
      <w:r w:rsidR="000539EA" w:rsidRPr="00AC0AC1">
        <w:rPr>
          <w:szCs w:val="24"/>
        </w:rPr>
        <w:t xml:space="preserve">oneer-program repo, e.g. week01. You will need to figure out which commit of the plutus-apps repository this week uses. To do this open the </w:t>
      </w:r>
      <w:r w:rsidR="00677B00" w:rsidRPr="00AC0AC1">
        <w:rPr>
          <w:szCs w:val="24"/>
        </w:rPr>
        <w:t>cabal.project</w:t>
      </w:r>
      <w:r w:rsidRPr="00AC0AC1">
        <w:rPr>
          <w:szCs w:val="24"/>
        </w:rPr>
        <w:t xml:space="preserve"> file, which contains various dependencies</w:t>
      </w:r>
      <w:r w:rsidR="00677B00" w:rsidRPr="00AC0AC1">
        <w:rPr>
          <w:szCs w:val="24"/>
        </w:rPr>
        <w:t xml:space="preserve"> and scroll to the section </w:t>
      </w:r>
      <w:r w:rsidR="00677B00" w:rsidRPr="00AC0AC1">
        <w:rPr>
          <w:i/>
          <w:szCs w:val="24"/>
        </w:rPr>
        <w:t>source-repository-package</w:t>
      </w:r>
      <w:r w:rsidR="00677B00" w:rsidRPr="00AC0AC1">
        <w:rPr>
          <w:szCs w:val="24"/>
        </w:rPr>
        <w:t>:</w:t>
      </w:r>
    </w:p>
    <w:p w14:paraId="30FE1D52" w14:textId="77777777" w:rsidR="00677B00" w:rsidRPr="00AC0AC1" w:rsidRDefault="00677B00" w:rsidP="00677B00">
      <w:pPr>
        <w:pStyle w:val="SourceCode"/>
        <w:rPr>
          <w:noProof w:val="0"/>
          <w:lang w:val="en-US"/>
        </w:rPr>
      </w:pPr>
      <w:r w:rsidRPr="00AC0AC1">
        <w:rPr>
          <w:noProof w:val="0"/>
          <w:lang w:val="en-US"/>
        </w:rPr>
        <w:t>source-repository-package</w:t>
      </w:r>
    </w:p>
    <w:p w14:paraId="1FB79747" w14:textId="77777777" w:rsidR="00677B00" w:rsidRPr="00AC0AC1" w:rsidRDefault="00677B00" w:rsidP="00677B00">
      <w:pPr>
        <w:pStyle w:val="SourceCode"/>
        <w:rPr>
          <w:noProof w:val="0"/>
          <w:lang w:val="en-US"/>
        </w:rPr>
      </w:pPr>
      <w:r w:rsidRPr="00AC0AC1">
        <w:rPr>
          <w:noProof w:val="0"/>
          <w:lang w:val="en-US"/>
        </w:rPr>
        <w:t xml:space="preserve">  type: git</w:t>
      </w:r>
    </w:p>
    <w:p w14:paraId="61333304" w14:textId="77777777" w:rsidR="00677B00" w:rsidRPr="00AC0AC1" w:rsidRDefault="00677B00" w:rsidP="00677B00">
      <w:pPr>
        <w:pStyle w:val="SourceCode"/>
        <w:rPr>
          <w:noProof w:val="0"/>
          <w:lang w:val="en-US"/>
        </w:rPr>
      </w:pPr>
      <w:r w:rsidRPr="00AC0AC1">
        <w:rPr>
          <w:noProof w:val="0"/>
          <w:lang w:val="en-US"/>
        </w:rPr>
        <w:t xml:space="preserve">  location: https://github.com/input-output-hk/plutus-apps.git</w:t>
      </w:r>
    </w:p>
    <w:p w14:paraId="13998733" w14:textId="04391173" w:rsidR="008B23F1" w:rsidRPr="00AC0AC1" w:rsidRDefault="00677B00" w:rsidP="00677B00">
      <w:pPr>
        <w:pStyle w:val="SourceCode"/>
        <w:rPr>
          <w:noProof w:val="0"/>
          <w:lang w:val="en-US"/>
        </w:rPr>
      </w:pPr>
      <w:r w:rsidRPr="00AC0AC1">
        <w:rPr>
          <w:noProof w:val="0"/>
          <w:lang w:val="en-US"/>
        </w:rPr>
        <w:t xml:space="preserve">  tag: 41149926c108c71831cfe8d244c83b0ee4bf5c8a</w:t>
      </w:r>
    </w:p>
    <w:p w14:paraId="03E46D1F" w14:textId="0DB11F3A" w:rsidR="008B23F1" w:rsidRPr="00AC0AC1" w:rsidRDefault="00677B00" w:rsidP="002C675E">
      <w:pPr>
        <w:pStyle w:val="ListParagraph"/>
        <w:numPr>
          <w:ilvl w:val="0"/>
          <w:numId w:val="12"/>
        </w:numPr>
        <w:rPr>
          <w:szCs w:val="24"/>
        </w:rPr>
      </w:pPr>
      <w:r w:rsidRPr="00AC0AC1">
        <w:rPr>
          <w:szCs w:val="24"/>
        </w:rPr>
        <w:t xml:space="preserve">Copy the commit under the tag section. </w:t>
      </w:r>
      <w:r w:rsidR="003D0EBB" w:rsidRPr="00AC0AC1">
        <w:rPr>
          <w:szCs w:val="24"/>
        </w:rPr>
        <w:t>cd into the plutus-apps repository and checkout the commit you just have copied:</w:t>
      </w:r>
    </w:p>
    <w:p w14:paraId="39C285B8" w14:textId="47E045E2" w:rsidR="00677B00" w:rsidRPr="00AC0AC1" w:rsidRDefault="004A331B" w:rsidP="003D0EBB">
      <w:pPr>
        <w:pStyle w:val="SourceCode"/>
        <w:rPr>
          <w:noProof w:val="0"/>
          <w:lang w:val="en-US"/>
        </w:rPr>
      </w:pPr>
      <w:r w:rsidRPr="00AC0AC1">
        <w:rPr>
          <w:noProof w:val="0"/>
          <w:lang w:val="en-US"/>
        </w:rPr>
        <w:t>[</w:t>
      </w:r>
      <w:r w:rsidR="00622A77" w:rsidRPr="00AC0AC1">
        <w:rPr>
          <w:noProof w:val="0"/>
          <w:lang w:val="en-US"/>
        </w:rPr>
        <w:t xml:space="preserve">user@fedora </w:t>
      </w:r>
      <w:r w:rsidRPr="00AC0AC1">
        <w:rPr>
          <w:noProof w:val="0"/>
          <w:lang w:val="en-US"/>
        </w:rPr>
        <w:t>~/plutus-apps</w:t>
      </w:r>
      <w:r w:rsidR="00D97639" w:rsidRPr="00AC0AC1">
        <w:rPr>
          <w:noProof w:val="0"/>
          <w:lang w:val="en-US"/>
        </w:rPr>
        <w:t xml:space="preserve">]$ </w:t>
      </w:r>
      <w:r w:rsidR="003D0EBB" w:rsidRPr="00AC0AC1">
        <w:rPr>
          <w:noProof w:val="0"/>
          <w:lang w:val="en-US"/>
        </w:rPr>
        <w:t>git checkout 41149926c108c71831cfe8d244c83b0ee4bf5c8a</w:t>
      </w:r>
    </w:p>
    <w:p w14:paraId="015C284B" w14:textId="468F8088" w:rsidR="003D0EBB" w:rsidRPr="00AC0AC1" w:rsidRDefault="003D0EBB" w:rsidP="002C675E">
      <w:pPr>
        <w:pStyle w:val="ListParagraph"/>
        <w:numPr>
          <w:ilvl w:val="0"/>
          <w:numId w:val="12"/>
        </w:numPr>
        <w:rPr>
          <w:szCs w:val="24"/>
        </w:rPr>
      </w:pPr>
      <w:r w:rsidRPr="00AC0AC1">
        <w:rPr>
          <w:szCs w:val="24"/>
        </w:rPr>
        <w:t>Now run the command nix-shell. When you do this for the first time it can take a while until everything has built. After the build your command prompt will change to the nix shell. In this shell cd back into the week01 folder and run the cabal build command:</w:t>
      </w:r>
    </w:p>
    <w:p w14:paraId="478283F6" w14:textId="629A0BB0" w:rsidR="003D0EBB" w:rsidRPr="00AC0AC1" w:rsidRDefault="004A331B" w:rsidP="003D0EBB">
      <w:pPr>
        <w:pStyle w:val="SourceCode"/>
        <w:rPr>
          <w:noProof w:val="0"/>
          <w:lang w:val="en-US"/>
        </w:rPr>
      </w:pPr>
      <w:r w:rsidRPr="00AC0AC1">
        <w:rPr>
          <w:noProof w:val="0"/>
          <w:lang w:val="en-US"/>
        </w:rPr>
        <w:lastRenderedPageBreak/>
        <w:t xml:space="preserve">[nix-shell: </w:t>
      </w:r>
      <w:r w:rsidR="00616346" w:rsidRPr="00AC0AC1">
        <w:rPr>
          <w:noProof w:val="0"/>
          <w:lang w:val="en-US"/>
        </w:rPr>
        <w:t>~/plutus-pioneer-program/code/week01</w:t>
      </w:r>
      <w:r w:rsidR="00D97639" w:rsidRPr="00AC0AC1">
        <w:rPr>
          <w:noProof w:val="0"/>
          <w:lang w:val="en-US"/>
        </w:rPr>
        <w:t xml:space="preserve">]$ </w:t>
      </w:r>
      <w:r w:rsidR="003D0EBB" w:rsidRPr="00AC0AC1">
        <w:rPr>
          <w:noProof w:val="0"/>
          <w:lang w:val="en-US"/>
        </w:rPr>
        <w:t>cabal build</w:t>
      </w:r>
    </w:p>
    <w:p w14:paraId="4F172236" w14:textId="77777777" w:rsidR="00D97639" w:rsidRPr="00AC0AC1" w:rsidRDefault="003D0EBB" w:rsidP="002C675E">
      <w:pPr>
        <w:pStyle w:val="ListParagraph"/>
        <w:numPr>
          <w:ilvl w:val="0"/>
          <w:numId w:val="12"/>
        </w:numPr>
        <w:rPr>
          <w:szCs w:val="24"/>
        </w:rPr>
      </w:pPr>
      <w:r w:rsidRPr="00AC0AC1">
        <w:rPr>
          <w:szCs w:val="24"/>
        </w:rPr>
        <w:t xml:space="preserve">This can also take some time if you build it the first time. </w:t>
      </w:r>
      <w:r w:rsidR="00D97639" w:rsidRPr="00AC0AC1">
        <w:rPr>
          <w:szCs w:val="24"/>
        </w:rPr>
        <w:t xml:space="preserve">When the build has finished you can start the GHC Repl with the </w:t>
      </w:r>
      <w:r w:rsidR="00D97639" w:rsidRPr="00AC0AC1">
        <w:rPr>
          <w:i/>
          <w:szCs w:val="24"/>
        </w:rPr>
        <w:t>cabal repl</w:t>
      </w:r>
      <w:r w:rsidR="00D97639" w:rsidRPr="00AC0AC1">
        <w:rPr>
          <w:szCs w:val="24"/>
        </w:rPr>
        <w:t xml:space="preserve"> command:</w:t>
      </w:r>
    </w:p>
    <w:p w14:paraId="750D4F7A" w14:textId="0D9224E7" w:rsidR="003D0EBB" w:rsidRPr="00AC0AC1" w:rsidRDefault="00D97639" w:rsidP="00D97639">
      <w:pPr>
        <w:pStyle w:val="SourceCode"/>
        <w:rPr>
          <w:noProof w:val="0"/>
          <w:lang w:val="en-US"/>
        </w:rPr>
      </w:pPr>
      <w:r w:rsidRPr="00AC0AC1">
        <w:rPr>
          <w:noProof w:val="0"/>
          <w:lang w:val="en-US"/>
        </w:rPr>
        <w:t>[</w:t>
      </w:r>
      <w:r w:rsidR="004A331B" w:rsidRPr="00AC0AC1">
        <w:rPr>
          <w:noProof w:val="0"/>
          <w:lang w:val="en-US"/>
        </w:rPr>
        <w:t>nix-shell: ~/</w:t>
      </w:r>
      <w:r w:rsidR="008400F7" w:rsidRPr="00AC0AC1">
        <w:rPr>
          <w:noProof w:val="0"/>
          <w:lang w:val="en-US"/>
        </w:rPr>
        <w:t>plutus-pioneer-program/code/week01</w:t>
      </w:r>
      <w:r w:rsidRPr="00AC0AC1">
        <w:rPr>
          <w:noProof w:val="0"/>
          <w:lang w:val="en-US"/>
        </w:rPr>
        <w:t>]$ cabal repl</w:t>
      </w:r>
    </w:p>
    <w:p w14:paraId="1AE0AED4" w14:textId="77777777" w:rsidR="00D97639" w:rsidRPr="00AC0AC1" w:rsidRDefault="00D97639" w:rsidP="00D97639">
      <w:pPr>
        <w:pStyle w:val="SourceCode"/>
        <w:rPr>
          <w:noProof w:val="0"/>
          <w:lang w:val="en-US"/>
        </w:rPr>
      </w:pPr>
      <w:r w:rsidRPr="00AC0AC1">
        <w:rPr>
          <w:noProof w:val="0"/>
          <w:lang w:val="en-US"/>
        </w:rPr>
        <w:t>Build profile: -w ghc-8.10.4.20210212 -O1</w:t>
      </w:r>
    </w:p>
    <w:p w14:paraId="35A269ED" w14:textId="77777777" w:rsidR="00D97639" w:rsidRPr="00AC0AC1" w:rsidRDefault="00D97639" w:rsidP="00D97639">
      <w:pPr>
        <w:pStyle w:val="SourceCode"/>
        <w:rPr>
          <w:noProof w:val="0"/>
          <w:lang w:val="en-US"/>
        </w:rPr>
      </w:pPr>
      <w:r w:rsidRPr="00AC0AC1">
        <w:rPr>
          <w:noProof w:val="0"/>
          <w:lang w:val="en-US"/>
        </w:rPr>
        <w:t>Preprocessing library for plutus-pioneer-program-week01-0.1.0.0..</w:t>
      </w:r>
    </w:p>
    <w:p w14:paraId="32C688B5" w14:textId="77777777" w:rsidR="00D97639" w:rsidRPr="00AC0AC1" w:rsidRDefault="00D97639" w:rsidP="00D97639">
      <w:pPr>
        <w:pStyle w:val="SourceCode"/>
        <w:rPr>
          <w:noProof w:val="0"/>
          <w:lang w:val="en-US"/>
        </w:rPr>
      </w:pPr>
      <w:r w:rsidRPr="00AC0AC1">
        <w:rPr>
          <w:noProof w:val="0"/>
          <w:lang w:val="en-US"/>
        </w:rPr>
        <w:t>GHCi, version 8.10.4.20210212: https://www.haskell.org/ghc/  :? for help</w:t>
      </w:r>
    </w:p>
    <w:p w14:paraId="057758E8" w14:textId="77777777" w:rsidR="00D97639" w:rsidRPr="00AC0AC1" w:rsidRDefault="00D97639" w:rsidP="00D97639">
      <w:pPr>
        <w:pStyle w:val="SourceCode"/>
        <w:rPr>
          <w:noProof w:val="0"/>
          <w:lang w:val="en-US"/>
        </w:rPr>
      </w:pPr>
      <w:r w:rsidRPr="00AC0AC1">
        <w:rPr>
          <w:noProof w:val="0"/>
          <w:lang w:val="en-US"/>
        </w:rPr>
        <w:t>Ok, one module loaded.</w:t>
      </w:r>
    </w:p>
    <w:p w14:paraId="69DE6D82" w14:textId="15ACFB7C" w:rsidR="00D97639" w:rsidRPr="00AC0AC1" w:rsidRDefault="00D97639" w:rsidP="00D97639">
      <w:pPr>
        <w:pStyle w:val="SourceCode"/>
        <w:rPr>
          <w:noProof w:val="0"/>
          <w:lang w:val="en-US"/>
        </w:rPr>
      </w:pPr>
      <w:r w:rsidRPr="00AC0AC1">
        <w:rPr>
          <w:noProof w:val="0"/>
          <w:lang w:val="en-US"/>
        </w:rPr>
        <w:t>Prelude Week01.EnglishAuction&gt;</w:t>
      </w:r>
      <w:r w:rsidR="00B8170D" w:rsidRPr="00AC0AC1">
        <w:rPr>
          <w:noProof w:val="0"/>
          <w:lang w:val="en-US"/>
        </w:rPr>
        <w:t xml:space="preserve"> </w:t>
      </w:r>
    </w:p>
    <w:p w14:paraId="1B58CB6F" w14:textId="26248F9E" w:rsidR="00141CA0" w:rsidRPr="00AC0AC1" w:rsidRDefault="00141CA0" w:rsidP="002C675E">
      <w:pPr>
        <w:pStyle w:val="ListParagraph"/>
        <w:numPr>
          <w:ilvl w:val="0"/>
          <w:numId w:val="12"/>
        </w:numPr>
        <w:rPr>
          <w:szCs w:val="24"/>
        </w:rPr>
      </w:pPr>
      <w:r w:rsidRPr="00AC0AC1">
        <w:rPr>
          <w:szCs w:val="24"/>
        </w:rPr>
        <w:t xml:space="preserve">To leave the cabal </w:t>
      </w:r>
      <w:r w:rsidR="00E43FBD" w:rsidRPr="00AC0AC1">
        <w:rPr>
          <w:szCs w:val="24"/>
        </w:rPr>
        <w:t>r</w:t>
      </w:r>
      <w:r w:rsidRPr="00AC0AC1">
        <w:rPr>
          <w:szCs w:val="24"/>
        </w:rPr>
        <w:t>epl simply type “:q”.</w:t>
      </w:r>
    </w:p>
    <w:p w14:paraId="17DB4FD8" w14:textId="2F87D92C" w:rsidR="003D0EBB" w:rsidRPr="00AC0AC1" w:rsidRDefault="00B8170D" w:rsidP="000C7BF8">
      <w:pPr>
        <w:rPr>
          <w:szCs w:val="24"/>
        </w:rPr>
      </w:pPr>
      <w:r w:rsidRPr="00AC0AC1">
        <w:rPr>
          <w:szCs w:val="24"/>
        </w:rPr>
        <w:t>Another useful thing to have is</w:t>
      </w:r>
      <w:r w:rsidR="008400F7" w:rsidRPr="00AC0AC1">
        <w:rPr>
          <w:szCs w:val="24"/>
        </w:rPr>
        <w:t xml:space="preserve"> the documentation for various P</w:t>
      </w:r>
      <w:r w:rsidRPr="00AC0AC1">
        <w:rPr>
          <w:szCs w:val="24"/>
        </w:rPr>
        <w:t xml:space="preserve">lutus libraries. </w:t>
      </w:r>
      <w:r w:rsidR="00141CA0" w:rsidRPr="00AC0AC1">
        <w:rPr>
          <w:szCs w:val="24"/>
        </w:rPr>
        <w:t>You can build the documentation yourself. From inside the nix-shell in the plutus-apps folder run:</w:t>
      </w:r>
    </w:p>
    <w:p w14:paraId="05735014" w14:textId="05E2167A" w:rsidR="004A331B" w:rsidRPr="00AC0AC1" w:rsidRDefault="004A331B" w:rsidP="004A331B">
      <w:pPr>
        <w:pStyle w:val="SourceCode"/>
        <w:rPr>
          <w:noProof w:val="0"/>
          <w:lang w:val="en-US"/>
        </w:rPr>
      </w:pPr>
      <w:r w:rsidRPr="00AC0AC1">
        <w:rPr>
          <w:noProof w:val="0"/>
          <w:lang w:val="en-US"/>
        </w:rPr>
        <w:t xml:space="preserve">[nix-shell:~/plutus-apps]$ build-and-serve-docs </w:t>
      </w:r>
    </w:p>
    <w:p w14:paraId="17D9450E" w14:textId="33D3C1B2" w:rsidR="00141CA0" w:rsidRPr="00AC0AC1" w:rsidRDefault="004A331B" w:rsidP="004A331B">
      <w:pPr>
        <w:pStyle w:val="SourceCode"/>
        <w:rPr>
          <w:noProof w:val="0"/>
          <w:lang w:val="en-US"/>
        </w:rPr>
      </w:pPr>
      <w:r w:rsidRPr="00AC0AC1">
        <w:rPr>
          <w:noProof w:val="0"/>
          <w:lang w:val="en-US"/>
        </w:rPr>
        <w:t>Serving HTTP on 0.0.0.0 port 8002 (http://0.0.0.0:8002/) ...</w:t>
      </w:r>
    </w:p>
    <w:p w14:paraId="283893C6" w14:textId="5312575E" w:rsidR="00B8170D" w:rsidRPr="00AC0AC1" w:rsidRDefault="008400F7" w:rsidP="000C7BF8">
      <w:pPr>
        <w:rPr>
          <w:szCs w:val="24"/>
        </w:rPr>
      </w:pPr>
      <w:r w:rsidRPr="00AC0AC1">
        <w:rPr>
          <w:szCs w:val="24"/>
        </w:rPr>
        <w:t xml:space="preserve">You can open the displayed address and port in your web-browser and will see the high-level documentation for Plutus.  A more useful thing is the Plutus library documentation which you will find at this location: </w:t>
      </w:r>
      <w:hyperlink r:id="rId19" w:history="1">
        <w:r w:rsidRPr="00AC0AC1">
          <w:rPr>
            <w:rStyle w:val="Hyperlink"/>
          </w:rPr>
          <w:t>http://0.0.0.0:8002/haddock</w:t>
        </w:r>
      </w:hyperlink>
      <w:r w:rsidRPr="00AC0AC1">
        <w:t>. Because is not just a static file but and actual web-server you can search through it by pressing Ctrl+S.</w:t>
      </w:r>
    </w:p>
    <w:p w14:paraId="7A9BE8B8" w14:textId="46454BD7" w:rsidR="008400F7" w:rsidRPr="00AC0AC1" w:rsidRDefault="00C801B7" w:rsidP="00C801B7">
      <w:pPr>
        <w:pStyle w:val="Heading2"/>
        <w:rPr>
          <w:lang w:val="en-US"/>
        </w:rPr>
      </w:pPr>
      <w:bookmarkStart w:id="2" w:name="_Toc102838221"/>
      <w:r w:rsidRPr="00AC0AC1">
        <w:rPr>
          <w:lang w:val="en-US"/>
        </w:rPr>
        <w:t>Running the Plutus playground</w:t>
      </w:r>
      <w:bookmarkEnd w:id="2"/>
    </w:p>
    <w:p w14:paraId="7C41227F" w14:textId="77777777" w:rsidR="00800EE5" w:rsidRPr="00AC0AC1" w:rsidRDefault="00F55C1A" w:rsidP="000C7BF8">
      <w:pPr>
        <w:rPr>
          <w:szCs w:val="24"/>
        </w:rPr>
      </w:pPr>
      <w:r w:rsidRPr="00AC0AC1">
        <w:rPr>
          <w:szCs w:val="24"/>
        </w:rPr>
        <w:t>The Plutus playground is an interactive environment where you can compile your Plutus code and simulate it. In the simulation you</w:t>
      </w:r>
      <w:r w:rsidR="00800EE5" w:rsidRPr="00AC0AC1">
        <w:rPr>
          <w:szCs w:val="24"/>
        </w:rPr>
        <w:t xml:space="preserve"> can specify:</w:t>
      </w:r>
    </w:p>
    <w:p w14:paraId="37A9721E" w14:textId="79236EE4" w:rsidR="00800EE5" w:rsidRPr="00AC0AC1" w:rsidRDefault="00800EE5" w:rsidP="002C675E">
      <w:pPr>
        <w:pStyle w:val="ListParagraph"/>
        <w:numPr>
          <w:ilvl w:val="0"/>
          <w:numId w:val="13"/>
        </w:numPr>
        <w:rPr>
          <w:szCs w:val="24"/>
        </w:rPr>
      </w:pPr>
      <w:r w:rsidRPr="00AC0AC1">
        <w:rPr>
          <w:szCs w:val="24"/>
        </w:rPr>
        <w:t xml:space="preserve">how many </w:t>
      </w:r>
      <w:r w:rsidR="003C6C76" w:rsidRPr="00AC0AC1">
        <w:rPr>
          <w:szCs w:val="24"/>
        </w:rPr>
        <w:t>wallets</w:t>
      </w:r>
      <w:r w:rsidRPr="00AC0AC1">
        <w:rPr>
          <w:szCs w:val="24"/>
        </w:rPr>
        <w:t xml:space="preserve"> with how many ADA (native currency of Cardano) you want to have</w:t>
      </w:r>
    </w:p>
    <w:p w14:paraId="7B91E0ED" w14:textId="009F73B6" w:rsidR="00800EE5" w:rsidRPr="00AC0AC1" w:rsidRDefault="00800EE5" w:rsidP="002C675E">
      <w:pPr>
        <w:pStyle w:val="ListParagraph"/>
        <w:numPr>
          <w:ilvl w:val="0"/>
          <w:numId w:val="13"/>
        </w:numPr>
        <w:rPr>
          <w:szCs w:val="24"/>
        </w:rPr>
      </w:pPr>
      <w:r w:rsidRPr="00AC0AC1">
        <w:rPr>
          <w:szCs w:val="24"/>
        </w:rPr>
        <w:t>which wallet actions</w:t>
      </w:r>
      <w:r w:rsidR="00B7068F" w:rsidRPr="00AC0AC1">
        <w:rPr>
          <w:szCs w:val="24"/>
        </w:rPr>
        <w:t xml:space="preserve"> also called a </w:t>
      </w:r>
      <w:r w:rsidR="008F1BB0" w:rsidRPr="00AC0AC1">
        <w:rPr>
          <w:szCs w:val="24"/>
        </w:rPr>
        <w:t>transaction;</w:t>
      </w:r>
      <w:r w:rsidRPr="00AC0AC1">
        <w:rPr>
          <w:szCs w:val="24"/>
        </w:rPr>
        <w:t xml:space="preserve"> you want to perform at which timeslots</w:t>
      </w:r>
    </w:p>
    <w:p w14:paraId="04874EC3" w14:textId="2BDF18B7" w:rsidR="00800EE5" w:rsidRPr="00AC0AC1" w:rsidRDefault="00800EE5" w:rsidP="002C675E">
      <w:pPr>
        <w:pStyle w:val="ListParagraph"/>
        <w:numPr>
          <w:ilvl w:val="0"/>
          <w:numId w:val="13"/>
        </w:numPr>
        <w:rPr>
          <w:szCs w:val="24"/>
        </w:rPr>
      </w:pPr>
      <w:r w:rsidRPr="00AC0AC1">
        <w:rPr>
          <w:szCs w:val="24"/>
        </w:rPr>
        <w:t>what are the input pa</w:t>
      </w:r>
      <w:r w:rsidR="00B7068F" w:rsidRPr="00AC0AC1">
        <w:rPr>
          <w:szCs w:val="24"/>
        </w:rPr>
        <w:t>rameters for your transactions i</w:t>
      </w:r>
      <w:r w:rsidRPr="00AC0AC1">
        <w:rPr>
          <w:szCs w:val="24"/>
        </w:rPr>
        <w:t>f there are any input fields present</w:t>
      </w:r>
    </w:p>
    <w:p w14:paraId="1FEA3DBA" w14:textId="65918241" w:rsidR="00F55C1A" w:rsidRPr="00AC0AC1" w:rsidRDefault="00800EE5" w:rsidP="000C7BF8">
      <w:pPr>
        <w:rPr>
          <w:szCs w:val="24"/>
        </w:rPr>
      </w:pPr>
      <w:r w:rsidRPr="00AC0AC1">
        <w:rPr>
          <w:szCs w:val="24"/>
        </w:rPr>
        <w:t>These</w:t>
      </w:r>
      <w:r w:rsidR="00F55C1A" w:rsidRPr="00AC0AC1">
        <w:rPr>
          <w:szCs w:val="24"/>
        </w:rPr>
        <w:t xml:space="preserve"> </w:t>
      </w:r>
      <w:r w:rsidR="003A52A0" w:rsidRPr="00AC0AC1">
        <w:rPr>
          <w:szCs w:val="24"/>
        </w:rPr>
        <w:t xml:space="preserve">transactions </w:t>
      </w:r>
      <w:r w:rsidR="00F55C1A" w:rsidRPr="00AC0AC1">
        <w:rPr>
          <w:szCs w:val="24"/>
        </w:rPr>
        <w:t xml:space="preserve">will then be executed </w:t>
      </w:r>
      <w:r w:rsidR="003A52A0" w:rsidRPr="00AC0AC1">
        <w:rPr>
          <w:szCs w:val="24"/>
        </w:rPr>
        <w:t>on</w:t>
      </w:r>
      <w:r w:rsidR="00F55C1A" w:rsidRPr="00AC0AC1">
        <w:rPr>
          <w:szCs w:val="24"/>
        </w:rPr>
        <w:t xml:space="preserve"> the playgrou</w:t>
      </w:r>
      <w:r w:rsidR="003B030A" w:rsidRPr="00AC0AC1">
        <w:rPr>
          <w:szCs w:val="24"/>
        </w:rPr>
        <w:t>nd and y</w:t>
      </w:r>
      <w:r w:rsidR="003A52A0" w:rsidRPr="00AC0AC1">
        <w:rPr>
          <w:szCs w:val="24"/>
        </w:rPr>
        <w:t>ou can view them interactively. To set up the playground perform the following steps:</w:t>
      </w:r>
    </w:p>
    <w:p w14:paraId="1A3EEEE7" w14:textId="77777777" w:rsidR="003B030A" w:rsidRPr="00AC0AC1" w:rsidRDefault="003B030A" w:rsidP="002C675E">
      <w:pPr>
        <w:pStyle w:val="ListParagraph"/>
        <w:numPr>
          <w:ilvl w:val="0"/>
          <w:numId w:val="14"/>
        </w:numPr>
        <w:rPr>
          <w:szCs w:val="24"/>
        </w:rPr>
      </w:pPr>
      <w:r w:rsidRPr="00AC0AC1">
        <w:rPr>
          <w:szCs w:val="24"/>
        </w:rPr>
        <w:t xml:space="preserve">cd into the plutus-apps repository and start the nix-shell. </w:t>
      </w:r>
    </w:p>
    <w:p w14:paraId="50ED13A4" w14:textId="2F9FD1D1" w:rsidR="003B030A" w:rsidRPr="00AC0AC1" w:rsidRDefault="009A6164" w:rsidP="002C675E">
      <w:pPr>
        <w:pStyle w:val="ListParagraph"/>
        <w:numPr>
          <w:ilvl w:val="0"/>
          <w:numId w:val="14"/>
        </w:numPr>
        <w:rPr>
          <w:szCs w:val="24"/>
        </w:rPr>
      </w:pPr>
      <w:r w:rsidRPr="00AC0AC1">
        <w:rPr>
          <w:szCs w:val="24"/>
        </w:rPr>
        <w:t>Then cd into</w:t>
      </w:r>
      <w:r w:rsidR="003B030A" w:rsidRPr="00AC0AC1">
        <w:rPr>
          <w:szCs w:val="24"/>
        </w:rPr>
        <w:t xml:space="preserve"> </w:t>
      </w:r>
      <w:r w:rsidR="003B030A" w:rsidRPr="00AC0AC1">
        <w:rPr>
          <w:i/>
          <w:szCs w:val="24"/>
        </w:rPr>
        <w:t>plutus-playground-client/</w:t>
      </w:r>
      <w:r w:rsidR="003B030A" w:rsidRPr="00AC0AC1">
        <w:rPr>
          <w:szCs w:val="24"/>
        </w:rPr>
        <w:t xml:space="preserve"> </w:t>
      </w:r>
      <w:r w:rsidR="008D3A4F" w:rsidRPr="00AC0AC1">
        <w:rPr>
          <w:szCs w:val="24"/>
        </w:rPr>
        <w:t xml:space="preserve">folder </w:t>
      </w:r>
      <w:r w:rsidR="003B030A" w:rsidRPr="00AC0AC1">
        <w:rPr>
          <w:szCs w:val="24"/>
        </w:rPr>
        <w:t xml:space="preserve">and start the </w:t>
      </w:r>
      <w:r w:rsidR="003B030A" w:rsidRPr="00AC0AC1">
        <w:rPr>
          <w:i/>
          <w:szCs w:val="24"/>
        </w:rPr>
        <w:t>plutus-playground-server</w:t>
      </w:r>
      <w:r w:rsidR="003B030A" w:rsidRPr="00AC0AC1">
        <w:rPr>
          <w:szCs w:val="24"/>
        </w:rPr>
        <w:t>:</w:t>
      </w:r>
    </w:p>
    <w:p w14:paraId="7A0C4D70" w14:textId="0C0B4E03" w:rsidR="003B030A" w:rsidRPr="00AC0AC1" w:rsidRDefault="003B030A" w:rsidP="003B030A">
      <w:pPr>
        <w:pStyle w:val="SourceCode"/>
        <w:rPr>
          <w:noProof w:val="0"/>
          <w:lang w:val="en-US"/>
        </w:rPr>
      </w:pPr>
      <w:r w:rsidRPr="00AC0AC1">
        <w:rPr>
          <w:noProof w:val="0"/>
          <w:lang w:val="en-US"/>
        </w:rPr>
        <w:t>[nix-shell:~/plutus-apps/plutus-playground-client]$ plutus-playground-server</w:t>
      </w:r>
    </w:p>
    <w:p w14:paraId="759B68DA" w14:textId="222D8B34" w:rsidR="00111BB8" w:rsidRPr="00AC0AC1" w:rsidRDefault="004046A6" w:rsidP="00111BB8">
      <w:pPr>
        <w:spacing w:after="0"/>
        <w:rPr>
          <w:szCs w:val="24"/>
        </w:rPr>
      </w:pPr>
      <w:r w:rsidRPr="00AC0AC1">
        <w:rPr>
          <w:szCs w:val="24"/>
        </w:rPr>
        <w:t>NOTE</w:t>
      </w:r>
      <w:r w:rsidR="00111BB8" w:rsidRPr="00AC0AC1">
        <w:rPr>
          <w:szCs w:val="24"/>
        </w:rPr>
        <w:t xml:space="preserve">: </w:t>
      </w:r>
      <w:r w:rsidRPr="00AC0AC1">
        <w:rPr>
          <w:szCs w:val="24"/>
        </w:rPr>
        <w:t>The default server timeout is set to 80 seconds. If you want to increase the server timeout to e.g. 120 seconds y</w:t>
      </w:r>
      <w:r w:rsidR="00111BB8" w:rsidRPr="00AC0AC1">
        <w:rPr>
          <w:szCs w:val="24"/>
        </w:rPr>
        <w:t>ou can pass a “-i 120</w:t>
      </w:r>
      <w:r w:rsidR="008F1BB0" w:rsidRPr="00AC0AC1">
        <w:rPr>
          <w:szCs w:val="24"/>
        </w:rPr>
        <w:t>s“</w:t>
      </w:r>
      <w:r w:rsidR="008F1BB0">
        <w:rPr>
          <w:szCs w:val="24"/>
        </w:rPr>
        <w:t xml:space="preserve"> </w:t>
      </w:r>
      <w:r w:rsidR="008F1BB0" w:rsidRPr="00AC0AC1">
        <w:rPr>
          <w:szCs w:val="24"/>
        </w:rPr>
        <w:t>argument</w:t>
      </w:r>
      <w:r w:rsidR="00111BB8" w:rsidRPr="00AC0AC1">
        <w:rPr>
          <w:szCs w:val="24"/>
        </w:rPr>
        <w:t xml:space="preserve"> to the command.</w:t>
      </w:r>
    </w:p>
    <w:p w14:paraId="5B024559" w14:textId="0C9694B9" w:rsidR="003A52A0" w:rsidRPr="00AC0AC1" w:rsidRDefault="00DF1E82" w:rsidP="002C675E">
      <w:pPr>
        <w:pStyle w:val="ListParagraph"/>
        <w:numPr>
          <w:ilvl w:val="0"/>
          <w:numId w:val="14"/>
        </w:numPr>
        <w:spacing w:before="0"/>
        <w:rPr>
          <w:szCs w:val="24"/>
        </w:rPr>
      </w:pPr>
      <w:r w:rsidRPr="00AC0AC1">
        <w:rPr>
          <w:szCs w:val="24"/>
        </w:rPr>
        <w:lastRenderedPageBreak/>
        <w:t>Open up another nix shell at the same location and start the playground client:</w:t>
      </w:r>
    </w:p>
    <w:p w14:paraId="00F6C733" w14:textId="43949D9E" w:rsidR="00DF1E82" w:rsidRPr="00AC0AC1" w:rsidRDefault="00DF1E82" w:rsidP="00DF1E82">
      <w:pPr>
        <w:pStyle w:val="SourceCode"/>
        <w:ind w:left="0"/>
        <w:rPr>
          <w:noProof w:val="0"/>
          <w:lang w:val="en-US"/>
        </w:rPr>
      </w:pPr>
      <w:r w:rsidRPr="00AC0AC1">
        <w:rPr>
          <w:noProof w:val="0"/>
          <w:lang w:val="en-US"/>
        </w:rPr>
        <w:t>[nix-shell:~/plutus-apps/plutus-playground-client]$ npm start</w:t>
      </w:r>
    </w:p>
    <w:p w14:paraId="376F9B41" w14:textId="5ADBA3B2" w:rsidR="00DF1E82" w:rsidRPr="00AC0AC1" w:rsidRDefault="00DF1E82" w:rsidP="00DF1E82">
      <w:pPr>
        <w:pStyle w:val="SourceCode"/>
        <w:ind w:left="0"/>
        <w:rPr>
          <w:noProof w:val="0"/>
          <w:lang w:val="en-US"/>
        </w:rPr>
      </w:pPr>
      <w:r w:rsidRPr="00AC0AC1">
        <w:rPr>
          <w:noProof w:val="0"/>
          <w:lang w:val="en-US"/>
        </w:rPr>
        <w:t>...</w:t>
      </w:r>
    </w:p>
    <w:p w14:paraId="3723C299" w14:textId="738504FB" w:rsidR="00DF1E82" w:rsidRPr="00AC0AC1" w:rsidRDefault="00DF1E82" w:rsidP="00DF1E82">
      <w:pPr>
        <w:pStyle w:val="SourceCode"/>
        <w:ind w:left="0"/>
        <w:rPr>
          <w:noProof w:val="0"/>
          <w:lang w:val="en-US"/>
        </w:rPr>
      </w:pPr>
      <w:r w:rsidRPr="00AC0AC1">
        <w:rPr>
          <w:noProof w:val="0"/>
          <w:lang w:val="en-US"/>
        </w:rPr>
        <w:t>Project is running at https://localhost:8009/</w:t>
      </w:r>
    </w:p>
    <w:p w14:paraId="77F00309" w14:textId="00E66850" w:rsidR="00AB2213" w:rsidRPr="00AC0AC1" w:rsidRDefault="00DF1E82" w:rsidP="00AB2213">
      <w:r w:rsidRPr="00AC0AC1">
        <w:rPr>
          <w:szCs w:val="24"/>
        </w:rPr>
        <w:t xml:space="preserve">If you then go to your web-browser and open </w:t>
      </w:r>
      <w:hyperlink r:id="rId20" w:history="1">
        <w:r w:rsidRPr="00AC0AC1">
          <w:rPr>
            <w:rStyle w:val="Hyperlink"/>
          </w:rPr>
          <w:t>https://localhost:8009/</w:t>
        </w:r>
      </w:hyperlink>
      <w:r w:rsidRPr="00AC0AC1">
        <w:t xml:space="preserve"> you will see the Plutus playground (</w:t>
      </w:r>
      <w:r w:rsidRPr="00AC0AC1">
        <w:fldChar w:fldCharType="begin"/>
      </w:r>
      <w:r w:rsidRPr="00AC0AC1">
        <w:instrText xml:space="preserve"> REF _Ref97139173 \h </w:instrText>
      </w:r>
      <w:r w:rsidRPr="00AC0AC1">
        <w:fldChar w:fldCharType="separate"/>
      </w:r>
      <w:r w:rsidR="000A2D3C" w:rsidRPr="00AC0AC1">
        <w:t xml:space="preserve">Figure </w:t>
      </w:r>
      <w:r w:rsidR="000A2D3C">
        <w:rPr>
          <w:noProof/>
        </w:rPr>
        <w:t>1</w:t>
      </w:r>
      <w:r w:rsidRPr="00AC0AC1">
        <w:fldChar w:fldCharType="end"/>
      </w:r>
      <w:r w:rsidRPr="00AC0AC1">
        <w:t>).</w:t>
      </w:r>
      <w:r w:rsidR="000C313F" w:rsidRPr="00AC0AC1">
        <w:t xml:space="preserve"> In the middle you will see the editor window, where you can copy paste the code from the plutus-pioneer-program repository. You can delete the default example code. On the right side you see the compile and simulate buttons. With the </w:t>
      </w:r>
      <w:r w:rsidR="00EF2BD4" w:rsidRPr="00AC0AC1">
        <w:t xml:space="preserve">compile button </w:t>
      </w:r>
      <w:r w:rsidR="000C313F" w:rsidRPr="00AC0AC1">
        <w:t xml:space="preserve">you compile the code and a status bar at the bottom of the editor will tell you if the compilation succeeded. </w:t>
      </w:r>
      <w:r w:rsidR="00EF2BD4" w:rsidRPr="00AC0AC1">
        <w:t xml:space="preserve">If </w:t>
      </w:r>
      <w:r w:rsidR="008F1BB0" w:rsidRPr="00AC0AC1">
        <w:t>not,</w:t>
      </w:r>
      <w:r w:rsidR="00EF2BD4" w:rsidRPr="00AC0AC1">
        <w:t xml:space="preserve"> it will throw an error pointing to the line that makes trouble. </w:t>
      </w:r>
    </w:p>
    <w:p w14:paraId="4C985392" w14:textId="6E804BC3" w:rsidR="00DF1E82" w:rsidRPr="00AC0AC1" w:rsidRDefault="00AB2213" w:rsidP="00DF1E82">
      <w:pPr>
        <w:keepNext/>
      </w:pPr>
      <w:r w:rsidRPr="00AC0AC1">
        <w:rPr>
          <w:noProof/>
        </w:rPr>
        <w:drawing>
          <wp:inline distT="0" distB="0" distL="0" distR="0" wp14:anchorId="4F91CFF6" wp14:editId="258D47EB">
            <wp:extent cx="5943600" cy="3869055"/>
            <wp:effectExtent l="0" t="0" r="0" b="0"/>
            <wp:docPr id="7" name="Picture 7" descr="\\vmware-host\Shared Folders\shared\Pictures\Lecture 1\Plutus-play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1\Plutus-playgrou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69055"/>
                    </a:xfrm>
                    <a:prstGeom prst="rect">
                      <a:avLst/>
                    </a:prstGeom>
                    <a:noFill/>
                    <a:ln>
                      <a:noFill/>
                    </a:ln>
                  </pic:spPr>
                </pic:pic>
              </a:graphicData>
            </a:graphic>
          </wp:inline>
        </w:drawing>
      </w:r>
    </w:p>
    <w:p w14:paraId="28BC8E07" w14:textId="0F340606" w:rsidR="003B030A" w:rsidRPr="00AC0AC1" w:rsidRDefault="00DF1E82" w:rsidP="00F2684C">
      <w:pPr>
        <w:pStyle w:val="Caption"/>
        <w:spacing w:before="0"/>
        <w:rPr>
          <w:szCs w:val="24"/>
          <w:lang w:val="en-US"/>
        </w:rPr>
      </w:pPr>
      <w:bookmarkStart w:id="3" w:name="_Ref97139173"/>
      <w:bookmarkStart w:id="4" w:name="_Toc10283833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w:t>
      </w:r>
      <w:r w:rsidRPr="00AC0AC1">
        <w:rPr>
          <w:lang w:val="en-US"/>
        </w:rPr>
        <w:fldChar w:fldCharType="end"/>
      </w:r>
      <w:bookmarkEnd w:id="3"/>
      <w:r w:rsidRPr="00AC0AC1">
        <w:rPr>
          <w:lang w:val="en-US"/>
        </w:rPr>
        <w:t xml:space="preserve"> - Plutus playground</w:t>
      </w:r>
      <w:r w:rsidR="00AB2213" w:rsidRPr="00AC0AC1">
        <w:rPr>
          <w:lang w:val="en-US"/>
        </w:rPr>
        <w:t xml:space="preserve"> editor</w:t>
      </w:r>
      <w:bookmarkEnd w:id="4"/>
    </w:p>
    <w:p w14:paraId="79755E5E" w14:textId="334576FB" w:rsidR="000C313F" w:rsidRPr="00AC0AC1" w:rsidRDefault="00AB2213" w:rsidP="000C7BF8">
      <w:pPr>
        <w:rPr>
          <w:szCs w:val="24"/>
        </w:rPr>
      </w:pPr>
      <w:r w:rsidRPr="00AC0AC1">
        <w:t>After the compilation successfully succeeded you can use the</w:t>
      </w:r>
      <w:r w:rsidR="000C313F" w:rsidRPr="00AC0AC1">
        <w:t xml:space="preserve"> simulate button </w:t>
      </w:r>
      <w:r w:rsidRPr="00AC0AC1">
        <w:t xml:space="preserve">to open </w:t>
      </w:r>
      <w:r w:rsidR="00C62994" w:rsidRPr="00AC0AC1">
        <w:t>u</w:t>
      </w:r>
      <w:r w:rsidRPr="00AC0AC1">
        <w:t>p the Simulate view (</w:t>
      </w:r>
      <w:r w:rsidR="00AD68BF" w:rsidRPr="00AC0AC1">
        <w:fldChar w:fldCharType="begin"/>
      </w:r>
      <w:r w:rsidR="00AD68BF" w:rsidRPr="00AC0AC1">
        <w:instrText xml:space="preserve"> REF _Ref97147959 \h </w:instrText>
      </w:r>
      <w:r w:rsidR="00AD68BF" w:rsidRPr="00AC0AC1">
        <w:fldChar w:fldCharType="separate"/>
      </w:r>
      <w:r w:rsidR="000A2D3C" w:rsidRPr="00AC0AC1">
        <w:t xml:space="preserve">Figure </w:t>
      </w:r>
      <w:r w:rsidR="000A2D3C">
        <w:rPr>
          <w:noProof/>
        </w:rPr>
        <w:t>2</w:t>
      </w:r>
      <w:r w:rsidR="00AD68BF" w:rsidRPr="00AC0AC1">
        <w:fldChar w:fldCharType="end"/>
      </w:r>
      <w:r w:rsidRPr="00AC0AC1">
        <w:t>).</w:t>
      </w:r>
      <w:r w:rsidR="00AD68BF" w:rsidRPr="00AC0AC1">
        <w:t xml:space="preserve"> There you can add </w:t>
      </w:r>
      <w:r w:rsidR="003C6C76" w:rsidRPr="00AC0AC1">
        <w:t>wallets</w:t>
      </w:r>
      <w:r w:rsidR="00AD68BF" w:rsidRPr="00AC0AC1">
        <w:t>, set amounts of Lovelace (</w:t>
      </w:r>
      <w:r w:rsidR="00992F59" w:rsidRPr="00AC0AC1">
        <w:t>= 0.000001</w:t>
      </w:r>
      <w:r w:rsidR="00E74901" w:rsidRPr="00AC0AC1">
        <w:t xml:space="preserve"> ADA) for </w:t>
      </w:r>
      <w:r w:rsidR="00992F59" w:rsidRPr="00AC0AC1">
        <w:t>initial funds of the</w:t>
      </w:r>
      <w:r w:rsidR="00E74901" w:rsidRPr="00AC0AC1">
        <w:t xml:space="preserve"> </w:t>
      </w:r>
      <w:r w:rsidR="003C6C76" w:rsidRPr="00AC0AC1">
        <w:t>wallets</w:t>
      </w:r>
      <w:r w:rsidR="00E74901" w:rsidRPr="00AC0AC1">
        <w:t xml:space="preserve">, trigger the available wallet functions and add wait actions. Once you are finished </w:t>
      </w:r>
      <w:r w:rsidR="00992F59" w:rsidRPr="00AC0AC1">
        <w:t>with defining</w:t>
      </w:r>
      <w:r w:rsidR="00E74901" w:rsidRPr="00AC0AC1">
        <w:t xml:space="preserve"> your actions you can click on the Evaluate button. </w:t>
      </w:r>
      <w:r w:rsidR="00D27ED2" w:rsidRPr="00AC0AC1">
        <w:t>The transaction window will appear (</w:t>
      </w:r>
      <w:r w:rsidR="00D27ED2" w:rsidRPr="00AC0AC1">
        <w:fldChar w:fldCharType="begin"/>
      </w:r>
      <w:r w:rsidR="00D27ED2" w:rsidRPr="00AC0AC1">
        <w:instrText xml:space="preserve"> REF _Ref97148673 \h </w:instrText>
      </w:r>
      <w:r w:rsidR="00D27ED2" w:rsidRPr="00AC0AC1">
        <w:fldChar w:fldCharType="separate"/>
      </w:r>
      <w:r w:rsidR="000A2D3C" w:rsidRPr="00AC0AC1">
        <w:t xml:space="preserve">Figure </w:t>
      </w:r>
      <w:r w:rsidR="000A2D3C">
        <w:rPr>
          <w:noProof/>
        </w:rPr>
        <w:t>3</w:t>
      </w:r>
      <w:r w:rsidR="00D27ED2" w:rsidRPr="00AC0AC1">
        <w:fldChar w:fldCharType="end"/>
      </w:r>
      <w:r w:rsidR="00D27ED2" w:rsidRPr="00AC0AC1">
        <w:t xml:space="preserve">). There you will </w:t>
      </w:r>
      <w:r w:rsidR="00992F59" w:rsidRPr="00AC0AC1">
        <w:t>always see a</w:t>
      </w:r>
      <w:r w:rsidR="00D27ED2" w:rsidRPr="00AC0AC1">
        <w:t xml:space="preserve"> genesis</w:t>
      </w:r>
      <w:r w:rsidR="00C90E0F" w:rsidRPr="00AC0AC1">
        <w:t xml:space="preserve"> transaction</w:t>
      </w:r>
      <w:r w:rsidR="00D27ED2" w:rsidRPr="00AC0AC1">
        <w:t xml:space="preserve">. If there were actions defined, </w:t>
      </w:r>
      <w:r w:rsidR="00992F59" w:rsidRPr="00AC0AC1">
        <w:t xml:space="preserve">there </w:t>
      </w:r>
      <w:r w:rsidR="00224C65" w:rsidRPr="00AC0AC1">
        <w:t>will also be other transactions. Y</w:t>
      </w:r>
      <w:r w:rsidR="00D27ED2" w:rsidRPr="00AC0AC1">
        <w:t xml:space="preserve">ou </w:t>
      </w:r>
      <w:r w:rsidR="00992F59" w:rsidRPr="00AC0AC1">
        <w:t>can then</w:t>
      </w:r>
      <w:r w:rsidR="00D27ED2" w:rsidRPr="00AC0AC1">
        <w:t xml:space="preserve"> click on different slots in the upper row and </w:t>
      </w:r>
      <w:r w:rsidR="00992F59" w:rsidRPr="00AC0AC1">
        <w:t xml:space="preserve">the </w:t>
      </w:r>
      <w:r w:rsidR="00D27ED2" w:rsidRPr="00AC0AC1">
        <w:t xml:space="preserve">transactions for these slots </w:t>
      </w:r>
      <w:r w:rsidR="00992F59" w:rsidRPr="00AC0AC1">
        <w:t>will</w:t>
      </w:r>
      <w:r w:rsidR="00D27ED2" w:rsidRPr="00AC0AC1">
        <w:t xml:space="preserve"> appear.</w:t>
      </w:r>
    </w:p>
    <w:p w14:paraId="60E4FE02" w14:textId="77777777" w:rsidR="00AD68BF" w:rsidRPr="00AC0AC1" w:rsidRDefault="00AB2213" w:rsidP="00AD68BF">
      <w:pPr>
        <w:keepNext/>
      </w:pPr>
      <w:r w:rsidRPr="00AC0AC1">
        <w:rPr>
          <w:noProof/>
          <w:szCs w:val="24"/>
        </w:rPr>
        <w:lastRenderedPageBreak/>
        <w:drawing>
          <wp:inline distT="0" distB="0" distL="0" distR="0" wp14:anchorId="661E0F84" wp14:editId="15C1F256">
            <wp:extent cx="5943600" cy="4165110"/>
            <wp:effectExtent l="0" t="0" r="0" b="6985"/>
            <wp:docPr id="8" name="Picture 8" descr="\\vmware-host\Shared Folders\shared\Pictures\Lecture 1\sim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1\simula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65110"/>
                    </a:xfrm>
                    <a:prstGeom prst="rect">
                      <a:avLst/>
                    </a:prstGeom>
                    <a:noFill/>
                    <a:ln>
                      <a:noFill/>
                    </a:ln>
                  </pic:spPr>
                </pic:pic>
              </a:graphicData>
            </a:graphic>
          </wp:inline>
        </w:drawing>
      </w:r>
    </w:p>
    <w:p w14:paraId="380CD7CA" w14:textId="2185F620" w:rsidR="00AB2213" w:rsidRPr="00AC0AC1" w:rsidRDefault="00AD68BF" w:rsidP="00AD68BF">
      <w:pPr>
        <w:pStyle w:val="Caption"/>
        <w:spacing w:before="0"/>
        <w:rPr>
          <w:szCs w:val="24"/>
          <w:lang w:val="en-US"/>
        </w:rPr>
      </w:pPr>
      <w:bookmarkStart w:id="5" w:name="_Ref97147959"/>
      <w:bookmarkStart w:id="6" w:name="_Toc10283833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w:t>
      </w:r>
      <w:r w:rsidRPr="00AC0AC1">
        <w:rPr>
          <w:lang w:val="en-US"/>
        </w:rPr>
        <w:fldChar w:fldCharType="end"/>
      </w:r>
      <w:bookmarkEnd w:id="5"/>
      <w:r w:rsidRPr="00AC0AC1">
        <w:rPr>
          <w:lang w:val="en-US"/>
        </w:rPr>
        <w:t xml:space="preserve"> - Putus playground simulation</w:t>
      </w:r>
      <w:bookmarkEnd w:id="6"/>
    </w:p>
    <w:p w14:paraId="37634C21" w14:textId="77777777" w:rsidR="00E74901" w:rsidRPr="00AC0AC1" w:rsidRDefault="00E74901" w:rsidP="00E74901">
      <w:pPr>
        <w:keepNext/>
        <w:jc w:val="center"/>
      </w:pPr>
      <w:r w:rsidRPr="00AC0AC1">
        <w:rPr>
          <w:noProof/>
          <w:szCs w:val="24"/>
        </w:rPr>
        <w:drawing>
          <wp:inline distT="0" distB="0" distL="0" distR="0" wp14:anchorId="7789CBAB" wp14:editId="7F336CE8">
            <wp:extent cx="4828389" cy="3429000"/>
            <wp:effectExtent l="0" t="0" r="0" b="0"/>
            <wp:docPr id="9" name="Picture 9" descr="\\vmware-host\Shared Folders\shared\Pictures\Lecture 1\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host\Shared Folders\shared\Pictures\Lecture 1\transaction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105" cy="3438031"/>
                    </a:xfrm>
                    <a:prstGeom prst="rect">
                      <a:avLst/>
                    </a:prstGeom>
                    <a:noFill/>
                    <a:ln>
                      <a:noFill/>
                    </a:ln>
                  </pic:spPr>
                </pic:pic>
              </a:graphicData>
            </a:graphic>
          </wp:inline>
        </w:drawing>
      </w:r>
    </w:p>
    <w:p w14:paraId="5FBF3CEB" w14:textId="335EA984" w:rsidR="00AB2213" w:rsidRPr="00AC0AC1" w:rsidRDefault="00E74901" w:rsidP="00D27ED2">
      <w:pPr>
        <w:pStyle w:val="Caption"/>
        <w:spacing w:before="0"/>
        <w:rPr>
          <w:szCs w:val="24"/>
          <w:lang w:val="en-US"/>
        </w:rPr>
      </w:pPr>
      <w:bookmarkStart w:id="7" w:name="_Ref97148673"/>
      <w:bookmarkStart w:id="8" w:name="_Toc10283833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w:t>
      </w:r>
      <w:r w:rsidRPr="00AC0AC1">
        <w:rPr>
          <w:lang w:val="en-US"/>
        </w:rPr>
        <w:fldChar w:fldCharType="end"/>
      </w:r>
      <w:bookmarkEnd w:id="7"/>
      <w:r w:rsidRPr="00AC0AC1">
        <w:rPr>
          <w:lang w:val="en-US"/>
        </w:rPr>
        <w:t xml:space="preserve"> - Putus playground transactions</w:t>
      </w:r>
      <w:bookmarkEnd w:id="8"/>
    </w:p>
    <w:tbl>
      <w:tblPr>
        <w:tblStyle w:val="Table-info"/>
        <w:tblW w:w="5000" w:type="pct"/>
        <w:tblLook w:val="01E0" w:firstRow="1" w:lastRow="1" w:firstColumn="1" w:lastColumn="1" w:noHBand="0" w:noVBand="0"/>
      </w:tblPr>
      <w:tblGrid>
        <w:gridCol w:w="847"/>
        <w:gridCol w:w="8513"/>
      </w:tblGrid>
      <w:tr w:rsidR="008F7FF0" w:rsidRPr="00AC0AC1" w14:paraId="78E79881" w14:textId="77777777" w:rsidTr="008F7FF0">
        <w:tc>
          <w:tcPr>
            <w:tcW w:w="856" w:type="dxa"/>
            <w:hideMark/>
          </w:tcPr>
          <w:p w14:paraId="58D2FA5E" w14:textId="77777777" w:rsidR="008F7FF0" w:rsidRPr="00AC0AC1" w:rsidRDefault="008F7FF0" w:rsidP="008F7FF0">
            <w:pPr>
              <w:pStyle w:val="BodyText-denser"/>
              <w:rPr>
                <w:lang w:val="en-US"/>
              </w:rPr>
            </w:pPr>
            <w:r w:rsidRPr="00AC0AC1">
              <w:rPr>
                <w:noProof/>
              </w:rPr>
              <w:lastRenderedPageBreak/>
              <w:drawing>
                <wp:inline distT="0" distB="0" distL="0" distR="0" wp14:anchorId="67D2935C" wp14:editId="146C0C10">
                  <wp:extent cx="400050" cy="401320"/>
                  <wp:effectExtent l="0" t="0" r="0" b="0"/>
                  <wp:docPr id="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30DBBCD2" w14:textId="52FC5352" w:rsidR="008F7FF0" w:rsidRPr="00AC0AC1" w:rsidRDefault="008F7FF0" w:rsidP="00BB4596">
            <w:pPr>
              <w:rPr>
                <w:rFonts w:asciiTheme="minorHAnsi" w:hAnsiTheme="minorHAnsi" w:cstheme="minorHAnsi"/>
                <w:szCs w:val="24"/>
                <w:lang w:val="en-US"/>
              </w:rPr>
            </w:pPr>
            <w:r w:rsidRPr="00AC0AC1">
              <w:rPr>
                <w:rFonts w:asciiTheme="minorHAnsi" w:hAnsiTheme="minorHAnsi" w:cstheme="minorHAnsi"/>
                <w:szCs w:val="24"/>
                <w:lang w:val="en-US"/>
              </w:rPr>
              <w:t>You can also use the online Plutus playground (</w:t>
            </w:r>
            <w:hyperlink r:id="rId24" w:history="1">
              <w:r w:rsidR="00BB4596" w:rsidRPr="00AC0AC1">
                <w:rPr>
                  <w:rStyle w:val="Hyperlink"/>
                  <w:rFonts w:asciiTheme="minorHAnsi" w:hAnsiTheme="minorHAnsi" w:cstheme="minorHAnsi"/>
                  <w:szCs w:val="24"/>
                  <w:lang w:val="en-US"/>
                </w:rPr>
                <w:t>https://playground.plutus.iohkdev.io</w:t>
              </w:r>
            </w:hyperlink>
            <w:r w:rsidRPr="00AC0AC1">
              <w:rPr>
                <w:rFonts w:asciiTheme="minorHAnsi" w:hAnsiTheme="minorHAnsi" w:cstheme="minorHAnsi"/>
                <w:szCs w:val="24"/>
                <w:lang w:val="en-US"/>
              </w:rPr>
              <w:t>)</w:t>
            </w:r>
            <w:r w:rsidR="00BB4596" w:rsidRPr="00AC0AC1">
              <w:rPr>
                <w:rFonts w:asciiTheme="minorHAnsi" w:hAnsiTheme="minorHAnsi" w:cstheme="minorHAnsi"/>
                <w:szCs w:val="24"/>
                <w:lang w:val="en-US"/>
              </w:rPr>
              <w:t xml:space="preserve"> </w:t>
            </w:r>
            <w:r w:rsidRPr="00AC0AC1">
              <w:rPr>
                <w:rFonts w:asciiTheme="minorHAnsi" w:hAnsiTheme="minorHAnsi" w:cstheme="minorHAnsi"/>
                <w:szCs w:val="24"/>
                <w:lang w:val="en-US"/>
              </w:rPr>
              <w:t xml:space="preserve">to compile your code. But it is not </w:t>
            </w:r>
            <w:r w:rsidR="00E43FBD" w:rsidRPr="00AC0AC1">
              <w:rPr>
                <w:rFonts w:asciiTheme="minorHAnsi" w:hAnsiTheme="minorHAnsi" w:cstheme="minorHAnsi"/>
                <w:szCs w:val="24"/>
                <w:lang w:val="en-US"/>
              </w:rPr>
              <w:t>necessarily</w:t>
            </w:r>
            <w:r w:rsidRPr="00AC0AC1">
              <w:rPr>
                <w:rFonts w:asciiTheme="minorHAnsi" w:hAnsiTheme="minorHAnsi" w:cstheme="minorHAnsi"/>
                <w:szCs w:val="24"/>
                <w:lang w:val="en-US"/>
              </w:rPr>
              <w:t xml:space="preserve"> up-to-date with the code from the git repositories, so some Plutus code</w:t>
            </w:r>
            <w:r w:rsidR="00BB4596" w:rsidRPr="00AC0AC1">
              <w:rPr>
                <w:rFonts w:asciiTheme="minorHAnsi" w:hAnsiTheme="minorHAnsi" w:cstheme="minorHAnsi"/>
                <w:szCs w:val="24"/>
                <w:lang w:val="en-US"/>
              </w:rPr>
              <w:t xml:space="preserve"> from the examples in this book</w:t>
            </w:r>
            <w:r w:rsidRPr="00AC0AC1">
              <w:rPr>
                <w:rFonts w:asciiTheme="minorHAnsi" w:hAnsiTheme="minorHAnsi" w:cstheme="minorHAnsi"/>
                <w:szCs w:val="24"/>
                <w:lang w:val="en-US"/>
              </w:rPr>
              <w:t xml:space="preserve"> may not compile.</w:t>
            </w:r>
          </w:p>
        </w:tc>
      </w:tr>
    </w:tbl>
    <w:p w14:paraId="2B910EB3" w14:textId="72949FAA" w:rsidR="00D27ED2" w:rsidRPr="00AC0AC1" w:rsidRDefault="00A166B5" w:rsidP="00900512">
      <w:pPr>
        <w:spacing w:after="0"/>
        <w:rPr>
          <w:szCs w:val="24"/>
        </w:rPr>
      </w:pPr>
      <w:r w:rsidRPr="00AC0AC1">
        <w:rPr>
          <w:szCs w:val="24"/>
        </w:rPr>
        <w:t>T</w:t>
      </w:r>
      <w:r w:rsidR="004F1388" w:rsidRPr="00AC0AC1">
        <w:rPr>
          <w:szCs w:val="24"/>
        </w:rPr>
        <w:t xml:space="preserve">he Auction example code in the folder week01 </w:t>
      </w:r>
      <w:r w:rsidR="00662CEC" w:rsidRPr="00AC0AC1">
        <w:rPr>
          <w:szCs w:val="24"/>
        </w:rPr>
        <w:t>will not be covered here</w:t>
      </w:r>
      <w:r w:rsidR="004F1388" w:rsidRPr="00AC0AC1">
        <w:rPr>
          <w:szCs w:val="24"/>
        </w:rPr>
        <w:t xml:space="preserve">, since it is </w:t>
      </w:r>
      <w:r w:rsidR="00662CEC" w:rsidRPr="00AC0AC1">
        <w:rPr>
          <w:szCs w:val="24"/>
        </w:rPr>
        <w:t>a to</w:t>
      </w:r>
      <w:r w:rsidR="004F1388" w:rsidRPr="00AC0AC1">
        <w:rPr>
          <w:szCs w:val="24"/>
        </w:rPr>
        <w:t xml:space="preserve"> advanced </w:t>
      </w:r>
      <w:r w:rsidR="00662CEC" w:rsidRPr="00AC0AC1">
        <w:rPr>
          <w:szCs w:val="24"/>
        </w:rPr>
        <w:t xml:space="preserve">example </w:t>
      </w:r>
      <w:r w:rsidR="004F1388" w:rsidRPr="00AC0AC1">
        <w:rPr>
          <w:szCs w:val="24"/>
        </w:rPr>
        <w:t>to start with.</w:t>
      </w:r>
      <w:r w:rsidR="006C0C0A">
        <w:rPr>
          <w:szCs w:val="24"/>
        </w:rPr>
        <w:t xml:space="preserve"> It is covered in the Appendix chapter A.1 at the end of this book.</w:t>
      </w:r>
      <w:r w:rsidR="004F1388" w:rsidRPr="00AC0AC1">
        <w:rPr>
          <w:szCs w:val="24"/>
        </w:rPr>
        <w:t xml:space="preserve"> But you can look at the demonstration of this code in the videos “Auction Contract in the EUTxO-Model” and “Auction Contract on the Playground” that can both be found in the plutus-pioneer-program git repository under the Lecture #1 chapter.</w:t>
      </w:r>
    </w:p>
    <w:p w14:paraId="3C0CDD7B" w14:textId="1CCB9E4B" w:rsidR="00C300A1" w:rsidRPr="00AC0AC1" w:rsidRDefault="00B45E24" w:rsidP="00900512">
      <w:pPr>
        <w:pStyle w:val="Heading2"/>
        <w:rPr>
          <w:lang w:val="en-US"/>
        </w:rPr>
      </w:pPr>
      <w:bookmarkStart w:id="9" w:name="_Toc102838222"/>
      <w:r w:rsidRPr="00AC0AC1">
        <w:rPr>
          <w:lang w:val="en-US"/>
        </w:rPr>
        <w:t>The EUTxO model</w:t>
      </w:r>
      <w:bookmarkEnd w:id="9"/>
    </w:p>
    <w:p w14:paraId="48D837A8" w14:textId="11976026" w:rsidR="00257F4B" w:rsidRDefault="00257F4B" w:rsidP="00257F4B">
      <w:pPr>
        <w:spacing w:after="0"/>
        <w:rPr>
          <w:szCs w:val="24"/>
        </w:rPr>
      </w:pPr>
      <w:bookmarkStart w:id="10" w:name="_Toc102838223"/>
      <w:r w:rsidRPr="00AC0AC1">
        <w:rPr>
          <w:szCs w:val="24"/>
        </w:rPr>
        <w:t xml:space="preserve">The </w:t>
      </w:r>
      <w:r w:rsidR="00D009FD">
        <w:rPr>
          <w:szCs w:val="24"/>
        </w:rPr>
        <w:t>c</w:t>
      </w:r>
      <w:r w:rsidRPr="00AC0AC1">
        <w:rPr>
          <w:szCs w:val="24"/>
        </w:rPr>
        <w:t xml:space="preserve">ardano blockchain uses the </w:t>
      </w:r>
      <w:r>
        <w:rPr>
          <w:szCs w:val="24"/>
        </w:rPr>
        <w:t>e</w:t>
      </w:r>
      <w:r w:rsidRPr="00AC0AC1">
        <w:rPr>
          <w:szCs w:val="24"/>
        </w:rPr>
        <w:t>xtended UTXO model</w:t>
      </w:r>
      <w:r>
        <w:rPr>
          <w:szCs w:val="24"/>
        </w:rPr>
        <w:t xml:space="preserve"> (EUTXO)</w:t>
      </w:r>
      <w:r w:rsidRPr="00AC0AC1">
        <w:rPr>
          <w:szCs w:val="24"/>
        </w:rPr>
        <w:t xml:space="preserve"> that is a variant of the Unspent Transaction Output (UTXO) model used by Bitcoin. Transactions consume unspent outputs (UTXOs) from previous transactions and produce new outputs</w:t>
      </w:r>
      <w:r>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Pr>
          <w:szCs w:val="24"/>
        </w:rPr>
        <w:t xml:space="preserve">. It </w:t>
      </w:r>
      <w:r w:rsidRPr="00AC0AC1">
        <w:rPr>
          <w:szCs w:val="24"/>
        </w:rPr>
        <w:t xml:space="preserve">can initiate transactions involving UTXOs owned by the user. Every core node on the blockchain maintains a record of all the currently unspent outputs, the UTXO set. When outputs are spent, they are removed from the UTXO set. </w:t>
      </w:r>
    </w:p>
    <w:p w14:paraId="29DBF343" w14:textId="77777777" w:rsidR="00257F4B" w:rsidRDefault="00257F4B" w:rsidP="00257F4B">
      <w:pPr>
        <w:keepNext/>
        <w:spacing w:after="0"/>
        <w:jc w:val="center"/>
      </w:pPr>
      <w:r>
        <w:rPr>
          <w:noProof/>
        </w:rPr>
        <w:drawing>
          <wp:inline distT="0" distB="0" distL="0" distR="0" wp14:anchorId="07E059B8" wp14:editId="44DE995F">
            <wp:extent cx="3718250" cy="2108200"/>
            <wp:effectExtent l="0" t="0" r="0" b="6350"/>
            <wp:docPr id="1615568704" name="Picture 16155687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761012E6" w14:textId="77777777" w:rsidR="00257F4B" w:rsidRDefault="00257F4B" w:rsidP="00257F4B">
      <w:pPr>
        <w:spacing w:after="0"/>
        <w:rPr>
          <w:szCs w:val="24"/>
        </w:rPr>
      </w:pPr>
      <w:r w:rsidRPr="00AC0AC1">
        <w:rPr>
          <w:szCs w:val="24"/>
        </w:rPr>
        <w:t xml:space="preserve">There are models other than UTXO. Ethereum, for example, uses </w:t>
      </w:r>
      <w:r>
        <w:rPr>
          <w:szCs w:val="24"/>
        </w:rPr>
        <w:t xml:space="preserve">an </w:t>
      </w:r>
      <w:r w:rsidRPr="00AC0AC1">
        <w:rPr>
          <w:szCs w:val="24"/>
        </w:rPr>
        <w:t>account-based model, which is what a normal bank uses</w:t>
      </w:r>
      <w:r>
        <w:rPr>
          <w:szCs w:val="24"/>
        </w:rPr>
        <w:t xml:space="preserve">. There </w:t>
      </w:r>
      <w:r w:rsidRPr="00AC0AC1">
        <w:rPr>
          <w:szCs w:val="24"/>
        </w:rPr>
        <w:t>everybody has an account, and each account has a balance. If you transfer money from one account to another, then the balances get updated accordingly. But in the UTXO model, the input is always the entire balance of an UTXO, and the outputs are newly created UTXOs from which one of them could belong to the user that provided his UTXO as input and wou</w:t>
      </w:r>
      <w:r>
        <w:rPr>
          <w:szCs w:val="24"/>
        </w:rPr>
        <w:t>ld represent his change amount.</w:t>
      </w:r>
      <w:r w:rsidRPr="00AC0AC1">
        <w:rPr>
          <w:szCs w:val="24"/>
        </w:rPr>
        <w:t xml:space="preserve"> </w:t>
      </w:r>
      <w:r>
        <w:rPr>
          <w:szCs w:val="24"/>
        </w:rPr>
        <w:t xml:space="preserve">Let us say Alice has 100 </w:t>
      </w:r>
      <w:r>
        <w:rPr>
          <w:szCs w:val="24"/>
        </w:rPr>
        <w:lastRenderedPageBreak/>
        <w:t xml:space="preserve">ada and wants to send Bob 10 ada. After that she wants to send to Charlie 55 ada and in the same transaction also Bob wants to send Charlie 55 ada. </w:t>
      </w:r>
    </w:p>
    <w:p w14:paraId="61B1FF48" w14:textId="77777777" w:rsidR="00257F4B" w:rsidRPr="00AC0AC1" w:rsidRDefault="00257F4B" w:rsidP="00257F4B">
      <w:pPr>
        <w:spacing w:after="0"/>
        <w:rPr>
          <w:szCs w:val="24"/>
        </w:rPr>
      </w:pPr>
      <w:r>
        <w:rPr>
          <w:noProof/>
        </w:rPr>
        <w:drawing>
          <wp:inline distT="0" distB="0" distL="0" distR="0" wp14:anchorId="2AAEADD3" wp14:editId="0A4F491A">
            <wp:extent cx="5765800" cy="3225800"/>
            <wp:effectExtent l="0" t="0" r="6350" b="0"/>
            <wp:docPr id="1658072675" name="Picture 16580726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2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049B6592" w14:textId="77777777" w:rsidR="00257F4B" w:rsidRDefault="00257F4B" w:rsidP="00257F4B">
      <w:pPr>
        <w:spacing w:after="0"/>
        <w:rPr>
          <w:szCs w:val="24"/>
        </w:rPr>
      </w:pPr>
      <w:r>
        <w:rPr>
          <w:szCs w:val="24"/>
        </w:rPr>
        <w:t xml:space="preserve">In the picture above you can see that the inputs are always entire UTXOs, and outputs are newly created UTXOs that can belong to different participants, depending on the transaction. </w:t>
      </w:r>
    </w:p>
    <w:p w14:paraId="5894418B" w14:textId="77777777" w:rsidR="00257F4B" w:rsidRPr="00AC0AC1" w:rsidRDefault="00257F4B" w:rsidP="00257F4B">
      <w:pPr>
        <w:spacing w:after="0"/>
        <w:rPr>
          <w:szCs w:val="24"/>
        </w:rPr>
      </w:pPr>
      <w:r w:rsidRPr="00AC0AC1">
        <w:rPr>
          <w:szCs w:val="24"/>
        </w:rPr>
        <w:t xml:space="preserve">As soon as an output is used as input in a transaction, it becomes spent and can never be used again. The </w:t>
      </w:r>
      <w:r>
        <w:rPr>
          <w:szCs w:val="24"/>
        </w:rPr>
        <w:t xml:space="preserve">UTXO </w:t>
      </w:r>
      <w:r w:rsidRPr="00AC0AC1">
        <w:rPr>
          <w:szCs w:val="24"/>
        </w:rPr>
        <w:t xml:space="preserve">output is </w:t>
      </w:r>
      <w:r>
        <w:rPr>
          <w:szCs w:val="24"/>
        </w:rPr>
        <w:t>associated with</w:t>
      </w:r>
      <w:r w:rsidRPr="00AC0AC1">
        <w:rPr>
          <w:szCs w:val="24"/>
        </w:rPr>
        <w:t xml:space="preserve"> an address which is represented by a public key hash</w:t>
      </w:r>
      <w:r>
        <w:rPr>
          <w:szCs w:val="24"/>
        </w:rPr>
        <w:t xml:space="preserve">. </w:t>
      </w:r>
      <w:r w:rsidRPr="00AC0AC1">
        <w:rPr>
          <w:szCs w:val="24"/>
        </w:rPr>
        <w:t xml:space="preserve"> We call them public key addresses. </w:t>
      </w:r>
      <w:r>
        <w:rPr>
          <w:szCs w:val="24"/>
        </w:rPr>
        <w:t xml:space="preserve">The ada amount </w:t>
      </w:r>
      <w:r w:rsidRPr="00AC0AC1">
        <w:rPr>
          <w:szCs w:val="24"/>
        </w:rPr>
        <w:t>and optionally native tokens</w:t>
      </w:r>
      <w:r>
        <w:rPr>
          <w:szCs w:val="24"/>
        </w:rPr>
        <w:t xml:space="preserve"> of a public key address is the sum of ada and native tokens from all UTXOs belonging to this address. </w:t>
      </w:r>
      <w:r w:rsidRPr="00AC0AC1">
        <w:rPr>
          <w:szCs w:val="24"/>
        </w:rPr>
        <w:t xml:space="preserve">A transaction must be signed by the owner of the private key corresponding to the address that defines the input UTXO. Think of an address as a ‘lock’ that can only be ‘unlocked’ by the right ‘key’ ‒ the correct signature. </w:t>
      </w:r>
      <w:r>
        <w:rPr>
          <w:szCs w:val="24"/>
        </w:rPr>
        <w:t xml:space="preserve">The user which controls a private key of an address can create transactions and use the ada or native tokens sitting at the UTXOs of this address. </w:t>
      </w:r>
      <w:r w:rsidRPr="00AC0AC1">
        <w:rPr>
          <w:szCs w:val="24"/>
        </w:rPr>
        <w:t xml:space="preserve">For every transaction there is </w:t>
      </w:r>
      <w:r>
        <w:rPr>
          <w:szCs w:val="24"/>
        </w:rPr>
        <w:t xml:space="preserve">also </w:t>
      </w:r>
      <w:r w:rsidRPr="00AC0AC1">
        <w:rPr>
          <w:szCs w:val="24"/>
        </w:rPr>
        <w:t xml:space="preserve">a fee to pay denominated in </w:t>
      </w:r>
      <w:r>
        <w:rPr>
          <w:szCs w:val="24"/>
        </w:rPr>
        <w:t>ada</w:t>
      </w:r>
      <w:r w:rsidRPr="00AC0AC1">
        <w:rPr>
          <w:szCs w:val="24"/>
        </w:rPr>
        <w:t xml:space="preserve"> for the Cardano blockchain.</w:t>
      </w:r>
      <w:r>
        <w:rPr>
          <w:szCs w:val="24"/>
        </w:rPr>
        <w:t xml:space="preserve"> </w:t>
      </w:r>
    </w:p>
    <w:p w14:paraId="4AA3517B" w14:textId="77777777" w:rsidR="00257F4B" w:rsidRDefault="00257F4B" w:rsidP="00257F4B">
      <w:pPr>
        <w:spacing w:after="0"/>
        <w:rPr>
          <w:szCs w:val="24"/>
        </w:rPr>
      </w:pPr>
      <w:r w:rsidRPr="00AC0AC1">
        <w:rPr>
          <w:szCs w:val="24"/>
        </w:rPr>
        <w:t>The extended UTXO model introduces in addition to public key addresses also script addresses that can contain some logic</w:t>
      </w:r>
      <w:r>
        <w:rPr>
          <w:szCs w:val="24"/>
        </w:rPr>
        <w:t xml:space="preserve">. That logic </w:t>
      </w:r>
      <w:r w:rsidRPr="00AC0AC1">
        <w:rPr>
          <w:szCs w:val="24"/>
        </w:rPr>
        <w:t>defines under which conditions the UTXO</w:t>
      </w:r>
      <w:r>
        <w:rPr>
          <w:szCs w:val="24"/>
        </w:rPr>
        <w:t>s sitting at this address</w:t>
      </w:r>
      <w:r w:rsidRPr="00AC0AC1">
        <w:rPr>
          <w:szCs w:val="24"/>
        </w:rPr>
        <w:t xml:space="preserve"> can be spent. The address is unlocked by a piece of data called the </w:t>
      </w:r>
      <w:r w:rsidRPr="0010410E">
        <w:rPr>
          <w:i/>
          <w:iCs/>
          <w:szCs w:val="24"/>
        </w:rPr>
        <w:t>redeemer</w:t>
      </w:r>
      <w:r w:rsidRPr="00AC0AC1">
        <w:rPr>
          <w:szCs w:val="24"/>
        </w:rPr>
        <w:t>, which in the conventional UTXO model would be a private key.</w:t>
      </w:r>
      <w:r>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Pr>
          <w:szCs w:val="24"/>
        </w:rPr>
        <w:t>ada</w:t>
      </w:r>
      <w:r w:rsidRPr="00AC0AC1">
        <w:rPr>
          <w:szCs w:val="24"/>
        </w:rPr>
        <w:t xml:space="preserve"> sitting at the address. The datum together with the redeemer and the transaction context are the input information for a script </w:t>
      </w:r>
      <w:r>
        <w:rPr>
          <w:szCs w:val="24"/>
        </w:rPr>
        <w:t xml:space="preserve">logic </w:t>
      </w:r>
      <w:r w:rsidRPr="00AC0AC1">
        <w:rPr>
          <w:szCs w:val="24"/>
        </w:rPr>
        <w:t xml:space="preserve">that then chooses weather this transaction is valid and can be processed by a node on the network. </w:t>
      </w:r>
    </w:p>
    <w:p w14:paraId="7679A94E" w14:textId="77777777" w:rsidR="00257F4B" w:rsidRPr="00AC0AC1" w:rsidRDefault="00257F4B" w:rsidP="00257F4B">
      <w:pPr>
        <w:spacing w:after="0"/>
        <w:rPr>
          <w:szCs w:val="24"/>
        </w:rPr>
      </w:pPr>
      <w:r>
        <w:rPr>
          <w:noProof/>
        </w:rPr>
        <w:lastRenderedPageBreak/>
        <w:drawing>
          <wp:inline distT="0" distB="0" distL="0" distR="0" wp14:anchorId="1EB42EEF" wp14:editId="01793B0E">
            <wp:extent cx="5765800" cy="3257550"/>
            <wp:effectExtent l="0" t="0" r="6350" b="0"/>
            <wp:docPr id="1115614033" name="Picture 11156140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2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34611C6F" w14:textId="77777777" w:rsidR="00257F4B" w:rsidRDefault="00257F4B" w:rsidP="00257F4B">
      <w:pPr>
        <w:spacing w:after="0"/>
      </w:pPr>
      <w:r w:rsidRPr="00AC0AC1">
        <w:rPr>
          <w:szCs w:val="24"/>
        </w:rPr>
        <w:t>You can check the validity of a transaction in your wallet. If it is valid, you can be sure it will be processed on the network, given the condition that all the UTXO inputs are still present at processing time. If they are not the transaction will simply fail and no fee will be charged to the user that sent the transaction. We call the script that validates a transaction the validator.</w:t>
      </w:r>
      <w:r>
        <w:rPr>
          <w:szCs w:val="24"/>
        </w:rPr>
        <w:t xml:space="preserve"> </w:t>
      </w:r>
      <w:r w:rsidRPr="00AC0AC1">
        <w:t>The script address is defined as a hash of the validator code written in Plutus core language</w:t>
      </w:r>
      <w:r>
        <w:t xml:space="preserve">. </w:t>
      </w:r>
      <w:r w:rsidRPr="00AC0AC1">
        <w:t>The script addresses are publicly known.</w:t>
      </w:r>
      <w:r w:rsidRPr="00AE41C5">
        <w:t xml:space="preserve"> </w:t>
      </w:r>
      <w:r>
        <w:t xml:space="preserve">We will talk about Plutus core in the next chapter. </w:t>
      </w:r>
    </w:p>
    <w:p w14:paraId="0C8C94FC" w14:textId="77777777" w:rsidR="00257F4B" w:rsidRPr="00AC0AC1" w:rsidRDefault="00257F4B" w:rsidP="00257F4B">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083C460A" w14:textId="77777777" w:rsidR="00257F4B" w:rsidRPr="000F4F02" w:rsidRDefault="00257F4B" w:rsidP="00257F4B">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0B57B3D8" w14:textId="77777777" w:rsidR="00257F4B" w:rsidRPr="00AC0AC1" w:rsidRDefault="00257F4B" w:rsidP="00257F4B">
      <w:pPr>
        <w:spacing w:after="0"/>
        <w:rPr>
          <w:szCs w:val="24"/>
        </w:rPr>
      </w:pPr>
      <w:r w:rsidRPr="00AC0AC1">
        <w:rPr>
          <w:szCs w:val="24"/>
        </w:rPr>
        <w:t>A transaction</w:t>
      </w:r>
      <w:r>
        <w:rPr>
          <w:szCs w:val="24"/>
        </w:rPr>
        <w:t xml:space="preserve"> in the EUTXO model</w:t>
      </w:r>
      <w:r w:rsidRPr="00AC0AC1">
        <w:rPr>
          <w:szCs w:val="24"/>
        </w:rPr>
        <w:t xml:space="preserve"> can be classified as a</w:t>
      </w:r>
      <w:r>
        <w:rPr>
          <w:szCs w:val="24"/>
        </w:rPr>
        <w:t xml:space="preserve"> </w:t>
      </w:r>
      <w:r w:rsidRPr="00AC0AC1">
        <w:rPr>
          <w:szCs w:val="24"/>
        </w:rPr>
        <w:t>producing transaction that produces</w:t>
      </w:r>
      <w:r>
        <w:rPr>
          <w:szCs w:val="24"/>
        </w:rPr>
        <w:t xml:space="preserve"> a script</w:t>
      </w:r>
      <w:r w:rsidRPr="00AC0AC1">
        <w:rPr>
          <w:szCs w:val="24"/>
        </w:rPr>
        <w:t xml:space="preserve"> UTXOs or as a spending</w:t>
      </w:r>
      <w:r>
        <w:rPr>
          <w:szCs w:val="24"/>
        </w:rPr>
        <w:t xml:space="preserve"> </w:t>
      </w:r>
      <w:r w:rsidRPr="00AC0AC1">
        <w:rPr>
          <w:szCs w:val="24"/>
        </w:rPr>
        <w:t>transaction that spends</w:t>
      </w:r>
      <w:r>
        <w:rPr>
          <w:szCs w:val="24"/>
        </w:rPr>
        <w:t xml:space="preserve"> a script</w:t>
      </w:r>
      <w:r w:rsidRPr="00AC0AC1">
        <w:rPr>
          <w:szCs w:val="24"/>
        </w:rPr>
        <w:t xml:space="preserve"> UTXOs. </w:t>
      </w:r>
      <w:r>
        <w:rPr>
          <w:szCs w:val="24"/>
        </w:rPr>
        <w:t>In general, e</w:t>
      </w:r>
      <w:r w:rsidRPr="00AC0AC1">
        <w:rPr>
          <w:szCs w:val="24"/>
        </w:rPr>
        <w:t xml:space="preserve">very </w:t>
      </w:r>
      <w:r w:rsidRPr="00AC0AC1">
        <w:rPr>
          <w:szCs w:val="24"/>
        </w:rPr>
        <w:lastRenderedPageBreak/>
        <w:t xml:space="preserve">transaction except the genesis transaction takes at least one UTXO as input and produces at least one UTXO as output. </w:t>
      </w:r>
      <w:r>
        <w:rPr>
          <w:szCs w:val="24"/>
        </w:rPr>
        <w:t xml:space="preserve">So, we use the </w:t>
      </w:r>
      <w:r w:rsidRPr="00AC0AC1">
        <w:rPr>
          <w:szCs w:val="24"/>
        </w:rPr>
        <w:t xml:space="preserve">terms spending and producing </w:t>
      </w:r>
      <w:r>
        <w:rPr>
          <w:szCs w:val="24"/>
        </w:rPr>
        <w:t>only when we talk about script addresses. If</w:t>
      </w:r>
      <w:r w:rsidRPr="00AC0AC1">
        <w:rPr>
          <w:szCs w:val="24"/>
        </w:rPr>
        <w:t xml:space="preserve"> we </w:t>
      </w:r>
      <w:r>
        <w:rPr>
          <w:szCs w:val="24"/>
        </w:rPr>
        <w:t>first send ada to a script address, we call it a producing transaction. After that if we try to collect that ada from the script address, we call this transaction a spending transaction</w:t>
      </w:r>
      <w:r w:rsidRPr="00AC0AC1">
        <w:rPr>
          <w:szCs w:val="24"/>
        </w:rPr>
        <w:t>.</w:t>
      </w:r>
      <w:r>
        <w:rPr>
          <w:szCs w:val="24"/>
        </w:rPr>
        <w:t xml:space="preserve"> </w:t>
      </w:r>
      <w:r w:rsidRPr="00AC0AC1">
        <w:rPr>
          <w:szCs w:val="24"/>
        </w:rPr>
        <w:t xml:space="preserve"> </w:t>
      </w:r>
    </w:p>
    <w:p w14:paraId="3E9B2083" w14:textId="77777777" w:rsidR="00257F4B" w:rsidRDefault="00257F4B" w:rsidP="00257F4B">
      <w:pPr>
        <w:spacing w:after="0"/>
        <w:rPr>
          <w:szCs w:val="24"/>
        </w:rPr>
      </w:pPr>
      <w:r w:rsidRPr="00AC0AC1">
        <w:t xml:space="preserve">The producing transaction </w:t>
      </w:r>
      <w:r>
        <w:t xml:space="preserve">must </w:t>
      </w:r>
      <w:r w:rsidRPr="00AC0AC1">
        <w:t xml:space="preserve">include </w:t>
      </w:r>
      <w:r>
        <w:t>this</w:t>
      </w:r>
      <w:r w:rsidRPr="00AC0AC1">
        <w:t xml:space="preserve"> </w:t>
      </w:r>
      <w:r>
        <w:t>address</w:t>
      </w:r>
      <w:r w:rsidRPr="00AC0AC1">
        <w:t xml:space="preserve">, and </w:t>
      </w:r>
      <w:r>
        <w:t xml:space="preserve">it must include </w:t>
      </w:r>
      <w:r w:rsidRPr="00AC0AC1">
        <w:t>the</w:t>
      </w:r>
      <w:r>
        <w:t xml:space="preserve"> datum or the</w:t>
      </w:r>
      <w:r w:rsidRPr="00AC0AC1">
        <w:t xml:space="preserve"> hash of the datum that </w:t>
      </w:r>
      <w:r>
        <w:t>will be attached to the UTXO created at script address</w:t>
      </w:r>
      <w:r w:rsidRPr="00AC0AC1">
        <w:t>. If it</w:t>
      </w:r>
      <w:r>
        <w:t xml:space="preserve"> includes the hash of the datum</w:t>
      </w:r>
      <w:r w:rsidRPr="00AC0AC1">
        <w:t xml:space="preserve">, only a person that knows the datum by some other means not by looking at the blockchain </w:t>
      </w:r>
      <w:r>
        <w:t>is</w:t>
      </w:r>
      <w:r w:rsidRPr="00AC0AC1">
        <w:t xml:space="preserve"> able to ever spend such an </w:t>
      </w:r>
      <w:r>
        <w:t>UTXO</w:t>
      </w:r>
      <w:r w:rsidRPr="00AC0AC1">
        <w:t>.</w:t>
      </w:r>
      <w:r>
        <w:t xml:space="preserve"> </w:t>
      </w:r>
      <w:r w:rsidRPr="00AC0AC1">
        <w:rPr>
          <w:szCs w:val="24"/>
        </w:rPr>
        <w:t xml:space="preserve">The spending transaction </w:t>
      </w:r>
      <w:r w:rsidRPr="00AC0AC1">
        <w:t>is responsible for providing the redeemer</w:t>
      </w:r>
      <w:r>
        <w:t>,</w:t>
      </w:r>
      <w:r w:rsidRPr="00AC0AC1">
        <w:t xml:space="preserve"> the transaction context</w:t>
      </w:r>
      <w:r>
        <w:t xml:space="preserve"> and optionally also the datum</w:t>
      </w:r>
      <w:r w:rsidRPr="00AC0AC1">
        <w:t>. It also</w:t>
      </w:r>
      <w:r>
        <w:t xml:space="preserve"> must</w:t>
      </w:r>
      <w:r w:rsidRPr="00AC0AC1">
        <w:t xml:space="preserve"> provide the validator script. </w:t>
      </w:r>
      <w:r>
        <w:rPr>
          <w:szCs w:val="24"/>
        </w:rPr>
        <w:t xml:space="preserve">If we construct a transaction where the funds go to a public key address only a signature with the private key of the sending address is needed. </w:t>
      </w:r>
    </w:p>
    <w:p w14:paraId="603B2086" w14:textId="77777777" w:rsidR="00257F4B" w:rsidRDefault="00257F4B" w:rsidP="00257F4B">
      <w:pPr>
        <w:spacing w:after="0"/>
        <w:rPr>
          <w:szCs w:val="24"/>
        </w:rPr>
      </w:pPr>
      <w:r>
        <w:rPr>
          <w:szCs w:val="24"/>
        </w:rPr>
        <w:t xml:space="preserve">Let us look now in more detail how the datum or its hash gets provided by the producing transaction. There are three options to do this. The first option is that the output contains only the hash of the datum. Then the consuming transaction which wants to spend this script output must contain the actual datum. This option is the cheapest for the producing transaction because a hash is small and the transaction costs less fees. In this case the creator of the consuming transaction must know the value of the datum. </w:t>
      </w:r>
    </w:p>
    <w:p w14:paraId="575B93D6" w14:textId="77777777" w:rsidR="00257F4B" w:rsidRPr="004A5A33" w:rsidRDefault="00257F4B" w:rsidP="00257F4B">
      <w:pPr>
        <w:spacing w:after="0"/>
        <w:jc w:val="center"/>
        <w:rPr>
          <w:szCs w:val="24"/>
        </w:rPr>
      </w:pPr>
      <w:r>
        <w:rPr>
          <w:noProof/>
        </w:rPr>
        <w:drawing>
          <wp:inline distT="0" distB="0" distL="0" distR="0" wp14:anchorId="22DB2C5A" wp14:editId="4D414F3D">
            <wp:extent cx="4914900" cy="1606550"/>
            <wp:effectExtent l="0" t="0" r="0" b="0"/>
            <wp:docPr id="1811134676" name="Picture 18111346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2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6F436CCE" w14:textId="77777777" w:rsidR="00257F4B" w:rsidRDefault="00257F4B" w:rsidP="00257F4B">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Such a producing transaction costs more than the previous one because it stores the datum in the transaction. However, it’s not so convenient because the cardano node sees the statement value during validation but the forgets its value. So, for somebody else to later discover the datum on the blockchain another tool is needed like a chain indexer or dbsync. Since the Vasil hard fork there is also the third option where the output itself contains the datum. In this case we call it an inline datum and then it does not have to provide it in the body of the producing transaction. Additionally, the consuming transaction does not have to provide the datum and so it becomes smaller and cheaper. </w:t>
      </w:r>
    </w:p>
    <w:p w14:paraId="08B2028A" w14:textId="77777777" w:rsidR="00257F4B" w:rsidRDefault="00257F4B" w:rsidP="00257F4B">
      <w:pPr>
        <w:spacing w:after="0"/>
        <w:rPr>
          <w:szCs w:val="24"/>
        </w:rPr>
      </w:pPr>
      <w:r>
        <w:rPr>
          <w:szCs w:val="24"/>
        </w:rPr>
        <w:lastRenderedPageBreak/>
        <w:t xml:space="preserve">Let us also now look at Cardano addresses in detail. A Cardano address has two parts. The payment part and optionally the staking part. </w:t>
      </w:r>
    </w:p>
    <w:p w14:paraId="30182A98" w14:textId="77777777" w:rsidR="00257F4B" w:rsidRDefault="00257F4B" w:rsidP="00257F4B">
      <w:pPr>
        <w:spacing w:after="0"/>
        <w:jc w:val="center"/>
        <w:rPr>
          <w:szCs w:val="24"/>
        </w:rPr>
      </w:pPr>
      <w:r>
        <w:rPr>
          <w:noProof/>
        </w:rPr>
        <w:drawing>
          <wp:inline distT="0" distB="0" distL="0" distR="0" wp14:anchorId="5D89B4A2" wp14:editId="06E3885E">
            <wp:extent cx="3251200" cy="1797050"/>
            <wp:effectExtent l="0" t="0" r="6350" b="0"/>
            <wp:docPr id="1060081323" name="Picture 10600813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2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2A26E77B" w14:textId="20BF4408" w:rsidR="00257F4B" w:rsidRDefault="00257F4B" w:rsidP="00257F4B">
      <w:pPr>
        <w:spacing w:after="0"/>
        <w:rPr>
          <w:szCs w:val="24"/>
        </w:rPr>
      </w:pPr>
      <w:r>
        <w:rPr>
          <w:szCs w:val="24"/>
        </w:rPr>
        <w:t xml:space="preserve">The payment part is responsible for deciding under which conditions an UTXO sitting at such an address can be spent. It is defined either by the hash of a public key or the hash of a plutus script. In </w:t>
      </w:r>
      <w:r w:rsidR="000A2D3C">
        <w:rPr>
          <w:szCs w:val="24"/>
        </w:rPr>
        <w:t>c</w:t>
      </w:r>
      <w:r>
        <w:rPr>
          <w:szCs w:val="24"/>
        </w:rPr>
        <w:t xml:space="preserve">ardano we also call the private key the signing key and the public key the verification key. If it contains the public key hash UTXOs sitting at such an address can only be spent if the transaction is signed with the corresponding private key pair (signing key). But if it contains the script hash, the corresponding script is executed during validation and its output determines if one or more UTXOs sitting at the script address can be spent. </w:t>
      </w:r>
    </w:p>
    <w:p w14:paraId="318B207E" w14:textId="77777777" w:rsidR="00257F4B" w:rsidRDefault="00257F4B" w:rsidP="00257F4B">
      <w:pPr>
        <w:spacing w:after="0"/>
        <w:rPr>
          <w:szCs w:val="24"/>
        </w:rPr>
      </w:pPr>
      <w:r>
        <w:rPr>
          <w:szCs w:val="24"/>
        </w:rPr>
        <w:t xml:space="preserve">The optional staking part of an address decides who is entitled to staking rewards and is in control of delegation. Also, here you have two options. If the staking part is specified with a public key hash, then the owner of the corresponding private key is entitled to staking rewards. If it is a script hash, then the corresponding plutus script is executed for transactions that try to withdraw staking rewards for example. </w:t>
      </w:r>
    </w:p>
    <w:p w14:paraId="416A4E33" w14:textId="77777777" w:rsidR="00257F4B" w:rsidRDefault="00257F4B" w:rsidP="00257F4B">
      <w:pPr>
        <w:spacing w:after="0"/>
        <w:rPr>
          <w:szCs w:val="24"/>
        </w:rPr>
      </w:pPr>
      <w:r>
        <w:rPr>
          <w:szCs w:val="24"/>
        </w:rPr>
        <w:t xml:space="preserve">Finally let us look at how the validation script can be referenced by the spending transaction. The spending or also called consuming transaction must provide the validation script as an input to the transaction. Because some scripts are used very often since the Vasil hard fork there is another way which is called reference scripts. In this case a plutus script can be attached to the datum of a UTXO. Usually, you do not want this UTXO to be consumed, so you can send it to a script address where the validation logic fails no matter the inputs. Then a spending transaction can simply reference this script sitting at a permanent UTXO instead of providing it as input. In either case a cardano node checks if the hash of the script equals the script address name which a spending transaction is processing. In the end we state that the redeemer is always supplied by the consuming transaction. </w:t>
      </w:r>
    </w:p>
    <w:p w14:paraId="2646DEDC" w14:textId="4446C181" w:rsidR="00257F4B" w:rsidRDefault="00257F4B" w:rsidP="00257F4B">
      <w:pPr>
        <w:spacing w:after="0"/>
        <w:rPr>
          <w:szCs w:val="24"/>
        </w:rPr>
      </w:pPr>
      <w:r>
        <w:rPr>
          <w:szCs w:val="24"/>
        </w:rPr>
        <w:t xml:space="preserve">The EUTXO model is not tied to a specific programming language. What we have in </w:t>
      </w:r>
      <w:r w:rsidR="009976AF">
        <w:rPr>
          <w:szCs w:val="24"/>
        </w:rPr>
        <w:t>c</w:t>
      </w:r>
      <w:r>
        <w:rPr>
          <w:szCs w:val="24"/>
        </w:rPr>
        <w:t xml:space="preserve">ardano is Plutus which is based on Haskell but you could use the same model with a different </w:t>
      </w:r>
      <w:r>
        <w:rPr>
          <w:szCs w:val="24"/>
        </w:rPr>
        <w:lastRenderedPageBreak/>
        <w:t xml:space="preserve">programming language. There are other blockchains also using EUTXO which are not using Plutus, as the Ergo blockchain for example. </w:t>
      </w:r>
    </w:p>
    <w:p w14:paraId="6939FE36" w14:textId="155AB320" w:rsidR="00C300A1" w:rsidRPr="00AC0AC1" w:rsidRDefault="00AA182C" w:rsidP="00AA182C">
      <w:pPr>
        <w:pStyle w:val="Heading2"/>
        <w:rPr>
          <w:lang w:val="en-US"/>
        </w:rPr>
      </w:pPr>
      <w:r w:rsidRPr="00AC0AC1">
        <w:rPr>
          <w:lang w:val="en-US"/>
        </w:rPr>
        <w:t>Plutus code</w:t>
      </w:r>
      <w:bookmarkEnd w:id="10"/>
    </w:p>
    <w:p w14:paraId="13A786F5" w14:textId="0F5ADB06" w:rsidR="00717D5C" w:rsidRPr="00AC0AC1" w:rsidRDefault="00AA182C" w:rsidP="00C300A1">
      <w:pPr>
        <w:spacing w:after="0"/>
        <w:rPr>
          <w:szCs w:val="24"/>
        </w:rPr>
      </w:pPr>
      <w:r w:rsidRPr="00AC0AC1">
        <w:rPr>
          <w:szCs w:val="24"/>
        </w:rPr>
        <w:t xml:space="preserve">The code for Plutus smart contracts is separated into two.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 xml:space="preserve">ore language. </w:t>
      </w:r>
      <w:r w:rsidR="000771D5" w:rsidRPr="00AC0AC1">
        <w:rPr>
          <w:szCs w:val="24"/>
        </w:rPr>
        <w:t xml:space="preserve">It runs on the </w:t>
      </w:r>
      <w:r w:rsidR="004458FF">
        <w:rPr>
          <w:szCs w:val="24"/>
        </w:rPr>
        <w:t>c</w:t>
      </w:r>
      <w:r w:rsidR="000771D5" w:rsidRPr="00AC0AC1">
        <w:rPr>
          <w:szCs w:val="24"/>
        </w:rPr>
        <w:t xml:space="preserve">ardano blockchain and once submitted it cannot be changed. </w:t>
      </w:r>
    </w:p>
    <w:p w14:paraId="6B5894EB" w14:textId="20F6B771" w:rsidR="00717D5C" w:rsidRPr="00AC0AC1" w:rsidRDefault="00717D5C" w:rsidP="00C300A1">
      <w:pPr>
        <w:spacing w:after="0"/>
        <w:rPr>
          <w:szCs w:val="24"/>
        </w:rPr>
      </w:pPr>
      <w:r w:rsidRPr="00AC0AC1">
        <w:rPr>
          <w:szCs w:val="24"/>
        </w:rPr>
        <w:t>From the official documentation [2] we get the following description for Plutus Core:</w:t>
      </w:r>
    </w:p>
    <w:p w14:paraId="15B934E1" w14:textId="1C38539F" w:rsidR="00717D5C" w:rsidRPr="00AC0AC1" w:rsidRDefault="00717D5C" w:rsidP="00C300A1">
      <w:pPr>
        <w:spacing w:after="0"/>
        <w:rPr>
          <w:szCs w:val="24"/>
        </w:rPr>
      </w:pPr>
      <w:r w:rsidRPr="00AC0AC1">
        <w:rPr>
          <w:szCs w:val="24"/>
        </w:rPr>
        <w:t xml:space="preserve">Plutus Core is the scripting language used by </w:t>
      </w:r>
      <w:r w:rsidR="004458FF">
        <w:rPr>
          <w:szCs w:val="24"/>
        </w:rPr>
        <w:t>c</w:t>
      </w:r>
      <w:r w:rsidRPr="00AC0AC1">
        <w:rPr>
          <w:szCs w:val="24"/>
        </w:rPr>
        <w:t>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3E83009" w14:textId="45796E05"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 is written in Haskell, just like the on-chain code, unlike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[2]</w:t>
      </w:r>
    </w:p>
    <w:p w14:paraId="70DA5ECA" w14:textId="63FC8523" w:rsidR="00C300A1" w:rsidRPr="00AC0AC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ED741B">
        <w:rPr>
          <w:szCs w:val="24"/>
        </w:rPr>
        <w:t xml:space="preserve"> </w:t>
      </w:r>
    </w:p>
    <w:p w14:paraId="04737149" w14:textId="2592C78E" w:rsidR="00C300A1" w:rsidRPr="00AC0AC1" w:rsidRDefault="001A151F" w:rsidP="00C827C5">
      <w:pPr>
        <w:pStyle w:val="Heading1"/>
        <w:spacing w:before="0"/>
        <w:rPr>
          <w:lang w:val="en-US"/>
        </w:rPr>
      </w:pPr>
      <w:bookmarkStart w:id="11" w:name="_Toc102838224"/>
      <w:r w:rsidRPr="00AC0AC1">
        <w:rPr>
          <w:lang w:val="en-US"/>
        </w:rPr>
        <w:lastRenderedPageBreak/>
        <w:t>Simple validation scripts</w:t>
      </w:r>
      <w:bookmarkEnd w:id="11"/>
    </w:p>
    <w:p w14:paraId="5BCDA169" w14:textId="4DA1D030" w:rsidR="00C300A1" w:rsidRPr="00AC0AC1" w:rsidRDefault="007E21DA" w:rsidP="00C300A1">
      <w:pPr>
        <w:spacing w:after="0"/>
        <w:rPr>
          <w:szCs w:val="24"/>
        </w:rPr>
      </w:pPr>
      <w:r w:rsidRPr="00AC0AC1">
        <w:rPr>
          <w:szCs w:val="24"/>
        </w:rPr>
        <w:t xml:space="preserve">We said earlier that a script sitting on a UTXO address takes in 3 parameters: the datum, the redeemer and the </w:t>
      </w:r>
      <w:r w:rsidR="00ED364D" w:rsidRPr="00AC0AC1">
        <w:rPr>
          <w:szCs w:val="24"/>
        </w:rPr>
        <w:t xml:space="preserve">transaction </w:t>
      </w:r>
      <w:r w:rsidRPr="00AC0AC1">
        <w:rPr>
          <w:szCs w:val="24"/>
        </w:rPr>
        <w:t>context, which is the submitted transaction with all the inputs and outputs. In the low-level implementation of Plutus these 3 parameters are represented with the same data type.</w:t>
      </w:r>
      <w:r w:rsidR="00ED364D" w:rsidRPr="00AC0AC1">
        <w:rPr>
          <w:szCs w:val="24"/>
        </w:rPr>
        <w:t xml:space="preserve"> In the high-level implementation you can use custom Haskell data types for datum and redeemer and a predefined type for the transaction context. </w:t>
      </w:r>
      <w:r w:rsidR="005B6311" w:rsidRPr="00AC0AC1">
        <w:rPr>
          <w:szCs w:val="24"/>
        </w:rPr>
        <w:t xml:space="preserve">You can use both of the implementations in your smart-contract code. </w:t>
      </w:r>
      <w:r w:rsidR="0009641E" w:rsidRPr="00AC0AC1">
        <w:rPr>
          <w:szCs w:val="24"/>
        </w:rPr>
        <w:t>Th</w:t>
      </w:r>
      <w:r w:rsidR="005B6311" w:rsidRPr="00AC0AC1">
        <w:rPr>
          <w:szCs w:val="24"/>
        </w:rPr>
        <w:t>e difference between them is</w:t>
      </w:r>
      <w:r w:rsidR="0009641E" w:rsidRPr="00AC0AC1">
        <w:rPr>
          <w:szCs w:val="24"/>
        </w:rPr>
        <w:t xml:space="preserve"> code performance which is better for the low-level</w:t>
      </w:r>
      <w:r w:rsidR="005B6311" w:rsidRPr="00AC0AC1">
        <w:rPr>
          <w:szCs w:val="24"/>
        </w:rPr>
        <w:t xml:space="preserve"> implementation</w:t>
      </w:r>
      <w:r w:rsidR="0009641E" w:rsidRPr="00AC0AC1">
        <w:rPr>
          <w:szCs w:val="24"/>
        </w:rPr>
        <w:t xml:space="preserve"> data types.</w:t>
      </w:r>
    </w:p>
    <w:p w14:paraId="7AB61335" w14:textId="4B873FD2" w:rsidR="00C300A1" w:rsidRPr="00AC0AC1" w:rsidRDefault="00E841DF" w:rsidP="00C300A1">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59881206" w14:textId="77777777" w:rsidR="00E841DF" w:rsidRPr="00AC0AC1" w:rsidRDefault="00E841DF" w:rsidP="00E841DF">
      <w:pPr>
        <w:keepNext/>
        <w:spacing w:after="0"/>
        <w:jc w:val="center"/>
      </w:pPr>
      <w:r w:rsidRPr="00AC0AC1">
        <w:rPr>
          <w:noProof/>
          <w:szCs w:val="24"/>
        </w:rPr>
        <w:drawing>
          <wp:inline distT="0" distB="0" distL="0" distR="0" wp14:anchorId="2F5795F1" wp14:editId="565516DD">
            <wp:extent cx="2305050" cy="1800225"/>
            <wp:effectExtent l="0" t="0" r="0" b="9525"/>
            <wp:docPr id="2" name="Picture 2" descr="\\vmware-host\Shared Folders\shared\Pictures\Lecture 2\data-constru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2\data-construct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5050" cy="1800225"/>
                    </a:xfrm>
                    <a:prstGeom prst="rect">
                      <a:avLst/>
                    </a:prstGeom>
                    <a:noFill/>
                    <a:ln>
                      <a:noFill/>
                    </a:ln>
                  </pic:spPr>
                </pic:pic>
              </a:graphicData>
            </a:graphic>
          </wp:inline>
        </w:drawing>
      </w:r>
    </w:p>
    <w:p w14:paraId="33C0ED12" w14:textId="10B1CDD5" w:rsidR="00E841DF" w:rsidRPr="00AC0AC1" w:rsidRDefault="00E841DF" w:rsidP="00E841DF">
      <w:pPr>
        <w:pStyle w:val="Caption"/>
        <w:spacing w:before="0"/>
        <w:rPr>
          <w:lang w:val="en-US"/>
        </w:rPr>
      </w:pPr>
      <w:bookmarkStart w:id="12" w:name="_Toc102838334"/>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w:t>
      </w:r>
      <w:r w:rsidRPr="00AC0AC1">
        <w:rPr>
          <w:lang w:val="en-US"/>
        </w:rPr>
        <w:fldChar w:fldCharType="end"/>
      </w:r>
      <w:r w:rsidRPr="00AC0AC1">
        <w:rPr>
          <w:lang w:val="en-US"/>
        </w:rPr>
        <w:t xml:space="preserve"> - Data </w:t>
      </w:r>
      <w:r w:rsidR="005E1DEF" w:rsidRPr="00AC0AC1">
        <w:rPr>
          <w:lang w:val="en-US"/>
        </w:rPr>
        <w:t>type</w:t>
      </w:r>
      <w:bookmarkEnd w:id="12"/>
    </w:p>
    <w:p w14:paraId="37A98DDC" w14:textId="77777777" w:rsidR="002B6EB9" w:rsidRPr="00AC0AC1" w:rsidRDefault="002B6EB9" w:rsidP="00BD3C5C">
      <w:pPr>
        <w:pStyle w:val="BodyText"/>
        <w:spacing w:after="0"/>
        <w:rPr>
          <w:lang w:eastAsia="zh-CN"/>
        </w:rPr>
      </w:pPr>
    </w:p>
    <w:p w14:paraId="3516117B" w14:textId="77777777" w:rsidR="003B718B" w:rsidRPr="00AC0AC1" w:rsidRDefault="002B6EB9" w:rsidP="00BD3C5C">
      <w:pPr>
        <w:pStyle w:val="BodyText"/>
        <w:spacing w:before="0"/>
        <w:rPr>
          <w:lang w:eastAsia="zh-CN"/>
        </w:rPr>
      </w:pPr>
      <w:r w:rsidRPr="00AC0AC1">
        <w:rPr>
          <w:lang w:eastAsia="zh-CN"/>
        </w:rPr>
        <w:t xml:space="preserve">Both data types are contained in the </w:t>
      </w:r>
      <w:r w:rsidRPr="00AC0AC1">
        <w:rPr>
          <w:i/>
          <w:lang w:eastAsia="zh-CN"/>
        </w:rPr>
        <w:t>PlutusTx</w:t>
      </w:r>
      <w:r w:rsidRPr="00AC0AC1">
        <w:rPr>
          <w:lang w:eastAsia="zh-CN"/>
        </w:rPr>
        <w:t xml:space="preserve"> module.</w:t>
      </w:r>
      <w:r w:rsidR="009B5F60" w:rsidRPr="00AC0AC1">
        <w:rPr>
          <w:lang w:eastAsia="zh-CN"/>
        </w:rPr>
        <w:t xml:space="preserve"> To be able to assign a </w:t>
      </w:r>
      <w:r w:rsidR="004B243D" w:rsidRPr="00AC0AC1">
        <w:rPr>
          <w:lang w:eastAsia="zh-CN"/>
        </w:rPr>
        <w:t xml:space="preserve">string </w:t>
      </w:r>
      <w:r w:rsidR="009B5F60" w:rsidRPr="00AC0AC1">
        <w:rPr>
          <w:lang w:eastAsia="zh-CN"/>
        </w:rPr>
        <w:t xml:space="preserve">value to the B ByteString constructer you need to import the language extension </w:t>
      </w:r>
      <w:r w:rsidR="009B5F60" w:rsidRPr="00AC0AC1">
        <w:rPr>
          <w:i/>
          <w:lang w:eastAsia="zh-CN"/>
        </w:rPr>
        <w:t>OverloadedStrings</w:t>
      </w:r>
      <w:r w:rsidR="009B5F60" w:rsidRPr="00AC0AC1">
        <w:rPr>
          <w:lang w:eastAsia="zh-CN"/>
        </w:rPr>
        <w:t>.</w:t>
      </w:r>
      <w:r w:rsidR="004B243D" w:rsidRPr="00AC0AC1">
        <w:rPr>
          <w:lang w:eastAsia="zh-CN"/>
        </w:rPr>
        <w:t xml:space="preserve"> </w:t>
      </w:r>
    </w:p>
    <w:p w14:paraId="5AB29351" w14:textId="61EB5C95" w:rsidR="003B718B" w:rsidRPr="00AC0AC1" w:rsidRDefault="003B718B" w:rsidP="003B718B">
      <w:pPr>
        <w:pStyle w:val="Heading2"/>
        <w:rPr>
          <w:lang w:val="en-US"/>
        </w:rPr>
      </w:pPr>
      <w:bookmarkStart w:id="13" w:name="_Toc102838225"/>
      <w:r w:rsidRPr="00AC0AC1">
        <w:rPr>
          <w:lang w:val="en-US"/>
        </w:rPr>
        <w:t>Low-level untyped validation scripts</w:t>
      </w:r>
      <w:bookmarkEnd w:id="13"/>
    </w:p>
    <w:p w14:paraId="3B603879" w14:textId="42D372F0" w:rsidR="00E841DF" w:rsidRPr="00AC0AC1" w:rsidRDefault="005E1DEF" w:rsidP="00E841DF">
      <w:pPr>
        <w:pStyle w:val="BodyText"/>
        <w:rPr>
          <w:lang w:eastAsia="zh-CN"/>
        </w:rPr>
      </w:pPr>
      <w:r w:rsidRPr="00AC0AC1">
        <w:rPr>
          <w:lang w:eastAsia="zh-CN"/>
        </w:rPr>
        <w:t>Let’s</w:t>
      </w:r>
      <w:r w:rsidR="004B243D" w:rsidRPr="00AC0AC1">
        <w:rPr>
          <w:lang w:eastAsia="zh-CN"/>
        </w:rPr>
        <w:t xml:space="preserve"> look at the code from the </w:t>
      </w:r>
      <w:r w:rsidR="004B243D" w:rsidRPr="00AC0AC1">
        <w:rPr>
          <w:i/>
          <w:lang w:eastAsia="zh-CN"/>
        </w:rPr>
        <w:t>Gift.hs</w:t>
      </w:r>
      <w:r w:rsidR="004B243D" w:rsidRPr="00AC0AC1">
        <w:rPr>
          <w:lang w:eastAsia="zh-CN"/>
        </w:rPr>
        <w:t xml:space="preserve"> file</w:t>
      </w:r>
      <w:r w:rsidR="004404AA" w:rsidRPr="00AC0AC1">
        <w:rPr>
          <w:lang w:eastAsia="zh-CN"/>
        </w:rPr>
        <w:t xml:space="preserve"> in the week02 folder</w:t>
      </w:r>
      <w:r w:rsidR="004B243D" w:rsidRPr="00AC0AC1">
        <w:rPr>
          <w:lang w:eastAsia="zh-CN"/>
        </w:rPr>
        <w:t>.</w:t>
      </w:r>
    </w:p>
    <w:p w14:paraId="790D0987"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04338100"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46E88157"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60B6C41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5E8E80BF"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1BEE1507"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7A967C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8FE82D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36EEA4F6"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7C3B3AF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Week02.Gift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7513DF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52C3F84A"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4318FF8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310EE2CA"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231F1A9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Void</w:t>
      </w:r>
      <w:r w:rsidRPr="00AC0AC1">
        <w:rPr>
          <w:rFonts w:ascii="Consolas" w:eastAsia="Times New Roman" w:hAnsi="Consolas"/>
          <w:color w:val="777777"/>
          <w:sz w:val="21"/>
          <w:szCs w:val="21"/>
        </w:rPr>
        <w:t>)</w:t>
      </w:r>
    </w:p>
    <w:p w14:paraId="7B4B6645"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p>
    <w:p w14:paraId="169F625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PlutusTx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B8CBEC7"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617FDF50"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Builtins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Builtins</w:t>
      </w:r>
    </w:p>
    <w:p w14:paraId="01A6E63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7AD9AF6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0C2A045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42F461FB"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345FA9C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28DDB06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printSchemas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5004D91" w14:textId="561EF1FE"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ensureKnownCurrencies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stage</w:t>
      </w:r>
      <w:r w:rsidRPr="00AC0AC1">
        <w:rPr>
          <w:rFonts w:ascii="Consolas" w:eastAsia="Times New Roman" w:hAnsi="Consolas"/>
          <w:color w:val="777777"/>
          <w:sz w:val="21"/>
          <w:szCs w:val="21"/>
        </w:rPr>
        <w:t>)</w:t>
      </w:r>
    </w:p>
    <w:p w14:paraId="07ACA89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mkKnownCurrencies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mkSchemaDefinitions</w:t>
      </w:r>
      <w:r w:rsidRPr="00AC0AC1">
        <w:rPr>
          <w:rFonts w:ascii="Consolas" w:eastAsia="Times New Roman" w:hAnsi="Consolas"/>
          <w:color w:val="777777"/>
          <w:sz w:val="21"/>
          <w:szCs w:val="21"/>
        </w:rPr>
        <w:t>)</w:t>
      </w:r>
    </w:p>
    <w:p w14:paraId="05CB83F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KnownCurrency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B91700B"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45843860"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7C73A7B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p>
    <w:p w14:paraId="7BF7214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OPTIONS_GHC</w:t>
      </w:r>
      <w:r w:rsidRPr="00AC0AC1">
        <w:rPr>
          <w:rFonts w:ascii="Consolas" w:eastAsia="Times New Roman" w:hAnsi="Consolas"/>
          <w:color w:val="333333"/>
          <w:sz w:val="21"/>
          <w:szCs w:val="21"/>
        </w:rPr>
        <w:t xml:space="preserve"> -fno-warn-unused-imports #-}</w:t>
      </w:r>
    </w:p>
    <w:p w14:paraId="52C57BC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p>
    <w:p w14:paraId="7D2AAEC0"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697EE8B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4B1D2B3"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mkValidator _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4ECF54A"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p>
    <w:p w14:paraId="418B170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0FFF978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mkValidatorScript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p>
    <w:p w14:paraId="5B65C98C"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6AF1EB1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ValidatorHash</w:t>
      </w:r>
    </w:p>
    <w:p w14:paraId="5DD45BB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validatorHash validator</w:t>
      </w:r>
    </w:p>
    <w:p w14:paraId="36CE983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p>
    <w:p w14:paraId="2EB1C2E1"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748E1038"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validator</w:t>
      </w:r>
    </w:p>
    <w:p w14:paraId="0911366C"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74618D4C"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GiftSchema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D768210"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2668778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0BF50F7"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p>
    <w:p w14:paraId="1691C70F"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18E4E2F"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give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39BF74A"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mustPayToOtherScript valHash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Builtins.</w:t>
      </w:r>
      <w:r w:rsidRPr="00AC0AC1">
        <w:rPr>
          <w:rFonts w:ascii="Consolas" w:eastAsia="Times New Roman" w:hAnsi="Consolas"/>
          <w:color w:val="333333"/>
          <w:sz w:val="21"/>
          <w:szCs w:val="21"/>
        </w:rPr>
        <w:t xml:space="preserve">mkI </w:t>
      </w:r>
      <w:r w:rsidRPr="00AC0AC1">
        <w:rPr>
          <w:rFonts w:ascii="Consolas" w:eastAsia="Times New Roman" w:hAnsi="Consolas"/>
          <w:color w:val="9C5D27"/>
          <w:sz w:val="21"/>
          <w:szCs w:val="21"/>
        </w:rPr>
        <w:t>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B5A42B4" w14:textId="4F20655E"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lovelaceValueOf amount</w:t>
      </w:r>
    </w:p>
    <w:p w14:paraId="50BDE74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53</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 tx</w:t>
      </w:r>
    </w:p>
    <w:p w14:paraId="205F752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091F1106"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made a gift of %d lovelace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amount</w:t>
      </w:r>
    </w:p>
    <w:p w14:paraId="07DCC636"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p>
    <w:p w14:paraId="3BACAD7B"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A88136F"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15E7BAB"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scrAddress</w:t>
      </w:r>
    </w:p>
    <w:p w14:paraId="20BB09A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426DAD1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      </w:t>
      </w:r>
      <w:r w:rsidRPr="00AC0AC1">
        <w:rPr>
          <w:rFonts w:ascii="Consolas" w:eastAsia="Times New Roman" w:hAnsi="Consolas"/>
          <w:color w:val="777777"/>
          <w:sz w:val="21"/>
          <w:szCs w:val="21"/>
        </w:rPr>
        <w:t>&lt;&gt;</w:t>
      </w:r>
    </w:p>
    <w:p w14:paraId="0496793B"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otherScript validator</w:t>
      </w:r>
    </w:p>
    <w:p w14:paraId="1BB57FD6"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70E22A73"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CF5FF73" w14:textId="61F51E65"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Builtins.</w:t>
      </w:r>
      <w:r w:rsidRPr="00AC0AC1">
        <w:rPr>
          <w:rFonts w:ascii="Consolas" w:eastAsia="Times New Roman" w:hAnsi="Consolas"/>
          <w:color w:val="333333"/>
          <w:sz w:val="21"/>
          <w:szCs w:val="21"/>
        </w:rPr>
        <w:t xml:space="preserve">mkI </w:t>
      </w: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orefs</w:t>
      </w:r>
      <w:r w:rsidRPr="00AC0AC1">
        <w:rPr>
          <w:rFonts w:ascii="Consolas" w:eastAsia="Times New Roman" w:hAnsi="Consolas"/>
          <w:color w:val="777777"/>
          <w:sz w:val="21"/>
          <w:szCs w:val="21"/>
        </w:rPr>
        <w:t>]</w:t>
      </w:r>
    </w:p>
    <w:p w14:paraId="245595E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026572F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08F7A38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collected gifts</w:t>
      </w:r>
      <w:r w:rsidRPr="00AC0AC1">
        <w:rPr>
          <w:rFonts w:ascii="Consolas" w:eastAsia="Times New Roman" w:hAnsi="Consolas"/>
          <w:color w:val="777777"/>
          <w:sz w:val="21"/>
          <w:szCs w:val="21"/>
        </w:rPr>
        <w:t>"</w:t>
      </w:r>
    </w:p>
    <w:p w14:paraId="1F4A38CF"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7D722CD6"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02F01EC"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46697374"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67F163C"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6484E79E"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const grab</w:t>
      </w:r>
    </w:p>
    <w:p w14:paraId="59B680D9"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p>
    <w:p w14:paraId="4979E69D"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mkSchemaDefinitions ''GiftSchema</w:t>
      </w:r>
    </w:p>
    <w:p w14:paraId="6490F072"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p>
    <w:p w14:paraId="27653655" w14:textId="77777777" w:rsidR="00AF548B" w:rsidRPr="00AC0AC1" w:rsidRDefault="00AF548B" w:rsidP="00AF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5801EE6C" w14:textId="77777777" w:rsidR="00EA6496" w:rsidRPr="00AC0AC1" w:rsidRDefault="00EA6496" w:rsidP="0002066B">
      <w:pPr>
        <w:pStyle w:val="BodyText"/>
        <w:spacing w:before="0" w:after="0"/>
        <w:rPr>
          <w:lang w:eastAsia="zh-CN"/>
        </w:rPr>
      </w:pPr>
    </w:p>
    <w:p w14:paraId="71300535" w14:textId="6C14846D" w:rsidR="0002066B" w:rsidRPr="00AC0AC1" w:rsidRDefault="0002066B" w:rsidP="0002066B">
      <w:pPr>
        <w:spacing w:before="0" w:after="0"/>
        <w:rPr>
          <w:lang w:eastAsia="zh-CN"/>
        </w:rPr>
      </w:pPr>
      <w:r w:rsidRPr="00AC0AC1">
        <w:rPr>
          <w:lang w:eastAsia="zh-CN"/>
        </w:rPr>
        <w:t xml:space="preserve">There are various language pragmas added in the </w:t>
      </w:r>
      <w:r w:rsidR="00E43FBD" w:rsidRPr="00AC0AC1">
        <w:rPr>
          <w:lang w:eastAsia="zh-CN"/>
        </w:rPr>
        <w:t>beginning</w:t>
      </w:r>
      <w:r w:rsidRPr="00AC0AC1">
        <w:rPr>
          <w:lang w:eastAsia="zh-CN"/>
        </w:rPr>
        <w:t xml:space="preserve">. One that is worth of noticing is the </w:t>
      </w:r>
      <w:r w:rsidRPr="00AC0AC1">
        <w:rPr>
          <w:rFonts w:asciiTheme="minorHAnsi" w:eastAsia="Times New Roman" w:hAnsiTheme="minorHAnsi" w:cstheme="minorHAnsi"/>
          <w:i/>
          <w:color w:val="000000" w:themeColor="text1"/>
          <w:szCs w:val="24"/>
        </w:rPr>
        <w:t>NoImplicitPrelude</w:t>
      </w:r>
      <w:r w:rsidRPr="00AC0AC1">
        <w:rPr>
          <w:rFonts w:asciiTheme="minorHAnsi" w:hAnsiTheme="minorHAnsi" w:cstheme="minorHAnsi"/>
          <w:color w:val="000000" w:themeColor="text1"/>
          <w:szCs w:val="24"/>
        </w:rPr>
        <w:t xml:space="preserve"> extension which allows you to use a custom prelude. That being said some standard Haskell functions you are used to may not work since we are importing </w:t>
      </w:r>
      <w:r w:rsidRPr="00AC0AC1">
        <w:rPr>
          <w:rFonts w:asciiTheme="minorHAnsi" w:hAnsiTheme="minorHAnsi" w:cstheme="minorHAnsi"/>
          <w:i/>
          <w:color w:val="000000" w:themeColor="text1"/>
          <w:szCs w:val="24"/>
        </w:rPr>
        <w:t>Plutus.Prelude</w:t>
      </w:r>
      <w:r w:rsidRPr="00AC0AC1">
        <w:rPr>
          <w:rFonts w:asciiTheme="minorHAnsi" w:hAnsiTheme="minorHAnsi" w:cstheme="minorHAnsi"/>
          <w:color w:val="000000" w:themeColor="text1"/>
          <w:szCs w:val="24"/>
        </w:rPr>
        <w:t xml:space="preserve"> in the import section. To get a list of all functions of </w:t>
      </w:r>
      <w:r w:rsidR="00BC5E24" w:rsidRPr="00AC0AC1">
        <w:rPr>
          <w:rFonts w:asciiTheme="minorHAnsi" w:hAnsiTheme="minorHAnsi" w:cstheme="minorHAnsi"/>
          <w:color w:val="000000" w:themeColor="text1"/>
          <w:szCs w:val="24"/>
        </w:rPr>
        <w:t xml:space="preserve">the custom prelude you can </w:t>
      </w:r>
      <w:r w:rsidRPr="00AC0AC1">
        <w:rPr>
          <w:rFonts w:asciiTheme="minorHAnsi" w:hAnsiTheme="minorHAnsi" w:cstheme="minorHAnsi"/>
          <w:color w:val="000000" w:themeColor="text1"/>
          <w:szCs w:val="24"/>
        </w:rPr>
        <w:t xml:space="preserve">search the </w:t>
      </w:r>
      <w:r w:rsidR="004404AA" w:rsidRPr="00AC0AC1">
        <w:rPr>
          <w:rFonts w:asciiTheme="minorHAnsi" w:hAnsiTheme="minorHAnsi" w:cstheme="minorHAnsi"/>
          <w:color w:val="000000" w:themeColor="text1"/>
          <w:szCs w:val="24"/>
        </w:rPr>
        <w:t>Plutus library</w:t>
      </w:r>
      <w:r w:rsidRPr="00AC0AC1">
        <w:rPr>
          <w:rFonts w:asciiTheme="minorHAnsi" w:hAnsiTheme="minorHAnsi" w:cstheme="minorHAnsi"/>
          <w:color w:val="000000" w:themeColor="text1"/>
          <w:szCs w:val="24"/>
        </w:rPr>
        <w:t xml:space="preserve"> documentation</w:t>
      </w:r>
      <w:r w:rsidR="004404AA" w:rsidRPr="00AC0AC1">
        <w:rPr>
          <w:rFonts w:asciiTheme="minorHAnsi" w:hAnsiTheme="minorHAnsi" w:cstheme="minorHAnsi"/>
          <w:color w:val="000000" w:themeColor="text1"/>
          <w:szCs w:val="24"/>
        </w:rPr>
        <w:t xml:space="preserve"> </w:t>
      </w:r>
      <w:r w:rsidR="00BC5E24" w:rsidRPr="00AC0AC1">
        <w:rPr>
          <w:rFonts w:asciiTheme="minorHAnsi" w:hAnsiTheme="minorHAnsi" w:cstheme="minorHAnsi"/>
          <w:color w:val="000000" w:themeColor="text1"/>
          <w:szCs w:val="24"/>
        </w:rPr>
        <w:t>for the keyword Plutus.Prelude</w:t>
      </w:r>
      <w:r w:rsidR="00FC7E05">
        <w:rPr>
          <w:rFonts w:asciiTheme="minorHAnsi" w:hAnsiTheme="minorHAnsi" w:cstheme="minorHAnsi"/>
          <w:color w:val="000000" w:themeColor="text1"/>
          <w:szCs w:val="24"/>
        </w:rPr>
        <w:t xml:space="preserve"> </w:t>
      </w:r>
      <w:r w:rsidR="00FC7E05" w:rsidRPr="00AC0AC1">
        <w:rPr>
          <w:rFonts w:asciiTheme="minorHAnsi" w:hAnsiTheme="minorHAnsi" w:cstheme="minorHAnsi"/>
          <w:color w:val="000000" w:themeColor="text1"/>
          <w:szCs w:val="24"/>
        </w:rPr>
        <w:t>that you have learned to build</w:t>
      </w:r>
      <w:r w:rsidR="007F32D2">
        <w:rPr>
          <w:rFonts w:asciiTheme="minorHAnsi" w:hAnsiTheme="minorHAnsi" w:cstheme="minorHAnsi"/>
          <w:color w:val="000000" w:themeColor="text1"/>
          <w:szCs w:val="24"/>
        </w:rPr>
        <w:t xml:space="preserve">. </w:t>
      </w:r>
    </w:p>
    <w:p w14:paraId="5D2484FE" w14:textId="0EA7A408" w:rsidR="00EA6496" w:rsidRPr="00AC0AC1" w:rsidRDefault="00AB53C0" w:rsidP="00E841DF">
      <w:pPr>
        <w:pStyle w:val="BodyText"/>
        <w:rPr>
          <w:lang w:eastAsia="zh-CN"/>
        </w:rPr>
      </w:pPr>
      <w:r w:rsidRPr="00AC0AC1">
        <w:rPr>
          <w:lang w:eastAsia="zh-CN"/>
        </w:rPr>
        <w:t>In our code we</w:t>
      </w:r>
      <w:r w:rsidR="00E210AD" w:rsidRPr="00AC0AC1">
        <w:rPr>
          <w:lang w:eastAsia="zh-CN"/>
        </w:rPr>
        <w:t xml:space="preserve"> </w:t>
      </w:r>
      <w:r w:rsidRPr="00AC0AC1">
        <w:rPr>
          <w:lang w:eastAsia="zh-CN"/>
        </w:rPr>
        <w:t>first define the</w:t>
      </w:r>
      <w:r w:rsidR="00E210AD" w:rsidRPr="00AC0AC1">
        <w:rPr>
          <w:lang w:eastAsia="zh-CN"/>
        </w:rPr>
        <w:t xml:space="preserve"> validator function called </w:t>
      </w:r>
      <w:r w:rsidR="00E210AD" w:rsidRPr="00AC0AC1">
        <w:rPr>
          <w:i/>
          <w:lang w:eastAsia="zh-CN"/>
        </w:rPr>
        <w:t>mkValidator</w:t>
      </w:r>
      <w:r w:rsidR="00E210AD" w:rsidRPr="00AC0AC1">
        <w:rPr>
          <w:lang w:eastAsia="zh-CN"/>
        </w:rPr>
        <w:t>. It accepts the datum, the redeeme</w:t>
      </w:r>
      <w:r w:rsidR="00E60439" w:rsidRPr="00AC0AC1">
        <w:rPr>
          <w:lang w:eastAsia="zh-CN"/>
        </w:rPr>
        <w:t>r and the context. We chose to use the</w:t>
      </w:r>
      <w:r w:rsidR="00E210AD" w:rsidRPr="00AC0AC1">
        <w:rPr>
          <w:lang w:eastAsia="zh-CN"/>
        </w:rPr>
        <w:t xml:space="preserve"> </w:t>
      </w:r>
      <w:r w:rsidR="00E210AD" w:rsidRPr="00AC0AC1">
        <w:rPr>
          <w:i/>
          <w:lang w:eastAsia="zh-CN"/>
        </w:rPr>
        <w:t>BuiltinData</w:t>
      </w:r>
      <w:r w:rsidR="00E210AD" w:rsidRPr="00AC0AC1">
        <w:rPr>
          <w:lang w:eastAsia="zh-CN"/>
        </w:rPr>
        <w:t xml:space="preserve"> datatype. Because of that the output of the validator is the unit </w:t>
      </w:r>
      <w:r w:rsidR="00E210AD" w:rsidRPr="00AC0AC1">
        <w:rPr>
          <w:i/>
          <w:lang w:eastAsia="zh-CN"/>
        </w:rPr>
        <w:t>( )</w:t>
      </w:r>
      <w:r w:rsidR="00E210AD" w:rsidRPr="00AC0AC1">
        <w:rPr>
          <w:lang w:eastAsia="zh-CN"/>
        </w:rPr>
        <w:t xml:space="preserve">. We said earlier the validator only validates a given transaction and for that reason you would expect a Bool value as return type. This is the case if we use the high-level implementation. For the low-level we have instead the unit, which is returned </w:t>
      </w:r>
      <w:r w:rsidR="0078396E" w:rsidRPr="00AC0AC1">
        <w:rPr>
          <w:lang w:eastAsia="zh-CN"/>
        </w:rPr>
        <w:t xml:space="preserve">if </w:t>
      </w:r>
      <w:r w:rsidR="00E210AD" w:rsidRPr="00AC0AC1">
        <w:rPr>
          <w:lang w:eastAsia="zh-CN"/>
        </w:rPr>
        <w:t xml:space="preserve">the transaction passed or the error </w:t>
      </w:r>
      <w:r w:rsidR="005E1DEF" w:rsidRPr="00AC0AC1">
        <w:rPr>
          <w:lang w:eastAsia="zh-CN"/>
        </w:rPr>
        <w:t>type that</w:t>
      </w:r>
      <w:r w:rsidR="00E210AD" w:rsidRPr="00AC0AC1">
        <w:rPr>
          <w:lang w:eastAsia="zh-CN"/>
        </w:rPr>
        <w:t xml:space="preserve"> gets returned if it fails.</w:t>
      </w:r>
    </w:p>
    <w:p w14:paraId="360BBED5" w14:textId="23CAD4B3" w:rsidR="00C300A1" w:rsidRPr="00AC0AC1" w:rsidRDefault="00310F63" w:rsidP="00C300A1">
      <w:pPr>
        <w:spacing w:after="0"/>
        <w:rPr>
          <w:szCs w:val="24"/>
        </w:rPr>
      </w:pPr>
      <w:r w:rsidRPr="00AC0AC1">
        <w:rPr>
          <w:szCs w:val="24"/>
        </w:rPr>
        <w:t xml:space="preserve">In our case the validation passes no matter the input arguments, which means that everyone can process this UTXO and take some ADA from it if it contains </w:t>
      </w:r>
      <w:r w:rsidR="00635040" w:rsidRPr="00AC0AC1">
        <w:rPr>
          <w:szCs w:val="24"/>
        </w:rPr>
        <w:t>any</w:t>
      </w:r>
      <w:r w:rsidRPr="00AC0AC1">
        <w:rPr>
          <w:szCs w:val="24"/>
        </w:rPr>
        <w:t xml:space="preserve">. For this </w:t>
      </w:r>
      <w:r w:rsidR="008F1BB0" w:rsidRPr="00AC0AC1">
        <w:rPr>
          <w:szCs w:val="24"/>
        </w:rPr>
        <w:t>reason,</w:t>
      </w:r>
      <w:r w:rsidRPr="00AC0AC1">
        <w:rPr>
          <w:szCs w:val="24"/>
        </w:rPr>
        <w:t xml:space="preserve"> we call this </w:t>
      </w:r>
      <w:r w:rsidRPr="00AC0AC1">
        <w:rPr>
          <w:szCs w:val="24"/>
        </w:rPr>
        <w:lastRenderedPageBreak/>
        <w:t xml:space="preserve">example </w:t>
      </w:r>
      <w:r w:rsidR="00731FFC" w:rsidRPr="00AC0AC1">
        <w:rPr>
          <w:szCs w:val="24"/>
        </w:rPr>
        <w:t>g</w:t>
      </w:r>
      <w:r w:rsidRPr="00AC0AC1">
        <w:rPr>
          <w:szCs w:val="24"/>
        </w:rPr>
        <w:t xml:space="preserve">ift.  </w:t>
      </w:r>
      <w:r w:rsidR="008F1BB0" w:rsidRPr="00AC0AC1">
        <w:rPr>
          <w:szCs w:val="24"/>
        </w:rPr>
        <w:t>Next,</w:t>
      </w:r>
      <w:r w:rsidR="00736CE0" w:rsidRPr="00AC0AC1">
        <w:rPr>
          <w:szCs w:val="24"/>
        </w:rPr>
        <w:t xml:space="preserve"> we want to define our </w:t>
      </w:r>
      <w:r w:rsidR="00736CE0" w:rsidRPr="00AC0AC1">
        <w:rPr>
          <w:i/>
          <w:szCs w:val="24"/>
        </w:rPr>
        <w:t>validator</w:t>
      </w:r>
      <w:r w:rsidR="00736CE0" w:rsidRPr="00AC0AC1">
        <w:rPr>
          <w:szCs w:val="24"/>
        </w:rPr>
        <w:t xml:space="preserve">. To get it we need to compile the validator to Plutus </w:t>
      </w:r>
      <w:r w:rsidR="004A6BB1" w:rsidRPr="00AC0AC1">
        <w:rPr>
          <w:szCs w:val="24"/>
        </w:rPr>
        <w:t xml:space="preserve">Core </w:t>
      </w:r>
      <w:r w:rsidR="00736CE0" w:rsidRPr="00AC0AC1">
        <w:rPr>
          <w:szCs w:val="24"/>
        </w:rPr>
        <w:t xml:space="preserve">script. This is done in line 38. </w:t>
      </w:r>
    </w:p>
    <w:p w14:paraId="7BA4BE7A" w14:textId="66AA9062" w:rsidR="00C300A1" w:rsidRPr="00AC0AC1" w:rsidRDefault="00A9201B" w:rsidP="00C300A1">
      <w:pPr>
        <w:spacing w:after="0"/>
        <w:rPr>
          <w:szCs w:val="24"/>
        </w:rPr>
      </w:pPr>
      <w:r w:rsidRPr="00AC0AC1">
        <w:rPr>
          <w:szCs w:val="24"/>
        </w:rPr>
        <w:t xml:space="preserve">To make use of the </w:t>
      </w:r>
      <w:r w:rsidRPr="00AC0AC1">
        <w:rPr>
          <w:i/>
          <w:szCs w:val="24"/>
        </w:rPr>
        <w:t>mkValidatorScript</w:t>
      </w:r>
      <w:r w:rsidRPr="00AC0AC1">
        <w:rPr>
          <w:szCs w:val="24"/>
        </w:rPr>
        <w:t xml:space="preserve"> function we need to import </w:t>
      </w:r>
      <w:r w:rsidRPr="00AC0AC1">
        <w:rPr>
          <w:i/>
          <w:szCs w:val="24"/>
        </w:rPr>
        <w:t>Ledger.Script</w:t>
      </w:r>
      <w:r w:rsidRPr="00AC0AC1">
        <w:rPr>
          <w:szCs w:val="24"/>
        </w:rPr>
        <w:t xml:space="preserve">. The </w:t>
      </w:r>
      <w:r w:rsidRPr="00AC0AC1">
        <w:rPr>
          <w:i/>
          <w:szCs w:val="24"/>
        </w:rPr>
        <w:t>compile</w:t>
      </w:r>
      <w:r w:rsidRPr="00AC0AC1">
        <w:rPr>
          <w:szCs w:val="24"/>
        </w:rPr>
        <w:t xml:space="preserve"> function</w:t>
      </w:r>
      <w:r w:rsidR="00A35C5D" w:rsidRPr="00AC0AC1">
        <w:rPr>
          <w:szCs w:val="24"/>
        </w:rPr>
        <w:t xml:space="preserve"> from the </w:t>
      </w:r>
      <w:r w:rsidR="00A35C5D" w:rsidRPr="00AC0AC1">
        <w:rPr>
          <w:i/>
          <w:szCs w:val="24"/>
        </w:rPr>
        <w:t>PlutusTx</w:t>
      </w:r>
      <w:r w:rsidR="00A35C5D" w:rsidRPr="00AC0AC1">
        <w:rPr>
          <w:szCs w:val="24"/>
        </w:rPr>
        <w:t xml:space="preserve"> module</w:t>
      </w:r>
      <w:r w:rsidRPr="00AC0AC1">
        <w:rPr>
          <w:szCs w:val="24"/>
        </w:rPr>
        <w:t xml:space="preserve"> takes as input a syntax tree of a function which we can get if we put the oxford brackets </w:t>
      </w:r>
      <w:r w:rsidRPr="00AC0AC1">
        <w:rPr>
          <w:i/>
          <w:szCs w:val="24"/>
        </w:rPr>
        <w:t>[|| mkValidator ||]</w:t>
      </w:r>
      <w:r w:rsidRPr="00AC0AC1">
        <w:rPr>
          <w:szCs w:val="24"/>
        </w:rPr>
        <w:t xml:space="preserve"> around </w:t>
      </w:r>
      <w:r w:rsidR="00DA6517" w:rsidRPr="00AC0AC1">
        <w:rPr>
          <w:szCs w:val="24"/>
        </w:rPr>
        <w:t>our desired</w:t>
      </w:r>
      <w:r w:rsidRPr="00AC0AC1">
        <w:rPr>
          <w:szCs w:val="24"/>
        </w:rPr>
        <w:t xml:space="preserve"> function. The compile function produces another syntax tree </w:t>
      </w:r>
      <w:r w:rsidR="000B73E8" w:rsidRPr="00AC0AC1">
        <w:rPr>
          <w:szCs w:val="24"/>
        </w:rPr>
        <w:t>that is written in</w:t>
      </w:r>
      <w:r w:rsidRPr="00AC0AC1">
        <w:rPr>
          <w:szCs w:val="24"/>
        </w:rPr>
        <w:t xml:space="preserve"> </w:t>
      </w:r>
      <w:r w:rsidR="000B73E8" w:rsidRPr="00AC0AC1">
        <w:rPr>
          <w:szCs w:val="24"/>
        </w:rPr>
        <w:t xml:space="preserve">the </w:t>
      </w:r>
      <w:r w:rsidRPr="00AC0AC1">
        <w:rPr>
          <w:szCs w:val="24"/>
        </w:rPr>
        <w:t xml:space="preserve">Plutus core language. </w:t>
      </w:r>
      <w:r w:rsidR="000B73E8" w:rsidRPr="00AC0AC1">
        <w:rPr>
          <w:szCs w:val="24"/>
        </w:rPr>
        <w:t xml:space="preserve">Then the $$ symbol called splice, takes a syntax tree and splices it back to Haskell source code, which is what we need for input to our </w:t>
      </w:r>
      <w:r w:rsidR="000B73E8" w:rsidRPr="00AC0AC1">
        <w:rPr>
          <w:i/>
          <w:szCs w:val="24"/>
        </w:rPr>
        <w:t>mkValidatorScrip</w:t>
      </w:r>
      <w:r w:rsidR="00DA6517" w:rsidRPr="00AC0AC1">
        <w:rPr>
          <w:szCs w:val="24"/>
        </w:rPr>
        <w:t xml:space="preserve"> function.</w:t>
      </w:r>
      <w:r w:rsidR="008002FA" w:rsidRPr="00AC0AC1">
        <w:rPr>
          <w:szCs w:val="24"/>
        </w:rPr>
        <w:t xml:space="preserve"> If you want to be able to call external helper functions from the validator function you need to add the</w:t>
      </w:r>
      <w:r w:rsidR="00367AF2" w:rsidRPr="00AC0AC1">
        <w:rPr>
          <w:szCs w:val="24"/>
        </w:rPr>
        <w:t xml:space="preserve"> </w:t>
      </w:r>
      <w:r w:rsidR="00DA6517" w:rsidRPr="00AC0AC1">
        <w:rPr>
          <w:i/>
          <w:szCs w:val="24"/>
        </w:rPr>
        <w:t>INLINABLE</w:t>
      </w:r>
      <w:r w:rsidR="008002FA" w:rsidRPr="00AC0AC1">
        <w:rPr>
          <w:szCs w:val="24"/>
        </w:rPr>
        <w:t xml:space="preserve"> pragma</w:t>
      </w:r>
      <w:r w:rsidR="00367AF2" w:rsidRPr="00AC0AC1">
        <w:rPr>
          <w:szCs w:val="24"/>
        </w:rPr>
        <w:t xml:space="preserve"> statement</w:t>
      </w:r>
      <w:r w:rsidR="008002FA" w:rsidRPr="00AC0AC1">
        <w:rPr>
          <w:szCs w:val="24"/>
        </w:rPr>
        <w:t xml:space="preserve"> before the validator function </w:t>
      </w:r>
      <w:r w:rsidR="009F236B" w:rsidRPr="00AC0AC1">
        <w:rPr>
          <w:szCs w:val="24"/>
        </w:rPr>
        <w:t>(</w:t>
      </w:r>
      <w:r w:rsidR="008002FA" w:rsidRPr="00AC0AC1">
        <w:rPr>
          <w:szCs w:val="24"/>
        </w:rPr>
        <w:t>33)</w:t>
      </w:r>
      <w:r w:rsidR="00367AF2" w:rsidRPr="00AC0AC1">
        <w:rPr>
          <w:szCs w:val="24"/>
        </w:rPr>
        <w:t>.</w:t>
      </w:r>
    </w:p>
    <w:p w14:paraId="3D59946D" w14:textId="7DCA95DF" w:rsidR="00B93E61" w:rsidRPr="00AC0AC1" w:rsidRDefault="008F1BB0" w:rsidP="00C300A1">
      <w:pPr>
        <w:spacing w:after="0"/>
        <w:rPr>
          <w:szCs w:val="24"/>
        </w:rPr>
      </w:pPr>
      <w:r w:rsidRPr="00AC0AC1">
        <w:rPr>
          <w:szCs w:val="24"/>
        </w:rPr>
        <w:t>Next,</w:t>
      </w:r>
      <w:r w:rsidR="00B93E61" w:rsidRPr="00AC0AC1">
        <w:rPr>
          <w:szCs w:val="24"/>
        </w:rPr>
        <w:t xml:space="preserve"> we create the </w:t>
      </w:r>
      <w:r w:rsidR="00956B08" w:rsidRPr="00AC0AC1">
        <w:rPr>
          <w:szCs w:val="24"/>
        </w:rPr>
        <w:t>validator hash and the script address which contains the validator hash</w:t>
      </w:r>
      <w:r w:rsidR="00430B96" w:rsidRPr="00AC0AC1">
        <w:rPr>
          <w:szCs w:val="24"/>
        </w:rPr>
        <w:t xml:space="preserve"> and staking information </w:t>
      </w:r>
      <w:r w:rsidR="001713FC" w:rsidRPr="00AC0AC1">
        <w:rPr>
          <w:szCs w:val="24"/>
        </w:rPr>
        <w:t>that</w:t>
      </w:r>
      <w:r w:rsidR="0050110E" w:rsidRPr="00AC0AC1">
        <w:rPr>
          <w:szCs w:val="24"/>
        </w:rPr>
        <w:t xml:space="preserve"> is used when we</w:t>
      </w:r>
      <w:r w:rsidR="00430B96" w:rsidRPr="00AC0AC1">
        <w:rPr>
          <w:szCs w:val="24"/>
        </w:rPr>
        <w:t xml:space="preserve"> stake to a stake pool</w:t>
      </w:r>
      <w:r w:rsidR="00956B08" w:rsidRPr="00AC0AC1">
        <w:rPr>
          <w:szCs w:val="24"/>
        </w:rPr>
        <w:t xml:space="preserve">. The </w:t>
      </w:r>
      <w:r w:rsidR="00956B08" w:rsidRPr="00AC0AC1">
        <w:rPr>
          <w:i/>
          <w:szCs w:val="24"/>
        </w:rPr>
        <w:t>scriptAddress</w:t>
      </w:r>
      <w:r w:rsidR="00956B08" w:rsidRPr="00AC0AC1">
        <w:rPr>
          <w:szCs w:val="24"/>
        </w:rPr>
        <w:t xml:space="preserve"> function is contained in the module </w:t>
      </w:r>
      <w:r w:rsidR="00956B08" w:rsidRPr="00AC0AC1">
        <w:rPr>
          <w:i/>
          <w:szCs w:val="24"/>
        </w:rPr>
        <w:t>Ledger.Address</w:t>
      </w:r>
      <w:r w:rsidR="00956B08" w:rsidRPr="00AC0AC1">
        <w:rPr>
          <w:szCs w:val="24"/>
        </w:rPr>
        <w:t>. The definitions until now represent the on-chain code.</w:t>
      </w:r>
      <w:r w:rsidR="00F939EF" w:rsidRPr="00AC0AC1">
        <w:rPr>
          <w:szCs w:val="24"/>
        </w:rPr>
        <w:t xml:space="preserve"> Everything after that is the off-chain code.</w:t>
      </w:r>
    </w:p>
    <w:p w14:paraId="06CE37BF" w14:textId="13B0E967" w:rsidR="00F939EF" w:rsidRPr="00AC0AC1" w:rsidRDefault="008F1BB0" w:rsidP="00C300A1">
      <w:pPr>
        <w:spacing w:after="0"/>
        <w:rPr>
          <w:szCs w:val="24"/>
        </w:rPr>
      </w:pPr>
      <w:r w:rsidRPr="00AC0AC1">
        <w:rPr>
          <w:szCs w:val="24"/>
        </w:rPr>
        <w:t>First,</w:t>
      </w:r>
      <w:r w:rsidR="00C021CC" w:rsidRPr="00AC0AC1">
        <w:rPr>
          <w:szCs w:val="24"/>
        </w:rPr>
        <w:t xml:space="preserve"> we define the endpoints that the user can use to interact with the blockchain from within his wallet. </w:t>
      </w:r>
      <w:r w:rsidR="00FA2E7D" w:rsidRPr="00AC0AC1">
        <w:rPr>
          <w:szCs w:val="24"/>
        </w:rPr>
        <w:t>Our give endpoint takes an integer parameter</w:t>
      </w:r>
      <w:r w:rsidR="00FA1195" w:rsidRPr="00AC0AC1">
        <w:rPr>
          <w:szCs w:val="24"/>
        </w:rPr>
        <w:t>, which will represent the amount of ADA we are willing to give</w:t>
      </w:r>
      <w:r w:rsidR="00FA2E7D" w:rsidRPr="00AC0AC1">
        <w:rPr>
          <w:szCs w:val="24"/>
        </w:rPr>
        <w:t xml:space="preserve"> and grab does not take any parameter</w:t>
      </w:r>
      <w:r w:rsidR="00FA1195" w:rsidRPr="00AC0AC1">
        <w:rPr>
          <w:szCs w:val="24"/>
        </w:rPr>
        <w:t xml:space="preserve"> because it just spends funds</w:t>
      </w:r>
      <w:r w:rsidR="00FA2E7D" w:rsidRPr="00AC0AC1">
        <w:rPr>
          <w:szCs w:val="24"/>
        </w:rPr>
        <w:t>.</w:t>
      </w:r>
      <w:r w:rsidR="00FA1195" w:rsidRPr="00AC0AC1">
        <w:rPr>
          <w:szCs w:val="24"/>
        </w:rPr>
        <w:t xml:space="preserve"> </w:t>
      </w:r>
      <w:r w:rsidR="0001291D" w:rsidRPr="00AC0AC1">
        <w:rPr>
          <w:szCs w:val="24"/>
        </w:rPr>
        <w:t xml:space="preserve">Then we define the give and grab </w:t>
      </w:r>
      <w:r w:rsidR="00FD2078" w:rsidRPr="00AC0AC1">
        <w:rPr>
          <w:szCs w:val="24"/>
        </w:rPr>
        <w:t>functions</w:t>
      </w:r>
      <w:r w:rsidR="0001291D" w:rsidRPr="00AC0AC1">
        <w:rPr>
          <w:szCs w:val="24"/>
        </w:rPr>
        <w:t xml:space="preserve">. For the give </w:t>
      </w:r>
      <w:r w:rsidR="00FD2078" w:rsidRPr="00AC0AC1">
        <w:rPr>
          <w:szCs w:val="24"/>
        </w:rPr>
        <w:t>function</w:t>
      </w:r>
      <w:r w:rsidR="00F60F1F" w:rsidRPr="00AC0AC1">
        <w:rPr>
          <w:szCs w:val="24"/>
        </w:rPr>
        <w:t xml:space="preserve"> </w:t>
      </w:r>
      <w:r w:rsidR="0001291D" w:rsidRPr="00AC0AC1">
        <w:rPr>
          <w:szCs w:val="24"/>
        </w:rPr>
        <w:t xml:space="preserve">we first define the transaction </w:t>
      </w:r>
      <w:r w:rsidR="009F236B" w:rsidRPr="00AC0AC1">
        <w:rPr>
          <w:szCs w:val="24"/>
        </w:rPr>
        <w:t>(</w:t>
      </w:r>
      <w:r w:rsidR="0001291D" w:rsidRPr="00AC0AC1">
        <w:rPr>
          <w:szCs w:val="24"/>
        </w:rPr>
        <w:t>52). The transaction says a certain amount of lovelace should be paid to the specified address and with this datum.</w:t>
      </w:r>
      <w:r w:rsidR="002B70B2" w:rsidRPr="00AC0AC1">
        <w:rPr>
          <w:szCs w:val="24"/>
        </w:rPr>
        <w:t xml:space="preserve"> Line 53 submits the transaction, line 54 awaits confirmation of the transaction and line 55 logs the provided information which can be seen on the playground.</w:t>
      </w:r>
    </w:p>
    <w:p w14:paraId="7913A610" w14:textId="29E630D2" w:rsidR="003031A3" w:rsidRDefault="006C4A9F" w:rsidP="00C300A1">
      <w:pPr>
        <w:spacing w:after="0"/>
        <w:rPr>
          <w:szCs w:val="24"/>
        </w:rPr>
      </w:pPr>
      <w:r w:rsidRPr="00AC0AC1">
        <w:rPr>
          <w:szCs w:val="24"/>
        </w:rPr>
        <w:t xml:space="preserve">For the grab </w:t>
      </w:r>
      <w:r w:rsidR="00FD2078" w:rsidRPr="00AC0AC1">
        <w:rPr>
          <w:szCs w:val="24"/>
        </w:rPr>
        <w:t xml:space="preserve">function </w:t>
      </w:r>
      <w:r w:rsidRPr="00AC0AC1">
        <w:rPr>
          <w:szCs w:val="24"/>
        </w:rPr>
        <w:t xml:space="preserve">we first lookup all the UTXOs sitting at a given address </w:t>
      </w:r>
      <w:r w:rsidR="009F236B" w:rsidRPr="00AC0AC1">
        <w:rPr>
          <w:szCs w:val="24"/>
        </w:rPr>
        <w:t>(</w:t>
      </w:r>
      <w:r w:rsidRPr="00AC0AC1">
        <w:rPr>
          <w:szCs w:val="24"/>
        </w:rPr>
        <w:t xml:space="preserve">59). </w:t>
      </w:r>
      <w:r w:rsidR="003031A3">
        <w:rPr>
          <w:szCs w:val="24"/>
        </w:rPr>
        <w:t xml:space="preserve">The </w:t>
      </w:r>
      <w:r w:rsidR="003031A3" w:rsidRPr="003031A3">
        <w:rPr>
          <w:i/>
          <w:szCs w:val="24"/>
        </w:rPr>
        <w:t>utxosAt</w:t>
      </w:r>
      <w:r w:rsidR="003031A3">
        <w:rPr>
          <w:szCs w:val="24"/>
        </w:rPr>
        <w:t xml:space="preserve"> function takes an address and returns a contract with the last parameter being the result.</w:t>
      </w:r>
    </w:p>
    <w:p w14:paraId="79A53C06" w14:textId="35C9893C" w:rsidR="003031A3" w:rsidRDefault="003031A3" w:rsidP="003031A3">
      <w:pPr>
        <w:pStyle w:val="SourceCode"/>
      </w:pPr>
      <w:r w:rsidRPr="003031A3">
        <w:t xml:space="preserve">utxosAt :: Address -&gt; Contract w s </w:t>
      </w:r>
      <w:r>
        <w:t>e (Map TxOutRef ChainIndexTxOut)</w:t>
      </w:r>
    </w:p>
    <w:p w14:paraId="7EEBBA42" w14:textId="18725858" w:rsidR="003031A3" w:rsidRDefault="003031A3" w:rsidP="00C300A1">
      <w:pPr>
        <w:spacing w:after="0"/>
      </w:pPr>
      <w:r>
        <w:rPr>
          <w:szCs w:val="24"/>
        </w:rPr>
        <w:t xml:space="preserve">Contract is a member of the monad type class and because we assign the utxos value with the “&lt;-” operator we get back only the result of the contract which is a Map of </w:t>
      </w:r>
      <w:r w:rsidRPr="003031A3">
        <w:rPr>
          <w:i/>
        </w:rPr>
        <w:t>TxOutRef</w:t>
      </w:r>
      <w:r>
        <w:t xml:space="preserve"> and </w:t>
      </w:r>
      <w:r w:rsidRPr="003031A3">
        <w:rPr>
          <w:i/>
        </w:rPr>
        <w:t>ChainIndexTxOut</w:t>
      </w:r>
      <w:r w:rsidRPr="003031A3">
        <w:t>.</w:t>
      </w:r>
      <w:r>
        <w:t xml:space="preserve"> </w:t>
      </w:r>
      <w:r w:rsidR="006644B1">
        <w:t xml:space="preserve">Each entry in the Map represents a UTXO which is identified with the </w:t>
      </w:r>
      <w:r w:rsidR="006644B1" w:rsidRPr="006644B1">
        <w:rPr>
          <w:i/>
        </w:rPr>
        <w:t>TxOutRef</w:t>
      </w:r>
      <w:r w:rsidR="006644B1">
        <w:t xml:space="preserve"> type and described with the </w:t>
      </w:r>
      <w:r w:rsidR="006644B1" w:rsidRPr="006644B1">
        <w:rPr>
          <w:i/>
        </w:rPr>
        <w:t>ChainIndexTxOut</w:t>
      </w:r>
      <w:r w:rsidR="006644B1">
        <w:t xml:space="preserve"> type that holds information about the value, address, validator and datum. </w:t>
      </w:r>
      <w:r>
        <w:t xml:space="preserve">The types can be seen in </w:t>
      </w:r>
      <w:r w:rsidR="008040A0">
        <w:fldChar w:fldCharType="begin"/>
      </w:r>
      <w:r w:rsidR="008040A0">
        <w:instrText xml:space="preserve"> REF _Ref101170382 \h </w:instrText>
      </w:r>
      <w:r w:rsidR="008040A0">
        <w:fldChar w:fldCharType="separate"/>
      </w:r>
      <w:r w:rsidR="000A2D3C" w:rsidRPr="00AC0AC1">
        <w:t xml:space="preserve">Figure </w:t>
      </w:r>
      <w:r w:rsidR="000A2D3C">
        <w:rPr>
          <w:noProof/>
        </w:rPr>
        <w:t>5</w:t>
      </w:r>
      <w:r w:rsidR="008040A0">
        <w:fldChar w:fldCharType="end"/>
      </w:r>
      <w:r>
        <w:t xml:space="preserve"> and </w:t>
      </w:r>
      <w:r w:rsidR="008040A0">
        <w:fldChar w:fldCharType="begin"/>
      </w:r>
      <w:r w:rsidR="008040A0">
        <w:instrText xml:space="preserve"> REF _Ref101090163 \h </w:instrText>
      </w:r>
      <w:r w:rsidR="008040A0">
        <w:fldChar w:fldCharType="separate"/>
      </w:r>
      <w:r w:rsidR="000A2D3C" w:rsidRPr="00AC0AC1">
        <w:t xml:space="preserve">Figure </w:t>
      </w:r>
      <w:r w:rsidR="000A2D3C">
        <w:rPr>
          <w:noProof/>
        </w:rPr>
        <w:t>6</w:t>
      </w:r>
      <w:r w:rsidR="008040A0">
        <w:fldChar w:fldCharType="end"/>
      </w:r>
      <w:r>
        <w:t xml:space="preserve"> below.</w:t>
      </w:r>
      <w:r w:rsidR="00B54DB1">
        <w:t xml:space="preserve"> </w:t>
      </w:r>
      <w:r w:rsidR="00B54DB1">
        <w:fldChar w:fldCharType="begin"/>
      </w:r>
      <w:r w:rsidR="00B54DB1">
        <w:instrText xml:space="preserve"> REF _Ref101170382 \h </w:instrText>
      </w:r>
      <w:r w:rsidR="00B54DB1">
        <w:fldChar w:fldCharType="separate"/>
      </w:r>
      <w:r w:rsidR="000A2D3C" w:rsidRPr="00AC0AC1">
        <w:t xml:space="preserve">Figure </w:t>
      </w:r>
      <w:r w:rsidR="000A2D3C">
        <w:rPr>
          <w:noProof/>
        </w:rPr>
        <w:t>5</w:t>
      </w:r>
      <w:r w:rsidR="00B54DB1">
        <w:fldChar w:fldCharType="end"/>
      </w:r>
      <w:r w:rsidR="00B54DB1">
        <w:t xml:space="preserve"> </w:t>
      </w:r>
      <w:r w:rsidR="00B54DB1" w:rsidRPr="00AC0AC1">
        <w:rPr>
          <w:lang w:eastAsia="zh-CN"/>
        </w:rPr>
        <w:t xml:space="preserve">shows us that a UTXO is </w:t>
      </w:r>
      <w:r w:rsidR="00B54DB1">
        <w:rPr>
          <w:lang w:eastAsia="zh-CN"/>
        </w:rPr>
        <w:t>defined</w:t>
      </w:r>
      <w:r w:rsidR="00B54DB1" w:rsidRPr="00AC0AC1">
        <w:rPr>
          <w:lang w:eastAsia="zh-CN"/>
        </w:rPr>
        <w:t xml:space="preserve"> by the </w:t>
      </w:r>
      <w:r w:rsidR="00B54DB1">
        <w:rPr>
          <w:lang w:eastAsia="zh-CN"/>
        </w:rPr>
        <w:t>transaction ID of type</w:t>
      </w:r>
      <w:r w:rsidR="00B54DB1" w:rsidRPr="00AC0AC1">
        <w:rPr>
          <w:lang w:eastAsia="zh-CN"/>
        </w:rPr>
        <w:t xml:space="preserve"> </w:t>
      </w:r>
      <w:r w:rsidR="00B54DB1" w:rsidRPr="00AC0AC1">
        <w:rPr>
          <w:i/>
          <w:lang w:eastAsia="zh-CN"/>
        </w:rPr>
        <w:t>TxId</w:t>
      </w:r>
      <w:r w:rsidR="00B54DB1" w:rsidRPr="00AC0AC1">
        <w:rPr>
          <w:lang w:eastAsia="zh-CN"/>
        </w:rPr>
        <w:t xml:space="preserve"> and an index which gets assigned to each of the UTXOs a transaction produce</w:t>
      </w:r>
      <w:r w:rsidR="00B54DB1">
        <w:rPr>
          <w:lang w:eastAsia="zh-CN"/>
        </w:rPr>
        <w:t>s</w:t>
      </w:r>
      <w:r w:rsidR="00B54DB1" w:rsidRPr="00AC0AC1">
        <w:rPr>
          <w:lang w:eastAsia="zh-CN"/>
        </w:rPr>
        <w:t xml:space="preserve">. The </w:t>
      </w:r>
      <w:r w:rsidR="00B54DB1" w:rsidRPr="00AC0AC1">
        <w:rPr>
          <w:i/>
          <w:lang w:eastAsia="zh-CN"/>
        </w:rPr>
        <w:t>TxId</w:t>
      </w:r>
      <w:r w:rsidR="00B54DB1" w:rsidRPr="00AC0AC1">
        <w:rPr>
          <w:lang w:eastAsia="zh-CN"/>
        </w:rPr>
        <w:t xml:space="preserve"> type is just a newtype wrapper around the </w:t>
      </w:r>
      <w:r w:rsidR="00B54DB1" w:rsidRPr="00AC0AC1">
        <w:rPr>
          <w:i/>
          <w:lang w:eastAsia="zh-CN"/>
        </w:rPr>
        <w:t>BuiltinByteString</w:t>
      </w:r>
      <w:r w:rsidR="00B54DB1" w:rsidRPr="00AC0AC1">
        <w:rPr>
          <w:lang w:eastAsia="zh-CN"/>
        </w:rPr>
        <w:t xml:space="preserve"> type</w:t>
      </w:r>
      <w:r w:rsidR="00B54DB1">
        <w:rPr>
          <w:lang w:eastAsia="zh-CN"/>
        </w:rPr>
        <w:t xml:space="preserve"> and represents the transaction hash</w:t>
      </w:r>
      <w:r w:rsidR="00B54DB1" w:rsidRPr="00AC0AC1">
        <w:rPr>
          <w:lang w:eastAsia="zh-CN"/>
        </w:rPr>
        <w:t xml:space="preserve">. The </w:t>
      </w:r>
      <w:r w:rsidR="00B54DB1" w:rsidRPr="00AC0AC1">
        <w:rPr>
          <w:i/>
          <w:lang w:eastAsia="zh-CN"/>
        </w:rPr>
        <w:t>TxId</w:t>
      </w:r>
      <w:r w:rsidR="00B54DB1" w:rsidRPr="00AC0AC1">
        <w:rPr>
          <w:lang w:eastAsia="zh-CN"/>
        </w:rPr>
        <w:t xml:space="preserve"> type is also an instance of the </w:t>
      </w:r>
      <w:r w:rsidR="00B54DB1" w:rsidRPr="00AC0AC1">
        <w:rPr>
          <w:i/>
          <w:lang w:eastAsia="zh-CN"/>
        </w:rPr>
        <w:t>IsString</w:t>
      </w:r>
      <w:r w:rsidR="00B54DB1" w:rsidRPr="00AC0AC1">
        <w:rPr>
          <w:lang w:eastAsia="zh-CN"/>
        </w:rPr>
        <w:t xml:space="preserve"> type class that implements the function </w:t>
      </w:r>
      <w:r w:rsidR="00B54DB1" w:rsidRPr="00AC0AC1">
        <w:rPr>
          <w:i/>
          <w:lang w:eastAsia="zh-CN"/>
        </w:rPr>
        <w:t>fromString</w:t>
      </w:r>
      <w:r w:rsidR="00B54DB1" w:rsidRPr="00AC0AC1">
        <w:rPr>
          <w:lang w:eastAsia="zh-CN"/>
        </w:rPr>
        <w:t xml:space="preserve"> which you can use to convert between string and the type in question.</w:t>
      </w:r>
    </w:p>
    <w:p w14:paraId="4EFEC50D" w14:textId="38AEE138" w:rsidR="00C165CA" w:rsidRPr="00AC0AC1" w:rsidRDefault="003031A3" w:rsidP="00C165CA">
      <w:pPr>
        <w:spacing w:before="0" w:after="0"/>
        <w:jc w:val="center"/>
      </w:pPr>
      <w:r w:rsidRPr="00AC0AC1">
        <w:rPr>
          <w:noProof/>
        </w:rPr>
        <w:lastRenderedPageBreak/>
        <w:drawing>
          <wp:inline distT="0" distB="0" distL="0" distR="0" wp14:anchorId="48D08A20" wp14:editId="14092EA8">
            <wp:extent cx="5191125" cy="2083170"/>
            <wp:effectExtent l="0" t="0" r="0" b="0"/>
            <wp:docPr id="62" name="Picture 62" descr="\\vmware-host\Shared Folders\shared\Pictures\Lecture 5\TxOu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5\TxOutRe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125" cy="2083170"/>
                    </a:xfrm>
                    <a:prstGeom prst="rect">
                      <a:avLst/>
                    </a:prstGeom>
                    <a:noFill/>
                    <a:ln>
                      <a:noFill/>
                    </a:ln>
                  </pic:spPr>
                </pic:pic>
              </a:graphicData>
            </a:graphic>
          </wp:inline>
        </w:drawing>
      </w:r>
    </w:p>
    <w:p w14:paraId="1EDA5300" w14:textId="7FDA4353" w:rsidR="00C165CA" w:rsidRPr="00C165CA" w:rsidRDefault="003031A3" w:rsidP="00C165CA">
      <w:pPr>
        <w:pStyle w:val="Caption"/>
        <w:spacing w:before="0" w:after="0"/>
        <w:rPr>
          <w:lang w:val="en-US"/>
        </w:rPr>
      </w:pPr>
      <w:bookmarkStart w:id="14" w:name="_Ref101170382"/>
      <w:bookmarkStart w:id="15" w:name="_Toc102838335"/>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w:t>
      </w:r>
      <w:r w:rsidRPr="00AC0AC1">
        <w:rPr>
          <w:lang w:val="en-US"/>
        </w:rPr>
        <w:fldChar w:fldCharType="end"/>
      </w:r>
      <w:bookmarkEnd w:id="14"/>
      <w:r w:rsidRPr="00AC0AC1">
        <w:rPr>
          <w:lang w:val="en-US"/>
        </w:rPr>
        <w:t xml:space="preserve"> – TxOutRef type</w:t>
      </w:r>
      <w:bookmarkEnd w:id="15"/>
    </w:p>
    <w:p w14:paraId="7234625E" w14:textId="77777777" w:rsidR="003031A3" w:rsidRPr="00AC0AC1" w:rsidRDefault="003031A3" w:rsidP="00C165CA">
      <w:pPr>
        <w:pStyle w:val="BodyText"/>
        <w:keepNext/>
        <w:spacing w:after="0"/>
        <w:jc w:val="center"/>
      </w:pPr>
      <w:r w:rsidRPr="00AC0AC1">
        <w:rPr>
          <w:b/>
          <w:noProof/>
        </w:rPr>
        <w:drawing>
          <wp:inline distT="0" distB="0" distL="0" distR="0" wp14:anchorId="6BD05F8C" wp14:editId="2FF22948">
            <wp:extent cx="5210175" cy="4068335"/>
            <wp:effectExtent l="0" t="0" r="0" b="8890"/>
            <wp:docPr id="61" name="Picture 61" descr="\\vmware-host\Shared Folders\shared\Pictures\Oracle\ChainIndexTx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Oracle\ChainIndexTxOu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2519" cy="4077973"/>
                    </a:xfrm>
                    <a:prstGeom prst="rect">
                      <a:avLst/>
                    </a:prstGeom>
                    <a:noFill/>
                    <a:ln>
                      <a:noFill/>
                    </a:ln>
                  </pic:spPr>
                </pic:pic>
              </a:graphicData>
            </a:graphic>
          </wp:inline>
        </w:drawing>
      </w:r>
    </w:p>
    <w:p w14:paraId="5EAE9D2B" w14:textId="3D786486" w:rsidR="003031A3" w:rsidRDefault="003031A3" w:rsidP="003031A3">
      <w:pPr>
        <w:pStyle w:val="Caption"/>
        <w:spacing w:before="0"/>
        <w:rPr>
          <w:lang w:val="en-US"/>
        </w:rPr>
      </w:pPr>
      <w:bookmarkStart w:id="16" w:name="_Ref101090163"/>
      <w:bookmarkStart w:id="17" w:name="_Toc102838336"/>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6</w:t>
      </w:r>
      <w:r w:rsidRPr="00AC0AC1">
        <w:rPr>
          <w:lang w:val="en-US"/>
        </w:rPr>
        <w:fldChar w:fldCharType="end"/>
      </w:r>
      <w:bookmarkEnd w:id="16"/>
      <w:r w:rsidRPr="00AC0AC1">
        <w:rPr>
          <w:lang w:val="en-US"/>
        </w:rPr>
        <w:t xml:space="preserve"> </w:t>
      </w:r>
      <w:r>
        <w:rPr>
          <w:lang w:val="en-US"/>
        </w:rPr>
        <w:t>–</w:t>
      </w:r>
      <w:r w:rsidRPr="00AC0AC1">
        <w:rPr>
          <w:lang w:val="en-US"/>
        </w:rPr>
        <w:t xml:space="preserve"> ChainIndexTxOut</w:t>
      </w:r>
      <w:r>
        <w:rPr>
          <w:lang w:val="en-US"/>
        </w:rPr>
        <w:t xml:space="preserve"> type</w:t>
      </w:r>
      <w:bookmarkEnd w:id="17"/>
    </w:p>
    <w:p w14:paraId="2803005B" w14:textId="60E33CCF" w:rsidR="00C165CA" w:rsidRPr="00C44CC9" w:rsidRDefault="00C44CC9" w:rsidP="00C44CC9">
      <w:pPr>
        <w:spacing w:after="0"/>
        <w:rPr>
          <w:szCs w:val="24"/>
        </w:rPr>
      </w:pPr>
      <w:r w:rsidRPr="00AC0AC1">
        <w:rPr>
          <w:szCs w:val="24"/>
        </w:rPr>
        <w:t xml:space="preserve">Then we get all the references of the UTXOs (60). </w:t>
      </w:r>
      <w:r>
        <w:rPr>
          <w:szCs w:val="24"/>
        </w:rPr>
        <w:t xml:space="preserve">The references are composed of a transaction index and an index number that gets assigned to every UTXO a transaction produces. Together they uniquely identify a UTXO. </w:t>
      </w:r>
      <w:r w:rsidR="008F1BB0" w:rsidRPr="00AC0AC1">
        <w:rPr>
          <w:szCs w:val="24"/>
        </w:rPr>
        <w:t>Next,</w:t>
      </w:r>
      <w:r w:rsidRPr="00AC0AC1">
        <w:rPr>
          <w:szCs w:val="24"/>
        </w:rPr>
        <w:t xml:space="preserve"> we define lookups in order to tell the wallet how to construct the transaction (61). </w:t>
      </w:r>
      <w:r w:rsidR="008F1BB0" w:rsidRPr="00AC0AC1">
        <w:rPr>
          <w:szCs w:val="24"/>
        </w:rPr>
        <w:t>First,</w:t>
      </w:r>
      <w:r w:rsidRPr="00AC0AC1">
        <w:rPr>
          <w:szCs w:val="24"/>
        </w:rPr>
        <w:t xml:space="preserve"> we </w:t>
      </w:r>
      <w:r w:rsidR="008F1BB0" w:rsidRPr="00AC0AC1">
        <w:rPr>
          <w:szCs w:val="24"/>
        </w:rPr>
        <w:t>say</w:t>
      </w:r>
      <w:r w:rsidRPr="00AC0AC1">
        <w:rPr>
          <w:szCs w:val="24"/>
        </w:rPr>
        <w:t xml:space="preserve"> that we are looking for unspent outputs</w:t>
      </w:r>
      <w:r>
        <w:rPr>
          <w:szCs w:val="24"/>
        </w:rPr>
        <w:t xml:space="preserve"> where also potentially the datums of the UTXOs are included in the </w:t>
      </w:r>
      <w:r w:rsidRPr="003031A3">
        <w:rPr>
          <w:i/>
        </w:rPr>
        <w:t>ChainIndexTxOut</w:t>
      </w:r>
      <w:r>
        <w:rPr>
          <w:i/>
        </w:rPr>
        <w:t xml:space="preserve"> </w:t>
      </w:r>
      <w:r>
        <w:t>data type</w:t>
      </w:r>
      <w:r>
        <w:rPr>
          <w:szCs w:val="24"/>
        </w:rPr>
        <w:t>. A</w:t>
      </w:r>
      <w:r w:rsidRPr="00AC0AC1">
        <w:rPr>
          <w:szCs w:val="24"/>
        </w:rPr>
        <w:t xml:space="preserve">nd </w:t>
      </w:r>
      <w:r w:rsidR="008F1BB0" w:rsidRPr="00AC0AC1">
        <w:rPr>
          <w:szCs w:val="24"/>
        </w:rPr>
        <w:t>second,</w:t>
      </w:r>
      <w:r w:rsidRPr="00AC0AC1">
        <w:rPr>
          <w:szCs w:val="24"/>
        </w:rPr>
        <w:t xml:space="preserve"> we provide the validator script. </w:t>
      </w:r>
    </w:p>
    <w:p w14:paraId="7430479E" w14:textId="03489F57" w:rsidR="003031A3" w:rsidRDefault="008040A0" w:rsidP="00C300A1">
      <w:pPr>
        <w:spacing w:after="0"/>
        <w:rPr>
          <w:szCs w:val="24"/>
        </w:rPr>
      </w:pPr>
      <w:r w:rsidRPr="00AC0AC1">
        <w:rPr>
          <w:szCs w:val="24"/>
        </w:rPr>
        <w:lastRenderedPageBreak/>
        <w:t>Then we define the transaction so that it consumes all the UTXOs</w:t>
      </w:r>
      <w:r>
        <w:rPr>
          <w:szCs w:val="24"/>
        </w:rPr>
        <w:t xml:space="preserve"> with a specific redeemer</w:t>
      </w:r>
      <w:r w:rsidRPr="00AC0AC1">
        <w:rPr>
          <w:szCs w:val="24"/>
        </w:rPr>
        <w:t xml:space="preserve"> (64). When we submit the </w:t>
      </w:r>
      <w:r w:rsidR="008F1BB0" w:rsidRPr="00AC0AC1">
        <w:rPr>
          <w:szCs w:val="24"/>
        </w:rPr>
        <w:t>transaction,</w:t>
      </w:r>
      <w:r w:rsidRPr="00AC0AC1">
        <w:rPr>
          <w:szCs w:val="24"/>
        </w:rPr>
        <w:t xml:space="preserve"> we provide the lookups </w:t>
      </w:r>
      <w:r>
        <w:rPr>
          <w:szCs w:val="24"/>
        </w:rPr>
        <w:t>so that we include the validator data and datums of the UTXOs</w:t>
      </w:r>
      <w:r w:rsidRPr="00AC0AC1">
        <w:rPr>
          <w:szCs w:val="24"/>
        </w:rPr>
        <w:t xml:space="preserve">. </w:t>
      </w:r>
      <w:r w:rsidR="008F1BB0" w:rsidRPr="00AC0AC1">
        <w:rPr>
          <w:szCs w:val="24"/>
        </w:rPr>
        <w:t>Next,</w:t>
      </w:r>
      <w:r w:rsidRPr="00AC0AC1">
        <w:rPr>
          <w:szCs w:val="24"/>
        </w:rPr>
        <w:t xml:space="preserve"> we wait for confirmation and after that we log a message.</w:t>
      </w:r>
    </w:p>
    <w:p w14:paraId="7A2C4AFF" w14:textId="4B557945" w:rsidR="00C300A1" w:rsidRPr="00AC0AC1" w:rsidRDefault="00234938" w:rsidP="00C300A1">
      <w:pPr>
        <w:spacing w:after="0"/>
        <w:rPr>
          <w:szCs w:val="24"/>
        </w:rPr>
      </w:pPr>
      <w:r w:rsidRPr="00AC0AC1">
        <w:rPr>
          <w:szCs w:val="24"/>
        </w:rPr>
        <w:t>In the endpoint function we give the user the choice of selecting between the 2 endpoints and then recourse to do the same again.</w:t>
      </w:r>
      <w:r w:rsidR="00653816" w:rsidRPr="00AC0AC1">
        <w:rPr>
          <w:szCs w:val="24"/>
        </w:rPr>
        <w:t xml:space="preserve"> In line 75 we generate the schema </w:t>
      </w:r>
      <w:r w:rsidR="00CF2421" w:rsidRPr="00AC0AC1">
        <w:rPr>
          <w:szCs w:val="24"/>
        </w:rPr>
        <w:t>definition</w:t>
      </w:r>
      <w:r w:rsidR="00653816" w:rsidRPr="00AC0AC1">
        <w:rPr>
          <w:szCs w:val="24"/>
        </w:rPr>
        <w:t xml:space="preserve"> and in line 76 we </w:t>
      </w:r>
      <w:r w:rsidR="00CF673E" w:rsidRPr="00AC0AC1">
        <w:rPr>
          <w:szCs w:val="24"/>
        </w:rPr>
        <w:t>call</w:t>
      </w:r>
      <w:r w:rsidR="00653816" w:rsidRPr="00AC0AC1">
        <w:rPr>
          <w:szCs w:val="24"/>
        </w:rPr>
        <w:t xml:space="preserve"> </w:t>
      </w:r>
      <w:r w:rsidR="00CF673E" w:rsidRPr="00AC0AC1">
        <w:rPr>
          <w:szCs w:val="24"/>
        </w:rPr>
        <w:t xml:space="preserve">the </w:t>
      </w:r>
      <w:r w:rsidR="00CF673E" w:rsidRPr="00AC0AC1">
        <w:rPr>
          <w:i/>
          <w:szCs w:val="24"/>
        </w:rPr>
        <w:t>mkKnownCurrencies</w:t>
      </w:r>
      <w:r w:rsidR="00653816" w:rsidRPr="00AC0AC1">
        <w:rPr>
          <w:szCs w:val="24"/>
        </w:rPr>
        <w:t xml:space="preserve"> function so that in the playground we have ADA available. </w:t>
      </w:r>
    </w:p>
    <w:p w14:paraId="1046226F" w14:textId="60DF409A" w:rsidR="00C300A1" w:rsidRPr="00AC0AC1" w:rsidRDefault="00E65342" w:rsidP="00FD78F9">
      <w:pPr>
        <w:rPr>
          <w:szCs w:val="24"/>
        </w:rPr>
      </w:pPr>
      <w:r w:rsidRPr="00AC0AC1">
        <w:rPr>
          <w:szCs w:val="24"/>
        </w:rPr>
        <w:t xml:space="preserve">Let’s look </w:t>
      </w:r>
      <w:r w:rsidR="003C13F9" w:rsidRPr="00AC0AC1">
        <w:rPr>
          <w:szCs w:val="24"/>
        </w:rPr>
        <w:t xml:space="preserve">now </w:t>
      </w:r>
      <w:r w:rsidRPr="00AC0AC1">
        <w:rPr>
          <w:szCs w:val="24"/>
        </w:rPr>
        <w:t xml:space="preserve">at an example where the validator function fails. In order that we can use the </w:t>
      </w:r>
      <w:r w:rsidRPr="00AC0AC1">
        <w:rPr>
          <w:i/>
          <w:szCs w:val="24"/>
        </w:rPr>
        <w:t>traceError</w:t>
      </w:r>
      <w:r w:rsidRPr="00AC0AC1">
        <w:rPr>
          <w:szCs w:val="24"/>
        </w:rPr>
        <w:t xml:space="preserve"> function we need also to import the </w:t>
      </w:r>
      <w:r w:rsidRPr="00AC0AC1">
        <w:rPr>
          <w:i/>
          <w:szCs w:val="24"/>
        </w:rPr>
        <w:t>OverloadedStrings</w:t>
      </w:r>
      <w:r w:rsidRPr="00AC0AC1">
        <w:rPr>
          <w:szCs w:val="24"/>
        </w:rPr>
        <w:t xml:space="preserve"> language extension.</w:t>
      </w:r>
    </w:p>
    <w:p w14:paraId="734D14E9" w14:textId="3A2C4D75" w:rsidR="00E65342" w:rsidRPr="00AC0AC1" w:rsidRDefault="00E65342" w:rsidP="00E6534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7F318DA" w14:textId="77777777" w:rsidR="00E65342" w:rsidRPr="00AC0AC1" w:rsidRDefault="00E65342" w:rsidP="00E6534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b/>
          <w:bCs/>
          <w:color w:val="AA3731"/>
          <w:sz w:val="21"/>
          <w:szCs w:val="21"/>
        </w:rPr>
        <w:t>mkValidator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40D1B9E" w14:textId="77777777" w:rsidR="00E65342" w:rsidRPr="00AC0AC1" w:rsidRDefault="00E65342" w:rsidP="00E6534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mkValidator _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BURNT!</w:t>
      </w:r>
      <w:r w:rsidRPr="00AC0AC1">
        <w:rPr>
          <w:rFonts w:ascii="Consolas" w:eastAsia="Times New Roman" w:hAnsi="Consolas"/>
          <w:color w:val="777777"/>
          <w:sz w:val="21"/>
          <w:szCs w:val="21"/>
        </w:rPr>
        <w:t>"</w:t>
      </w:r>
    </w:p>
    <w:p w14:paraId="56775418" w14:textId="77777777" w:rsidR="003A0061" w:rsidRDefault="003A0061" w:rsidP="003A0061">
      <w:pPr>
        <w:spacing w:before="0" w:after="0"/>
        <w:rPr>
          <w:szCs w:val="24"/>
        </w:rPr>
      </w:pPr>
    </w:p>
    <w:p w14:paraId="3FB6B95F" w14:textId="3C6F3C3B" w:rsidR="00FD78F9" w:rsidRPr="00AC0AC1" w:rsidRDefault="00E65342" w:rsidP="003A0061">
      <w:pPr>
        <w:spacing w:before="0"/>
        <w:rPr>
          <w:szCs w:val="24"/>
        </w:rPr>
      </w:pPr>
      <w:r w:rsidRPr="00AC0AC1">
        <w:rPr>
          <w:szCs w:val="24"/>
        </w:rPr>
        <w:t xml:space="preserve">Now the validation will fail and the Grab transaction will not be processed. For our next example </w:t>
      </w:r>
      <w:r w:rsidR="00025271" w:rsidRPr="00AC0AC1">
        <w:rPr>
          <w:szCs w:val="24"/>
        </w:rPr>
        <w:t>we will take into account the redeemer</w:t>
      </w:r>
      <w:r w:rsidR="00E87B27" w:rsidRPr="00AC0AC1">
        <w:rPr>
          <w:szCs w:val="24"/>
        </w:rPr>
        <w:t xml:space="preserve"> (example </w:t>
      </w:r>
      <w:r w:rsidR="00E87B27" w:rsidRPr="00AC0AC1">
        <w:rPr>
          <w:i/>
          <w:szCs w:val="24"/>
        </w:rPr>
        <w:t>FortyTwo.hs</w:t>
      </w:r>
      <w:r w:rsidR="00E87B27" w:rsidRPr="00AC0AC1">
        <w:rPr>
          <w:szCs w:val="24"/>
        </w:rPr>
        <w:t>)</w:t>
      </w:r>
      <w:r w:rsidR="00025271" w:rsidRPr="00AC0AC1">
        <w:rPr>
          <w:szCs w:val="24"/>
        </w:rPr>
        <w:t>.</w:t>
      </w:r>
    </w:p>
    <w:p w14:paraId="184C99F1" w14:textId="77777777" w:rsidR="000F07B5" w:rsidRPr="00AC0AC1" w:rsidRDefault="000F07B5" w:rsidP="000F07B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b/>
          <w:bCs/>
          <w:color w:val="AA3731"/>
          <w:sz w:val="21"/>
          <w:szCs w:val="21"/>
        </w:rPr>
        <w:t>mkValidator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DBA70D1" w14:textId="77777777" w:rsidR="000F07B5" w:rsidRPr="00AC0AC1" w:rsidRDefault="000F07B5" w:rsidP="000F07B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mkValidator _ r _</w:t>
      </w:r>
    </w:p>
    <w:p w14:paraId="0486D999" w14:textId="77777777" w:rsidR="000F07B5" w:rsidRPr="00AC0AC1" w:rsidRDefault="000F07B5" w:rsidP="000F07B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Builtins.</w:t>
      </w:r>
      <w:r w:rsidRPr="00AC0AC1">
        <w:rPr>
          <w:rFonts w:ascii="Consolas" w:eastAsia="Times New Roman" w:hAnsi="Consolas"/>
          <w:color w:val="333333"/>
          <w:sz w:val="21"/>
          <w:szCs w:val="21"/>
        </w:rPr>
        <w:t xml:space="preserve">mkI </w:t>
      </w: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45663A0" w14:textId="77777777" w:rsidR="000F07B5" w:rsidRPr="00AC0AC1" w:rsidRDefault="000F07B5" w:rsidP="000F07B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otherwise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redeemer!</w:t>
      </w:r>
      <w:r w:rsidRPr="00AC0AC1">
        <w:rPr>
          <w:rFonts w:ascii="Consolas" w:eastAsia="Times New Roman" w:hAnsi="Consolas"/>
          <w:color w:val="777777"/>
          <w:sz w:val="21"/>
          <w:szCs w:val="21"/>
        </w:rPr>
        <w:t>"</w:t>
      </w:r>
    </w:p>
    <w:p w14:paraId="508D00FC" w14:textId="77777777" w:rsidR="000F07B5" w:rsidRPr="00AC0AC1" w:rsidRDefault="000F07B5" w:rsidP="00E65342">
      <w:pPr>
        <w:spacing w:before="0" w:after="0"/>
        <w:rPr>
          <w:szCs w:val="24"/>
        </w:rPr>
      </w:pPr>
    </w:p>
    <w:p w14:paraId="6C43988C" w14:textId="77777777" w:rsidR="000F07B5" w:rsidRPr="00AC0AC1" w:rsidRDefault="000F07B5" w:rsidP="004A5C9F">
      <w:pPr>
        <w:spacing w:before="0"/>
        <w:rPr>
          <w:szCs w:val="24"/>
        </w:rPr>
      </w:pPr>
      <w:r w:rsidRPr="00AC0AC1">
        <w:rPr>
          <w:szCs w:val="24"/>
        </w:rPr>
        <w:t>We will also need to modify the off-chain code. The grab function will take now an input parameter that will be of type Integer.</w:t>
      </w:r>
    </w:p>
    <w:p w14:paraId="3D27DAB5"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GiftSchema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CFE19B0"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7B2C36CC"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A3F2359"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133BF543"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E3CBC57"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grab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B124DDD"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scrAddress</w:t>
      </w:r>
    </w:p>
    <w:p w14:paraId="084205A9"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67DFC6EF"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      </w:t>
      </w:r>
      <w:r w:rsidRPr="00AC0AC1">
        <w:rPr>
          <w:rFonts w:ascii="Consolas" w:eastAsia="Times New Roman" w:hAnsi="Consolas"/>
          <w:color w:val="777777"/>
          <w:sz w:val="21"/>
          <w:szCs w:val="21"/>
        </w:rPr>
        <w:t>&lt;&gt;</w:t>
      </w:r>
    </w:p>
    <w:p w14:paraId="0EDFB4EA"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otherScript validator</w:t>
      </w:r>
    </w:p>
    <w:p w14:paraId="372C32AD"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609D3F13"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750235C" w14:textId="7D4CBA20"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Builtins.</w:t>
      </w:r>
      <w:r w:rsidRPr="00AC0AC1">
        <w:rPr>
          <w:rFonts w:ascii="Consolas" w:eastAsia="Times New Roman" w:hAnsi="Consolas"/>
          <w:color w:val="333333"/>
          <w:sz w:val="21"/>
          <w:szCs w:val="21"/>
        </w:rPr>
        <w:t xml:space="preserve">mkI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orefs</w:t>
      </w:r>
      <w:r w:rsidRPr="00AC0AC1">
        <w:rPr>
          <w:rFonts w:ascii="Consolas" w:eastAsia="Times New Roman" w:hAnsi="Consolas"/>
          <w:color w:val="777777"/>
          <w:sz w:val="21"/>
          <w:szCs w:val="21"/>
        </w:rPr>
        <w:t>]</w:t>
      </w:r>
    </w:p>
    <w:p w14:paraId="58698199"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629DAA1D"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55940B14"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collected gifts</w:t>
      </w:r>
      <w:r w:rsidRPr="00AC0AC1">
        <w:rPr>
          <w:rFonts w:ascii="Consolas" w:eastAsia="Times New Roman" w:hAnsi="Consolas"/>
          <w:color w:val="777777"/>
          <w:sz w:val="21"/>
          <w:szCs w:val="21"/>
        </w:rPr>
        <w:t>"</w:t>
      </w:r>
    </w:p>
    <w:p w14:paraId="2B79D15D"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7B61A11E"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B6EEEE9"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19D059F5"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917C279"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4F8C9E2F" w14:textId="77777777" w:rsidR="009814EF" w:rsidRPr="00AC0AC1" w:rsidRDefault="009814EF" w:rsidP="009814E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grab</w:t>
      </w:r>
    </w:p>
    <w:p w14:paraId="75E94D9E" w14:textId="78403408" w:rsidR="00E65342" w:rsidRPr="00AC0AC1" w:rsidRDefault="000F07B5" w:rsidP="000F07B5">
      <w:pPr>
        <w:spacing w:before="0" w:after="0"/>
        <w:rPr>
          <w:szCs w:val="24"/>
        </w:rPr>
      </w:pPr>
      <w:r w:rsidRPr="00AC0AC1">
        <w:rPr>
          <w:szCs w:val="24"/>
        </w:rPr>
        <w:t xml:space="preserve"> </w:t>
      </w:r>
    </w:p>
    <w:p w14:paraId="2A782CD7" w14:textId="77777777" w:rsidR="003B718B" w:rsidRPr="00AC0AC1" w:rsidRDefault="001F03CA" w:rsidP="000F07B5">
      <w:pPr>
        <w:spacing w:before="0" w:after="0"/>
        <w:rPr>
          <w:szCs w:val="24"/>
        </w:rPr>
      </w:pPr>
      <w:r w:rsidRPr="00AC0AC1">
        <w:rPr>
          <w:szCs w:val="24"/>
        </w:rPr>
        <w:t xml:space="preserve">From the original code in </w:t>
      </w:r>
      <w:r w:rsidRPr="00AC0AC1">
        <w:rPr>
          <w:i/>
          <w:szCs w:val="24"/>
        </w:rPr>
        <w:t>Gift.hs</w:t>
      </w:r>
      <w:r w:rsidRPr="00AC0AC1">
        <w:rPr>
          <w:szCs w:val="24"/>
        </w:rPr>
        <w:t xml:space="preserve"> what changes are lines </w:t>
      </w:r>
      <w:r w:rsidR="00F74E20" w:rsidRPr="00AC0AC1">
        <w:rPr>
          <w:szCs w:val="24"/>
        </w:rPr>
        <w:t>3, 5, 6, 12-13 and 22.</w:t>
      </w:r>
      <w:r w:rsidR="00C63366" w:rsidRPr="00AC0AC1">
        <w:rPr>
          <w:szCs w:val="24"/>
        </w:rPr>
        <w:t xml:space="preserve"> These examples were for the low-level data types in the validator function. </w:t>
      </w:r>
    </w:p>
    <w:p w14:paraId="0D96E97D" w14:textId="25682B2D" w:rsidR="003B718B" w:rsidRPr="00AC0AC1" w:rsidRDefault="003B718B" w:rsidP="003B718B">
      <w:pPr>
        <w:pStyle w:val="Heading2"/>
        <w:rPr>
          <w:lang w:val="en-US"/>
        </w:rPr>
      </w:pPr>
      <w:bookmarkStart w:id="18" w:name="_Toc102838226"/>
      <w:r w:rsidRPr="00AC0AC1">
        <w:rPr>
          <w:lang w:val="en-US"/>
        </w:rPr>
        <w:t>High Level typed validation scripts</w:t>
      </w:r>
      <w:bookmarkEnd w:id="18"/>
    </w:p>
    <w:p w14:paraId="641456AA" w14:textId="52A4B427" w:rsidR="001F03CA" w:rsidRPr="00AC0AC1" w:rsidRDefault="00C63366" w:rsidP="004A5C9F">
      <w:pPr>
        <w:spacing w:before="0"/>
        <w:rPr>
          <w:szCs w:val="24"/>
        </w:rPr>
      </w:pPr>
      <w:r w:rsidRPr="00AC0AC1">
        <w:rPr>
          <w:szCs w:val="24"/>
        </w:rPr>
        <w:t>Now let’s look at an example where we use the high-level data types</w:t>
      </w:r>
      <w:r w:rsidR="00E87B27" w:rsidRPr="00AC0AC1">
        <w:rPr>
          <w:szCs w:val="24"/>
        </w:rPr>
        <w:t xml:space="preserve">. </w:t>
      </w:r>
      <w:r w:rsidR="009E30C6" w:rsidRPr="00AC0AC1">
        <w:rPr>
          <w:szCs w:val="24"/>
        </w:rPr>
        <w:t>We call it a typed validation script.</w:t>
      </w:r>
      <w:r w:rsidR="00E87B27" w:rsidRPr="00AC0AC1">
        <w:rPr>
          <w:szCs w:val="24"/>
        </w:rPr>
        <w:t xml:space="preserve"> The code can be found in </w:t>
      </w:r>
      <w:r w:rsidR="00E87B27" w:rsidRPr="00AC0AC1">
        <w:rPr>
          <w:i/>
          <w:szCs w:val="24"/>
        </w:rPr>
        <w:t>Typed.hs</w:t>
      </w:r>
      <w:r w:rsidR="00E87B27" w:rsidRPr="00AC0AC1">
        <w:rPr>
          <w:szCs w:val="24"/>
        </w:rPr>
        <w:t>.</w:t>
      </w:r>
      <w:r w:rsidR="00FD64E4" w:rsidRPr="00AC0AC1">
        <w:rPr>
          <w:szCs w:val="24"/>
        </w:rPr>
        <w:t xml:space="preserve"> Here we provide only the significant parts.</w:t>
      </w:r>
    </w:p>
    <w:p w14:paraId="588DC926"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w:t>
      </w:r>
      <w:r w:rsidRPr="006C4BF4">
        <w:rPr>
          <w:rFonts w:ascii="Consolas" w:eastAsia="Times New Roman" w:hAnsi="Consolas"/>
          <w:color w:val="333333"/>
          <w:sz w:val="21"/>
          <w:szCs w:val="21"/>
        </w:rPr>
        <w:t xml:space="preserve">   import qualified </w:t>
      </w:r>
      <w:r w:rsidRPr="006C4BF4">
        <w:rPr>
          <w:rFonts w:ascii="Consolas" w:eastAsia="Times New Roman" w:hAnsi="Consolas"/>
          <w:b/>
          <w:bCs/>
          <w:color w:val="7A3E9D"/>
          <w:sz w:val="21"/>
          <w:szCs w:val="21"/>
        </w:rPr>
        <w:t>Ledger.Typed.</w:t>
      </w:r>
      <w:r w:rsidRPr="006C4BF4">
        <w:rPr>
          <w:rFonts w:ascii="Consolas" w:eastAsia="Times New Roman" w:hAnsi="Consolas"/>
          <w:color w:val="9C5D27"/>
          <w:sz w:val="21"/>
          <w:szCs w:val="21"/>
        </w:rPr>
        <w:t>Scripts</w:t>
      </w:r>
      <w:r w:rsidRPr="006C4BF4">
        <w:rPr>
          <w:rFonts w:ascii="Consolas" w:eastAsia="Times New Roman" w:hAnsi="Consolas"/>
          <w:color w:val="333333"/>
          <w:sz w:val="21"/>
          <w:szCs w:val="21"/>
        </w:rPr>
        <w:t xml:space="preserve"> as </w:t>
      </w:r>
      <w:r w:rsidRPr="006C4BF4">
        <w:rPr>
          <w:rFonts w:ascii="Consolas" w:eastAsia="Times New Roman" w:hAnsi="Consolas"/>
          <w:color w:val="9C5D27"/>
          <w:sz w:val="21"/>
          <w:szCs w:val="21"/>
        </w:rPr>
        <w:t>Scripts</w:t>
      </w:r>
    </w:p>
    <w:p w14:paraId="526AA446"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w:t>
      </w:r>
      <w:r w:rsidRPr="006C4BF4">
        <w:rPr>
          <w:rFonts w:ascii="Consolas" w:eastAsia="Times New Roman" w:hAnsi="Consolas"/>
          <w:color w:val="333333"/>
          <w:sz w:val="21"/>
          <w:szCs w:val="21"/>
        </w:rPr>
        <w:t xml:space="preserve">   </w:t>
      </w:r>
    </w:p>
    <w:p w14:paraId="602CF9BA"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w:t>
      </w:r>
      <w:r w:rsidRPr="006C4BF4">
        <w:rPr>
          <w:rFonts w:ascii="Consolas" w:eastAsia="Times New Roman" w:hAnsi="Consolas"/>
          <w:color w:val="333333"/>
          <w:sz w:val="21"/>
          <w:szCs w:val="21"/>
        </w:rPr>
        <w:t xml:space="preserve">   {-# </w:t>
      </w:r>
      <w:r w:rsidRPr="006C4BF4">
        <w:rPr>
          <w:rFonts w:ascii="Consolas" w:eastAsia="Times New Roman" w:hAnsi="Consolas"/>
          <w:color w:val="4B69C6"/>
          <w:sz w:val="21"/>
          <w:szCs w:val="21"/>
        </w:rPr>
        <w:t>INLINABLE</w:t>
      </w:r>
      <w:r w:rsidRPr="006C4BF4">
        <w:rPr>
          <w:rFonts w:ascii="Consolas" w:eastAsia="Times New Roman" w:hAnsi="Consolas"/>
          <w:color w:val="333333"/>
          <w:sz w:val="21"/>
          <w:szCs w:val="21"/>
        </w:rPr>
        <w:t xml:space="preserve"> mkValidator #-}</w:t>
      </w:r>
    </w:p>
    <w:p w14:paraId="38754EC7"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4</w:t>
      </w:r>
      <w:r w:rsidRPr="006C4BF4">
        <w:rPr>
          <w:rFonts w:ascii="Consolas" w:eastAsia="Times New Roman" w:hAnsi="Consolas"/>
          <w:color w:val="333333"/>
          <w:sz w:val="21"/>
          <w:szCs w:val="21"/>
        </w:rPr>
        <w:t xml:space="preserve">   mkValidator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-&gt;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Integer</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-&gt;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ScriptContext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-&gt;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Bool</w:t>
      </w:r>
    </w:p>
    <w:p w14:paraId="075C0BF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5</w:t>
      </w:r>
      <w:r w:rsidRPr="006C4BF4">
        <w:rPr>
          <w:rFonts w:ascii="Consolas" w:eastAsia="Times New Roman" w:hAnsi="Consolas"/>
          <w:color w:val="333333"/>
          <w:sz w:val="21"/>
          <w:szCs w:val="21"/>
        </w:rPr>
        <w:t xml:space="preserve">   mkValidator _ r _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traceIfFalse </w:t>
      </w:r>
      <w:r w:rsidRPr="006C4BF4">
        <w:rPr>
          <w:rFonts w:ascii="Consolas" w:eastAsia="Times New Roman" w:hAnsi="Consolas"/>
          <w:color w:val="777777"/>
          <w:sz w:val="21"/>
          <w:szCs w:val="21"/>
        </w:rPr>
        <w:t>"</w:t>
      </w:r>
      <w:r w:rsidRPr="006C4BF4">
        <w:rPr>
          <w:rFonts w:ascii="Consolas" w:eastAsia="Times New Roman" w:hAnsi="Consolas"/>
          <w:color w:val="448C27"/>
          <w:sz w:val="21"/>
          <w:szCs w:val="21"/>
        </w:rPr>
        <w:t>wrong redeemer</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42</w:t>
      </w:r>
    </w:p>
    <w:p w14:paraId="7143331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6</w:t>
      </w:r>
      <w:r w:rsidRPr="006C4BF4">
        <w:rPr>
          <w:rFonts w:ascii="Consolas" w:eastAsia="Times New Roman" w:hAnsi="Consolas"/>
          <w:color w:val="333333"/>
          <w:sz w:val="21"/>
          <w:szCs w:val="21"/>
        </w:rPr>
        <w:t xml:space="preserve">   </w:t>
      </w:r>
    </w:p>
    <w:p w14:paraId="3A0B833F"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7</w:t>
      </w:r>
      <w:r w:rsidRPr="006C4BF4">
        <w:rPr>
          <w:rFonts w:ascii="Consolas" w:eastAsia="Times New Roman" w:hAnsi="Consolas"/>
          <w:color w:val="333333"/>
          <w:sz w:val="21"/>
          <w:szCs w:val="21"/>
        </w:rPr>
        <w:t xml:space="preserve">   data </w:t>
      </w:r>
      <w:r w:rsidRPr="006C4BF4">
        <w:rPr>
          <w:rFonts w:ascii="Consolas" w:eastAsia="Times New Roman" w:hAnsi="Consolas"/>
          <w:color w:val="9C5D27"/>
          <w:sz w:val="21"/>
          <w:szCs w:val="21"/>
        </w:rPr>
        <w:t>Typed</w:t>
      </w:r>
    </w:p>
    <w:p w14:paraId="66B6E0D3"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8</w:t>
      </w:r>
      <w:r w:rsidRPr="006C4BF4">
        <w:rPr>
          <w:rFonts w:ascii="Consolas" w:eastAsia="Times New Roman" w:hAnsi="Consolas"/>
          <w:color w:val="333333"/>
          <w:sz w:val="21"/>
          <w:szCs w:val="21"/>
        </w:rPr>
        <w:t xml:space="preserve">   instance </w:t>
      </w:r>
      <w:r w:rsidRPr="006C4BF4">
        <w:rPr>
          <w:rFonts w:ascii="Consolas" w:eastAsia="Times New Roman" w:hAnsi="Consolas"/>
          <w:b/>
          <w:bCs/>
          <w:color w:val="7A3E9D"/>
          <w:sz w:val="21"/>
          <w:szCs w:val="21"/>
        </w:rPr>
        <w:t>Scripts.</w:t>
      </w:r>
      <w:r w:rsidRPr="006C4BF4">
        <w:rPr>
          <w:rFonts w:ascii="Consolas" w:eastAsia="Times New Roman" w:hAnsi="Consolas"/>
          <w:color w:val="9C5D27"/>
          <w:sz w:val="21"/>
          <w:szCs w:val="21"/>
        </w:rPr>
        <w:t>ValidatorTypes</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Typed</w:t>
      </w:r>
      <w:r w:rsidRPr="006C4BF4">
        <w:rPr>
          <w:rFonts w:ascii="Consolas" w:eastAsia="Times New Roman" w:hAnsi="Consolas"/>
          <w:color w:val="333333"/>
          <w:sz w:val="21"/>
          <w:szCs w:val="21"/>
        </w:rPr>
        <w:t xml:space="preserve"> </w:t>
      </w:r>
      <w:r w:rsidRPr="006C4BF4">
        <w:rPr>
          <w:rFonts w:ascii="Consolas" w:eastAsia="Times New Roman" w:hAnsi="Consolas"/>
          <w:color w:val="4B69C6"/>
          <w:sz w:val="21"/>
          <w:szCs w:val="21"/>
        </w:rPr>
        <w:t>where</w:t>
      </w:r>
    </w:p>
    <w:p w14:paraId="10DBEFCC"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9</w:t>
      </w:r>
      <w:r w:rsidRPr="006C4BF4">
        <w:rPr>
          <w:rFonts w:ascii="Consolas" w:eastAsia="Times New Roman" w:hAnsi="Consolas"/>
          <w:color w:val="333333"/>
          <w:sz w:val="21"/>
          <w:szCs w:val="21"/>
        </w:rPr>
        <w:t xml:space="preserve">       type instance </w:t>
      </w:r>
      <w:r w:rsidRPr="006C4BF4">
        <w:rPr>
          <w:rFonts w:ascii="Consolas" w:eastAsia="Times New Roman" w:hAnsi="Consolas"/>
          <w:color w:val="9C5D27"/>
          <w:sz w:val="21"/>
          <w:szCs w:val="21"/>
        </w:rPr>
        <w:t>DatumType</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Typed</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p>
    <w:p w14:paraId="608B2339"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10</w:t>
      </w:r>
      <w:r w:rsidRPr="006C4BF4">
        <w:rPr>
          <w:rFonts w:ascii="Consolas" w:eastAsia="Times New Roman" w:hAnsi="Consolas"/>
          <w:color w:val="333333"/>
          <w:sz w:val="21"/>
          <w:szCs w:val="21"/>
        </w:rPr>
        <w:t xml:space="preserve">      type instance </w:t>
      </w:r>
      <w:r w:rsidRPr="006C4BF4">
        <w:rPr>
          <w:rFonts w:ascii="Consolas" w:eastAsia="Times New Roman" w:hAnsi="Consolas"/>
          <w:color w:val="9C5D27"/>
          <w:sz w:val="21"/>
          <w:szCs w:val="21"/>
        </w:rPr>
        <w:t>RedeemerType</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Typed</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Integer</w:t>
      </w:r>
    </w:p>
    <w:p w14:paraId="54D331CC"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11</w:t>
      </w:r>
      <w:r w:rsidRPr="006C4BF4">
        <w:rPr>
          <w:rFonts w:ascii="Consolas" w:eastAsia="Times New Roman" w:hAnsi="Consolas"/>
          <w:color w:val="333333"/>
          <w:sz w:val="21"/>
          <w:szCs w:val="21"/>
        </w:rPr>
        <w:t xml:space="preserve">  </w:t>
      </w:r>
    </w:p>
    <w:p w14:paraId="452A551F"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12</w:t>
      </w:r>
      <w:r w:rsidRPr="006C4BF4">
        <w:rPr>
          <w:rFonts w:ascii="Consolas" w:eastAsia="Times New Roman" w:hAnsi="Consolas"/>
          <w:color w:val="333333"/>
          <w:sz w:val="21"/>
          <w:szCs w:val="21"/>
        </w:rPr>
        <w:t xml:space="preserve">  typedValidator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Scripts.</w:t>
      </w:r>
      <w:r w:rsidRPr="006C4BF4">
        <w:rPr>
          <w:rFonts w:ascii="Consolas" w:eastAsia="Times New Roman" w:hAnsi="Consolas"/>
          <w:color w:val="7A3E9D"/>
          <w:sz w:val="21"/>
          <w:szCs w:val="21"/>
        </w:rPr>
        <w:t>TypedValidator</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Typed</w:t>
      </w:r>
    </w:p>
    <w:p w14:paraId="0410635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13</w:t>
      </w:r>
      <w:r w:rsidRPr="006C4BF4">
        <w:rPr>
          <w:rFonts w:ascii="Consolas" w:eastAsia="Times New Roman" w:hAnsi="Consolas"/>
          <w:color w:val="333333"/>
          <w:sz w:val="21"/>
          <w:szCs w:val="21"/>
        </w:rPr>
        <w:t xml:space="preserve">  typedValidator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Scripts.</w:t>
      </w:r>
      <w:r w:rsidRPr="006C4BF4">
        <w:rPr>
          <w:rFonts w:ascii="Consolas" w:eastAsia="Times New Roman" w:hAnsi="Consolas"/>
          <w:color w:val="333333"/>
          <w:sz w:val="21"/>
          <w:szCs w:val="21"/>
        </w:rPr>
        <w:t xml:space="preserve">mkTypedValidator </w:t>
      </w:r>
      <w:r w:rsidRPr="006C4BF4">
        <w:rPr>
          <w:rFonts w:ascii="Consolas" w:eastAsia="Times New Roman" w:hAnsi="Consolas"/>
          <w:color w:val="777777"/>
          <w:sz w:val="21"/>
          <w:szCs w:val="21"/>
        </w:rPr>
        <w:t>@</w:t>
      </w:r>
      <w:r w:rsidRPr="006C4BF4">
        <w:rPr>
          <w:rFonts w:ascii="Consolas" w:eastAsia="Times New Roman" w:hAnsi="Consolas"/>
          <w:color w:val="7A3E9D"/>
          <w:sz w:val="21"/>
          <w:szCs w:val="21"/>
        </w:rPr>
        <w:t>Typed</w:t>
      </w:r>
    </w:p>
    <w:p w14:paraId="03BF318F"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14</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b/>
          <w:bCs/>
          <w:color w:val="7A3E9D"/>
          <w:sz w:val="21"/>
          <w:szCs w:val="21"/>
        </w:rPr>
        <w:t>PlutusTx.</w:t>
      </w:r>
      <w:r w:rsidRPr="006C4BF4">
        <w:rPr>
          <w:rFonts w:ascii="Consolas" w:eastAsia="Times New Roman" w:hAnsi="Consolas"/>
          <w:color w:val="333333"/>
          <w:sz w:val="21"/>
          <w:szCs w:val="21"/>
        </w:rPr>
        <w:t xml:space="preserve">compile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mkValidator </w:t>
      </w:r>
      <w:r w:rsidRPr="006C4BF4">
        <w:rPr>
          <w:rFonts w:ascii="Consolas" w:eastAsia="Times New Roman" w:hAnsi="Consolas"/>
          <w:color w:val="777777"/>
          <w:sz w:val="21"/>
          <w:szCs w:val="21"/>
        </w:rPr>
        <w:t>||])</w:t>
      </w:r>
    </w:p>
    <w:p w14:paraId="58DCFC96"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15</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b/>
          <w:bCs/>
          <w:color w:val="7A3E9D"/>
          <w:sz w:val="21"/>
          <w:szCs w:val="21"/>
        </w:rPr>
        <w:t>PlutusTx.</w:t>
      </w:r>
      <w:r w:rsidRPr="006C4BF4">
        <w:rPr>
          <w:rFonts w:ascii="Consolas" w:eastAsia="Times New Roman" w:hAnsi="Consolas"/>
          <w:color w:val="333333"/>
          <w:sz w:val="21"/>
          <w:szCs w:val="21"/>
        </w:rPr>
        <w:t xml:space="preserve">compile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wrap </w:t>
      </w:r>
      <w:r w:rsidRPr="006C4BF4">
        <w:rPr>
          <w:rFonts w:ascii="Consolas" w:eastAsia="Times New Roman" w:hAnsi="Consolas"/>
          <w:color w:val="777777"/>
          <w:sz w:val="21"/>
          <w:szCs w:val="21"/>
        </w:rPr>
        <w:t>||])</w:t>
      </w:r>
    </w:p>
    <w:p w14:paraId="30D2E4D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16</w:t>
      </w:r>
      <w:r w:rsidRPr="006C4BF4">
        <w:rPr>
          <w:rFonts w:ascii="Consolas" w:eastAsia="Times New Roman" w:hAnsi="Consolas"/>
          <w:color w:val="333333"/>
          <w:sz w:val="21"/>
          <w:szCs w:val="21"/>
        </w:rPr>
        <w:t xml:space="preserve">    </w:t>
      </w:r>
      <w:r w:rsidRPr="006C4BF4">
        <w:rPr>
          <w:rFonts w:ascii="Consolas" w:eastAsia="Times New Roman" w:hAnsi="Consolas"/>
          <w:color w:val="4B69C6"/>
          <w:sz w:val="21"/>
          <w:szCs w:val="21"/>
        </w:rPr>
        <w:t>where</w:t>
      </w:r>
    </w:p>
    <w:p w14:paraId="25A166CB"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17</w:t>
      </w:r>
      <w:r w:rsidRPr="006C4BF4">
        <w:rPr>
          <w:rFonts w:ascii="Consolas" w:eastAsia="Times New Roman" w:hAnsi="Consolas"/>
          <w:color w:val="333333"/>
          <w:sz w:val="21"/>
          <w:szCs w:val="21"/>
        </w:rPr>
        <w:t xml:space="preserve">      wrap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Scripts.</w:t>
      </w:r>
      <w:r w:rsidRPr="006C4BF4">
        <w:rPr>
          <w:rFonts w:ascii="Consolas" w:eastAsia="Times New Roman" w:hAnsi="Consolas"/>
          <w:color w:val="333333"/>
          <w:sz w:val="21"/>
          <w:szCs w:val="21"/>
        </w:rPr>
        <w:t xml:space="preserve">wrapValidator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7A3E9D"/>
          <w:sz w:val="21"/>
          <w:szCs w:val="21"/>
        </w:rPr>
        <w:t>Integer</w:t>
      </w:r>
    </w:p>
    <w:p w14:paraId="3BF1420D"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18</w:t>
      </w:r>
      <w:r w:rsidRPr="006C4BF4">
        <w:rPr>
          <w:rFonts w:ascii="Consolas" w:eastAsia="Times New Roman" w:hAnsi="Consolas"/>
          <w:color w:val="333333"/>
          <w:sz w:val="21"/>
          <w:szCs w:val="21"/>
        </w:rPr>
        <w:t xml:space="preserve">  </w:t>
      </w:r>
    </w:p>
    <w:p w14:paraId="317FD16D"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19</w:t>
      </w:r>
      <w:r w:rsidRPr="006C4BF4">
        <w:rPr>
          <w:rFonts w:ascii="Consolas" w:eastAsia="Times New Roman" w:hAnsi="Consolas"/>
          <w:color w:val="333333"/>
          <w:sz w:val="21"/>
          <w:szCs w:val="21"/>
        </w:rPr>
        <w:t xml:space="preserve">  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Validator</w:t>
      </w:r>
    </w:p>
    <w:p w14:paraId="0F92213C"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20</w:t>
      </w:r>
      <w:r w:rsidRPr="006C4BF4">
        <w:rPr>
          <w:rFonts w:ascii="Consolas" w:eastAsia="Times New Roman" w:hAnsi="Consolas"/>
          <w:color w:val="333333"/>
          <w:sz w:val="21"/>
          <w:szCs w:val="21"/>
        </w:rPr>
        <w:t xml:space="preserve">  validator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Scripts.</w:t>
      </w:r>
      <w:r w:rsidRPr="006C4BF4">
        <w:rPr>
          <w:rFonts w:ascii="Consolas" w:eastAsia="Times New Roman" w:hAnsi="Consolas"/>
          <w:color w:val="333333"/>
          <w:sz w:val="21"/>
          <w:szCs w:val="21"/>
        </w:rPr>
        <w:t>validatorScript typedValidator</w:t>
      </w:r>
    </w:p>
    <w:p w14:paraId="7411BE1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21</w:t>
      </w:r>
      <w:r w:rsidRPr="006C4BF4">
        <w:rPr>
          <w:rFonts w:ascii="Consolas" w:eastAsia="Times New Roman" w:hAnsi="Consolas"/>
          <w:color w:val="333333"/>
          <w:sz w:val="21"/>
          <w:szCs w:val="21"/>
        </w:rPr>
        <w:t xml:space="preserve">  </w:t>
      </w:r>
    </w:p>
    <w:p w14:paraId="67B609D0"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22</w:t>
      </w:r>
      <w:r w:rsidRPr="006C4BF4">
        <w:rPr>
          <w:rFonts w:ascii="Consolas" w:eastAsia="Times New Roman" w:hAnsi="Consolas"/>
          <w:color w:val="333333"/>
          <w:sz w:val="21"/>
          <w:szCs w:val="21"/>
        </w:rPr>
        <w:t xml:space="preserve">  valHash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Ledger.</w:t>
      </w:r>
      <w:r w:rsidRPr="006C4BF4">
        <w:rPr>
          <w:rFonts w:ascii="Consolas" w:eastAsia="Times New Roman" w:hAnsi="Consolas"/>
          <w:color w:val="7A3E9D"/>
          <w:sz w:val="21"/>
          <w:szCs w:val="21"/>
        </w:rPr>
        <w:t>ValidatorHash</w:t>
      </w:r>
    </w:p>
    <w:p w14:paraId="4DA356D7"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23</w:t>
      </w:r>
      <w:r w:rsidRPr="006C4BF4">
        <w:rPr>
          <w:rFonts w:ascii="Consolas" w:eastAsia="Times New Roman" w:hAnsi="Consolas"/>
          <w:color w:val="333333"/>
          <w:sz w:val="21"/>
          <w:szCs w:val="21"/>
        </w:rPr>
        <w:t xml:space="preserve">  valHash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Scripts.</w:t>
      </w:r>
      <w:r w:rsidRPr="006C4BF4">
        <w:rPr>
          <w:rFonts w:ascii="Consolas" w:eastAsia="Times New Roman" w:hAnsi="Consolas"/>
          <w:color w:val="333333"/>
          <w:sz w:val="21"/>
          <w:szCs w:val="21"/>
        </w:rPr>
        <w:t>validatorHash typedValidator</w:t>
      </w:r>
    </w:p>
    <w:p w14:paraId="0E474DA0"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24</w:t>
      </w:r>
      <w:r w:rsidRPr="006C4BF4">
        <w:rPr>
          <w:rFonts w:ascii="Consolas" w:eastAsia="Times New Roman" w:hAnsi="Consolas"/>
          <w:color w:val="333333"/>
          <w:sz w:val="21"/>
          <w:szCs w:val="21"/>
        </w:rPr>
        <w:t xml:space="preserve">  </w:t>
      </w:r>
    </w:p>
    <w:p w14:paraId="6079AC98"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25</w:t>
      </w:r>
      <w:r w:rsidRPr="006C4BF4">
        <w:rPr>
          <w:rFonts w:ascii="Consolas" w:eastAsia="Times New Roman" w:hAnsi="Consolas"/>
          <w:color w:val="333333"/>
          <w:sz w:val="21"/>
          <w:szCs w:val="21"/>
        </w:rPr>
        <w:t xml:space="preserve">  scrAddress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Ledger.</w:t>
      </w:r>
      <w:r w:rsidRPr="006C4BF4">
        <w:rPr>
          <w:rFonts w:ascii="Consolas" w:eastAsia="Times New Roman" w:hAnsi="Consolas"/>
          <w:color w:val="7A3E9D"/>
          <w:sz w:val="21"/>
          <w:szCs w:val="21"/>
        </w:rPr>
        <w:t>Address</w:t>
      </w:r>
    </w:p>
    <w:p w14:paraId="36DF2946"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26</w:t>
      </w:r>
      <w:r w:rsidRPr="006C4BF4">
        <w:rPr>
          <w:rFonts w:ascii="Consolas" w:eastAsia="Times New Roman" w:hAnsi="Consolas"/>
          <w:color w:val="333333"/>
          <w:sz w:val="21"/>
          <w:szCs w:val="21"/>
        </w:rPr>
        <w:t xml:space="preserve">  scrAddress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scriptAddress validator</w:t>
      </w:r>
    </w:p>
    <w:p w14:paraId="2A3F250B"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27</w:t>
      </w:r>
      <w:r w:rsidRPr="006C4BF4">
        <w:rPr>
          <w:rFonts w:ascii="Consolas" w:eastAsia="Times New Roman" w:hAnsi="Consolas"/>
          <w:color w:val="333333"/>
          <w:sz w:val="21"/>
          <w:szCs w:val="21"/>
        </w:rPr>
        <w:t xml:space="preserve">  </w:t>
      </w:r>
    </w:p>
    <w:p w14:paraId="537CDCD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28</w:t>
      </w:r>
      <w:r w:rsidRPr="006C4BF4">
        <w:rPr>
          <w:rFonts w:ascii="Consolas" w:eastAsia="Times New Roman" w:hAnsi="Consolas"/>
          <w:color w:val="333333"/>
          <w:sz w:val="21"/>
          <w:szCs w:val="21"/>
        </w:rPr>
        <w:t xml:space="preserve">  type </w:t>
      </w:r>
      <w:r w:rsidRPr="006C4BF4">
        <w:rPr>
          <w:rFonts w:ascii="Consolas" w:eastAsia="Times New Roman" w:hAnsi="Consolas"/>
          <w:color w:val="9C5D27"/>
          <w:sz w:val="21"/>
          <w:szCs w:val="21"/>
        </w:rPr>
        <w:t>GiftSchema</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p>
    <w:p w14:paraId="783095F1"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29</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Endpoint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448C27"/>
          <w:sz w:val="21"/>
          <w:szCs w:val="21"/>
        </w:rPr>
        <w:t>give</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Integer</w:t>
      </w:r>
    </w:p>
    <w:p w14:paraId="7AF53216"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30</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Endpoint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448C27"/>
          <w:sz w:val="21"/>
          <w:szCs w:val="21"/>
        </w:rPr>
        <w:t>grab</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9C5D27"/>
          <w:sz w:val="21"/>
          <w:szCs w:val="21"/>
        </w:rPr>
        <w:t>Integer</w:t>
      </w:r>
    </w:p>
    <w:p w14:paraId="2B8F79CB"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31</w:t>
      </w:r>
      <w:r w:rsidRPr="006C4BF4">
        <w:rPr>
          <w:rFonts w:ascii="Consolas" w:eastAsia="Times New Roman" w:hAnsi="Consolas"/>
          <w:color w:val="333333"/>
          <w:sz w:val="21"/>
          <w:szCs w:val="21"/>
        </w:rPr>
        <w:t xml:space="preserve">  </w:t>
      </w:r>
    </w:p>
    <w:p w14:paraId="3A4027B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32</w:t>
      </w:r>
      <w:r w:rsidRPr="006C4BF4">
        <w:rPr>
          <w:rFonts w:ascii="Consolas" w:eastAsia="Times New Roman" w:hAnsi="Consolas"/>
          <w:color w:val="333333"/>
          <w:sz w:val="21"/>
          <w:szCs w:val="21"/>
        </w:rPr>
        <w:t xml:space="preserve">  give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AsContractError</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e</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=&gt;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Integer</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-&gt;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Contract</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w</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s</w:t>
      </w:r>
      <w:r w:rsidRPr="006C4BF4">
        <w:rPr>
          <w:rFonts w:ascii="Consolas" w:eastAsia="Times New Roman" w:hAnsi="Consolas"/>
          <w:color w:val="333333"/>
          <w:sz w:val="21"/>
          <w:szCs w:val="21"/>
        </w:rPr>
        <w:t xml:space="preserve"> </w:t>
      </w:r>
      <w:r w:rsidRPr="006C4BF4">
        <w:rPr>
          <w:rFonts w:ascii="Consolas" w:eastAsia="Times New Roman" w:hAnsi="Consolas"/>
          <w:color w:val="7A3E9D"/>
          <w:sz w:val="21"/>
          <w:szCs w:val="21"/>
        </w:rPr>
        <w:t>e</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p>
    <w:p w14:paraId="4A3FFEC1"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lastRenderedPageBreak/>
        <w:t>33</w:t>
      </w:r>
      <w:r w:rsidRPr="006C4BF4">
        <w:rPr>
          <w:rFonts w:ascii="Consolas" w:eastAsia="Times New Roman" w:hAnsi="Consolas"/>
          <w:color w:val="333333"/>
          <w:sz w:val="21"/>
          <w:szCs w:val="21"/>
        </w:rPr>
        <w:t xml:space="preserve">  give amount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4B69C6"/>
          <w:sz w:val="21"/>
          <w:szCs w:val="21"/>
        </w:rPr>
        <w:t>do</w:t>
      </w:r>
    </w:p>
    <w:p w14:paraId="141D0E3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34</w:t>
      </w:r>
      <w:r w:rsidRPr="006C4BF4">
        <w:rPr>
          <w:rFonts w:ascii="Consolas" w:eastAsia="Times New Roman" w:hAnsi="Consolas"/>
          <w:color w:val="333333"/>
          <w:sz w:val="21"/>
          <w:szCs w:val="21"/>
        </w:rPr>
        <w:t xml:space="preserve">      </w:t>
      </w:r>
      <w:r w:rsidRPr="006C4BF4">
        <w:rPr>
          <w:rFonts w:ascii="Consolas" w:eastAsia="Times New Roman" w:hAnsi="Consolas"/>
          <w:color w:val="4B69C6"/>
          <w:sz w:val="21"/>
          <w:szCs w:val="21"/>
        </w:rPr>
        <w:t>let</w:t>
      </w:r>
      <w:r w:rsidRPr="006C4BF4">
        <w:rPr>
          <w:rFonts w:ascii="Consolas" w:eastAsia="Times New Roman" w:hAnsi="Consolas"/>
          <w:color w:val="333333"/>
          <w:sz w:val="21"/>
          <w:szCs w:val="21"/>
        </w:rPr>
        <w:t xml:space="preserve"> tx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mustPayToTheScript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w:t>
      </w:r>
      <w:r w:rsidRPr="006C4BF4">
        <w:rPr>
          <w:rFonts w:ascii="Consolas" w:eastAsia="Times New Roman" w:hAnsi="Consolas"/>
          <w:b/>
          <w:bCs/>
          <w:color w:val="7A3E9D"/>
          <w:sz w:val="21"/>
          <w:szCs w:val="21"/>
        </w:rPr>
        <w:t>Ada.</w:t>
      </w:r>
      <w:r w:rsidRPr="006C4BF4">
        <w:rPr>
          <w:rFonts w:ascii="Consolas" w:eastAsia="Times New Roman" w:hAnsi="Consolas"/>
          <w:color w:val="333333"/>
          <w:sz w:val="21"/>
          <w:szCs w:val="21"/>
        </w:rPr>
        <w:t>lovelaceValueOf amount</w:t>
      </w:r>
    </w:p>
    <w:p w14:paraId="39B69D6F"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35</w:t>
      </w:r>
      <w:r w:rsidRPr="006C4BF4">
        <w:rPr>
          <w:rFonts w:ascii="Consolas" w:eastAsia="Times New Roman" w:hAnsi="Consolas"/>
          <w:color w:val="333333"/>
          <w:sz w:val="21"/>
          <w:szCs w:val="21"/>
        </w:rPr>
        <w:t xml:space="preserve">      ledgerTx </w:t>
      </w:r>
      <w:r w:rsidRPr="006C4BF4">
        <w:rPr>
          <w:rFonts w:ascii="Consolas" w:eastAsia="Times New Roman" w:hAnsi="Consolas"/>
          <w:color w:val="777777"/>
          <w:sz w:val="21"/>
          <w:szCs w:val="21"/>
        </w:rPr>
        <w:t>&lt;-</w:t>
      </w:r>
      <w:r w:rsidRPr="006C4BF4">
        <w:rPr>
          <w:rFonts w:ascii="Consolas" w:eastAsia="Times New Roman" w:hAnsi="Consolas"/>
          <w:color w:val="333333"/>
          <w:sz w:val="21"/>
          <w:szCs w:val="21"/>
        </w:rPr>
        <w:t xml:space="preserve"> submitTxConstraints typedValidator tx</w:t>
      </w:r>
    </w:p>
    <w:p w14:paraId="2DC27C2C"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36</w:t>
      </w:r>
      <w:r w:rsidRPr="006C4BF4">
        <w:rPr>
          <w:rFonts w:ascii="Consolas" w:eastAsia="Times New Roman" w:hAnsi="Consolas"/>
          <w:color w:val="333333"/>
          <w:sz w:val="21"/>
          <w:szCs w:val="21"/>
        </w:rPr>
        <w:t xml:space="preserve">      void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awaitTxConfirmed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getCardanoTxId ledgerTx</w:t>
      </w:r>
    </w:p>
    <w:p w14:paraId="19227D74" w14:textId="77777777" w:rsidR="006C4BF4" w:rsidRPr="006C4BF4" w:rsidRDefault="006C4BF4" w:rsidP="006C4BF4">
      <w:pPr>
        <w:shd w:val="clear" w:color="auto" w:fill="F5F5F5"/>
        <w:spacing w:before="0" w:after="0" w:line="285" w:lineRule="atLeast"/>
        <w:jc w:val="left"/>
        <w:rPr>
          <w:rFonts w:ascii="Consolas" w:eastAsia="Times New Roman" w:hAnsi="Consolas"/>
          <w:color w:val="333333"/>
          <w:sz w:val="21"/>
          <w:szCs w:val="21"/>
        </w:rPr>
      </w:pPr>
      <w:r w:rsidRPr="006C4BF4">
        <w:rPr>
          <w:rFonts w:ascii="Consolas" w:eastAsia="Times New Roman" w:hAnsi="Consolas"/>
          <w:color w:val="9C5D27"/>
          <w:sz w:val="21"/>
          <w:szCs w:val="21"/>
        </w:rPr>
        <w:t>37</w:t>
      </w:r>
      <w:r w:rsidRPr="006C4BF4">
        <w:rPr>
          <w:rFonts w:ascii="Consolas" w:eastAsia="Times New Roman" w:hAnsi="Consolas"/>
          <w:color w:val="333333"/>
          <w:sz w:val="21"/>
          <w:szCs w:val="21"/>
        </w:rPr>
        <w:t xml:space="preserve">      logInfo </w:t>
      </w:r>
      <w:r w:rsidRPr="006C4BF4">
        <w:rPr>
          <w:rFonts w:ascii="Consolas" w:eastAsia="Times New Roman" w:hAnsi="Consolas"/>
          <w:color w:val="777777"/>
          <w:sz w:val="21"/>
          <w:szCs w:val="21"/>
        </w:rPr>
        <w:t>@</w:t>
      </w:r>
      <w:r w:rsidRPr="006C4BF4">
        <w:rPr>
          <w:rFonts w:ascii="Consolas" w:eastAsia="Times New Roman" w:hAnsi="Consolas"/>
          <w:color w:val="7A3E9D"/>
          <w:sz w:val="21"/>
          <w:szCs w:val="21"/>
        </w:rPr>
        <w:t>String</w:t>
      </w:r>
      <w:r w:rsidRPr="006C4BF4">
        <w:rPr>
          <w:rFonts w:ascii="Consolas" w:eastAsia="Times New Roman" w:hAnsi="Consolas"/>
          <w:color w:val="333333"/>
          <w:sz w:val="21"/>
          <w:szCs w:val="21"/>
        </w:rPr>
        <w:t xml:space="preserve"> </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printf </w:t>
      </w:r>
      <w:r w:rsidRPr="006C4BF4">
        <w:rPr>
          <w:rFonts w:ascii="Consolas" w:eastAsia="Times New Roman" w:hAnsi="Consolas"/>
          <w:color w:val="777777"/>
          <w:sz w:val="21"/>
          <w:szCs w:val="21"/>
        </w:rPr>
        <w:t>"</w:t>
      </w:r>
      <w:r w:rsidRPr="006C4BF4">
        <w:rPr>
          <w:rFonts w:ascii="Consolas" w:eastAsia="Times New Roman" w:hAnsi="Consolas"/>
          <w:color w:val="448C27"/>
          <w:sz w:val="21"/>
          <w:szCs w:val="21"/>
        </w:rPr>
        <w:t>made a gift of %d lovelace</w:t>
      </w:r>
      <w:r w:rsidRPr="006C4BF4">
        <w:rPr>
          <w:rFonts w:ascii="Consolas" w:eastAsia="Times New Roman" w:hAnsi="Consolas"/>
          <w:color w:val="777777"/>
          <w:sz w:val="21"/>
          <w:szCs w:val="21"/>
        </w:rPr>
        <w:t>"</w:t>
      </w:r>
      <w:r w:rsidRPr="006C4BF4">
        <w:rPr>
          <w:rFonts w:ascii="Consolas" w:eastAsia="Times New Roman" w:hAnsi="Consolas"/>
          <w:color w:val="333333"/>
          <w:sz w:val="21"/>
          <w:szCs w:val="21"/>
        </w:rPr>
        <w:t xml:space="preserve"> amount</w:t>
      </w:r>
    </w:p>
    <w:p w14:paraId="3BD59A8F" w14:textId="77777777" w:rsidR="00C300A1" w:rsidRPr="00AC0AC1" w:rsidRDefault="00C300A1" w:rsidP="00C300A1">
      <w:pPr>
        <w:spacing w:after="0"/>
        <w:rPr>
          <w:szCs w:val="24"/>
        </w:rPr>
      </w:pPr>
    </w:p>
    <w:p w14:paraId="6983E7B0" w14:textId="7C9020AF" w:rsidR="002A0F8E" w:rsidRPr="00AC0AC1" w:rsidRDefault="00E71456" w:rsidP="00E71456">
      <w:pPr>
        <w:spacing w:before="0" w:after="0"/>
        <w:rPr>
          <w:szCs w:val="24"/>
        </w:rPr>
      </w:pPr>
      <w:r w:rsidRPr="00AC0AC1">
        <w:rPr>
          <w:szCs w:val="24"/>
        </w:rPr>
        <w:t xml:space="preserve">First we need to import </w:t>
      </w:r>
      <w:r w:rsidRPr="00AC0AC1">
        <w:rPr>
          <w:i/>
          <w:szCs w:val="24"/>
        </w:rPr>
        <w:t>Ledger.Typed.Scripts</w:t>
      </w:r>
      <w:r w:rsidRPr="00AC0AC1">
        <w:rPr>
          <w:szCs w:val="24"/>
        </w:rPr>
        <w:t xml:space="preserve"> instead of </w:t>
      </w:r>
      <w:r w:rsidRPr="00AC0AC1">
        <w:rPr>
          <w:i/>
          <w:szCs w:val="24"/>
        </w:rPr>
        <w:t>Ledger.Scripts</w:t>
      </w:r>
      <w:r w:rsidRPr="00AC0AC1">
        <w:rPr>
          <w:szCs w:val="24"/>
        </w:rPr>
        <w:t xml:space="preserve">. </w:t>
      </w:r>
      <w:r w:rsidR="000D7ACB" w:rsidRPr="00AC0AC1">
        <w:rPr>
          <w:szCs w:val="24"/>
        </w:rPr>
        <w:t xml:space="preserve">We mentioned we can use arbitrary data types for the datum and redeemer. Since we don’t care for the </w:t>
      </w:r>
      <w:r w:rsidR="008F1BB0" w:rsidRPr="00AC0AC1">
        <w:rPr>
          <w:szCs w:val="24"/>
        </w:rPr>
        <w:t>datum,</w:t>
      </w:r>
      <w:r w:rsidR="000D7ACB" w:rsidRPr="00AC0AC1">
        <w:rPr>
          <w:szCs w:val="24"/>
        </w:rPr>
        <w:t xml:space="preserve"> we just use unit. But for the script we need to use the </w:t>
      </w:r>
      <w:r w:rsidR="000D7ACB" w:rsidRPr="00AC0AC1">
        <w:rPr>
          <w:i/>
          <w:szCs w:val="24"/>
        </w:rPr>
        <w:t>ScriptContext</w:t>
      </w:r>
      <w:r w:rsidR="000D7ACB" w:rsidRPr="00AC0AC1">
        <w:rPr>
          <w:szCs w:val="24"/>
        </w:rPr>
        <w:t xml:space="preserve"> data type</w:t>
      </w:r>
      <w:r w:rsidR="00B1769E" w:rsidRPr="00AC0AC1">
        <w:rPr>
          <w:szCs w:val="24"/>
        </w:rPr>
        <w:t xml:space="preserve"> </w:t>
      </w:r>
      <w:r w:rsidR="009F236B" w:rsidRPr="00AC0AC1">
        <w:rPr>
          <w:szCs w:val="24"/>
        </w:rPr>
        <w:t>(</w:t>
      </w:r>
      <w:r w:rsidR="006C4BF4">
        <w:rPr>
          <w:szCs w:val="24"/>
        </w:rPr>
        <w:t>4</w:t>
      </w:r>
      <w:r w:rsidR="00B1769E" w:rsidRPr="00AC0AC1">
        <w:rPr>
          <w:szCs w:val="24"/>
        </w:rPr>
        <w:t>)</w:t>
      </w:r>
      <w:r w:rsidR="000D7ACB" w:rsidRPr="00AC0AC1">
        <w:rPr>
          <w:szCs w:val="24"/>
        </w:rPr>
        <w:t xml:space="preserve">. And the result will now be of type Bool. To compile the validator function to Plutus core </w:t>
      </w:r>
      <w:r w:rsidR="00584A1F" w:rsidRPr="00AC0AC1">
        <w:rPr>
          <w:szCs w:val="24"/>
        </w:rPr>
        <w:t>we need to introduce a new type</w:t>
      </w:r>
      <w:r w:rsidR="000D7ACB" w:rsidRPr="00AC0AC1">
        <w:rPr>
          <w:szCs w:val="24"/>
        </w:rPr>
        <w:t xml:space="preserve"> that encodes the information of the datum and the redeemer</w:t>
      </w:r>
      <w:r w:rsidR="00584A1F" w:rsidRPr="00AC0AC1">
        <w:rPr>
          <w:szCs w:val="24"/>
        </w:rPr>
        <w:t xml:space="preserve"> </w:t>
      </w:r>
      <w:r w:rsidR="009F236B" w:rsidRPr="00AC0AC1">
        <w:rPr>
          <w:szCs w:val="24"/>
        </w:rPr>
        <w:t>(</w:t>
      </w:r>
      <w:r w:rsidR="006C4BF4">
        <w:rPr>
          <w:szCs w:val="24"/>
        </w:rPr>
        <w:t>7</w:t>
      </w:r>
      <w:r w:rsidR="00584A1F" w:rsidRPr="00AC0AC1">
        <w:rPr>
          <w:szCs w:val="24"/>
        </w:rPr>
        <w:t>-</w:t>
      </w:r>
      <w:r w:rsidR="006C4BF4">
        <w:rPr>
          <w:szCs w:val="24"/>
        </w:rPr>
        <w:t>10</w:t>
      </w:r>
      <w:r w:rsidR="00584A1F" w:rsidRPr="00AC0AC1">
        <w:rPr>
          <w:szCs w:val="24"/>
        </w:rPr>
        <w:t>)</w:t>
      </w:r>
      <w:r w:rsidR="000D7ACB" w:rsidRPr="00AC0AC1">
        <w:rPr>
          <w:szCs w:val="24"/>
        </w:rPr>
        <w:t xml:space="preserve">. </w:t>
      </w:r>
      <w:r w:rsidR="00CC07F4" w:rsidRPr="00AC0AC1">
        <w:rPr>
          <w:szCs w:val="24"/>
        </w:rPr>
        <w:t xml:space="preserve">We can pick and arbitrary name for this type. </w:t>
      </w:r>
      <w:r w:rsidR="00114627" w:rsidRPr="00AC0AC1">
        <w:rPr>
          <w:szCs w:val="24"/>
        </w:rPr>
        <w:t xml:space="preserve">It doesn’t need any constructors we just need to make it an instance of </w:t>
      </w:r>
      <w:r w:rsidR="00114627" w:rsidRPr="00AC0AC1">
        <w:rPr>
          <w:i/>
          <w:szCs w:val="24"/>
        </w:rPr>
        <w:t>Scripts.ValidatorTypes</w:t>
      </w:r>
      <w:r w:rsidR="00114627" w:rsidRPr="00AC0AC1">
        <w:rPr>
          <w:szCs w:val="24"/>
        </w:rPr>
        <w:t xml:space="preserve">. </w:t>
      </w:r>
      <w:r w:rsidR="008F1BB0" w:rsidRPr="00AC0AC1">
        <w:rPr>
          <w:szCs w:val="24"/>
        </w:rPr>
        <w:t>Next,</w:t>
      </w:r>
      <w:r w:rsidR="009817E9" w:rsidRPr="00AC0AC1">
        <w:rPr>
          <w:szCs w:val="24"/>
        </w:rPr>
        <w:t xml:space="preserve"> we compile our validator function but because we need a translation from our </w:t>
      </w:r>
      <w:r w:rsidR="00B326E9" w:rsidRPr="00AC0AC1">
        <w:rPr>
          <w:szCs w:val="24"/>
        </w:rPr>
        <w:t>custom</w:t>
      </w:r>
      <w:r w:rsidR="009817E9" w:rsidRPr="00AC0AC1">
        <w:rPr>
          <w:szCs w:val="24"/>
        </w:rPr>
        <w:t xml:space="preserve"> types to the low-level </w:t>
      </w:r>
      <w:r w:rsidR="008F1BB0" w:rsidRPr="00AC0AC1">
        <w:rPr>
          <w:szCs w:val="24"/>
        </w:rPr>
        <w:t>types,</w:t>
      </w:r>
      <w:r w:rsidR="009817E9" w:rsidRPr="00AC0AC1">
        <w:rPr>
          <w:szCs w:val="24"/>
        </w:rPr>
        <w:t xml:space="preserve"> we need to</w:t>
      </w:r>
      <w:r w:rsidR="00680DB0" w:rsidRPr="00AC0AC1">
        <w:rPr>
          <w:szCs w:val="24"/>
        </w:rPr>
        <w:t xml:space="preserve"> add the wrap function </w:t>
      </w:r>
      <w:r w:rsidR="009F236B" w:rsidRPr="00AC0AC1">
        <w:rPr>
          <w:szCs w:val="24"/>
        </w:rPr>
        <w:t>(</w:t>
      </w:r>
      <w:r w:rsidR="00680DB0" w:rsidRPr="00AC0AC1">
        <w:rPr>
          <w:szCs w:val="24"/>
        </w:rPr>
        <w:t>14-</w:t>
      </w:r>
      <w:r w:rsidR="009817E9" w:rsidRPr="00AC0AC1">
        <w:rPr>
          <w:szCs w:val="24"/>
        </w:rPr>
        <w:t xml:space="preserve">16). </w:t>
      </w:r>
      <w:r w:rsidR="007442FF" w:rsidRPr="00AC0AC1">
        <w:rPr>
          <w:szCs w:val="24"/>
        </w:rPr>
        <w:t xml:space="preserve">This gives us a typed validator and we turn it into an un-typed validator </w:t>
      </w:r>
      <w:r w:rsidR="009F236B" w:rsidRPr="00AC0AC1">
        <w:rPr>
          <w:szCs w:val="24"/>
        </w:rPr>
        <w:t>(</w:t>
      </w:r>
      <w:r w:rsidR="007442FF" w:rsidRPr="00AC0AC1">
        <w:rPr>
          <w:szCs w:val="24"/>
        </w:rPr>
        <w:t>1</w:t>
      </w:r>
      <w:r w:rsidR="006C4BF4">
        <w:rPr>
          <w:szCs w:val="24"/>
        </w:rPr>
        <w:t>9</w:t>
      </w:r>
      <w:r w:rsidR="005A77AA" w:rsidRPr="00AC0AC1">
        <w:rPr>
          <w:szCs w:val="24"/>
        </w:rPr>
        <w:t>-</w:t>
      </w:r>
      <w:r w:rsidR="006C4BF4">
        <w:rPr>
          <w:szCs w:val="24"/>
        </w:rPr>
        <w:t>20</w:t>
      </w:r>
      <w:r w:rsidR="005A77AA" w:rsidRPr="00AC0AC1">
        <w:rPr>
          <w:szCs w:val="24"/>
        </w:rPr>
        <w:t>)</w:t>
      </w:r>
      <w:r w:rsidR="007442FF" w:rsidRPr="00AC0AC1">
        <w:rPr>
          <w:szCs w:val="24"/>
        </w:rPr>
        <w:t xml:space="preserve">. </w:t>
      </w:r>
      <w:r w:rsidR="00597E12">
        <w:rPr>
          <w:szCs w:val="24"/>
        </w:rPr>
        <w:t xml:space="preserve">When computing the validator </w:t>
      </w:r>
      <w:r w:rsidR="008F1BB0">
        <w:rPr>
          <w:szCs w:val="24"/>
        </w:rPr>
        <w:t>hash,</w:t>
      </w:r>
      <w:r w:rsidR="00597E12">
        <w:rPr>
          <w:szCs w:val="24"/>
        </w:rPr>
        <w:t xml:space="preserve"> we use the typed validator as input (22-23). But for the script address we use the validator as input (25-26). </w:t>
      </w:r>
      <w:r w:rsidR="00B05406" w:rsidRPr="00AC0AC1">
        <w:rPr>
          <w:szCs w:val="24"/>
        </w:rPr>
        <w:t>In th</w:t>
      </w:r>
      <w:r w:rsidR="00EC2367" w:rsidRPr="00AC0AC1">
        <w:rPr>
          <w:szCs w:val="24"/>
        </w:rPr>
        <w:t>e off-chain code we redefine our</w:t>
      </w:r>
      <w:r w:rsidR="00B05406" w:rsidRPr="00AC0AC1">
        <w:rPr>
          <w:szCs w:val="24"/>
        </w:rPr>
        <w:t xml:space="preserve"> give </w:t>
      </w:r>
      <w:r w:rsidR="00FD2078" w:rsidRPr="00AC0AC1">
        <w:rPr>
          <w:szCs w:val="24"/>
        </w:rPr>
        <w:t>function</w:t>
      </w:r>
      <w:r w:rsidR="00B05406" w:rsidRPr="00AC0AC1">
        <w:rPr>
          <w:szCs w:val="24"/>
        </w:rPr>
        <w:t xml:space="preserve">. When constructing the </w:t>
      </w:r>
      <w:r w:rsidR="008F1BB0" w:rsidRPr="00AC0AC1">
        <w:rPr>
          <w:szCs w:val="24"/>
        </w:rPr>
        <w:t>transaction,</w:t>
      </w:r>
      <w:r w:rsidR="00B05406" w:rsidRPr="00AC0AC1">
        <w:rPr>
          <w:szCs w:val="24"/>
        </w:rPr>
        <w:t xml:space="preserve"> we use now the function </w:t>
      </w:r>
      <w:r w:rsidR="00B05406" w:rsidRPr="00AC0AC1">
        <w:rPr>
          <w:i/>
          <w:szCs w:val="24"/>
        </w:rPr>
        <w:t>mustPayToTheScript</w:t>
      </w:r>
      <w:r w:rsidR="00B05406" w:rsidRPr="00AC0AC1">
        <w:rPr>
          <w:szCs w:val="24"/>
        </w:rPr>
        <w:t xml:space="preserve"> that </w:t>
      </w:r>
      <w:r w:rsidR="00144A87" w:rsidRPr="00AC0AC1">
        <w:rPr>
          <w:szCs w:val="24"/>
        </w:rPr>
        <w:t xml:space="preserve">is a typed version for the case that the transaction we are constructing only involves one script. </w:t>
      </w:r>
      <w:r w:rsidR="00CF3B46" w:rsidRPr="00AC0AC1">
        <w:rPr>
          <w:szCs w:val="24"/>
        </w:rPr>
        <w:t>We now</w:t>
      </w:r>
      <w:r w:rsidR="00FD2078" w:rsidRPr="00AC0AC1">
        <w:rPr>
          <w:szCs w:val="24"/>
        </w:rPr>
        <w:t xml:space="preserve"> only</w:t>
      </w:r>
      <w:r w:rsidR="00CF3B46" w:rsidRPr="00AC0AC1">
        <w:rPr>
          <w:szCs w:val="24"/>
        </w:rPr>
        <w:t xml:space="preserve"> </w:t>
      </w:r>
      <w:r w:rsidR="00FD2078" w:rsidRPr="00AC0AC1">
        <w:rPr>
          <w:szCs w:val="24"/>
        </w:rPr>
        <w:t>provide as input</w:t>
      </w:r>
      <w:r w:rsidR="00CF3B46" w:rsidRPr="00AC0AC1">
        <w:rPr>
          <w:szCs w:val="24"/>
        </w:rPr>
        <w:t xml:space="preserve"> the datum and the amount of ADA i</w:t>
      </w:r>
      <w:r w:rsidR="006C4BF4">
        <w:rPr>
          <w:szCs w:val="24"/>
        </w:rPr>
        <w:t xml:space="preserve">n lovelace. Then we also need </w:t>
      </w:r>
      <w:r w:rsidR="00CF3B46" w:rsidRPr="00AC0AC1">
        <w:rPr>
          <w:szCs w:val="24"/>
        </w:rPr>
        <w:t>to use the function</w:t>
      </w:r>
      <w:r w:rsidR="00CC4E35" w:rsidRPr="00AC0AC1">
        <w:rPr>
          <w:rFonts w:ascii="Consolas" w:eastAsia="Times New Roman" w:hAnsi="Consolas"/>
          <w:color w:val="333333"/>
          <w:sz w:val="21"/>
          <w:szCs w:val="21"/>
        </w:rPr>
        <w:t xml:space="preserve"> </w:t>
      </w:r>
      <w:r w:rsidR="00CF3B46" w:rsidRPr="00AC0AC1">
        <w:rPr>
          <w:i/>
        </w:rPr>
        <w:t>submitTxConstraints</w:t>
      </w:r>
      <w:r w:rsidR="00CF3B46" w:rsidRPr="00AC0AC1">
        <w:t xml:space="preserve"> to submit the transaction where we additionally provide as input our typed validator function. </w:t>
      </w:r>
      <w:r w:rsidR="004E05FF" w:rsidRPr="00AC0AC1">
        <w:rPr>
          <w:szCs w:val="24"/>
        </w:rPr>
        <w:t xml:space="preserve">We also </w:t>
      </w:r>
      <w:r w:rsidR="00B05406" w:rsidRPr="00AC0AC1">
        <w:rPr>
          <w:szCs w:val="24"/>
        </w:rPr>
        <w:t>need the code for grab function introduced in the previous example</w:t>
      </w:r>
      <w:r w:rsidR="004E05FF" w:rsidRPr="00AC0AC1">
        <w:rPr>
          <w:szCs w:val="24"/>
        </w:rPr>
        <w:t xml:space="preserve"> </w:t>
      </w:r>
      <w:r w:rsidR="00B05406" w:rsidRPr="00AC0AC1">
        <w:rPr>
          <w:szCs w:val="24"/>
        </w:rPr>
        <w:t xml:space="preserve">and some code from the </w:t>
      </w:r>
      <w:r w:rsidR="00E43FBD" w:rsidRPr="00AC0AC1">
        <w:rPr>
          <w:szCs w:val="24"/>
        </w:rPr>
        <w:t>initial</w:t>
      </w:r>
      <w:r w:rsidR="00B05406" w:rsidRPr="00AC0AC1">
        <w:rPr>
          <w:szCs w:val="24"/>
        </w:rPr>
        <w:t xml:space="preserve"> examp</w:t>
      </w:r>
      <w:r w:rsidR="00D02ECE" w:rsidRPr="00AC0AC1">
        <w:rPr>
          <w:szCs w:val="24"/>
        </w:rPr>
        <w:t xml:space="preserve">le, for the playground to work. </w:t>
      </w:r>
      <w:r w:rsidR="000968C2" w:rsidRPr="00AC0AC1">
        <w:rPr>
          <w:szCs w:val="24"/>
        </w:rPr>
        <w:t xml:space="preserve">Now let’s look at the functions that allow us to convert between the low-level and high-level data types. For this we need to </w:t>
      </w:r>
      <w:r w:rsidR="00BB5182">
        <w:rPr>
          <w:szCs w:val="24"/>
        </w:rPr>
        <w:t>import</w:t>
      </w:r>
      <w:r w:rsidR="000968C2" w:rsidRPr="00AC0AC1">
        <w:rPr>
          <w:szCs w:val="24"/>
        </w:rPr>
        <w:t xml:space="preserve"> the </w:t>
      </w:r>
      <w:r w:rsidR="000968C2" w:rsidRPr="00AC0AC1">
        <w:rPr>
          <w:i/>
          <w:szCs w:val="24"/>
        </w:rPr>
        <w:t>PlutusTx.IsData.Class</w:t>
      </w:r>
      <w:r w:rsidR="006D0284" w:rsidRPr="00AC0AC1">
        <w:rPr>
          <w:szCs w:val="24"/>
        </w:rPr>
        <w:t xml:space="preserve"> module which contains the functions </w:t>
      </w:r>
      <w:r w:rsidR="006D0284" w:rsidRPr="00AC0AC1">
        <w:rPr>
          <w:i/>
          <w:szCs w:val="24"/>
        </w:rPr>
        <w:t>toData</w:t>
      </w:r>
      <w:r w:rsidR="006D0284" w:rsidRPr="00AC0AC1">
        <w:rPr>
          <w:szCs w:val="24"/>
        </w:rPr>
        <w:t xml:space="preserve"> and </w:t>
      </w:r>
      <w:r w:rsidR="006D0284" w:rsidRPr="00AC0AC1">
        <w:rPr>
          <w:i/>
          <w:szCs w:val="24"/>
        </w:rPr>
        <w:t>fromData</w:t>
      </w:r>
      <w:r w:rsidR="006D0284" w:rsidRPr="00AC0AC1">
        <w:rPr>
          <w:szCs w:val="24"/>
        </w:rPr>
        <w:t>.</w:t>
      </w:r>
    </w:p>
    <w:p w14:paraId="0338CD5F" w14:textId="78E20204" w:rsidR="00BB5182" w:rsidRDefault="00BB5182" w:rsidP="006D0284">
      <w:pPr>
        <w:pStyle w:val="SourceCode"/>
        <w:rPr>
          <w:noProof w:val="0"/>
          <w:lang w:val="en-US"/>
        </w:rPr>
      </w:pPr>
      <w:r w:rsidRPr="00AC0AC1">
        <w:rPr>
          <w:noProof w:val="0"/>
          <w:lang w:val="en-US"/>
        </w:rPr>
        <w:t>ghci&gt;</w:t>
      </w:r>
      <w:r>
        <w:rPr>
          <w:noProof w:val="0"/>
          <w:lang w:val="en-US"/>
        </w:rPr>
        <w:t xml:space="preserve"> import </w:t>
      </w:r>
      <w:r w:rsidRPr="00BB5182">
        <w:rPr>
          <w:szCs w:val="24"/>
        </w:rPr>
        <w:t>PlutusTx.IsData.Class</w:t>
      </w:r>
    </w:p>
    <w:p w14:paraId="7F3389F9" w14:textId="77777777" w:rsidR="006D0284" w:rsidRPr="00AC0AC1" w:rsidRDefault="006D0284" w:rsidP="006D0284">
      <w:pPr>
        <w:pStyle w:val="SourceCode"/>
        <w:rPr>
          <w:noProof w:val="0"/>
          <w:lang w:val="en-US"/>
        </w:rPr>
      </w:pPr>
      <w:r w:rsidRPr="00AC0AC1">
        <w:rPr>
          <w:noProof w:val="0"/>
          <w:lang w:val="en-US"/>
        </w:rPr>
        <w:t>ghci&gt; toData ()</w:t>
      </w:r>
    </w:p>
    <w:p w14:paraId="774113A2" w14:textId="77777777" w:rsidR="006D0284" w:rsidRPr="00AC0AC1" w:rsidRDefault="006D0284" w:rsidP="006D0284">
      <w:pPr>
        <w:pStyle w:val="SourceCode"/>
        <w:rPr>
          <w:noProof w:val="0"/>
          <w:lang w:val="en-US"/>
        </w:rPr>
      </w:pPr>
      <w:r w:rsidRPr="00AC0AC1">
        <w:rPr>
          <w:noProof w:val="0"/>
          <w:lang w:val="en-US"/>
        </w:rPr>
        <w:t>Constr 0 []</w:t>
      </w:r>
    </w:p>
    <w:p w14:paraId="169B2990" w14:textId="77777777" w:rsidR="006D0284" w:rsidRPr="00AC0AC1" w:rsidRDefault="006D0284" w:rsidP="006D0284">
      <w:pPr>
        <w:pStyle w:val="SourceCode"/>
        <w:rPr>
          <w:noProof w:val="0"/>
          <w:lang w:val="en-US"/>
        </w:rPr>
      </w:pPr>
      <w:r w:rsidRPr="00AC0AC1">
        <w:rPr>
          <w:noProof w:val="0"/>
          <w:lang w:val="en-US"/>
        </w:rPr>
        <w:t>ghci&gt; fromData (Constr 0 []) :: Maybe ()</w:t>
      </w:r>
    </w:p>
    <w:p w14:paraId="59962897" w14:textId="77777777" w:rsidR="006D0284" w:rsidRPr="00AC0AC1" w:rsidRDefault="006D0284" w:rsidP="006D0284">
      <w:pPr>
        <w:pStyle w:val="SourceCode"/>
        <w:rPr>
          <w:noProof w:val="0"/>
          <w:lang w:val="en-US"/>
        </w:rPr>
      </w:pPr>
      <w:r w:rsidRPr="00AC0AC1">
        <w:rPr>
          <w:noProof w:val="0"/>
          <w:lang w:val="en-US"/>
        </w:rPr>
        <w:t>Just ()</w:t>
      </w:r>
    </w:p>
    <w:p w14:paraId="70A01A4B" w14:textId="77777777" w:rsidR="006D0284" w:rsidRPr="00AC0AC1" w:rsidRDefault="006D0284" w:rsidP="006D0284">
      <w:pPr>
        <w:pStyle w:val="SourceCode"/>
        <w:rPr>
          <w:noProof w:val="0"/>
          <w:lang w:val="en-US"/>
        </w:rPr>
      </w:pPr>
      <w:r w:rsidRPr="00AC0AC1">
        <w:rPr>
          <w:noProof w:val="0"/>
          <w:lang w:val="en-US"/>
        </w:rPr>
        <w:t>ghci&gt; fromData (Constr 1 []) :: Maybe ()</w:t>
      </w:r>
    </w:p>
    <w:p w14:paraId="491DAF99" w14:textId="77777777" w:rsidR="006D0284" w:rsidRPr="00AC0AC1" w:rsidRDefault="006D0284" w:rsidP="006D0284">
      <w:pPr>
        <w:pStyle w:val="SourceCode"/>
        <w:rPr>
          <w:noProof w:val="0"/>
          <w:lang w:val="en-US"/>
        </w:rPr>
      </w:pPr>
      <w:r w:rsidRPr="00AC0AC1">
        <w:rPr>
          <w:noProof w:val="0"/>
          <w:lang w:val="en-US"/>
        </w:rPr>
        <w:t>Nothing</w:t>
      </w:r>
    </w:p>
    <w:p w14:paraId="12E66045" w14:textId="77777777" w:rsidR="006D0284" w:rsidRPr="00AC0AC1" w:rsidRDefault="006D0284" w:rsidP="006D0284">
      <w:pPr>
        <w:pStyle w:val="SourceCode"/>
        <w:rPr>
          <w:noProof w:val="0"/>
          <w:lang w:val="en-US"/>
        </w:rPr>
      </w:pPr>
      <w:r w:rsidRPr="00AC0AC1">
        <w:rPr>
          <w:noProof w:val="0"/>
          <w:lang w:val="en-US"/>
        </w:rPr>
        <w:t>ghci&gt; toData (42 :: Integer)</w:t>
      </w:r>
    </w:p>
    <w:p w14:paraId="2B07E8D2" w14:textId="77777777" w:rsidR="006D0284" w:rsidRPr="00AC0AC1" w:rsidRDefault="006D0284" w:rsidP="006D0284">
      <w:pPr>
        <w:pStyle w:val="SourceCode"/>
        <w:rPr>
          <w:noProof w:val="0"/>
          <w:lang w:val="en-US"/>
        </w:rPr>
      </w:pPr>
      <w:r w:rsidRPr="00AC0AC1">
        <w:rPr>
          <w:noProof w:val="0"/>
          <w:lang w:val="en-US"/>
        </w:rPr>
        <w:t>I 42</w:t>
      </w:r>
    </w:p>
    <w:p w14:paraId="697B8B24" w14:textId="77777777" w:rsidR="006D0284" w:rsidRPr="00AC0AC1" w:rsidRDefault="006D0284" w:rsidP="006D0284">
      <w:pPr>
        <w:pStyle w:val="SourceCode"/>
        <w:rPr>
          <w:noProof w:val="0"/>
          <w:lang w:val="en-US"/>
        </w:rPr>
      </w:pPr>
      <w:r w:rsidRPr="00AC0AC1">
        <w:rPr>
          <w:noProof w:val="0"/>
          <w:lang w:val="en-US"/>
        </w:rPr>
        <w:t xml:space="preserve">ghci&gt; fromData (I 42) :: Maybe Integer </w:t>
      </w:r>
    </w:p>
    <w:p w14:paraId="4395CF87" w14:textId="77777777" w:rsidR="006D0284" w:rsidRPr="00AC0AC1" w:rsidRDefault="006D0284" w:rsidP="006D0284">
      <w:pPr>
        <w:pStyle w:val="SourceCode"/>
        <w:rPr>
          <w:noProof w:val="0"/>
          <w:lang w:val="en-US"/>
        </w:rPr>
      </w:pPr>
      <w:r w:rsidRPr="00AC0AC1">
        <w:rPr>
          <w:noProof w:val="0"/>
          <w:lang w:val="en-US"/>
        </w:rPr>
        <w:t>Just 42</w:t>
      </w:r>
    </w:p>
    <w:p w14:paraId="654733A6" w14:textId="77777777" w:rsidR="006D0284" w:rsidRPr="00AC0AC1" w:rsidRDefault="006D0284" w:rsidP="006D0284">
      <w:pPr>
        <w:pStyle w:val="SourceCode"/>
        <w:rPr>
          <w:noProof w:val="0"/>
          <w:lang w:val="en-US"/>
        </w:rPr>
      </w:pPr>
      <w:r w:rsidRPr="00AC0AC1">
        <w:rPr>
          <w:noProof w:val="0"/>
          <w:lang w:val="en-US"/>
        </w:rPr>
        <w:t xml:space="preserve">ghci&gt; fromData (List []) :: Maybe Integer </w:t>
      </w:r>
    </w:p>
    <w:p w14:paraId="0A5BC2BC" w14:textId="77955DB0" w:rsidR="006D0284" w:rsidRPr="00AC0AC1" w:rsidRDefault="006D0284" w:rsidP="006D0284">
      <w:pPr>
        <w:pStyle w:val="SourceCode"/>
        <w:rPr>
          <w:noProof w:val="0"/>
          <w:lang w:val="en-US"/>
        </w:rPr>
      </w:pPr>
      <w:r w:rsidRPr="00AC0AC1">
        <w:rPr>
          <w:noProof w:val="0"/>
          <w:lang w:val="en-US"/>
        </w:rPr>
        <w:t>Nothing</w:t>
      </w:r>
    </w:p>
    <w:p w14:paraId="0C9733CC" w14:textId="231EEC5E" w:rsidR="00C300A1" w:rsidRPr="00AC0AC1" w:rsidRDefault="006D0284" w:rsidP="00A72F55">
      <w:pPr>
        <w:rPr>
          <w:szCs w:val="24"/>
        </w:rPr>
      </w:pPr>
      <w:r w:rsidRPr="00AC0AC1">
        <w:rPr>
          <w:szCs w:val="24"/>
        </w:rPr>
        <w:lastRenderedPageBreak/>
        <w:t xml:space="preserve">This works only for predefined instances of the ToData class, which you can get with the command </w:t>
      </w:r>
      <w:r w:rsidRPr="00AC0AC1">
        <w:rPr>
          <w:i/>
          <w:szCs w:val="24"/>
        </w:rPr>
        <w:t>“:i ToD</w:t>
      </w:r>
      <w:r w:rsidR="00723FD0" w:rsidRPr="00AC0AC1">
        <w:rPr>
          <w:i/>
          <w:szCs w:val="24"/>
        </w:rPr>
        <w:t>a</w:t>
      </w:r>
      <w:r w:rsidRPr="00AC0AC1">
        <w:rPr>
          <w:i/>
          <w:szCs w:val="24"/>
        </w:rPr>
        <w:t>ta</w:t>
      </w:r>
      <w:r w:rsidRPr="00AC0AC1">
        <w:rPr>
          <w:szCs w:val="24"/>
        </w:rPr>
        <w:t xml:space="preserve">”. </w:t>
      </w:r>
      <w:r w:rsidR="00614A9E" w:rsidRPr="00AC0AC1">
        <w:rPr>
          <w:szCs w:val="24"/>
        </w:rPr>
        <w:t>If you want another data type you need to make it an instance of this class.</w:t>
      </w:r>
      <w:r w:rsidR="00D75B59" w:rsidRPr="00AC0AC1">
        <w:rPr>
          <w:szCs w:val="24"/>
        </w:rPr>
        <w:t xml:space="preserve"> But Plutus provides a mechanism that automatically does that for you.</w:t>
      </w:r>
      <w:r w:rsidR="00C66593" w:rsidRPr="00AC0AC1">
        <w:rPr>
          <w:szCs w:val="24"/>
        </w:rPr>
        <w:t xml:space="preserve"> We look at this in our next example</w:t>
      </w:r>
      <w:r w:rsidR="00DD41ED">
        <w:rPr>
          <w:szCs w:val="24"/>
        </w:rPr>
        <w:t xml:space="preserve"> </w:t>
      </w:r>
      <w:r w:rsidR="0049296C" w:rsidRPr="00AC0AC1">
        <w:rPr>
          <w:i/>
          <w:szCs w:val="24"/>
        </w:rPr>
        <w:t>IsData.hs</w:t>
      </w:r>
      <w:r w:rsidR="00C66593" w:rsidRPr="00AC0AC1">
        <w:rPr>
          <w:szCs w:val="24"/>
        </w:rPr>
        <w:t xml:space="preserve"> where we use custom defined data types for our redeemer.</w:t>
      </w:r>
    </w:p>
    <w:p w14:paraId="76D1E945"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newtype </w:t>
      </w:r>
      <w:r w:rsidRPr="00AC0AC1">
        <w:rPr>
          <w:rFonts w:ascii="Consolas" w:eastAsia="Times New Roman" w:hAnsi="Consolas"/>
          <w:color w:val="9C5D27"/>
          <w:sz w:val="21"/>
          <w:szCs w:val="21"/>
        </w:rPr>
        <w:t>MySillyRedeemer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MySillyRedeemer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DEF0303"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0553692E"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''MySillyRedeemer</w:t>
      </w:r>
    </w:p>
    <w:p w14:paraId="6BF6AA27"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70EA8CF5"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712E7755"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MySillyRedeemer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EA4DA1D"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mkValidator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MySillyRedeemer</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redeemer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42</w:t>
      </w:r>
    </w:p>
    <w:p w14:paraId="3550431B"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632B41F7"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Typed</w:t>
      </w:r>
    </w:p>
    <w:p w14:paraId="0D8E94CC"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Typed</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1EF1773"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Typed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C63593D"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Typed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MySillyRedeemer</w:t>
      </w:r>
    </w:p>
    <w:p w14:paraId="4A63576B"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601D910A"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Typed</w:t>
      </w:r>
    </w:p>
    <w:p w14:paraId="69521F6C"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Typed</w:t>
      </w:r>
    </w:p>
    <w:p w14:paraId="0E8C5691"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p>
    <w:p w14:paraId="38E1B478"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45D5377C"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FBE6C5C" w14:textId="77777777" w:rsidR="00905513" w:rsidRPr="00AC0AC1" w:rsidRDefault="00905513" w:rsidP="0090551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MySillyRedeemer</w:t>
      </w:r>
    </w:p>
    <w:p w14:paraId="690C4B99" w14:textId="0B3140AB" w:rsidR="005F0A2D" w:rsidRPr="00AC0AC1" w:rsidRDefault="00905513" w:rsidP="00A72F55">
      <w:pPr>
        <w:spacing w:after="0"/>
        <w:rPr>
          <w:szCs w:val="24"/>
        </w:rPr>
      </w:pPr>
      <w:r w:rsidRPr="00AC0AC1">
        <w:rPr>
          <w:szCs w:val="24"/>
        </w:rPr>
        <w:t xml:space="preserve">We </w:t>
      </w:r>
      <w:r w:rsidR="000D05A8" w:rsidRPr="00AC0AC1">
        <w:rPr>
          <w:szCs w:val="24"/>
        </w:rPr>
        <w:t xml:space="preserve">first define out custom data type </w:t>
      </w:r>
      <w:r w:rsidR="000D05A8" w:rsidRPr="00AC0AC1">
        <w:rPr>
          <w:i/>
          <w:szCs w:val="24"/>
        </w:rPr>
        <w:t>MySillyRedeemer</w:t>
      </w:r>
      <w:r w:rsidR="000D05A8" w:rsidRPr="00AC0AC1">
        <w:rPr>
          <w:szCs w:val="24"/>
        </w:rPr>
        <w:t xml:space="preserve">. </w:t>
      </w:r>
      <w:r w:rsidR="005F0A2D" w:rsidRPr="00AC0AC1">
        <w:rPr>
          <w:szCs w:val="24"/>
        </w:rPr>
        <w:t xml:space="preserve">To make our data an instance of the </w:t>
      </w:r>
      <w:r w:rsidR="005F0A2D" w:rsidRPr="00AC0AC1">
        <w:rPr>
          <w:i/>
          <w:szCs w:val="24"/>
        </w:rPr>
        <w:t>ToData</w:t>
      </w:r>
      <w:r w:rsidR="005F0A2D" w:rsidRPr="00AC0AC1">
        <w:rPr>
          <w:szCs w:val="24"/>
        </w:rPr>
        <w:t xml:space="preserve"> type class we can use a template Haskell function called </w:t>
      </w:r>
      <w:r w:rsidR="005F0A2D" w:rsidRPr="00AC0AC1">
        <w:rPr>
          <w:i/>
          <w:szCs w:val="24"/>
        </w:rPr>
        <w:t>unstableMakeIsData</w:t>
      </w:r>
      <w:r w:rsidR="005F0A2D" w:rsidRPr="00AC0AC1">
        <w:rPr>
          <w:szCs w:val="24"/>
        </w:rPr>
        <w:t xml:space="preserve"> which does that for us. </w:t>
      </w:r>
      <w:r w:rsidR="001B088D" w:rsidRPr="00AC0AC1">
        <w:rPr>
          <w:szCs w:val="24"/>
        </w:rPr>
        <w:t xml:space="preserve">The syntax to provide a type is to use 2 </w:t>
      </w:r>
      <w:r w:rsidR="00C60B12" w:rsidRPr="00AC0AC1">
        <w:rPr>
          <w:szCs w:val="24"/>
        </w:rPr>
        <w:t>single</w:t>
      </w:r>
      <w:r w:rsidR="001B088D" w:rsidRPr="00AC0AC1">
        <w:rPr>
          <w:szCs w:val="24"/>
        </w:rPr>
        <w:t xml:space="preserve"> quotes in front of the type.</w:t>
      </w:r>
      <w:r w:rsidR="00ED2176" w:rsidRPr="00AC0AC1">
        <w:rPr>
          <w:szCs w:val="24"/>
        </w:rPr>
        <w:t xml:space="preserve"> If we manually try to convert it in the Repl we get the following result:</w:t>
      </w:r>
    </w:p>
    <w:p w14:paraId="54200729" w14:textId="47001045" w:rsidR="00C57A87" w:rsidRDefault="00C57A87" w:rsidP="00ED2176">
      <w:pPr>
        <w:pStyle w:val="SourceCode"/>
        <w:rPr>
          <w:noProof w:val="0"/>
          <w:lang w:val="en-US"/>
        </w:rPr>
      </w:pPr>
      <w:r>
        <w:rPr>
          <w:noProof w:val="0"/>
          <w:lang w:val="en-US"/>
        </w:rPr>
        <w:t>ghci&gt; :l src/Week02/IsData.hs</w:t>
      </w:r>
    </w:p>
    <w:p w14:paraId="7CC2CD2B" w14:textId="388B53F1" w:rsidR="00C57A87" w:rsidRDefault="00C57A87" w:rsidP="00ED2176">
      <w:pPr>
        <w:pStyle w:val="SourceCode"/>
        <w:rPr>
          <w:noProof w:val="0"/>
          <w:lang w:val="en-US"/>
        </w:rPr>
      </w:pPr>
      <w:r>
        <w:rPr>
          <w:noProof w:val="0"/>
          <w:lang w:val="en-US"/>
        </w:rPr>
        <w:t xml:space="preserve">ghci&gt; </w:t>
      </w:r>
      <w:r w:rsidRPr="00C57A87">
        <w:rPr>
          <w:noProof w:val="0"/>
          <w:lang w:val="en-US"/>
        </w:rPr>
        <w:t>import PlutusTx.IsData.Class</w:t>
      </w:r>
    </w:p>
    <w:p w14:paraId="38FDC283" w14:textId="0DB209B1" w:rsidR="00ED2176" w:rsidRPr="00AC0AC1" w:rsidRDefault="00ED2176" w:rsidP="00ED2176">
      <w:pPr>
        <w:pStyle w:val="SourceCode"/>
        <w:rPr>
          <w:noProof w:val="0"/>
          <w:lang w:val="en-US"/>
        </w:rPr>
      </w:pPr>
      <w:r w:rsidRPr="00AC0AC1">
        <w:rPr>
          <w:noProof w:val="0"/>
          <w:lang w:val="en-US"/>
        </w:rPr>
        <w:t>ghci&gt; toData (</w:t>
      </w:r>
      <w:r w:rsidRPr="00AC0AC1">
        <w:rPr>
          <w:noProof w:val="0"/>
          <w:szCs w:val="24"/>
          <w:lang w:val="en-US"/>
        </w:rPr>
        <w:t>MySillyRedeemer</w:t>
      </w:r>
      <w:r w:rsidRPr="00AC0AC1">
        <w:rPr>
          <w:noProof w:val="0"/>
          <w:lang w:val="en-US"/>
        </w:rPr>
        <w:t xml:space="preserve"> 42)</w:t>
      </w:r>
    </w:p>
    <w:p w14:paraId="287538F7" w14:textId="18953FB5" w:rsidR="00ED2176" w:rsidRPr="00AC0AC1" w:rsidRDefault="00ED2176" w:rsidP="00ED2176">
      <w:pPr>
        <w:pStyle w:val="SourceCode"/>
        <w:rPr>
          <w:noProof w:val="0"/>
          <w:lang w:val="en-US"/>
        </w:rPr>
      </w:pPr>
      <w:r w:rsidRPr="00AC0AC1">
        <w:rPr>
          <w:noProof w:val="0"/>
          <w:lang w:val="en-US"/>
        </w:rPr>
        <w:t>Constr 0 [I 42]</w:t>
      </w:r>
    </w:p>
    <w:p w14:paraId="3666B691" w14:textId="24C165F5" w:rsidR="003B43FC" w:rsidRPr="00AC0AC1" w:rsidRDefault="001E6609" w:rsidP="005F279A">
      <w:pPr>
        <w:spacing w:before="0"/>
        <w:rPr>
          <w:szCs w:val="24"/>
        </w:rPr>
      </w:pPr>
      <w:r w:rsidRPr="00AC0AC1">
        <w:rPr>
          <w:szCs w:val="24"/>
        </w:rPr>
        <w:t xml:space="preserve">There is also a stable version of the template function which is more commonly used in production code. </w:t>
      </w:r>
      <w:r w:rsidR="002D4E1D" w:rsidRPr="00AC0AC1">
        <w:rPr>
          <w:szCs w:val="24"/>
        </w:rPr>
        <w:t xml:space="preserve"> In our case we had only one data constructor but if there are many it’s not clear how they will be ordered. </w:t>
      </w:r>
      <w:r w:rsidR="00A30CDF" w:rsidRPr="00AC0AC1">
        <w:rPr>
          <w:szCs w:val="24"/>
        </w:rPr>
        <w:t>The unstable version does not make any guarantees that between different Plutus version the constructer number corresponding to a given constructor will be preserved.</w:t>
      </w:r>
      <w:r w:rsidR="00120A47" w:rsidRPr="00AC0AC1">
        <w:rPr>
          <w:szCs w:val="24"/>
        </w:rPr>
        <w:t xml:space="preserve"> Next the</w:t>
      </w:r>
      <w:r w:rsidR="00CB303A" w:rsidRPr="00AC0AC1">
        <w:rPr>
          <w:szCs w:val="24"/>
        </w:rPr>
        <w:t xml:space="preserve"> validator function now changes, where we pattern match the redeemer data type. </w:t>
      </w:r>
      <w:r w:rsidR="008F1BB0" w:rsidRPr="00AC0AC1">
        <w:rPr>
          <w:szCs w:val="24"/>
        </w:rPr>
        <w:t>Also,</w:t>
      </w:r>
      <w:r w:rsidR="00CB303A" w:rsidRPr="00AC0AC1">
        <w:rPr>
          <w:szCs w:val="24"/>
        </w:rPr>
        <w:t xml:space="preserve"> the type instance and the wrapper function get updated.</w:t>
      </w:r>
      <w:r w:rsidR="003B43FC" w:rsidRPr="00AC0AC1">
        <w:rPr>
          <w:szCs w:val="24"/>
        </w:rPr>
        <w:t xml:space="preserve"> </w:t>
      </w:r>
      <w:r w:rsidR="00120A47" w:rsidRPr="00AC0AC1">
        <w:rPr>
          <w:szCs w:val="24"/>
        </w:rPr>
        <w:t xml:space="preserve">For the off-chain code only </w:t>
      </w:r>
      <w:r w:rsidR="003B43FC" w:rsidRPr="00AC0AC1">
        <w:rPr>
          <w:szCs w:val="24"/>
        </w:rPr>
        <w:t>the transaction in the grab function has to be updated</w:t>
      </w:r>
      <w:r w:rsidR="00C57A87">
        <w:rPr>
          <w:szCs w:val="24"/>
        </w:rPr>
        <w:t xml:space="preserve"> where we use the </w:t>
      </w:r>
      <w:r w:rsidR="00C57A87" w:rsidRPr="00C57A87">
        <w:rPr>
          <w:i/>
          <w:szCs w:val="24"/>
        </w:rPr>
        <w:t>PlutusTx.toBuiltinData</w:t>
      </w:r>
      <w:r w:rsidR="00C57A87">
        <w:rPr>
          <w:szCs w:val="24"/>
        </w:rPr>
        <w:t xml:space="preserve"> function that takes a custom data type and converts it to </w:t>
      </w:r>
      <w:r w:rsidR="00C57A87" w:rsidRPr="00C57A87">
        <w:rPr>
          <w:i/>
          <w:szCs w:val="24"/>
        </w:rPr>
        <w:t>BuiltinData</w:t>
      </w:r>
      <w:r w:rsidR="00C57A87">
        <w:rPr>
          <w:szCs w:val="24"/>
        </w:rPr>
        <w:t>.</w:t>
      </w:r>
    </w:p>
    <w:p w14:paraId="4F73A399" w14:textId="77777777" w:rsidR="003B43FC" w:rsidRPr="00AC0AC1" w:rsidRDefault="003B43FC" w:rsidP="003B43F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 xml:space="preserve">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toBuiltinData   </w:t>
      </w:r>
    </w:p>
    <w:p w14:paraId="5E9698A6" w14:textId="6E8FAA08" w:rsidR="003B43FC" w:rsidRPr="00AC0AC1" w:rsidRDefault="003B43FC" w:rsidP="001962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MySillyRedeemer</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orefs</w:t>
      </w:r>
      <w:r w:rsidRPr="00AC0AC1">
        <w:rPr>
          <w:rFonts w:ascii="Consolas" w:eastAsia="Times New Roman" w:hAnsi="Consolas"/>
          <w:color w:val="777777"/>
          <w:sz w:val="21"/>
          <w:szCs w:val="21"/>
        </w:rPr>
        <w:t>]</w:t>
      </w:r>
    </w:p>
    <w:p w14:paraId="243B5798" w14:textId="6977171D" w:rsidR="0019629B" w:rsidRPr="00AC0AC1" w:rsidRDefault="0019629B" w:rsidP="0019629B">
      <w:pPr>
        <w:pStyle w:val="Heading2"/>
        <w:rPr>
          <w:lang w:val="en-US"/>
        </w:rPr>
      </w:pPr>
      <w:bookmarkStart w:id="19" w:name="_Toc102838227"/>
      <w:r w:rsidRPr="00AC0AC1">
        <w:rPr>
          <w:lang w:val="en-US"/>
        </w:rPr>
        <w:t>Homework</w:t>
      </w:r>
      <w:bookmarkEnd w:id="19"/>
    </w:p>
    <w:p w14:paraId="2D1AF38E" w14:textId="11D99CFA" w:rsidR="00523994" w:rsidRPr="00AC0AC1" w:rsidRDefault="00523994" w:rsidP="00403EDF">
      <w:pPr>
        <w:spacing w:before="0"/>
        <w:rPr>
          <w:szCs w:val="24"/>
        </w:rPr>
      </w:pPr>
      <w:r w:rsidRPr="00AC0AC1">
        <w:rPr>
          <w:szCs w:val="24"/>
        </w:rPr>
        <w:t xml:space="preserve">Let’s look now at an example where your custom data type is defined in record syntax. </w:t>
      </w:r>
      <w:r w:rsidR="004A6F71" w:rsidRPr="00AC0AC1">
        <w:rPr>
          <w:szCs w:val="24"/>
        </w:rPr>
        <w:t>We will have t</w:t>
      </w:r>
      <w:r w:rsidR="006F3586" w:rsidRPr="00AC0AC1">
        <w:rPr>
          <w:szCs w:val="24"/>
        </w:rPr>
        <w:t>w</w:t>
      </w:r>
      <w:r w:rsidR="004A6F71" w:rsidRPr="00AC0AC1">
        <w:rPr>
          <w:szCs w:val="24"/>
        </w:rPr>
        <w:t xml:space="preserve">o Booleans as input and the validator function should return True if both parameters are equal. </w:t>
      </w:r>
      <w:r w:rsidRPr="00AC0AC1">
        <w:rPr>
          <w:szCs w:val="24"/>
        </w:rPr>
        <w:t xml:space="preserve">You can find such an example in the </w:t>
      </w:r>
      <w:r w:rsidRPr="00AC0AC1">
        <w:rPr>
          <w:i/>
          <w:szCs w:val="24"/>
        </w:rPr>
        <w:t>Solution2.hs</w:t>
      </w:r>
      <w:r w:rsidRPr="00AC0AC1">
        <w:rPr>
          <w:szCs w:val="24"/>
        </w:rPr>
        <w:t xml:space="preserve"> file from </w:t>
      </w:r>
      <w:r w:rsidR="0031766B" w:rsidRPr="00AC0AC1">
        <w:rPr>
          <w:szCs w:val="24"/>
        </w:rPr>
        <w:t>w</w:t>
      </w:r>
      <w:r w:rsidRPr="00AC0AC1">
        <w:rPr>
          <w:szCs w:val="24"/>
        </w:rPr>
        <w:t xml:space="preserve">eek02 examples. </w:t>
      </w:r>
    </w:p>
    <w:p w14:paraId="56F861BF"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w:t>
      </w:r>
      <w:r w:rsidRPr="001E7ECF">
        <w:rPr>
          <w:rFonts w:ascii="Consolas" w:eastAsia="Times New Roman" w:hAnsi="Consolas"/>
          <w:color w:val="333333"/>
          <w:sz w:val="21"/>
          <w:szCs w:val="21"/>
        </w:rPr>
        <w:t xml:space="preserve">   {-# </w:t>
      </w:r>
      <w:r w:rsidRPr="001E7ECF">
        <w:rPr>
          <w:rFonts w:ascii="Consolas" w:eastAsia="Times New Roman" w:hAnsi="Consolas"/>
          <w:color w:val="4B69C6"/>
          <w:sz w:val="21"/>
          <w:szCs w:val="21"/>
        </w:rPr>
        <w:t>LANGUAGE</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DeriveAnyClass</w:t>
      </w:r>
      <w:r w:rsidRPr="001E7ECF">
        <w:rPr>
          <w:rFonts w:ascii="Consolas" w:eastAsia="Times New Roman" w:hAnsi="Consolas"/>
          <w:color w:val="333333"/>
          <w:sz w:val="21"/>
          <w:szCs w:val="21"/>
        </w:rPr>
        <w:t xml:space="preserve">      #-}</w:t>
      </w:r>
    </w:p>
    <w:p w14:paraId="11CAC07E"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w:t>
      </w:r>
      <w:r w:rsidRPr="001E7ECF">
        <w:rPr>
          <w:rFonts w:ascii="Consolas" w:eastAsia="Times New Roman" w:hAnsi="Consolas"/>
          <w:color w:val="333333"/>
          <w:sz w:val="21"/>
          <w:szCs w:val="21"/>
        </w:rPr>
        <w:t xml:space="preserve">   {-# </w:t>
      </w:r>
      <w:r w:rsidRPr="001E7ECF">
        <w:rPr>
          <w:rFonts w:ascii="Consolas" w:eastAsia="Times New Roman" w:hAnsi="Consolas"/>
          <w:color w:val="4B69C6"/>
          <w:sz w:val="21"/>
          <w:szCs w:val="21"/>
        </w:rPr>
        <w:t>LANGUAGE</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DeriveGeneric</w:t>
      </w:r>
      <w:r w:rsidRPr="001E7ECF">
        <w:rPr>
          <w:rFonts w:ascii="Consolas" w:eastAsia="Times New Roman" w:hAnsi="Consolas"/>
          <w:color w:val="333333"/>
          <w:sz w:val="21"/>
          <w:szCs w:val="21"/>
        </w:rPr>
        <w:t xml:space="preserve">       #-}</w:t>
      </w:r>
    </w:p>
    <w:p w14:paraId="2A476F07"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3</w:t>
      </w:r>
      <w:r w:rsidRPr="001E7ECF">
        <w:rPr>
          <w:rFonts w:ascii="Consolas" w:eastAsia="Times New Roman" w:hAnsi="Consolas"/>
          <w:color w:val="333333"/>
          <w:sz w:val="21"/>
          <w:szCs w:val="21"/>
        </w:rPr>
        <w:t xml:space="preserve">   </w:t>
      </w:r>
    </w:p>
    <w:p w14:paraId="117B1D70"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4</w:t>
      </w:r>
      <w:r w:rsidRPr="001E7ECF">
        <w:rPr>
          <w:rFonts w:ascii="Consolas" w:eastAsia="Times New Roman" w:hAnsi="Consolas"/>
          <w:color w:val="333333"/>
          <w:sz w:val="21"/>
          <w:szCs w:val="21"/>
        </w:rPr>
        <w:t xml:space="preserve">   import           </w:t>
      </w:r>
      <w:r w:rsidRPr="001E7ECF">
        <w:rPr>
          <w:rFonts w:ascii="Consolas" w:eastAsia="Times New Roman" w:hAnsi="Consolas"/>
          <w:b/>
          <w:bCs/>
          <w:color w:val="7A3E9D"/>
          <w:sz w:val="21"/>
          <w:szCs w:val="21"/>
        </w:rPr>
        <w:t>Data.</w:t>
      </w:r>
      <w:r w:rsidRPr="001E7ECF">
        <w:rPr>
          <w:rFonts w:ascii="Consolas" w:eastAsia="Times New Roman" w:hAnsi="Consolas"/>
          <w:color w:val="9C5D27"/>
          <w:sz w:val="21"/>
          <w:szCs w:val="21"/>
        </w:rPr>
        <w:t>Aeson</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9C5D27"/>
          <w:sz w:val="21"/>
          <w:szCs w:val="21"/>
        </w:rPr>
        <w:t>FromJSON</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9C5D27"/>
          <w:sz w:val="21"/>
          <w:szCs w:val="21"/>
        </w:rPr>
        <w:t>ToJSON</w:t>
      </w:r>
      <w:r w:rsidRPr="001E7ECF">
        <w:rPr>
          <w:rFonts w:ascii="Consolas" w:eastAsia="Times New Roman" w:hAnsi="Consolas"/>
          <w:color w:val="777777"/>
          <w:sz w:val="21"/>
          <w:szCs w:val="21"/>
        </w:rPr>
        <w:t>)</w:t>
      </w:r>
    </w:p>
    <w:p w14:paraId="3B250683"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5</w:t>
      </w:r>
      <w:r w:rsidRPr="001E7ECF">
        <w:rPr>
          <w:rFonts w:ascii="Consolas" w:eastAsia="Times New Roman" w:hAnsi="Consolas"/>
          <w:color w:val="333333"/>
          <w:sz w:val="21"/>
          <w:szCs w:val="21"/>
        </w:rPr>
        <w:t xml:space="preserve">   import           </w:t>
      </w:r>
      <w:r w:rsidRPr="001E7ECF">
        <w:rPr>
          <w:rFonts w:ascii="Consolas" w:eastAsia="Times New Roman" w:hAnsi="Consolas"/>
          <w:b/>
          <w:bCs/>
          <w:color w:val="7A3E9D"/>
          <w:sz w:val="21"/>
          <w:szCs w:val="21"/>
        </w:rPr>
        <w:t>GHC.</w:t>
      </w:r>
      <w:r w:rsidRPr="001E7ECF">
        <w:rPr>
          <w:rFonts w:ascii="Consolas" w:eastAsia="Times New Roman" w:hAnsi="Consolas"/>
          <w:color w:val="9C5D27"/>
          <w:sz w:val="21"/>
          <w:szCs w:val="21"/>
        </w:rPr>
        <w:t>Generics</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9C5D27"/>
          <w:sz w:val="21"/>
          <w:szCs w:val="21"/>
        </w:rPr>
        <w:t>Generic</w:t>
      </w:r>
      <w:r w:rsidRPr="001E7ECF">
        <w:rPr>
          <w:rFonts w:ascii="Consolas" w:eastAsia="Times New Roman" w:hAnsi="Consolas"/>
          <w:color w:val="777777"/>
          <w:sz w:val="21"/>
          <w:szCs w:val="21"/>
        </w:rPr>
        <w:t>)</w:t>
      </w:r>
    </w:p>
    <w:p w14:paraId="1677AB9B"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6</w:t>
      </w:r>
      <w:r w:rsidRPr="001E7ECF">
        <w:rPr>
          <w:rFonts w:ascii="Consolas" w:eastAsia="Times New Roman" w:hAnsi="Consolas"/>
          <w:color w:val="333333"/>
          <w:sz w:val="21"/>
          <w:szCs w:val="21"/>
        </w:rPr>
        <w:t xml:space="preserve">   import           </w:t>
      </w:r>
      <w:r w:rsidRPr="001E7ECF">
        <w:rPr>
          <w:rFonts w:ascii="Consolas" w:eastAsia="Times New Roman" w:hAnsi="Consolas"/>
          <w:b/>
          <w:bCs/>
          <w:color w:val="7A3E9D"/>
          <w:sz w:val="21"/>
          <w:szCs w:val="21"/>
        </w:rPr>
        <w:t>Playground.</w:t>
      </w:r>
      <w:r w:rsidRPr="001E7ECF">
        <w:rPr>
          <w:rFonts w:ascii="Consolas" w:eastAsia="Times New Roman" w:hAnsi="Consolas"/>
          <w:color w:val="9C5D27"/>
          <w:sz w:val="21"/>
          <w:szCs w:val="21"/>
        </w:rPr>
        <w:t>Contract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printJson</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printSchemas</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p>
    <w:p w14:paraId="07FF0EE3" w14:textId="61340F0F"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7</w:t>
      </w:r>
      <w:r w:rsidRPr="001E7ECF">
        <w:rPr>
          <w:rFonts w:ascii="Consolas" w:eastAsia="Times New Roman" w:hAnsi="Consolas"/>
          <w:color w:val="333333"/>
          <w:sz w:val="21"/>
          <w:szCs w:val="21"/>
        </w:rPr>
        <w:t xml:space="preserve">        </w:t>
      </w:r>
      <w:r>
        <w:rPr>
          <w:rFonts w:ascii="Consolas" w:eastAsia="Times New Roman" w:hAnsi="Consolas"/>
          <w:color w:val="333333"/>
          <w:sz w:val="21"/>
          <w:szCs w:val="21"/>
        </w:rPr>
        <w:t xml:space="preserve">                                 </w:t>
      </w:r>
      <w:r w:rsidRPr="001E7ECF">
        <w:rPr>
          <w:rFonts w:ascii="Consolas" w:eastAsia="Times New Roman" w:hAnsi="Consolas"/>
          <w:color w:val="333333"/>
          <w:sz w:val="21"/>
          <w:szCs w:val="21"/>
        </w:rPr>
        <w:t>ensureKnownCurrencies</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stage</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9C5D27"/>
          <w:sz w:val="21"/>
          <w:szCs w:val="21"/>
        </w:rPr>
        <w:t>ToSchema</w:t>
      </w:r>
      <w:r w:rsidRPr="001E7ECF">
        <w:rPr>
          <w:rFonts w:ascii="Consolas" w:eastAsia="Times New Roman" w:hAnsi="Consolas"/>
          <w:color w:val="777777"/>
          <w:sz w:val="21"/>
          <w:szCs w:val="21"/>
        </w:rPr>
        <w:t>)</w:t>
      </w:r>
    </w:p>
    <w:p w14:paraId="5EEAC912"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8</w:t>
      </w:r>
      <w:r w:rsidRPr="001E7ECF">
        <w:rPr>
          <w:rFonts w:ascii="Consolas" w:eastAsia="Times New Roman" w:hAnsi="Consolas"/>
          <w:color w:val="333333"/>
          <w:sz w:val="21"/>
          <w:szCs w:val="21"/>
        </w:rPr>
        <w:t xml:space="preserve">   </w:t>
      </w:r>
    </w:p>
    <w:p w14:paraId="703090A0"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9</w:t>
      </w:r>
      <w:r w:rsidRPr="001E7ECF">
        <w:rPr>
          <w:rFonts w:ascii="Consolas" w:eastAsia="Times New Roman" w:hAnsi="Consolas"/>
          <w:color w:val="333333"/>
          <w:sz w:val="21"/>
          <w:szCs w:val="21"/>
        </w:rPr>
        <w:t xml:space="preserve">   data </w:t>
      </w:r>
      <w:r w:rsidRPr="001E7ECF">
        <w:rPr>
          <w:rFonts w:ascii="Consolas" w:eastAsia="Times New Roman" w:hAnsi="Consolas"/>
          <w:color w:val="9C5D27"/>
          <w:sz w:val="21"/>
          <w:szCs w:val="21"/>
        </w:rPr>
        <w:t>MyRedeemer</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9C5D27"/>
          <w:sz w:val="21"/>
          <w:szCs w:val="21"/>
        </w:rPr>
        <w:t>MyRedeemer</w:t>
      </w:r>
    </w:p>
    <w:p w14:paraId="12294935"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10</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flag1</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Bool</w:t>
      </w:r>
    </w:p>
    <w:p w14:paraId="54EA2C20"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11</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flag2</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Bool</w:t>
      </w:r>
    </w:p>
    <w:p w14:paraId="36ABB878"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12</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deriving</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7A3E9D"/>
          <w:sz w:val="21"/>
          <w:szCs w:val="21"/>
        </w:rPr>
        <w:t>Generic</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FromJSON</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ToJSON</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ToSchema</w:t>
      </w:r>
      <w:r w:rsidRPr="001E7ECF">
        <w:rPr>
          <w:rFonts w:ascii="Consolas" w:eastAsia="Times New Roman" w:hAnsi="Consolas"/>
          <w:color w:val="777777"/>
          <w:sz w:val="21"/>
          <w:szCs w:val="21"/>
        </w:rPr>
        <w:t>)</w:t>
      </w:r>
    </w:p>
    <w:p w14:paraId="74D09C32"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13</w:t>
      </w:r>
      <w:r w:rsidRPr="001E7ECF">
        <w:rPr>
          <w:rFonts w:ascii="Consolas" w:eastAsia="Times New Roman" w:hAnsi="Consolas"/>
          <w:color w:val="333333"/>
          <w:sz w:val="21"/>
          <w:szCs w:val="21"/>
        </w:rPr>
        <w:t xml:space="preserve">  </w:t>
      </w:r>
    </w:p>
    <w:p w14:paraId="02052ABF"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14</w:t>
      </w:r>
      <w:r w:rsidRPr="001E7ECF">
        <w:rPr>
          <w:rFonts w:ascii="Consolas" w:eastAsia="Times New Roman" w:hAnsi="Consolas"/>
          <w:color w:val="333333"/>
          <w:sz w:val="21"/>
          <w:szCs w:val="21"/>
        </w:rPr>
        <w:t xml:space="preserve">  </w:t>
      </w:r>
      <w:r w:rsidRPr="001E7ECF">
        <w:rPr>
          <w:rFonts w:ascii="Consolas" w:eastAsia="Times New Roman" w:hAnsi="Consolas"/>
          <w:b/>
          <w:bCs/>
          <w:color w:val="7A3E9D"/>
          <w:sz w:val="21"/>
          <w:szCs w:val="21"/>
        </w:rPr>
        <w:t>PlutusTx.</w:t>
      </w:r>
      <w:r w:rsidRPr="001E7ECF">
        <w:rPr>
          <w:rFonts w:ascii="Consolas" w:eastAsia="Times New Roman" w:hAnsi="Consolas"/>
          <w:color w:val="333333"/>
          <w:sz w:val="21"/>
          <w:szCs w:val="21"/>
        </w:rPr>
        <w:t>unstableMakeIsData ''MyRedeemer</w:t>
      </w:r>
    </w:p>
    <w:p w14:paraId="1B45892D"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15</w:t>
      </w:r>
      <w:r w:rsidRPr="001E7ECF">
        <w:rPr>
          <w:rFonts w:ascii="Consolas" w:eastAsia="Times New Roman" w:hAnsi="Consolas"/>
          <w:color w:val="333333"/>
          <w:sz w:val="21"/>
          <w:szCs w:val="21"/>
        </w:rPr>
        <w:t xml:space="preserve">  </w:t>
      </w:r>
    </w:p>
    <w:p w14:paraId="55AC4822"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16</w:t>
      </w:r>
      <w:r w:rsidRPr="001E7ECF">
        <w:rPr>
          <w:rFonts w:ascii="Consolas" w:eastAsia="Times New Roman" w:hAnsi="Consolas"/>
          <w:color w:val="333333"/>
          <w:sz w:val="21"/>
          <w:szCs w:val="21"/>
        </w:rPr>
        <w:t xml:space="preserve">  </w:t>
      </w:r>
      <w:r w:rsidRPr="001E7ECF">
        <w:rPr>
          <w:rFonts w:ascii="Consolas" w:eastAsia="Times New Roman" w:hAnsi="Consolas"/>
          <w:i/>
          <w:iCs/>
          <w:color w:val="AAAAAA"/>
          <w:sz w:val="21"/>
          <w:szCs w:val="21"/>
        </w:rPr>
        <w:t>-- This should validate if the two Booleans in the redeemer are equal!</w:t>
      </w:r>
    </w:p>
    <w:p w14:paraId="4D582774"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17</w:t>
      </w:r>
      <w:r w:rsidRPr="001E7ECF">
        <w:rPr>
          <w:rFonts w:ascii="Consolas" w:eastAsia="Times New Roman" w:hAnsi="Consolas"/>
          <w:color w:val="333333"/>
          <w:sz w:val="21"/>
          <w:szCs w:val="21"/>
        </w:rPr>
        <w:t xml:space="preserve">  mkValidator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-&gt;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MyRedeemer</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-&gt;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ScriptContext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-&gt;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Bool</w:t>
      </w:r>
    </w:p>
    <w:p w14:paraId="49EE6495"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18</w:t>
      </w:r>
      <w:r w:rsidRPr="001E7ECF">
        <w:rPr>
          <w:rFonts w:ascii="Consolas" w:eastAsia="Times New Roman" w:hAnsi="Consolas"/>
          <w:color w:val="333333"/>
          <w:sz w:val="21"/>
          <w:szCs w:val="21"/>
        </w:rPr>
        <w:t xml:space="preserve">  mkValidator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9C5D27"/>
          <w:sz w:val="21"/>
          <w:szCs w:val="21"/>
        </w:rPr>
        <w:t>MyRedeemer</w:t>
      </w:r>
      <w:r w:rsidRPr="001E7ECF">
        <w:rPr>
          <w:rFonts w:ascii="Consolas" w:eastAsia="Times New Roman" w:hAnsi="Consolas"/>
          <w:color w:val="333333"/>
          <w:sz w:val="21"/>
          <w:szCs w:val="21"/>
        </w:rPr>
        <w:t xml:space="preserve"> b c</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_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traceIfFalse </w:t>
      </w:r>
      <w:r w:rsidRPr="001E7ECF">
        <w:rPr>
          <w:rFonts w:ascii="Consolas" w:eastAsia="Times New Roman" w:hAnsi="Consolas"/>
          <w:color w:val="777777"/>
          <w:sz w:val="21"/>
          <w:szCs w:val="21"/>
        </w:rPr>
        <w:t>"</w:t>
      </w:r>
      <w:r w:rsidRPr="001E7ECF">
        <w:rPr>
          <w:rFonts w:ascii="Consolas" w:eastAsia="Times New Roman" w:hAnsi="Consolas"/>
          <w:color w:val="448C27"/>
          <w:sz w:val="21"/>
          <w:szCs w:val="21"/>
        </w:rPr>
        <w:t>wrong redeemer</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b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c</w:t>
      </w:r>
    </w:p>
    <w:p w14:paraId="599580FE"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19</w:t>
      </w:r>
      <w:r w:rsidRPr="001E7ECF">
        <w:rPr>
          <w:rFonts w:ascii="Consolas" w:eastAsia="Times New Roman" w:hAnsi="Consolas"/>
          <w:color w:val="333333"/>
          <w:sz w:val="21"/>
          <w:szCs w:val="21"/>
        </w:rPr>
        <w:t xml:space="preserve">  </w:t>
      </w:r>
    </w:p>
    <w:p w14:paraId="57827A72"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20</w:t>
      </w:r>
      <w:r w:rsidRPr="001E7ECF">
        <w:rPr>
          <w:rFonts w:ascii="Consolas" w:eastAsia="Times New Roman" w:hAnsi="Consolas"/>
          <w:color w:val="333333"/>
          <w:sz w:val="21"/>
          <w:szCs w:val="21"/>
        </w:rPr>
        <w:t xml:space="preserve">  grab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forall</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w</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s</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e</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AsContractError</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e</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=&gt;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MyRedeemer</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-&gt;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Contract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w</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s</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e</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p>
    <w:p w14:paraId="43A05004"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21</w:t>
      </w:r>
      <w:r w:rsidRPr="001E7ECF">
        <w:rPr>
          <w:rFonts w:ascii="Consolas" w:eastAsia="Times New Roman" w:hAnsi="Consolas"/>
          <w:color w:val="333333"/>
          <w:sz w:val="21"/>
          <w:szCs w:val="21"/>
        </w:rPr>
        <w:t xml:space="preserve">  grab r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do</w:t>
      </w:r>
    </w:p>
    <w:p w14:paraId="782A72CE"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22</w:t>
      </w:r>
      <w:r w:rsidRPr="001E7ECF">
        <w:rPr>
          <w:rFonts w:ascii="Consolas" w:eastAsia="Times New Roman" w:hAnsi="Consolas"/>
          <w:color w:val="333333"/>
          <w:sz w:val="21"/>
          <w:szCs w:val="21"/>
        </w:rPr>
        <w:t xml:space="preserve">      utxos </w:t>
      </w:r>
      <w:r w:rsidRPr="001E7ECF">
        <w:rPr>
          <w:rFonts w:ascii="Consolas" w:eastAsia="Times New Roman" w:hAnsi="Consolas"/>
          <w:color w:val="777777"/>
          <w:sz w:val="21"/>
          <w:szCs w:val="21"/>
        </w:rPr>
        <w:t>&lt;-</w:t>
      </w:r>
      <w:r w:rsidRPr="001E7ECF">
        <w:rPr>
          <w:rFonts w:ascii="Consolas" w:eastAsia="Times New Roman" w:hAnsi="Consolas"/>
          <w:color w:val="333333"/>
          <w:sz w:val="21"/>
          <w:szCs w:val="21"/>
        </w:rPr>
        <w:t xml:space="preserve"> utxosAt scrAddress</w:t>
      </w:r>
    </w:p>
    <w:p w14:paraId="0F83425F"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23</w:t>
      </w:r>
      <w:r w:rsidRPr="001E7ECF">
        <w:rPr>
          <w:rFonts w:ascii="Consolas" w:eastAsia="Times New Roman" w:hAnsi="Consolas"/>
          <w:color w:val="333333"/>
          <w:sz w:val="21"/>
          <w:szCs w:val="21"/>
        </w:rPr>
        <w:t xml:space="preserve">      </w:t>
      </w:r>
      <w:r w:rsidRPr="001E7ECF">
        <w:rPr>
          <w:rFonts w:ascii="Consolas" w:eastAsia="Times New Roman" w:hAnsi="Consolas"/>
          <w:color w:val="4B69C6"/>
          <w:sz w:val="21"/>
          <w:szCs w:val="21"/>
        </w:rPr>
        <w:t>let</w:t>
      </w:r>
      <w:r w:rsidRPr="001E7ECF">
        <w:rPr>
          <w:rFonts w:ascii="Consolas" w:eastAsia="Times New Roman" w:hAnsi="Consolas"/>
          <w:color w:val="333333"/>
          <w:sz w:val="21"/>
          <w:szCs w:val="21"/>
        </w:rPr>
        <w:t xml:space="preserve"> orefs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fst </w:t>
      </w:r>
      <w:r w:rsidRPr="001E7ECF">
        <w:rPr>
          <w:rFonts w:ascii="Consolas" w:eastAsia="Times New Roman" w:hAnsi="Consolas"/>
          <w:color w:val="777777"/>
          <w:sz w:val="21"/>
          <w:szCs w:val="21"/>
        </w:rPr>
        <w:t>&lt;$&gt;</w:t>
      </w:r>
      <w:r w:rsidRPr="001E7ECF">
        <w:rPr>
          <w:rFonts w:ascii="Consolas" w:eastAsia="Times New Roman" w:hAnsi="Consolas"/>
          <w:color w:val="333333"/>
          <w:sz w:val="21"/>
          <w:szCs w:val="21"/>
        </w:rPr>
        <w:t xml:space="preserve"> </w:t>
      </w:r>
      <w:r w:rsidRPr="001E7ECF">
        <w:rPr>
          <w:rFonts w:ascii="Consolas" w:eastAsia="Times New Roman" w:hAnsi="Consolas"/>
          <w:b/>
          <w:bCs/>
          <w:color w:val="7A3E9D"/>
          <w:sz w:val="21"/>
          <w:szCs w:val="21"/>
        </w:rPr>
        <w:t>Map.</w:t>
      </w:r>
      <w:r w:rsidRPr="001E7ECF">
        <w:rPr>
          <w:rFonts w:ascii="Consolas" w:eastAsia="Times New Roman" w:hAnsi="Consolas"/>
          <w:color w:val="333333"/>
          <w:sz w:val="21"/>
          <w:szCs w:val="21"/>
        </w:rPr>
        <w:t>toList utxos</w:t>
      </w:r>
    </w:p>
    <w:p w14:paraId="399601F7"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24</w:t>
      </w:r>
      <w:r w:rsidRPr="001E7ECF">
        <w:rPr>
          <w:rFonts w:ascii="Consolas" w:eastAsia="Times New Roman" w:hAnsi="Consolas"/>
          <w:color w:val="333333"/>
          <w:sz w:val="21"/>
          <w:szCs w:val="21"/>
        </w:rPr>
        <w:t xml:space="preserve">          lookups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b/>
          <w:bCs/>
          <w:color w:val="7A3E9D"/>
          <w:sz w:val="21"/>
          <w:szCs w:val="21"/>
        </w:rPr>
        <w:t>Constraints.</w:t>
      </w:r>
      <w:r w:rsidRPr="001E7ECF">
        <w:rPr>
          <w:rFonts w:ascii="Consolas" w:eastAsia="Times New Roman" w:hAnsi="Consolas"/>
          <w:color w:val="333333"/>
          <w:sz w:val="21"/>
          <w:szCs w:val="21"/>
        </w:rPr>
        <w:t>unspentOutputs utxos      </w:t>
      </w:r>
      <w:r w:rsidRPr="001E7ECF">
        <w:rPr>
          <w:rFonts w:ascii="Consolas" w:eastAsia="Times New Roman" w:hAnsi="Consolas"/>
          <w:color w:val="777777"/>
          <w:sz w:val="21"/>
          <w:szCs w:val="21"/>
        </w:rPr>
        <w:t>&lt;&gt;</w:t>
      </w:r>
    </w:p>
    <w:p w14:paraId="4AD63733"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25</w:t>
      </w:r>
      <w:r w:rsidRPr="001E7ECF">
        <w:rPr>
          <w:rFonts w:ascii="Consolas" w:eastAsia="Times New Roman" w:hAnsi="Consolas"/>
          <w:color w:val="333333"/>
          <w:sz w:val="21"/>
          <w:szCs w:val="21"/>
        </w:rPr>
        <w:t xml:space="preserve">                    </w:t>
      </w:r>
      <w:r w:rsidRPr="001E7ECF">
        <w:rPr>
          <w:rFonts w:ascii="Consolas" w:eastAsia="Times New Roman" w:hAnsi="Consolas"/>
          <w:b/>
          <w:bCs/>
          <w:color w:val="7A3E9D"/>
          <w:sz w:val="21"/>
          <w:szCs w:val="21"/>
        </w:rPr>
        <w:t>Constraints.</w:t>
      </w:r>
      <w:r w:rsidRPr="001E7ECF">
        <w:rPr>
          <w:rFonts w:ascii="Consolas" w:eastAsia="Times New Roman" w:hAnsi="Consolas"/>
          <w:color w:val="333333"/>
          <w:sz w:val="21"/>
          <w:szCs w:val="21"/>
        </w:rPr>
        <w:t>otherScript validator</w:t>
      </w:r>
    </w:p>
    <w:p w14:paraId="17106A89"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26</w:t>
      </w:r>
      <w:r w:rsidRPr="001E7ECF">
        <w:rPr>
          <w:rFonts w:ascii="Consolas" w:eastAsia="Times New Roman" w:hAnsi="Consolas"/>
          <w:color w:val="333333"/>
          <w:sz w:val="21"/>
          <w:szCs w:val="21"/>
        </w:rPr>
        <w:t xml:space="preserve">          tx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TxConstraints</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Void</w:t>
      </w:r>
      <w:r w:rsidRPr="001E7ECF">
        <w:rPr>
          <w:rFonts w:ascii="Consolas" w:eastAsia="Times New Roman" w:hAnsi="Consolas"/>
          <w:color w:val="333333"/>
          <w:sz w:val="21"/>
          <w:szCs w:val="21"/>
        </w:rPr>
        <w:t xml:space="preserve"> </w:t>
      </w:r>
      <w:r w:rsidRPr="001E7ECF">
        <w:rPr>
          <w:rFonts w:ascii="Consolas" w:eastAsia="Times New Roman" w:hAnsi="Consolas"/>
          <w:color w:val="7A3E9D"/>
          <w:sz w:val="21"/>
          <w:szCs w:val="21"/>
        </w:rPr>
        <w:t>Void</w:t>
      </w:r>
    </w:p>
    <w:p w14:paraId="6BD3B66D"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27</w:t>
      </w:r>
      <w:r w:rsidRPr="001E7ECF">
        <w:rPr>
          <w:rFonts w:ascii="Consolas" w:eastAsia="Times New Roman" w:hAnsi="Consolas"/>
          <w:color w:val="333333"/>
          <w:sz w:val="21"/>
          <w:szCs w:val="21"/>
        </w:rPr>
        <w:t xml:space="preserve">          tx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mconcat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mustSpendScriptOutput oref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9C5D27"/>
          <w:sz w:val="21"/>
          <w:szCs w:val="21"/>
        </w:rPr>
        <w:t>Redeemer</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p>
    <w:p w14:paraId="340A5754"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28</w:t>
      </w:r>
      <w:r w:rsidRPr="001E7ECF">
        <w:rPr>
          <w:rFonts w:ascii="Consolas" w:eastAsia="Times New Roman" w:hAnsi="Consolas"/>
          <w:color w:val="333333"/>
          <w:sz w:val="21"/>
          <w:szCs w:val="21"/>
        </w:rPr>
        <w:t xml:space="preserve">                             </w:t>
      </w:r>
      <w:r w:rsidRPr="001E7ECF">
        <w:rPr>
          <w:rFonts w:ascii="Consolas" w:eastAsia="Times New Roman" w:hAnsi="Consolas"/>
          <w:b/>
          <w:bCs/>
          <w:color w:val="7A3E9D"/>
          <w:sz w:val="21"/>
          <w:szCs w:val="21"/>
        </w:rPr>
        <w:t>PlutusTx.</w:t>
      </w:r>
      <w:r w:rsidRPr="001E7ECF">
        <w:rPr>
          <w:rFonts w:ascii="Consolas" w:eastAsia="Times New Roman" w:hAnsi="Consolas"/>
          <w:color w:val="333333"/>
          <w:sz w:val="21"/>
          <w:szCs w:val="21"/>
        </w:rPr>
        <w:t xml:space="preserve">toBuiltinData r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oref </w:t>
      </w:r>
      <w:r w:rsidRPr="001E7ECF">
        <w:rPr>
          <w:rFonts w:ascii="Consolas" w:eastAsia="Times New Roman" w:hAnsi="Consolas"/>
          <w:color w:val="777777"/>
          <w:sz w:val="21"/>
          <w:szCs w:val="21"/>
        </w:rPr>
        <w:t>&lt;-</w:t>
      </w:r>
      <w:r w:rsidRPr="001E7ECF">
        <w:rPr>
          <w:rFonts w:ascii="Consolas" w:eastAsia="Times New Roman" w:hAnsi="Consolas"/>
          <w:color w:val="333333"/>
          <w:sz w:val="21"/>
          <w:szCs w:val="21"/>
        </w:rPr>
        <w:t xml:space="preserve"> orefs</w:t>
      </w:r>
      <w:r w:rsidRPr="001E7ECF">
        <w:rPr>
          <w:rFonts w:ascii="Consolas" w:eastAsia="Times New Roman" w:hAnsi="Consolas"/>
          <w:color w:val="777777"/>
          <w:sz w:val="21"/>
          <w:szCs w:val="21"/>
        </w:rPr>
        <w:t>]</w:t>
      </w:r>
    </w:p>
    <w:p w14:paraId="0BC5025E"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29</w:t>
      </w:r>
      <w:r w:rsidRPr="001E7ECF">
        <w:rPr>
          <w:rFonts w:ascii="Consolas" w:eastAsia="Times New Roman" w:hAnsi="Consolas"/>
          <w:color w:val="333333"/>
          <w:sz w:val="21"/>
          <w:szCs w:val="21"/>
        </w:rPr>
        <w:t xml:space="preserve">      ledgerTx </w:t>
      </w:r>
      <w:r w:rsidRPr="001E7ECF">
        <w:rPr>
          <w:rFonts w:ascii="Consolas" w:eastAsia="Times New Roman" w:hAnsi="Consolas"/>
          <w:color w:val="777777"/>
          <w:sz w:val="21"/>
          <w:szCs w:val="21"/>
        </w:rPr>
        <w:t>&lt;-</w:t>
      </w:r>
      <w:r w:rsidRPr="001E7ECF">
        <w:rPr>
          <w:rFonts w:ascii="Consolas" w:eastAsia="Times New Roman" w:hAnsi="Consolas"/>
          <w:color w:val="333333"/>
          <w:sz w:val="21"/>
          <w:szCs w:val="21"/>
        </w:rPr>
        <w:t xml:space="preserve"> submitTxConstraintsWith </w:t>
      </w:r>
      <w:r w:rsidRPr="001E7ECF">
        <w:rPr>
          <w:rFonts w:ascii="Consolas" w:eastAsia="Times New Roman" w:hAnsi="Consolas"/>
          <w:color w:val="777777"/>
          <w:sz w:val="21"/>
          <w:szCs w:val="21"/>
        </w:rPr>
        <w:t>@</w:t>
      </w:r>
      <w:r w:rsidRPr="001E7ECF">
        <w:rPr>
          <w:rFonts w:ascii="Consolas" w:eastAsia="Times New Roman" w:hAnsi="Consolas"/>
          <w:color w:val="7A3E9D"/>
          <w:sz w:val="21"/>
          <w:szCs w:val="21"/>
        </w:rPr>
        <w:t>Void</w:t>
      </w:r>
      <w:r w:rsidRPr="001E7ECF">
        <w:rPr>
          <w:rFonts w:ascii="Consolas" w:eastAsia="Times New Roman" w:hAnsi="Consolas"/>
          <w:color w:val="333333"/>
          <w:sz w:val="21"/>
          <w:szCs w:val="21"/>
        </w:rPr>
        <w:t xml:space="preserve"> lookups tx</w:t>
      </w:r>
    </w:p>
    <w:p w14:paraId="1FF88340"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30</w:t>
      </w:r>
      <w:r w:rsidRPr="001E7ECF">
        <w:rPr>
          <w:rFonts w:ascii="Consolas" w:eastAsia="Times New Roman" w:hAnsi="Consolas"/>
          <w:color w:val="333333"/>
          <w:sz w:val="21"/>
          <w:szCs w:val="21"/>
        </w:rPr>
        <w:t xml:space="preserve">      void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awaitTxConfirmed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getCardanoTxId ledgerTx</w:t>
      </w:r>
    </w:p>
    <w:p w14:paraId="1BD00372" w14:textId="77777777" w:rsidR="001E7ECF" w:rsidRPr="001E7ECF" w:rsidRDefault="001E7ECF" w:rsidP="001E7ECF">
      <w:pPr>
        <w:shd w:val="clear" w:color="auto" w:fill="F5F5F5"/>
        <w:spacing w:before="0" w:after="0" w:line="285" w:lineRule="atLeast"/>
        <w:jc w:val="left"/>
        <w:rPr>
          <w:rFonts w:ascii="Consolas" w:eastAsia="Times New Roman" w:hAnsi="Consolas"/>
          <w:color w:val="333333"/>
          <w:sz w:val="21"/>
          <w:szCs w:val="21"/>
        </w:rPr>
      </w:pPr>
      <w:r w:rsidRPr="001E7ECF">
        <w:rPr>
          <w:rFonts w:ascii="Consolas" w:eastAsia="Times New Roman" w:hAnsi="Consolas"/>
          <w:color w:val="9C5D27"/>
          <w:sz w:val="21"/>
          <w:szCs w:val="21"/>
        </w:rPr>
        <w:t>31</w:t>
      </w:r>
      <w:r w:rsidRPr="001E7ECF">
        <w:rPr>
          <w:rFonts w:ascii="Consolas" w:eastAsia="Times New Roman" w:hAnsi="Consolas"/>
          <w:color w:val="333333"/>
          <w:sz w:val="21"/>
          <w:szCs w:val="21"/>
        </w:rPr>
        <w:t xml:space="preserve">      logInfo </w:t>
      </w:r>
      <w:r w:rsidRPr="001E7ECF">
        <w:rPr>
          <w:rFonts w:ascii="Consolas" w:eastAsia="Times New Roman" w:hAnsi="Consolas"/>
          <w:color w:val="777777"/>
          <w:sz w:val="21"/>
          <w:szCs w:val="21"/>
        </w:rPr>
        <w:t>@</w:t>
      </w:r>
      <w:r w:rsidRPr="001E7ECF">
        <w:rPr>
          <w:rFonts w:ascii="Consolas" w:eastAsia="Times New Roman" w:hAnsi="Consolas"/>
          <w:color w:val="7A3E9D"/>
          <w:sz w:val="21"/>
          <w:szCs w:val="21"/>
        </w:rPr>
        <w:t>String</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333333"/>
          <w:sz w:val="21"/>
          <w:szCs w:val="21"/>
        </w:rPr>
        <w:t xml:space="preserve"> </w:t>
      </w:r>
      <w:r w:rsidRPr="001E7ECF">
        <w:rPr>
          <w:rFonts w:ascii="Consolas" w:eastAsia="Times New Roman" w:hAnsi="Consolas"/>
          <w:color w:val="777777"/>
          <w:sz w:val="21"/>
          <w:szCs w:val="21"/>
        </w:rPr>
        <w:t>"</w:t>
      </w:r>
      <w:r w:rsidRPr="001E7ECF">
        <w:rPr>
          <w:rFonts w:ascii="Consolas" w:eastAsia="Times New Roman" w:hAnsi="Consolas"/>
          <w:color w:val="448C27"/>
          <w:sz w:val="21"/>
          <w:szCs w:val="21"/>
        </w:rPr>
        <w:t>collected gifts</w:t>
      </w:r>
      <w:r w:rsidRPr="001E7ECF">
        <w:rPr>
          <w:rFonts w:ascii="Consolas" w:eastAsia="Times New Roman" w:hAnsi="Consolas"/>
          <w:color w:val="777777"/>
          <w:sz w:val="21"/>
          <w:szCs w:val="21"/>
        </w:rPr>
        <w:t>"</w:t>
      </w:r>
    </w:p>
    <w:p w14:paraId="1DAB001C" w14:textId="77777777" w:rsidR="00523994" w:rsidRPr="00AC0AC1" w:rsidRDefault="00523994" w:rsidP="00905513">
      <w:pPr>
        <w:spacing w:before="0" w:after="0"/>
        <w:rPr>
          <w:szCs w:val="24"/>
        </w:rPr>
      </w:pPr>
    </w:p>
    <w:p w14:paraId="7CCC04E8" w14:textId="43A514D9" w:rsidR="00612AF3" w:rsidRDefault="001E20CD" w:rsidP="008F1BB0">
      <w:pPr>
        <w:spacing w:before="0"/>
        <w:rPr>
          <w:lang w:eastAsia="zh-CN"/>
        </w:rPr>
      </w:pPr>
      <w:r w:rsidRPr="00AC0AC1">
        <w:rPr>
          <w:szCs w:val="24"/>
        </w:rPr>
        <w:t xml:space="preserve">Compared to our </w:t>
      </w:r>
      <w:r w:rsidRPr="00AC0AC1">
        <w:rPr>
          <w:i/>
          <w:szCs w:val="24"/>
        </w:rPr>
        <w:t>Typed.hs</w:t>
      </w:r>
      <w:r w:rsidRPr="00AC0AC1">
        <w:rPr>
          <w:szCs w:val="24"/>
        </w:rPr>
        <w:t xml:space="preserve"> examples </w:t>
      </w:r>
      <w:r w:rsidR="0087009C" w:rsidRPr="00AC0AC1">
        <w:rPr>
          <w:szCs w:val="24"/>
        </w:rPr>
        <w:t xml:space="preserve">we need to add </w:t>
      </w:r>
      <w:r w:rsidRPr="00AC0AC1">
        <w:rPr>
          <w:szCs w:val="24"/>
        </w:rPr>
        <w:t>two</w:t>
      </w:r>
      <w:r w:rsidR="0087009C" w:rsidRPr="00AC0AC1">
        <w:rPr>
          <w:szCs w:val="24"/>
        </w:rPr>
        <w:t xml:space="preserve"> new language extensions. </w:t>
      </w:r>
      <w:r w:rsidR="0082660F" w:rsidRPr="00AC0AC1">
        <w:rPr>
          <w:szCs w:val="24"/>
        </w:rPr>
        <w:t xml:space="preserve">After that we import 2 new libraries and from the </w:t>
      </w:r>
      <w:r w:rsidR="0082660F" w:rsidRPr="00AC0AC1">
        <w:rPr>
          <w:i/>
          <w:szCs w:val="24"/>
        </w:rPr>
        <w:t>Playground.Contract</w:t>
      </w:r>
      <w:r w:rsidR="0082660F" w:rsidRPr="00AC0AC1">
        <w:rPr>
          <w:szCs w:val="24"/>
        </w:rPr>
        <w:t xml:space="preserve"> library we additionally import the </w:t>
      </w:r>
      <w:r w:rsidR="0082660F" w:rsidRPr="00AC0AC1">
        <w:rPr>
          <w:i/>
          <w:szCs w:val="24"/>
        </w:rPr>
        <w:t>ToSchema</w:t>
      </w:r>
      <w:r w:rsidR="0082660F" w:rsidRPr="00AC0AC1">
        <w:rPr>
          <w:szCs w:val="24"/>
        </w:rPr>
        <w:t xml:space="preserve"> type class.</w:t>
      </w:r>
      <w:r w:rsidR="003532FF" w:rsidRPr="00AC0AC1">
        <w:rPr>
          <w:szCs w:val="24"/>
        </w:rPr>
        <w:t xml:space="preserve"> Then we define our custom data type using record syntax where we </w:t>
      </w:r>
      <w:r w:rsidR="003532FF" w:rsidRPr="00AC0AC1">
        <w:rPr>
          <w:szCs w:val="24"/>
        </w:rPr>
        <w:lastRenderedPageBreak/>
        <w:t xml:space="preserve">derive the generic, JSON and schema type classes. </w:t>
      </w:r>
      <w:r w:rsidR="008F1BB0" w:rsidRPr="00AC0AC1">
        <w:rPr>
          <w:szCs w:val="24"/>
        </w:rPr>
        <w:t>Next,</w:t>
      </w:r>
      <w:r w:rsidR="00173085" w:rsidRPr="00AC0AC1">
        <w:rPr>
          <w:szCs w:val="24"/>
        </w:rPr>
        <w:t xml:space="preserve"> we write our validator function where we can use pattern matching. </w:t>
      </w:r>
      <w:r w:rsidR="00386C55" w:rsidRPr="00AC0AC1">
        <w:rPr>
          <w:szCs w:val="24"/>
        </w:rPr>
        <w:t xml:space="preserve">And for the rest of the code the only thing that changes is the grab function. </w:t>
      </w:r>
      <w:r w:rsidR="004E5EE4" w:rsidRPr="00AC0AC1">
        <w:rPr>
          <w:szCs w:val="24"/>
        </w:rPr>
        <w:t xml:space="preserve">There we use now the </w:t>
      </w:r>
      <w:r w:rsidR="004E5EE4" w:rsidRPr="00AC0AC1">
        <w:rPr>
          <w:i/>
          <w:szCs w:val="24"/>
        </w:rPr>
        <w:t>MyRedeemer</w:t>
      </w:r>
      <w:r w:rsidR="004E5EE4" w:rsidRPr="00AC0AC1">
        <w:rPr>
          <w:szCs w:val="24"/>
        </w:rPr>
        <w:t xml:space="preserve"> data type in the type signature and in the transaction definition</w:t>
      </w:r>
      <w:r w:rsidRPr="00AC0AC1">
        <w:rPr>
          <w:szCs w:val="24"/>
        </w:rPr>
        <w:t xml:space="preserve"> </w:t>
      </w:r>
      <w:r w:rsidR="009F236B" w:rsidRPr="00AC0AC1">
        <w:rPr>
          <w:szCs w:val="24"/>
        </w:rPr>
        <w:t>(</w:t>
      </w:r>
      <w:r w:rsidRPr="00AC0AC1">
        <w:rPr>
          <w:szCs w:val="24"/>
        </w:rPr>
        <w:t>2</w:t>
      </w:r>
      <w:r w:rsidR="001E7ECF">
        <w:rPr>
          <w:szCs w:val="24"/>
        </w:rPr>
        <w:t>8</w:t>
      </w:r>
      <w:r w:rsidRPr="00AC0AC1">
        <w:rPr>
          <w:szCs w:val="24"/>
        </w:rPr>
        <w:t>)</w:t>
      </w:r>
      <w:r w:rsidR="004E5EE4" w:rsidRPr="00AC0AC1">
        <w:rPr>
          <w:szCs w:val="24"/>
        </w:rPr>
        <w:t xml:space="preserve"> we provide the input parameter </w:t>
      </w:r>
      <w:r w:rsidR="004E5EE4" w:rsidRPr="00AC0AC1">
        <w:rPr>
          <w:i/>
          <w:szCs w:val="24"/>
        </w:rPr>
        <w:t>r</w:t>
      </w:r>
      <w:r w:rsidR="004E5EE4" w:rsidRPr="00AC0AC1">
        <w:rPr>
          <w:szCs w:val="24"/>
        </w:rPr>
        <w:t xml:space="preserve"> </w:t>
      </w:r>
      <w:r w:rsidRPr="00AC0AC1">
        <w:rPr>
          <w:szCs w:val="24"/>
        </w:rPr>
        <w:t>that</w:t>
      </w:r>
      <w:r w:rsidR="004E5EE4" w:rsidRPr="00AC0AC1">
        <w:rPr>
          <w:szCs w:val="24"/>
        </w:rPr>
        <w:t xml:space="preserve"> represents the data type </w:t>
      </w:r>
      <w:r w:rsidR="004E5EE4" w:rsidRPr="00AC0AC1">
        <w:rPr>
          <w:i/>
          <w:szCs w:val="24"/>
        </w:rPr>
        <w:t>MyRedeemer</w:t>
      </w:r>
      <w:r w:rsidR="004E5EE4" w:rsidRPr="00AC0AC1">
        <w:rPr>
          <w:szCs w:val="24"/>
        </w:rPr>
        <w:t>.</w:t>
      </w:r>
      <w:r w:rsidR="006F0F02" w:rsidRPr="00AC0AC1">
        <w:rPr>
          <w:szCs w:val="24"/>
        </w:rPr>
        <w:t xml:space="preserve"> In the Plutus playground if we define a grab action then we will see we have now two Boolean checkboxes with the above description of the record syntax functions (</w:t>
      </w:r>
      <w:r w:rsidR="006F0F02" w:rsidRPr="00AC0AC1">
        <w:rPr>
          <w:szCs w:val="24"/>
        </w:rPr>
        <w:fldChar w:fldCharType="begin"/>
      </w:r>
      <w:r w:rsidR="006F0F02" w:rsidRPr="00AC0AC1">
        <w:rPr>
          <w:szCs w:val="24"/>
        </w:rPr>
        <w:instrText xml:space="preserve"> REF _Ref97293681 \h </w:instrText>
      </w:r>
      <w:r w:rsidR="00612AF3">
        <w:rPr>
          <w:szCs w:val="24"/>
        </w:rPr>
        <w:instrText xml:space="preserve"> \* MERGEFORMAT </w:instrText>
      </w:r>
      <w:r w:rsidR="006F0F02" w:rsidRPr="00AC0AC1">
        <w:rPr>
          <w:szCs w:val="24"/>
        </w:rPr>
      </w:r>
      <w:r w:rsidR="006F0F02" w:rsidRPr="00AC0AC1">
        <w:rPr>
          <w:szCs w:val="24"/>
        </w:rPr>
        <w:fldChar w:fldCharType="separate"/>
      </w:r>
      <w:r w:rsidR="000A2D3C" w:rsidRPr="00AC0AC1">
        <w:t xml:space="preserve">Figure </w:t>
      </w:r>
      <w:r w:rsidR="000A2D3C">
        <w:rPr>
          <w:noProof/>
        </w:rPr>
        <w:t>7</w:t>
      </w:r>
      <w:r w:rsidR="006F0F02" w:rsidRPr="00AC0AC1">
        <w:rPr>
          <w:szCs w:val="24"/>
        </w:rPr>
        <w:fldChar w:fldCharType="end"/>
      </w:r>
      <w:r w:rsidR="006F0F02" w:rsidRPr="00AC0AC1">
        <w:rPr>
          <w:szCs w:val="24"/>
        </w:rPr>
        <w:t>).</w:t>
      </w:r>
      <w:r w:rsidR="00BF46DD" w:rsidRPr="00AC0AC1">
        <w:rPr>
          <w:szCs w:val="24"/>
        </w:rPr>
        <w:t xml:space="preserve"> </w:t>
      </w:r>
      <w:r w:rsidR="00BF46DD" w:rsidRPr="00AC0AC1">
        <w:rPr>
          <w:lang w:eastAsia="zh-CN"/>
        </w:rPr>
        <w:t xml:space="preserve">If booth </w:t>
      </w:r>
      <w:r w:rsidR="00E43FBD" w:rsidRPr="00AC0AC1">
        <w:rPr>
          <w:lang w:eastAsia="zh-CN"/>
        </w:rPr>
        <w:t>fields</w:t>
      </w:r>
      <w:r w:rsidR="00BF46DD" w:rsidRPr="00AC0AC1">
        <w:rPr>
          <w:lang w:eastAsia="zh-CN"/>
        </w:rPr>
        <w:t xml:space="preserve"> are checked or unchecked the transaction should be valid. </w:t>
      </w:r>
      <w:r w:rsidR="008F1BB0" w:rsidRPr="00AC0AC1">
        <w:rPr>
          <w:lang w:eastAsia="zh-CN"/>
        </w:rPr>
        <w:t>Otherwise,</w:t>
      </w:r>
      <w:r w:rsidR="00BF46DD" w:rsidRPr="00AC0AC1">
        <w:rPr>
          <w:lang w:eastAsia="zh-CN"/>
        </w:rPr>
        <w:t xml:space="preserve"> it should fail.</w:t>
      </w:r>
    </w:p>
    <w:p w14:paraId="23EAA27B" w14:textId="39E542C0" w:rsidR="006F0F02" w:rsidRPr="00AC0AC1" w:rsidRDefault="006F0F02" w:rsidP="00612AF3">
      <w:pPr>
        <w:spacing w:before="0" w:after="0"/>
        <w:jc w:val="center"/>
        <w:rPr>
          <w:lang w:eastAsia="zh-CN"/>
        </w:rPr>
      </w:pPr>
      <w:r w:rsidRPr="00AC0AC1">
        <w:rPr>
          <w:noProof/>
          <w:szCs w:val="24"/>
        </w:rPr>
        <w:drawing>
          <wp:inline distT="0" distB="0" distL="0" distR="0" wp14:anchorId="24ADA5D0" wp14:editId="21F87E9F">
            <wp:extent cx="3181350" cy="2047875"/>
            <wp:effectExtent l="0" t="0" r="0" b="9525"/>
            <wp:docPr id="3" name="Picture 3" descr="\\vmware-host\Shared Folders\shared\Pictures\Lecture 2\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2\Gra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1350" cy="2047875"/>
                    </a:xfrm>
                    <a:prstGeom prst="rect">
                      <a:avLst/>
                    </a:prstGeom>
                    <a:noFill/>
                    <a:ln>
                      <a:noFill/>
                    </a:ln>
                  </pic:spPr>
                </pic:pic>
              </a:graphicData>
            </a:graphic>
          </wp:inline>
        </w:drawing>
      </w:r>
    </w:p>
    <w:p w14:paraId="2BD2B45E" w14:textId="471AD11E" w:rsidR="006F0F02" w:rsidRPr="00AC0AC1" w:rsidRDefault="006F0F02" w:rsidP="006F0F02">
      <w:pPr>
        <w:pStyle w:val="Caption"/>
        <w:spacing w:before="0"/>
        <w:rPr>
          <w:lang w:val="en-US"/>
        </w:rPr>
      </w:pPr>
      <w:bookmarkStart w:id="20" w:name="_Ref97293681"/>
      <w:bookmarkStart w:id="21" w:name="_Toc102838337"/>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7</w:t>
      </w:r>
      <w:r w:rsidRPr="00AC0AC1">
        <w:rPr>
          <w:lang w:val="en-US"/>
        </w:rPr>
        <w:fldChar w:fldCharType="end"/>
      </w:r>
      <w:bookmarkEnd w:id="20"/>
      <w:r w:rsidRPr="00AC0AC1">
        <w:rPr>
          <w:lang w:val="en-US"/>
        </w:rPr>
        <w:t xml:space="preserve"> - Grab action</w:t>
      </w:r>
      <w:bookmarkEnd w:id="21"/>
    </w:p>
    <w:p w14:paraId="5A5ACB38" w14:textId="0F98843D" w:rsidR="00BF46DD" w:rsidRPr="00AC0AC1" w:rsidRDefault="00BF46DD" w:rsidP="00BF46DD">
      <w:pPr>
        <w:pStyle w:val="BodyText"/>
        <w:rPr>
          <w:lang w:eastAsia="zh-CN"/>
        </w:rPr>
      </w:pPr>
    </w:p>
    <w:p w14:paraId="77EFF738" w14:textId="0443E6C2" w:rsidR="00C300A1" w:rsidRPr="00AC0AC1" w:rsidRDefault="00A243A4" w:rsidP="00E05274">
      <w:pPr>
        <w:pStyle w:val="Heading1"/>
        <w:spacing w:before="0"/>
        <w:rPr>
          <w:lang w:val="en-US"/>
        </w:rPr>
      </w:pPr>
      <w:bookmarkStart w:id="22" w:name="_Toc102838228"/>
      <w:r w:rsidRPr="00AC0AC1">
        <w:rPr>
          <w:lang w:val="en-US"/>
        </w:rPr>
        <w:lastRenderedPageBreak/>
        <w:t>Time,</w:t>
      </w:r>
      <w:r w:rsidR="00E05274" w:rsidRPr="00AC0AC1">
        <w:rPr>
          <w:lang w:val="en-US"/>
        </w:rPr>
        <w:t xml:space="preserve"> parameterized contracts</w:t>
      </w:r>
      <w:r w:rsidRPr="00AC0AC1">
        <w:rPr>
          <w:lang w:val="en-US"/>
        </w:rPr>
        <w:t xml:space="preserve"> and the cardano testnet</w:t>
      </w:r>
      <w:bookmarkEnd w:id="22"/>
    </w:p>
    <w:p w14:paraId="4BEC1C53" w14:textId="508C8701" w:rsidR="00C300A1" w:rsidRPr="00AC0AC1" w:rsidRDefault="001B3222" w:rsidP="003525C4">
      <w:pPr>
        <w:rPr>
          <w:szCs w:val="24"/>
        </w:rPr>
      </w:pPr>
      <w:r w:rsidRPr="00AC0AC1">
        <w:rPr>
          <w:szCs w:val="24"/>
        </w:rPr>
        <w:t xml:space="preserve">In </w:t>
      </w:r>
      <w:r w:rsidR="003525C4" w:rsidRPr="00AC0AC1">
        <w:rPr>
          <w:szCs w:val="24"/>
        </w:rPr>
        <w:t>this chapter we will first time look at the</w:t>
      </w:r>
      <w:r w:rsidRPr="00AC0AC1">
        <w:rPr>
          <w:szCs w:val="24"/>
        </w:rPr>
        <w:t xml:space="preserve"> script context</w:t>
      </w:r>
      <w:r w:rsidR="003525C4" w:rsidRPr="00AC0AC1">
        <w:rPr>
          <w:szCs w:val="24"/>
        </w:rPr>
        <w:t>.</w:t>
      </w:r>
      <w:r w:rsidRPr="00AC0AC1">
        <w:rPr>
          <w:szCs w:val="24"/>
        </w:rPr>
        <w:t xml:space="preserve"> </w:t>
      </w:r>
      <w:r w:rsidR="003525C4" w:rsidRPr="00AC0AC1">
        <w:rPr>
          <w:szCs w:val="24"/>
        </w:rPr>
        <w:t xml:space="preserve">If we want to work with </w:t>
      </w:r>
      <w:r w:rsidR="008F1BB0" w:rsidRPr="00AC0AC1">
        <w:rPr>
          <w:szCs w:val="24"/>
        </w:rPr>
        <w:t>it,</w:t>
      </w:r>
      <w:r w:rsidR="003525C4" w:rsidRPr="00AC0AC1">
        <w:rPr>
          <w:szCs w:val="24"/>
        </w:rPr>
        <w:t xml:space="preserve"> </w:t>
      </w:r>
      <w:r w:rsidRPr="00AC0AC1">
        <w:rPr>
          <w:szCs w:val="24"/>
        </w:rPr>
        <w:t xml:space="preserve">we need to </w:t>
      </w:r>
      <w:r w:rsidR="003525C4" w:rsidRPr="00AC0AC1">
        <w:rPr>
          <w:szCs w:val="24"/>
        </w:rPr>
        <w:t>import</w:t>
      </w:r>
      <w:r w:rsidRPr="00AC0AC1">
        <w:rPr>
          <w:szCs w:val="24"/>
        </w:rPr>
        <w:t xml:space="preserve"> the </w:t>
      </w:r>
      <w:r w:rsidR="008F1BB0" w:rsidRPr="00AC0AC1">
        <w:rPr>
          <w:szCs w:val="24"/>
        </w:rPr>
        <w:t>module</w:t>
      </w:r>
      <w:r w:rsidRPr="00AC0AC1">
        <w:rPr>
          <w:szCs w:val="24"/>
        </w:rPr>
        <w:t xml:space="preserve"> </w:t>
      </w:r>
      <w:r w:rsidRPr="00AC0AC1">
        <w:rPr>
          <w:i/>
          <w:szCs w:val="24"/>
        </w:rPr>
        <w:t>Ledger.Contexts</w:t>
      </w:r>
      <w:r w:rsidRPr="00AC0AC1">
        <w:rPr>
          <w:szCs w:val="24"/>
        </w:rPr>
        <w:t xml:space="preserve"> </w:t>
      </w:r>
      <w:r w:rsidR="003525C4" w:rsidRPr="00AC0AC1">
        <w:rPr>
          <w:szCs w:val="24"/>
        </w:rPr>
        <w:t xml:space="preserve">or just </w:t>
      </w:r>
      <w:r w:rsidR="003525C4" w:rsidRPr="00AC0AC1">
        <w:rPr>
          <w:i/>
          <w:szCs w:val="24"/>
        </w:rPr>
        <w:t>Ledger</w:t>
      </w:r>
      <w:r w:rsidR="003525C4" w:rsidRPr="00AC0AC1">
        <w:rPr>
          <w:szCs w:val="24"/>
        </w:rPr>
        <w:t xml:space="preserve"> module </w:t>
      </w:r>
      <w:r w:rsidRPr="00AC0AC1">
        <w:rPr>
          <w:szCs w:val="24"/>
        </w:rPr>
        <w:t xml:space="preserve">which contains the data type </w:t>
      </w:r>
      <w:r w:rsidRPr="00AC0AC1">
        <w:rPr>
          <w:i/>
          <w:szCs w:val="24"/>
        </w:rPr>
        <w:t>ScriptContext</w:t>
      </w:r>
      <w:r w:rsidRPr="00AC0AC1">
        <w:rPr>
          <w:szCs w:val="24"/>
        </w:rPr>
        <w:t xml:space="preserve">. </w:t>
      </w:r>
      <w:r w:rsidR="0003642B" w:rsidRPr="00AC0AC1">
        <w:rPr>
          <w:szCs w:val="24"/>
        </w:rPr>
        <w:t xml:space="preserve">Script context defines two constructors </w:t>
      </w:r>
      <w:r w:rsidR="00440971" w:rsidRPr="00AC0AC1">
        <w:rPr>
          <w:szCs w:val="24"/>
        </w:rPr>
        <w:t>that represent the transaction information and the script purpose (</w:t>
      </w:r>
      <w:r w:rsidR="00440971" w:rsidRPr="00AC0AC1">
        <w:rPr>
          <w:szCs w:val="24"/>
        </w:rPr>
        <w:fldChar w:fldCharType="begin"/>
      </w:r>
      <w:r w:rsidR="00440971" w:rsidRPr="00AC0AC1">
        <w:rPr>
          <w:szCs w:val="24"/>
        </w:rPr>
        <w:instrText xml:space="preserve"> REF _Ref97295802 \h </w:instrText>
      </w:r>
      <w:r w:rsidR="00440971" w:rsidRPr="00AC0AC1">
        <w:rPr>
          <w:szCs w:val="24"/>
        </w:rPr>
      </w:r>
      <w:r w:rsidR="00440971" w:rsidRPr="00AC0AC1">
        <w:rPr>
          <w:szCs w:val="24"/>
        </w:rPr>
        <w:fldChar w:fldCharType="separate"/>
      </w:r>
      <w:r w:rsidR="000A2D3C" w:rsidRPr="00AC0AC1">
        <w:t xml:space="preserve">Figure </w:t>
      </w:r>
      <w:r w:rsidR="000A2D3C">
        <w:rPr>
          <w:noProof/>
        </w:rPr>
        <w:t>8</w:t>
      </w:r>
      <w:r w:rsidR="00440971" w:rsidRPr="00AC0AC1">
        <w:rPr>
          <w:szCs w:val="24"/>
        </w:rPr>
        <w:fldChar w:fldCharType="end"/>
      </w:r>
      <w:r w:rsidR="00440971" w:rsidRPr="00AC0AC1">
        <w:rPr>
          <w:szCs w:val="24"/>
        </w:rPr>
        <w:t>)</w:t>
      </w:r>
      <w:r w:rsidR="0003642B" w:rsidRPr="00AC0AC1">
        <w:rPr>
          <w:szCs w:val="24"/>
        </w:rPr>
        <w:t>.</w:t>
      </w:r>
      <w:r w:rsidR="00440971" w:rsidRPr="00AC0AC1">
        <w:rPr>
          <w:szCs w:val="24"/>
        </w:rPr>
        <w:t xml:space="preserve"> The script purpose constructor </w:t>
      </w:r>
      <w:r w:rsidR="008D322F" w:rsidRPr="00AC0AC1">
        <w:rPr>
          <w:szCs w:val="24"/>
        </w:rPr>
        <w:t>can be defined with</w:t>
      </w:r>
      <w:r w:rsidR="00440971" w:rsidRPr="00AC0AC1">
        <w:rPr>
          <w:szCs w:val="24"/>
        </w:rPr>
        <w:t xml:space="preserve"> four different parameters depending for what we use a script (</w:t>
      </w:r>
      <w:r w:rsidR="00440971" w:rsidRPr="00AC0AC1">
        <w:rPr>
          <w:szCs w:val="24"/>
        </w:rPr>
        <w:fldChar w:fldCharType="begin"/>
      </w:r>
      <w:r w:rsidR="00440971" w:rsidRPr="00AC0AC1">
        <w:rPr>
          <w:szCs w:val="24"/>
        </w:rPr>
        <w:instrText xml:space="preserve"> REF _Ref97295910 \h </w:instrText>
      </w:r>
      <w:r w:rsidR="00440971" w:rsidRPr="00AC0AC1">
        <w:rPr>
          <w:szCs w:val="24"/>
        </w:rPr>
      </w:r>
      <w:r w:rsidR="00440971" w:rsidRPr="00AC0AC1">
        <w:rPr>
          <w:szCs w:val="24"/>
        </w:rPr>
        <w:fldChar w:fldCharType="separate"/>
      </w:r>
      <w:r w:rsidR="000A2D3C" w:rsidRPr="00AC0AC1">
        <w:t xml:space="preserve">Figure </w:t>
      </w:r>
      <w:r w:rsidR="000A2D3C">
        <w:rPr>
          <w:noProof/>
        </w:rPr>
        <w:t>10</w:t>
      </w:r>
      <w:r w:rsidR="00440971" w:rsidRPr="00AC0AC1">
        <w:rPr>
          <w:szCs w:val="24"/>
        </w:rPr>
        <w:fldChar w:fldCharType="end"/>
      </w:r>
      <w:r w:rsidR="00440971" w:rsidRPr="00AC0AC1">
        <w:rPr>
          <w:szCs w:val="24"/>
        </w:rPr>
        <w:t>).</w:t>
      </w:r>
      <w:r w:rsidR="0003642B" w:rsidRPr="00AC0AC1">
        <w:rPr>
          <w:szCs w:val="24"/>
        </w:rPr>
        <w:t xml:space="preserve"> </w:t>
      </w:r>
    </w:p>
    <w:p w14:paraId="10E167A1" w14:textId="77777777" w:rsidR="0003642B" w:rsidRPr="00AC0AC1" w:rsidRDefault="0003642B" w:rsidP="0003642B">
      <w:pPr>
        <w:keepNext/>
        <w:spacing w:after="0"/>
        <w:jc w:val="center"/>
      </w:pPr>
      <w:r w:rsidRPr="00AC0AC1">
        <w:rPr>
          <w:noProof/>
          <w:szCs w:val="24"/>
        </w:rPr>
        <w:drawing>
          <wp:inline distT="0" distB="0" distL="0" distR="0" wp14:anchorId="2B11FB27" wp14:editId="322D4FEC">
            <wp:extent cx="3667125" cy="1828800"/>
            <wp:effectExtent l="0" t="0" r="9525" b="0"/>
            <wp:docPr id="5" name="Picture 5" descr="\\vmware-host\Shared Folders\shared\Pictures\Lecture 3\script-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3\script-contex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125" cy="1828800"/>
                    </a:xfrm>
                    <a:prstGeom prst="rect">
                      <a:avLst/>
                    </a:prstGeom>
                    <a:noFill/>
                    <a:ln>
                      <a:noFill/>
                    </a:ln>
                  </pic:spPr>
                </pic:pic>
              </a:graphicData>
            </a:graphic>
          </wp:inline>
        </w:drawing>
      </w:r>
    </w:p>
    <w:p w14:paraId="38B1E258" w14:textId="2376ED5D" w:rsidR="00D9738D" w:rsidRPr="00AC0AC1" w:rsidRDefault="0003642B" w:rsidP="003525C4">
      <w:pPr>
        <w:pStyle w:val="Caption"/>
        <w:spacing w:before="0"/>
        <w:rPr>
          <w:lang w:val="en-US"/>
        </w:rPr>
      </w:pPr>
      <w:bookmarkStart w:id="23" w:name="_Ref97295802"/>
      <w:bookmarkStart w:id="24" w:name="_Toc102838338"/>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8</w:t>
      </w:r>
      <w:r w:rsidRPr="00AC0AC1">
        <w:rPr>
          <w:lang w:val="en-US"/>
        </w:rPr>
        <w:fldChar w:fldCharType="end"/>
      </w:r>
      <w:bookmarkEnd w:id="23"/>
      <w:r w:rsidR="00F25BBF" w:rsidRPr="00AC0AC1">
        <w:rPr>
          <w:lang w:val="en-US"/>
        </w:rPr>
        <w:t xml:space="preserve"> - ScriptC</w:t>
      </w:r>
      <w:r w:rsidRPr="00AC0AC1">
        <w:rPr>
          <w:lang w:val="en-US"/>
        </w:rPr>
        <w:t>ontext type</w:t>
      </w:r>
      <w:bookmarkEnd w:id="24"/>
    </w:p>
    <w:p w14:paraId="7EDADF4A" w14:textId="4FBC4943" w:rsidR="008D322F" w:rsidRPr="00AC0AC1" w:rsidRDefault="00D9738D" w:rsidP="00D9738D">
      <w:pPr>
        <w:pStyle w:val="BodyText"/>
        <w:spacing w:before="0"/>
        <w:rPr>
          <w:lang w:eastAsia="zh-CN"/>
        </w:rPr>
      </w:pPr>
      <w:r w:rsidRPr="00AC0AC1">
        <w:rPr>
          <w:lang w:eastAsia="zh-CN"/>
        </w:rPr>
        <w:t xml:space="preserve">The transaction info data type is defined with various parameters that define properties of the transaction </w:t>
      </w:r>
      <w:r w:rsidR="0053121C" w:rsidRPr="00AC0AC1">
        <w:rPr>
          <w:lang w:eastAsia="zh-CN"/>
        </w:rPr>
        <w:t xml:space="preserve">which are described in </w:t>
      </w:r>
      <w:r w:rsidRPr="00AC0AC1">
        <w:rPr>
          <w:lang w:eastAsia="zh-CN"/>
        </w:rPr>
        <w:fldChar w:fldCharType="begin"/>
      </w:r>
      <w:r w:rsidRPr="00AC0AC1">
        <w:rPr>
          <w:lang w:eastAsia="zh-CN"/>
        </w:rPr>
        <w:instrText xml:space="preserve"> REF _Ref97296632 \h </w:instrText>
      </w:r>
      <w:r w:rsidRPr="00AC0AC1">
        <w:rPr>
          <w:lang w:eastAsia="zh-CN"/>
        </w:rPr>
      </w:r>
      <w:r w:rsidRPr="00AC0AC1">
        <w:rPr>
          <w:lang w:eastAsia="zh-CN"/>
        </w:rPr>
        <w:fldChar w:fldCharType="separate"/>
      </w:r>
      <w:r w:rsidR="000A2D3C" w:rsidRPr="00AC0AC1">
        <w:t xml:space="preserve">Figure </w:t>
      </w:r>
      <w:r w:rsidR="000A2D3C">
        <w:rPr>
          <w:noProof/>
        </w:rPr>
        <w:t>9</w:t>
      </w:r>
      <w:r w:rsidRPr="00AC0AC1">
        <w:rPr>
          <w:lang w:eastAsia="zh-CN"/>
        </w:rPr>
        <w:fldChar w:fldCharType="end"/>
      </w:r>
      <w:r w:rsidRPr="00AC0AC1">
        <w:rPr>
          <w:lang w:eastAsia="zh-CN"/>
        </w:rPr>
        <w:t>.</w:t>
      </w:r>
      <w:r w:rsidR="0053121C" w:rsidRPr="00AC0AC1">
        <w:rPr>
          <w:lang w:eastAsia="zh-CN"/>
        </w:rPr>
        <w:t xml:space="preserve"> </w:t>
      </w:r>
      <w:r w:rsidR="00684846" w:rsidRPr="00AC0AC1">
        <w:rPr>
          <w:lang w:eastAsia="zh-CN"/>
        </w:rPr>
        <w:t xml:space="preserve">The </w:t>
      </w:r>
      <w:r w:rsidR="00684846" w:rsidRPr="00AC0AC1">
        <w:rPr>
          <w:i/>
          <w:lang w:eastAsia="zh-CN"/>
        </w:rPr>
        <w:t>txInfoSignatories</w:t>
      </w:r>
      <w:r w:rsidR="00684846" w:rsidRPr="00AC0AC1">
        <w:rPr>
          <w:lang w:eastAsia="zh-CN"/>
        </w:rPr>
        <w:t xml:space="preserve"> parameter contains a list of public addresses which have signed this transaction.</w:t>
      </w:r>
      <w:r w:rsidR="00A96E59" w:rsidRPr="00AC0AC1">
        <w:rPr>
          <w:lang w:eastAsia="zh-CN"/>
        </w:rPr>
        <w:t xml:space="preserve"> For producing </w:t>
      </w:r>
      <w:r w:rsidR="008F1BB0" w:rsidRPr="00AC0AC1">
        <w:rPr>
          <w:lang w:eastAsia="zh-CN"/>
        </w:rPr>
        <w:t>transactions,</w:t>
      </w:r>
      <w:r w:rsidR="00A96E59" w:rsidRPr="00AC0AC1">
        <w:rPr>
          <w:lang w:eastAsia="zh-CN"/>
        </w:rPr>
        <w:t xml:space="preserve"> the </w:t>
      </w:r>
      <w:r w:rsidR="00A96E59" w:rsidRPr="00AC0AC1">
        <w:rPr>
          <w:i/>
          <w:lang w:eastAsia="zh-CN"/>
        </w:rPr>
        <w:t>txInfoData</w:t>
      </w:r>
      <w:r w:rsidR="00A96E59" w:rsidRPr="00AC0AC1">
        <w:rPr>
          <w:lang w:eastAsia="zh-CN"/>
        </w:rPr>
        <w:t xml:space="preserve"> parameter is optional, whereas for spending transactions it is mandatory. </w:t>
      </w:r>
    </w:p>
    <w:p w14:paraId="21F5EBF8" w14:textId="77777777" w:rsidR="0003642B" w:rsidRPr="00AC0AC1" w:rsidRDefault="0003642B" w:rsidP="0003642B">
      <w:pPr>
        <w:keepNext/>
        <w:spacing w:after="0"/>
        <w:jc w:val="center"/>
      </w:pPr>
      <w:r w:rsidRPr="00AC0AC1">
        <w:rPr>
          <w:noProof/>
          <w:szCs w:val="24"/>
        </w:rPr>
        <w:drawing>
          <wp:inline distT="0" distB="0" distL="0" distR="0" wp14:anchorId="790A6047" wp14:editId="4C2309A5">
            <wp:extent cx="5943600" cy="2906772"/>
            <wp:effectExtent l="0" t="0" r="0" b="8255"/>
            <wp:docPr id="11" name="Picture 11" descr="\\vmware-host\Shared Folders\shared\Pictures\Lecture 3\transaction-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3\transaction-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06772"/>
                    </a:xfrm>
                    <a:prstGeom prst="rect">
                      <a:avLst/>
                    </a:prstGeom>
                    <a:noFill/>
                    <a:ln>
                      <a:noFill/>
                    </a:ln>
                  </pic:spPr>
                </pic:pic>
              </a:graphicData>
            </a:graphic>
          </wp:inline>
        </w:drawing>
      </w:r>
    </w:p>
    <w:p w14:paraId="3C077518" w14:textId="331B91FF" w:rsidR="00C300A1" w:rsidRPr="00AC0AC1" w:rsidRDefault="0003642B" w:rsidP="0003642B">
      <w:pPr>
        <w:pStyle w:val="Caption"/>
        <w:spacing w:before="0" w:after="0"/>
        <w:rPr>
          <w:lang w:val="en-US"/>
        </w:rPr>
      </w:pPr>
      <w:bookmarkStart w:id="25" w:name="_Ref97296632"/>
      <w:bookmarkStart w:id="26" w:name="_Toc102838339"/>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9</w:t>
      </w:r>
      <w:r w:rsidRPr="00AC0AC1">
        <w:rPr>
          <w:lang w:val="en-US"/>
        </w:rPr>
        <w:fldChar w:fldCharType="end"/>
      </w:r>
      <w:bookmarkEnd w:id="25"/>
      <w:r w:rsidR="00E47885" w:rsidRPr="00AC0AC1">
        <w:rPr>
          <w:lang w:val="en-US"/>
        </w:rPr>
        <w:t xml:space="preserve"> – TxInfo type</w:t>
      </w:r>
      <w:bookmarkEnd w:id="26"/>
    </w:p>
    <w:p w14:paraId="39115621" w14:textId="77777777" w:rsidR="0003642B" w:rsidRPr="00AC0AC1" w:rsidRDefault="0003642B" w:rsidP="0003642B">
      <w:pPr>
        <w:pStyle w:val="BodyText"/>
        <w:rPr>
          <w:lang w:eastAsia="zh-CN"/>
        </w:rPr>
      </w:pPr>
    </w:p>
    <w:p w14:paraId="11799793" w14:textId="77777777" w:rsidR="0003642B" w:rsidRPr="00AC0AC1" w:rsidRDefault="0003642B" w:rsidP="0003642B">
      <w:pPr>
        <w:keepNext/>
        <w:spacing w:after="0"/>
        <w:jc w:val="center"/>
      </w:pPr>
      <w:r w:rsidRPr="00AC0AC1">
        <w:rPr>
          <w:noProof/>
          <w:szCs w:val="24"/>
        </w:rPr>
        <w:lastRenderedPageBreak/>
        <w:drawing>
          <wp:inline distT="0" distB="0" distL="0" distR="0" wp14:anchorId="74279F66" wp14:editId="5EA7BD82">
            <wp:extent cx="2981325" cy="2371725"/>
            <wp:effectExtent l="0" t="0" r="9525" b="9525"/>
            <wp:docPr id="6" name="Picture 6" descr="\\vmware-host\Shared Folders\shared\Pictures\Lecture 3\script-pur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3\script-purpo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2371725"/>
                    </a:xfrm>
                    <a:prstGeom prst="rect">
                      <a:avLst/>
                    </a:prstGeom>
                    <a:noFill/>
                    <a:ln>
                      <a:noFill/>
                    </a:ln>
                  </pic:spPr>
                </pic:pic>
              </a:graphicData>
            </a:graphic>
          </wp:inline>
        </w:drawing>
      </w:r>
    </w:p>
    <w:p w14:paraId="0523E480" w14:textId="385AFEA9" w:rsidR="00C300A1" w:rsidRPr="00AC0AC1" w:rsidRDefault="0003642B" w:rsidP="0003642B">
      <w:pPr>
        <w:pStyle w:val="Caption"/>
        <w:spacing w:before="0"/>
        <w:rPr>
          <w:szCs w:val="24"/>
          <w:lang w:val="en-US"/>
        </w:rPr>
      </w:pPr>
      <w:bookmarkStart w:id="27" w:name="_Ref97295910"/>
      <w:bookmarkStart w:id="28" w:name="_Toc10283834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10</w:t>
      </w:r>
      <w:r w:rsidRPr="00AC0AC1">
        <w:rPr>
          <w:lang w:val="en-US"/>
        </w:rPr>
        <w:fldChar w:fldCharType="end"/>
      </w:r>
      <w:bookmarkEnd w:id="27"/>
      <w:r w:rsidR="00E47885" w:rsidRPr="00AC0AC1">
        <w:rPr>
          <w:lang w:val="en-US"/>
        </w:rPr>
        <w:t xml:space="preserve"> – ScriptP</w:t>
      </w:r>
      <w:r w:rsidRPr="00AC0AC1">
        <w:rPr>
          <w:lang w:val="en-US"/>
        </w:rPr>
        <w:t>urpose</w:t>
      </w:r>
      <w:r w:rsidR="00E47885" w:rsidRPr="00AC0AC1">
        <w:rPr>
          <w:lang w:val="en-US"/>
        </w:rPr>
        <w:t xml:space="preserve"> type</w:t>
      </w:r>
      <w:bookmarkEnd w:id="28"/>
    </w:p>
    <w:p w14:paraId="4D01C09D" w14:textId="49B92126" w:rsidR="00C300A1" w:rsidRPr="00AC0AC1" w:rsidRDefault="0073061D" w:rsidP="0073061D">
      <w:pPr>
        <w:pStyle w:val="Heading2"/>
        <w:rPr>
          <w:lang w:val="en-US"/>
        </w:rPr>
      </w:pPr>
      <w:bookmarkStart w:id="29" w:name="_Toc102838229"/>
      <w:r w:rsidRPr="00AC0AC1">
        <w:rPr>
          <w:lang w:val="en-US"/>
        </w:rPr>
        <w:t>Time</w:t>
      </w:r>
      <w:bookmarkEnd w:id="29"/>
    </w:p>
    <w:p w14:paraId="57473720" w14:textId="4D261CDE" w:rsidR="00C300A1" w:rsidRPr="00AC0AC1" w:rsidRDefault="00A265F3" w:rsidP="00C300A1">
      <w:pPr>
        <w:spacing w:after="0"/>
        <w:rPr>
          <w:szCs w:val="24"/>
        </w:rPr>
      </w:pPr>
      <w:r w:rsidRPr="00AC0AC1">
        <w:rPr>
          <w:szCs w:val="24"/>
        </w:rPr>
        <w:t xml:space="preserve">If we can validate transactions in the </w:t>
      </w:r>
      <w:r w:rsidR="008F1BB0" w:rsidRPr="00AC0AC1">
        <w:rPr>
          <w:szCs w:val="24"/>
        </w:rPr>
        <w:t>wallet,</w:t>
      </w:r>
      <w:r w:rsidRPr="00AC0AC1">
        <w:rPr>
          <w:szCs w:val="24"/>
        </w:rPr>
        <w:t xml:space="preserve"> we should have a mechanism that prevents a transaction being executed on a node if it does not fall in a certain time range. And for this we have the </w:t>
      </w:r>
      <w:r w:rsidRPr="00AC0AC1">
        <w:rPr>
          <w:i/>
          <w:szCs w:val="24"/>
        </w:rPr>
        <w:t>txInfoValidRange</w:t>
      </w:r>
      <w:r w:rsidRPr="00AC0AC1">
        <w:rPr>
          <w:szCs w:val="24"/>
        </w:rPr>
        <w:t xml:space="preserve"> field that is part of the transaction info and specifies the time range in whi</w:t>
      </w:r>
      <w:r w:rsidR="00E21144" w:rsidRPr="00AC0AC1">
        <w:rPr>
          <w:szCs w:val="24"/>
        </w:rPr>
        <w:t>ch a transaction is valid. T</w:t>
      </w:r>
      <w:r w:rsidRPr="00AC0AC1">
        <w:rPr>
          <w:szCs w:val="24"/>
        </w:rPr>
        <w:t xml:space="preserve">his is part of the general check procedure that happens before a transaction is executed. Part of this procedure is also checking that all the inputs are present, that the balances add up and that the fees are included. </w:t>
      </w:r>
      <w:r w:rsidR="003525C4" w:rsidRPr="00AC0AC1">
        <w:rPr>
          <w:szCs w:val="24"/>
        </w:rPr>
        <w:t xml:space="preserve">If </w:t>
      </w:r>
      <w:r w:rsidR="008F1BB0" w:rsidRPr="00AC0AC1">
        <w:rPr>
          <w:szCs w:val="24"/>
        </w:rPr>
        <w:t>this pre-check</w:t>
      </w:r>
      <w:r w:rsidR="003525C4" w:rsidRPr="00AC0AC1">
        <w:rPr>
          <w:szCs w:val="24"/>
        </w:rPr>
        <w:t xml:space="preserve"> </w:t>
      </w:r>
      <w:r w:rsidR="008F1BB0" w:rsidRPr="00AC0AC1">
        <w:rPr>
          <w:szCs w:val="24"/>
        </w:rPr>
        <w:t>succeeds,</w:t>
      </w:r>
      <w:r w:rsidR="003525C4" w:rsidRPr="00AC0AC1">
        <w:rPr>
          <w:szCs w:val="24"/>
        </w:rPr>
        <w:t xml:space="preserve"> </w:t>
      </w:r>
      <w:r w:rsidR="00BB0363" w:rsidRPr="00AC0AC1">
        <w:rPr>
          <w:szCs w:val="24"/>
        </w:rPr>
        <w:t>we can be sure that the validation will</w:t>
      </w:r>
      <w:r w:rsidR="003525C4" w:rsidRPr="00AC0AC1">
        <w:rPr>
          <w:szCs w:val="24"/>
        </w:rPr>
        <w:t xml:space="preserve"> succeed if it</w:t>
      </w:r>
      <w:r w:rsidR="00BB0363" w:rsidRPr="00AC0AC1">
        <w:rPr>
          <w:szCs w:val="24"/>
        </w:rPr>
        <w:t xml:space="preserve"> </w:t>
      </w:r>
      <w:r w:rsidR="003525C4" w:rsidRPr="00AC0AC1">
        <w:rPr>
          <w:szCs w:val="24"/>
        </w:rPr>
        <w:t xml:space="preserve">was also successfully validated </w:t>
      </w:r>
      <w:r w:rsidR="00BB0363" w:rsidRPr="00AC0AC1">
        <w:rPr>
          <w:szCs w:val="24"/>
        </w:rPr>
        <w:t>in the wallet.</w:t>
      </w:r>
      <w:r w:rsidR="004A6F71" w:rsidRPr="00AC0AC1">
        <w:rPr>
          <w:szCs w:val="24"/>
        </w:rPr>
        <w:t xml:space="preserve"> By </w:t>
      </w:r>
      <w:r w:rsidR="008F1BB0" w:rsidRPr="00AC0AC1">
        <w:rPr>
          <w:szCs w:val="24"/>
        </w:rPr>
        <w:t>default,</w:t>
      </w:r>
      <w:r w:rsidR="004A6F71" w:rsidRPr="00AC0AC1">
        <w:rPr>
          <w:szCs w:val="24"/>
        </w:rPr>
        <w:t xml:space="preserve"> all transactions use an infinite time range. </w:t>
      </w:r>
    </w:p>
    <w:p w14:paraId="6707B2A1" w14:textId="1003557B" w:rsidR="00BD64CA" w:rsidRPr="00AC0AC1" w:rsidRDefault="00BD64CA" w:rsidP="00C300A1">
      <w:pPr>
        <w:spacing w:after="0"/>
        <w:rPr>
          <w:szCs w:val="24"/>
        </w:rPr>
      </w:pPr>
      <w:r w:rsidRPr="00AC0AC1">
        <w:rPr>
          <w:szCs w:val="24"/>
        </w:rPr>
        <w:t>The consensus protocol of Cardano called Ouroboros uses</w:t>
      </w:r>
      <w:r w:rsidR="00603AC3" w:rsidRPr="00AC0AC1">
        <w:rPr>
          <w:szCs w:val="24"/>
        </w:rPr>
        <w:t xml:space="preserve"> slots instead of using POSIX time. Currently a slot equals to </w:t>
      </w:r>
      <w:r w:rsidR="003E7FD4" w:rsidRPr="00AC0AC1">
        <w:rPr>
          <w:szCs w:val="24"/>
        </w:rPr>
        <w:t>1</w:t>
      </w:r>
      <w:r w:rsidR="00603AC3" w:rsidRPr="00AC0AC1">
        <w:rPr>
          <w:szCs w:val="24"/>
        </w:rPr>
        <w:t xml:space="preserve"> second but this can change in the future. </w:t>
      </w:r>
      <w:r w:rsidR="004D0CFA" w:rsidRPr="00AC0AC1">
        <w:rPr>
          <w:szCs w:val="24"/>
        </w:rPr>
        <w:t xml:space="preserve">A hard fork which would change the slot interval is known around 36 hours in advance. For this </w:t>
      </w:r>
      <w:r w:rsidR="008F1BB0" w:rsidRPr="00AC0AC1">
        <w:rPr>
          <w:szCs w:val="24"/>
        </w:rPr>
        <w:t>reason,</w:t>
      </w:r>
      <w:r w:rsidR="004D0CFA" w:rsidRPr="00AC0AC1">
        <w:rPr>
          <w:szCs w:val="24"/>
        </w:rPr>
        <w:t xml:space="preserve"> slot intervals should not have an upper bound that is too further in the future as 36 hours. </w:t>
      </w:r>
      <w:r w:rsidR="007123D4" w:rsidRPr="00AC0AC1">
        <w:rPr>
          <w:szCs w:val="24"/>
        </w:rPr>
        <w:t xml:space="preserve">If </w:t>
      </w:r>
      <w:r w:rsidR="003E7FD4" w:rsidRPr="00AC0AC1">
        <w:rPr>
          <w:szCs w:val="24"/>
        </w:rPr>
        <w:t xml:space="preserve">we </w:t>
      </w:r>
      <w:r w:rsidR="007123D4" w:rsidRPr="00AC0AC1">
        <w:rPr>
          <w:szCs w:val="24"/>
        </w:rPr>
        <w:t xml:space="preserve">look at the </w:t>
      </w:r>
      <w:r w:rsidR="007123D4" w:rsidRPr="00AC0AC1">
        <w:rPr>
          <w:i/>
          <w:szCs w:val="24"/>
        </w:rPr>
        <w:t>POSIXTimeRange</w:t>
      </w:r>
      <w:r w:rsidR="007123D4" w:rsidRPr="00AC0AC1">
        <w:rPr>
          <w:szCs w:val="24"/>
        </w:rPr>
        <w:t xml:space="preserve"> data type in depth we get the following information:</w:t>
      </w:r>
    </w:p>
    <w:p w14:paraId="694EDDEC" w14:textId="223BBF0E" w:rsidR="007123D4" w:rsidRPr="00AC0AC1" w:rsidRDefault="007123D4" w:rsidP="007123D4">
      <w:pPr>
        <w:pStyle w:val="SourceCode"/>
        <w:rPr>
          <w:noProof w:val="0"/>
          <w:lang w:val="en-US"/>
        </w:rPr>
      </w:pPr>
      <w:r w:rsidRPr="00AC0AC1">
        <w:rPr>
          <w:noProof w:val="0"/>
          <w:lang w:val="en-US"/>
        </w:rPr>
        <w:t>type POSIXTimeRange = Interval POSIXTime</w:t>
      </w:r>
    </w:p>
    <w:p w14:paraId="2A1BFFC4" w14:textId="0F2FD9DF" w:rsidR="00A70EEC" w:rsidRPr="00AC0AC1" w:rsidRDefault="00A70EEC" w:rsidP="007123D4">
      <w:pPr>
        <w:pStyle w:val="SourceCode"/>
        <w:rPr>
          <w:noProof w:val="0"/>
          <w:lang w:val="en-US"/>
        </w:rPr>
      </w:pPr>
      <w:r w:rsidRPr="00AC0AC1">
        <w:rPr>
          <w:noProof w:val="0"/>
          <w:lang w:val="en-US"/>
        </w:rPr>
        <w:t>--------------------------------------------------------------------------------------</w:t>
      </w:r>
    </w:p>
    <w:p w14:paraId="691D2F2F" w14:textId="02F4861F" w:rsidR="007123D4" w:rsidRPr="00AC0AC1" w:rsidRDefault="00A70EEC" w:rsidP="007123D4">
      <w:pPr>
        <w:pStyle w:val="SourceCode"/>
        <w:rPr>
          <w:noProof w:val="0"/>
          <w:lang w:val="en-US"/>
        </w:rPr>
      </w:pPr>
      <w:r w:rsidRPr="00AC0AC1">
        <w:rPr>
          <w:noProof w:val="0"/>
          <w:lang w:val="en-US"/>
        </w:rPr>
        <w:t>data Interval a</w:t>
      </w:r>
    </w:p>
    <w:p w14:paraId="52D3271B" w14:textId="7E20CFC4" w:rsidR="00A70EEC" w:rsidRPr="00AC0AC1" w:rsidRDefault="00C121EA" w:rsidP="00C121EA">
      <w:pPr>
        <w:pStyle w:val="SourceCode"/>
        <w:rPr>
          <w:noProof w:val="0"/>
          <w:lang w:val="en-US"/>
        </w:rPr>
      </w:pPr>
      <w:r w:rsidRPr="00AC0AC1">
        <w:rPr>
          <w:noProof w:val="0"/>
          <w:lang w:val="en-US"/>
        </w:rPr>
        <w:t>Constructors:</w:t>
      </w:r>
      <w:r w:rsidR="00A70EEC" w:rsidRPr="00AC0AC1">
        <w:rPr>
          <w:noProof w:val="0"/>
          <w:lang w:val="en-US"/>
        </w:rPr>
        <w:tab/>
        <w:t xml:space="preserve"> </w:t>
      </w:r>
    </w:p>
    <w:p w14:paraId="09901CCA" w14:textId="77777777" w:rsidR="00A70EEC" w:rsidRPr="00AC0AC1" w:rsidRDefault="00A70EEC" w:rsidP="00A70EEC">
      <w:pPr>
        <w:pStyle w:val="SourceCode"/>
        <w:rPr>
          <w:noProof w:val="0"/>
          <w:lang w:val="en-US"/>
        </w:rPr>
      </w:pPr>
      <w:r w:rsidRPr="00AC0AC1">
        <w:rPr>
          <w:noProof w:val="0"/>
          <w:lang w:val="en-US"/>
        </w:rPr>
        <w:t xml:space="preserve">    ivFrom :: LowerBound a </w:t>
      </w:r>
    </w:p>
    <w:p w14:paraId="79C9FD12" w14:textId="78AD2D06" w:rsidR="00A70EEC" w:rsidRPr="00AC0AC1" w:rsidRDefault="00A70EEC" w:rsidP="00A70EEC">
      <w:pPr>
        <w:pStyle w:val="SourceCode"/>
        <w:rPr>
          <w:noProof w:val="0"/>
          <w:lang w:val="en-US"/>
        </w:rPr>
      </w:pPr>
      <w:r w:rsidRPr="00AC0AC1">
        <w:rPr>
          <w:noProof w:val="0"/>
          <w:lang w:val="en-US"/>
        </w:rPr>
        <w:t xml:space="preserve">    ivTo :: UpperBound a</w:t>
      </w:r>
    </w:p>
    <w:p w14:paraId="75BB3E92" w14:textId="77777777" w:rsidR="00A70EEC" w:rsidRPr="00AC0AC1" w:rsidRDefault="00A70EEC" w:rsidP="00A70EEC">
      <w:pPr>
        <w:pStyle w:val="SourceCode"/>
        <w:rPr>
          <w:noProof w:val="0"/>
          <w:lang w:val="en-US"/>
        </w:rPr>
      </w:pPr>
      <w:r w:rsidRPr="00AC0AC1">
        <w:rPr>
          <w:noProof w:val="0"/>
          <w:lang w:val="en-US"/>
        </w:rPr>
        <w:t>--------------------------------------------------------------------------------------</w:t>
      </w:r>
    </w:p>
    <w:p w14:paraId="28CA58BE" w14:textId="0CB87D3D" w:rsidR="00A70EEC" w:rsidRPr="00AC0AC1" w:rsidRDefault="00A70EEC" w:rsidP="00A70EEC">
      <w:pPr>
        <w:pStyle w:val="SourceCode"/>
        <w:rPr>
          <w:noProof w:val="0"/>
          <w:lang w:val="en-US"/>
        </w:rPr>
      </w:pPr>
      <w:r w:rsidRPr="00AC0AC1">
        <w:rPr>
          <w:noProof w:val="0"/>
          <w:lang w:val="en-US"/>
        </w:rPr>
        <w:t>data LowerBound a</w:t>
      </w:r>
    </w:p>
    <w:p w14:paraId="1CA942F6" w14:textId="70918D11" w:rsidR="00A70EEC" w:rsidRPr="00AC0AC1" w:rsidRDefault="00A70EEC" w:rsidP="00A70EEC">
      <w:pPr>
        <w:pStyle w:val="SourceCode"/>
        <w:rPr>
          <w:noProof w:val="0"/>
          <w:lang w:val="en-US"/>
        </w:rPr>
      </w:pPr>
      <w:r w:rsidRPr="00AC0AC1">
        <w:rPr>
          <w:noProof w:val="0"/>
          <w:lang w:val="en-US"/>
        </w:rPr>
        <w:t>Constructors:</w:t>
      </w:r>
    </w:p>
    <w:p w14:paraId="1ADDBD37" w14:textId="43C4C0B6" w:rsidR="00A70EEC" w:rsidRPr="00AC0AC1" w:rsidRDefault="00A70EEC" w:rsidP="00517C09">
      <w:pPr>
        <w:pStyle w:val="SourceCode"/>
        <w:ind w:firstLine="550"/>
        <w:rPr>
          <w:noProof w:val="0"/>
          <w:lang w:val="en-US"/>
        </w:rPr>
      </w:pPr>
      <w:r w:rsidRPr="00AC0AC1">
        <w:rPr>
          <w:noProof w:val="0"/>
          <w:lang w:val="en-US"/>
        </w:rPr>
        <w:t>(Extended a) Closure</w:t>
      </w:r>
    </w:p>
    <w:p w14:paraId="606A8563" w14:textId="77777777" w:rsidR="00A70EEC" w:rsidRPr="00AC0AC1" w:rsidRDefault="00A70EEC" w:rsidP="00A70EEC">
      <w:pPr>
        <w:pStyle w:val="SourceCode"/>
        <w:rPr>
          <w:noProof w:val="0"/>
          <w:lang w:val="en-US"/>
        </w:rPr>
      </w:pPr>
      <w:r w:rsidRPr="00AC0AC1">
        <w:rPr>
          <w:noProof w:val="0"/>
          <w:lang w:val="en-US"/>
        </w:rPr>
        <w:t>--------------------------------------------------------------------------------------</w:t>
      </w:r>
    </w:p>
    <w:p w14:paraId="4F04ED2E" w14:textId="3F34F247" w:rsidR="00F32035" w:rsidRPr="00AC0AC1" w:rsidRDefault="00F32035" w:rsidP="00F32035">
      <w:pPr>
        <w:pStyle w:val="SourceCode"/>
        <w:rPr>
          <w:noProof w:val="0"/>
          <w:lang w:val="en-US"/>
        </w:rPr>
      </w:pPr>
      <w:r w:rsidRPr="00AC0AC1">
        <w:rPr>
          <w:noProof w:val="0"/>
          <w:lang w:val="en-US"/>
        </w:rPr>
        <w:t>data UpperBound a</w:t>
      </w:r>
    </w:p>
    <w:p w14:paraId="0B0BE8B6" w14:textId="77777777" w:rsidR="00F32035" w:rsidRPr="00AC0AC1" w:rsidRDefault="00F32035" w:rsidP="00F32035">
      <w:pPr>
        <w:pStyle w:val="SourceCode"/>
        <w:rPr>
          <w:noProof w:val="0"/>
          <w:lang w:val="en-US"/>
        </w:rPr>
      </w:pPr>
      <w:r w:rsidRPr="00AC0AC1">
        <w:rPr>
          <w:noProof w:val="0"/>
          <w:lang w:val="en-US"/>
        </w:rPr>
        <w:t>Constructors:</w:t>
      </w:r>
    </w:p>
    <w:p w14:paraId="62EB5047" w14:textId="4929743B" w:rsidR="00F32035" w:rsidRPr="00AC0AC1" w:rsidRDefault="00F32035" w:rsidP="00517C09">
      <w:pPr>
        <w:pStyle w:val="SourceCode"/>
        <w:ind w:firstLine="550"/>
        <w:rPr>
          <w:noProof w:val="0"/>
          <w:lang w:val="en-US"/>
        </w:rPr>
      </w:pPr>
      <w:r w:rsidRPr="00AC0AC1">
        <w:rPr>
          <w:noProof w:val="0"/>
          <w:lang w:val="en-US"/>
        </w:rPr>
        <w:lastRenderedPageBreak/>
        <w:t>(Extended a) Closure</w:t>
      </w:r>
    </w:p>
    <w:p w14:paraId="064957CB" w14:textId="77777777" w:rsidR="00F32035" w:rsidRPr="00AC0AC1" w:rsidRDefault="00F32035" w:rsidP="00F32035">
      <w:pPr>
        <w:pStyle w:val="SourceCode"/>
        <w:rPr>
          <w:noProof w:val="0"/>
          <w:lang w:val="en-US"/>
        </w:rPr>
      </w:pPr>
      <w:r w:rsidRPr="00AC0AC1">
        <w:rPr>
          <w:noProof w:val="0"/>
          <w:lang w:val="en-US"/>
        </w:rPr>
        <w:t>--------------------------------------------------------------------------------------</w:t>
      </w:r>
    </w:p>
    <w:p w14:paraId="749EAA59" w14:textId="182AC10D" w:rsidR="00A70EEC" w:rsidRPr="00AC0AC1" w:rsidRDefault="006B114A" w:rsidP="00A70EEC">
      <w:pPr>
        <w:pStyle w:val="SourceCode"/>
        <w:rPr>
          <w:noProof w:val="0"/>
          <w:lang w:val="en-US"/>
        </w:rPr>
      </w:pPr>
      <w:r w:rsidRPr="00AC0AC1">
        <w:rPr>
          <w:noProof w:val="0"/>
          <w:lang w:val="en-US"/>
        </w:rPr>
        <w:t>type Closure = Bool</w:t>
      </w:r>
    </w:p>
    <w:p w14:paraId="5E8A944C" w14:textId="77777777" w:rsidR="006B114A" w:rsidRPr="00AC0AC1" w:rsidRDefault="006B114A" w:rsidP="006B114A">
      <w:pPr>
        <w:pStyle w:val="SourceCode"/>
        <w:rPr>
          <w:noProof w:val="0"/>
          <w:lang w:val="en-US"/>
        </w:rPr>
      </w:pPr>
      <w:r w:rsidRPr="00AC0AC1">
        <w:rPr>
          <w:noProof w:val="0"/>
          <w:lang w:val="en-US"/>
        </w:rPr>
        <w:t>--------------------------------------------------------------------------------------</w:t>
      </w:r>
    </w:p>
    <w:p w14:paraId="482C1767" w14:textId="164B4A17" w:rsidR="006B114A" w:rsidRPr="00AC0AC1" w:rsidRDefault="006B114A" w:rsidP="00A70EEC">
      <w:pPr>
        <w:pStyle w:val="SourceCode"/>
        <w:rPr>
          <w:noProof w:val="0"/>
          <w:lang w:val="en-US"/>
        </w:rPr>
      </w:pPr>
      <w:r w:rsidRPr="00AC0AC1">
        <w:rPr>
          <w:noProof w:val="0"/>
          <w:lang w:val="en-US"/>
        </w:rPr>
        <w:t>data Extended a</w:t>
      </w:r>
    </w:p>
    <w:p w14:paraId="27847DE1" w14:textId="77777777" w:rsidR="006B114A" w:rsidRPr="00AC0AC1" w:rsidRDefault="006B114A" w:rsidP="006B114A">
      <w:pPr>
        <w:pStyle w:val="SourceCode"/>
        <w:rPr>
          <w:noProof w:val="0"/>
          <w:lang w:val="en-US"/>
        </w:rPr>
      </w:pPr>
      <w:r w:rsidRPr="00AC0AC1">
        <w:rPr>
          <w:noProof w:val="0"/>
          <w:lang w:val="en-US"/>
        </w:rPr>
        <w:t>Constructors:</w:t>
      </w:r>
    </w:p>
    <w:p w14:paraId="27E65827" w14:textId="77777777" w:rsidR="006B114A" w:rsidRPr="00AC0AC1" w:rsidRDefault="006B114A" w:rsidP="00517C09">
      <w:pPr>
        <w:pStyle w:val="SourceCode"/>
        <w:ind w:firstLine="550"/>
        <w:rPr>
          <w:noProof w:val="0"/>
          <w:lang w:val="en-US"/>
        </w:rPr>
      </w:pPr>
      <w:r w:rsidRPr="00AC0AC1">
        <w:rPr>
          <w:noProof w:val="0"/>
          <w:lang w:val="en-US"/>
        </w:rPr>
        <w:t>NegInf</w:t>
      </w:r>
      <w:r w:rsidRPr="00AC0AC1">
        <w:rPr>
          <w:noProof w:val="0"/>
          <w:lang w:val="en-US"/>
        </w:rPr>
        <w:tab/>
        <w:t xml:space="preserve"> </w:t>
      </w:r>
    </w:p>
    <w:p w14:paraId="4AD0A357" w14:textId="77777777" w:rsidR="006B114A" w:rsidRPr="00AC0AC1" w:rsidRDefault="006B114A" w:rsidP="00517C09">
      <w:pPr>
        <w:pStyle w:val="SourceCode"/>
        <w:ind w:firstLine="550"/>
        <w:rPr>
          <w:noProof w:val="0"/>
          <w:lang w:val="en-US"/>
        </w:rPr>
      </w:pPr>
      <w:r w:rsidRPr="00AC0AC1">
        <w:rPr>
          <w:noProof w:val="0"/>
          <w:lang w:val="en-US"/>
        </w:rPr>
        <w:t>Finite a</w:t>
      </w:r>
      <w:r w:rsidRPr="00AC0AC1">
        <w:rPr>
          <w:noProof w:val="0"/>
          <w:lang w:val="en-US"/>
        </w:rPr>
        <w:tab/>
        <w:t xml:space="preserve"> </w:t>
      </w:r>
    </w:p>
    <w:p w14:paraId="616620A1" w14:textId="41170BE9" w:rsidR="006B114A" w:rsidRPr="00AC0AC1" w:rsidRDefault="006B114A" w:rsidP="00517C09">
      <w:pPr>
        <w:pStyle w:val="SourceCode"/>
        <w:ind w:firstLine="550"/>
        <w:rPr>
          <w:noProof w:val="0"/>
          <w:lang w:val="en-US"/>
        </w:rPr>
      </w:pPr>
      <w:r w:rsidRPr="00AC0AC1">
        <w:rPr>
          <w:noProof w:val="0"/>
          <w:lang w:val="en-US"/>
        </w:rPr>
        <w:t>PosInf</w:t>
      </w:r>
    </w:p>
    <w:p w14:paraId="26E2293B" w14:textId="1B15E0AF" w:rsidR="006B114A" w:rsidRPr="00AC0AC1" w:rsidRDefault="006B114A" w:rsidP="006B114A">
      <w:pPr>
        <w:pStyle w:val="SourceCode"/>
        <w:rPr>
          <w:noProof w:val="0"/>
          <w:lang w:val="en-US"/>
        </w:rPr>
      </w:pPr>
      <w:r w:rsidRPr="00AC0AC1">
        <w:rPr>
          <w:noProof w:val="0"/>
          <w:lang w:val="en-US"/>
        </w:rPr>
        <w:t>--------------------------------------------------------------------------------------</w:t>
      </w:r>
    </w:p>
    <w:p w14:paraId="4D54862A" w14:textId="4CD57F5F" w:rsidR="006B114A" w:rsidRPr="00AC0AC1" w:rsidRDefault="006B114A" w:rsidP="006B114A">
      <w:pPr>
        <w:pStyle w:val="SourceCode"/>
        <w:rPr>
          <w:noProof w:val="0"/>
          <w:lang w:val="en-US"/>
        </w:rPr>
      </w:pPr>
      <w:r w:rsidRPr="00AC0AC1">
        <w:rPr>
          <w:noProof w:val="0"/>
          <w:lang w:val="en-US"/>
        </w:rPr>
        <w:t>newtype POSIXTime</w:t>
      </w:r>
    </w:p>
    <w:p w14:paraId="24B0091F" w14:textId="77777777" w:rsidR="006B114A" w:rsidRPr="00AC0AC1" w:rsidRDefault="006B114A" w:rsidP="006B114A">
      <w:pPr>
        <w:pStyle w:val="SourceCode"/>
        <w:rPr>
          <w:noProof w:val="0"/>
          <w:lang w:val="en-US"/>
        </w:rPr>
      </w:pPr>
      <w:r w:rsidRPr="00AC0AC1">
        <w:rPr>
          <w:noProof w:val="0"/>
          <w:lang w:val="en-US"/>
        </w:rPr>
        <w:t>Constructors:</w:t>
      </w:r>
    </w:p>
    <w:p w14:paraId="315957FE" w14:textId="13C3207F" w:rsidR="006B114A" w:rsidRPr="00AC0AC1" w:rsidRDefault="006B114A" w:rsidP="00C121EA">
      <w:pPr>
        <w:pStyle w:val="SourceCode"/>
        <w:ind w:firstLine="550"/>
        <w:rPr>
          <w:noProof w:val="0"/>
          <w:lang w:val="en-US"/>
        </w:rPr>
      </w:pPr>
      <w:r w:rsidRPr="00AC0AC1">
        <w:rPr>
          <w:noProof w:val="0"/>
          <w:lang w:val="en-US"/>
        </w:rPr>
        <w:t>getPOSIXTime :: Integer</w:t>
      </w:r>
    </w:p>
    <w:p w14:paraId="621ABCA3" w14:textId="2CFC9E7C" w:rsidR="00C300A1" w:rsidRPr="00AC0AC1" w:rsidRDefault="006B114A" w:rsidP="00C300A1">
      <w:pPr>
        <w:spacing w:after="0"/>
        <w:rPr>
          <w:szCs w:val="24"/>
        </w:rPr>
      </w:pPr>
      <w:r w:rsidRPr="00AC0AC1">
        <w:rPr>
          <w:szCs w:val="24"/>
        </w:rPr>
        <w:t>Clos</w:t>
      </w:r>
      <w:r w:rsidR="000D170F" w:rsidRPr="00AC0AC1">
        <w:rPr>
          <w:szCs w:val="24"/>
        </w:rPr>
        <w:t>ur</w:t>
      </w:r>
      <w:r w:rsidRPr="00AC0AC1">
        <w:rPr>
          <w:szCs w:val="24"/>
        </w:rPr>
        <w:t>e specifies weather the boundary is included or not. POSIX time is measured as the number of milliseconds since 1970-01-01</w:t>
      </w:r>
      <w:r w:rsidR="00343CC8" w:rsidRPr="00AC0AC1">
        <w:rPr>
          <w:szCs w:val="24"/>
        </w:rPr>
        <w:t xml:space="preserve"> </w:t>
      </w:r>
      <w:r w:rsidRPr="00AC0AC1">
        <w:rPr>
          <w:szCs w:val="24"/>
        </w:rPr>
        <w:t>00:00:00. There are also some functions available associated</w:t>
      </w:r>
      <w:r w:rsidR="0070610C" w:rsidRPr="00AC0AC1">
        <w:rPr>
          <w:szCs w:val="24"/>
        </w:rPr>
        <w:t xml:space="preserve"> with </w:t>
      </w:r>
      <w:r w:rsidR="001D728B" w:rsidRPr="00AC0AC1">
        <w:rPr>
          <w:szCs w:val="24"/>
        </w:rPr>
        <w:t xml:space="preserve">the </w:t>
      </w:r>
      <w:r w:rsidR="001D728B" w:rsidRPr="00AC0AC1">
        <w:rPr>
          <w:i/>
          <w:szCs w:val="24"/>
        </w:rPr>
        <w:t>Interval</w:t>
      </w:r>
      <w:r w:rsidR="0070610C" w:rsidRPr="00AC0AC1">
        <w:rPr>
          <w:szCs w:val="24"/>
        </w:rPr>
        <w:t xml:space="preserve"> data type:</w:t>
      </w:r>
    </w:p>
    <w:p w14:paraId="636081CE" w14:textId="231863E5" w:rsidR="0070610C" w:rsidRPr="00AC0AC1" w:rsidRDefault="0070610C" w:rsidP="002C675E">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79BD0EB2" w14:textId="55A3B7C0" w:rsidR="0070610C" w:rsidRPr="00AC0AC1" w:rsidRDefault="00D81ABC" w:rsidP="002C675E">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r w:rsidR="00B30D81" w:rsidRPr="00AC0AC1">
        <w:rPr>
          <w:szCs w:val="24"/>
        </w:rPr>
        <w:t>.</w:t>
      </w:r>
    </w:p>
    <w:p w14:paraId="3B91FA07" w14:textId="05DC3835" w:rsidR="00D81ABC" w:rsidRPr="00AC0AC1" w:rsidRDefault="00B30D81" w:rsidP="002C675E">
      <w:pPr>
        <w:pStyle w:val="ListParagraph"/>
        <w:numPr>
          <w:ilvl w:val="0"/>
          <w:numId w:val="15"/>
        </w:numPr>
        <w:spacing w:after="0"/>
        <w:rPr>
          <w:szCs w:val="24"/>
        </w:rPr>
      </w:pPr>
      <w:r w:rsidRPr="00AC0AC1">
        <w:rPr>
          <w:i/>
          <w:szCs w:val="24"/>
        </w:rPr>
        <w:t>from</w:t>
      </w:r>
      <w:r w:rsidRPr="00AC0AC1">
        <w:rPr>
          <w:szCs w:val="24"/>
        </w:rPr>
        <w:t xml:space="preserve">: gives an </w:t>
      </w:r>
      <w:r w:rsidR="00F94099" w:rsidRPr="00AC0AC1">
        <w:rPr>
          <w:szCs w:val="24"/>
        </w:rPr>
        <w:t>i</w:t>
      </w:r>
      <w:r w:rsidRPr="00AC0AC1">
        <w:rPr>
          <w:szCs w:val="24"/>
        </w:rPr>
        <w:t>nterval</w:t>
      </w:r>
      <w:r w:rsidRPr="00AC0AC1">
        <w:rPr>
          <w:i/>
          <w:szCs w:val="24"/>
        </w:rPr>
        <w:t xml:space="preserve"> a</w:t>
      </w:r>
      <w:r w:rsidRPr="00AC0AC1">
        <w:rPr>
          <w:szCs w:val="24"/>
        </w:rPr>
        <w:t xml:space="preserve"> that includes all values that are greater than or equal to a.</w:t>
      </w:r>
    </w:p>
    <w:p w14:paraId="04CD1EDD" w14:textId="0D506CA8" w:rsidR="00B30D81" w:rsidRPr="00AC0AC1" w:rsidRDefault="00B30D81" w:rsidP="002C675E">
      <w:pPr>
        <w:pStyle w:val="ListParagraph"/>
        <w:numPr>
          <w:ilvl w:val="0"/>
          <w:numId w:val="15"/>
        </w:numPr>
        <w:spacing w:after="0"/>
        <w:rPr>
          <w:szCs w:val="24"/>
        </w:rPr>
      </w:pPr>
      <w:r w:rsidRPr="00AC0AC1">
        <w:rPr>
          <w:i/>
          <w:szCs w:val="24"/>
        </w:rPr>
        <w:t>to</w:t>
      </w:r>
      <w:r w:rsidRPr="00AC0AC1">
        <w:rPr>
          <w:szCs w:val="24"/>
        </w:rPr>
        <w:t xml:space="preserve">: gives an </w:t>
      </w:r>
      <w:r w:rsidR="00F94099" w:rsidRPr="00AC0AC1">
        <w:rPr>
          <w:szCs w:val="24"/>
        </w:rPr>
        <w:t>interval</w:t>
      </w:r>
      <w:r w:rsidR="00F94099" w:rsidRPr="00AC0AC1">
        <w:rPr>
          <w:i/>
          <w:szCs w:val="24"/>
        </w:rPr>
        <w:t xml:space="preserve"> </w:t>
      </w:r>
      <w:r w:rsidRPr="00AC0AC1">
        <w:rPr>
          <w:i/>
          <w:szCs w:val="24"/>
        </w:rPr>
        <w:t>a</w:t>
      </w:r>
      <w:r w:rsidRPr="00AC0AC1">
        <w:rPr>
          <w:szCs w:val="24"/>
        </w:rPr>
        <w:t xml:space="preserve"> that includes all values that are smaller than or equal to a.</w:t>
      </w:r>
    </w:p>
    <w:p w14:paraId="1A593C27" w14:textId="7D9F08EE" w:rsidR="000661F8" w:rsidRPr="00AC0AC1" w:rsidRDefault="000661F8" w:rsidP="002C675E">
      <w:pPr>
        <w:pStyle w:val="ListParagraph"/>
        <w:numPr>
          <w:ilvl w:val="0"/>
          <w:numId w:val="15"/>
        </w:numPr>
        <w:spacing w:after="0"/>
        <w:rPr>
          <w:szCs w:val="24"/>
        </w:rPr>
      </w:pPr>
      <w:r w:rsidRPr="00AC0AC1">
        <w:rPr>
          <w:i/>
          <w:szCs w:val="24"/>
        </w:rPr>
        <w:t>always</w:t>
      </w:r>
      <w:r w:rsidRPr="00AC0AC1">
        <w:rPr>
          <w:szCs w:val="24"/>
        </w:rPr>
        <w:t xml:space="preserve">: An </w:t>
      </w:r>
      <w:r w:rsidR="00F94099" w:rsidRPr="00AC0AC1">
        <w:rPr>
          <w:szCs w:val="24"/>
        </w:rPr>
        <w:t>interval</w:t>
      </w:r>
      <w:r w:rsidR="00F94099" w:rsidRPr="00AC0AC1">
        <w:rPr>
          <w:i/>
          <w:szCs w:val="24"/>
        </w:rPr>
        <w:t xml:space="preserve"> </w:t>
      </w:r>
      <w:r w:rsidRPr="00AC0AC1">
        <w:rPr>
          <w:i/>
          <w:szCs w:val="24"/>
        </w:rPr>
        <w:t>a</w:t>
      </w:r>
      <w:r w:rsidRPr="00AC0AC1">
        <w:rPr>
          <w:szCs w:val="24"/>
        </w:rPr>
        <w:t xml:space="preserve"> that covers every slot.</w:t>
      </w:r>
    </w:p>
    <w:p w14:paraId="6B7EA21C" w14:textId="22A5ADFE" w:rsidR="000661F8" w:rsidRPr="00AC0AC1" w:rsidRDefault="000661F8" w:rsidP="002C675E">
      <w:pPr>
        <w:pStyle w:val="ListParagraph"/>
        <w:numPr>
          <w:ilvl w:val="0"/>
          <w:numId w:val="15"/>
        </w:numPr>
        <w:spacing w:after="0"/>
        <w:rPr>
          <w:szCs w:val="24"/>
        </w:rPr>
      </w:pPr>
      <w:r w:rsidRPr="00AC0AC1">
        <w:rPr>
          <w:i/>
          <w:szCs w:val="24"/>
        </w:rPr>
        <w:t>never</w:t>
      </w:r>
      <w:r w:rsidRPr="00AC0AC1">
        <w:rPr>
          <w:szCs w:val="24"/>
        </w:rPr>
        <w:t xml:space="preserve">: An </w:t>
      </w:r>
      <w:r w:rsidR="00F94099" w:rsidRPr="00AC0AC1">
        <w:rPr>
          <w:szCs w:val="24"/>
        </w:rPr>
        <w:t>interval</w:t>
      </w:r>
      <w:r w:rsidR="00F94099" w:rsidRPr="00AC0AC1">
        <w:rPr>
          <w:i/>
          <w:szCs w:val="24"/>
        </w:rPr>
        <w:t xml:space="preserve"> </w:t>
      </w:r>
      <w:r w:rsidRPr="00AC0AC1">
        <w:rPr>
          <w:i/>
          <w:szCs w:val="24"/>
        </w:rPr>
        <w:t>a</w:t>
      </w:r>
      <w:r w:rsidRPr="00AC0AC1">
        <w:rPr>
          <w:szCs w:val="24"/>
        </w:rPr>
        <w:t xml:space="preserve"> that is empty.</w:t>
      </w:r>
      <w:r w:rsidR="00F94099" w:rsidRPr="00AC0AC1">
        <w:rPr>
          <w:szCs w:val="24"/>
        </w:rPr>
        <w:t xml:space="preserve"> </w:t>
      </w:r>
    </w:p>
    <w:p w14:paraId="1B633845" w14:textId="0800D2DA" w:rsidR="005C0997" w:rsidRPr="00AC0AC1" w:rsidRDefault="005C0997" w:rsidP="002C675E">
      <w:pPr>
        <w:pStyle w:val="ListParagraph"/>
        <w:numPr>
          <w:ilvl w:val="0"/>
          <w:numId w:val="15"/>
        </w:numPr>
        <w:spacing w:after="0"/>
        <w:rPr>
          <w:szCs w:val="24"/>
        </w:rPr>
      </w:pPr>
      <w:r w:rsidRPr="00AC0AC1">
        <w:rPr>
          <w:i/>
          <w:szCs w:val="24"/>
        </w:rPr>
        <w:t>singleton</w:t>
      </w:r>
      <w:r w:rsidRPr="00AC0AC1">
        <w:rPr>
          <w:szCs w:val="24"/>
        </w:rPr>
        <w:t xml:space="preserve">: An </w:t>
      </w:r>
      <w:r w:rsidR="00F94099" w:rsidRPr="00AC0AC1">
        <w:rPr>
          <w:szCs w:val="24"/>
        </w:rPr>
        <w:t>interval</w:t>
      </w:r>
      <w:r w:rsidR="00F94099" w:rsidRPr="00AC0AC1">
        <w:rPr>
          <w:i/>
          <w:szCs w:val="24"/>
        </w:rPr>
        <w:t xml:space="preserve"> </w:t>
      </w:r>
      <w:r w:rsidRPr="00AC0AC1">
        <w:rPr>
          <w:i/>
          <w:szCs w:val="24"/>
        </w:rPr>
        <w:t>a</w:t>
      </w:r>
      <w:r w:rsidRPr="00AC0AC1">
        <w:rPr>
          <w:szCs w:val="24"/>
        </w:rPr>
        <w:t xml:space="preserve"> that only contains the one a. </w:t>
      </w:r>
    </w:p>
    <w:p w14:paraId="38738E89" w14:textId="20CD8EB7" w:rsidR="00330DE7" w:rsidRPr="00AC0AC1" w:rsidRDefault="00330DE7" w:rsidP="002C675E">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AC0AC1">
        <w:rPr>
          <w:szCs w:val="24"/>
        </w:rPr>
        <w:t>'hull a b' is the smallest interval containing a and b</w:t>
      </w:r>
      <w:r w:rsidR="00343CC8" w:rsidRPr="00AC0AC1">
        <w:rPr>
          <w:szCs w:val="24"/>
        </w:rPr>
        <w:t xml:space="preserve"> intervals</w:t>
      </w:r>
      <w:r w:rsidRPr="00AC0AC1">
        <w:rPr>
          <w:szCs w:val="24"/>
        </w:rPr>
        <w:t>.</w:t>
      </w:r>
    </w:p>
    <w:p w14:paraId="273720F4" w14:textId="08E8C313" w:rsidR="0030344A" w:rsidRPr="00AC0AC1" w:rsidRDefault="0030344A" w:rsidP="002C675E">
      <w:pPr>
        <w:pStyle w:val="ListParagraph"/>
        <w:numPr>
          <w:ilvl w:val="0"/>
          <w:numId w:val="15"/>
        </w:numPr>
        <w:spacing w:after="0"/>
        <w:rPr>
          <w:szCs w:val="24"/>
        </w:rPr>
      </w:pPr>
      <w:r w:rsidRPr="00AC0AC1">
        <w:rPr>
          <w:i/>
          <w:szCs w:val="24"/>
        </w:rPr>
        <w:t>intersection</w:t>
      </w:r>
      <w:r w:rsidRPr="00AC0AC1">
        <w:rPr>
          <w:szCs w:val="24"/>
        </w:rPr>
        <w:t>: 'intersection a b' is the largest interval that is contained in a and in b</w:t>
      </w:r>
      <w:r w:rsidR="00343CC8" w:rsidRPr="00AC0AC1">
        <w:rPr>
          <w:szCs w:val="24"/>
        </w:rPr>
        <w:t xml:space="preserve"> intervals</w:t>
      </w:r>
      <w:r w:rsidRPr="00AC0AC1">
        <w:rPr>
          <w:szCs w:val="24"/>
        </w:rPr>
        <w:t>, if it exists.</w:t>
      </w:r>
    </w:p>
    <w:p w14:paraId="354C1124" w14:textId="00653A12" w:rsidR="0030344A" w:rsidRPr="00AC0AC1" w:rsidRDefault="00225320" w:rsidP="002C675E">
      <w:pPr>
        <w:pStyle w:val="ListParagraph"/>
        <w:numPr>
          <w:ilvl w:val="0"/>
          <w:numId w:val="15"/>
        </w:numPr>
        <w:spacing w:after="0"/>
        <w:rPr>
          <w:szCs w:val="24"/>
        </w:rPr>
      </w:pPr>
      <w:r w:rsidRPr="00AC0AC1">
        <w:rPr>
          <w:i/>
          <w:szCs w:val="24"/>
        </w:rPr>
        <w:t>o</w:t>
      </w:r>
      <w:r w:rsidR="00371D78" w:rsidRPr="00AC0AC1">
        <w:rPr>
          <w:i/>
          <w:szCs w:val="24"/>
        </w:rPr>
        <w:t>verlap</w:t>
      </w:r>
      <w:r w:rsidR="00371D78" w:rsidRPr="00AC0AC1">
        <w:rPr>
          <w:szCs w:val="24"/>
        </w:rPr>
        <w:t>: checks weather two intervals have a value in common and returns a Bool</w:t>
      </w:r>
      <w:r w:rsidR="00106892" w:rsidRPr="00AC0AC1">
        <w:rPr>
          <w:szCs w:val="24"/>
        </w:rPr>
        <w:t>ean</w:t>
      </w:r>
    </w:p>
    <w:p w14:paraId="79E5CFE3" w14:textId="615212DB" w:rsidR="00106892" w:rsidRPr="00AC0AC1" w:rsidRDefault="00CB608A" w:rsidP="002C675E">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p>
    <w:p w14:paraId="6E3E0EFF" w14:textId="5FCD263E" w:rsidR="00CB608A" w:rsidRPr="00AC0AC1" w:rsidRDefault="00CB608A" w:rsidP="002C675E">
      <w:pPr>
        <w:pStyle w:val="ListParagraph"/>
        <w:numPr>
          <w:ilvl w:val="0"/>
          <w:numId w:val="15"/>
        </w:numPr>
        <w:spacing w:after="0"/>
        <w:rPr>
          <w:szCs w:val="24"/>
        </w:rPr>
      </w:pPr>
      <w:r w:rsidRPr="00AC0AC1">
        <w:rPr>
          <w:i/>
          <w:szCs w:val="24"/>
        </w:rPr>
        <w:t>isEmpty</w:t>
      </w:r>
      <w:r w:rsidRPr="00AC0AC1">
        <w:rPr>
          <w:szCs w:val="24"/>
        </w:rPr>
        <w:t>: checks weather an interval is empty</w:t>
      </w:r>
    </w:p>
    <w:p w14:paraId="211C9000" w14:textId="5D0603DB" w:rsidR="00CB608A" w:rsidRPr="00AC0AC1" w:rsidRDefault="00CB608A" w:rsidP="002C675E">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p>
    <w:p w14:paraId="3E462070" w14:textId="7CD5E8C1" w:rsidR="00CB608A" w:rsidRPr="00AC0AC1" w:rsidRDefault="00CB608A" w:rsidP="002C675E">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p>
    <w:p w14:paraId="6FC4FB10" w14:textId="351D4E74" w:rsidR="00CB608A" w:rsidRPr="00AC0AC1" w:rsidRDefault="00567061" w:rsidP="00567061">
      <w:pPr>
        <w:spacing w:after="0"/>
        <w:rPr>
          <w:szCs w:val="24"/>
        </w:rPr>
      </w:pPr>
      <w:r w:rsidRPr="00AC0AC1">
        <w:rPr>
          <w:szCs w:val="24"/>
        </w:rPr>
        <w:t xml:space="preserve">All of these functions and data types are included in the </w:t>
      </w:r>
      <w:r w:rsidRPr="00AC0AC1">
        <w:rPr>
          <w:i/>
          <w:szCs w:val="24"/>
        </w:rPr>
        <w:t>Ledger.Interval</w:t>
      </w:r>
      <w:r w:rsidRPr="00AC0AC1">
        <w:rPr>
          <w:szCs w:val="24"/>
        </w:rPr>
        <w:t xml:space="preserve"> module</w:t>
      </w:r>
      <w:r w:rsidR="00343130">
        <w:rPr>
          <w:szCs w:val="24"/>
        </w:rPr>
        <w:t xml:space="preserve"> which we need to import to work with them</w:t>
      </w:r>
      <w:r w:rsidRPr="00AC0AC1">
        <w:rPr>
          <w:szCs w:val="24"/>
        </w:rPr>
        <w:t xml:space="preserve">. </w:t>
      </w:r>
      <w:r w:rsidR="00AB654D" w:rsidRPr="00AC0AC1">
        <w:rPr>
          <w:szCs w:val="24"/>
        </w:rPr>
        <w:t>Let’s look at some code examples that use these functions:</w:t>
      </w:r>
    </w:p>
    <w:p w14:paraId="25DECD7F" w14:textId="77777777" w:rsidR="00AB654D" w:rsidRPr="00AC0AC1" w:rsidRDefault="00AB654D" w:rsidP="00AB654D">
      <w:pPr>
        <w:pStyle w:val="SourceCode"/>
        <w:rPr>
          <w:noProof w:val="0"/>
          <w:lang w:val="en-US"/>
        </w:rPr>
      </w:pPr>
      <w:r w:rsidRPr="00AC0AC1">
        <w:rPr>
          <w:noProof w:val="0"/>
          <w:lang w:val="en-US"/>
        </w:rPr>
        <w:t>ghci&gt; interval (10 :: Integer) 20</w:t>
      </w:r>
    </w:p>
    <w:p w14:paraId="6F7E42FF" w14:textId="77777777" w:rsidR="00AB654D" w:rsidRPr="00AC0AC1" w:rsidRDefault="00AB654D" w:rsidP="00AB654D">
      <w:pPr>
        <w:pStyle w:val="SourceCode"/>
        <w:rPr>
          <w:noProof w:val="0"/>
          <w:lang w:val="en-US"/>
        </w:rPr>
      </w:pPr>
      <w:r w:rsidRPr="00AC0AC1">
        <w:rPr>
          <w:noProof w:val="0"/>
          <w:lang w:val="en-US"/>
        </w:rPr>
        <w:t>Interval {ivFrom = LowerBound (Finite 10) True, ivTo = UpperBound (Finite 20) True}</w:t>
      </w:r>
    </w:p>
    <w:p w14:paraId="59DD23E0" w14:textId="77777777" w:rsidR="00AB654D" w:rsidRPr="00AC0AC1" w:rsidRDefault="00AB654D" w:rsidP="00AB654D">
      <w:pPr>
        <w:pStyle w:val="SourceCode"/>
        <w:rPr>
          <w:noProof w:val="0"/>
          <w:lang w:val="en-US"/>
        </w:rPr>
      </w:pPr>
      <w:r w:rsidRPr="00AC0AC1">
        <w:rPr>
          <w:noProof w:val="0"/>
          <w:lang w:val="en-US"/>
        </w:rPr>
        <w:t>ghci&gt; member 9 $ interval (10 :: Integer) 20</w:t>
      </w:r>
    </w:p>
    <w:p w14:paraId="13B6304E" w14:textId="77777777" w:rsidR="00AB654D" w:rsidRPr="00AC0AC1" w:rsidRDefault="00AB654D" w:rsidP="00AB654D">
      <w:pPr>
        <w:pStyle w:val="SourceCode"/>
        <w:rPr>
          <w:noProof w:val="0"/>
          <w:lang w:val="en-US"/>
        </w:rPr>
      </w:pPr>
      <w:r w:rsidRPr="00AC0AC1">
        <w:rPr>
          <w:noProof w:val="0"/>
          <w:lang w:val="en-US"/>
        </w:rPr>
        <w:t>False</w:t>
      </w:r>
    </w:p>
    <w:p w14:paraId="4F67D157" w14:textId="77777777" w:rsidR="00AB654D" w:rsidRPr="00AC0AC1" w:rsidRDefault="00AB654D" w:rsidP="00AB654D">
      <w:pPr>
        <w:pStyle w:val="SourceCode"/>
        <w:rPr>
          <w:noProof w:val="0"/>
          <w:lang w:val="en-US"/>
        </w:rPr>
      </w:pPr>
      <w:r w:rsidRPr="00AC0AC1">
        <w:rPr>
          <w:noProof w:val="0"/>
          <w:lang w:val="en-US"/>
        </w:rPr>
        <w:t>ghci&gt; member 10 $ interval (10 :: Integer) 20</w:t>
      </w:r>
    </w:p>
    <w:p w14:paraId="5CD6C880" w14:textId="77777777" w:rsidR="00AB654D" w:rsidRPr="00AC0AC1" w:rsidRDefault="00AB654D" w:rsidP="00AB654D">
      <w:pPr>
        <w:pStyle w:val="SourceCode"/>
        <w:rPr>
          <w:noProof w:val="0"/>
          <w:lang w:val="en-US"/>
        </w:rPr>
      </w:pPr>
      <w:r w:rsidRPr="00AC0AC1">
        <w:rPr>
          <w:noProof w:val="0"/>
          <w:lang w:val="en-US"/>
        </w:rPr>
        <w:t>True</w:t>
      </w:r>
    </w:p>
    <w:p w14:paraId="36D6C4CC" w14:textId="77777777" w:rsidR="00AB654D" w:rsidRPr="00AC0AC1" w:rsidRDefault="00AB654D" w:rsidP="00AB654D">
      <w:pPr>
        <w:pStyle w:val="SourceCode"/>
        <w:rPr>
          <w:noProof w:val="0"/>
          <w:lang w:val="en-US"/>
        </w:rPr>
      </w:pPr>
      <w:r w:rsidRPr="00AC0AC1">
        <w:rPr>
          <w:noProof w:val="0"/>
          <w:lang w:val="en-US"/>
        </w:rPr>
        <w:t>ghci&gt; member 29 $ from (30 :: Integer)</w:t>
      </w:r>
    </w:p>
    <w:p w14:paraId="684887F8" w14:textId="77777777" w:rsidR="00AB654D" w:rsidRPr="00AC0AC1" w:rsidRDefault="00AB654D" w:rsidP="00AB654D">
      <w:pPr>
        <w:pStyle w:val="SourceCode"/>
        <w:rPr>
          <w:noProof w:val="0"/>
          <w:lang w:val="en-US"/>
        </w:rPr>
      </w:pPr>
      <w:r w:rsidRPr="00AC0AC1">
        <w:rPr>
          <w:noProof w:val="0"/>
          <w:lang w:val="en-US"/>
        </w:rPr>
        <w:t>False</w:t>
      </w:r>
    </w:p>
    <w:p w14:paraId="41952855" w14:textId="77777777" w:rsidR="00AB654D" w:rsidRPr="00AC0AC1" w:rsidRDefault="00AB654D" w:rsidP="00AB654D">
      <w:pPr>
        <w:pStyle w:val="SourceCode"/>
        <w:rPr>
          <w:noProof w:val="0"/>
          <w:lang w:val="en-US"/>
        </w:rPr>
      </w:pPr>
      <w:r w:rsidRPr="00AC0AC1">
        <w:rPr>
          <w:noProof w:val="0"/>
          <w:lang w:val="en-US"/>
        </w:rPr>
        <w:t>ghci&gt; member 30 $ from (30 :: Integer)</w:t>
      </w:r>
    </w:p>
    <w:p w14:paraId="12392CA8" w14:textId="77777777" w:rsidR="00AB654D" w:rsidRPr="00AC0AC1" w:rsidRDefault="00AB654D" w:rsidP="00AB654D">
      <w:pPr>
        <w:pStyle w:val="SourceCode"/>
        <w:rPr>
          <w:noProof w:val="0"/>
          <w:lang w:val="en-US"/>
        </w:rPr>
      </w:pPr>
      <w:r w:rsidRPr="00AC0AC1">
        <w:rPr>
          <w:noProof w:val="0"/>
          <w:lang w:val="en-US"/>
        </w:rPr>
        <w:lastRenderedPageBreak/>
        <w:t>True</w:t>
      </w:r>
    </w:p>
    <w:p w14:paraId="3672F276" w14:textId="77777777" w:rsidR="00AB654D" w:rsidRPr="00AC0AC1" w:rsidRDefault="00AB654D" w:rsidP="00AB654D">
      <w:pPr>
        <w:pStyle w:val="SourceCode"/>
        <w:rPr>
          <w:noProof w:val="0"/>
          <w:lang w:val="en-US"/>
        </w:rPr>
      </w:pPr>
      <w:r w:rsidRPr="00AC0AC1">
        <w:rPr>
          <w:noProof w:val="0"/>
          <w:lang w:val="en-US"/>
        </w:rPr>
        <w:t>ghci&gt; member 31 $ to (30 :: Integer)</w:t>
      </w:r>
    </w:p>
    <w:p w14:paraId="72CC7301" w14:textId="77777777" w:rsidR="00AB654D" w:rsidRPr="00AC0AC1" w:rsidRDefault="00AB654D" w:rsidP="00AB654D">
      <w:pPr>
        <w:pStyle w:val="SourceCode"/>
        <w:rPr>
          <w:noProof w:val="0"/>
          <w:lang w:val="en-US"/>
        </w:rPr>
      </w:pPr>
      <w:r w:rsidRPr="00AC0AC1">
        <w:rPr>
          <w:noProof w:val="0"/>
          <w:lang w:val="en-US"/>
        </w:rPr>
        <w:t>False</w:t>
      </w:r>
    </w:p>
    <w:p w14:paraId="2864DAE9" w14:textId="77777777" w:rsidR="00AB654D" w:rsidRPr="00AC0AC1" w:rsidRDefault="00AB654D" w:rsidP="00AB654D">
      <w:pPr>
        <w:pStyle w:val="SourceCode"/>
        <w:rPr>
          <w:noProof w:val="0"/>
          <w:lang w:val="en-US"/>
        </w:rPr>
      </w:pPr>
      <w:r w:rsidRPr="00AC0AC1">
        <w:rPr>
          <w:noProof w:val="0"/>
          <w:lang w:val="en-US"/>
        </w:rPr>
        <w:t>ghci&gt; member 30 $ to (30 :: Integer)</w:t>
      </w:r>
    </w:p>
    <w:p w14:paraId="402EE5B3" w14:textId="77777777" w:rsidR="00AB654D" w:rsidRPr="00AC0AC1" w:rsidRDefault="00AB654D" w:rsidP="00AB654D">
      <w:pPr>
        <w:pStyle w:val="SourceCode"/>
        <w:rPr>
          <w:noProof w:val="0"/>
          <w:lang w:val="en-US"/>
        </w:rPr>
      </w:pPr>
      <w:r w:rsidRPr="00AC0AC1">
        <w:rPr>
          <w:noProof w:val="0"/>
          <w:lang w:val="en-US"/>
        </w:rPr>
        <w:t>True</w:t>
      </w:r>
    </w:p>
    <w:p w14:paraId="622EE1B0" w14:textId="77777777" w:rsidR="00AB654D" w:rsidRPr="00AC0AC1" w:rsidRDefault="00AB654D" w:rsidP="00AB654D">
      <w:pPr>
        <w:pStyle w:val="SourceCode"/>
        <w:rPr>
          <w:noProof w:val="0"/>
          <w:lang w:val="en-US"/>
        </w:rPr>
      </w:pPr>
      <w:r w:rsidRPr="00AC0AC1">
        <w:rPr>
          <w:noProof w:val="0"/>
          <w:lang w:val="en-US"/>
        </w:rPr>
        <w:t>ghci&gt; intersection (interval (10 :: Integer) 20) $ interval 18 30</w:t>
      </w:r>
    </w:p>
    <w:p w14:paraId="3B94F8BA" w14:textId="77777777" w:rsidR="00AB654D" w:rsidRPr="00AC0AC1" w:rsidRDefault="00AB654D" w:rsidP="00AB654D">
      <w:pPr>
        <w:pStyle w:val="SourceCode"/>
        <w:rPr>
          <w:noProof w:val="0"/>
          <w:lang w:val="en-US"/>
        </w:rPr>
      </w:pPr>
      <w:r w:rsidRPr="00AC0AC1">
        <w:rPr>
          <w:noProof w:val="0"/>
          <w:lang w:val="en-US"/>
        </w:rPr>
        <w:t>Interval {ivFrom = LowerBound (Finite 18) True, ivTo = UpperBound (Finite 20) True}</w:t>
      </w:r>
    </w:p>
    <w:p w14:paraId="5D16BE9A" w14:textId="77777777" w:rsidR="00AB654D" w:rsidRPr="00AC0AC1" w:rsidRDefault="00AB654D" w:rsidP="00AB654D">
      <w:pPr>
        <w:pStyle w:val="SourceCode"/>
        <w:rPr>
          <w:noProof w:val="0"/>
          <w:lang w:val="en-US"/>
        </w:rPr>
      </w:pPr>
      <w:r w:rsidRPr="00AC0AC1">
        <w:rPr>
          <w:noProof w:val="0"/>
          <w:lang w:val="en-US"/>
        </w:rPr>
        <w:t>ghci&gt; contains (to (100 :: Integer)) $ interval 30 80</w:t>
      </w:r>
    </w:p>
    <w:p w14:paraId="4C9AFB47" w14:textId="77777777" w:rsidR="00AB654D" w:rsidRPr="00AC0AC1" w:rsidRDefault="00AB654D" w:rsidP="00AB654D">
      <w:pPr>
        <w:pStyle w:val="SourceCode"/>
        <w:rPr>
          <w:noProof w:val="0"/>
          <w:lang w:val="en-US"/>
        </w:rPr>
      </w:pPr>
      <w:r w:rsidRPr="00AC0AC1">
        <w:rPr>
          <w:noProof w:val="0"/>
          <w:lang w:val="en-US"/>
        </w:rPr>
        <w:t>True</w:t>
      </w:r>
    </w:p>
    <w:p w14:paraId="70A6AAC2" w14:textId="77777777" w:rsidR="00AB654D" w:rsidRPr="00AC0AC1" w:rsidRDefault="00AB654D" w:rsidP="00AB654D">
      <w:pPr>
        <w:pStyle w:val="SourceCode"/>
        <w:rPr>
          <w:noProof w:val="0"/>
          <w:lang w:val="en-US"/>
        </w:rPr>
      </w:pPr>
      <w:r w:rsidRPr="00AC0AC1">
        <w:rPr>
          <w:noProof w:val="0"/>
          <w:lang w:val="en-US"/>
        </w:rPr>
        <w:t>ghci&gt; contains (to (100 :: Integer)) $ interval 30 101</w:t>
      </w:r>
    </w:p>
    <w:p w14:paraId="44F1B7C2" w14:textId="77777777" w:rsidR="00AB654D" w:rsidRPr="00AC0AC1" w:rsidRDefault="00AB654D" w:rsidP="00AB654D">
      <w:pPr>
        <w:pStyle w:val="SourceCode"/>
        <w:rPr>
          <w:noProof w:val="0"/>
          <w:lang w:val="en-US"/>
        </w:rPr>
      </w:pPr>
      <w:r w:rsidRPr="00AC0AC1">
        <w:rPr>
          <w:noProof w:val="0"/>
          <w:lang w:val="en-US"/>
        </w:rPr>
        <w:t>False</w:t>
      </w:r>
    </w:p>
    <w:p w14:paraId="08235AE2" w14:textId="77777777" w:rsidR="00AB654D" w:rsidRPr="00AC0AC1" w:rsidRDefault="00AB654D" w:rsidP="00AB654D">
      <w:pPr>
        <w:pStyle w:val="SourceCode"/>
        <w:rPr>
          <w:noProof w:val="0"/>
          <w:lang w:val="en-US"/>
        </w:rPr>
      </w:pPr>
      <w:r w:rsidRPr="00AC0AC1">
        <w:rPr>
          <w:noProof w:val="0"/>
          <w:lang w:val="en-US"/>
        </w:rPr>
        <w:t>ghci&gt; overlaps (to (100 :: Integer)) $ interval 30 101</w:t>
      </w:r>
    </w:p>
    <w:p w14:paraId="02BB59A7" w14:textId="4F623591" w:rsidR="00AB654D" w:rsidRPr="00AC0AC1" w:rsidRDefault="00AB654D" w:rsidP="00AB654D">
      <w:pPr>
        <w:pStyle w:val="SourceCode"/>
        <w:rPr>
          <w:noProof w:val="0"/>
          <w:lang w:val="en-US"/>
        </w:rPr>
      </w:pPr>
      <w:r w:rsidRPr="00AC0AC1">
        <w:rPr>
          <w:noProof w:val="0"/>
          <w:lang w:val="en-US"/>
        </w:rPr>
        <w:t>True</w:t>
      </w:r>
    </w:p>
    <w:p w14:paraId="016722A5" w14:textId="77777777" w:rsidR="00CE30D4" w:rsidRPr="00AC0AC1" w:rsidRDefault="00CE30D4" w:rsidP="00C300A1">
      <w:pPr>
        <w:spacing w:after="0"/>
        <w:rPr>
          <w:szCs w:val="24"/>
        </w:rPr>
      </w:pPr>
    </w:p>
    <w:p w14:paraId="0860AFAE" w14:textId="49D11703" w:rsidR="0070610C" w:rsidRPr="00AC0AC1" w:rsidRDefault="00203DC0" w:rsidP="00ED1562">
      <w:pPr>
        <w:spacing w:before="0"/>
        <w:rPr>
          <w:szCs w:val="24"/>
        </w:rPr>
      </w:pPr>
      <w:r w:rsidRPr="00AC0AC1">
        <w:rPr>
          <w:szCs w:val="24"/>
        </w:rPr>
        <w:t xml:space="preserve">Next let’s look at the </w:t>
      </w:r>
      <w:r w:rsidRPr="00AC0AC1">
        <w:rPr>
          <w:i/>
          <w:szCs w:val="24"/>
        </w:rPr>
        <w:t>Vesting.hs</w:t>
      </w:r>
      <w:r w:rsidRPr="00AC0AC1">
        <w:rPr>
          <w:szCs w:val="24"/>
        </w:rPr>
        <w:t xml:space="preserve"> example</w:t>
      </w:r>
      <w:r w:rsidR="002664B9" w:rsidRPr="00AC0AC1">
        <w:rPr>
          <w:szCs w:val="24"/>
        </w:rPr>
        <w:t xml:space="preserve"> found in week03 folder</w:t>
      </w:r>
      <w:r w:rsidRPr="00AC0AC1">
        <w:rPr>
          <w:szCs w:val="24"/>
        </w:rPr>
        <w:t xml:space="preserve"> where we create a script address with some ADA that can be redeemed after a certain date has passed.</w:t>
      </w:r>
    </w:p>
    <w:p w14:paraId="2687E15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TxConstraints</w:t>
      </w:r>
      <w:r w:rsidRPr="00AC0AC1">
        <w:rPr>
          <w:rFonts w:ascii="Consolas" w:eastAsia="Times New Roman" w:hAnsi="Consolas"/>
          <w:color w:val="777777"/>
          <w:sz w:val="21"/>
          <w:szCs w:val="21"/>
        </w:rPr>
        <w:t>)</w:t>
      </w:r>
    </w:p>
    <w:p w14:paraId="45DBD68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1DC1439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1A4BF10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6E6B1B5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1E05E65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p>
    <w:p w14:paraId="6361DDA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p>
    <w:p w14:paraId="3C82731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738718F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20D6B2F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''VestingDatum</w:t>
      </w:r>
    </w:p>
    <w:p w14:paraId="679CC71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048F500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08FE8BC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ECFC02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mkValidator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beneficiary's signature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8459D66" w14:textId="60D2682C"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&amp;&amp;</w:t>
      </w:r>
    </w:p>
    <w:p w14:paraId="11B423C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deadline not reached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deadlineReached</w:t>
      </w:r>
    </w:p>
    <w:p w14:paraId="46CE4FD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3D9687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768A292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2D5A6BC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p>
    <w:p w14:paraId="00E68A31"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2F3533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txSignedBy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75030CD" w14:textId="069B6BC8"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beneficiary dat</w:t>
      </w:r>
    </w:p>
    <w:p w14:paraId="4A6CE86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4F1C00F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deadlineReached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05E8BA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deadlineReached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contains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 dat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txInfoValidRange info</w:t>
      </w:r>
    </w:p>
    <w:p w14:paraId="461F6F4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3EFD2E8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w:t>
      </w:r>
    </w:p>
    <w:p w14:paraId="11EE74D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406263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7AF5D7D6"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29</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466193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p>
    <w:p w14:paraId="1BE3139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w:t>
      </w:r>
    </w:p>
    <w:p w14:paraId="7173B7A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w:t>
      </w:r>
    </w:p>
    <w:p w14:paraId="7F58C6F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p>
    <w:p w14:paraId="0BD71C4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56656C98"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C03ED0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DA89E9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p>
    <w:p w14:paraId="18D84B5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3CD0001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validatorScript typedValidator</w:t>
      </w:r>
    </w:p>
    <w:p w14:paraId="12A0028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1F8E4AF7"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ValidatorHash</w:t>
      </w:r>
    </w:p>
    <w:p w14:paraId="30DEAF9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validatorHash typedValidator</w:t>
      </w:r>
    </w:p>
    <w:p w14:paraId="6A03D141"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p>
    <w:p w14:paraId="2F7FA5C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4F084E4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validator</w:t>
      </w:r>
    </w:p>
    <w:p w14:paraId="0CAF414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3A68DC1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63D07C9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504911C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1E3B3C4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61856DB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56CE656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471550E0"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7CC7227"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1943EE4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E19D94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p>
    <w:p w14:paraId="20B1B32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C323BF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give gp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E32CB3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4DABEDE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p>
    <w:p w14:paraId="57D3863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p>
    <w:p w14:paraId="68D10C7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DC2BB59" w14:textId="77777777" w:rsidR="002606CE"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6D88102" w14:textId="2BE1A138" w:rsidR="002664B9" w:rsidRPr="00AC0AC1" w:rsidRDefault="002606CE"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64B9" w:rsidRPr="00AC0AC1">
        <w:rPr>
          <w:rFonts w:ascii="Consolas" w:eastAsia="Times New Roman" w:hAnsi="Consolas"/>
          <w:color w:val="333333"/>
          <w:sz w:val="21"/>
          <w:szCs w:val="21"/>
        </w:rPr>
        <w:t>gpAmount gp</w:t>
      </w:r>
    </w:p>
    <w:p w14:paraId="2AD9F7A7"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typedValidator tx</w:t>
      </w:r>
    </w:p>
    <w:p w14:paraId="06FE97E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09F2BDCF" w14:textId="77777777" w:rsidR="002606CE" w:rsidRPr="00AC0AC1" w:rsidRDefault="002664B9" w:rsidP="002664B9">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a gift of %d lovelace to %s </w:t>
      </w:r>
    </w:p>
    <w:p w14:paraId="7016A21A" w14:textId="004CB1F4" w:rsidR="002664B9" w:rsidRPr="00AC0AC1" w:rsidRDefault="002606CE"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2664B9" w:rsidRPr="00AC0AC1">
        <w:rPr>
          <w:rFonts w:ascii="Consolas" w:eastAsia="Times New Roman" w:hAnsi="Consolas"/>
          <w:color w:val="448C27"/>
          <w:sz w:val="21"/>
          <w:szCs w:val="21"/>
        </w:rPr>
        <w:t>with deadline %s</w:t>
      </w:r>
      <w:r w:rsidR="002664B9" w:rsidRPr="00AC0AC1">
        <w:rPr>
          <w:rFonts w:ascii="Consolas" w:eastAsia="Times New Roman" w:hAnsi="Consolas"/>
          <w:color w:val="777777"/>
          <w:sz w:val="21"/>
          <w:szCs w:val="21"/>
        </w:rPr>
        <w:t>"</w:t>
      </w:r>
    </w:p>
    <w:p w14:paraId="2F55C53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gpAmount gp</w:t>
      </w:r>
      <w:r w:rsidRPr="00AC0AC1">
        <w:rPr>
          <w:rFonts w:ascii="Consolas" w:eastAsia="Times New Roman" w:hAnsi="Consolas"/>
          <w:color w:val="777777"/>
          <w:sz w:val="21"/>
          <w:szCs w:val="21"/>
        </w:rPr>
        <w:t>)</w:t>
      </w:r>
    </w:p>
    <w:p w14:paraId="087ACB7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r w:rsidRPr="00AC0AC1">
        <w:rPr>
          <w:rFonts w:ascii="Consolas" w:eastAsia="Times New Roman" w:hAnsi="Consolas"/>
          <w:color w:val="777777"/>
          <w:sz w:val="21"/>
          <w:szCs w:val="21"/>
        </w:rPr>
        <w:t>)</w:t>
      </w:r>
    </w:p>
    <w:p w14:paraId="69DD0FF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r w:rsidRPr="00AC0AC1">
        <w:rPr>
          <w:rFonts w:ascii="Consolas" w:eastAsia="Times New Roman" w:hAnsi="Consolas"/>
          <w:color w:val="777777"/>
          <w:sz w:val="21"/>
          <w:szCs w:val="21"/>
        </w:rPr>
        <w:t>)</w:t>
      </w:r>
    </w:p>
    <w:p w14:paraId="60BB42B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p>
    <w:p w14:paraId="0AFC20B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80782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72</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C8D6DC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48B9DC7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1D4C75C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filter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isSuitable pkh now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utxosAt scrAddress</w:t>
      </w:r>
    </w:p>
    <w:p w14:paraId="194F79B6"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null utxos</w:t>
      </w:r>
    </w:p>
    <w:p w14:paraId="18FCFEDB"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gifts available</w:t>
      </w:r>
      <w:r w:rsidRPr="00AC0AC1">
        <w:rPr>
          <w:rFonts w:ascii="Consolas" w:eastAsia="Times New Roman" w:hAnsi="Consolas"/>
          <w:color w:val="777777"/>
          <w:sz w:val="21"/>
          <w:szCs w:val="21"/>
        </w:rPr>
        <w:t>"</w:t>
      </w:r>
    </w:p>
    <w:p w14:paraId="3CC9D2D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5A9DC7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007CA093"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  </w:t>
      </w:r>
      <w:r w:rsidRPr="00AC0AC1">
        <w:rPr>
          <w:rFonts w:ascii="Consolas" w:eastAsia="Times New Roman" w:hAnsi="Consolas"/>
          <w:color w:val="777777"/>
          <w:sz w:val="21"/>
          <w:szCs w:val="21"/>
        </w:rPr>
        <w:t>&lt;&gt;</w:t>
      </w:r>
    </w:p>
    <w:p w14:paraId="4828CFD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otherScript validator</w:t>
      </w:r>
    </w:p>
    <w:p w14:paraId="60BB2E6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0D803613" w14:textId="77777777" w:rsidR="00766605"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07F0C213" w14:textId="4CE5FC52" w:rsidR="002664B9" w:rsidRPr="00AC0AC1" w:rsidRDefault="00766605"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64B9" w:rsidRPr="00AC0AC1">
        <w:rPr>
          <w:rFonts w:ascii="Consolas" w:eastAsia="Times New Roman" w:hAnsi="Consolas"/>
          <w:color w:val="333333"/>
          <w:sz w:val="21"/>
          <w:szCs w:val="21"/>
        </w:rPr>
        <w:t xml:space="preserve">unitRedeemer </w:t>
      </w:r>
      <w:r w:rsidR="002664B9" w:rsidRPr="00AC0AC1">
        <w:rPr>
          <w:rFonts w:ascii="Consolas" w:eastAsia="Times New Roman" w:hAnsi="Consolas"/>
          <w:color w:val="777777"/>
          <w:sz w:val="21"/>
          <w:szCs w:val="21"/>
        </w:rPr>
        <w:t>|</w:t>
      </w:r>
      <w:r w:rsidR="002664B9" w:rsidRPr="00AC0AC1">
        <w:rPr>
          <w:rFonts w:ascii="Consolas" w:eastAsia="Times New Roman" w:hAnsi="Consolas"/>
          <w:color w:val="333333"/>
          <w:sz w:val="21"/>
          <w:szCs w:val="21"/>
        </w:rPr>
        <w:t xml:space="preserve"> oref </w:t>
      </w:r>
      <w:r w:rsidR="002664B9" w:rsidRPr="00AC0AC1">
        <w:rPr>
          <w:rFonts w:ascii="Consolas" w:eastAsia="Times New Roman" w:hAnsi="Consolas"/>
          <w:color w:val="777777"/>
          <w:sz w:val="21"/>
          <w:szCs w:val="21"/>
        </w:rPr>
        <w:t>&lt;-</w:t>
      </w:r>
      <w:r w:rsidR="002664B9" w:rsidRPr="00AC0AC1">
        <w:rPr>
          <w:rFonts w:ascii="Consolas" w:eastAsia="Times New Roman" w:hAnsi="Consolas"/>
          <w:color w:val="333333"/>
          <w:sz w:val="21"/>
          <w:szCs w:val="21"/>
        </w:rPr>
        <w:t xml:space="preserve"> orefs</w:t>
      </w:r>
      <w:r w:rsidR="002664B9" w:rsidRPr="00AC0AC1">
        <w:rPr>
          <w:rFonts w:ascii="Consolas" w:eastAsia="Times New Roman" w:hAnsi="Consolas"/>
          <w:color w:val="777777"/>
          <w:sz w:val="21"/>
          <w:szCs w:val="21"/>
        </w:rPr>
        <w:t>]</w:t>
      </w:r>
      <w:r w:rsidR="002664B9" w:rsidRPr="00AC0AC1">
        <w:rPr>
          <w:rFonts w:ascii="Consolas" w:eastAsia="Times New Roman" w:hAnsi="Consolas"/>
          <w:color w:val="333333"/>
          <w:sz w:val="21"/>
          <w:szCs w:val="21"/>
        </w:rPr>
        <w:t xml:space="preserve"> </w:t>
      </w:r>
      <w:r w:rsidR="002664B9" w:rsidRPr="00AC0AC1">
        <w:rPr>
          <w:rFonts w:ascii="Consolas" w:eastAsia="Times New Roman" w:hAnsi="Consolas"/>
          <w:color w:val="777777"/>
          <w:sz w:val="21"/>
          <w:szCs w:val="21"/>
        </w:rPr>
        <w:t>&lt;&gt;</w:t>
      </w:r>
    </w:p>
    <w:p w14:paraId="3A520867"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p>
    <w:p w14:paraId="7819256A"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77BD571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35C298F8"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collected gifts</w:t>
      </w:r>
      <w:r w:rsidRPr="00AC0AC1">
        <w:rPr>
          <w:rFonts w:ascii="Consolas" w:eastAsia="Times New Roman" w:hAnsi="Consolas"/>
          <w:color w:val="777777"/>
          <w:sz w:val="21"/>
          <w:szCs w:val="21"/>
        </w:rPr>
        <w:t>"</w:t>
      </w:r>
    </w:p>
    <w:p w14:paraId="057341E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1B50727"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isSuitable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ChainIndexTxOut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8E025C8"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isSuitable pkh now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_ciTxOutDatum o </w:t>
      </w:r>
      <w:r w:rsidRPr="00AC0AC1">
        <w:rPr>
          <w:rFonts w:ascii="Consolas" w:eastAsia="Times New Roman" w:hAnsi="Consolas"/>
          <w:color w:val="4B69C6"/>
          <w:sz w:val="21"/>
          <w:szCs w:val="21"/>
        </w:rPr>
        <w:t>of</w:t>
      </w:r>
    </w:p>
    <w:p w14:paraId="1A162F7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6028B356"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fromBuiltinData e </w:t>
      </w:r>
      <w:r w:rsidRPr="00AC0AC1">
        <w:rPr>
          <w:rFonts w:ascii="Consolas" w:eastAsia="Times New Roman" w:hAnsi="Consolas"/>
          <w:color w:val="4B69C6"/>
          <w:sz w:val="21"/>
          <w:szCs w:val="21"/>
        </w:rPr>
        <w:t>of</w:t>
      </w:r>
    </w:p>
    <w:p w14:paraId="1474DDC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626D1EF1"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beneficiary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deadline 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now</w:t>
      </w:r>
    </w:p>
    <w:p w14:paraId="0F48E2DD"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p>
    <w:p w14:paraId="7A33ED8E"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52D6669"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9BE8D82"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E477305"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66144288"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const grab</w:t>
      </w:r>
    </w:p>
    <w:p w14:paraId="324952B1"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41F630BC"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mkSchemaDefinitions ''VestingSchema</w:t>
      </w:r>
    </w:p>
    <w:p w14:paraId="1CB86D5F"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w:t>
      </w:r>
    </w:p>
    <w:p w14:paraId="6A489D84" w14:textId="77777777" w:rsidR="002664B9" w:rsidRPr="00AC0AC1" w:rsidRDefault="002664B9" w:rsidP="002664B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7FF1C182" w14:textId="77777777" w:rsidR="002F014E" w:rsidRPr="00AC0AC1" w:rsidRDefault="002F014E" w:rsidP="006C6BAF">
      <w:pPr>
        <w:spacing w:before="0" w:after="0"/>
        <w:rPr>
          <w:szCs w:val="24"/>
        </w:rPr>
      </w:pPr>
    </w:p>
    <w:p w14:paraId="36C39647" w14:textId="3C0F84EA" w:rsidR="00C300A1" w:rsidRPr="00AC0AC1" w:rsidRDefault="002F014E" w:rsidP="002F014E">
      <w:pPr>
        <w:spacing w:before="0" w:after="0"/>
      </w:pPr>
      <w:r w:rsidRPr="00AC0AC1">
        <w:rPr>
          <w:szCs w:val="24"/>
        </w:rPr>
        <w:t xml:space="preserve">Compared to the last code example </w:t>
      </w:r>
      <w:r w:rsidRPr="00AC0AC1">
        <w:rPr>
          <w:i/>
          <w:szCs w:val="24"/>
        </w:rPr>
        <w:t>Solution2.hs</w:t>
      </w:r>
      <w:r w:rsidRPr="00AC0AC1">
        <w:rPr>
          <w:szCs w:val="24"/>
        </w:rPr>
        <w:t xml:space="preserve"> from the week02 folder, we make a different import of</w:t>
      </w:r>
      <w:r w:rsidRPr="00AC0AC1">
        <w:t xml:space="preserve"> </w:t>
      </w:r>
      <w:r w:rsidRPr="00AC0AC1">
        <w:rPr>
          <w:i/>
        </w:rPr>
        <w:t>Ledger.Constraints</w:t>
      </w:r>
      <w:r w:rsidRPr="00AC0AC1">
        <w:t xml:space="preserve"> one qualified and one normal. And from the standard Prelude we also import the </w:t>
      </w:r>
      <w:r w:rsidRPr="00AC0AC1">
        <w:rPr>
          <w:i/>
        </w:rPr>
        <w:t>Show</w:t>
      </w:r>
      <w:r w:rsidRPr="00AC0AC1">
        <w:t xml:space="preserve"> type class.</w:t>
      </w:r>
      <w:r w:rsidR="00E27CDD" w:rsidRPr="00AC0AC1">
        <w:t xml:space="preserve"> </w:t>
      </w:r>
      <w:r w:rsidR="00EA1696" w:rsidRPr="00AC0AC1">
        <w:t xml:space="preserve">Then we define the vesting datum, which contains the hash of the payment public key from the user that will retrieve the funds and the deadline after which the funds can be retrieved. </w:t>
      </w:r>
      <w:r w:rsidR="001D7B05" w:rsidRPr="00AC0AC1">
        <w:t xml:space="preserve">We derive the Show type class so we can display our information in the console. </w:t>
      </w:r>
      <w:r w:rsidR="008F1BB0" w:rsidRPr="00AC0AC1">
        <w:t>Next,</w:t>
      </w:r>
      <w:r w:rsidR="00C431A4" w:rsidRPr="00AC0AC1">
        <w:t xml:space="preserve"> we write our validator function where we look at the datum and the context. </w:t>
      </w:r>
    </w:p>
    <w:p w14:paraId="4F3AB1C9" w14:textId="77777777" w:rsidR="00013026" w:rsidRDefault="00B36529" w:rsidP="002F014E">
      <w:pPr>
        <w:spacing w:before="0" w:after="0"/>
        <w:rPr>
          <w:szCs w:val="24"/>
        </w:rPr>
      </w:pPr>
      <w:r w:rsidRPr="00AC0AC1">
        <w:rPr>
          <w:szCs w:val="24"/>
        </w:rPr>
        <w:t xml:space="preserve">In the </w:t>
      </w:r>
      <w:r w:rsidRPr="00AC0AC1">
        <w:rPr>
          <w:i/>
          <w:szCs w:val="24"/>
        </w:rPr>
        <w:t>where</w:t>
      </w:r>
      <w:r w:rsidRPr="00AC0AC1">
        <w:rPr>
          <w:szCs w:val="24"/>
        </w:rPr>
        <w:t xml:space="preserve"> clause we first define the transaction info. </w:t>
      </w:r>
      <w:r w:rsidR="009A487E" w:rsidRPr="00AC0AC1">
        <w:rPr>
          <w:szCs w:val="24"/>
        </w:rPr>
        <w:t>After that</w:t>
      </w:r>
      <w:r w:rsidR="00142C65" w:rsidRPr="00AC0AC1">
        <w:rPr>
          <w:szCs w:val="24"/>
        </w:rPr>
        <w:t xml:space="preserve"> we implement our two conditions. </w:t>
      </w:r>
      <w:r w:rsidR="00933665" w:rsidRPr="00AC0AC1">
        <w:rPr>
          <w:szCs w:val="24"/>
        </w:rPr>
        <w:t xml:space="preserve">For the first condition </w:t>
      </w:r>
      <w:r w:rsidR="00933665" w:rsidRPr="00AC0AC1">
        <w:rPr>
          <w:i/>
          <w:szCs w:val="24"/>
        </w:rPr>
        <w:t>signedByBenificiary</w:t>
      </w:r>
      <w:r w:rsidR="00933665" w:rsidRPr="00AC0AC1">
        <w:rPr>
          <w:szCs w:val="24"/>
        </w:rPr>
        <w:t xml:space="preserve"> we use the </w:t>
      </w:r>
      <w:r w:rsidR="00933665" w:rsidRPr="00AC0AC1">
        <w:rPr>
          <w:i/>
          <w:szCs w:val="24"/>
        </w:rPr>
        <w:t>txSignedBy</w:t>
      </w:r>
      <w:r w:rsidR="00933665" w:rsidRPr="00AC0AC1">
        <w:rPr>
          <w:szCs w:val="24"/>
        </w:rPr>
        <w:t xml:space="preserve"> function</w:t>
      </w:r>
      <w:r w:rsidR="00013026">
        <w:rPr>
          <w:szCs w:val="24"/>
        </w:rPr>
        <w:t>.</w:t>
      </w:r>
      <w:r w:rsidR="00933665" w:rsidRPr="00AC0AC1">
        <w:rPr>
          <w:szCs w:val="24"/>
        </w:rPr>
        <w:t xml:space="preserve"> </w:t>
      </w:r>
    </w:p>
    <w:p w14:paraId="76B4740D" w14:textId="4E56D6ED" w:rsidR="00013026" w:rsidRDefault="00013026" w:rsidP="00013026">
      <w:pPr>
        <w:pStyle w:val="SourceCode"/>
      </w:pPr>
      <w:r w:rsidRPr="00013026">
        <w:lastRenderedPageBreak/>
        <w:t>txSignedBy :: TxInfo -&gt; PubKeyHash -&gt; Bool</w:t>
      </w:r>
    </w:p>
    <w:p w14:paraId="0D6BD479" w14:textId="3030E1E7" w:rsidR="00C431A4" w:rsidRPr="00AC0AC1" w:rsidRDefault="00013026" w:rsidP="002F014E">
      <w:pPr>
        <w:spacing w:before="0" w:after="0"/>
        <w:rPr>
          <w:szCs w:val="24"/>
        </w:rPr>
      </w:pPr>
      <w:r>
        <w:rPr>
          <w:szCs w:val="24"/>
        </w:rPr>
        <w:t>It</w:t>
      </w:r>
      <w:r w:rsidR="00933665" w:rsidRPr="00AC0AC1">
        <w:rPr>
          <w:szCs w:val="24"/>
        </w:rPr>
        <w:t xml:space="preserve"> takes a transaction info and a public key hash and returns True if the transaction was signed with this key. </w:t>
      </w:r>
      <w:r w:rsidR="00251D9D" w:rsidRPr="00AC0AC1">
        <w:rPr>
          <w:szCs w:val="24"/>
        </w:rPr>
        <w:t xml:space="preserve">The function expects a </w:t>
      </w:r>
      <w:r w:rsidR="00251D9D" w:rsidRPr="00AC0AC1">
        <w:rPr>
          <w:i/>
          <w:szCs w:val="24"/>
        </w:rPr>
        <w:t>PubKeyHash</w:t>
      </w:r>
      <w:r w:rsidR="00251D9D" w:rsidRPr="00AC0AC1">
        <w:rPr>
          <w:szCs w:val="24"/>
        </w:rPr>
        <w:t xml:space="preserve"> variable which we get with</w:t>
      </w:r>
      <w:r>
        <w:rPr>
          <w:szCs w:val="24"/>
        </w:rPr>
        <w:t xml:space="preserve"> the </w:t>
      </w:r>
      <w:r w:rsidR="00723CD8">
        <w:rPr>
          <w:szCs w:val="24"/>
        </w:rPr>
        <w:t>record syntax</w:t>
      </w:r>
      <w:r>
        <w:rPr>
          <w:szCs w:val="24"/>
        </w:rPr>
        <w:t xml:space="preserve"> function</w:t>
      </w:r>
      <w:r w:rsidR="00251D9D" w:rsidRPr="00AC0AC1">
        <w:rPr>
          <w:szCs w:val="24"/>
        </w:rPr>
        <w:t xml:space="preserve"> </w:t>
      </w:r>
      <w:r w:rsidR="00251D9D" w:rsidRPr="00AC0AC1">
        <w:rPr>
          <w:i/>
          <w:szCs w:val="24"/>
        </w:rPr>
        <w:t>unPaymentPubKeyHash</w:t>
      </w:r>
      <w:r w:rsidR="00251D9D" w:rsidRPr="00AC0AC1">
        <w:rPr>
          <w:szCs w:val="24"/>
        </w:rPr>
        <w:t>.</w:t>
      </w:r>
    </w:p>
    <w:p w14:paraId="6F8C616F" w14:textId="58388BAE" w:rsidR="00251D9D" w:rsidRPr="00AC0AC1" w:rsidRDefault="00251D9D" w:rsidP="00251D9D">
      <w:pPr>
        <w:pStyle w:val="SourceCode"/>
        <w:rPr>
          <w:noProof w:val="0"/>
          <w:lang w:val="en-US"/>
        </w:rPr>
      </w:pPr>
      <w:r w:rsidRPr="00AC0AC1">
        <w:rPr>
          <w:noProof w:val="0"/>
          <w:lang w:val="en-US"/>
        </w:rPr>
        <w:t xml:space="preserve">Prelude Ledger&gt; :i PaymentPubKeyHash </w:t>
      </w:r>
    </w:p>
    <w:p w14:paraId="7782E345" w14:textId="77777777" w:rsidR="00251D9D" w:rsidRPr="00AC0AC1" w:rsidRDefault="00251D9D" w:rsidP="00251D9D">
      <w:pPr>
        <w:pStyle w:val="SourceCode"/>
        <w:rPr>
          <w:noProof w:val="0"/>
          <w:lang w:val="en-US"/>
        </w:rPr>
      </w:pPr>
      <w:r w:rsidRPr="00AC0AC1">
        <w:rPr>
          <w:noProof w:val="0"/>
          <w:lang w:val="en-US"/>
        </w:rPr>
        <w:t>type PaymentPubKeyHash :: *</w:t>
      </w:r>
    </w:p>
    <w:p w14:paraId="7355C952" w14:textId="77777777" w:rsidR="00251D9D" w:rsidRPr="00AC0AC1" w:rsidRDefault="00251D9D" w:rsidP="00251D9D">
      <w:pPr>
        <w:pStyle w:val="SourceCode"/>
        <w:rPr>
          <w:noProof w:val="0"/>
          <w:lang w:val="en-US"/>
        </w:rPr>
      </w:pPr>
      <w:r w:rsidRPr="00AC0AC1">
        <w:rPr>
          <w:noProof w:val="0"/>
          <w:lang w:val="en-US"/>
        </w:rPr>
        <w:t>newtype PaymentPubKeyHash</w:t>
      </w:r>
    </w:p>
    <w:p w14:paraId="3D194759" w14:textId="77777777" w:rsidR="00251D9D" w:rsidRPr="00AC0AC1" w:rsidRDefault="00251D9D" w:rsidP="00251D9D">
      <w:pPr>
        <w:pStyle w:val="SourceCode"/>
        <w:rPr>
          <w:noProof w:val="0"/>
          <w:lang w:val="en-US"/>
        </w:rPr>
      </w:pPr>
      <w:r w:rsidRPr="00AC0AC1">
        <w:rPr>
          <w:noProof w:val="0"/>
          <w:lang w:val="en-US"/>
        </w:rPr>
        <w:t xml:space="preserve">  = PaymentPubKeyHash {unPaymentPubKeyHash :: PubKeyHash}</w:t>
      </w:r>
    </w:p>
    <w:p w14:paraId="3C3A222A" w14:textId="7EDD1F52" w:rsidR="00C300A1" w:rsidRPr="00AC0AC1" w:rsidRDefault="00251D9D" w:rsidP="00C300A1">
      <w:pPr>
        <w:spacing w:after="0"/>
        <w:rPr>
          <w:szCs w:val="24"/>
        </w:rPr>
      </w:pPr>
      <w:r w:rsidRPr="00AC0AC1">
        <w:rPr>
          <w:szCs w:val="24"/>
        </w:rPr>
        <w:t xml:space="preserve">For the second condition </w:t>
      </w:r>
      <w:r w:rsidRPr="00AC0AC1">
        <w:rPr>
          <w:i/>
          <w:szCs w:val="24"/>
        </w:rPr>
        <w:t>deadlineReached</w:t>
      </w:r>
      <w:r w:rsidRPr="00AC0AC1">
        <w:rPr>
          <w:szCs w:val="24"/>
        </w:rPr>
        <w:t xml:space="preserve"> we </w:t>
      </w:r>
      <w:r w:rsidR="009A487E" w:rsidRPr="00AC0AC1">
        <w:rPr>
          <w:szCs w:val="24"/>
        </w:rPr>
        <w:t>construct an</w:t>
      </w:r>
      <w:r w:rsidR="008925FD" w:rsidRPr="00AC0AC1">
        <w:rPr>
          <w:szCs w:val="24"/>
        </w:rPr>
        <w:t xml:space="preserve"> interval that stretches from the deadline to infinity and if the validity interval </w:t>
      </w:r>
      <w:r w:rsidR="00E31BE6" w:rsidRPr="00AC0AC1">
        <w:rPr>
          <w:i/>
          <w:szCs w:val="24"/>
        </w:rPr>
        <w:t>txInfoValidRange</w:t>
      </w:r>
      <w:r w:rsidR="00E31BE6" w:rsidRPr="00AC0AC1">
        <w:rPr>
          <w:szCs w:val="24"/>
        </w:rPr>
        <w:t xml:space="preserve"> from</w:t>
      </w:r>
      <w:r w:rsidR="008925FD" w:rsidRPr="00AC0AC1">
        <w:rPr>
          <w:szCs w:val="24"/>
        </w:rPr>
        <w:t xml:space="preserve"> the transaction info object is contained in this interval the deadline is definitely reached. </w:t>
      </w:r>
      <w:r w:rsidR="00E42386" w:rsidRPr="00AC0AC1">
        <w:rPr>
          <w:szCs w:val="24"/>
        </w:rPr>
        <w:t xml:space="preserve">Next follows the code where we compile our validator and create the script address. </w:t>
      </w:r>
    </w:p>
    <w:p w14:paraId="5339F426" w14:textId="4E351324" w:rsidR="00A116A1" w:rsidRPr="00AC0AC1" w:rsidRDefault="00A116A1" w:rsidP="00C300A1">
      <w:pPr>
        <w:spacing w:after="0"/>
        <w:rPr>
          <w:szCs w:val="24"/>
        </w:rPr>
      </w:pPr>
      <w:r w:rsidRPr="00AC0AC1">
        <w:rPr>
          <w:szCs w:val="24"/>
        </w:rPr>
        <w:t xml:space="preserve">After that follows the off-chain code. </w:t>
      </w:r>
      <w:r w:rsidR="008F1BB0" w:rsidRPr="00AC0AC1">
        <w:rPr>
          <w:szCs w:val="24"/>
        </w:rPr>
        <w:t>First,</w:t>
      </w:r>
      <w:r w:rsidRPr="00AC0AC1">
        <w:rPr>
          <w:szCs w:val="24"/>
        </w:rPr>
        <w:t xml:space="preserve"> we define a data type called </w:t>
      </w:r>
      <w:r w:rsidRPr="00AC0AC1">
        <w:rPr>
          <w:i/>
          <w:szCs w:val="24"/>
        </w:rPr>
        <w:t>GiveParams</w:t>
      </w:r>
      <w:r w:rsidRPr="00AC0AC1">
        <w:rPr>
          <w:szCs w:val="24"/>
        </w:rPr>
        <w:t xml:space="preserve"> that includes information necessary to construct the script address. </w:t>
      </w:r>
      <w:r w:rsidR="000E2394" w:rsidRPr="00AC0AC1">
        <w:rPr>
          <w:szCs w:val="24"/>
        </w:rPr>
        <w:t xml:space="preserve">We add an exclamation mark to the parameters so they get strictly evaluated. </w:t>
      </w:r>
      <w:r w:rsidR="002C23F3" w:rsidRPr="00AC0AC1">
        <w:rPr>
          <w:szCs w:val="24"/>
        </w:rPr>
        <w:t xml:space="preserve">Then we </w:t>
      </w:r>
      <w:r w:rsidR="00073000" w:rsidRPr="00AC0AC1">
        <w:rPr>
          <w:szCs w:val="24"/>
        </w:rPr>
        <w:t xml:space="preserve">write </w:t>
      </w:r>
      <w:r w:rsidR="002C23F3" w:rsidRPr="00AC0AC1">
        <w:rPr>
          <w:szCs w:val="24"/>
        </w:rPr>
        <w:t>our give function w</w:t>
      </w:r>
      <w:r w:rsidR="004C513B" w:rsidRPr="00AC0AC1">
        <w:rPr>
          <w:szCs w:val="24"/>
        </w:rPr>
        <w:t>here we first define the datum which we use in the next step when constructing the transaction.</w:t>
      </w:r>
    </w:p>
    <w:p w14:paraId="50849FAF" w14:textId="6DAE55FC" w:rsidR="00723CD8" w:rsidRDefault="009D0BF7" w:rsidP="00C300A1">
      <w:pPr>
        <w:spacing w:after="0"/>
        <w:rPr>
          <w:szCs w:val="24"/>
        </w:rPr>
      </w:pPr>
      <w:r w:rsidRPr="00AC0AC1">
        <w:rPr>
          <w:szCs w:val="24"/>
        </w:rPr>
        <w:t xml:space="preserve">For the grab function we can have more UTXOs sitting at the vesting address. </w:t>
      </w:r>
      <w:r w:rsidR="008F1BB0" w:rsidRPr="00AC0AC1">
        <w:rPr>
          <w:szCs w:val="24"/>
        </w:rPr>
        <w:t>First,</w:t>
      </w:r>
      <w:r w:rsidR="009B096A" w:rsidRPr="00AC0AC1">
        <w:rPr>
          <w:szCs w:val="24"/>
        </w:rPr>
        <w:t xml:space="preserve"> we get the current time and lookup our own payment public key hash.</w:t>
      </w:r>
      <w:r w:rsidR="00150110" w:rsidRPr="00AC0AC1">
        <w:rPr>
          <w:szCs w:val="24"/>
        </w:rPr>
        <w:t xml:space="preserve"> The</w:t>
      </w:r>
      <w:r w:rsidR="00CA6C3E" w:rsidRPr="00AC0AC1">
        <w:rPr>
          <w:szCs w:val="24"/>
        </w:rPr>
        <w:t>n</w:t>
      </w:r>
      <w:r w:rsidR="00150110" w:rsidRPr="00AC0AC1">
        <w:rPr>
          <w:szCs w:val="24"/>
        </w:rPr>
        <w:t xml:space="preserve"> we get all suitable UTXOs, where we use the helper function </w:t>
      </w:r>
      <w:r w:rsidR="00150110" w:rsidRPr="00AC0AC1">
        <w:rPr>
          <w:i/>
          <w:szCs w:val="24"/>
        </w:rPr>
        <w:t>isSuitable</w:t>
      </w:r>
      <w:r w:rsidR="00150110" w:rsidRPr="00AC0AC1">
        <w:rPr>
          <w:szCs w:val="24"/>
        </w:rPr>
        <w:t xml:space="preserve">. </w:t>
      </w:r>
      <w:r w:rsidR="00723CD8">
        <w:rPr>
          <w:szCs w:val="24"/>
        </w:rPr>
        <w:t xml:space="preserve">We use </w:t>
      </w:r>
      <w:r w:rsidR="00723CD8" w:rsidRPr="00723CD8">
        <w:rPr>
          <w:i/>
          <w:szCs w:val="24"/>
        </w:rPr>
        <w:t>Map.filter</w:t>
      </w:r>
      <w:r w:rsidR="00723CD8">
        <w:rPr>
          <w:szCs w:val="24"/>
        </w:rPr>
        <w:t xml:space="preserve"> that filters through the values.</w:t>
      </w:r>
    </w:p>
    <w:p w14:paraId="3D3E3315" w14:textId="782ACD49" w:rsidR="00723CD8" w:rsidRDefault="00723CD8" w:rsidP="00723CD8">
      <w:pPr>
        <w:pStyle w:val="SourceCode"/>
      </w:pPr>
      <w:r w:rsidRPr="00723CD8">
        <w:t>filter :: (a -&gt; Bool) -&gt; Map k a -&gt; Map k a</w:t>
      </w:r>
    </w:p>
    <w:p w14:paraId="7F1C6FA0" w14:textId="0C417B40" w:rsidR="004C513B" w:rsidRPr="00AC0AC1" w:rsidRDefault="00723CD8" w:rsidP="00C300A1">
      <w:pPr>
        <w:spacing w:after="0"/>
        <w:rPr>
          <w:szCs w:val="24"/>
        </w:rPr>
      </w:pPr>
      <w:r>
        <w:rPr>
          <w:szCs w:val="24"/>
        </w:rPr>
        <w:t xml:space="preserve">We have to apply the functor operator &lt;$&gt; because the </w:t>
      </w:r>
      <w:r w:rsidRPr="00723CD8">
        <w:rPr>
          <w:i/>
          <w:szCs w:val="24"/>
        </w:rPr>
        <w:t>utxosAt</w:t>
      </w:r>
      <w:r>
        <w:rPr>
          <w:szCs w:val="24"/>
        </w:rPr>
        <w:t xml:space="preserve"> functions returns a contract monad</w:t>
      </w:r>
      <w:r w:rsidR="007268E6">
        <w:rPr>
          <w:szCs w:val="24"/>
        </w:rPr>
        <w:t xml:space="preserve">. The </w:t>
      </w:r>
      <w:r w:rsidR="007268E6" w:rsidRPr="00AC0AC1">
        <w:rPr>
          <w:i/>
          <w:szCs w:val="24"/>
        </w:rPr>
        <w:t>isSuitable</w:t>
      </w:r>
      <w:r w:rsidR="007268E6">
        <w:rPr>
          <w:szCs w:val="24"/>
        </w:rPr>
        <w:t xml:space="preserve"> function</w:t>
      </w:r>
      <w:r w:rsidR="00D1575A" w:rsidRPr="00AC0AC1">
        <w:rPr>
          <w:szCs w:val="24"/>
        </w:rPr>
        <w:t xml:space="preserve"> takes in our payment key, the current time and </w:t>
      </w:r>
      <w:r w:rsidR="006644B1">
        <w:rPr>
          <w:szCs w:val="24"/>
        </w:rPr>
        <w:t xml:space="preserve">the Map keys which are of type </w:t>
      </w:r>
      <w:r w:rsidR="006644B1" w:rsidRPr="006644B1">
        <w:rPr>
          <w:i/>
          <w:szCs w:val="24"/>
        </w:rPr>
        <w:t>ChainIndexTxOut</w:t>
      </w:r>
      <w:r w:rsidR="00D1575A" w:rsidRPr="00AC0AC1">
        <w:rPr>
          <w:szCs w:val="24"/>
        </w:rPr>
        <w:t xml:space="preserve"> and returns a Bool. </w:t>
      </w:r>
      <w:r w:rsidR="00DD47B6" w:rsidRPr="00AC0AC1">
        <w:rPr>
          <w:szCs w:val="24"/>
        </w:rPr>
        <w:t xml:space="preserve">Inside the </w:t>
      </w:r>
      <w:r w:rsidR="00496739" w:rsidRPr="00AC0AC1">
        <w:rPr>
          <w:szCs w:val="24"/>
        </w:rPr>
        <w:t xml:space="preserve">body of the helper </w:t>
      </w:r>
      <w:r w:rsidR="008F1BB0" w:rsidRPr="00AC0AC1">
        <w:rPr>
          <w:szCs w:val="24"/>
        </w:rPr>
        <w:t>function,</w:t>
      </w:r>
      <w:r w:rsidR="00DD47B6" w:rsidRPr="00AC0AC1">
        <w:rPr>
          <w:szCs w:val="24"/>
        </w:rPr>
        <w:t xml:space="preserve"> we check the datum of </w:t>
      </w:r>
      <w:r w:rsidR="00496739" w:rsidRPr="00AC0AC1">
        <w:rPr>
          <w:szCs w:val="24"/>
        </w:rPr>
        <w:t>the</w:t>
      </w:r>
      <w:r w:rsidR="00DD47B6" w:rsidRPr="00AC0AC1">
        <w:rPr>
          <w:szCs w:val="24"/>
        </w:rPr>
        <w:t xml:space="preserve"> </w:t>
      </w:r>
      <w:r w:rsidR="00496739" w:rsidRPr="00AC0AC1">
        <w:rPr>
          <w:szCs w:val="24"/>
        </w:rPr>
        <w:t>UTXO</w:t>
      </w:r>
      <w:r w:rsidR="007E4095" w:rsidRPr="00AC0AC1">
        <w:rPr>
          <w:szCs w:val="24"/>
        </w:rPr>
        <w:t xml:space="preserve"> with the </w:t>
      </w:r>
      <w:r>
        <w:rPr>
          <w:szCs w:val="24"/>
        </w:rPr>
        <w:t xml:space="preserve">record syntax </w:t>
      </w:r>
      <w:r w:rsidR="007E4095" w:rsidRPr="00AC0AC1">
        <w:rPr>
          <w:szCs w:val="24"/>
        </w:rPr>
        <w:t xml:space="preserve">function </w:t>
      </w:r>
      <w:r w:rsidR="007E4095" w:rsidRPr="00AC0AC1">
        <w:rPr>
          <w:i/>
          <w:szCs w:val="24"/>
        </w:rPr>
        <w:t>_ciTxOutDatum</w:t>
      </w:r>
      <w:r w:rsidR="00E34C44">
        <w:rPr>
          <w:i/>
          <w:szCs w:val="24"/>
        </w:rPr>
        <w:t xml:space="preserve"> </w:t>
      </w:r>
      <w:r w:rsidR="00E34C44">
        <w:rPr>
          <w:szCs w:val="24"/>
        </w:rPr>
        <w:t xml:space="preserve">which can be seen in </w:t>
      </w:r>
      <w:r w:rsidR="00E34C44">
        <w:rPr>
          <w:szCs w:val="24"/>
        </w:rPr>
        <w:fldChar w:fldCharType="begin"/>
      </w:r>
      <w:r w:rsidR="00E34C44">
        <w:rPr>
          <w:szCs w:val="24"/>
        </w:rPr>
        <w:instrText xml:space="preserve"> REF _Ref101090163 \h </w:instrText>
      </w:r>
      <w:r w:rsidR="00E34C44">
        <w:rPr>
          <w:szCs w:val="24"/>
        </w:rPr>
      </w:r>
      <w:r w:rsidR="00E34C44">
        <w:rPr>
          <w:szCs w:val="24"/>
        </w:rPr>
        <w:fldChar w:fldCharType="separate"/>
      </w:r>
      <w:r w:rsidR="000A2D3C" w:rsidRPr="00AC0AC1">
        <w:t xml:space="preserve">Figure </w:t>
      </w:r>
      <w:r w:rsidR="000A2D3C">
        <w:rPr>
          <w:noProof/>
        </w:rPr>
        <w:t>6</w:t>
      </w:r>
      <w:r w:rsidR="00E34C44">
        <w:rPr>
          <w:szCs w:val="24"/>
        </w:rPr>
        <w:fldChar w:fldCharType="end"/>
      </w:r>
      <w:r w:rsidR="00681E3A" w:rsidRPr="00AC0AC1">
        <w:rPr>
          <w:szCs w:val="24"/>
        </w:rPr>
        <w:t>.</w:t>
      </w:r>
      <w:r w:rsidR="00DD47B6" w:rsidRPr="00AC0AC1">
        <w:rPr>
          <w:szCs w:val="24"/>
        </w:rPr>
        <w:t xml:space="preserve"> </w:t>
      </w:r>
      <w:r w:rsidR="00681E3A" w:rsidRPr="00AC0AC1">
        <w:rPr>
          <w:szCs w:val="24"/>
        </w:rPr>
        <w:t xml:space="preserve">If it does not exist and only the </w:t>
      </w:r>
      <w:r w:rsidR="00E47885" w:rsidRPr="00AC0AC1">
        <w:rPr>
          <w:szCs w:val="24"/>
        </w:rPr>
        <w:t xml:space="preserve">hash </w:t>
      </w:r>
      <w:r w:rsidR="008F1BB0" w:rsidRPr="00AC0AC1">
        <w:rPr>
          <w:szCs w:val="24"/>
        </w:rPr>
        <w:t>exists,</w:t>
      </w:r>
      <w:r w:rsidR="00681E3A" w:rsidRPr="00AC0AC1">
        <w:rPr>
          <w:szCs w:val="24"/>
        </w:rPr>
        <w:t xml:space="preserve"> we will get a Left type and can return false. I</w:t>
      </w:r>
      <w:r w:rsidR="00DD47B6" w:rsidRPr="00AC0AC1">
        <w:rPr>
          <w:szCs w:val="24"/>
        </w:rPr>
        <w:t xml:space="preserve">f it </w:t>
      </w:r>
      <w:r w:rsidR="008F1BB0" w:rsidRPr="00AC0AC1">
        <w:rPr>
          <w:szCs w:val="24"/>
        </w:rPr>
        <w:t>exists,</w:t>
      </w:r>
      <w:r w:rsidR="00DD47B6" w:rsidRPr="00AC0AC1">
        <w:rPr>
          <w:szCs w:val="24"/>
        </w:rPr>
        <w:t xml:space="preserve"> we check the content of the datum.</w:t>
      </w:r>
      <w:r w:rsidR="00681E3A" w:rsidRPr="00AC0AC1">
        <w:rPr>
          <w:szCs w:val="24"/>
        </w:rPr>
        <w:t xml:space="preserve"> </w:t>
      </w:r>
      <w:r w:rsidR="00DD47B6" w:rsidRPr="00AC0AC1">
        <w:rPr>
          <w:szCs w:val="24"/>
        </w:rPr>
        <w:t xml:space="preserve">If there is a content </w:t>
      </w:r>
      <w:r w:rsidR="008F1BB0" w:rsidRPr="00AC0AC1">
        <w:rPr>
          <w:szCs w:val="24"/>
        </w:rPr>
        <w:t>present,</w:t>
      </w:r>
      <w:r w:rsidR="00DD47B6" w:rsidRPr="00AC0AC1">
        <w:rPr>
          <w:szCs w:val="24"/>
        </w:rPr>
        <w:t xml:space="preserve"> we can validate our two conditions. </w:t>
      </w:r>
      <w:r w:rsidR="007268E6">
        <w:rPr>
          <w:szCs w:val="24"/>
        </w:rPr>
        <w:t xml:space="preserve">Else we also just return False. </w:t>
      </w:r>
    </w:p>
    <w:p w14:paraId="23E0BD02" w14:textId="7F5DEDF0" w:rsidR="00B23046" w:rsidRPr="00AC0AC1" w:rsidRDefault="00D80134" w:rsidP="00C300A1">
      <w:pPr>
        <w:spacing w:after="0"/>
        <w:rPr>
          <w:szCs w:val="24"/>
        </w:rPr>
      </w:pPr>
      <w:r w:rsidRPr="00AC0AC1">
        <w:rPr>
          <w:szCs w:val="24"/>
        </w:rPr>
        <w:t xml:space="preserve">After we filtered out the valid UTXOs we check if there are any. If there aren’t we log a message else we construct a transaction </w:t>
      </w:r>
      <w:r w:rsidR="00D22537" w:rsidRPr="00AC0AC1">
        <w:rPr>
          <w:szCs w:val="24"/>
        </w:rPr>
        <w:t xml:space="preserve">that collects all of them in one transaction. </w:t>
      </w:r>
      <w:r w:rsidR="00C56D88" w:rsidRPr="00AC0AC1">
        <w:rPr>
          <w:szCs w:val="24"/>
        </w:rPr>
        <w:t xml:space="preserve">In the transaction we also use the function </w:t>
      </w:r>
      <w:r w:rsidR="00C56D88" w:rsidRPr="00AC0AC1">
        <w:rPr>
          <w:i/>
        </w:rPr>
        <w:t>mustValidateIn</w:t>
      </w:r>
      <w:r w:rsidR="00C56D88" w:rsidRPr="00AC0AC1">
        <w:rPr>
          <w:szCs w:val="24"/>
        </w:rPr>
        <w:t xml:space="preserve"> that</w:t>
      </w:r>
      <w:r w:rsidR="00342C14" w:rsidRPr="00AC0AC1">
        <w:rPr>
          <w:szCs w:val="24"/>
        </w:rPr>
        <w:t xml:space="preserve"> creates a validity interval for the transaction</w:t>
      </w:r>
      <w:r w:rsidR="00496739" w:rsidRPr="00AC0AC1">
        <w:rPr>
          <w:szCs w:val="24"/>
        </w:rPr>
        <w:t xml:space="preserve"> </w:t>
      </w:r>
      <w:r w:rsidR="009F236B" w:rsidRPr="00AC0AC1">
        <w:rPr>
          <w:szCs w:val="24"/>
        </w:rPr>
        <w:t>(</w:t>
      </w:r>
      <w:r w:rsidR="00496739" w:rsidRPr="00AC0AC1">
        <w:rPr>
          <w:szCs w:val="24"/>
        </w:rPr>
        <w:t>84)</w:t>
      </w:r>
      <w:r w:rsidR="00342C14" w:rsidRPr="00AC0AC1">
        <w:rPr>
          <w:szCs w:val="24"/>
        </w:rPr>
        <w:t xml:space="preserve">. </w:t>
      </w:r>
      <w:r w:rsidR="00C56D88" w:rsidRPr="00AC0AC1">
        <w:rPr>
          <w:szCs w:val="24"/>
        </w:rPr>
        <w:t xml:space="preserve">In the real world there could be </w:t>
      </w:r>
      <w:r w:rsidR="00E47885" w:rsidRPr="00AC0AC1">
        <w:rPr>
          <w:szCs w:val="24"/>
        </w:rPr>
        <w:t>too</w:t>
      </w:r>
      <w:r w:rsidR="00C56D88" w:rsidRPr="00AC0AC1">
        <w:rPr>
          <w:szCs w:val="24"/>
        </w:rPr>
        <w:t xml:space="preserve"> many UTXOs to collect them in one transaction which can be only of a limited size. </w:t>
      </w:r>
      <w:r w:rsidR="00342C14" w:rsidRPr="00AC0AC1">
        <w:rPr>
          <w:szCs w:val="24"/>
        </w:rPr>
        <w:t>But in this example we forget about this case.</w:t>
      </w:r>
    </w:p>
    <w:p w14:paraId="6F3EC628" w14:textId="6B6C6A7D" w:rsidR="0006702D" w:rsidRPr="00AC0AC1" w:rsidRDefault="00B23046" w:rsidP="00C300A1">
      <w:pPr>
        <w:spacing w:after="0"/>
        <w:rPr>
          <w:szCs w:val="24"/>
        </w:rPr>
      </w:pPr>
      <w:r w:rsidRPr="00AC0AC1">
        <w:rPr>
          <w:szCs w:val="24"/>
        </w:rPr>
        <w:lastRenderedPageBreak/>
        <w:t>If you try this code out in the playground and have a scenario where wallet one makes a gift to wallet two and</w:t>
      </w:r>
      <w:r w:rsidR="00663458" w:rsidRPr="00AC0AC1">
        <w:rPr>
          <w:szCs w:val="24"/>
        </w:rPr>
        <w:t xml:space="preserve"> wallet</w:t>
      </w:r>
      <w:r w:rsidRPr="00AC0AC1">
        <w:rPr>
          <w:szCs w:val="24"/>
        </w:rPr>
        <w:t xml:space="preserve"> three, you will need a slot in between the two gift actions because we defined the code in such a way that we wait for confirmation of the transaction before</w:t>
      </w:r>
      <w:r w:rsidR="00663458" w:rsidRPr="00AC0AC1">
        <w:rPr>
          <w:szCs w:val="24"/>
        </w:rPr>
        <w:t xml:space="preserve"> we finish with</w:t>
      </w:r>
      <w:r w:rsidRPr="00AC0AC1">
        <w:rPr>
          <w:szCs w:val="24"/>
        </w:rPr>
        <w:t xml:space="preserve"> the give action</w:t>
      </w:r>
      <w:r w:rsidR="00663458" w:rsidRPr="00AC0AC1">
        <w:rPr>
          <w:szCs w:val="24"/>
        </w:rPr>
        <w:t xml:space="preserve">. </w:t>
      </w:r>
      <w:r w:rsidR="001D46BE" w:rsidRPr="00AC0AC1">
        <w:rPr>
          <w:szCs w:val="24"/>
        </w:rPr>
        <w:t>So,</w:t>
      </w:r>
      <w:r w:rsidR="00663458" w:rsidRPr="00AC0AC1">
        <w:rPr>
          <w:szCs w:val="24"/>
        </w:rPr>
        <w:t xml:space="preserve"> it will be </w:t>
      </w:r>
      <w:r w:rsidRPr="00AC0AC1">
        <w:rPr>
          <w:szCs w:val="24"/>
        </w:rPr>
        <w:t>again available</w:t>
      </w:r>
      <w:r w:rsidR="00663458" w:rsidRPr="00AC0AC1">
        <w:rPr>
          <w:szCs w:val="24"/>
        </w:rPr>
        <w:t xml:space="preserve"> after the transaction is confirmed</w:t>
      </w:r>
      <w:r w:rsidRPr="00AC0AC1">
        <w:rPr>
          <w:szCs w:val="24"/>
        </w:rPr>
        <w:t>.</w:t>
      </w:r>
      <w:r w:rsidR="0006702D" w:rsidRPr="00AC0AC1">
        <w:rPr>
          <w:szCs w:val="24"/>
        </w:rPr>
        <w:t xml:space="preserve"> You will also need to provide the payment public key hash in the give action of the wallet you want to give the funds. You can get this with the following commands inside the Repl:</w:t>
      </w:r>
    </w:p>
    <w:p w14:paraId="4D224E84" w14:textId="77777777" w:rsidR="0006702D" w:rsidRPr="00AC0AC1" w:rsidRDefault="0006702D" w:rsidP="0006702D">
      <w:pPr>
        <w:pStyle w:val="SourceCode"/>
        <w:rPr>
          <w:noProof w:val="0"/>
          <w:lang w:val="en-US"/>
        </w:rPr>
      </w:pPr>
      <w:r w:rsidRPr="00AC0AC1">
        <w:rPr>
          <w:noProof w:val="0"/>
          <w:lang w:val="en-US"/>
        </w:rPr>
        <w:t>Ghci&gt; import Wallet.Emulator</w:t>
      </w:r>
    </w:p>
    <w:p w14:paraId="7EEBD8F4" w14:textId="554EF92F" w:rsidR="00B77535" w:rsidRPr="00AC0AC1" w:rsidRDefault="0006702D" w:rsidP="00B77535">
      <w:pPr>
        <w:pStyle w:val="SourceCode"/>
        <w:rPr>
          <w:noProof w:val="0"/>
          <w:lang w:val="en-US"/>
        </w:rPr>
      </w:pPr>
      <w:r w:rsidRPr="00AC0AC1">
        <w:rPr>
          <w:noProof w:val="0"/>
          <w:lang w:val="en-US"/>
        </w:rPr>
        <w:t xml:space="preserve">Ghci&gt; </w:t>
      </w:r>
      <w:r w:rsidR="00B77535" w:rsidRPr="00AC0AC1">
        <w:rPr>
          <w:noProof w:val="0"/>
          <w:lang w:val="en-US"/>
        </w:rPr>
        <w:t>knownWallet 2</w:t>
      </w:r>
    </w:p>
    <w:p w14:paraId="38EF0DDD" w14:textId="77777777" w:rsidR="00B77535" w:rsidRPr="00AC0AC1" w:rsidRDefault="00B77535" w:rsidP="00B77535">
      <w:pPr>
        <w:pStyle w:val="SourceCode"/>
        <w:rPr>
          <w:noProof w:val="0"/>
          <w:lang w:val="en-US"/>
        </w:rPr>
      </w:pPr>
      <w:r w:rsidRPr="00AC0AC1">
        <w:rPr>
          <w:noProof w:val="0"/>
          <w:lang w:val="en-US"/>
        </w:rPr>
        <w:t>Wallet 7ce812d7a4770bbf58004067665c3a48f28ddd58</w:t>
      </w:r>
    </w:p>
    <w:p w14:paraId="45F3AFA0" w14:textId="1D62D263" w:rsidR="00B77535" w:rsidRPr="00AC0AC1" w:rsidRDefault="00B77535" w:rsidP="00B77535">
      <w:pPr>
        <w:pStyle w:val="SourceCode"/>
        <w:rPr>
          <w:noProof w:val="0"/>
          <w:lang w:val="en-US"/>
        </w:rPr>
      </w:pPr>
      <w:r w:rsidRPr="00AC0AC1">
        <w:rPr>
          <w:noProof w:val="0"/>
          <w:lang w:val="en-US"/>
        </w:rPr>
        <w:t>Ghci&gt; mockWalletPaymentPubKey $ knownWallet 2</w:t>
      </w:r>
    </w:p>
    <w:p w14:paraId="106AB31F" w14:textId="2BB27111" w:rsidR="00C56D88" w:rsidRPr="00AC0AC1" w:rsidRDefault="00881F7E" w:rsidP="00B77535">
      <w:pPr>
        <w:pStyle w:val="SourceCode"/>
        <w:rPr>
          <w:noProof w:val="0"/>
          <w:lang w:val="en-US"/>
        </w:rPr>
      </w:pPr>
      <w:r w:rsidRPr="00AC0AC1">
        <w:rPr>
          <w:noProof w:val="0"/>
          <w:lang w:val="en-US"/>
        </w:rPr>
        <w:t>80a4f45b56b88d1139da23bc4c3c75ec6d32943c087f250b86193ca7</w:t>
      </w:r>
    </w:p>
    <w:p w14:paraId="493A101C" w14:textId="687AAE77" w:rsidR="00852DBF" w:rsidRPr="00AC0AC1" w:rsidRDefault="00852DBF" w:rsidP="00852DBF">
      <w:pPr>
        <w:pStyle w:val="SourceCode"/>
        <w:rPr>
          <w:noProof w:val="0"/>
          <w:lang w:val="en-US"/>
        </w:rPr>
      </w:pPr>
      <w:r w:rsidRPr="00AC0AC1">
        <w:rPr>
          <w:noProof w:val="0"/>
          <w:lang w:val="en-US"/>
        </w:rPr>
        <w:t>Ghci&gt; mockWalletPaymentPubKey $ knownWallet 3</w:t>
      </w:r>
    </w:p>
    <w:p w14:paraId="26F6F062" w14:textId="7413C5E0" w:rsidR="00852DBF" w:rsidRPr="00AC0AC1" w:rsidRDefault="00852DBF" w:rsidP="00B77535">
      <w:pPr>
        <w:pStyle w:val="SourceCode"/>
        <w:rPr>
          <w:noProof w:val="0"/>
          <w:lang w:val="en-US"/>
        </w:rPr>
      </w:pPr>
      <w:r w:rsidRPr="00AC0AC1">
        <w:rPr>
          <w:noProof w:val="0"/>
          <w:lang w:val="en-US"/>
        </w:rPr>
        <w:t>2e0ad60c3207248cecd47dbde3d752e0aad141d6b8f81ac2c6eca27c</w:t>
      </w:r>
    </w:p>
    <w:p w14:paraId="05DDBA45" w14:textId="79BE7D8A" w:rsidR="00E42386" w:rsidRPr="00AC0AC1" w:rsidRDefault="00593E64" w:rsidP="00C300A1">
      <w:pPr>
        <w:spacing w:after="0"/>
      </w:pPr>
      <w:r w:rsidRPr="00AC0AC1">
        <w:rPr>
          <w:szCs w:val="24"/>
        </w:rPr>
        <w:t xml:space="preserve">The </w:t>
      </w:r>
      <w:r w:rsidR="00D22E37" w:rsidRPr="00AC0AC1">
        <w:rPr>
          <w:i/>
          <w:szCs w:val="24"/>
        </w:rPr>
        <w:t>Wallet</w:t>
      </w:r>
      <w:r w:rsidRPr="00AC0AC1">
        <w:rPr>
          <w:szCs w:val="24"/>
        </w:rPr>
        <w:t xml:space="preserve"> type represents real wal</w:t>
      </w:r>
      <w:r w:rsidR="008F11EC" w:rsidRPr="00AC0AC1">
        <w:rPr>
          <w:szCs w:val="24"/>
        </w:rPr>
        <w:t>l</w:t>
      </w:r>
      <w:r w:rsidR="005E1DEF" w:rsidRPr="00AC0AC1">
        <w:rPr>
          <w:szCs w:val="24"/>
        </w:rPr>
        <w:t>ets</w:t>
      </w:r>
      <w:r w:rsidRPr="00AC0AC1">
        <w:rPr>
          <w:szCs w:val="24"/>
        </w:rPr>
        <w:t xml:space="preserve"> like Daedalus and also mock wal</w:t>
      </w:r>
      <w:r w:rsidR="008F11EC" w:rsidRPr="00AC0AC1">
        <w:rPr>
          <w:szCs w:val="24"/>
        </w:rPr>
        <w:t>l</w:t>
      </w:r>
      <w:r w:rsidR="005E1DEF" w:rsidRPr="00AC0AC1">
        <w:rPr>
          <w:szCs w:val="24"/>
        </w:rPr>
        <w:t>ets</w:t>
      </w:r>
      <w:r w:rsidRPr="00AC0AC1">
        <w:rPr>
          <w:szCs w:val="24"/>
        </w:rPr>
        <w:t xml:space="preserve"> that are used in the playground. </w:t>
      </w:r>
      <w:r w:rsidR="00B77535" w:rsidRPr="00AC0AC1">
        <w:rPr>
          <w:szCs w:val="24"/>
        </w:rPr>
        <w:t xml:space="preserve">With the </w:t>
      </w:r>
      <w:r w:rsidR="00B77535" w:rsidRPr="00AC0AC1">
        <w:rPr>
          <w:i/>
        </w:rPr>
        <w:t>mockWalletPaymentPubKey</w:t>
      </w:r>
      <w:r w:rsidR="00B77535" w:rsidRPr="00AC0AC1">
        <w:t xml:space="preserve"> function we get the public key hash of a specific wallet from the playground. </w:t>
      </w:r>
      <w:r w:rsidR="00314305" w:rsidRPr="00AC0AC1">
        <w:t xml:space="preserve">Next you need to provide the deadline which needs to be in POSIX time. We can get this time with the following </w:t>
      </w:r>
      <w:r w:rsidR="00D22E37" w:rsidRPr="00AC0AC1">
        <w:t>commands</w:t>
      </w:r>
      <w:r w:rsidR="00314305" w:rsidRPr="00AC0AC1">
        <w:t>:</w:t>
      </w:r>
    </w:p>
    <w:p w14:paraId="0DEEB22A" w14:textId="15428EB4" w:rsidR="00314305" w:rsidRPr="00AC0AC1" w:rsidRDefault="00314305" w:rsidP="00314305">
      <w:pPr>
        <w:pStyle w:val="SourceCode"/>
        <w:rPr>
          <w:noProof w:val="0"/>
          <w:lang w:val="en-US"/>
        </w:rPr>
      </w:pPr>
      <w:r w:rsidRPr="00AC0AC1">
        <w:rPr>
          <w:noProof w:val="0"/>
          <w:lang w:val="en-US"/>
        </w:rPr>
        <w:t>Ghci&gt; import Ledger.Time</w:t>
      </w:r>
    </w:p>
    <w:p w14:paraId="172F865E" w14:textId="1B9ADBB6" w:rsidR="00314305" w:rsidRPr="00AC0AC1" w:rsidRDefault="00314305" w:rsidP="00314305">
      <w:pPr>
        <w:pStyle w:val="SourceCode"/>
        <w:rPr>
          <w:noProof w:val="0"/>
          <w:lang w:val="en-US"/>
        </w:rPr>
      </w:pPr>
      <w:r w:rsidRPr="00AC0AC1">
        <w:rPr>
          <w:noProof w:val="0"/>
          <w:lang w:val="en-US"/>
        </w:rPr>
        <w:t>Ghci&gt; import Ledger.TimeSlot</w:t>
      </w:r>
    </w:p>
    <w:p w14:paraId="7F708B3F" w14:textId="62A9FD5C" w:rsidR="00314305" w:rsidRPr="00AC0AC1" w:rsidRDefault="00314305" w:rsidP="00314305">
      <w:pPr>
        <w:pStyle w:val="SourceCode"/>
        <w:rPr>
          <w:noProof w:val="0"/>
          <w:lang w:val="en-US"/>
        </w:rPr>
      </w:pPr>
      <w:r w:rsidRPr="00AC0AC1">
        <w:rPr>
          <w:noProof w:val="0"/>
          <w:lang w:val="en-US"/>
        </w:rPr>
        <w:t>Ghci&gt; import Data.Default</w:t>
      </w:r>
    </w:p>
    <w:p w14:paraId="53544363" w14:textId="2980E246" w:rsidR="00314305" w:rsidRPr="00AC0AC1" w:rsidRDefault="00DF5A4F" w:rsidP="00314305">
      <w:pPr>
        <w:pStyle w:val="SourceCode"/>
        <w:rPr>
          <w:noProof w:val="0"/>
          <w:lang w:val="en-US"/>
        </w:rPr>
      </w:pPr>
      <w:r w:rsidRPr="00AC0AC1">
        <w:rPr>
          <w:noProof w:val="0"/>
          <w:lang w:val="en-US"/>
        </w:rPr>
        <w:t xml:space="preserve">Ghci&gt; slotToBeginPOSIXTime </w:t>
      </w:r>
      <w:r w:rsidR="00186F90" w:rsidRPr="00AC0AC1">
        <w:rPr>
          <w:noProof w:val="0"/>
          <w:lang w:val="en-US"/>
        </w:rPr>
        <w:t xml:space="preserve">def </w:t>
      </w:r>
      <w:r w:rsidRPr="00AC0AC1">
        <w:rPr>
          <w:noProof w:val="0"/>
          <w:lang w:val="en-US"/>
        </w:rPr>
        <w:t>10</w:t>
      </w:r>
    </w:p>
    <w:p w14:paraId="429BC174" w14:textId="304C412E" w:rsidR="00314305" w:rsidRPr="00AC0AC1" w:rsidRDefault="00DF5A4F" w:rsidP="00314305">
      <w:pPr>
        <w:pStyle w:val="SourceCode"/>
        <w:rPr>
          <w:noProof w:val="0"/>
          <w:lang w:val="en-US"/>
        </w:rPr>
      </w:pPr>
      <w:r w:rsidRPr="00AC0AC1">
        <w:rPr>
          <w:noProof w:val="0"/>
          <w:lang w:val="en-US"/>
        </w:rPr>
        <w:t>POSIXTime {getPOSIXTime = 1596059101000}</w:t>
      </w:r>
    </w:p>
    <w:p w14:paraId="615B1634" w14:textId="7D7A5896" w:rsidR="00093C8B" w:rsidRPr="00AC0AC1" w:rsidRDefault="00093C8B" w:rsidP="00093C8B">
      <w:pPr>
        <w:pStyle w:val="Heading2"/>
        <w:rPr>
          <w:lang w:val="en-US"/>
        </w:rPr>
      </w:pPr>
      <w:bookmarkStart w:id="30" w:name="_Toc102838230"/>
      <w:r w:rsidRPr="00AC0AC1">
        <w:rPr>
          <w:lang w:val="en-US"/>
        </w:rPr>
        <w:t>Parameterized Contracts</w:t>
      </w:r>
      <w:bookmarkEnd w:id="30"/>
    </w:p>
    <w:p w14:paraId="5B560288" w14:textId="217E4101" w:rsidR="00522753" w:rsidRPr="00AC0AC1" w:rsidRDefault="00522753" w:rsidP="00093C8B">
      <w:pPr>
        <w:pStyle w:val="BodyText"/>
        <w:rPr>
          <w:lang w:eastAsia="zh-CN"/>
        </w:rPr>
      </w:pPr>
      <w:r w:rsidRPr="00AC0AC1">
        <w:rPr>
          <w:lang w:eastAsia="zh-CN"/>
        </w:rPr>
        <w:t>Let's look now at an example where our validation script takes an i</w:t>
      </w:r>
      <w:r w:rsidR="00B73D2D" w:rsidRPr="00AC0AC1">
        <w:rPr>
          <w:lang w:eastAsia="zh-CN"/>
        </w:rPr>
        <w:t>n</w:t>
      </w:r>
      <w:r w:rsidRPr="00AC0AC1">
        <w:rPr>
          <w:lang w:eastAsia="zh-CN"/>
        </w:rPr>
        <w:t xml:space="preserve">put parameter. The code for this can be found in the </w:t>
      </w:r>
      <w:r w:rsidRPr="00AC0AC1">
        <w:rPr>
          <w:i/>
          <w:lang w:eastAsia="zh-CN"/>
        </w:rPr>
        <w:t>Parameterized.hs</w:t>
      </w:r>
      <w:r w:rsidRPr="00AC0AC1">
        <w:rPr>
          <w:lang w:eastAsia="zh-CN"/>
        </w:rPr>
        <w:t xml:space="preserve"> file in the week03 folder.</w:t>
      </w:r>
    </w:p>
    <w:p w14:paraId="41BFC055"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7442419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2CDB06FD"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VestingParam</w:t>
      </w:r>
    </w:p>
    <w:p w14:paraId="69A7D62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p>
    <w:p w14:paraId="66D05403"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p>
    <w:p w14:paraId="6133E4D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1EDFA9B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057F54A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''VestingParam</w:t>
      </w:r>
    </w:p>
    <w:p w14:paraId="00DF963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1C916B2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11C8AE75"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7DAC0E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mkValidator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beneficiary's signature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AD98413" w14:textId="38EDD22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&amp;&amp;</w:t>
      </w:r>
    </w:p>
    <w:p w14:paraId="65ACAC9F"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deadline not reached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deadlineReached</w:t>
      </w:r>
    </w:p>
    <w:p w14:paraId="2C673E8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FD5C68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172E504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6CAC42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0BD4F36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14775F0" w14:textId="77777777" w:rsidR="00663F72"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signedByBeneficiary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txSignedBy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3897B7A" w14:textId="51D9B272" w:rsidR="00522753" w:rsidRPr="00AC0AC1" w:rsidRDefault="00663F72"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522753" w:rsidRPr="00AC0AC1">
        <w:rPr>
          <w:rFonts w:ascii="Consolas" w:eastAsia="Times New Roman" w:hAnsi="Consolas"/>
          <w:color w:val="333333"/>
          <w:sz w:val="21"/>
          <w:szCs w:val="21"/>
        </w:rPr>
        <w:t>beneficiary p</w:t>
      </w:r>
    </w:p>
    <w:p w14:paraId="4C52A36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p>
    <w:p w14:paraId="1952929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deadlineReached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FCE4FE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deadlineReached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contains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txInfoValidRange info</w:t>
      </w:r>
    </w:p>
    <w:p w14:paraId="78DAED8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p>
    <w:p w14:paraId="01D689B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w:t>
      </w:r>
    </w:p>
    <w:p w14:paraId="1E6E042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DA126E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A5D5BC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A95E90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4419C3A7"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w:t>
      </w:r>
    </w:p>
    <w:p w14:paraId="2B73BF27"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typedValidator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w:t>
      </w:r>
    </w:p>
    <w:p w14:paraId="6934ACE9" w14:textId="77777777" w:rsidR="00DE44DF"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278FAB6" w14:textId="4C1648A6" w:rsidR="00522753" w:rsidRPr="00AC0AC1" w:rsidRDefault="00DE44DF"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777777"/>
          <w:sz w:val="21"/>
          <w:szCs w:val="21"/>
        </w:rPr>
        <w:t xml:space="preserve">         </w:t>
      </w:r>
      <w:r w:rsidR="00522753" w:rsidRPr="00AC0AC1">
        <w:rPr>
          <w:rFonts w:ascii="Consolas" w:eastAsia="Times New Roman" w:hAnsi="Consolas"/>
          <w:color w:val="777777"/>
          <w:sz w:val="21"/>
          <w:szCs w:val="21"/>
        </w:rPr>
        <w:t>`</w:t>
      </w:r>
      <w:r w:rsidR="00522753" w:rsidRPr="00AC0AC1">
        <w:rPr>
          <w:rFonts w:ascii="Consolas" w:eastAsia="Times New Roman" w:hAnsi="Consolas"/>
          <w:b/>
          <w:bCs/>
          <w:color w:val="7A3E9D"/>
          <w:sz w:val="21"/>
          <w:szCs w:val="21"/>
        </w:rPr>
        <w:t>PlutusTx.</w:t>
      </w:r>
      <w:r w:rsidR="00522753" w:rsidRPr="00AC0AC1">
        <w:rPr>
          <w:rFonts w:ascii="Consolas" w:eastAsia="Times New Roman" w:hAnsi="Consolas"/>
          <w:color w:val="777777"/>
          <w:sz w:val="21"/>
          <w:szCs w:val="21"/>
        </w:rPr>
        <w:t>applyCode`</w:t>
      </w:r>
      <w:r w:rsidR="00522753" w:rsidRPr="00AC0AC1">
        <w:rPr>
          <w:rFonts w:ascii="Consolas" w:eastAsia="Times New Roman" w:hAnsi="Consolas"/>
          <w:color w:val="333333"/>
          <w:sz w:val="21"/>
          <w:szCs w:val="21"/>
        </w:rPr>
        <w:t xml:space="preserve"> </w:t>
      </w:r>
      <w:r w:rsidR="00522753" w:rsidRPr="00AC0AC1">
        <w:rPr>
          <w:rFonts w:ascii="Consolas" w:eastAsia="Times New Roman" w:hAnsi="Consolas"/>
          <w:b/>
          <w:bCs/>
          <w:color w:val="7A3E9D"/>
          <w:sz w:val="21"/>
          <w:szCs w:val="21"/>
        </w:rPr>
        <w:t>PlutusTx.</w:t>
      </w:r>
      <w:r w:rsidR="00522753" w:rsidRPr="00AC0AC1">
        <w:rPr>
          <w:rFonts w:ascii="Consolas" w:eastAsia="Times New Roman" w:hAnsi="Consolas"/>
          <w:color w:val="333333"/>
          <w:sz w:val="21"/>
          <w:szCs w:val="21"/>
        </w:rPr>
        <w:t>liftCode p</w:t>
      </w:r>
      <w:r w:rsidR="00522753" w:rsidRPr="00AC0AC1">
        <w:rPr>
          <w:rFonts w:ascii="Consolas" w:eastAsia="Times New Roman" w:hAnsi="Consolas"/>
          <w:color w:val="777777"/>
          <w:sz w:val="21"/>
          <w:szCs w:val="21"/>
        </w:rPr>
        <w:t>)</w:t>
      </w:r>
    </w:p>
    <w:p w14:paraId="4636CCC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3F5B55D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DF83D7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75AF8D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680823B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1B4E3F3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typedValidator</w:t>
      </w:r>
    </w:p>
    <w:p w14:paraId="23DC6C9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5A3D97A5"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ValidatorHash</w:t>
      </w:r>
    </w:p>
    <w:p w14:paraId="07EF6BC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valHash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typedValidator</w:t>
      </w:r>
    </w:p>
    <w:p w14:paraId="0706C58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29D3A44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VestingParam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37521D6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validator</w:t>
      </w:r>
    </w:p>
    <w:p w14:paraId="643E913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4F55EFE7"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2EE1539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1550F6E4"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5E1C484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7E0E395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02B9AAA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27D379A5"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6EE674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32FD6324"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POSIXTime</w:t>
      </w:r>
    </w:p>
    <w:p w14:paraId="3DD12D3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p>
    <w:p w14:paraId="1CC0D90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D53661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56</w:t>
      </w:r>
      <w:r w:rsidRPr="00AC0AC1">
        <w:rPr>
          <w:rFonts w:ascii="Consolas" w:eastAsia="Times New Roman" w:hAnsi="Consolas"/>
          <w:color w:val="333333"/>
          <w:sz w:val="21"/>
          <w:szCs w:val="21"/>
        </w:rPr>
        <w:t xml:space="preserve">  give gp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37F89A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VestingParam</w:t>
      </w:r>
    </w:p>
    <w:p w14:paraId="7ED149BF"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p>
    <w:p w14:paraId="3E07227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p>
    <w:p w14:paraId="32C30A3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B58A90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F6C0D5C" w14:textId="7FB99E5F"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gpAmount gp</w:t>
      </w:r>
    </w:p>
    <w:p w14:paraId="6F498EC3"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typedValidator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w:t>
      </w:r>
    </w:p>
    <w:p w14:paraId="73F6B0E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7F0C5C0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p>
    <w:p w14:paraId="0EFDA0EB" w14:textId="77777777" w:rsidR="00522753" w:rsidRPr="00AC0AC1" w:rsidRDefault="00522753" w:rsidP="00522753">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a gift of %d lovelace to %s </w:t>
      </w:r>
    </w:p>
    <w:p w14:paraId="59EE1EBB" w14:textId="18344634"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with deadline %s</w:t>
      </w:r>
      <w:r w:rsidRPr="00AC0AC1">
        <w:rPr>
          <w:rFonts w:ascii="Consolas" w:eastAsia="Times New Roman" w:hAnsi="Consolas"/>
          <w:color w:val="777777"/>
          <w:sz w:val="21"/>
          <w:szCs w:val="21"/>
        </w:rPr>
        <w:t>"</w:t>
      </w:r>
    </w:p>
    <w:p w14:paraId="1F1DD369"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gpAmount gp</w:t>
      </w:r>
      <w:r w:rsidRPr="00AC0AC1">
        <w:rPr>
          <w:rFonts w:ascii="Consolas" w:eastAsia="Times New Roman" w:hAnsi="Consolas"/>
          <w:color w:val="777777"/>
          <w:sz w:val="21"/>
          <w:szCs w:val="21"/>
        </w:rPr>
        <w:t>)</w:t>
      </w:r>
    </w:p>
    <w:p w14:paraId="5644371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r w:rsidRPr="00AC0AC1">
        <w:rPr>
          <w:rFonts w:ascii="Consolas" w:eastAsia="Times New Roman" w:hAnsi="Consolas"/>
          <w:color w:val="777777"/>
          <w:sz w:val="21"/>
          <w:szCs w:val="21"/>
        </w:rPr>
        <w:t>)</w:t>
      </w:r>
    </w:p>
    <w:p w14:paraId="12014B7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r w:rsidRPr="00AC0AC1">
        <w:rPr>
          <w:rFonts w:ascii="Consolas" w:eastAsia="Times New Roman" w:hAnsi="Consolas"/>
          <w:color w:val="777777"/>
          <w:sz w:val="21"/>
          <w:szCs w:val="21"/>
        </w:rPr>
        <w:t>)</w:t>
      </w:r>
    </w:p>
    <w:p w14:paraId="56B7CD5F"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644E8C8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471064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grab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F0AD4B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0D8E70A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2C84954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d</w:t>
      </w:r>
    </w:p>
    <w:p w14:paraId="7560949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too early</w:t>
      </w:r>
      <w:r w:rsidRPr="00AC0AC1">
        <w:rPr>
          <w:rFonts w:ascii="Consolas" w:eastAsia="Times New Roman" w:hAnsi="Consolas"/>
          <w:color w:val="777777"/>
          <w:sz w:val="21"/>
          <w:szCs w:val="21"/>
        </w:rPr>
        <w:t>"</w:t>
      </w:r>
    </w:p>
    <w:p w14:paraId="153275F3"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BE3AB31"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VestingParam</w:t>
      </w:r>
    </w:p>
    <w:p w14:paraId="782B4E5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30685943"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w:t>
      </w:r>
    </w:p>
    <w:p w14:paraId="2E351F1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6F71863"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scrAddress p</w:t>
      </w:r>
    </w:p>
    <w:p w14:paraId="106F760B"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null utxos</w:t>
      </w:r>
    </w:p>
    <w:p w14:paraId="1F1042F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gifts available</w:t>
      </w:r>
      <w:r w:rsidRPr="00AC0AC1">
        <w:rPr>
          <w:rFonts w:ascii="Consolas" w:eastAsia="Times New Roman" w:hAnsi="Consolas"/>
          <w:color w:val="777777"/>
          <w:sz w:val="21"/>
          <w:szCs w:val="21"/>
        </w:rPr>
        <w:t>"</w:t>
      </w:r>
    </w:p>
    <w:p w14:paraId="4DE4BAD7"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AE0B92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7A2BC7F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      </w:t>
      </w:r>
      <w:r w:rsidRPr="00AC0AC1">
        <w:rPr>
          <w:rFonts w:ascii="Consolas" w:eastAsia="Times New Roman" w:hAnsi="Consolas"/>
          <w:color w:val="777777"/>
          <w:sz w:val="21"/>
          <w:szCs w:val="21"/>
        </w:rPr>
        <w:t>&lt;&gt;</w:t>
      </w:r>
    </w:p>
    <w:p w14:paraId="7CA3FEF0"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validator p</w:t>
      </w:r>
      <w:r w:rsidRPr="00AC0AC1">
        <w:rPr>
          <w:rFonts w:ascii="Consolas" w:eastAsia="Times New Roman" w:hAnsi="Consolas"/>
          <w:color w:val="777777"/>
          <w:sz w:val="21"/>
          <w:szCs w:val="21"/>
        </w:rPr>
        <w:t>)</w:t>
      </w:r>
    </w:p>
    <w:p w14:paraId="3A7828B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20727AA9" w14:textId="77777777" w:rsidR="0099795C"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w:t>
      </w:r>
    </w:p>
    <w:p w14:paraId="2EBE9AC5" w14:textId="23E9D140" w:rsidR="00522753" w:rsidRPr="00AC0AC1" w:rsidRDefault="0099795C"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522753" w:rsidRPr="00AC0AC1">
        <w:rPr>
          <w:rFonts w:ascii="Consolas" w:eastAsia="Times New Roman" w:hAnsi="Consolas"/>
          <w:color w:val="333333"/>
          <w:sz w:val="21"/>
          <w:szCs w:val="21"/>
        </w:rPr>
        <w:t xml:space="preserve">oref unitRedeemer </w:t>
      </w:r>
      <w:r w:rsidR="00522753" w:rsidRPr="00AC0AC1">
        <w:rPr>
          <w:rFonts w:ascii="Consolas" w:eastAsia="Times New Roman" w:hAnsi="Consolas"/>
          <w:color w:val="777777"/>
          <w:sz w:val="21"/>
          <w:szCs w:val="21"/>
        </w:rPr>
        <w:t>|</w:t>
      </w:r>
      <w:r w:rsidR="00522753" w:rsidRPr="00AC0AC1">
        <w:rPr>
          <w:rFonts w:ascii="Consolas" w:eastAsia="Times New Roman" w:hAnsi="Consolas"/>
          <w:color w:val="333333"/>
          <w:sz w:val="21"/>
          <w:szCs w:val="21"/>
        </w:rPr>
        <w:t xml:space="preserve"> oref </w:t>
      </w:r>
      <w:r w:rsidR="00522753" w:rsidRPr="00AC0AC1">
        <w:rPr>
          <w:rFonts w:ascii="Consolas" w:eastAsia="Times New Roman" w:hAnsi="Consolas"/>
          <w:color w:val="777777"/>
          <w:sz w:val="21"/>
          <w:szCs w:val="21"/>
        </w:rPr>
        <w:t>&lt;-</w:t>
      </w:r>
      <w:r w:rsidR="00522753" w:rsidRPr="00AC0AC1">
        <w:rPr>
          <w:rFonts w:ascii="Consolas" w:eastAsia="Times New Roman" w:hAnsi="Consolas"/>
          <w:color w:val="333333"/>
          <w:sz w:val="21"/>
          <w:szCs w:val="21"/>
        </w:rPr>
        <w:t xml:space="preserve"> orefs</w:t>
      </w:r>
      <w:r w:rsidR="00522753" w:rsidRPr="00AC0AC1">
        <w:rPr>
          <w:rFonts w:ascii="Consolas" w:eastAsia="Times New Roman" w:hAnsi="Consolas"/>
          <w:color w:val="777777"/>
          <w:sz w:val="21"/>
          <w:szCs w:val="21"/>
        </w:rPr>
        <w:t>]</w:t>
      </w:r>
      <w:r w:rsidR="00522753" w:rsidRPr="00AC0AC1">
        <w:rPr>
          <w:rFonts w:ascii="Consolas" w:eastAsia="Times New Roman" w:hAnsi="Consolas"/>
          <w:color w:val="333333"/>
          <w:sz w:val="21"/>
          <w:szCs w:val="21"/>
        </w:rPr>
        <w:t xml:space="preserve"> </w:t>
      </w:r>
      <w:r w:rsidR="00522753" w:rsidRPr="00AC0AC1">
        <w:rPr>
          <w:rFonts w:ascii="Consolas" w:eastAsia="Times New Roman" w:hAnsi="Consolas"/>
          <w:color w:val="777777"/>
          <w:sz w:val="21"/>
          <w:szCs w:val="21"/>
        </w:rPr>
        <w:t>&lt;&gt;</w:t>
      </w:r>
    </w:p>
    <w:p w14:paraId="61444A6F"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p>
    <w:p w14:paraId="13E8807C"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5995C7B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621AEFC6"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collected gifts</w:t>
      </w:r>
      <w:r w:rsidRPr="00AC0AC1">
        <w:rPr>
          <w:rFonts w:ascii="Consolas" w:eastAsia="Times New Roman" w:hAnsi="Consolas"/>
          <w:color w:val="777777"/>
          <w:sz w:val="21"/>
          <w:szCs w:val="21"/>
        </w:rPr>
        <w:t>"</w:t>
      </w:r>
    </w:p>
    <w:p w14:paraId="3E6D5F4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p>
    <w:p w14:paraId="04ED63F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221AD0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00F82118"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A1A3BA2"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97</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6B6E8C3E"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grab</w:t>
      </w:r>
    </w:p>
    <w:p w14:paraId="0B071C64"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p>
    <w:p w14:paraId="2AD8D12A"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mkSchemaDefinitions ''VestingSchema</w:t>
      </w:r>
    </w:p>
    <w:p w14:paraId="5ADD11DF"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6E037B24" w14:textId="77777777" w:rsidR="00522753" w:rsidRPr="00AC0AC1" w:rsidRDefault="00522753" w:rsidP="00522753">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16D9F5C4" w14:textId="68071C72" w:rsidR="00D36067" w:rsidRPr="00AC0AC1" w:rsidRDefault="001D46BE" w:rsidP="00093C8B">
      <w:pPr>
        <w:pStyle w:val="BodyText"/>
        <w:rPr>
          <w:lang w:eastAsia="zh-CN"/>
        </w:rPr>
      </w:pPr>
      <w:r w:rsidRPr="00AC0AC1">
        <w:rPr>
          <w:lang w:eastAsia="zh-CN"/>
        </w:rPr>
        <w:t>First,</w:t>
      </w:r>
      <w:r w:rsidR="00B73D2D" w:rsidRPr="00AC0AC1">
        <w:rPr>
          <w:lang w:eastAsia="zh-CN"/>
        </w:rPr>
        <w:t xml:space="preserve"> we add </w:t>
      </w:r>
      <w:r w:rsidR="00AE3527" w:rsidRPr="00AC0AC1">
        <w:rPr>
          <w:lang w:eastAsia="zh-CN"/>
        </w:rPr>
        <w:t>a</w:t>
      </w:r>
      <w:r w:rsidR="00B73D2D" w:rsidRPr="00AC0AC1">
        <w:rPr>
          <w:lang w:eastAsia="zh-CN"/>
        </w:rPr>
        <w:t xml:space="preserve"> language extension called </w:t>
      </w:r>
      <w:r w:rsidR="00B73D2D" w:rsidRPr="00AC0AC1">
        <w:rPr>
          <w:i/>
          <w:lang w:eastAsia="zh-CN"/>
        </w:rPr>
        <w:t>MultiParamTypeClasses</w:t>
      </w:r>
      <w:r w:rsidR="00B73D2D" w:rsidRPr="00AC0AC1">
        <w:rPr>
          <w:lang w:eastAsia="zh-CN"/>
        </w:rPr>
        <w:t xml:space="preserve">. </w:t>
      </w:r>
      <w:r w:rsidR="00D36067" w:rsidRPr="00AC0AC1">
        <w:rPr>
          <w:lang w:eastAsia="zh-CN"/>
        </w:rPr>
        <w:t xml:space="preserve">Other extensions and imports are the same as in the previous </w:t>
      </w:r>
      <w:r w:rsidR="00D36067" w:rsidRPr="00AC0AC1">
        <w:rPr>
          <w:i/>
          <w:lang w:eastAsia="zh-CN"/>
        </w:rPr>
        <w:t>Vesting.hs</w:t>
      </w:r>
      <w:r w:rsidR="00D36067" w:rsidRPr="00AC0AC1">
        <w:rPr>
          <w:lang w:eastAsia="zh-CN"/>
        </w:rPr>
        <w:t xml:space="preserve"> example. Then we define the vesting parameter which has basically the same structure as in our vesting example.</w:t>
      </w:r>
    </w:p>
    <w:p w14:paraId="117B2170" w14:textId="1BEA373D" w:rsidR="00D36067" w:rsidRPr="00AC0AC1" w:rsidRDefault="001D46BE" w:rsidP="00093C8B">
      <w:pPr>
        <w:pStyle w:val="BodyText"/>
        <w:rPr>
          <w:lang w:eastAsia="zh-CN"/>
        </w:rPr>
      </w:pPr>
      <w:r w:rsidRPr="00AC0AC1">
        <w:rPr>
          <w:lang w:eastAsia="zh-CN"/>
        </w:rPr>
        <w:t>Next,</w:t>
      </w:r>
      <w:r w:rsidR="006D3186" w:rsidRPr="00AC0AC1">
        <w:rPr>
          <w:lang w:eastAsia="zh-CN"/>
        </w:rPr>
        <w:t xml:space="preserve"> we add our vesting parameter as an additional parameter to our validator function. The datum and the redeemer are set to unit ( ). Now during compilation all data should be known in advance but we can make an exception for the parameter if it is a static piece of data and not a function. We do this by calling the function </w:t>
      </w:r>
      <w:r w:rsidR="006D3186" w:rsidRPr="00AC0AC1">
        <w:rPr>
          <w:rStyle w:val="BodyText-denserChar"/>
          <w:i/>
        </w:rPr>
        <w:t>PlutusTx.liftCode</w:t>
      </w:r>
      <w:r w:rsidR="006D3186" w:rsidRPr="00AC0AC1">
        <w:rPr>
          <w:lang w:eastAsia="zh-CN"/>
        </w:rPr>
        <w:t xml:space="preserve"> and then we combine it with the validator function</w:t>
      </w:r>
      <w:r w:rsidR="00994A37" w:rsidRPr="00AC0AC1">
        <w:rPr>
          <w:lang w:eastAsia="zh-CN"/>
        </w:rPr>
        <w:t xml:space="preserve"> that is now written in Plutus core</w:t>
      </w:r>
      <w:r w:rsidR="006D3186" w:rsidRPr="00AC0AC1">
        <w:rPr>
          <w:lang w:eastAsia="zh-CN"/>
        </w:rPr>
        <w:t xml:space="preserve"> with help of</w:t>
      </w:r>
      <w:r w:rsidR="006D3186" w:rsidRPr="00AC0AC1">
        <w:rPr>
          <w:rStyle w:val="BodyText-denserChar"/>
          <w:i/>
        </w:rPr>
        <w:t xml:space="preserve"> PlutusTx.applyCode</w:t>
      </w:r>
      <w:r w:rsidR="006D3186" w:rsidRPr="00AC0AC1">
        <w:rPr>
          <w:lang w:eastAsia="zh-CN"/>
        </w:rPr>
        <w:t xml:space="preserve"> </w:t>
      </w:r>
      <w:r w:rsidR="00950E78" w:rsidRPr="00AC0AC1">
        <w:rPr>
          <w:lang w:eastAsia="zh-CN"/>
        </w:rPr>
        <w:t xml:space="preserve">function </w:t>
      </w:r>
      <w:r w:rsidR="009F236B" w:rsidRPr="00AC0AC1">
        <w:rPr>
          <w:lang w:eastAsia="zh-CN"/>
        </w:rPr>
        <w:t>(</w:t>
      </w:r>
      <w:r w:rsidR="00950E78" w:rsidRPr="00AC0AC1">
        <w:rPr>
          <w:lang w:eastAsia="zh-CN"/>
        </w:rPr>
        <w:t xml:space="preserve">31). Our type validator takes now as input the vesting parameter which can be seen in the type signature </w:t>
      </w:r>
      <w:r w:rsidR="009F236B" w:rsidRPr="00AC0AC1">
        <w:rPr>
          <w:lang w:eastAsia="zh-CN"/>
        </w:rPr>
        <w:t>(</w:t>
      </w:r>
      <w:r w:rsidR="00950E78" w:rsidRPr="00AC0AC1">
        <w:rPr>
          <w:lang w:eastAsia="zh-CN"/>
        </w:rPr>
        <w:t xml:space="preserve">29) and function definition </w:t>
      </w:r>
      <w:r w:rsidR="009F236B" w:rsidRPr="00AC0AC1">
        <w:rPr>
          <w:lang w:eastAsia="zh-CN"/>
        </w:rPr>
        <w:t>(</w:t>
      </w:r>
      <w:r w:rsidR="00950E78" w:rsidRPr="00AC0AC1">
        <w:rPr>
          <w:lang w:eastAsia="zh-CN"/>
        </w:rPr>
        <w:t xml:space="preserve">30). And </w:t>
      </w:r>
      <w:r w:rsidRPr="00AC0AC1">
        <w:rPr>
          <w:lang w:eastAsia="zh-CN"/>
        </w:rPr>
        <w:t>additionally,</w:t>
      </w:r>
      <w:r w:rsidR="00950E78" w:rsidRPr="00AC0AC1">
        <w:rPr>
          <w:lang w:eastAsia="zh-CN"/>
        </w:rPr>
        <w:t xml:space="preserve"> to that in the wrap function the datum changes now to unit </w:t>
      </w:r>
      <w:r w:rsidR="009F236B" w:rsidRPr="00AC0AC1">
        <w:rPr>
          <w:lang w:eastAsia="zh-CN"/>
        </w:rPr>
        <w:t>(</w:t>
      </w:r>
      <w:r w:rsidR="00950E78" w:rsidRPr="00AC0AC1">
        <w:rPr>
          <w:lang w:eastAsia="zh-CN"/>
        </w:rPr>
        <w:t>34).</w:t>
      </w:r>
    </w:p>
    <w:p w14:paraId="5AA3FDB8" w14:textId="17E115CA" w:rsidR="0064415D" w:rsidRPr="00AC0AC1" w:rsidRDefault="0064415D" w:rsidP="00093C8B">
      <w:pPr>
        <w:pStyle w:val="BodyText"/>
        <w:rPr>
          <w:lang w:eastAsia="zh-CN"/>
        </w:rPr>
      </w:pPr>
      <w:r w:rsidRPr="00AC0AC1">
        <w:rPr>
          <w:lang w:eastAsia="zh-CN"/>
        </w:rPr>
        <w:t xml:space="preserve">To be able for this code to work we need a lift </w:t>
      </w:r>
      <w:r w:rsidR="00E43FBD" w:rsidRPr="00AC0AC1">
        <w:rPr>
          <w:lang w:eastAsia="zh-CN"/>
        </w:rPr>
        <w:t>instance</w:t>
      </w:r>
      <w:r w:rsidRPr="00AC0AC1">
        <w:rPr>
          <w:lang w:eastAsia="zh-CN"/>
        </w:rPr>
        <w:t xml:space="preserve"> for our </w:t>
      </w:r>
      <w:r w:rsidRPr="00AC0AC1">
        <w:rPr>
          <w:rStyle w:val="BodyText-denserChar"/>
          <w:i/>
        </w:rPr>
        <w:t>VestingParam</w:t>
      </w:r>
      <w:r w:rsidRPr="00AC0AC1">
        <w:rPr>
          <w:lang w:eastAsia="zh-CN"/>
        </w:rPr>
        <w:t xml:space="preserve"> parameter </w:t>
      </w:r>
      <w:r w:rsidR="009F236B" w:rsidRPr="00AC0AC1">
        <w:rPr>
          <w:lang w:eastAsia="zh-CN"/>
        </w:rPr>
        <w:t>(</w:t>
      </w:r>
      <w:r w:rsidRPr="00AC0AC1">
        <w:rPr>
          <w:lang w:eastAsia="zh-CN"/>
        </w:rPr>
        <w:t>8). And if there are multiple arguments i</w:t>
      </w:r>
      <w:r w:rsidR="00E27269" w:rsidRPr="00AC0AC1">
        <w:rPr>
          <w:lang w:eastAsia="zh-CN"/>
        </w:rPr>
        <w:t xml:space="preserve">n our </w:t>
      </w:r>
      <w:r w:rsidR="001D46BE" w:rsidRPr="00AC0AC1">
        <w:rPr>
          <w:lang w:eastAsia="zh-CN"/>
        </w:rPr>
        <w:t>parameter,</w:t>
      </w:r>
      <w:r w:rsidR="00E27269" w:rsidRPr="00AC0AC1">
        <w:rPr>
          <w:lang w:eastAsia="zh-CN"/>
        </w:rPr>
        <w:t xml:space="preserve"> we need to add</w:t>
      </w:r>
      <w:r w:rsidRPr="00AC0AC1">
        <w:rPr>
          <w:lang w:eastAsia="zh-CN"/>
        </w:rPr>
        <w:t xml:space="preserve"> the language pragma from line 1. </w:t>
      </w:r>
      <w:r w:rsidR="001D46BE" w:rsidRPr="00AC0AC1">
        <w:rPr>
          <w:lang w:eastAsia="zh-CN"/>
        </w:rPr>
        <w:t>Of course,</w:t>
      </w:r>
      <w:r w:rsidR="00950E78" w:rsidRPr="00AC0AC1">
        <w:rPr>
          <w:lang w:eastAsia="zh-CN"/>
        </w:rPr>
        <w:t xml:space="preserve"> now in our validator function when we write our two </w:t>
      </w:r>
      <w:r w:rsidR="001D46BE" w:rsidRPr="00AC0AC1">
        <w:rPr>
          <w:lang w:eastAsia="zh-CN"/>
        </w:rPr>
        <w:t>conditions,</w:t>
      </w:r>
      <w:r w:rsidR="00950E78" w:rsidRPr="00AC0AC1">
        <w:rPr>
          <w:lang w:eastAsia="zh-CN"/>
        </w:rPr>
        <w:t xml:space="preserve"> we read the data from the additional parameter instead of the datum. In line 26 the type of the datum changes to unit. When we define our validator, its hash and the script address instead of calling functions upon static piece of data we have now two functions that we need to combine with the dot notation </w:t>
      </w:r>
      <w:r w:rsidR="009F236B" w:rsidRPr="00AC0AC1">
        <w:rPr>
          <w:lang w:eastAsia="zh-CN"/>
        </w:rPr>
        <w:t>(</w:t>
      </w:r>
      <w:r w:rsidR="00183714">
        <w:rPr>
          <w:lang w:eastAsia="zh-CN"/>
        </w:rPr>
        <w:t>36-</w:t>
      </w:r>
      <w:r w:rsidR="0076782E" w:rsidRPr="00AC0AC1">
        <w:rPr>
          <w:lang w:eastAsia="zh-CN"/>
        </w:rPr>
        <w:t>43</w:t>
      </w:r>
      <w:r w:rsidR="00950E78" w:rsidRPr="00AC0AC1">
        <w:rPr>
          <w:lang w:eastAsia="zh-CN"/>
        </w:rPr>
        <w:t>).</w:t>
      </w:r>
    </w:p>
    <w:p w14:paraId="3662F09E" w14:textId="5F27F06E" w:rsidR="00C56D16" w:rsidRPr="00AC0AC1" w:rsidRDefault="008D6CE7" w:rsidP="00093C8B">
      <w:pPr>
        <w:pStyle w:val="BodyText"/>
        <w:rPr>
          <w:lang w:eastAsia="zh-CN"/>
        </w:rPr>
      </w:pPr>
      <w:r w:rsidRPr="00AC0AC1">
        <w:rPr>
          <w:lang w:eastAsia="zh-CN"/>
        </w:rPr>
        <w:t xml:space="preserve">When we define our </w:t>
      </w:r>
      <w:r w:rsidR="001D46BE" w:rsidRPr="00AC0AC1">
        <w:rPr>
          <w:lang w:eastAsia="zh-CN"/>
        </w:rPr>
        <w:t>endpoints,</w:t>
      </w:r>
      <w:r w:rsidRPr="00AC0AC1">
        <w:rPr>
          <w:lang w:eastAsia="zh-CN"/>
        </w:rPr>
        <w:t xml:space="preserve"> we need an input parameter for grab which will be the POSIX time of the deadline. The payment public key hash we can get with the </w:t>
      </w:r>
      <w:r w:rsidR="00E43FBD" w:rsidRPr="00AC0AC1">
        <w:rPr>
          <w:lang w:eastAsia="zh-CN"/>
        </w:rPr>
        <w:t>appropriate</w:t>
      </w:r>
      <w:r w:rsidRPr="00AC0AC1">
        <w:rPr>
          <w:lang w:eastAsia="zh-CN"/>
        </w:rPr>
        <w:t xml:space="preserve"> function. For the give parameter what changes compared to the previous code example is that we now </w:t>
      </w:r>
      <w:r w:rsidR="00DE5D38">
        <w:rPr>
          <w:lang w:eastAsia="zh-CN"/>
        </w:rPr>
        <w:t>provide</w:t>
      </w:r>
      <w:r w:rsidRPr="00AC0AC1">
        <w:rPr>
          <w:lang w:eastAsia="zh-CN"/>
        </w:rPr>
        <w:t xml:space="preserve"> the vesting parameter variable together with the type validator when we submit the transaction and not as the datum contained in the transaction</w:t>
      </w:r>
      <w:r w:rsidR="009A79E3" w:rsidRPr="00AC0AC1">
        <w:rPr>
          <w:lang w:eastAsia="zh-CN"/>
        </w:rPr>
        <w:t xml:space="preserve"> </w:t>
      </w:r>
      <w:r w:rsidR="009F236B" w:rsidRPr="00AC0AC1">
        <w:rPr>
          <w:lang w:eastAsia="zh-CN"/>
        </w:rPr>
        <w:t>(</w:t>
      </w:r>
      <w:r w:rsidR="009A79E3" w:rsidRPr="00AC0AC1">
        <w:rPr>
          <w:lang w:eastAsia="zh-CN"/>
        </w:rPr>
        <w:t>62)</w:t>
      </w:r>
      <w:r w:rsidRPr="00AC0AC1">
        <w:rPr>
          <w:lang w:eastAsia="zh-CN"/>
        </w:rPr>
        <w:t>.</w:t>
      </w:r>
    </w:p>
    <w:p w14:paraId="28CB8FB5" w14:textId="1CC185B7" w:rsidR="008D6CE7" w:rsidRPr="00AC0AC1" w:rsidRDefault="00822D63" w:rsidP="00093C8B">
      <w:pPr>
        <w:pStyle w:val="BodyText"/>
        <w:rPr>
          <w:lang w:eastAsia="zh-CN"/>
        </w:rPr>
      </w:pPr>
      <w:r w:rsidRPr="00AC0AC1">
        <w:rPr>
          <w:lang w:eastAsia="zh-CN"/>
        </w:rPr>
        <w:t xml:space="preserve">In the grab function we now add the POSIX time as an input </w:t>
      </w:r>
      <w:r w:rsidR="00E43FBD" w:rsidRPr="00AC0AC1">
        <w:rPr>
          <w:lang w:eastAsia="zh-CN"/>
        </w:rPr>
        <w:t>parameter</w:t>
      </w:r>
      <w:r w:rsidR="00817ED6" w:rsidRPr="00AC0AC1">
        <w:rPr>
          <w:lang w:eastAsia="zh-CN"/>
        </w:rPr>
        <w:t xml:space="preserve"> </w:t>
      </w:r>
      <w:r w:rsidR="00E73D42" w:rsidRPr="00AC0AC1">
        <w:rPr>
          <w:lang w:eastAsia="zh-CN"/>
        </w:rPr>
        <w:t xml:space="preserve">but the actual deadline is </w:t>
      </w:r>
      <w:r w:rsidR="00E43FBD" w:rsidRPr="00AC0AC1">
        <w:rPr>
          <w:lang w:eastAsia="zh-CN"/>
        </w:rPr>
        <w:t>already</w:t>
      </w:r>
      <w:r w:rsidR="00E73D42" w:rsidRPr="00AC0AC1">
        <w:rPr>
          <w:lang w:eastAsia="zh-CN"/>
        </w:rPr>
        <w:t xml:space="preserve"> set by the person who performs the give action</w:t>
      </w:r>
      <w:r w:rsidRPr="00AC0AC1">
        <w:rPr>
          <w:lang w:eastAsia="zh-CN"/>
        </w:rPr>
        <w:t xml:space="preserve">. </w:t>
      </w:r>
      <w:r w:rsidR="001D46BE" w:rsidRPr="00AC0AC1">
        <w:rPr>
          <w:lang w:eastAsia="zh-CN"/>
        </w:rPr>
        <w:t>First,</w:t>
      </w:r>
      <w:r w:rsidRPr="00AC0AC1">
        <w:rPr>
          <w:lang w:eastAsia="zh-CN"/>
        </w:rPr>
        <w:t xml:space="preserve"> we check if this parameter is larger </w:t>
      </w:r>
      <w:r w:rsidR="00E43FBD" w:rsidRPr="00AC0AC1">
        <w:rPr>
          <w:lang w:eastAsia="zh-CN"/>
        </w:rPr>
        <w:t>than</w:t>
      </w:r>
      <w:r w:rsidRPr="00AC0AC1">
        <w:rPr>
          <w:lang w:eastAsia="zh-CN"/>
        </w:rPr>
        <w:t xml:space="preserve"> the current time </w:t>
      </w:r>
      <w:r w:rsidR="009F236B" w:rsidRPr="00AC0AC1">
        <w:rPr>
          <w:lang w:eastAsia="zh-CN"/>
        </w:rPr>
        <w:t>(</w:t>
      </w:r>
      <w:r w:rsidRPr="00AC0AC1">
        <w:rPr>
          <w:lang w:eastAsia="zh-CN"/>
        </w:rPr>
        <w:t xml:space="preserve">73) and if </w:t>
      </w:r>
      <w:r w:rsidR="001D46BE" w:rsidRPr="00AC0AC1">
        <w:rPr>
          <w:lang w:eastAsia="zh-CN"/>
        </w:rPr>
        <w:t>yes,</w:t>
      </w:r>
      <w:r w:rsidRPr="00AC0AC1">
        <w:rPr>
          <w:lang w:eastAsia="zh-CN"/>
        </w:rPr>
        <w:t xml:space="preserve"> we log a »too </w:t>
      </w:r>
      <w:r w:rsidR="00E43FBD" w:rsidRPr="00AC0AC1">
        <w:rPr>
          <w:lang w:eastAsia="zh-CN"/>
        </w:rPr>
        <w:t>early</w:t>
      </w:r>
      <w:r w:rsidRPr="00AC0AC1">
        <w:rPr>
          <w:lang w:eastAsia="zh-CN"/>
        </w:rPr>
        <w:t xml:space="preserve">« message. If </w:t>
      </w:r>
      <w:r w:rsidR="001D46BE" w:rsidRPr="00AC0AC1">
        <w:rPr>
          <w:lang w:eastAsia="zh-CN"/>
        </w:rPr>
        <w:t>not,</w:t>
      </w:r>
      <w:r w:rsidRPr="00AC0AC1">
        <w:rPr>
          <w:lang w:eastAsia="zh-CN"/>
        </w:rPr>
        <w:t xml:space="preserve"> we define our vesting parameter </w:t>
      </w:r>
      <w:r w:rsidR="009F236B" w:rsidRPr="00AC0AC1">
        <w:rPr>
          <w:lang w:eastAsia="zh-CN"/>
        </w:rPr>
        <w:t>(</w:t>
      </w:r>
      <w:r w:rsidRPr="00AC0AC1">
        <w:rPr>
          <w:lang w:eastAsia="zh-CN"/>
        </w:rPr>
        <w:t>76 to 78)</w:t>
      </w:r>
      <w:r w:rsidR="006118FE" w:rsidRPr="00AC0AC1">
        <w:rPr>
          <w:lang w:eastAsia="zh-CN"/>
        </w:rPr>
        <w:t xml:space="preserve">, then we get a list of all the UTXOs where we have to provide the vesting parameter as input to the script address </w:t>
      </w:r>
      <w:r w:rsidR="009F236B" w:rsidRPr="00AC0AC1">
        <w:rPr>
          <w:lang w:eastAsia="zh-CN"/>
        </w:rPr>
        <w:t>(</w:t>
      </w:r>
      <w:r w:rsidR="006118FE" w:rsidRPr="00AC0AC1">
        <w:rPr>
          <w:lang w:eastAsia="zh-CN"/>
        </w:rPr>
        <w:t>80).</w:t>
      </w:r>
      <w:r w:rsidR="00FD32D6" w:rsidRPr="00AC0AC1">
        <w:rPr>
          <w:lang w:eastAsia="zh-CN"/>
        </w:rPr>
        <w:t xml:space="preserve"> If there are any UTXOs then we construct the transaction and submit it same as in the vesting example, with the only difference that now in the lookups parameter we add the vesting variable to the validator </w:t>
      </w:r>
      <w:r w:rsidR="009F236B" w:rsidRPr="00AC0AC1">
        <w:rPr>
          <w:lang w:eastAsia="zh-CN"/>
        </w:rPr>
        <w:t>(</w:t>
      </w:r>
      <w:r w:rsidR="00FD32D6" w:rsidRPr="00AC0AC1">
        <w:rPr>
          <w:lang w:eastAsia="zh-CN"/>
        </w:rPr>
        <w:t>86).</w:t>
      </w:r>
      <w:r w:rsidR="00042620" w:rsidRPr="00AC0AC1">
        <w:rPr>
          <w:lang w:eastAsia="zh-CN"/>
        </w:rPr>
        <w:t xml:space="preserve"> Compared to ou</w:t>
      </w:r>
      <w:r w:rsidR="002E59CC" w:rsidRPr="00AC0AC1">
        <w:rPr>
          <w:lang w:eastAsia="zh-CN"/>
        </w:rPr>
        <w:t>r</w:t>
      </w:r>
      <w:r w:rsidR="00042620" w:rsidRPr="00AC0AC1">
        <w:rPr>
          <w:lang w:eastAsia="zh-CN"/>
        </w:rPr>
        <w:t xml:space="preserve"> </w:t>
      </w:r>
      <w:r w:rsidR="00042620" w:rsidRPr="00AC0AC1">
        <w:rPr>
          <w:lang w:eastAsia="zh-CN"/>
        </w:rPr>
        <w:lastRenderedPageBreak/>
        <w:t xml:space="preserve">last example where we filtered out the suitable UTXOs with the </w:t>
      </w:r>
      <w:r w:rsidR="00042620" w:rsidRPr="00AC0AC1">
        <w:rPr>
          <w:i/>
          <w:lang w:eastAsia="zh-CN"/>
        </w:rPr>
        <w:t>isSuitable</w:t>
      </w:r>
      <w:r w:rsidR="00042620" w:rsidRPr="00AC0AC1">
        <w:rPr>
          <w:lang w:eastAsia="zh-CN"/>
        </w:rPr>
        <w:t xml:space="preserve"> function we now provide an input parameter to the script that automatically returns the UTXOs that match the public payment key hash and the exact deadline.</w:t>
      </w:r>
    </w:p>
    <w:p w14:paraId="20E52710" w14:textId="5E3ACF01" w:rsidR="00817ED6" w:rsidRPr="00AC0AC1" w:rsidRDefault="00E3574F" w:rsidP="00093C8B">
      <w:pPr>
        <w:pStyle w:val="BodyText"/>
        <w:rPr>
          <w:lang w:eastAsia="zh-CN"/>
        </w:rPr>
      </w:pPr>
      <w:r w:rsidRPr="00AC0AC1">
        <w:rPr>
          <w:lang w:eastAsia="zh-CN"/>
        </w:rPr>
        <w:t xml:space="preserve">In the playground we </w:t>
      </w:r>
      <w:r w:rsidR="00042620" w:rsidRPr="00AC0AC1">
        <w:rPr>
          <w:lang w:eastAsia="zh-CN"/>
        </w:rPr>
        <w:t>have to</w:t>
      </w:r>
      <w:r w:rsidRPr="00AC0AC1">
        <w:rPr>
          <w:lang w:eastAsia="zh-CN"/>
        </w:rPr>
        <w:t xml:space="preserve"> provide the public key hash and the deadline for the give action. We </w:t>
      </w:r>
      <w:r w:rsidR="00ED5CD6" w:rsidRPr="00AC0AC1">
        <w:rPr>
          <w:lang w:eastAsia="zh-CN"/>
        </w:rPr>
        <w:t>also</w:t>
      </w:r>
      <w:r w:rsidRPr="00AC0AC1">
        <w:rPr>
          <w:lang w:eastAsia="zh-CN"/>
        </w:rPr>
        <w:t xml:space="preserve"> now specify the deadline we are looking for as an argument to grab. For this </w:t>
      </w:r>
      <w:r w:rsidR="001D46BE" w:rsidRPr="00AC0AC1">
        <w:rPr>
          <w:lang w:eastAsia="zh-CN"/>
        </w:rPr>
        <w:t>reason,</w:t>
      </w:r>
      <w:r w:rsidRPr="00AC0AC1">
        <w:rPr>
          <w:lang w:eastAsia="zh-CN"/>
        </w:rPr>
        <w:t xml:space="preserve"> we </w:t>
      </w:r>
      <w:r w:rsidR="00ED5CD6" w:rsidRPr="00AC0AC1">
        <w:rPr>
          <w:lang w:eastAsia="zh-CN"/>
        </w:rPr>
        <w:t>cannot</w:t>
      </w:r>
      <w:r w:rsidRPr="00AC0AC1">
        <w:rPr>
          <w:lang w:eastAsia="zh-CN"/>
        </w:rPr>
        <w:t xml:space="preserve"> grab two gifts at once if they exist. We h</w:t>
      </w:r>
      <w:r w:rsidR="00186F90" w:rsidRPr="00AC0AC1">
        <w:rPr>
          <w:lang w:eastAsia="zh-CN"/>
        </w:rPr>
        <w:t>ave to perform two grab actions and the posix time in the grab action has to exactly match the posix time in the give action, to be able to retrieve the funds.</w:t>
      </w:r>
      <w:r w:rsidR="003D2483" w:rsidRPr="00AC0AC1">
        <w:rPr>
          <w:lang w:eastAsia="zh-CN"/>
        </w:rPr>
        <w:t xml:space="preserve"> One thing to mention is an obvious failure of the playground.</w:t>
      </w:r>
    </w:p>
    <w:p w14:paraId="0AD5AA68" w14:textId="37065B68" w:rsidR="003D2483" w:rsidRPr="00AC0AC1" w:rsidRDefault="003D2483" w:rsidP="00093C8B">
      <w:pPr>
        <w:pStyle w:val="BodyText"/>
        <w:rPr>
          <w:lang w:eastAsia="zh-CN"/>
        </w:rPr>
      </w:pPr>
      <w:r w:rsidRPr="00AC0AC1">
        <w:rPr>
          <w:lang w:eastAsia="zh-CN"/>
        </w:rPr>
        <w:t xml:space="preserve">If we try to make a gift wait until slot 10, then make a grab and wait for 2 more slots, the grab will </w:t>
      </w:r>
      <w:r w:rsidR="00ED5CD6" w:rsidRPr="00AC0AC1">
        <w:rPr>
          <w:lang w:eastAsia="zh-CN"/>
        </w:rPr>
        <w:t>succeed</w:t>
      </w:r>
      <w:r w:rsidRPr="00AC0AC1">
        <w:rPr>
          <w:lang w:eastAsia="zh-CN"/>
        </w:rPr>
        <w:t>. But if the waiting time after the grab is 1</w:t>
      </w:r>
      <w:r w:rsidR="006254A2" w:rsidRPr="00AC0AC1">
        <w:rPr>
          <w:lang w:eastAsia="zh-CN"/>
        </w:rPr>
        <w:t xml:space="preserve"> </w:t>
      </w:r>
      <w:r w:rsidR="001D46BE" w:rsidRPr="00AC0AC1">
        <w:rPr>
          <w:lang w:eastAsia="zh-CN"/>
        </w:rPr>
        <w:t>slot,</w:t>
      </w:r>
      <w:r w:rsidRPr="00AC0AC1">
        <w:rPr>
          <w:lang w:eastAsia="zh-CN"/>
        </w:rPr>
        <w:t xml:space="preserve"> then the grab will fail no matter what the waiting time after the give action is. </w:t>
      </w:r>
      <w:r w:rsidR="008D6CE7" w:rsidRPr="00AC0AC1">
        <w:rPr>
          <w:lang w:eastAsia="zh-CN"/>
        </w:rPr>
        <w:t>But since we used a posix time of 10 slots</w:t>
      </w:r>
      <w:r w:rsidR="00C851DE" w:rsidRPr="00AC0AC1">
        <w:rPr>
          <w:lang w:eastAsia="zh-CN"/>
        </w:rPr>
        <w:t xml:space="preserve"> as input for the give and grab action</w:t>
      </w:r>
      <w:r w:rsidR="008D6CE7" w:rsidRPr="00AC0AC1">
        <w:rPr>
          <w:lang w:eastAsia="zh-CN"/>
        </w:rPr>
        <w:t xml:space="preserve"> this is in </w:t>
      </w:r>
      <w:r w:rsidR="00ED5CD6" w:rsidRPr="00AC0AC1">
        <w:rPr>
          <w:lang w:eastAsia="zh-CN"/>
        </w:rPr>
        <w:t>contradiction</w:t>
      </w:r>
      <w:r w:rsidR="008D6CE7" w:rsidRPr="00AC0AC1">
        <w:rPr>
          <w:lang w:eastAsia="zh-CN"/>
        </w:rPr>
        <w:t xml:space="preserve"> with counting the time.</w:t>
      </w:r>
      <w:r w:rsidR="006254A2" w:rsidRPr="00AC0AC1">
        <w:rPr>
          <w:lang w:eastAsia="zh-CN"/>
        </w:rPr>
        <w:t xml:space="preserve"> </w:t>
      </w:r>
    </w:p>
    <w:p w14:paraId="2FC172FF" w14:textId="4A9D0133" w:rsidR="000A735B" w:rsidRPr="00AC0AC1" w:rsidRDefault="000A735B" w:rsidP="000A735B">
      <w:pPr>
        <w:pStyle w:val="Heading2"/>
        <w:rPr>
          <w:lang w:val="en-US"/>
        </w:rPr>
      </w:pPr>
      <w:bookmarkStart w:id="31" w:name="_Toc102838231"/>
      <w:r w:rsidRPr="00AC0AC1">
        <w:rPr>
          <w:lang w:val="en-US"/>
        </w:rPr>
        <w:t>The Cardano testnet</w:t>
      </w:r>
      <w:bookmarkEnd w:id="31"/>
    </w:p>
    <w:p w14:paraId="2B6565A6" w14:textId="6E4EBF15" w:rsidR="000A735B" w:rsidRPr="00AC0AC1" w:rsidRDefault="008D7BB3" w:rsidP="00093C8B">
      <w:pPr>
        <w:pStyle w:val="BodyText"/>
        <w:rPr>
          <w:lang w:eastAsia="zh-CN"/>
        </w:rPr>
      </w:pPr>
      <w:r w:rsidRPr="00AC0AC1">
        <w:rPr>
          <w:lang w:eastAsia="zh-CN"/>
        </w:rPr>
        <w:t xml:space="preserve">Here we will show how to use the </w:t>
      </w:r>
      <w:r w:rsidR="004C18BC" w:rsidRPr="00AC0AC1">
        <w:rPr>
          <w:lang w:eastAsia="zh-CN"/>
        </w:rPr>
        <w:t>C</w:t>
      </w:r>
      <w:r w:rsidRPr="00AC0AC1">
        <w:rPr>
          <w:lang w:eastAsia="zh-CN"/>
        </w:rPr>
        <w:t xml:space="preserve">ardano </w:t>
      </w:r>
      <w:r w:rsidR="00B61DDF" w:rsidRPr="00AC0AC1">
        <w:rPr>
          <w:lang w:eastAsia="zh-CN"/>
        </w:rPr>
        <w:t>command line interface</w:t>
      </w:r>
      <w:r w:rsidRPr="00AC0AC1">
        <w:rPr>
          <w:lang w:eastAsia="zh-CN"/>
        </w:rPr>
        <w:t xml:space="preserve"> to deploy some code to the cardano test net or main net. </w:t>
      </w:r>
      <w:r w:rsidR="006A25A3" w:rsidRPr="00AC0AC1">
        <w:rPr>
          <w:lang w:eastAsia="zh-CN"/>
        </w:rPr>
        <w:t>To do this you must run a cardano node which you can find here:</w:t>
      </w:r>
    </w:p>
    <w:p w14:paraId="5C0075A8" w14:textId="1E6C1929" w:rsidR="006A25A3" w:rsidRPr="00AC0AC1" w:rsidRDefault="00000000" w:rsidP="00093C8B">
      <w:pPr>
        <w:pStyle w:val="BodyText"/>
        <w:rPr>
          <w:lang w:eastAsia="zh-CN"/>
        </w:rPr>
      </w:pPr>
      <w:hyperlink r:id="rId37" w:history="1">
        <w:r w:rsidR="006A25A3" w:rsidRPr="00AC0AC1">
          <w:rPr>
            <w:rStyle w:val="Hyperlink"/>
            <w:lang w:eastAsia="zh-CN"/>
          </w:rPr>
          <w:t>https://github.com/input-output-hk/cardano-node</w:t>
        </w:r>
      </w:hyperlink>
      <w:r w:rsidR="006A25A3" w:rsidRPr="00AC0AC1">
        <w:rPr>
          <w:lang w:eastAsia="zh-CN"/>
        </w:rPr>
        <w:t xml:space="preserve"> </w:t>
      </w:r>
    </w:p>
    <w:p w14:paraId="340E081F" w14:textId="2DEE01FD" w:rsidR="006A25A3" w:rsidRPr="00AC0AC1" w:rsidRDefault="006A25A3" w:rsidP="00093C8B">
      <w:pPr>
        <w:pStyle w:val="BodyText"/>
        <w:rPr>
          <w:lang w:eastAsia="zh-CN"/>
        </w:rPr>
      </w:pPr>
      <w:r w:rsidRPr="00AC0AC1">
        <w:rPr>
          <w:lang w:eastAsia="zh-CN"/>
        </w:rPr>
        <w:t>On the right side under Releases section click on the latest cardano node (</w:t>
      </w:r>
      <w:r w:rsidRPr="00AC0AC1">
        <w:rPr>
          <w:lang w:eastAsia="zh-CN"/>
        </w:rPr>
        <w:fldChar w:fldCharType="begin"/>
      </w:r>
      <w:r w:rsidRPr="00AC0AC1">
        <w:rPr>
          <w:lang w:eastAsia="zh-CN"/>
        </w:rPr>
        <w:instrText xml:space="preserve"> REF _Ref97451973 \h </w:instrText>
      </w:r>
      <w:r w:rsidRPr="00AC0AC1">
        <w:rPr>
          <w:lang w:eastAsia="zh-CN"/>
        </w:rPr>
      </w:r>
      <w:r w:rsidRPr="00AC0AC1">
        <w:rPr>
          <w:lang w:eastAsia="zh-CN"/>
        </w:rPr>
        <w:fldChar w:fldCharType="separate"/>
      </w:r>
      <w:r w:rsidR="000A2D3C" w:rsidRPr="00AC0AC1">
        <w:t xml:space="preserve">Figure </w:t>
      </w:r>
      <w:r w:rsidR="000A2D3C">
        <w:rPr>
          <w:noProof/>
        </w:rPr>
        <w:t>11</w:t>
      </w:r>
      <w:r w:rsidRPr="00AC0AC1">
        <w:rPr>
          <w:lang w:eastAsia="zh-CN"/>
        </w:rPr>
        <w:fldChar w:fldCharType="end"/>
      </w:r>
      <w:r w:rsidRPr="00AC0AC1">
        <w:rPr>
          <w:lang w:eastAsia="zh-CN"/>
        </w:rPr>
        <w:t>).</w:t>
      </w:r>
    </w:p>
    <w:p w14:paraId="5BF39DCE" w14:textId="77777777" w:rsidR="006A25A3" w:rsidRPr="00AC0AC1" w:rsidRDefault="006A25A3" w:rsidP="006A25A3">
      <w:pPr>
        <w:pStyle w:val="BodyText"/>
        <w:keepNext/>
        <w:jc w:val="center"/>
      </w:pPr>
      <w:r w:rsidRPr="00AC0AC1">
        <w:rPr>
          <w:noProof/>
        </w:rPr>
        <w:drawing>
          <wp:inline distT="0" distB="0" distL="0" distR="0" wp14:anchorId="1652C538" wp14:editId="441D1265">
            <wp:extent cx="3095625" cy="1752600"/>
            <wp:effectExtent l="0" t="0" r="9525" b="0"/>
            <wp:docPr id="12" name="Picture 12" descr="\\vmware-host\Shared Folders\shared\Pictures\Lecture 3\cardano-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3\cardano-nod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1752600"/>
                    </a:xfrm>
                    <a:prstGeom prst="rect">
                      <a:avLst/>
                    </a:prstGeom>
                    <a:noFill/>
                    <a:ln>
                      <a:noFill/>
                    </a:ln>
                  </pic:spPr>
                </pic:pic>
              </a:graphicData>
            </a:graphic>
          </wp:inline>
        </w:drawing>
      </w:r>
    </w:p>
    <w:p w14:paraId="3C575DAA" w14:textId="46190BCF" w:rsidR="006A25A3" w:rsidRPr="00AC0AC1" w:rsidRDefault="006A25A3" w:rsidP="006A25A3">
      <w:pPr>
        <w:pStyle w:val="Caption"/>
        <w:spacing w:before="0"/>
        <w:rPr>
          <w:lang w:val="en-US"/>
        </w:rPr>
      </w:pPr>
      <w:bookmarkStart w:id="32" w:name="_Ref97451973"/>
      <w:bookmarkStart w:id="33" w:name="_Toc10283834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11</w:t>
      </w:r>
      <w:r w:rsidRPr="00AC0AC1">
        <w:rPr>
          <w:lang w:val="en-US"/>
        </w:rPr>
        <w:fldChar w:fldCharType="end"/>
      </w:r>
      <w:bookmarkEnd w:id="32"/>
      <w:r w:rsidRPr="00AC0AC1">
        <w:rPr>
          <w:lang w:val="en-US"/>
        </w:rPr>
        <w:t xml:space="preserve"> - Cardano node</w:t>
      </w:r>
      <w:bookmarkEnd w:id="33"/>
    </w:p>
    <w:p w14:paraId="197CE040" w14:textId="29A44F2C" w:rsidR="006A25A3" w:rsidRPr="00AC0AC1" w:rsidRDefault="009A10EC" w:rsidP="006A25A3">
      <w:pPr>
        <w:pStyle w:val="BodyText"/>
        <w:rPr>
          <w:lang w:eastAsia="zh-CN"/>
        </w:rPr>
      </w:pPr>
      <w:r w:rsidRPr="00AC0AC1">
        <w:rPr>
          <w:lang w:eastAsia="zh-CN"/>
        </w:rPr>
        <w:t xml:space="preserve">Under the technical specifications </w:t>
      </w:r>
      <w:r w:rsidR="001D46BE" w:rsidRPr="00AC0AC1">
        <w:rPr>
          <w:lang w:eastAsia="zh-CN"/>
        </w:rPr>
        <w:t>chapter,</w:t>
      </w:r>
      <w:r w:rsidRPr="00AC0AC1">
        <w:rPr>
          <w:lang w:eastAsia="zh-CN"/>
        </w:rPr>
        <w:t xml:space="preserve"> you have </w:t>
      </w:r>
      <w:r w:rsidR="004B3183" w:rsidRPr="00AC0AC1">
        <w:rPr>
          <w:lang w:eastAsia="zh-CN"/>
        </w:rPr>
        <w:t>the</w:t>
      </w:r>
      <w:r w:rsidRPr="00AC0AC1">
        <w:rPr>
          <w:lang w:eastAsia="zh-CN"/>
        </w:rPr>
        <w:t xml:space="preserve"> downloads section where you can click on Hydra Binaries. A web-page opens where you can download your installer for a given OS. </w:t>
      </w:r>
      <w:r w:rsidR="00130B60" w:rsidRPr="00AC0AC1">
        <w:rPr>
          <w:lang w:eastAsia="zh-CN"/>
        </w:rPr>
        <w:t>Once the cardano node is installed you can check your version with the command:</w:t>
      </w:r>
    </w:p>
    <w:p w14:paraId="11CE4542" w14:textId="5AEC3AD7" w:rsidR="00130B60" w:rsidRPr="00AC0AC1" w:rsidRDefault="00130B60" w:rsidP="00130B60">
      <w:pPr>
        <w:pStyle w:val="SourceCode"/>
        <w:rPr>
          <w:noProof w:val="0"/>
          <w:lang w:val="en-US"/>
        </w:rPr>
      </w:pPr>
      <w:r w:rsidRPr="00AC0AC1">
        <w:rPr>
          <w:noProof w:val="0"/>
          <w:lang w:val="en-US"/>
        </w:rPr>
        <w:t>$ cardano-node --version</w:t>
      </w:r>
    </w:p>
    <w:p w14:paraId="3143A814" w14:textId="5DC0675E" w:rsidR="00130B60" w:rsidRPr="00AC0AC1" w:rsidRDefault="00130B60" w:rsidP="00130B60">
      <w:pPr>
        <w:pStyle w:val="BodyText"/>
        <w:spacing w:before="0" w:after="0"/>
        <w:rPr>
          <w:lang w:eastAsia="zh-CN"/>
        </w:rPr>
      </w:pPr>
      <w:r w:rsidRPr="00AC0AC1">
        <w:rPr>
          <w:lang w:eastAsia="zh-CN"/>
        </w:rPr>
        <w:lastRenderedPageBreak/>
        <w:t xml:space="preserve">You will also need some configuration files which you can find again in the technical specifications chapter in the downloads section. </w:t>
      </w:r>
      <w:r w:rsidR="00856D43" w:rsidRPr="00AC0AC1">
        <w:rPr>
          <w:lang w:eastAsia="zh-CN"/>
        </w:rPr>
        <w:t>D</w:t>
      </w:r>
      <w:r w:rsidRPr="00AC0AC1">
        <w:rPr>
          <w:lang w:eastAsia="zh-CN"/>
        </w:rPr>
        <w:t>ownload the following test-net files:</w:t>
      </w:r>
    </w:p>
    <w:p w14:paraId="11A3DB7C" w14:textId="4A444CE4" w:rsidR="00130B60" w:rsidRPr="00AC0AC1" w:rsidRDefault="00130B60" w:rsidP="002C675E">
      <w:pPr>
        <w:pStyle w:val="BodyText"/>
        <w:numPr>
          <w:ilvl w:val="0"/>
          <w:numId w:val="16"/>
        </w:numPr>
        <w:spacing w:before="0" w:after="0"/>
        <w:rPr>
          <w:lang w:eastAsia="zh-CN"/>
        </w:rPr>
      </w:pPr>
      <w:r w:rsidRPr="00AC0AC1">
        <w:rPr>
          <w:lang w:eastAsia="zh-CN"/>
        </w:rPr>
        <w:t>config</w:t>
      </w:r>
    </w:p>
    <w:p w14:paraId="6F8FFAFA" w14:textId="2EA7E861" w:rsidR="00130B60" w:rsidRPr="00AC0AC1" w:rsidRDefault="00130B60" w:rsidP="002C675E">
      <w:pPr>
        <w:pStyle w:val="BodyText"/>
        <w:numPr>
          <w:ilvl w:val="0"/>
          <w:numId w:val="16"/>
        </w:numPr>
        <w:spacing w:before="0" w:after="0"/>
        <w:rPr>
          <w:lang w:eastAsia="zh-CN"/>
        </w:rPr>
      </w:pPr>
      <w:r w:rsidRPr="00AC0AC1">
        <w:rPr>
          <w:lang w:eastAsia="zh-CN"/>
        </w:rPr>
        <w:t>byronGenesis</w:t>
      </w:r>
    </w:p>
    <w:p w14:paraId="352384BC" w14:textId="481437D2" w:rsidR="00130B60" w:rsidRPr="00AC0AC1" w:rsidRDefault="00130B60" w:rsidP="002C675E">
      <w:pPr>
        <w:pStyle w:val="BodyText"/>
        <w:numPr>
          <w:ilvl w:val="0"/>
          <w:numId w:val="16"/>
        </w:numPr>
        <w:spacing w:before="0" w:after="0"/>
        <w:rPr>
          <w:lang w:eastAsia="zh-CN"/>
        </w:rPr>
      </w:pPr>
      <w:r w:rsidRPr="00AC0AC1">
        <w:rPr>
          <w:lang w:eastAsia="zh-CN"/>
        </w:rPr>
        <w:t>shellyGenesis</w:t>
      </w:r>
    </w:p>
    <w:p w14:paraId="3C13363B" w14:textId="25E6DE5A" w:rsidR="00130B60" w:rsidRPr="00AC0AC1" w:rsidRDefault="00130B60" w:rsidP="002C675E">
      <w:pPr>
        <w:pStyle w:val="BodyText"/>
        <w:numPr>
          <w:ilvl w:val="0"/>
          <w:numId w:val="16"/>
        </w:numPr>
        <w:spacing w:before="0" w:after="0"/>
        <w:rPr>
          <w:lang w:eastAsia="zh-CN"/>
        </w:rPr>
      </w:pPr>
      <w:r w:rsidRPr="00AC0AC1">
        <w:rPr>
          <w:lang w:eastAsia="zh-CN"/>
        </w:rPr>
        <w:t>alonzoGenesis</w:t>
      </w:r>
    </w:p>
    <w:p w14:paraId="32E56881" w14:textId="24ECF318" w:rsidR="00130B60" w:rsidRPr="00AC0AC1" w:rsidRDefault="00130B60" w:rsidP="002C675E">
      <w:pPr>
        <w:pStyle w:val="BodyText"/>
        <w:numPr>
          <w:ilvl w:val="0"/>
          <w:numId w:val="16"/>
        </w:numPr>
        <w:spacing w:before="0" w:after="0"/>
        <w:rPr>
          <w:lang w:eastAsia="zh-CN"/>
        </w:rPr>
      </w:pPr>
      <w:r w:rsidRPr="00AC0AC1">
        <w:rPr>
          <w:lang w:eastAsia="zh-CN"/>
        </w:rPr>
        <w:t>topology</w:t>
      </w:r>
    </w:p>
    <w:p w14:paraId="6DA53060" w14:textId="3BE3CB68" w:rsidR="00EC4102" w:rsidRDefault="00E56BBF" w:rsidP="007409DF">
      <w:pPr>
        <w:pStyle w:val="BodyText"/>
        <w:spacing w:before="0" w:after="0"/>
        <w:rPr>
          <w:lang w:eastAsia="zh-CN"/>
        </w:rPr>
      </w:pPr>
      <w:r>
        <w:rPr>
          <w:lang w:eastAsia="zh-CN"/>
        </w:rPr>
        <w:t xml:space="preserve">You can find these files also in the folder </w:t>
      </w:r>
      <w:r w:rsidRPr="00E56BBF">
        <w:rPr>
          <w:i/>
          <w:lang w:eastAsia="zh-CN"/>
        </w:rPr>
        <w:t>week03/</w:t>
      </w:r>
      <w:r w:rsidR="007409DF" w:rsidRPr="00AC0AC1">
        <w:rPr>
          <w:i/>
          <w:lang w:eastAsia="zh-CN"/>
        </w:rPr>
        <w:t>testnet</w:t>
      </w:r>
      <w:r w:rsidR="00663DA8" w:rsidRPr="00AC0AC1">
        <w:rPr>
          <w:i/>
          <w:lang w:eastAsia="zh-CN"/>
        </w:rPr>
        <w:t>/</w:t>
      </w:r>
      <w:r>
        <w:rPr>
          <w:lang w:eastAsia="zh-CN"/>
        </w:rPr>
        <w:t xml:space="preserve">. </w:t>
      </w:r>
      <w:r w:rsidR="00EC4102">
        <w:rPr>
          <w:lang w:eastAsia="zh-CN"/>
        </w:rPr>
        <w:t>There you can find also the file</w:t>
      </w:r>
      <w:r w:rsidR="007409DF" w:rsidRPr="00AC0AC1">
        <w:rPr>
          <w:lang w:eastAsia="zh-CN"/>
        </w:rPr>
        <w:t xml:space="preserve"> </w:t>
      </w:r>
      <w:r w:rsidR="007409DF" w:rsidRPr="00AC0AC1">
        <w:rPr>
          <w:i/>
          <w:lang w:eastAsia="zh-CN"/>
        </w:rPr>
        <w:t>start-node-testnet.sh</w:t>
      </w:r>
      <w:r w:rsidR="007409DF" w:rsidRPr="00AC0AC1">
        <w:rPr>
          <w:lang w:eastAsia="zh-CN"/>
        </w:rPr>
        <w:t xml:space="preserve">. This bash script starts the cardano </w:t>
      </w:r>
      <w:r w:rsidR="00641C36">
        <w:rPr>
          <w:lang w:eastAsia="zh-CN"/>
        </w:rPr>
        <w:t>node</w:t>
      </w:r>
      <w:r w:rsidR="007409DF" w:rsidRPr="00AC0AC1">
        <w:rPr>
          <w:lang w:eastAsia="zh-CN"/>
        </w:rPr>
        <w:t xml:space="preserve">. </w:t>
      </w:r>
    </w:p>
    <w:p w14:paraId="5C0BE3B9" w14:textId="004B5ECE" w:rsidR="00EC4102" w:rsidRDefault="00EC4102" w:rsidP="00EC4102">
      <w:pPr>
        <w:pStyle w:val="SourceCode"/>
      </w:pPr>
      <w:r>
        <w:t>$ ./</w:t>
      </w:r>
      <w:r w:rsidRPr="00EC4102">
        <w:t>start-node-testnet.sh</w:t>
      </w:r>
    </w:p>
    <w:p w14:paraId="5627DDE4" w14:textId="753DB9C0" w:rsidR="00130B60" w:rsidRPr="00AC0AC1" w:rsidRDefault="000C5289" w:rsidP="007409DF">
      <w:pPr>
        <w:pStyle w:val="BodyText"/>
        <w:spacing w:before="0" w:after="0"/>
        <w:rPr>
          <w:lang w:eastAsia="zh-CN"/>
        </w:rPr>
      </w:pPr>
      <w:r w:rsidRPr="00AC0AC1">
        <w:rPr>
          <w:lang w:eastAsia="zh-CN"/>
        </w:rPr>
        <w:t xml:space="preserve">When you start the node for the first time you will need to wait for a couple of hours for the test net to </w:t>
      </w:r>
      <w:r w:rsidR="00ED5CD6" w:rsidRPr="00AC0AC1">
        <w:rPr>
          <w:lang w:eastAsia="zh-CN"/>
        </w:rPr>
        <w:t>synchronize</w:t>
      </w:r>
      <w:r w:rsidRPr="00AC0AC1">
        <w:rPr>
          <w:lang w:eastAsia="zh-CN"/>
        </w:rPr>
        <w:t xml:space="preserve">. </w:t>
      </w:r>
      <w:r w:rsidR="004575C8" w:rsidRPr="00AC0AC1">
        <w:rPr>
          <w:lang w:eastAsia="zh-CN"/>
        </w:rPr>
        <w:t xml:space="preserve">Beside the cardano node also the </w:t>
      </w:r>
      <w:r w:rsidR="004C18BC" w:rsidRPr="00AC0AC1">
        <w:rPr>
          <w:lang w:eastAsia="zh-CN"/>
        </w:rPr>
        <w:t>C</w:t>
      </w:r>
      <w:r w:rsidR="004575C8" w:rsidRPr="00AC0AC1">
        <w:rPr>
          <w:lang w:eastAsia="zh-CN"/>
        </w:rPr>
        <w:t xml:space="preserve">ardano </w:t>
      </w:r>
      <w:r w:rsidR="004C18BC" w:rsidRPr="00AC0AC1">
        <w:rPr>
          <w:lang w:eastAsia="zh-CN"/>
        </w:rPr>
        <w:t>command line interface (CLI)</w:t>
      </w:r>
      <w:r w:rsidR="004575C8" w:rsidRPr="00AC0AC1">
        <w:rPr>
          <w:lang w:eastAsia="zh-CN"/>
        </w:rPr>
        <w:t xml:space="preserve"> gets installed. You can look at the help page of </w:t>
      </w:r>
      <w:r w:rsidR="00B608A4" w:rsidRPr="00AC0AC1">
        <w:rPr>
          <w:lang w:eastAsia="zh-CN"/>
        </w:rPr>
        <w:t xml:space="preserve">the client </w:t>
      </w:r>
      <w:r w:rsidR="004575C8" w:rsidRPr="00AC0AC1">
        <w:rPr>
          <w:lang w:eastAsia="zh-CN"/>
        </w:rPr>
        <w:t>with the command:</w:t>
      </w:r>
    </w:p>
    <w:p w14:paraId="5B871629" w14:textId="003CD908" w:rsidR="004575C8" w:rsidRPr="00AC0AC1" w:rsidRDefault="004575C8" w:rsidP="004575C8">
      <w:pPr>
        <w:pStyle w:val="SourceCode"/>
        <w:rPr>
          <w:noProof w:val="0"/>
          <w:lang w:val="en-US"/>
        </w:rPr>
      </w:pPr>
      <w:r w:rsidRPr="00AC0AC1">
        <w:rPr>
          <w:noProof w:val="0"/>
          <w:lang w:val="en-US"/>
        </w:rPr>
        <w:t xml:space="preserve">$ cardano-cli </w:t>
      </w:r>
      <w:r w:rsidR="005914CF" w:rsidRPr="00AC0AC1">
        <w:rPr>
          <w:noProof w:val="0"/>
          <w:lang w:val="en-US"/>
        </w:rPr>
        <w:t>--</w:t>
      </w:r>
      <w:r w:rsidRPr="00AC0AC1">
        <w:rPr>
          <w:noProof w:val="0"/>
          <w:lang w:val="en-US"/>
        </w:rPr>
        <w:t>help</w:t>
      </w:r>
    </w:p>
    <w:p w14:paraId="6234995F" w14:textId="30C2A8B6" w:rsidR="00971E5B" w:rsidRPr="00AC0AC1" w:rsidRDefault="00971E5B" w:rsidP="005914CF">
      <w:r w:rsidRPr="00AC0AC1">
        <w:t xml:space="preserve">You will get a list of top-level commands. If you want to search through a </w:t>
      </w:r>
      <w:r w:rsidR="001D46BE" w:rsidRPr="00AC0AC1">
        <w:t>command,</w:t>
      </w:r>
      <w:r w:rsidRPr="00AC0AC1">
        <w:t xml:space="preserve"> use the same pattern and call the help page on this command to get available sub-commands:</w:t>
      </w:r>
    </w:p>
    <w:p w14:paraId="142542F4" w14:textId="4CC874AA" w:rsidR="00971E5B" w:rsidRPr="00AC0AC1" w:rsidRDefault="00971E5B" w:rsidP="00971E5B">
      <w:pPr>
        <w:pStyle w:val="SourceCode"/>
        <w:rPr>
          <w:noProof w:val="0"/>
          <w:lang w:val="en-US"/>
        </w:rPr>
      </w:pPr>
      <w:r w:rsidRPr="00AC0AC1">
        <w:rPr>
          <w:noProof w:val="0"/>
          <w:lang w:val="en-US"/>
        </w:rPr>
        <w:t xml:space="preserve">$ </w:t>
      </w:r>
      <w:r w:rsidR="007C5011" w:rsidRPr="00AC0AC1">
        <w:rPr>
          <w:noProof w:val="0"/>
          <w:lang w:val="en-US"/>
        </w:rPr>
        <w:t>cardano</w:t>
      </w:r>
      <w:r w:rsidR="009758EF" w:rsidRPr="00AC0AC1">
        <w:rPr>
          <w:noProof w:val="0"/>
          <w:lang w:val="en-US"/>
        </w:rPr>
        <w:t>-cli address --help</w:t>
      </w:r>
    </w:p>
    <w:p w14:paraId="6DBBFC55" w14:textId="35837800" w:rsidR="005914CF" w:rsidRPr="00AC0AC1" w:rsidRDefault="0006715D" w:rsidP="0006715D">
      <w:pPr>
        <w:spacing w:after="0"/>
      </w:pPr>
      <w:r w:rsidRPr="00AC0AC1">
        <w:t xml:space="preserve">You can repeat this procedure on a sub-command of the address command. </w:t>
      </w:r>
      <w:r w:rsidR="00971E5B" w:rsidRPr="00AC0AC1">
        <w:t xml:space="preserve">To try out a Plutus contract we will need two keys. </w:t>
      </w:r>
      <w:r w:rsidR="00630990" w:rsidRPr="00AC0AC1">
        <w:t>U</w:t>
      </w:r>
      <w:r w:rsidRPr="00AC0AC1">
        <w:t>se the following commands</w:t>
      </w:r>
      <w:r w:rsidR="00663DA8" w:rsidRPr="00AC0AC1">
        <w:t xml:space="preserve"> from within the </w:t>
      </w:r>
      <w:r w:rsidR="00663DA8" w:rsidRPr="00AC0AC1">
        <w:rPr>
          <w:i/>
        </w:rPr>
        <w:t>testnet</w:t>
      </w:r>
      <w:r w:rsidR="00663DA8" w:rsidRPr="00AC0AC1">
        <w:t xml:space="preserve"> folder</w:t>
      </w:r>
      <w:r w:rsidRPr="00AC0AC1">
        <w:t xml:space="preserve"> to create </w:t>
      </w:r>
      <w:r w:rsidR="00630990" w:rsidRPr="00AC0AC1">
        <w:t xml:space="preserve">your </w:t>
      </w:r>
      <w:r w:rsidRPr="00AC0AC1">
        <w:t>two keys:</w:t>
      </w:r>
    </w:p>
    <w:p w14:paraId="1B6D6243" w14:textId="30A5D0C8" w:rsidR="0006715D" w:rsidRPr="00AC0AC1" w:rsidRDefault="0006715D" w:rsidP="0006715D">
      <w:pPr>
        <w:pStyle w:val="SourceCode"/>
        <w:rPr>
          <w:noProof w:val="0"/>
          <w:sz w:val="18"/>
          <w:szCs w:val="18"/>
          <w:lang w:val="en-US"/>
        </w:rPr>
      </w:pPr>
      <w:r w:rsidRPr="00AC0AC1">
        <w:rPr>
          <w:noProof w:val="0"/>
          <w:sz w:val="18"/>
          <w:szCs w:val="18"/>
          <w:lang w:val="en-US"/>
        </w:rPr>
        <w:t xml:space="preserve">$ </w:t>
      </w:r>
      <w:r w:rsidR="007C5011" w:rsidRPr="00AC0AC1">
        <w:rPr>
          <w:noProof w:val="0"/>
          <w:sz w:val="18"/>
          <w:szCs w:val="18"/>
          <w:lang w:val="en-US"/>
        </w:rPr>
        <w:t>cardano</w:t>
      </w:r>
      <w:r w:rsidRPr="00AC0AC1">
        <w:rPr>
          <w:noProof w:val="0"/>
          <w:sz w:val="18"/>
          <w:szCs w:val="18"/>
          <w:lang w:val="en-US"/>
        </w:rPr>
        <w:t>-cli address key-gen --verification-key-file 01.vkey --signing-key-file 01.skey</w:t>
      </w:r>
    </w:p>
    <w:p w14:paraId="0C0264BA" w14:textId="68EE0C8F" w:rsidR="0006715D" w:rsidRPr="00AC0AC1" w:rsidRDefault="0006715D" w:rsidP="0006715D">
      <w:pPr>
        <w:pStyle w:val="SourceCode"/>
        <w:rPr>
          <w:noProof w:val="0"/>
          <w:sz w:val="18"/>
          <w:szCs w:val="18"/>
          <w:lang w:val="en-US"/>
        </w:rPr>
      </w:pPr>
      <w:r w:rsidRPr="00AC0AC1">
        <w:rPr>
          <w:noProof w:val="0"/>
          <w:sz w:val="18"/>
          <w:szCs w:val="18"/>
          <w:lang w:val="en-US"/>
        </w:rPr>
        <w:t xml:space="preserve">$ </w:t>
      </w:r>
      <w:r w:rsidR="007C5011" w:rsidRPr="00AC0AC1">
        <w:rPr>
          <w:noProof w:val="0"/>
          <w:sz w:val="18"/>
          <w:szCs w:val="18"/>
          <w:lang w:val="en-US"/>
        </w:rPr>
        <w:t>cardano</w:t>
      </w:r>
      <w:r w:rsidRPr="00AC0AC1">
        <w:rPr>
          <w:noProof w:val="0"/>
          <w:sz w:val="18"/>
          <w:szCs w:val="18"/>
          <w:lang w:val="en-US"/>
        </w:rPr>
        <w:t>-cli address key-gen --verification-key-file 02.vkey --signing-key-file 02.skey</w:t>
      </w:r>
    </w:p>
    <w:p w14:paraId="4E5F6142" w14:textId="0F5D4F8C" w:rsidR="0006715D" w:rsidRPr="00AC0AC1" w:rsidRDefault="00775087" w:rsidP="0006715D">
      <w:pPr>
        <w:spacing w:after="0"/>
      </w:pPr>
      <w:r w:rsidRPr="00AC0AC1">
        <w:t xml:space="preserve">Next </w:t>
      </w:r>
      <w:r w:rsidR="00856211" w:rsidRPr="00AC0AC1">
        <w:t>you</w:t>
      </w:r>
      <w:r w:rsidRPr="00AC0AC1">
        <w:t xml:space="preserve"> will need to generate two payment addresses which will represent two </w:t>
      </w:r>
      <w:r w:rsidR="003C6C76" w:rsidRPr="00AC0AC1">
        <w:t>wallets</w:t>
      </w:r>
      <w:r w:rsidRPr="00AC0AC1">
        <w:t xml:space="preserve">. </w:t>
      </w:r>
    </w:p>
    <w:p w14:paraId="638B2226" w14:textId="228B553A" w:rsidR="00775087" w:rsidRPr="00AC0AC1" w:rsidRDefault="00775087" w:rsidP="00775087">
      <w:pPr>
        <w:pStyle w:val="SourceCode"/>
        <w:rPr>
          <w:noProof w:val="0"/>
          <w:lang w:val="en-US"/>
        </w:rPr>
      </w:pPr>
      <w:r w:rsidRPr="00AC0AC1">
        <w:rPr>
          <w:noProof w:val="0"/>
          <w:lang w:val="en-US"/>
        </w:rPr>
        <w:t>$ cardano-cli address build --payment-verification-key-file 01.v</w:t>
      </w:r>
      <w:r w:rsidR="00CF0E4C" w:rsidRPr="00AC0AC1">
        <w:rPr>
          <w:noProof w:val="0"/>
          <w:lang w:val="en-US"/>
        </w:rPr>
        <w:t>key --testnet-magic 1097911063 --</w:t>
      </w:r>
      <w:r w:rsidRPr="00AC0AC1">
        <w:rPr>
          <w:noProof w:val="0"/>
          <w:lang w:val="en-US"/>
        </w:rPr>
        <w:t>out-file 01.addr</w:t>
      </w:r>
    </w:p>
    <w:p w14:paraId="7C5D306B" w14:textId="4CADA57A" w:rsidR="003E1059" w:rsidRPr="00AC0AC1" w:rsidRDefault="003E1059" w:rsidP="003E1059">
      <w:pPr>
        <w:pStyle w:val="SourceCode"/>
        <w:rPr>
          <w:noProof w:val="0"/>
          <w:lang w:val="en-US"/>
        </w:rPr>
      </w:pPr>
      <w:r w:rsidRPr="00AC0AC1">
        <w:rPr>
          <w:noProof w:val="0"/>
          <w:lang w:val="en-US"/>
        </w:rPr>
        <w:t>$ cardano-cli address build --payment-verification-key-file 02.v</w:t>
      </w:r>
      <w:r w:rsidR="00CF0E4C" w:rsidRPr="00AC0AC1">
        <w:rPr>
          <w:noProof w:val="0"/>
          <w:lang w:val="en-US"/>
        </w:rPr>
        <w:t>key --testnet-magic 1097911063 --</w:t>
      </w:r>
      <w:r w:rsidRPr="00AC0AC1">
        <w:rPr>
          <w:noProof w:val="0"/>
          <w:lang w:val="en-US"/>
        </w:rPr>
        <w:t>out-file 02.addr</w:t>
      </w:r>
    </w:p>
    <w:p w14:paraId="6BAA07CF" w14:textId="182307BE" w:rsidR="00775087" w:rsidRPr="00AC0AC1" w:rsidRDefault="00775087" w:rsidP="0006715D">
      <w:pPr>
        <w:spacing w:after="0"/>
      </w:pPr>
      <w:r w:rsidRPr="00AC0AC1">
        <w:t>You can find the test</w:t>
      </w:r>
      <w:r w:rsidR="00DD468D" w:rsidRPr="00AC0AC1">
        <w:t>-</w:t>
      </w:r>
      <w:r w:rsidRPr="00AC0AC1">
        <w:t xml:space="preserve">net magic number in the </w:t>
      </w:r>
      <w:r w:rsidRPr="00AC0AC1">
        <w:rPr>
          <w:i/>
        </w:rPr>
        <w:t>testnet-shelley-genesis.json</w:t>
      </w:r>
      <w:r w:rsidRPr="00AC0AC1">
        <w:t xml:space="preserve"> configuration file. </w:t>
      </w:r>
      <w:r w:rsidR="002E58E1" w:rsidRPr="00AC0AC1">
        <w:t>Now we need some test ADA to be able to make transactions on the test</w:t>
      </w:r>
      <w:r w:rsidR="00DD468D" w:rsidRPr="00AC0AC1">
        <w:t>-</w:t>
      </w:r>
      <w:r w:rsidR="002E58E1" w:rsidRPr="00AC0AC1">
        <w:t xml:space="preserve">net. </w:t>
      </w:r>
      <w:r w:rsidR="00856211" w:rsidRPr="00AC0AC1">
        <w:t>For this we use something called the Faucet</w:t>
      </w:r>
      <w:r w:rsidR="00A435FB" w:rsidRPr="00AC0AC1">
        <w:t xml:space="preserve">: </w:t>
      </w:r>
      <w:hyperlink r:id="rId39" w:history="1">
        <w:r w:rsidR="00A435FB" w:rsidRPr="00AC0AC1">
          <w:rPr>
            <w:rStyle w:val="Hyperlink"/>
          </w:rPr>
          <w:t>https://testnets.cardano.org/en/testnets/cardano/tools/faucet/</w:t>
        </w:r>
      </w:hyperlink>
      <w:r w:rsidR="00A435FB" w:rsidRPr="00AC0AC1">
        <w:t>.</w:t>
      </w:r>
    </w:p>
    <w:p w14:paraId="636BC6F4" w14:textId="6EF40077" w:rsidR="00A435FB" w:rsidRPr="00AC0AC1" w:rsidRDefault="00F77B0C" w:rsidP="0006715D">
      <w:pPr>
        <w:spacing w:after="0"/>
      </w:pPr>
      <w:r w:rsidRPr="00AC0AC1">
        <w:lastRenderedPageBreak/>
        <w:t>The faucet is a web-based service that provides test ADA to users of the test</w:t>
      </w:r>
      <w:r w:rsidR="00DD468D" w:rsidRPr="00AC0AC1">
        <w:t>-</w:t>
      </w:r>
      <w:r w:rsidRPr="00AC0AC1">
        <w:t xml:space="preserve">net. On the above web-page you past in your address that you can find by viewing </w:t>
      </w:r>
      <w:r w:rsidR="006634D2" w:rsidRPr="00AC0AC1">
        <w:t xml:space="preserve">your 01.addr and 02.addr files and then complete the test that checks you not a robot. </w:t>
      </w:r>
      <w:r w:rsidR="00931BC4" w:rsidRPr="00AC0AC1">
        <w:t xml:space="preserve">After that click on the Request funds button. </w:t>
      </w:r>
      <w:r w:rsidR="00734D2B" w:rsidRPr="00AC0AC1">
        <w:t>If you want to see if the test ADA arrived you can query the blockchain</w:t>
      </w:r>
      <w:r w:rsidR="008C0C92" w:rsidRPr="00AC0AC1">
        <w:t>:</w:t>
      </w:r>
    </w:p>
    <w:p w14:paraId="0E6DD5F8" w14:textId="21085562" w:rsidR="008C0C92" w:rsidRPr="00AC0AC1" w:rsidRDefault="008C0C92" w:rsidP="008C0C92">
      <w:pPr>
        <w:pStyle w:val="SourceCode"/>
        <w:rPr>
          <w:noProof w:val="0"/>
          <w:lang w:val="en-US"/>
        </w:rPr>
      </w:pPr>
      <w:r w:rsidRPr="00AC0AC1">
        <w:rPr>
          <w:noProof w:val="0"/>
          <w:lang w:val="en-US"/>
        </w:rPr>
        <w:t>$ export CARDANO_NODE_SOCKET_PATH=node.socket</w:t>
      </w:r>
    </w:p>
    <w:p w14:paraId="1FD3F26F" w14:textId="5DD46998" w:rsidR="008C0C92" w:rsidRPr="00AC0AC1" w:rsidRDefault="00FF76CD" w:rsidP="008C0C92">
      <w:pPr>
        <w:pStyle w:val="SourceCode"/>
        <w:rPr>
          <w:noProof w:val="0"/>
          <w:lang w:val="en-US"/>
        </w:rPr>
      </w:pPr>
      <w:r w:rsidRPr="00AC0AC1">
        <w:rPr>
          <w:noProof w:val="0"/>
          <w:lang w:val="en-US"/>
        </w:rPr>
        <w:t>$ cardano-cli query utxo --address $(cat 01.addr) --testnet-magic 1097911063</w:t>
      </w:r>
    </w:p>
    <w:p w14:paraId="7D8C60F6" w14:textId="77777777" w:rsidR="00D12F34" w:rsidRDefault="00FF76CD" w:rsidP="0006715D">
      <w:pPr>
        <w:spacing w:after="0"/>
      </w:pPr>
      <w:r w:rsidRPr="00AC0AC1">
        <w:t xml:space="preserve">You should see </w:t>
      </w:r>
      <w:r w:rsidR="00D12F34">
        <w:t>a</w:t>
      </w:r>
      <w:r w:rsidRPr="00AC0AC1">
        <w:t xml:space="preserve"> output of </w:t>
      </w:r>
      <w:r w:rsidR="00BF66FE" w:rsidRPr="00AC0AC1">
        <w:t>the transaction hash and transaction index which together define an UTXO and</w:t>
      </w:r>
      <w:r w:rsidRPr="00AC0AC1">
        <w:t xml:space="preserve"> information</w:t>
      </w:r>
      <w:r w:rsidR="00BF66FE" w:rsidRPr="00AC0AC1">
        <w:t xml:space="preserve"> about</w:t>
      </w:r>
      <w:r w:rsidRPr="00AC0AC1">
        <w:t xml:space="preserve"> how much ADA </w:t>
      </w:r>
      <w:r w:rsidR="00BF66FE" w:rsidRPr="00AC0AC1">
        <w:t>was sent</w:t>
      </w:r>
      <w:r w:rsidRPr="00AC0AC1">
        <w:t xml:space="preserve">. </w:t>
      </w:r>
      <w:r w:rsidR="002C3F83" w:rsidRPr="00AC0AC1">
        <w:t xml:space="preserve">If you want to add funds to your second address and don’t have an API key you will have to wait 24 hours to be able to </w:t>
      </w:r>
      <w:r w:rsidR="00F20F85" w:rsidRPr="00AC0AC1">
        <w:t>send</w:t>
      </w:r>
      <w:r w:rsidR="002C3F83" w:rsidRPr="00AC0AC1">
        <w:t xml:space="preserve"> some test ADA again from the Faucet. </w:t>
      </w:r>
      <w:r w:rsidR="00F20F85" w:rsidRPr="00AC0AC1">
        <w:t xml:space="preserve">An easier way is to send some ADA from you first address to your second address. </w:t>
      </w:r>
      <w:r w:rsidR="005C3BC8" w:rsidRPr="00AC0AC1">
        <w:t xml:space="preserve">To send the ADA you can use the </w:t>
      </w:r>
      <w:r w:rsidR="005C3BC8" w:rsidRPr="00AC0AC1">
        <w:rPr>
          <w:i/>
        </w:rPr>
        <w:t>send.sh</w:t>
      </w:r>
      <w:r w:rsidR="005C3BC8" w:rsidRPr="00AC0AC1">
        <w:t xml:space="preserve"> bash script which can be found in week03/testnet folder. </w:t>
      </w:r>
      <w:r w:rsidR="00DE1D64" w:rsidRPr="00AC0AC1">
        <w:t>You will need to change the tx-in field with your transaction hash and the ind</w:t>
      </w:r>
      <w:r w:rsidR="008D3C7B" w:rsidRPr="00AC0AC1">
        <w:t>ex specified after the # symbol that you got from the previous query command.</w:t>
      </w:r>
      <w:r w:rsidR="00DE1D64" w:rsidRPr="00AC0AC1">
        <w:t xml:space="preserve"> </w:t>
      </w:r>
    </w:p>
    <w:p w14:paraId="374B1133" w14:textId="47297E89" w:rsidR="00D12F34" w:rsidRDefault="00D12F34" w:rsidP="00D12F34">
      <w:pPr>
        <w:pStyle w:val="SourceCode"/>
      </w:pPr>
      <w:r>
        <w:t>$ ./send.sh</w:t>
      </w:r>
    </w:p>
    <w:p w14:paraId="5D0D8F29" w14:textId="554CDD81" w:rsidR="00F92E3A" w:rsidRPr="00AC0AC1" w:rsidRDefault="00376420" w:rsidP="00BE639D">
      <w:r w:rsidRPr="00AC0AC1">
        <w:t>The transaction build command automatically calculates fees and creates change outputs in case your inputs are higher than the outputs.</w:t>
      </w:r>
      <w:r w:rsidR="00D12F34">
        <w:t xml:space="preserve"> </w:t>
      </w:r>
      <w:r w:rsidRPr="00AC0AC1">
        <w:t>There is a block on the Cardano test</w:t>
      </w:r>
      <w:r w:rsidR="00DD468D" w:rsidRPr="00AC0AC1">
        <w:t>-</w:t>
      </w:r>
      <w:r w:rsidRPr="00AC0AC1">
        <w:t>net and main</w:t>
      </w:r>
      <w:r w:rsidR="00DD468D" w:rsidRPr="00AC0AC1">
        <w:t>-</w:t>
      </w:r>
      <w:r w:rsidRPr="00AC0AC1">
        <w:t>net on average every twenty seconds</w:t>
      </w:r>
      <w:r w:rsidR="006E0CE2">
        <w:t>,</w:t>
      </w:r>
      <w:r w:rsidRPr="00AC0AC1">
        <w:t xml:space="preserve"> so you will have to wait a bit before you check whether your transaction was processed. </w:t>
      </w:r>
      <w:r w:rsidR="00132AFD" w:rsidRPr="00AC0AC1">
        <w:t>When it is you wil</w:t>
      </w:r>
      <w:r w:rsidR="00AD07E8" w:rsidRPr="00AC0AC1">
        <w:t xml:space="preserve">l have a new transaction </w:t>
      </w:r>
      <w:r w:rsidR="006E0CE2">
        <w:t xml:space="preserve">that will </w:t>
      </w:r>
      <w:r w:rsidR="00837431">
        <w:t>produce</w:t>
      </w:r>
      <w:r w:rsidR="006E0CE2">
        <w:t xml:space="preserve"> a</w:t>
      </w:r>
      <w:r w:rsidR="00132AFD" w:rsidRPr="00AC0AC1">
        <w:t xml:space="preserve"> UTXO </w:t>
      </w:r>
      <w:r w:rsidR="006E0CE2">
        <w:t>containing</w:t>
      </w:r>
      <w:r w:rsidR="00132AFD" w:rsidRPr="00AC0AC1">
        <w:t xml:space="preserve"> the change ADA. </w:t>
      </w:r>
      <w:r w:rsidR="005062C7" w:rsidRPr="00AC0AC1">
        <w:t xml:space="preserve">If we want to use Plutus code in the cardano </w:t>
      </w:r>
      <w:r w:rsidR="0052477A" w:rsidRPr="00AC0AC1">
        <w:t>CLI</w:t>
      </w:r>
      <w:r w:rsidR="005062C7" w:rsidRPr="00AC0AC1">
        <w:t xml:space="preserve"> we need to serialize and write to disk various Plutus types. </w:t>
      </w:r>
      <w:r w:rsidR="00B7750A" w:rsidRPr="00AC0AC1">
        <w:t xml:space="preserve">We do this with the </w:t>
      </w:r>
      <w:r w:rsidR="00B7750A" w:rsidRPr="00AC0AC1">
        <w:rPr>
          <w:i/>
        </w:rPr>
        <w:t>Deploy.hs</w:t>
      </w:r>
      <w:r w:rsidR="00B7750A" w:rsidRPr="00AC0AC1">
        <w:t xml:space="preserve"> code.</w:t>
      </w:r>
    </w:p>
    <w:p w14:paraId="0ED7CB60"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7A1E35E"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689C372E"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p>
    <w:p w14:paraId="4BFDDC17"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Week03.Deploy</w:t>
      </w:r>
    </w:p>
    <w:p w14:paraId="64F14C46"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writeJSON</w:t>
      </w:r>
    </w:p>
    <w:p w14:paraId="1808052E"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writeValidator</w:t>
      </w:r>
    </w:p>
    <w:p w14:paraId="06BB70D5"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writeUnit</w:t>
      </w:r>
    </w:p>
    <w:p w14:paraId="5FE45AEB"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writeVestingValidator</w:t>
      </w:r>
    </w:p>
    <w:p w14:paraId="5680C468"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4FBBE39"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68BD4E85"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Cardano.</w:t>
      </w:r>
      <w:r w:rsidRPr="00AC0AC1">
        <w:rPr>
          <w:rFonts w:ascii="Consolas" w:eastAsia="Times New Roman" w:hAnsi="Consolas"/>
          <w:color w:val="9C5D27"/>
          <w:sz w:val="21"/>
          <w:szCs w:val="21"/>
        </w:rPr>
        <w:t>Api</w:t>
      </w:r>
    </w:p>
    <w:p w14:paraId="417A3EE6"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Cardano.Api.</w:t>
      </w:r>
      <w:r w:rsidRPr="00AC0AC1">
        <w:rPr>
          <w:rFonts w:ascii="Consolas" w:eastAsia="Times New Roman" w:hAnsi="Consolas"/>
          <w:color w:val="9C5D27"/>
          <w:sz w:val="21"/>
          <w:szCs w:val="21"/>
        </w:rPr>
        <w:t>Shelley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PlutusScript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9CBDDB1"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Codec.</w:t>
      </w:r>
      <w:r w:rsidRPr="00AC0AC1">
        <w:rPr>
          <w:rFonts w:ascii="Consolas" w:eastAsia="Times New Roman" w:hAnsi="Consolas"/>
          <w:color w:val="9C5D27"/>
          <w:sz w:val="21"/>
          <w:szCs w:val="21"/>
        </w:rPr>
        <w:t>Serialise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serialise</w:t>
      </w:r>
      <w:r w:rsidRPr="00AC0AC1">
        <w:rPr>
          <w:rFonts w:ascii="Consolas" w:eastAsia="Times New Roman" w:hAnsi="Consolas"/>
          <w:color w:val="777777"/>
          <w:sz w:val="21"/>
          <w:szCs w:val="21"/>
        </w:rPr>
        <w:t>)</w:t>
      </w:r>
    </w:p>
    <w:p w14:paraId="6D04847F"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encode</w:t>
      </w:r>
      <w:r w:rsidRPr="00AC0AC1">
        <w:rPr>
          <w:rFonts w:ascii="Consolas" w:eastAsia="Times New Roman" w:hAnsi="Consolas"/>
          <w:color w:val="777777"/>
          <w:sz w:val="21"/>
          <w:szCs w:val="21"/>
        </w:rPr>
        <w:t>)</w:t>
      </w:r>
    </w:p>
    <w:p w14:paraId="615BFAFD"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Data.ByteString.</w:t>
      </w:r>
      <w:r w:rsidRPr="00AC0AC1">
        <w:rPr>
          <w:rFonts w:ascii="Consolas" w:eastAsia="Times New Roman" w:hAnsi="Consolas"/>
          <w:color w:val="9C5D27"/>
          <w:sz w:val="21"/>
          <w:szCs w:val="21"/>
        </w:rPr>
        <w:t>Lazy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LBS</w:t>
      </w:r>
    </w:p>
    <w:p w14:paraId="20B8A9AF"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Data.ByteString.</w:t>
      </w:r>
      <w:r w:rsidRPr="00AC0AC1">
        <w:rPr>
          <w:rFonts w:ascii="Consolas" w:eastAsia="Times New Roman" w:hAnsi="Consolas"/>
          <w:color w:val="9C5D27"/>
          <w:sz w:val="21"/>
          <w:szCs w:val="21"/>
        </w:rPr>
        <w:t>Short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SBS</w:t>
      </w:r>
    </w:p>
    <w:p w14:paraId="67525605"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PlutusTx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CBAE78A"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18</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09517E4A"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Ledger</w:t>
      </w:r>
    </w:p>
    <w:p w14:paraId="1666989B"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p>
    <w:p w14:paraId="78F91CDD"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Week03.</w:t>
      </w:r>
      <w:r w:rsidRPr="00AC0AC1">
        <w:rPr>
          <w:rFonts w:ascii="Consolas" w:eastAsia="Times New Roman" w:hAnsi="Consolas"/>
          <w:color w:val="9C5D27"/>
          <w:sz w:val="21"/>
          <w:szCs w:val="21"/>
        </w:rPr>
        <w:t>Parameterized</w:t>
      </w:r>
    </w:p>
    <w:p w14:paraId="07D55116"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1D9463C7"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ScriptData</w:t>
      </w:r>
    </w:p>
    <w:p w14:paraId="6C39FDF2"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Constr</w:t>
      </w:r>
      <w:r w:rsidRPr="00AC0AC1">
        <w:rPr>
          <w:rFonts w:ascii="Consolas" w:eastAsia="Times New Roman" w:hAnsi="Consolas"/>
          <w:color w:val="333333"/>
          <w:sz w:val="21"/>
          <w:szCs w:val="21"/>
        </w:rPr>
        <w:t xml:space="preserve"> n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ScriptDataConstructor</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0C49844" w14:textId="54E491BC"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xs</w:t>
      </w:r>
    </w:p>
    <w:p w14:paraId="5FB7C531"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ScriptDataMap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dataToScriptData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11253C6" w14:textId="42B7BA01"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dataToScriptData 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xs</w:t>
      </w:r>
      <w:r w:rsidRPr="00AC0AC1">
        <w:rPr>
          <w:rFonts w:ascii="Consolas" w:eastAsia="Times New Roman" w:hAnsi="Consolas"/>
          <w:color w:val="777777"/>
          <w:sz w:val="21"/>
          <w:szCs w:val="21"/>
        </w:rPr>
        <w:t>]</w:t>
      </w:r>
    </w:p>
    <w:p w14:paraId="6724C26C"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List</w:t>
      </w:r>
      <w:r w:rsidRPr="00AC0AC1">
        <w:rPr>
          <w:rFonts w:ascii="Consolas" w:eastAsia="Times New Roman" w:hAnsi="Consolas"/>
          <w:color w:val="333333"/>
          <w:sz w:val="21"/>
          <w:szCs w:val="21"/>
        </w:rPr>
        <w:t xml:space="preserve">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ScriptDataList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xs</w:t>
      </w:r>
    </w:p>
    <w:p w14:paraId="08438DDE"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ScriptDataNumber</w:t>
      </w:r>
      <w:r w:rsidRPr="00AC0AC1">
        <w:rPr>
          <w:rFonts w:ascii="Consolas" w:eastAsia="Times New Roman" w:hAnsi="Consolas"/>
          <w:color w:val="333333"/>
          <w:sz w:val="21"/>
          <w:szCs w:val="21"/>
        </w:rPr>
        <w:t xml:space="preserve"> n</w:t>
      </w:r>
    </w:p>
    <w:p w14:paraId="22A62EF4"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w:t>
      </w:r>
      <w:r w:rsidRPr="00AC0AC1">
        <w:rPr>
          <w:rFonts w:ascii="Consolas" w:eastAsia="Times New Roman" w:hAnsi="Consolas"/>
          <w:color w:val="333333"/>
          <w:sz w:val="21"/>
          <w:szCs w:val="21"/>
        </w:rPr>
        <w:t xml:space="preserve"> bs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ScriptDataBytes</w:t>
      </w:r>
      <w:r w:rsidRPr="00AC0AC1">
        <w:rPr>
          <w:rFonts w:ascii="Consolas" w:eastAsia="Times New Roman" w:hAnsi="Consolas"/>
          <w:color w:val="333333"/>
          <w:sz w:val="21"/>
          <w:szCs w:val="21"/>
        </w:rPr>
        <w:t xml:space="preserve"> bs</w:t>
      </w:r>
    </w:p>
    <w:p w14:paraId="5C640E0C"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p>
    <w:p w14:paraId="057BC02C"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writeJSON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ToData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FilePath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D679427"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writeJSON 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LBS.</w:t>
      </w:r>
      <w:r w:rsidRPr="00AC0AC1">
        <w:rPr>
          <w:rFonts w:ascii="Consolas" w:eastAsia="Times New Roman" w:hAnsi="Consolas"/>
          <w:color w:val="333333"/>
          <w:sz w:val="21"/>
          <w:szCs w:val="21"/>
        </w:rPr>
        <w:t xml:space="preserve">writeFile 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encode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scriptDataToJson </w:t>
      </w:r>
    </w:p>
    <w:p w14:paraId="1A07DBE4"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ScriptDataJsonDetailedSchema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dataToScriptData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7881B58" w14:textId="13574AB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toData</w:t>
      </w:r>
    </w:p>
    <w:p w14:paraId="3B8DE41F"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p>
    <w:p w14:paraId="16DA1358"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writeValidator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FilePath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Validator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D755B7E" w14:textId="690CEDDE"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FileError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00E5C6E"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writeValidator 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writeFileTextEnvelope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PlutusScript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PlutusScriptV1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3CB6D01"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file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PlutusScriptSerialised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SBS.</w:t>
      </w:r>
      <w:r w:rsidRPr="00AC0AC1">
        <w:rPr>
          <w:rFonts w:ascii="Consolas" w:eastAsia="Times New Roman" w:hAnsi="Consolas"/>
          <w:color w:val="333333"/>
          <w:sz w:val="21"/>
          <w:szCs w:val="21"/>
        </w:rPr>
        <w:t xml:space="preserve">toShort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A43CFA2" w14:textId="2C29F89B"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LBS.</w:t>
      </w:r>
      <w:r w:rsidRPr="00AC0AC1">
        <w:rPr>
          <w:rFonts w:ascii="Consolas" w:eastAsia="Times New Roman" w:hAnsi="Consolas"/>
          <w:color w:val="333333"/>
          <w:sz w:val="21"/>
          <w:szCs w:val="21"/>
        </w:rPr>
        <w:t xml:space="preserve">toStrict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serialise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333333"/>
          <w:sz w:val="21"/>
          <w:szCs w:val="21"/>
        </w:rPr>
        <w:t>unValidatorScript</w:t>
      </w:r>
    </w:p>
    <w:p w14:paraId="0681520C"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2A3541D2"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writeUnit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82AD640"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writeUnit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writeJSON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testnet/unit.json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E6A4198"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4D635715"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writeVestingValidator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FileError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1330F99"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writeVestingValidator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writeValidator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testnet/vesting.plutus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710AC00" w14:textId="7E28AC5D"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VestingParam</w:t>
      </w:r>
    </w:p>
    <w:p w14:paraId="78E82087" w14:textId="7777777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PaymentPubKeyHash</w:t>
      </w:r>
      <w:r w:rsidRPr="00AC0AC1">
        <w:rPr>
          <w:rFonts w:ascii="Consolas" w:eastAsia="Times New Roman" w:hAnsi="Consolas"/>
          <w:color w:val="333333"/>
          <w:sz w:val="21"/>
          <w:szCs w:val="21"/>
        </w:rPr>
        <w:t xml:space="preserve">  </w:t>
      </w:r>
    </w:p>
    <w:p w14:paraId="55A36101" w14:textId="12C0522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c2ff616e11299d9094ce0a7eb5b7284b705147a822f4ffbd471f971a</w:t>
      </w:r>
      <w:r w:rsidRPr="00AC0AC1">
        <w:rPr>
          <w:rFonts w:ascii="Consolas" w:eastAsia="Times New Roman" w:hAnsi="Consolas"/>
          <w:color w:val="777777"/>
          <w:sz w:val="21"/>
          <w:szCs w:val="21"/>
        </w:rPr>
        <w:t>"</w:t>
      </w:r>
    </w:p>
    <w:p w14:paraId="77CD3781" w14:textId="17790E05"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1643235300000</w:t>
      </w:r>
    </w:p>
    <w:p w14:paraId="16D74F65" w14:textId="1A1B8ED7" w:rsidR="00F92E3A" w:rsidRPr="00AC0AC1" w:rsidRDefault="00F92E3A" w:rsidP="00F92E3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4D72E4D" w14:textId="77777777" w:rsidR="00B7750A" w:rsidRPr="00AC0AC1" w:rsidRDefault="00B7750A" w:rsidP="006C6BAF">
      <w:pPr>
        <w:spacing w:before="0" w:after="0"/>
      </w:pPr>
    </w:p>
    <w:p w14:paraId="4D779C2A" w14:textId="67A6B021" w:rsidR="003C2096" w:rsidRPr="00AC0AC1" w:rsidRDefault="002D0AA3" w:rsidP="003C2096">
      <w:pPr>
        <w:spacing w:before="0" w:after="0"/>
      </w:pPr>
      <w:r w:rsidRPr="00AC0AC1">
        <w:t xml:space="preserve">The </w:t>
      </w:r>
      <w:r w:rsidRPr="00AC0AC1">
        <w:rPr>
          <w:i/>
        </w:rPr>
        <w:t>Cardano.Api</w:t>
      </w:r>
      <w:r w:rsidRPr="00AC0AC1">
        <w:t xml:space="preserve"> is the Haskell library which the cardano </w:t>
      </w:r>
      <w:r w:rsidR="0052477A" w:rsidRPr="00AC0AC1">
        <w:t>CLI</w:t>
      </w:r>
      <w:r w:rsidRPr="00AC0AC1">
        <w:t xml:space="preserve"> uses. </w:t>
      </w:r>
      <w:r w:rsidR="00C362E2" w:rsidRPr="00AC0AC1">
        <w:t xml:space="preserve">It has its own data type called </w:t>
      </w:r>
      <w:r w:rsidR="00C362E2" w:rsidRPr="00AC0AC1">
        <w:rPr>
          <w:i/>
        </w:rPr>
        <w:t>ScriptData</w:t>
      </w:r>
      <w:r w:rsidR="00C362E2" w:rsidRPr="00AC0AC1">
        <w:t xml:space="preserve">. </w:t>
      </w:r>
      <w:r w:rsidR="001E09AE" w:rsidRPr="00AC0AC1">
        <w:t xml:space="preserve">With the </w:t>
      </w:r>
      <w:r w:rsidR="001E09AE" w:rsidRPr="00AC0AC1">
        <w:rPr>
          <w:i/>
        </w:rPr>
        <w:t>writeJSON</w:t>
      </w:r>
      <w:r w:rsidR="001E09AE" w:rsidRPr="00AC0AC1">
        <w:t xml:space="preserve"> function we convert some Plutus data to script data and write it in a JSON format to a file </w:t>
      </w:r>
      <w:r w:rsidR="009F236B" w:rsidRPr="00AC0AC1">
        <w:t>(</w:t>
      </w:r>
      <w:r w:rsidR="001E09AE" w:rsidRPr="00AC0AC1">
        <w:t xml:space="preserve">30-31). On lines 23 to 28 we define the conversion </w:t>
      </w:r>
      <w:r w:rsidR="001D46BE" w:rsidRPr="00AC0AC1">
        <w:t xml:space="preserve">function </w:t>
      </w:r>
      <w:r w:rsidR="001D46BE" w:rsidRPr="001D46BE">
        <w:rPr>
          <w:i/>
          <w:iCs/>
        </w:rPr>
        <w:t>dataToScriptData</w:t>
      </w:r>
      <w:r w:rsidR="001E09AE" w:rsidRPr="00AC0AC1">
        <w:t xml:space="preserve">. </w:t>
      </w:r>
      <w:r w:rsidR="00B509DC" w:rsidRPr="00AC0AC1">
        <w:t>The</w:t>
      </w:r>
      <w:r w:rsidR="006130D4" w:rsidRPr="00AC0AC1">
        <w:t>n</w:t>
      </w:r>
      <w:r w:rsidR="00B509DC" w:rsidRPr="00AC0AC1">
        <w:t xml:space="preserve"> we define the </w:t>
      </w:r>
      <w:r w:rsidR="00B509DC" w:rsidRPr="00AC0AC1">
        <w:rPr>
          <w:i/>
        </w:rPr>
        <w:t>writeUnit</w:t>
      </w:r>
      <w:r w:rsidR="00B509DC" w:rsidRPr="00AC0AC1">
        <w:t xml:space="preserve"> function which basically writes a unit object to the specified file</w:t>
      </w:r>
      <w:r w:rsidR="005F1468" w:rsidRPr="00AC0AC1">
        <w:t xml:space="preserve"> </w:t>
      </w:r>
      <w:r w:rsidR="009F236B" w:rsidRPr="00AC0AC1">
        <w:t>(</w:t>
      </w:r>
      <w:r w:rsidR="005F1468" w:rsidRPr="00AC0AC1">
        <w:t>36-37)</w:t>
      </w:r>
      <w:r w:rsidR="00B509DC" w:rsidRPr="00AC0AC1">
        <w:t>.</w:t>
      </w:r>
      <w:r w:rsidR="005F1468" w:rsidRPr="00AC0AC1">
        <w:t xml:space="preserve"> </w:t>
      </w:r>
      <w:r w:rsidR="00DD27D9" w:rsidRPr="00AC0AC1">
        <w:t xml:space="preserve">We also need our Plutus validator script </w:t>
      </w:r>
      <w:r w:rsidR="00576A36" w:rsidRPr="00AC0AC1">
        <w:t xml:space="preserve">that we have to convert to a script and write it to a file. We do this with the </w:t>
      </w:r>
      <w:r w:rsidR="00576A36" w:rsidRPr="00AC0AC1">
        <w:rPr>
          <w:i/>
        </w:rPr>
        <w:t>writeValidator</w:t>
      </w:r>
      <w:r w:rsidR="00576A36" w:rsidRPr="00AC0AC1">
        <w:t xml:space="preserve"> function </w:t>
      </w:r>
      <w:r w:rsidR="009F236B" w:rsidRPr="00AC0AC1">
        <w:t>(</w:t>
      </w:r>
      <w:r w:rsidR="00576A36" w:rsidRPr="00AC0AC1">
        <w:t xml:space="preserve">33-34). </w:t>
      </w:r>
      <w:r w:rsidR="009D2322" w:rsidRPr="00AC0AC1">
        <w:t xml:space="preserve">We want to apply this function to our parameterized contract. </w:t>
      </w:r>
      <w:r w:rsidR="00467FEC" w:rsidRPr="00AC0AC1">
        <w:t xml:space="preserve">We do this with the </w:t>
      </w:r>
      <w:r w:rsidR="00467FEC" w:rsidRPr="00AC0AC1">
        <w:rPr>
          <w:i/>
        </w:rPr>
        <w:t>writeVestingValidator</w:t>
      </w:r>
      <w:r w:rsidR="00467FEC" w:rsidRPr="00AC0AC1">
        <w:t xml:space="preserve"> IO </w:t>
      </w:r>
      <w:r w:rsidR="00467FEC" w:rsidRPr="00AC0AC1">
        <w:lastRenderedPageBreak/>
        <w:t xml:space="preserve">action where we need to specify the beneficiary and the deadline. </w:t>
      </w:r>
      <w:r w:rsidR="00EF23E9" w:rsidRPr="00AC0AC1">
        <w:t xml:space="preserve">Note that we also use here our </w:t>
      </w:r>
      <w:r w:rsidR="00EF23E9" w:rsidRPr="00AC0AC1">
        <w:rPr>
          <w:i/>
        </w:rPr>
        <w:t>validator</w:t>
      </w:r>
      <w:r w:rsidR="00EF23E9" w:rsidRPr="00AC0AC1">
        <w:t xml:space="preserve"> </w:t>
      </w:r>
      <w:r w:rsidR="00F16E41">
        <w:t>parameter</w:t>
      </w:r>
      <w:r w:rsidR="002D1E6F">
        <w:t>,</w:t>
      </w:r>
      <w:r w:rsidR="00EF23E9" w:rsidRPr="00AC0AC1">
        <w:t xml:space="preserve"> which is available because we imported the </w:t>
      </w:r>
      <w:r w:rsidR="00EF23E9" w:rsidRPr="00AC0AC1">
        <w:rPr>
          <w:i/>
        </w:rPr>
        <w:t>Week03.Parameterized</w:t>
      </w:r>
      <w:r w:rsidR="00EF23E9" w:rsidRPr="00AC0AC1">
        <w:t xml:space="preserve"> module, which is defined in the </w:t>
      </w:r>
      <w:r w:rsidR="00EF23E9" w:rsidRPr="00AC0AC1">
        <w:rPr>
          <w:i/>
        </w:rPr>
        <w:t>Parameterized.hs</w:t>
      </w:r>
      <w:r w:rsidR="00EF23E9" w:rsidRPr="00AC0AC1">
        <w:t xml:space="preserve"> file.</w:t>
      </w:r>
    </w:p>
    <w:p w14:paraId="2FF50F07" w14:textId="1CD38463" w:rsidR="004F67B1" w:rsidRPr="00AC0AC1" w:rsidRDefault="004F67B1" w:rsidP="004F67B1">
      <w:pPr>
        <w:spacing w:after="0"/>
      </w:pPr>
      <w:r w:rsidRPr="00AC0AC1">
        <w:t>We get the payment public key has</w:t>
      </w:r>
      <w:r w:rsidR="002D1E6F">
        <w:t>h</w:t>
      </w:r>
      <w:r w:rsidRPr="00AC0AC1">
        <w:t xml:space="preserve"> of our second address with this command:</w:t>
      </w:r>
    </w:p>
    <w:p w14:paraId="52B0C2A3" w14:textId="2E7C492B" w:rsidR="004F67B1" w:rsidRPr="00AC0AC1" w:rsidRDefault="00E020E0" w:rsidP="004F67B1">
      <w:pPr>
        <w:pStyle w:val="SourceCode"/>
        <w:rPr>
          <w:noProof w:val="0"/>
          <w:sz w:val="18"/>
          <w:szCs w:val="18"/>
          <w:lang w:val="en-US"/>
        </w:rPr>
      </w:pPr>
      <w:r w:rsidRPr="00AC0AC1">
        <w:rPr>
          <w:noProof w:val="0"/>
          <w:sz w:val="18"/>
          <w:szCs w:val="18"/>
          <w:lang w:val="en-US"/>
        </w:rPr>
        <w:t>$ cardano-cli address key-hash --payment</w:t>
      </w:r>
      <w:r w:rsidR="004959FE" w:rsidRPr="00AC0AC1">
        <w:rPr>
          <w:noProof w:val="0"/>
          <w:sz w:val="18"/>
          <w:szCs w:val="18"/>
          <w:lang w:val="en-US"/>
        </w:rPr>
        <w:t>-verification-key-file 02.vkey --</w:t>
      </w:r>
      <w:r w:rsidRPr="00AC0AC1">
        <w:rPr>
          <w:noProof w:val="0"/>
          <w:sz w:val="18"/>
          <w:szCs w:val="18"/>
          <w:lang w:val="en-US"/>
        </w:rPr>
        <w:t>out-file 02.pkh</w:t>
      </w:r>
    </w:p>
    <w:p w14:paraId="6227B6A3" w14:textId="18D340EB" w:rsidR="004F67B1" w:rsidRPr="00AC0AC1" w:rsidRDefault="00E020E0" w:rsidP="004F67B1">
      <w:pPr>
        <w:spacing w:after="0"/>
      </w:pPr>
      <w:r w:rsidRPr="00AC0AC1">
        <w:t xml:space="preserve">We copy the hash from the file 02.pkh and past it into the code for the IO action. </w:t>
      </w:r>
      <w:r w:rsidR="001D2721" w:rsidRPr="00AC0AC1">
        <w:t xml:space="preserve">We can get our deadline from epochconverter.com where we can specify the date and time and get back the </w:t>
      </w:r>
      <w:r w:rsidR="00551EF2" w:rsidRPr="00AC0AC1">
        <w:t>POSIX time in milliseconds</w:t>
      </w:r>
      <w:r w:rsidR="001D2721" w:rsidRPr="00AC0AC1">
        <w:t>.</w:t>
      </w:r>
      <w:r w:rsidR="004A2D0B" w:rsidRPr="00AC0AC1">
        <w:t xml:space="preserve"> </w:t>
      </w:r>
      <w:r w:rsidR="00EC48D0" w:rsidRPr="00AC0AC1">
        <w:t xml:space="preserve">We also need the actual address corresponding to the script. </w:t>
      </w:r>
      <w:r w:rsidR="007522AF" w:rsidRPr="00AC0AC1">
        <w:t xml:space="preserve">First we execute the </w:t>
      </w:r>
      <w:r w:rsidR="002D1E6F">
        <w:t>function</w:t>
      </w:r>
      <w:r w:rsidR="007522AF" w:rsidRPr="00AC0AC1">
        <w:t xml:space="preserve"> </w:t>
      </w:r>
      <w:r w:rsidR="007522AF" w:rsidRPr="00AC0AC1">
        <w:rPr>
          <w:i/>
        </w:rPr>
        <w:t>writeVestingValidator</w:t>
      </w:r>
      <w:r w:rsidR="001D2721" w:rsidRPr="00AC0AC1">
        <w:t xml:space="preserve"> </w:t>
      </w:r>
      <w:r w:rsidR="007522AF" w:rsidRPr="00AC0AC1">
        <w:t>in the Repl</w:t>
      </w:r>
      <w:r w:rsidR="002D1E6F">
        <w:t xml:space="preserve"> so that we get the </w:t>
      </w:r>
      <w:r w:rsidR="002D1E6F" w:rsidRPr="002D1E6F">
        <w:rPr>
          <w:i/>
        </w:rPr>
        <w:t>vesting.plutus</w:t>
      </w:r>
      <w:r w:rsidR="002D1E6F">
        <w:t xml:space="preserve"> file</w:t>
      </w:r>
      <w:r w:rsidR="007522AF" w:rsidRPr="00AC0AC1">
        <w:t xml:space="preserve">. </w:t>
      </w:r>
      <w:r w:rsidR="008A61B0" w:rsidRPr="00AC0AC1">
        <w:t>Then we execute:</w:t>
      </w:r>
    </w:p>
    <w:p w14:paraId="2990DFBA" w14:textId="0FFA00AB" w:rsidR="008A61B0" w:rsidRPr="00AC0AC1" w:rsidRDefault="00710628" w:rsidP="00710628">
      <w:pPr>
        <w:pStyle w:val="SourceCode"/>
        <w:rPr>
          <w:noProof w:val="0"/>
          <w:lang w:val="en-US"/>
        </w:rPr>
      </w:pPr>
      <w:r w:rsidRPr="00AC0AC1">
        <w:rPr>
          <w:noProof w:val="0"/>
          <w:sz w:val="18"/>
          <w:szCs w:val="18"/>
          <w:lang w:val="en-US"/>
        </w:rPr>
        <w:t xml:space="preserve">$ cardano-cli address build-script --script-file vesting.plutus </w:t>
      </w:r>
      <w:r w:rsidR="00FE486C" w:rsidRPr="00AC0AC1">
        <w:rPr>
          <w:noProof w:val="0"/>
          <w:lang w:val="en-US"/>
        </w:rPr>
        <w:t>--testnet-magic 1097911063 --out-file vesting.addr</w:t>
      </w:r>
    </w:p>
    <w:p w14:paraId="2407BD23" w14:textId="7BF8DBBD" w:rsidR="00D940EE" w:rsidRDefault="00127BA6" w:rsidP="00800169">
      <w:pPr>
        <w:spacing w:before="0"/>
      </w:pPr>
      <w:r w:rsidRPr="00AC0AC1">
        <w:t xml:space="preserve">We can give now some ADA to the vesting address we just created. You can do this with the </w:t>
      </w:r>
      <w:r w:rsidRPr="00AC0AC1">
        <w:rPr>
          <w:i/>
        </w:rPr>
        <w:t>give.sh</w:t>
      </w:r>
      <w:r w:rsidRPr="00AC0AC1">
        <w:t xml:space="preserve"> bash script also found in the testnet folder.</w:t>
      </w:r>
      <w:r w:rsidR="00924454" w:rsidRPr="00AC0AC1">
        <w:t xml:space="preserve"> In the </w:t>
      </w:r>
      <w:r w:rsidR="00924454" w:rsidRPr="00AC0AC1">
        <w:rPr>
          <w:i/>
        </w:rPr>
        <w:t>--tx-in</w:t>
      </w:r>
      <w:r w:rsidR="00924454" w:rsidRPr="00AC0AC1">
        <w:t xml:space="preserve"> field you have to specify the new transaction hash and index of the UTXO sitting at address 1. </w:t>
      </w:r>
      <w:r w:rsidR="00D940EE">
        <w:t xml:space="preserve">The </w:t>
      </w:r>
      <w:r w:rsidR="00D940EE" w:rsidRPr="00AC0AC1">
        <w:t>transaction hash and index</w:t>
      </w:r>
      <w:r w:rsidR="004B3183" w:rsidRPr="00AC0AC1">
        <w:t xml:space="preserve"> </w:t>
      </w:r>
      <w:r w:rsidR="00D940EE">
        <w:t>changed</w:t>
      </w:r>
      <w:r w:rsidR="00924454" w:rsidRPr="00AC0AC1">
        <w:t xml:space="preserve"> after you send some ADA to address 2, so you will need to do a query again.</w:t>
      </w:r>
      <w:r w:rsidR="00B54C3B">
        <w:t xml:space="preserve"> </w:t>
      </w:r>
      <w:r w:rsidR="00B54C3B" w:rsidRPr="00AC0AC1">
        <w:t xml:space="preserve">In the </w:t>
      </w:r>
      <w:r w:rsidR="00B54C3B" w:rsidRPr="00AC0AC1">
        <w:rPr>
          <w:i/>
        </w:rPr>
        <w:t>transaction build</w:t>
      </w:r>
      <w:r w:rsidR="00B54C3B" w:rsidRPr="00AC0AC1">
        <w:t xml:space="preserve"> </w:t>
      </w:r>
      <w:r w:rsidR="001D46BE" w:rsidRPr="00AC0AC1">
        <w:t>command,</w:t>
      </w:r>
      <w:r w:rsidR="00B54C3B" w:rsidRPr="00AC0AC1">
        <w:t xml:space="preserve"> we use the </w:t>
      </w:r>
      <w:r w:rsidR="00B54C3B" w:rsidRPr="00AC0AC1">
        <w:rPr>
          <w:i/>
        </w:rPr>
        <w:t xml:space="preserve">--tx-out-datum-hash-file </w:t>
      </w:r>
      <w:r w:rsidR="00B54C3B" w:rsidRPr="00AC0AC1">
        <w:t>option that computes the hash of a datum written to a JSON file.</w:t>
      </w:r>
      <w:r w:rsidR="00B54C3B">
        <w:t xml:space="preserve"> </w:t>
      </w:r>
    </w:p>
    <w:p w14:paraId="00EC73E7" w14:textId="389BA66F" w:rsidR="00D940EE" w:rsidRDefault="00D940EE" w:rsidP="00D940EE">
      <w:pPr>
        <w:pStyle w:val="SourceCode"/>
      </w:pPr>
      <w:r>
        <w:t>$ ./give.sh</w:t>
      </w:r>
    </w:p>
    <w:p w14:paraId="554A840C" w14:textId="56E51F82" w:rsidR="00A2526D" w:rsidRPr="00AC0AC1" w:rsidRDefault="00EC1740" w:rsidP="00800169">
      <w:pPr>
        <w:spacing w:before="0"/>
      </w:pPr>
      <w:r w:rsidRPr="00AC0AC1">
        <w:t xml:space="preserve">After we run this </w:t>
      </w:r>
      <w:r w:rsidR="001D46BE" w:rsidRPr="00AC0AC1">
        <w:t>script,</w:t>
      </w:r>
      <w:r w:rsidRPr="00AC0AC1">
        <w:t xml:space="preserve"> we can again check if the ADA arrived:</w:t>
      </w:r>
    </w:p>
    <w:p w14:paraId="554B7929" w14:textId="1A05BCB3" w:rsidR="00EC1740" w:rsidRPr="00AC0AC1" w:rsidRDefault="00EC1740" w:rsidP="00EC1740">
      <w:pPr>
        <w:pStyle w:val="SourceCode"/>
        <w:rPr>
          <w:noProof w:val="0"/>
          <w:lang w:val="en-US"/>
        </w:rPr>
      </w:pPr>
      <w:r w:rsidRPr="00AC0AC1">
        <w:rPr>
          <w:noProof w:val="0"/>
          <w:lang w:val="en-US"/>
        </w:rPr>
        <w:t>$ cardano-cli query utxo --address $(cat vesting.addr) --testnet-magic 1097911063</w:t>
      </w:r>
    </w:p>
    <w:p w14:paraId="4DD30C19" w14:textId="1F3E3271" w:rsidR="002C675E" w:rsidRPr="00AC0AC1" w:rsidRDefault="00137496" w:rsidP="00800169">
      <w:pPr>
        <w:spacing w:before="0"/>
      </w:pPr>
      <w:r w:rsidRPr="00AC0AC1">
        <w:t xml:space="preserve">The second wallet wants now to grab that ADA and we can use the </w:t>
      </w:r>
      <w:r w:rsidRPr="00AC0AC1">
        <w:rPr>
          <w:i/>
        </w:rPr>
        <w:t>grab.sh</w:t>
      </w:r>
      <w:r w:rsidRPr="00AC0AC1">
        <w:t xml:space="preserve"> bash script to do this. </w:t>
      </w:r>
      <w:r w:rsidR="002C675E" w:rsidRPr="00AC0AC1">
        <w:t xml:space="preserve">Since this is a spending </w:t>
      </w:r>
      <w:r w:rsidR="001D46BE" w:rsidRPr="00AC0AC1">
        <w:t>transaction,</w:t>
      </w:r>
      <w:r w:rsidR="002C675E" w:rsidRPr="00AC0AC1">
        <w:t xml:space="preserve"> we need to provide </w:t>
      </w:r>
      <w:r w:rsidR="00A47B8B" w:rsidRPr="00AC0AC1">
        <w:t>the</w:t>
      </w:r>
      <w:r w:rsidR="002C675E" w:rsidRPr="00AC0AC1">
        <w:t xml:space="preserve"> following things: </w:t>
      </w:r>
    </w:p>
    <w:p w14:paraId="0160F686" w14:textId="77E308DF" w:rsidR="00020ECD" w:rsidRPr="00AC0AC1" w:rsidRDefault="00672261" w:rsidP="002C675E">
      <w:pPr>
        <w:pStyle w:val="ListParagraph"/>
        <w:numPr>
          <w:ilvl w:val="0"/>
          <w:numId w:val="17"/>
        </w:numPr>
        <w:spacing w:before="0"/>
      </w:pPr>
      <w:r w:rsidRPr="00AC0AC1">
        <w:t>T</w:t>
      </w:r>
      <w:r w:rsidR="00020ECD" w:rsidRPr="00AC0AC1">
        <w:t xml:space="preserve">he transaction hash and id which we provide in the </w:t>
      </w:r>
      <w:r w:rsidR="00020ECD" w:rsidRPr="00AC0AC1">
        <w:rPr>
          <w:i/>
        </w:rPr>
        <w:t xml:space="preserve">--tx-in </w:t>
      </w:r>
      <w:r w:rsidR="00020ECD" w:rsidRPr="00AC0AC1">
        <w:t>option.</w:t>
      </w:r>
    </w:p>
    <w:p w14:paraId="4B73FE99" w14:textId="352466D3" w:rsidR="00EC1740" w:rsidRPr="00AC0AC1" w:rsidRDefault="00672261" w:rsidP="002C675E">
      <w:pPr>
        <w:pStyle w:val="ListParagraph"/>
        <w:numPr>
          <w:ilvl w:val="0"/>
          <w:numId w:val="17"/>
        </w:numPr>
        <w:spacing w:before="0"/>
      </w:pPr>
      <w:r w:rsidRPr="00AC0AC1">
        <w:t>The</w:t>
      </w:r>
      <w:r w:rsidR="002C675E" w:rsidRPr="00AC0AC1">
        <w:t xml:space="preserve"> actual script which we </w:t>
      </w:r>
      <w:r w:rsidR="00020ECD" w:rsidRPr="00AC0AC1">
        <w:t>provide</w:t>
      </w:r>
      <w:r w:rsidR="002C675E" w:rsidRPr="00AC0AC1">
        <w:t xml:space="preserve"> in the </w:t>
      </w:r>
      <w:r w:rsidR="002C675E" w:rsidRPr="00AC0AC1">
        <w:rPr>
          <w:i/>
        </w:rPr>
        <w:t>--tx-in-script-file</w:t>
      </w:r>
      <w:r w:rsidR="002C675E" w:rsidRPr="00AC0AC1">
        <w:t xml:space="preserve"> option.</w:t>
      </w:r>
    </w:p>
    <w:p w14:paraId="4ECFCC13" w14:textId="725CE03B" w:rsidR="002C675E" w:rsidRPr="00AC0AC1" w:rsidRDefault="00672261" w:rsidP="008F4BB4">
      <w:pPr>
        <w:pStyle w:val="ListParagraph"/>
        <w:numPr>
          <w:ilvl w:val="0"/>
          <w:numId w:val="17"/>
        </w:numPr>
        <w:spacing w:before="0"/>
      </w:pPr>
      <w:r w:rsidRPr="00AC0AC1">
        <w:t xml:space="preserve">The </w:t>
      </w:r>
      <w:r w:rsidR="002C675E" w:rsidRPr="00AC0AC1">
        <w:t xml:space="preserve">datum which we provide in the </w:t>
      </w:r>
      <w:r w:rsidR="002C675E" w:rsidRPr="00AC0AC1">
        <w:rPr>
          <w:i/>
        </w:rPr>
        <w:t>--tx-in-datum-file</w:t>
      </w:r>
      <w:r w:rsidR="002C675E" w:rsidRPr="00AC0AC1">
        <w:t xml:space="preserve"> option.</w:t>
      </w:r>
      <w:r w:rsidR="008F4BB4" w:rsidRPr="00AC0AC1">
        <w:t xml:space="preserve"> We get the unit datum if we load our </w:t>
      </w:r>
      <w:r w:rsidR="008F4BB4" w:rsidRPr="00AC0AC1">
        <w:rPr>
          <w:i/>
        </w:rPr>
        <w:t>Deploy.hs</w:t>
      </w:r>
      <w:r w:rsidR="008F4BB4" w:rsidRPr="00AC0AC1">
        <w:t xml:space="preserve"> file in the Repl and execute the command </w:t>
      </w:r>
      <w:r w:rsidR="008F4BB4" w:rsidRPr="00AC0AC1">
        <w:rPr>
          <w:i/>
        </w:rPr>
        <w:t>writeUnit</w:t>
      </w:r>
      <w:r w:rsidR="008F4BB4" w:rsidRPr="00AC0AC1">
        <w:t>.</w:t>
      </w:r>
    </w:p>
    <w:p w14:paraId="4A79EC73" w14:textId="2497514A" w:rsidR="00020ECD" w:rsidRPr="00AC0AC1" w:rsidRDefault="00672261" w:rsidP="00020ECD">
      <w:pPr>
        <w:pStyle w:val="ListParagraph"/>
        <w:numPr>
          <w:ilvl w:val="0"/>
          <w:numId w:val="17"/>
        </w:numPr>
        <w:spacing w:before="0"/>
      </w:pPr>
      <w:r w:rsidRPr="00AC0AC1">
        <w:t xml:space="preserve">The </w:t>
      </w:r>
      <w:r w:rsidR="00020ECD" w:rsidRPr="00AC0AC1">
        <w:t>redeemer</w:t>
      </w:r>
      <w:r w:rsidR="008F4BB4" w:rsidRPr="00AC0AC1">
        <w:t xml:space="preserve"> (same as the datum)</w:t>
      </w:r>
      <w:r w:rsidR="00020ECD" w:rsidRPr="00AC0AC1">
        <w:t xml:space="preserve"> which we provide in the </w:t>
      </w:r>
      <w:r w:rsidR="00020ECD" w:rsidRPr="00AC0AC1">
        <w:rPr>
          <w:i/>
        </w:rPr>
        <w:t xml:space="preserve">--tx-in-redeemer-file </w:t>
      </w:r>
      <w:r w:rsidR="00020ECD" w:rsidRPr="00AC0AC1">
        <w:t>option.</w:t>
      </w:r>
    </w:p>
    <w:p w14:paraId="75953B2D" w14:textId="1BFDC53A" w:rsidR="002C675E" w:rsidRPr="00AC0AC1" w:rsidRDefault="00672261" w:rsidP="00946A1F">
      <w:pPr>
        <w:pStyle w:val="ListParagraph"/>
        <w:numPr>
          <w:ilvl w:val="0"/>
          <w:numId w:val="17"/>
        </w:numPr>
        <w:spacing w:before="0"/>
      </w:pPr>
      <w:r w:rsidRPr="00AC0AC1">
        <w:t>In</w:t>
      </w:r>
      <w:r w:rsidR="00946A1F" w:rsidRPr="00AC0AC1">
        <w:t xml:space="preserve"> the</w:t>
      </w:r>
      <w:r w:rsidR="00946A1F" w:rsidRPr="00AC0AC1">
        <w:rPr>
          <w:i/>
        </w:rPr>
        <w:t xml:space="preserve"> --tx-in-collateral</w:t>
      </w:r>
      <w:r w:rsidR="00946A1F" w:rsidRPr="00AC0AC1">
        <w:t xml:space="preserve"> option you specify an UTXO that belongs to yourself and contains only ADA and no native tokens. </w:t>
      </w:r>
      <w:r w:rsidR="00994524" w:rsidRPr="00AC0AC1">
        <w:t xml:space="preserve">It represents the collateral which must be large enough to cover the costs if validation would fail. </w:t>
      </w:r>
      <w:r w:rsidR="00B47073" w:rsidRPr="00AC0AC1">
        <w:t xml:space="preserve">This is a special case where you can </w:t>
      </w:r>
      <w:r w:rsidR="00B47073" w:rsidRPr="00AC0AC1">
        <w:lastRenderedPageBreak/>
        <w:t xml:space="preserve">circumvent the validation process and you would get a failed transaction. </w:t>
      </w:r>
      <w:r w:rsidR="006A7283" w:rsidRPr="00AC0AC1">
        <w:t xml:space="preserve">The nodes that process your transaction have to be reimbursed for that or the system would be open to </w:t>
      </w:r>
      <w:r w:rsidR="001D46BE" w:rsidRPr="00AC0AC1">
        <w:t>denial-of-service</w:t>
      </w:r>
      <w:r w:rsidR="006A7283" w:rsidRPr="00AC0AC1">
        <w:t xml:space="preserve"> attacks. </w:t>
      </w:r>
      <w:r w:rsidR="00CE15A0" w:rsidRPr="00AC0AC1">
        <w:t xml:space="preserve">We can use the 02.addr for collateral. </w:t>
      </w:r>
    </w:p>
    <w:p w14:paraId="398F60C8" w14:textId="246EF92C" w:rsidR="00EF3B82" w:rsidRPr="00AC0AC1" w:rsidRDefault="00EF3B82" w:rsidP="00EF3B82">
      <w:pPr>
        <w:pStyle w:val="ListParagraph"/>
        <w:numPr>
          <w:ilvl w:val="0"/>
          <w:numId w:val="17"/>
        </w:numPr>
        <w:spacing w:before="0"/>
      </w:pPr>
      <w:r w:rsidRPr="00AC0AC1">
        <w:t xml:space="preserve">In the </w:t>
      </w:r>
      <w:r w:rsidRPr="00AC0AC1">
        <w:rPr>
          <w:i/>
        </w:rPr>
        <w:t>--required-signer-hash</w:t>
      </w:r>
      <w:r w:rsidRPr="00AC0AC1">
        <w:t xml:space="preserve"> field we specify the public key hash of our second address.</w:t>
      </w:r>
    </w:p>
    <w:p w14:paraId="3B5123A4" w14:textId="350080BE" w:rsidR="00897DC5" w:rsidRPr="00AC0AC1" w:rsidRDefault="00702C69" w:rsidP="006954D4">
      <w:pPr>
        <w:pStyle w:val="ListParagraph"/>
        <w:numPr>
          <w:ilvl w:val="0"/>
          <w:numId w:val="17"/>
        </w:numPr>
        <w:spacing w:before="0"/>
      </w:pPr>
      <w:r w:rsidRPr="00AC0AC1">
        <w:t>T</w:t>
      </w:r>
      <w:r w:rsidR="006954D4" w:rsidRPr="00AC0AC1">
        <w:t xml:space="preserve">he validity interval which we provide in the </w:t>
      </w:r>
      <w:r w:rsidR="006954D4" w:rsidRPr="00AC0AC1">
        <w:rPr>
          <w:i/>
        </w:rPr>
        <w:t>--invalid-before</w:t>
      </w:r>
      <w:r w:rsidR="006954D4" w:rsidRPr="00AC0AC1">
        <w:t xml:space="preserve"> option.</w:t>
      </w:r>
      <w:r w:rsidR="006C2D7D" w:rsidRPr="00AC0AC1">
        <w:t xml:space="preserve"> It has to be provided as slots.</w:t>
      </w:r>
      <w:r w:rsidR="00897DC5" w:rsidRPr="00AC0AC1">
        <w:t xml:space="preserve"> We get the current slot of the test</w:t>
      </w:r>
      <w:r w:rsidR="00DD468D" w:rsidRPr="00AC0AC1">
        <w:t>-</w:t>
      </w:r>
      <w:r w:rsidR="00897DC5" w:rsidRPr="00AC0AC1">
        <w:t>net with the command:</w:t>
      </w:r>
      <w:r w:rsidR="00506178" w:rsidRPr="00AC0AC1">
        <w:t xml:space="preserve"> </w:t>
      </w:r>
    </w:p>
    <w:p w14:paraId="277A5F90" w14:textId="34226AA3" w:rsidR="00897DC5" w:rsidRPr="00AC0AC1" w:rsidRDefault="00897DC5" w:rsidP="00897DC5">
      <w:pPr>
        <w:pStyle w:val="SourceCode"/>
        <w:rPr>
          <w:noProof w:val="0"/>
          <w:lang w:val="en-US"/>
        </w:rPr>
      </w:pPr>
      <w:r w:rsidRPr="00AC0AC1">
        <w:rPr>
          <w:noProof w:val="0"/>
          <w:lang w:val="en-US"/>
        </w:rPr>
        <w:t>$ cardano-cli query tip --testnet-magic 1097911063</w:t>
      </w:r>
    </w:p>
    <w:p w14:paraId="167EED01" w14:textId="2895616E" w:rsidR="006954D4" w:rsidRPr="00AC0AC1" w:rsidRDefault="00506178" w:rsidP="00AB433C">
      <w:pPr>
        <w:spacing w:before="0" w:after="0"/>
        <w:ind w:left="360" w:firstLine="360"/>
      </w:pPr>
      <w:r w:rsidRPr="00AC0AC1">
        <w:t xml:space="preserve">The slot </w:t>
      </w:r>
      <w:r w:rsidR="00757A03" w:rsidRPr="00AC0AC1">
        <w:t xml:space="preserve">time </w:t>
      </w:r>
      <w:r w:rsidRPr="00AC0AC1">
        <w:t xml:space="preserve">we specify should be after </w:t>
      </w:r>
      <w:r w:rsidR="006C2D7D" w:rsidRPr="00AC0AC1">
        <w:t>our</w:t>
      </w:r>
      <w:r w:rsidRPr="00AC0AC1">
        <w:t xml:space="preserve"> deadline.</w:t>
      </w:r>
      <w:r w:rsidR="00634E8B" w:rsidRPr="00AC0AC1">
        <w:t xml:space="preserve"> </w:t>
      </w:r>
    </w:p>
    <w:p w14:paraId="2A0AA878" w14:textId="15754EA7" w:rsidR="000F2AD3" w:rsidRPr="00AC0AC1" w:rsidRDefault="00702C69" w:rsidP="00AB433C">
      <w:pPr>
        <w:pStyle w:val="ListParagraph"/>
        <w:numPr>
          <w:ilvl w:val="0"/>
          <w:numId w:val="17"/>
        </w:numPr>
        <w:spacing w:before="0" w:after="0"/>
      </w:pPr>
      <w:r w:rsidRPr="00AC0AC1">
        <w:t>T</w:t>
      </w:r>
      <w:r w:rsidR="000F2AD3" w:rsidRPr="00AC0AC1">
        <w:t>he protocol parameters which we provide in</w:t>
      </w:r>
      <w:r w:rsidR="000F2AD3" w:rsidRPr="00AC0AC1">
        <w:rPr>
          <w:i/>
        </w:rPr>
        <w:t xml:space="preserve"> --protocol-params-file</w:t>
      </w:r>
      <w:r w:rsidR="000F2AD3" w:rsidRPr="00AC0AC1">
        <w:t xml:space="preserve"> option. You get</w:t>
      </w:r>
      <w:r w:rsidR="00457A74" w:rsidRPr="00AC0AC1">
        <w:t xml:space="preserve"> the content of the file wit</w:t>
      </w:r>
      <w:r w:rsidR="000F2AD3" w:rsidRPr="00AC0AC1">
        <w:t>h the command</w:t>
      </w:r>
      <w:r w:rsidR="00457A74" w:rsidRPr="00AC0AC1">
        <w:t>:</w:t>
      </w:r>
    </w:p>
    <w:p w14:paraId="0118A54E" w14:textId="3C3BF2A5" w:rsidR="000F2AD3" w:rsidRPr="00AC0AC1" w:rsidRDefault="000F2AD3" w:rsidP="00AB433C">
      <w:pPr>
        <w:pStyle w:val="SourceCode"/>
        <w:spacing w:after="0"/>
        <w:rPr>
          <w:noProof w:val="0"/>
          <w:lang w:val="en-US"/>
        </w:rPr>
      </w:pPr>
      <w:r w:rsidRPr="00AC0AC1">
        <w:rPr>
          <w:noProof w:val="0"/>
          <w:lang w:val="en-US"/>
        </w:rPr>
        <w:t>$ cardano-cli query protocol-parameters</w:t>
      </w:r>
      <w:r w:rsidR="00D130F3" w:rsidRPr="00AC0AC1">
        <w:rPr>
          <w:noProof w:val="0"/>
          <w:lang w:val="en-US"/>
        </w:rPr>
        <w:t xml:space="preserve"> --testnet-magic 1097911063 --out-file protocol.json</w:t>
      </w:r>
    </w:p>
    <w:p w14:paraId="335896F6" w14:textId="77777777" w:rsidR="0072470A" w:rsidRDefault="005264F1" w:rsidP="00AB433C">
      <w:r w:rsidRPr="00AC0AC1">
        <w:t xml:space="preserve">Once we configured everything the grab should work and if we would query the second address we should see that there are two UTXOs sitting at this address. </w:t>
      </w:r>
    </w:p>
    <w:p w14:paraId="7C49DE90" w14:textId="2839FACF" w:rsidR="0072470A" w:rsidRDefault="0072470A" w:rsidP="0072470A">
      <w:pPr>
        <w:pStyle w:val="SourceCode"/>
      </w:pPr>
      <w:r>
        <w:t>$ ./grab.sh</w:t>
      </w:r>
    </w:p>
    <w:p w14:paraId="535796F6" w14:textId="31383C79" w:rsidR="0072470A" w:rsidRDefault="0072470A" w:rsidP="0072470A">
      <w:pPr>
        <w:pStyle w:val="SourceCode"/>
      </w:pPr>
      <w:r>
        <w:t xml:space="preserve">$ </w:t>
      </w:r>
      <w:r w:rsidRPr="0072470A">
        <w:t>cardano-cli query utxo --address $(cat 0</w:t>
      </w:r>
      <w:r>
        <w:t>2</w:t>
      </w:r>
      <w:r w:rsidRPr="0072470A">
        <w:t>.addr) --testnet-magic 1097911063</w:t>
      </w:r>
    </w:p>
    <w:p w14:paraId="37EB9179" w14:textId="68A425C5" w:rsidR="005264F1" w:rsidRPr="00AC0AC1" w:rsidRDefault="00DD468D" w:rsidP="00AB433C">
      <w:r w:rsidRPr="00AC0AC1">
        <w:t xml:space="preserve">For the main-net </w:t>
      </w:r>
      <w:r w:rsidR="004D34A2" w:rsidRPr="00AC0AC1">
        <w:t xml:space="preserve">the procedure would be the same only that we would specify </w:t>
      </w:r>
      <w:r w:rsidR="004D34A2" w:rsidRPr="00AC0AC1">
        <w:rPr>
          <w:i/>
        </w:rPr>
        <w:t>--mainnet</w:t>
      </w:r>
      <w:r w:rsidR="004D34A2" w:rsidRPr="00AC0AC1">
        <w:t xml:space="preserve"> option instead of </w:t>
      </w:r>
      <w:r w:rsidR="004D34A2" w:rsidRPr="00AC0AC1">
        <w:rPr>
          <w:i/>
        </w:rPr>
        <w:t>--testnet-magic</w:t>
      </w:r>
      <w:r w:rsidR="004D34A2" w:rsidRPr="00AC0AC1">
        <w:t>.</w:t>
      </w:r>
    </w:p>
    <w:p w14:paraId="65B3561E" w14:textId="2C7881EF" w:rsidR="00AB433C" w:rsidRPr="00AC0AC1" w:rsidRDefault="00A54843" w:rsidP="00A54843">
      <w:pPr>
        <w:pStyle w:val="Heading2"/>
        <w:rPr>
          <w:lang w:val="en-US"/>
        </w:rPr>
      </w:pPr>
      <w:bookmarkStart w:id="34" w:name="_Toc102838232"/>
      <w:r w:rsidRPr="00AC0AC1">
        <w:rPr>
          <w:lang w:val="en-US"/>
        </w:rPr>
        <w:t>Homework</w:t>
      </w:r>
      <w:bookmarkEnd w:id="34"/>
    </w:p>
    <w:p w14:paraId="41B088AF" w14:textId="14180595" w:rsidR="00A54843" w:rsidRPr="00AC0AC1" w:rsidRDefault="00A54843" w:rsidP="00E9303C">
      <w:pPr>
        <w:spacing w:before="0"/>
      </w:pPr>
      <w:r w:rsidRPr="00AC0AC1">
        <w:t xml:space="preserve">You can do the </w:t>
      </w:r>
      <w:r w:rsidRPr="00AC0AC1">
        <w:rPr>
          <w:i/>
        </w:rPr>
        <w:t>Homework1.hs</w:t>
      </w:r>
      <w:r w:rsidRPr="00AC0AC1">
        <w:t xml:space="preserve"> and </w:t>
      </w:r>
      <w:r w:rsidRPr="00AC0AC1">
        <w:rPr>
          <w:i/>
        </w:rPr>
        <w:t>Homework2.hs</w:t>
      </w:r>
      <w:r w:rsidRPr="00AC0AC1">
        <w:t xml:space="preserve"> examples by yourself. We will present here the solution and comment on it. </w:t>
      </w:r>
      <w:r w:rsidR="00C51E58" w:rsidRPr="00AC0AC1">
        <w:t xml:space="preserve">For homework 1 we want to create a script address from which a beneficiary can retrieve his funds until a certain deadline. After the deadline we can retrieve the funds back to our own address. </w:t>
      </w:r>
      <w:r w:rsidR="00D410B6" w:rsidRPr="00AC0AC1">
        <w:t xml:space="preserve">Here is the </w:t>
      </w:r>
      <w:r w:rsidR="00D410B6" w:rsidRPr="00AC0AC1">
        <w:rPr>
          <w:i/>
        </w:rPr>
        <w:t>Solution1.hs</w:t>
      </w:r>
      <w:r w:rsidR="00D410B6" w:rsidRPr="00AC0AC1">
        <w:t xml:space="preserve"> code example</w:t>
      </w:r>
      <w:r w:rsidR="00C51E58" w:rsidRPr="00AC0AC1">
        <w:t>.</w:t>
      </w:r>
    </w:p>
    <w:p w14:paraId="309F8055"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P</w:t>
      </w:r>
    </w:p>
    <w:p w14:paraId="720B1B9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2F2E3A1C"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1B781E5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p>
    <w:p w14:paraId="6A2FAA3E"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p>
    <w:p w14:paraId="41A2FBC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p>
    <w:p w14:paraId="24A26A7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Show</w:t>
      </w:r>
    </w:p>
    <w:p w14:paraId="05DB61A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4C3CFD6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''VestingDatum</w:t>
      </w:r>
    </w:p>
    <w:p w14:paraId="5AD2672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54CC445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4B090905" w14:textId="77777777" w:rsidR="00FE0BBF" w:rsidRPr="00AC0AC1" w:rsidRDefault="00FE0BBF" w:rsidP="00FE0BBF">
      <w:pPr>
        <w:shd w:val="clear" w:color="auto" w:fill="F5F5F5"/>
        <w:spacing w:before="0" w:after="0" w:line="285" w:lineRule="atLeast"/>
        <w:jc w:val="left"/>
        <w:rPr>
          <w:rFonts w:ascii="Consolas" w:eastAsia="Times New Roman" w:hAnsi="Consolas"/>
          <w:i/>
          <w:iCs/>
          <w:color w:val="AAAAAA"/>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xml:space="preserve">-- This should validate if either beneficiary1 has signed the transaction   </w:t>
      </w:r>
    </w:p>
    <w:p w14:paraId="3B66C381" w14:textId="3C4E90BD"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i/>
          <w:iCs/>
          <w:color w:val="AAAAAA"/>
          <w:sz w:val="21"/>
          <w:szCs w:val="21"/>
        </w:rPr>
        <w:t xml:space="preserve">     -- and the current slot is before or at the deadline or if beneficiary2</w:t>
      </w:r>
    </w:p>
    <w:p w14:paraId="7066F60A" w14:textId="2D136918"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xml:space="preserve">-- has signed the transaction and the deadline has passed. </w:t>
      </w:r>
    </w:p>
    <w:p w14:paraId="38F9D71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3BD782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mkValidator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w:t>
      </w:r>
    </w:p>
    <w:p w14:paraId="4761669B"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unPaymentPubKeyHash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beneficiary1 dat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`elem`</w:t>
      </w:r>
      <w:r w:rsidRPr="00AC0AC1">
        <w:rPr>
          <w:rFonts w:ascii="Consolas" w:eastAsia="Times New Roman" w:hAnsi="Consolas"/>
          <w:color w:val="333333"/>
          <w:sz w:val="21"/>
          <w:szCs w:val="21"/>
        </w:rPr>
        <w:t xml:space="preserve"> sigs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p>
    <w:p w14:paraId="76B65D9B" w14:textId="6050B951"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deadline dat</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`contains`</w:t>
      </w:r>
      <w:r w:rsidR="00FE0BBF" w:rsidRPr="00AC0AC1">
        <w:rPr>
          <w:rFonts w:ascii="Consolas" w:eastAsia="Times New Roman" w:hAnsi="Consolas"/>
          <w:color w:val="333333"/>
          <w:sz w:val="21"/>
          <w:szCs w:val="21"/>
        </w:rPr>
        <w:t xml:space="preserve"> range</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9C5D27"/>
          <w:sz w:val="21"/>
          <w:szCs w:val="21"/>
        </w:rPr>
        <w:t>True</w:t>
      </w:r>
    </w:p>
    <w:p w14:paraId="13E2471A"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unPaymentPubKeyHash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beneficiary2 dat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`elem`</w:t>
      </w:r>
      <w:r w:rsidRPr="00AC0AC1">
        <w:rPr>
          <w:rFonts w:ascii="Consolas" w:eastAsia="Times New Roman" w:hAnsi="Consolas"/>
          <w:color w:val="333333"/>
          <w:sz w:val="21"/>
          <w:szCs w:val="21"/>
        </w:rPr>
        <w:t xml:space="preserve"> sigs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p>
    <w:p w14:paraId="4D31F86C" w14:textId="0A2FAE2B"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from </w:t>
      </w:r>
      <w:r w:rsidR="00FE0BBF" w:rsidRPr="00AC0AC1">
        <w:rPr>
          <w:rFonts w:ascii="Consolas" w:eastAsia="Times New Roman" w:hAnsi="Consolas"/>
          <w:color w:val="777777"/>
          <w:sz w:val="21"/>
          <w:szCs w:val="21"/>
        </w:rPr>
        <w:t>(</w:t>
      </w:r>
      <w:r w:rsidR="00FE0BBF" w:rsidRPr="00AC0AC1">
        <w:rPr>
          <w:rFonts w:ascii="Consolas" w:eastAsia="Times New Roman" w:hAnsi="Consolas"/>
          <w:color w:val="9C5D27"/>
          <w:sz w:val="21"/>
          <w:szCs w:val="21"/>
        </w:rPr>
        <w:t>1</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deadline dat</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`contains`</w:t>
      </w:r>
      <w:r w:rsidR="00FE0BBF" w:rsidRPr="00AC0AC1">
        <w:rPr>
          <w:rFonts w:ascii="Consolas" w:eastAsia="Times New Roman" w:hAnsi="Consolas"/>
          <w:color w:val="333333"/>
          <w:sz w:val="21"/>
          <w:szCs w:val="21"/>
        </w:rPr>
        <w:t xml:space="preserve"> range</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color w:val="9C5D27"/>
          <w:sz w:val="21"/>
          <w:szCs w:val="21"/>
        </w:rPr>
        <w:t>True</w:t>
      </w:r>
    </w:p>
    <w:p w14:paraId="11141D7B" w14:textId="792B2FC3"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001D5F99" w:rsidRPr="00AC0AC1">
        <w:rPr>
          <w:rFonts w:ascii="Consolas" w:eastAsia="Times New Roman" w:hAnsi="Consolas"/>
          <w:color w:val="333333"/>
          <w:sz w:val="21"/>
          <w:szCs w:val="21"/>
        </w:rPr>
        <w:t xml:space="preserve"> otherwise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4BBBADC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A06B10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6DC2AF3C"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0C9927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3005FC2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sigs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PubKeyHash</w:t>
      </w:r>
      <w:r w:rsidRPr="00AC0AC1">
        <w:rPr>
          <w:rFonts w:ascii="Consolas" w:eastAsia="Times New Roman" w:hAnsi="Consolas"/>
          <w:color w:val="777777"/>
          <w:sz w:val="21"/>
          <w:szCs w:val="21"/>
        </w:rPr>
        <w:t>]</w:t>
      </w:r>
    </w:p>
    <w:p w14:paraId="70A78B8E"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sigs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txInfoSignatories info</w:t>
      </w:r>
    </w:p>
    <w:p w14:paraId="66A1BE8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6617D35A"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POSIXTimeRange</w:t>
      </w:r>
    </w:p>
    <w:p w14:paraId="3B14236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txInfoValidRange info</w:t>
      </w:r>
    </w:p>
    <w:p w14:paraId="0E9DE12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59D2A53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w:t>
      </w:r>
    </w:p>
    <w:p w14:paraId="01196DAD"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79143E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2AE6449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EE2341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26F52B07"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w:t>
      </w:r>
    </w:p>
    <w:p w14:paraId="268068C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w:t>
      </w:r>
    </w:p>
    <w:p w14:paraId="273FC3AD"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p>
    <w:p w14:paraId="54429E9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1ACAB90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E2A42B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64F927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15B2F3D1"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0D4053D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validatorScript typedValidator</w:t>
      </w:r>
    </w:p>
    <w:p w14:paraId="77DC704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p>
    <w:p w14:paraId="5ECC87E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678735A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validator</w:t>
      </w:r>
    </w:p>
    <w:p w14:paraId="49236951"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6E8C341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13B77D9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015A1A3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78AD972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368DDE0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7B8BDD4D"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3FB5D19A"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53</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D36D9E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7C51A43D"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316C30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p>
    <w:p w14:paraId="7B43C72A"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23C933C"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give gp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8E9641A"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4CB2044C"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VestingDatum</w:t>
      </w:r>
    </w:p>
    <w:p w14:paraId="645BC30E"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p>
    <w:p w14:paraId="2F56DC0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beneficiary2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3244FB7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p>
    <w:p w14:paraId="1B702A8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8D43232"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91B264D" w14:textId="56FE6BF9"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gpAmount gp</w:t>
      </w:r>
    </w:p>
    <w:p w14:paraId="61991B7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typedValidator tx</w:t>
      </w:r>
    </w:p>
    <w:p w14:paraId="49C030C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79810DA4"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D1BF5C4" w14:textId="67A9F334"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 xml:space="preserve">printf </w:t>
      </w:r>
      <w:r w:rsidR="00FE0BBF" w:rsidRPr="00AC0AC1">
        <w:rPr>
          <w:rFonts w:ascii="Consolas" w:eastAsia="Times New Roman" w:hAnsi="Consolas"/>
          <w:color w:val="777777"/>
          <w:sz w:val="21"/>
          <w:szCs w:val="21"/>
        </w:rPr>
        <w:t>"</w:t>
      </w:r>
      <w:r w:rsidR="00FE0BBF" w:rsidRPr="00AC0AC1">
        <w:rPr>
          <w:rFonts w:ascii="Consolas" w:eastAsia="Times New Roman" w:hAnsi="Consolas"/>
          <w:color w:val="448C27"/>
          <w:sz w:val="21"/>
          <w:szCs w:val="21"/>
        </w:rPr>
        <w:t>made a gift of %d lovelace to %s with deadline %s</w:t>
      </w:r>
      <w:r w:rsidR="00FE0BBF" w:rsidRPr="00AC0AC1">
        <w:rPr>
          <w:rFonts w:ascii="Consolas" w:eastAsia="Times New Roman" w:hAnsi="Consolas"/>
          <w:color w:val="777777"/>
          <w:sz w:val="21"/>
          <w:szCs w:val="21"/>
        </w:rPr>
        <w:t>"</w:t>
      </w:r>
    </w:p>
    <w:p w14:paraId="64B0583D"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gpAmount gp</w:t>
      </w:r>
      <w:r w:rsidRPr="00AC0AC1">
        <w:rPr>
          <w:rFonts w:ascii="Consolas" w:eastAsia="Times New Roman" w:hAnsi="Consolas"/>
          <w:color w:val="777777"/>
          <w:sz w:val="21"/>
          <w:szCs w:val="21"/>
        </w:rPr>
        <w:t>)</w:t>
      </w:r>
    </w:p>
    <w:p w14:paraId="5C35F5B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r w:rsidRPr="00AC0AC1">
        <w:rPr>
          <w:rFonts w:ascii="Consolas" w:eastAsia="Times New Roman" w:hAnsi="Consolas"/>
          <w:color w:val="777777"/>
          <w:sz w:val="21"/>
          <w:szCs w:val="21"/>
        </w:rPr>
        <w:t>)</w:t>
      </w:r>
    </w:p>
    <w:p w14:paraId="1D1FB031"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r w:rsidRPr="00AC0AC1">
        <w:rPr>
          <w:rFonts w:ascii="Consolas" w:eastAsia="Times New Roman" w:hAnsi="Consolas"/>
          <w:color w:val="777777"/>
          <w:sz w:val="21"/>
          <w:szCs w:val="21"/>
        </w:rPr>
        <w:t>)</w:t>
      </w:r>
    </w:p>
    <w:p w14:paraId="63B70B4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p>
    <w:p w14:paraId="0039C8C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3D8C73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E5FA761"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66A51C0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67308EF5"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scrAddress</w:t>
      </w:r>
    </w:p>
    <w:p w14:paraId="7DE3F5D7"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utxos1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filter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isSuitable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dat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beneficiary1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p>
    <w:p w14:paraId="4CE92E1C" w14:textId="21788904"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 xml:space="preserve">now </w:t>
      </w:r>
      <w:r w:rsidR="00FE0BBF" w:rsidRPr="00AC0AC1">
        <w:rPr>
          <w:rFonts w:ascii="Consolas" w:eastAsia="Times New Roman" w:hAnsi="Consolas"/>
          <w:color w:val="777777"/>
          <w:sz w:val="21"/>
          <w:szCs w:val="21"/>
        </w:rPr>
        <w:t>&lt;=</w:t>
      </w:r>
      <w:r w:rsidR="00FE0BBF" w:rsidRPr="00AC0AC1">
        <w:rPr>
          <w:rFonts w:ascii="Consolas" w:eastAsia="Times New Roman" w:hAnsi="Consolas"/>
          <w:color w:val="333333"/>
          <w:sz w:val="21"/>
          <w:szCs w:val="21"/>
        </w:rPr>
        <w:t xml:space="preserve"> deadline dat</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utxos</w:t>
      </w:r>
    </w:p>
    <w:p w14:paraId="282D1980"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utxos2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filter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isSuitable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dat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beneficiary2 dat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p>
    <w:p w14:paraId="289AD199" w14:textId="2FCE1DB3"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 xml:space="preserve">now </w:t>
      </w:r>
      <w:r w:rsidR="00FE0BBF" w:rsidRPr="00AC0AC1">
        <w:rPr>
          <w:rFonts w:ascii="Consolas" w:eastAsia="Times New Roman" w:hAnsi="Consolas"/>
          <w:color w:val="777777"/>
          <w:sz w:val="21"/>
          <w:szCs w:val="21"/>
        </w:rPr>
        <w:t>&gt;</w:t>
      </w:r>
      <w:r w:rsidR="00FE0BBF" w:rsidRPr="00AC0AC1">
        <w:rPr>
          <w:rFonts w:ascii="Consolas" w:eastAsia="Times New Roman" w:hAnsi="Consolas"/>
          <w:color w:val="333333"/>
          <w:sz w:val="21"/>
          <w:szCs w:val="21"/>
        </w:rPr>
        <w:t xml:space="preserve">  deadline dat</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utxos</w:t>
      </w:r>
    </w:p>
    <w:p w14:paraId="115629BB" w14:textId="77777777" w:rsidR="001D5F99"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found %d gift(s) to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667A3DC" w14:textId="565CBBE4" w:rsidR="00FE0BBF" w:rsidRPr="00AC0AC1" w:rsidRDefault="001D5F99"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777777"/>
          <w:sz w:val="21"/>
          <w:szCs w:val="21"/>
        </w:rPr>
        <w:t>(</w:t>
      </w:r>
      <w:r w:rsidR="00FE0BBF" w:rsidRPr="00AC0AC1">
        <w:rPr>
          <w:rFonts w:ascii="Consolas" w:eastAsia="Times New Roman" w:hAnsi="Consolas"/>
          <w:b/>
          <w:bCs/>
          <w:color w:val="7A3E9D"/>
          <w:sz w:val="21"/>
          <w:szCs w:val="21"/>
        </w:rPr>
        <w:t>Map.</w:t>
      </w:r>
      <w:r w:rsidR="00FE0BBF" w:rsidRPr="00AC0AC1">
        <w:rPr>
          <w:rFonts w:ascii="Consolas" w:eastAsia="Times New Roman" w:hAnsi="Consolas"/>
          <w:color w:val="333333"/>
          <w:sz w:val="21"/>
          <w:szCs w:val="21"/>
        </w:rPr>
        <w:t xml:space="preserve">size utxos1 </w:t>
      </w:r>
      <w:r w:rsidR="00FE0BBF" w:rsidRPr="00AC0AC1">
        <w:rPr>
          <w:rFonts w:ascii="Consolas" w:eastAsia="Times New Roman" w:hAnsi="Consolas"/>
          <w:b/>
          <w:bCs/>
          <w:color w:val="7A3E9D"/>
          <w:sz w:val="21"/>
          <w:szCs w:val="21"/>
        </w:rPr>
        <w:t>P.</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b/>
          <w:bCs/>
          <w:color w:val="7A3E9D"/>
          <w:sz w:val="21"/>
          <w:szCs w:val="21"/>
        </w:rPr>
        <w:t>Map.</w:t>
      </w:r>
      <w:r w:rsidR="00FE0BBF" w:rsidRPr="00AC0AC1">
        <w:rPr>
          <w:rFonts w:ascii="Consolas" w:eastAsia="Times New Roman" w:hAnsi="Consolas"/>
          <w:color w:val="333333"/>
          <w:sz w:val="21"/>
          <w:szCs w:val="21"/>
        </w:rPr>
        <w:t>size utxos2</w:t>
      </w:r>
      <w:r w:rsidR="00FE0BBF" w:rsidRPr="00AC0AC1">
        <w:rPr>
          <w:rFonts w:ascii="Consolas" w:eastAsia="Times New Roman" w:hAnsi="Consolas"/>
          <w:color w:val="777777"/>
          <w:sz w:val="21"/>
          <w:szCs w:val="21"/>
        </w:rPr>
        <w:t>)</w:t>
      </w:r>
    </w:p>
    <w:p w14:paraId="6106217C"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unless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null utxos1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33F87D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utxos1</w:t>
      </w:r>
    </w:p>
    <w:p w14:paraId="774AE4E5"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utxos1 </w:t>
      </w:r>
      <w:r w:rsidRPr="00AC0AC1">
        <w:rPr>
          <w:rFonts w:ascii="Consolas" w:eastAsia="Times New Roman" w:hAnsi="Consolas"/>
          <w:b/>
          <w:bCs/>
          <w:color w:val="7A3E9D"/>
          <w:sz w:val="21"/>
          <w:szCs w:val="21"/>
        </w:rPr>
        <w:t>P.</w:t>
      </w:r>
      <w:r w:rsidRPr="00AC0AC1">
        <w:rPr>
          <w:rFonts w:ascii="Consolas" w:eastAsia="Times New Roman" w:hAnsi="Consolas"/>
          <w:color w:val="777777"/>
          <w:sz w:val="21"/>
          <w:szCs w:val="21"/>
        </w:rPr>
        <w:t>&lt;&gt;</w:t>
      </w:r>
    </w:p>
    <w:p w14:paraId="0F3C225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otherScript validator</w:t>
      </w:r>
    </w:p>
    <w:p w14:paraId="10FD8AD2"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5DB6AD13" w14:textId="77777777" w:rsidR="00E76A36"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69C34466" w14:textId="49250D0F" w:rsidR="00FE0BBF" w:rsidRPr="00AC0AC1" w:rsidRDefault="00E76A36"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 xml:space="preserve">unitRedeemer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oref </w:t>
      </w:r>
      <w:r w:rsidR="00FE0BBF" w:rsidRPr="00AC0AC1">
        <w:rPr>
          <w:rFonts w:ascii="Consolas" w:eastAsia="Times New Roman" w:hAnsi="Consolas"/>
          <w:color w:val="777777"/>
          <w:sz w:val="21"/>
          <w:szCs w:val="21"/>
        </w:rPr>
        <w:t>&lt;-</w:t>
      </w:r>
      <w:r w:rsidR="00FE0BBF" w:rsidRPr="00AC0AC1">
        <w:rPr>
          <w:rFonts w:ascii="Consolas" w:eastAsia="Times New Roman" w:hAnsi="Consolas"/>
          <w:color w:val="333333"/>
          <w:sz w:val="21"/>
          <w:szCs w:val="21"/>
        </w:rPr>
        <w:t xml:space="preserve"> orefs</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b/>
          <w:bCs/>
          <w:color w:val="7A3E9D"/>
          <w:sz w:val="21"/>
          <w:szCs w:val="21"/>
        </w:rPr>
        <w:t>P.</w:t>
      </w:r>
      <w:r w:rsidR="00FE0BBF" w:rsidRPr="00AC0AC1">
        <w:rPr>
          <w:rFonts w:ascii="Consolas" w:eastAsia="Times New Roman" w:hAnsi="Consolas"/>
          <w:color w:val="777777"/>
          <w:sz w:val="21"/>
          <w:szCs w:val="21"/>
        </w:rPr>
        <w:t>&lt;&gt;</w:t>
      </w:r>
    </w:p>
    <w:p w14:paraId="0323DA0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 now</w:t>
      </w:r>
      <w:r w:rsidRPr="00AC0AC1">
        <w:rPr>
          <w:rFonts w:ascii="Consolas" w:eastAsia="Times New Roman" w:hAnsi="Consolas"/>
          <w:color w:val="777777"/>
          <w:sz w:val="21"/>
          <w:szCs w:val="21"/>
        </w:rPr>
        <w:t>)</w:t>
      </w:r>
    </w:p>
    <w:p w14:paraId="11709B6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2807B716"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unless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null utxos2</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B079597"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utxos2</w:t>
      </w:r>
    </w:p>
    <w:p w14:paraId="7D02B072"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utxos2 </w:t>
      </w:r>
      <w:r w:rsidRPr="00AC0AC1">
        <w:rPr>
          <w:rFonts w:ascii="Consolas" w:eastAsia="Times New Roman" w:hAnsi="Consolas"/>
          <w:b/>
          <w:bCs/>
          <w:color w:val="7A3E9D"/>
          <w:sz w:val="21"/>
          <w:szCs w:val="21"/>
        </w:rPr>
        <w:t>P.</w:t>
      </w:r>
      <w:r w:rsidRPr="00AC0AC1">
        <w:rPr>
          <w:rFonts w:ascii="Consolas" w:eastAsia="Times New Roman" w:hAnsi="Consolas"/>
          <w:color w:val="777777"/>
          <w:sz w:val="21"/>
          <w:szCs w:val="21"/>
        </w:rPr>
        <w:t>&lt;&gt;</w:t>
      </w:r>
    </w:p>
    <w:p w14:paraId="6B380983"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92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otherScript validator</w:t>
      </w:r>
    </w:p>
    <w:p w14:paraId="5FD1C96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658F89C8" w14:textId="77777777" w:rsidR="00A3474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E28FE31" w14:textId="4643A02C" w:rsidR="00FE0BBF" w:rsidRPr="00AC0AC1" w:rsidRDefault="00A3474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FE0BBF" w:rsidRPr="00AC0AC1">
        <w:rPr>
          <w:rFonts w:ascii="Consolas" w:eastAsia="Times New Roman" w:hAnsi="Consolas"/>
          <w:color w:val="333333"/>
          <w:sz w:val="21"/>
          <w:szCs w:val="21"/>
        </w:rPr>
        <w:t xml:space="preserve">unitRedeemer </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oref </w:t>
      </w:r>
      <w:r w:rsidR="00FE0BBF" w:rsidRPr="00AC0AC1">
        <w:rPr>
          <w:rFonts w:ascii="Consolas" w:eastAsia="Times New Roman" w:hAnsi="Consolas"/>
          <w:color w:val="777777"/>
          <w:sz w:val="21"/>
          <w:szCs w:val="21"/>
        </w:rPr>
        <w:t>&lt;-</w:t>
      </w:r>
      <w:r w:rsidR="00FE0BBF" w:rsidRPr="00AC0AC1">
        <w:rPr>
          <w:rFonts w:ascii="Consolas" w:eastAsia="Times New Roman" w:hAnsi="Consolas"/>
          <w:color w:val="333333"/>
          <w:sz w:val="21"/>
          <w:szCs w:val="21"/>
        </w:rPr>
        <w:t xml:space="preserve"> orefs</w:t>
      </w:r>
      <w:r w:rsidR="00FE0BBF" w:rsidRPr="00AC0AC1">
        <w:rPr>
          <w:rFonts w:ascii="Consolas" w:eastAsia="Times New Roman" w:hAnsi="Consolas"/>
          <w:color w:val="777777"/>
          <w:sz w:val="21"/>
          <w:szCs w:val="21"/>
        </w:rPr>
        <w:t>]</w:t>
      </w:r>
      <w:r w:rsidR="00FE0BBF" w:rsidRPr="00AC0AC1">
        <w:rPr>
          <w:rFonts w:ascii="Consolas" w:eastAsia="Times New Roman" w:hAnsi="Consolas"/>
          <w:color w:val="333333"/>
          <w:sz w:val="21"/>
          <w:szCs w:val="21"/>
        </w:rPr>
        <w:t xml:space="preserve"> </w:t>
      </w:r>
      <w:r w:rsidR="00FE0BBF" w:rsidRPr="00AC0AC1">
        <w:rPr>
          <w:rFonts w:ascii="Consolas" w:eastAsia="Times New Roman" w:hAnsi="Consolas"/>
          <w:b/>
          <w:bCs/>
          <w:color w:val="7A3E9D"/>
          <w:sz w:val="21"/>
          <w:szCs w:val="21"/>
        </w:rPr>
        <w:t>P.</w:t>
      </w:r>
      <w:r w:rsidR="00FE0BBF" w:rsidRPr="00AC0AC1">
        <w:rPr>
          <w:rFonts w:ascii="Consolas" w:eastAsia="Times New Roman" w:hAnsi="Consolas"/>
          <w:color w:val="777777"/>
          <w:sz w:val="21"/>
          <w:szCs w:val="21"/>
        </w:rPr>
        <w:t>&lt;&gt;</w:t>
      </w:r>
    </w:p>
    <w:p w14:paraId="55AC5BFE"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p>
    <w:p w14:paraId="5051EFF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726FEEF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B3016F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isSuitable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ChainIndexTxOut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EEE8882"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isSuitable p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_ciTxOutDatum o </w:t>
      </w:r>
      <w:r w:rsidRPr="00AC0AC1">
        <w:rPr>
          <w:rFonts w:ascii="Consolas" w:eastAsia="Times New Roman" w:hAnsi="Consolas"/>
          <w:color w:val="4B69C6"/>
          <w:sz w:val="21"/>
          <w:szCs w:val="21"/>
        </w:rPr>
        <w:t>of</w:t>
      </w:r>
    </w:p>
    <w:p w14:paraId="6FF7973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0871682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maybe </w:t>
      </w:r>
      <w:r w:rsidRPr="00AC0AC1">
        <w:rPr>
          <w:rFonts w:ascii="Consolas" w:eastAsia="Times New Roman" w:hAnsi="Consolas"/>
          <w:color w:val="9C5D27"/>
          <w:sz w:val="21"/>
          <w:szCs w:val="21"/>
        </w:rPr>
        <w:t>False</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fromBuiltinData d</w:t>
      </w:r>
    </w:p>
    <w:p w14:paraId="01B5A984"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p>
    <w:p w14:paraId="3134DE6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4451120"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78AEE531"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89B9092"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33060FF9"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const grab</w:t>
      </w:r>
    </w:p>
    <w:p w14:paraId="0A9FA29F"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p>
    <w:p w14:paraId="292E551A"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mkSchemaDefinitions ''VestingSchema</w:t>
      </w:r>
    </w:p>
    <w:p w14:paraId="718387C8"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t>
      </w:r>
    </w:p>
    <w:p w14:paraId="5DFCEC7B" w14:textId="77777777" w:rsidR="00FE0BBF" w:rsidRPr="00AC0AC1" w:rsidRDefault="00FE0BBF" w:rsidP="00FE0BB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00244871" w14:textId="77777777" w:rsidR="00457A74" w:rsidRPr="00AC0AC1" w:rsidRDefault="00457A74" w:rsidP="006C6BAF">
      <w:pPr>
        <w:spacing w:before="0" w:after="0"/>
      </w:pPr>
    </w:p>
    <w:p w14:paraId="13127397" w14:textId="155205B5" w:rsidR="00FA4BCC" w:rsidRPr="00AC0AC1" w:rsidRDefault="00AB74CA" w:rsidP="00FA4BCC">
      <w:pPr>
        <w:spacing w:before="0"/>
      </w:pPr>
      <w:r w:rsidRPr="00AC0AC1">
        <w:t xml:space="preserve">Compared to the </w:t>
      </w:r>
      <w:r w:rsidRPr="00AC0AC1">
        <w:rPr>
          <w:i/>
        </w:rPr>
        <w:t>Vesting.hs</w:t>
      </w:r>
      <w:r w:rsidRPr="00AC0AC1">
        <w:t xml:space="preserve"> example our vesting datum changes </w:t>
      </w:r>
      <w:r w:rsidR="001D46BE" w:rsidRPr="00AC0AC1">
        <w:t>where</w:t>
      </w:r>
      <w:r w:rsidRPr="00AC0AC1">
        <w:t xml:space="preserve"> we add</w:t>
      </w:r>
      <w:r w:rsidR="00122EC6" w:rsidRPr="00AC0AC1">
        <w:t xml:space="preserve"> another beneficiary </w:t>
      </w:r>
      <w:r w:rsidR="009F236B" w:rsidRPr="00AC0AC1">
        <w:t>(</w:t>
      </w:r>
      <w:r w:rsidR="00122EC6" w:rsidRPr="00AC0AC1">
        <w:t>3-</w:t>
      </w:r>
      <w:r w:rsidRPr="00AC0AC1">
        <w:t>7). The</w:t>
      </w:r>
      <w:r w:rsidR="00A3227B" w:rsidRPr="00AC0AC1">
        <w:t>n</w:t>
      </w:r>
      <w:r w:rsidRPr="00AC0AC1">
        <w:t xml:space="preserve"> our validator function changes </w:t>
      </w:r>
      <w:r w:rsidR="001D46BE" w:rsidRPr="00AC0AC1">
        <w:t>where</w:t>
      </w:r>
      <w:r w:rsidRPr="00AC0AC1">
        <w:t xml:space="preserve"> we cover 2 cases </w:t>
      </w:r>
      <w:r w:rsidR="00122EC6" w:rsidRPr="00AC0AC1">
        <w:t>for which</w:t>
      </w:r>
      <w:r w:rsidRPr="00AC0AC1">
        <w:t xml:space="preserve"> the</w:t>
      </w:r>
      <w:r w:rsidR="00122EC6" w:rsidRPr="00AC0AC1">
        <w:t xml:space="preserve"> transaction is valid </w:t>
      </w:r>
      <w:r w:rsidR="009F236B" w:rsidRPr="00AC0AC1">
        <w:t>(</w:t>
      </w:r>
      <w:r w:rsidR="00122EC6" w:rsidRPr="00AC0AC1">
        <w:t>11-</w:t>
      </w:r>
      <w:r w:rsidRPr="00AC0AC1">
        <w:t>2</w:t>
      </w:r>
      <w:r w:rsidR="008F19D0" w:rsidRPr="00AC0AC1">
        <w:t>7</w:t>
      </w:r>
      <w:r w:rsidRPr="00AC0AC1">
        <w:t>). First the case the beneficiary retrieves the funds before the deadline. Second the case that the giver retrieves the funds after the deadline.</w:t>
      </w:r>
      <w:r w:rsidR="00B51D09" w:rsidRPr="00AC0AC1">
        <w:t xml:space="preserve"> The give function is practically the same as in the vesting example with the exception that the datum contains now 2 beneficiaries. </w:t>
      </w:r>
      <w:r w:rsidR="00EA2435" w:rsidRPr="00AC0AC1">
        <w:t>The grab function however changes now. We construct 2 UTXO lists where for the first the current time should be before the deadline and</w:t>
      </w:r>
      <w:r w:rsidR="000D27D9" w:rsidRPr="00AC0AC1">
        <w:t xml:space="preserve"> for the second after </w:t>
      </w:r>
      <w:r w:rsidR="009F236B" w:rsidRPr="00AC0AC1">
        <w:t>(</w:t>
      </w:r>
      <w:r w:rsidR="008F19D0" w:rsidRPr="00AC0AC1">
        <w:t>78</w:t>
      </w:r>
      <w:r w:rsidR="000D27D9" w:rsidRPr="00AC0AC1">
        <w:t>-</w:t>
      </w:r>
      <w:r w:rsidR="008F19D0" w:rsidRPr="00AC0AC1">
        <w:t>79</w:t>
      </w:r>
      <w:r w:rsidR="00EA2435" w:rsidRPr="00AC0AC1">
        <w:t xml:space="preserve">). </w:t>
      </w:r>
      <w:r w:rsidR="005D1E52" w:rsidRPr="00AC0AC1">
        <w:t xml:space="preserve">Then we define 2 cases where the first is that the first UTXO list is not empty and the second case is when the second UTXOs list is not empty. For each case we construct the transaction and submit it. The difference in the transactions is the validity interval </w:t>
      </w:r>
      <w:r w:rsidR="009F236B" w:rsidRPr="00AC0AC1">
        <w:t>(</w:t>
      </w:r>
      <w:r w:rsidR="00FC2EA5" w:rsidRPr="00AC0AC1">
        <w:t>87</w:t>
      </w:r>
      <w:r w:rsidR="00B22B53" w:rsidRPr="00AC0AC1">
        <w:t xml:space="preserve"> and </w:t>
      </w:r>
      <w:r w:rsidR="005D1E52" w:rsidRPr="00AC0AC1">
        <w:t>9</w:t>
      </w:r>
      <w:r w:rsidR="00FC2EA5" w:rsidRPr="00AC0AC1">
        <w:t>6</w:t>
      </w:r>
      <w:r w:rsidR="005D1E52" w:rsidRPr="00AC0AC1">
        <w:t>).</w:t>
      </w:r>
      <w:r w:rsidR="00EA2435" w:rsidRPr="00AC0AC1">
        <w:t xml:space="preserve"> </w:t>
      </w:r>
      <w:r w:rsidR="0004476A" w:rsidRPr="00AC0AC1">
        <w:t>Some</w:t>
      </w:r>
      <w:r w:rsidR="00B22B53" w:rsidRPr="00AC0AC1">
        <w:t xml:space="preserve"> of the code is the</w:t>
      </w:r>
      <w:r w:rsidR="0004476A" w:rsidRPr="00AC0AC1">
        <w:t>n the</w:t>
      </w:r>
      <w:r w:rsidR="00B22B53" w:rsidRPr="00AC0AC1">
        <w:t xml:space="preserve"> same as in the vesting example.</w:t>
      </w:r>
      <w:r w:rsidR="002D0656" w:rsidRPr="00AC0AC1">
        <w:t xml:space="preserve"> The </w:t>
      </w:r>
      <w:r w:rsidR="002D0656" w:rsidRPr="00AC0AC1">
        <w:rPr>
          <w:i/>
        </w:rPr>
        <w:t>isSuitable</w:t>
      </w:r>
      <w:r w:rsidR="002D0656" w:rsidRPr="00AC0AC1">
        <w:t xml:space="preserve"> function also changes. Now we take in a function and a </w:t>
      </w:r>
      <w:r w:rsidR="003142C9">
        <w:t xml:space="preserve">chain index </w:t>
      </w:r>
      <w:r w:rsidR="002D0656" w:rsidRPr="00AC0AC1">
        <w:t xml:space="preserve">transaction output and return a </w:t>
      </w:r>
      <w:r w:rsidR="001D46BE">
        <w:t>B</w:t>
      </w:r>
      <w:r w:rsidR="002D0656" w:rsidRPr="00AC0AC1">
        <w:t>ool. We p</w:t>
      </w:r>
      <w:r w:rsidR="002B1D63" w:rsidRPr="00AC0AC1">
        <w:t>rovide the functions in lines 78 and 79</w:t>
      </w:r>
      <w:r w:rsidR="002D0656" w:rsidRPr="00AC0AC1">
        <w:t xml:space="preserve">. In the body of the </w:t>
      </w:r>
      <w:r w:rsidR="002D0656" w:rsidRPr="00AC0AC1">
        <w:rPr>
          <w:i/>
        </w:rPr>
        <w:t>isSuitable</w:t>
      </w:r>
      <w:r w:rsidR="002D0656" w:rsidRPr="00AC0AC1">
        <w:t xml:space="preserve"> function we use the </w:t>
      </w:r>
      <w:r w:rsidR="002D0656" w:rsidRPr="00AC0AC1">
        <w:rPr>
          <w:i/>
        </w:rPr>
        <w:t>maybe</w:t>
      </w:r>
      <w:r w:rsidR="002D0656" w:rsidRPr="00AC0AC1">
        <w:t xml:space="preserve"> function which has following type signature:</w:t>
      </w:r>
    </w:p>
    <w:p w14:paraId="4945F10B" w14:textId="1264056C" w:rsidR="002D0656" w:rsidRPr="00AC0AC1" w:rsidRDefault="002D0656" w:rsidP="002D0656">
      <w:pPr>
        <w:pStyle w:val="SourceCode"/>
        <w:rPr>
          <w:noProof w:val="0"/>
          <w:lang w:val="en-US"/>
        </w:rPr>
      </w:pPr>
      <w:r w:rsidRPr="00AC0AC1">
        <w:rPr>
          <w:noProof w:val="0"/>
          <w:lang w:val="en-US"/>
        </w:rPr>
        <w:t>maybe :: b -&gt; (a -&gt; b) -&gt; Maybe a -&gt; b</w:t>
      </w:r>
    </w:p>
    <w:p w14:paraId="45B00831" w14:textId="0188FB49" w:rsidR="002D0656" w:rsidRPr="00AC0AC1" w:rsidRDefault="002D0656" w:rsidP="004F67B1">
      <w:pPr>
        <w:spacing w:after="0"/>
      </w:pPr>
      <w:r w:rsidRPr="00AC0AC1">
        <w:t>If the third parameter is a Nothing the first parameter is returned. Else we use the function a to b on the third parameter extracted from the Maybe to produce the result of type b.</w:t>
      </w:r>
      <w:r w:rsidR="00F45740" w:rsidRPr="00AC0AC1">
        <w:t xml:space="preserve"> </w:t>
      </w:r>
    </w:p>
    <w:p w14:paraId="4F14B9A8" w14:textId="02A37B99" w:rsidR="003B4A2F" w:rsidRPr="00AC0AC1" w:rsidRDefault="00E37DC6" w:rsidP="003B4A2F">
      <w:r w:rsidRPr="00AC0AC1">
        <w:lastRenderedPageBreak/>
        <w:t xml:space="preserve">For homework </w:t>
      </w:r>
      <w:r w:rsidR="006E0E2C" w:rsidRPr="00AC0AC1">
        <w:t>2</w:t>
      </w:r>
      <w:r w:rsidRPr="00AC0AC1">
        <w:t xml:space="preserve"> </w:t>
      </w:r>
      <w:r w:rsidR="001E0424" w:rsidRPr="00AC0AC1">
        <w:t xml:space="preserve">we want to modify the </w:t>
      </w:r>
      <w:r w:rsidR="00A43831" w:rsidRPr="00AC0AC1">
        <w:rPr>
          <w:i/>
        </w:rPr>
        <w:t>Parameterized.hs</w:t>
      </w:r>
      <w:r w:rsidR="00A43831" w:rsidRPr="00AC0AC1">
        <w:t xml:space="preserve"> example in such a way that the input information is split between the additional parameter that will carry the payment public key hash and the datum that will carry the deadline. </w:t>
      </w:r>
      <w:r w:rsidR="00895C9C" w:rsidRPr="00AC0AC1">
        <w:t>Here is the code.</w:t>
      </w:r>
    </w:p>
    <w:p w14:paraId="1D43C03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undefined</w:t>
      </w:r>
      <w:r w:rsidRPr="00AC0AC1">
        <w:rPr>
          <w:rFonts w:ascii="Consolas" w:eastAsia="Times New Roman" w:hAnsi="Consolas"/>
          <w:color w:val="777777"/>
          <w:sz w:val="21"/>
          <w:szCs w:val="21"/>
        </w:rPr>
        <w:t>)</w:t>
      </w:r>
    </w:p>
    <w:p w14:paraId="4B31DFE9"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5367D6F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mkValidator #-}</w:t>
      </w:r>
    </w:p>
    <w:p w14:paraId="51AFB6F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D0A5899"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mkValidator pkh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p>
    <w:p w14:paraId="70F5DAF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beneficiary's signature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checkSig      </w:t>
      </w:r>
      <w:r w:rsidRPr="00AC0AC1">
        <w:rPr>
          <w:rFonts w:ascii="Consolas" w:eastAsia="Times New Roman" w:hAnsi="Consolas"/>
          <w:color w:val="777777"/>
          <w:sz w:val="21"/>
          <w:szCs w:val="21"/>
        </w:rPr>
        <w:t>&amp;&amp;</w:t>
      </w:r>
    </w:p>
    <w:p w14:paraId="22DF345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deadline not reached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checkDeadline</w:t>
      </w:r>
    </w:p>
    <w:p w14:paraId="67E6CC95"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C43631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603C757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0A7249F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5D8C615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checkSig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D804EC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checkSig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unPaymentPubKeyHash pkh </w:t>
      </w:r>
      <w:r w:rsidRPr="00AC0AC1">
        <w:rPr>
          <w:rFonts w:ascii="Consolas" w:eastAsia="Times New Roman" w:hAnsi="Consolas"/>
          <w:color w:val="777777"/>
          <w:sz w:val="21"/>
          <w:szCs w:val="21"/>
        </w:rPr>
        <w:t>`elem`</w:t>
      </w:r>
      <w:r w:rsidRPr="00AC0AC1">
        <w:rPr>
          <w:rFonts w:ascii="Consolas" w:eastAsia="Times New Roman" w:hAnsi="Consolas"/>
          <w:color w:val="333333"/>
          <w:sz w:val="21"/>
          <w:szCs w:val="21"/>
        </w:rPr>
        <w:t xml:space="preserve"> txInfoSignatories info</w:t>
      </w:r>
    </w:p>
    <w:p w14:paraId="6E5B1D4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387E354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checkDeadline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CCEEFE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checkDeadline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 s </w:t>
      </w:r>
      <w:r w:rsidRPr="00AC0AC1">
        <w:rPr>
          <w:rFonts w:ascii="Consolas" w:eastAsia="Times New Roman" w:hAnsi="Consolas"/>
          <w:color w:val="777777"/>
          <w:sz w:val="21"/>
          <w:szCs w:val="21"/>
        </w:rPr>
        <w:t>`contains`</w:t>
      </w:r>
      <w:r w:rsidRPr="00AC0AC1">
        <w:rPr>
          <w:rFonts w:ascii="Consolas" w:eastAsia="Times New Roman" w:hAnsi="Consolas"/>
          <w:color w:val="333333"/>
          <w:sz w:val="21"/>
          <w:szCs w:val="21"/>
        </w:rPr>
        <w:t xml:space="preserve"> txInfoValidRange info</w:t>
      </w:r>
    </w:p>
    <w:p w14:paraId="09D7896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2CC0002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Vesting</w:t>
      </w:r>
    </w:p>
    <w:p w14:paraId="5CD1AA2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27AAFC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POSIXTime</w:t>
      </w:r>
    </w:p>
    <w:p w14:paraId="67B5616B"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Vesting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4672BB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7504461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w:t>
      </w:r>
    </w:p>
    <w:p w14:paraId="4001FF4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typedValidator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Vesting</w:t>
      </w:r>
    </w:p>
    <w:p w14:paraId="17C07B38" w14:textId="77777777" w:rsidR="00F556EA"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p>
    <w:p w14:paraId="27AB2AAD" w14:textId="1AA7C706" w:rsidR="003B4A2F" w:rsidRPr="00AC0AC1" w:rsidRDefault="00F556EA"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B4A2F" w:rsidRPr="00AC0AC1">
        <w:rPr>
          <w:rFonts w:ascii="Consolas" w:eastAsia="Times New Roman" w:hAnsi="Consolas"/>
          <w:b/>
          <w:bCs/>
          <w:color w:val="7A3E9D"/>
          <w:sz w:val="21"/>
          <w:szCs w:val="21"/>
        </w:rPr>
        <w:t>PlutusTx.</w:t>
      </w:r>
      <w:r w:rsidR="003B4A2F" w:rsidRPr="00AC0AC1">
        <w:rPr>
          <w:rFonts w:ascii="Consolas" w:eastAsia="Times New Roman" w:hAnsi="Consolas"/>
          <w:color w:val="333333"/>
          <w:sz w:val="21"/>
          <w:szCs w:val="21"/>
        </w:rPr>
        <w:t>liftCode p</w:t>
      </w:r>
      <w:r w:rsidR="003B4A2F" w:rsidRPr="00AC0AC1">
        <w:rPr>
          <w:rFonts w:ascii="Consolas" w:eastAsia="Times New Roman" w:hAnsi="Consolas"/>
          <w:color w:val="777777"/>
          <w:sz w:val="21"/>
          <w:szCs w:val="21"/>
        </w:rPr>
        <w:t>)</w:t>
      </w:r>
    </w:p>
    <w:p w14:paraId="6C90E73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0E02336C"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57B6A04"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A9EBC45"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p>
    <w:p w14:paraId="66A99255"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125FBCF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typedValidator</w:t>
      </w:r>
    </w:p>
    <w:p w14:paraId="7DE133C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p>
    <w:p w14:paraId="438B861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5AA53BC9"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scrAddress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validator</w:t>
      </w:r>
    </w:p>
    <w:p w14:paraId="0FF376C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0A203AD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117ED4DA"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49B87B3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455D07B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CFEAE10"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71684B7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41</w:t>
      </w:r>
      <w:r w:rsidRPr="00AC0AC1">
        <w:rPr>
          <w:rFonts w:ascii="Consolas" w:eastAsia="Times New Roman" w:hAnsi="Consolas"/>
          <w:color w:val="333333"/>
          <w:sz w:val="21"/>
          <w:szCs w:val="21"/>
        </w:rPr>
        <w:t xml:space="preserve">  </w:t>
      </w:r>
    </w:p>
    <w:p w14:paraId="4924022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7357A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34F57D9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8DF522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3A60B07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GiveParams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A5F75F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give gp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B3D544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p>
    <w:p w14:paraId="6AD80A6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p>
    <w:p w14:paraId="318AE16F" w14:textId="77777777" w:rsidR="00F556EA"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D14EC7B" w14:textId="2236537C" w:rsidR="003B4A2F" w:rsidRPr="00AC0AC1" w:rsidRDefault="00F556EA"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B4A2F" w:rsidRPr="00AC0AC1">
        <w:rPr>
          <w:rFonts w:ascii="Consolas" w:eastAsia="Times New Roman" w:hAnsi="Consolas"/>
          <w:color w:val="333333"/>
          <w:sz w:val="21"/>
          <w:szCs w:val="21"/>
        </w:rPr>
        <w:t>gpAmount gp</w:t>
      </w:r>
    </w:p>
    <w:p w14:paraId="26C138A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typedValidator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w:t>
      </w:r>
    </w:p>
    <w:p w14:paraId="5DA8006A"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6C50BC18" w14:textId="77777777" w:rsidR="002E6CB0" w:rsidRPr="00AC0AC1" w:rsidRDefault="003B4A2F" w:rsidP="003B4A2F">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a gift of %d lovelace </w:t>
      </w:r>
    </w:p>
    <w:p w14:paraId="1124CBDC" w14:textId="5180FD46" w:rsidR="003B4A2F" w:rsidRPr="00AC0AC1" w:rsidRDefault="002E6CB0"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3B4A2F" w:rsidRPr="00AC0AC1">
        <w:rPr>
          <w:rFonts w:ascii="Consolas" w:eastAsia="Times New Roman" w:hAnsi="Consolas"/>
          <w:color w:val="448C27"/>
          <w:sz w:val="21"/>
          <w:szCs w:val="21"/>
        </w:rPr>
        <w:t>to %s with deadline %s</w:t>
      </w:r>
      <w:r w:rsidR="003B4A2F" w:rsidRPr="00AC0AC1">
        <w:rPr>
          <w:rFonts w:ascii="Consolas" w:eastAsia="Times New Roman" w:hAnsi="Consolas"/>
          <w:color w:val="777777"/>
          <w:sz w:val="21"/>
          <w:szCs w:val="21"/>
        </w:rPr>
        <w:t>"</w:t>
      </w:r>
    </w:p>
    <w:p w14:paraId="4BAD793C"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gpAmount gp</w:t>
      </w:r>
      <w:r w:rsidRPr="00AC0AC1">
        <w:rPr>
          <w:rFonts w:ascii="Consolas" w:eastAsia="Times New Roman" w:hAnsi="Consolas"/>
          <w:color w:val="777777"/>
          <w:sz w:val="21"/>
          <w:szCs w:val="21"/>
        </w:rPr>
        <w:t>)</w:t>
      </w:r>
    </w:p>
    <w:p w14:paraId="5910C31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gpBeneficiary gp</w:t>
      </w:r>
      <w:r w:rsidRPr="00AC0AC1">
        <w:rPr>
          <w:rFonts w:ascii="Consolas" w:eastAsia="Times New Roman" w:hAnsi="Consolas"/>
          <w:color w:val="777777"/>
          <w:sz w:val="21"/>
          <w:szCs w:val="21"/>
        </w:rPr>
        <w:t>)</w:t>
      </w:r>
    </w:p>
    <w:p w14:paraId="731A4B4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gpDeadline gp</w:t>
      </w:r>
      <w:r w:rsidRPr="00AC0AC1">
        <w:rPr>
          <w:rFonts w:ascii="Consolas" w:eastAsia="Times New Roman" w:hAnsi="Consolas"/>
          <w:color w:val="777777"/>
          <w:sz w:val="21"/>
          <w:szCs w:val="21"/>
        </w:rPr>
        <w:t>)</w:t>
      </w:r>
    </w:p>
    <w:p w14:paraId="52C807B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p>
    <w:p w14:paraId="5EDDC92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D7BDCA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3CCBE9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30B7C10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14750928"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filter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isSuitable now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utxosAt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scrAddress pkh</w:t>
      </w:r>
      <w:r w:rsidRPr="00AC0AC1">
        <w:rPr>
          <w:rFonts w:ascii="Consolas" w:eastAsia="Times New Roman" w:hAnsi="Consolas"/>
          <w:color w:val="777777"/>
          <w:sz w:val="21"/>
          <w:szCs w:val="21"/>
        </w:rPr>
        <w:t>)</w:t>
      </w:r>
    </w:p>
    <w:p w14:paraId="68ECEE50"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null utxos</w:t>
      </w:r>
    </w:p>
    <w:p w14:paraId="647F686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gifts available</w:t>
      </w:r>
      <w:r w:rsidRPr="00AC0AC1">
        <w:rPr>
          <w:rFonts w:ascii="Consolas" w:eastAsia="Times New Roman" w:hAnsi="Consolas"/>
          <w:color w:val="777777"/>
          <w:sz w:val="21"/>
          <w:szCs w:val="21"/>
        </w:rPr>
        <w:t>"</w:t>
      </w:r>
    </w:p>
    <w:p w14:paraId="06D4FC2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3D9471F"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orefs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318A2E8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        </w:t>
      </w:r>
      <w:r w:rsidRPr="00AC0AC1">
        <w:rPr>
          <w:rFonts w:ascii="Consolas" w:eastAsia="Times New Roman" w:hAnsi="Consolas"/>
          <w:color w:val="777777"/>
          <w:sz w:val="21"/>
          <w:szCs w:val="21"/>
        </w:rPr>
        <w:t>&lt;&gt;</w:t>
      </w:r>
    </w:p>
    <w:p w14:paraId="1D27C8B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validator pkh</w:t>
      </w:r>
      <w:r w:rsidRPr="00AC0AC1">
        <w:rPr>
          <w:rFonts w:ascii="Consolas" w:eastAsia="Times New Roman" w:hAnsi="Consolas"/>
          <w:color w:val="777777"/>
          <w:sz w:val="21"/>
          <w:szCs w:val="21"/>
        </w:rPr>
        <w:t>)</w:t>
      </w:r>
    </w:p>
    <w:p w14:paraId="1A4BB587"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p>
    <w:p w14:paraId="192D7A2A" w14:textId="77777777" w:rsidR="00F556EA"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657FB37D" w14:textId="23DFC790" w:rsidR="003B4A2F" w:rsidRPr="00AC0AC1" w:rsidRDefault="00F556EA"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B4A2F" w:rsidRPr="00AC0AC1">
        <w:rPr>
          <w:rFonts w:ascii="Consolas" w:eastAsia="Times New Roman" w:hAnsi="Consolas"/>
          <w:color w:val="333333"/>
          <w:sz w:val="21"/>
          <w:szCs w:val="21"/>
        </w:rPr>
        <w:t xml:space="preserve">unitRedeemer </w:t>
      </w:r>
      <w:r w:rsidR="003B4A2F" w:rsidRPr="00AC0AC1">
        <w:rPr>
          <w:rFonts w:ascii="Consolas" w:eastAsia="Times New Roman" w:hAnsi="Consolas"/>
          <w:color w:val="777777"/>
          <w:sz w:val="21"/>
          <w:szCs w:val="21"/>
        </w:rPr>
        <w:t>|</w:t>
      </w:r>
      <w:r w:rsidR="003B4A2F" w:rsidRPr="00AC0AC1">
        <w:rPr>
          <w:rFonts w:ascii="Consolas" w:eastAsia="Times New Roman" w:hAnsi="Consolas"/>
          <w:color w:val="333333"/>
          <w:sz w:val="21"/>
          <w:szCs w:val="21"/>
        </w:rPr>
        <w:t xml:space="preserve"> oref </w:t>
      </w:r>
      <w:r w:rsidR="003B4A2F" w:rsidRPr="00AC0AC1">
        <w:rPr>
          <w:rFonts w:ascii="Consolas" w:eastAsia="Times New Roman" w:hAnsi="Consolas"/>
          <w:color w:val="777777"/>
          <w:sz w:val="21"/>
          <w:szCs w:val="21"/>
        </w:rPr>
        <w:t>&lt;-</w:t>
      </w:r>
      <w:r w:rsidR="003B4A2F" w:rsidRPr="00AC0AC1">
        <w:rPr>
          <w:rFonts w:ascii="Consolas" w:eastAsia="Times New Roman" w:hAnsi="Consolas"/>
          <w:color w:val="333333"/>
          <w:sz w:val="21"/>
          <w:szCs w:val="21"/>
        </w:rPr>
        <w:t xml:space="preserve"> orefs</w:t>
      </w:r>
      <w:r w:rsidR="003B4A2F" w:rsidRPr="00AC0AC1">
        <w:rPr>
          <w:rFonts w:ascii="Consolas" w:eastAsia="Times New Roman" w:hAnsi="Consolas"/>
          <w:color w:val="777777"/>
          <w:sz w:val="21"/>
          <w:szCs w:val="21"/>
        </w:rPr>
        <w:t>]</w:t>
      </w:r>
      <w:r w:rsidR="003B4A2F" w:rsidRPr="00AC0AC1">
        <w:rPr>
          <w:rFonts w:ascii="Consolas" w:eastAsia="Times New Roman" w:hAnsi="Consolas"/>
          <w:color w:val="333333"/>
          <w:sz w:val="21"/>
          <w:szCs w:val="21"/>
        </w:rPr>
        <w:t xml:space="preserve"> </w:t>
      </w:r>
      <w:r w:rsidR="003B4A2F" w:rsidRPr="00AC0AC1">
        <w:rPr>
          <w:rFonts w:ascii="Consolas" w:eastAsia="Times New Roman" w:hAnsi="Consolas"/>
          <w:color w:val="777777"/>
          <w:sz w:val="21"/>
          <w:szCs w:val="21"/>
        </w:rPr>
        <w:t>&lt;&gt;</w:t>
      </w:r>
    </w:p>
    <w:p w14:paraId="6F15AC2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p>
    <w:p w14:paraId="2D79798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28372C19"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67A3739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collected gifts</w:t>
      </w:r>
      <w:r w:rsidRPr="00AC0AC1">
        <w:rPr>
          <w:rFonts w:ascii="Consolas" w:eastAsia="Times New Roman" w:hAnsi="Consolas"/>
          <w:color w:val="777777"/>
          <w:sz w:val="21"/>
          <w:szCs w:val="21"/>
        </w:rPr>
        <w:t>"</w:t>
      </w:r>
    </w:p>
    <w:p w14:paraId="0495CCF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1E4A4D4"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isSuitable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ChainIndexTxOut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B9419FB"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isSuitable now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_ciTxOutDatum o </w:t>
      </w:r>
      <w:r w:rsidRPr="00AC0AC1">
        <w:rPr>
          <w:rFonts w:ascii="Consolas" w:eastAsia="Times New Roman" w:hAnsi="Consolas"/>
          <w:color w:val="4B69C6"/>
          <w:sz w:val="21"/>
          <w:szCs w:val="21"/>
        </w:rPr>
        <w:t>of</w:t>
      </w:r>
    </w:p>
    <w:p w14:paraId="3BB5782B"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3BCFED20"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fromBuiltinData e </w:t>
      </w:r>
      <w:r w:rsidRPr="00AC0AC1">
        <w:rPr>
          <w:rFonts w:ascii="Consolas" w:eastAsia="Times New Roman" w:hAnsi="Consolas"/>
          <w:color w:val="4B69C6"/>
          <w:sz w:val="21"/>
          <w:szCs w:val="21"/>
        </w:rPr>
        <w:t>of</w:t>
      </w:r>
    </w:p>
    <w:p w14:paraId="32C8C6DB"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5B819E6B"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now</w:t>
      </w:r>
    </w:p>
    <w:p w14:paraId="16A74711"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p>
    <w:p w14:paraId="2A5E02A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83</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VestingSchema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397E82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give'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5B2F2B2"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D156350"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give'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give</w:t>
      </w:r>
    </w:p>
    <w:p w14:paraId="188FED4D"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grab'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const grab</w:t>
      </w:r>
    </w:p>
    <w:p w14:paraId="648F526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p>
    <w:p w14:paraId="6959126E"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mkSchemaDefinitions ''VestingSchema</w:t>
      </w:r>
    </w:p>
    <w:p w14:paraId="1924FE13"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p>
    <w:p w14:paraId="3B33D8E6" w14:textId="77777777" w:rsidR="003B4A2F" w:rsidRPr="00AC0AC1" w:rsidRDefault="003B4A2F" w:rsidP="003B4A2F">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289C2D67" w14:textId="77777777" w:rsidR="002B57EB" w:rsidRPr="00AC0AC1" w:rsidRDefault="002B57EB" w:rsidP="002B57EB">
      <w:pPr>
        <w:spacing w:before="0" w:after="0"/>
      </w:pPr>
    </w:p>
    <w:p w14:paraId="7FC851DE" w14:textId="664E889D" w:rsidR="00F16781" w:rsidRPr="00AC0AC1" w:rsidRDefault="002B57EB" w:rsidP="002B57EB">
      <w:pPr>
        <w:spacing w:before="0" w:after="0"/>
      </w:pPr>
      <w:r w:rsidRPr="00AC0AC1">
        <w:t xml:space="preserve">Compared to the parameterized example we import the undefined parameter with the standard Prelude. </w:t>
      </w:r>
      <w:r w:rsidR="0011460C" w:rsidRPr="00AC0AC1">
        <w:t>Next,</w:t>
      </w:r>
      <w:r w:rsidR="0085056E" w:rsidRPr="00AC0AC1">
        <w:t xml:space="preserve"> we create our validator function </w:t>
      </w:r>
      <w:r w:rsidR="00870B15" w:rsidRPr="00AC0AC1">
        <w:t xml:space="preserve">where the additional parameter carries the payment public key hash. There is now no need to create a vesting parameter type. The deadline is provided </w:t>
      </w:r>
      <w:r w:rsidR="00706E2A" w:rsidRPr="00AC0AC1">
        <w:t>in</w:t>
      </w:r>
      <w:r w:rsidR="00870B15" w:rsidRPr="00AC0AC1">
        <w:t xml:space="preserve"> the datum. </w:t>
      </w:r>
      <w:r w:rsidR="00D7180F" w:rsidRPr="00AC0AC1">
        <w:t xml:space="preserve">For the helper functions there is a difference in the </w:t>
      </w:r>
      <w:r w:rsidR="00D7180F" w:rsidRPr="00AC0AC1">
        <w:rPr>
          <w:i/>
        </w:rPr>
        <w:t>checkSig</w:t>
      </w:r>
      <w:r w:rsidR="00D7180F" w:rsidRPr="00AC0AC1">
        <w:t xml:space="preserve"> function </w:t>
      </w:r>
      <w:r w:rsidR="009F236B" w:rsidRPr="00AC0AC1">
        <w:t>(</w:t>
      </w:r>
      <w:r w:rsidR="00D7180F" w:rsidRPr="00AC0AC1">
        <w:t xml:space="preserve">13) that now uses the </w:t>
      </w:r>
      <w:r w:rsidR="00D7180F" w:rsidRPr="00AC0AC1">
        <w:rPr>
          <w:i/>
        </w:rPr>
        <w:t>txInfoSignatories</w:t>
      </w:r>
      <w:r w:rsidR="00D7180F" w:rsidRPr="00AC0AC1">
        <w:t xml:space="preserve"> function instead of the </w:t>
      </w:r>
      <w:r w:rsidR="00D7180F" w:rsidRPr="00AC0AC1">
        <w:rPr>
          <w:i/>
        </w:rPr>
        <w:t>txSignedBy</w:t>
      </w:r>
      <w:r w:rsidR="00D7180F" w:rsidRPr="00AC0AC1">
        <w:t xml:space="preserve"> function. It basically gives you a list of all signatories. </w:t>
      </w:r>
      <w:r w:rsidR="00FC33CD" w:rsidRPr="00AC0AC1">
        <w:t xml:space="preserve">The instance for the vesting type also changes where the datum is now of type </w:t>
      </w:r>
      <w:r w:rsidR="00FC33CD" w:rsidRPr="00AC0AC1">
        <w:rPr>
          <w:i/>
        </w:rPr>
        <w:t>POSIXTime</w:t>
      </w:r>
      <w:r w:rsidR="00D6767E" w:rsidRPr="00AC0AC1">
        <w:t xml:space="preserve"> </w:t>
      </w:r>
      <w:r w:rsidR="009F236B" w:rsidRPr="00AC0AC1">
        <w:t>(</w:t>
      </w:r>
      <w:r w:rsidR="00D6767E" w:rsidRPr="00AC0AC1">
        <w:t>20)</w:t>
      </w:r>
      <w:r w:rsidR="00FC33CD" w:rsidRPr="00AC0AC1">
        <w:t>. And same holds true for the wrap function inside the type validator</w:t>
      </w:r>
      <w:r w:rsidR="00D6767E" w:rsidRPr="00AC0AC1">
        <w:t xml:space="preserve"> </w:t>
      </w:r>
      <w:r w:rsidR="009F236B" w:rsidRPr="00AC0AC1">
        <w:t>(</w:t>
      </w:r>
      <w:r w:rsidR="00D6767E" w:rsidRPr="00AC0AC1">
        <w:t>28)</w:t>
      </w:r>
      <w:r w:rsidR="00FC33CD" w:rsidRPr="00AC0AC1">
        <w:t>. The input parameter for the type</w:t>
      </w:r>
      <w:r w:rsidR="000513EB" w:rsidRPr="00AC0AC1">
        <w:t>d</w:t>
      </w:r>
      <w:r w:rsidR="00FC33CD" w:rsidRPr="00AC0AC1">
        <w:t xml:space="preserve"> validator is now of type </w:t>
      </w:r>
      <w:r w:rsidR="000513EB" w:rsidRPr="00AC0AC1">
        <w:rPr>
          <w:i/>
        </w:rPr>
        <w:t>PaymentPubKeyHash</w:t>
      </w:r>
      <w:r w:rsidR="000513EB" w:rsidRPr="00AC0AC1">
        <w:rPr>
          <w:rFonts w:ascii="Consolas" w:eastAsia="Times New Roman" w:hAnsi="Consolas"/>
          <w:color w:val="333333"/>
          <w:sz w:val="21"/>
          <w:szCs w:val="21"/>
        </w:rPr>
        <w:t xml:space="preserve"> </w:t>
      </w:r>
      <w:r w:rsidR="009F236B" w:rsidRPr="00AC0AC1">
        <w:t>(</w:t>
      </w:r>
      <w:r w:rsidR="00D6767E" w:rsidRPr="00AC0AC1">
        <w:t>23)</w:t>
      </w:r>
      <w:r w:rsidR="00014AE6" w:rsidRPr="00AC0AC1">
        <w:t xml:space="preserve"> which is the same for the validator and script address. When constructing our </w:t>
      </w:r>
      <w:r w:rsidR="0011460C" w:rsidRPr="00AC0AC1">
        <w:t>endpoints,</w:t>
      </w:r>
      <w:r w:rsidR="00014AE6" w:rsidRPr="00AC0AC1">
        <w:t xml:space="preserve"> the grab endpoint does not take in any parameter </w:t>
      </w:r>
      <w:r w:rsidR="009F236B" w:rsidRPr="00AC0AC1">
        <w:t>(</w:t>
      </w:r>
      <w:r w:rsidR="00014AE6" w:rsidRPr="00AC0AC1">
        <w:t xml:space="preserve">44). </w:t>
      </w:r>
      <w:r w:rsidR="004A22BB" w:rsidRPr="00AC0AC1">
        <w:t xml:space="preserve">For the give function the only difference is when we are constructing the </w:t>
      </w:r>
      <w:r w:rsidR="0011460C" w:rsidRPr="00AC0AC1">
        <w:t>transaction,</w:t>
      </w:r>
      <w:r w:rsidR="004A22BB" w:rsidRPr="00AC0AC1">
        <w:t xml:space="preserve"> we specify the datum and input</w:t>
      </w:r>
      <w:r w:rsidR="000513EB" w:rsidRPr="00AC0AC1">
        <w:t xml:space="preserve"> amount of lovelace</w:t>
      </w:r>
      <w:r w:rsidR="004A22BB" w:rsidRPr="00AC0AC1">
        <w:t xml:space="preserve"> </w:t>
      </w:r>
      <w:r w:rsidR="009F236B" w:rsidRPr="00AC0AC1">
        <w:t>(</w:t>
      </w:r>
      <w:r w:rsidR="004A22BB" w:rsidRPr="00AC0AC1">
        <w:t xml:space="preserve">50). </w:t>
      </w:r>
      <w:r w:rsidR="00D1598C" w:rsidRPr="00AC0AC1">
        <w:t xml:space="preserve">For the grab function we use rather the approach as in the </w:t>
      </w:r>
      <w:r w:rsidR="00D1598C" w:rsidRPr="00AC0AC1">
        <w:rPr>
          <w:i/>
        </w:rPr>
        <w:t>Vesting.hs</w:t>
      </w:r>
      <w:r w:rsidR="00D1598C" w:rsidRPr="00AC0AC1">
        <w:t xml:space="preserve"> code example, where we filter out the UTXOs that have a suitable deadline</w:t>
      </w:r>
      <w:r w:rsidR="00484941" w:rsidRPr="00AC0AC1">
        <w:t xml:space="preserve"> </w:t>
      </w:r>
      <w:r w:rsidR="009F236B" w:rsidRPr="00AC0AC1">
        <w:t>(</w:t>
      </w:r>
      <w:r w:rsidR="00484941" w:rsidRPr="00AC0AC1">
        <w:t>62)</w:t>
      </w:r>
      <w:r w:rsidR="00D1598C" w:rsidRPr="00AC0AC1">
        <w:t>.</w:t>
      </w:r>
      <w:r w:rsidR="00484941" w:rsidRPr="00AC0AC1">
        <w:t xml:space="preserve"> When we create the </w:t>
      </w:r>
      <w:r w:rsidR="0011460C" w:rsidRPr="00AC0AC1">
        <w:t>lookups,</w:t>
      </w:r>
      <w:r w:rsidR="00484941" w:rsidRPr="00AC0AC1">
        <w:t xml:space="preserve"> we pass to the validator </w:t>
      </w:r>
      <w:r w:rsidR="00CB6799" w:rsidRPr="00AC0AC1">
        <w:t>our</w:t>
      </w:r>
      <w:r w:rsidR="00484941" w:rsidRPr="00AC0AC1">
        <w:t xml:space="preserve"> own payment public key has</w:t>
      </w:r>
      <w:r w:rsidR="000513EB" w:rsidRPr="00AC0AC1">
        <w:t>h</w:t>
      </w:r>
      <w:r w:rsidR="00484941" w:rsidRPr="00AC0AC1">
        <w:t xml:space="preserve"> as input </w:t>
      </w:r>
      <w:r w:rsidR="009F236B" w:rsidRPr="00AC0AC1">
        <w:t>(</w:t>
      </w:r>
      <w:r w:rsidR="003030D1" w:rsidRPr="00AC0AC1">
        <w:t>68)</w:t>
      </w:r>
      <w:r w:rsidR="00484941" w:rsidRPr="00AC0AC1">
        <w:t>.</w:t>
      </w:r>
      <w:r w:rsidR="00F81DDE" w:rsidRPr="00AC0AC1">
        <w:t xml:space="preserve"> When declaring the </w:t>
      </w:r>
      <w:r w:rsidR="0011460C" w:rsidRPr="00AC0AC1">
        <w:t>endpoints,</w:t>
      </w:r>
      <w:r w:rsidR="00F81DDE" w:rsidRPr="00AC0AC1">
        <w:t xml:space="preserve"> the grab endpoint has the </w:t>
      </w:r>
      <w:r w:rsidR="00F81DDE" w:rsidRPr="00AC0AC1">
        <w:rPr>
          <w:i/>
        </w:rPr>
        <w:t>const</w:t>
      </w:r>
      <w:r w:rsidR="00F81DDE" w:rsidRPr="00AC0AC1">
        <w:t xml:space="preserve"> keyword prepended since it does not take any input parameters.</w:t>
      </w:r>
    </w:p>
    <w:p w14:paraId="79096B13" w14:textId="42F99DFF" w:rsidR="00895C9C" w:rsidRPr="00AC0AC1" w:rsidRDefault="00D1598C" w:rsidP="002B57EB">
      <w:pPr>
        <w:spacing w:before="0" w:after="0"/>
      </w:pPr>
      <w:r w:rsidRPr="00AC0AC1">
        <w:t xml:space="preserve"> </w:t>
      </w:r>
    </w:p>
    <w:p w14:paraId="178FE20C" w14:textId="77777777" w:rsidR="00895C9C" w:rsidRPr="00AC0AC1" w:rsidRDefault="00895C9C" w:rsidP="00F16781">
      <w:pPr>
        <w:spacing w:before="0" w:after="0"/>
      </w:pPr>
    </w:p>
    <w:p w14:paraId="103FE610" w14:textId="77777777" w:rsidR="00C315EC" w:rsidRPr="00AC0AC1" w:rsidRDefault="00C315EC" w:rsidP="00F92E3A">
      <w:pPr>
        <w:spacing w:before="0" w:after="0"/>
      </w:pPr>
    </w:p>
    <w:p w14:paraId="7E699B5F" w14:textId="792FA3E0" w:rsidR="00C315EC" w:rsidRPr="00AC0AC1" w:rsidRDefault="001A523F" w:rsidP="001A523F">
      <w:pPr>
        <w:pStyle w:val="Heading1"/>
        <w:spacing w:before="0"/>
        <w:rPr>
          <w:lang w:val="en-US"/>
        </w:rPr>
      </w:pPr>
      <w:bookmarkStart w:id="35" w:name="_Toc102838233"/>
      <w:r w:rsidRPr="00AC0AC1">
        <w:rPr>
          <w:lang w:val="en-US"/>
        </w:rPr>
        <w:lastRenderedPageBreak/>
        <w:t>Monads, Traces &amp; Contracts</w:t>
      </w:r>
      <w:bookmarkEnd w:id="35"/>
    </w:p>
    <w:p w14:paraId="7BE4989B" w14:textId="3308AE28" w:rsidR="001A523F" w:rsidRPr="00AC0AC1" w:rsidRDefault="00357F7C" w:rsidP="00F92E3A">
      <w:pPr>
        <w:spacing w:before="0" w:after="0"/>
      </w:pPr>
      <w:r w:rsidRPr="00AC0AC1">
        <w:t xml:space="preserve">In this chapter we will focus on the off-chain part of the Plutus contracts. </w:t>
      </w:r>
      <w:r w:rsidR="000B754C" w:rsidRPr="00AC0AC1">
        <w:t xml:space="preserve">The Plutus prelude contains functions that all have the INLINABLE pragma added which makes it possible to use these functions in the validation code that will then be compiled to Plutus </w:t>
      </w:r>
      <w:r w:rsidR="009F37BD" w:rsidRPr="00AC0AC1">
        <w:t xml:space="preserve">core </w:t>
      </w:r>
      <w:r w:rsidR="000B754C" w:rsidRPr="00AC0AC1">
        <w:t xml:space="preserve">script. </w:t>
      </w:r>
      <w:r w:rsidR="00D42181" w:rsidRPr="00AC0AC1">
        <w:t xml:space="preserve">There are many Haskell libraries that weren’t written taking into account the Plutus architecture so we can’t use them for validation. </w:t>
      </w:r>
      <w:r w:rsidR="00D66B09" w:rsidRPr="00AC0AC1">
        <w:t xml:space="preserve">For this </w:t>
      </w:r>
      <w:r w:rsidR="0011460C" w:rsidRPr="00AC0AC1">
        <w:t>reason,</w:t>
      </w:r>
      <w:r w:rsidR="00D66B09" w:rsidRPr="00AC0AC1">
        <w:t xml:space="preserve"> the code for the validation script will be relatively simple and will not have many dependencies. </w:t>
      </w:r>
      <w:r w:rsidR="00BF415A" w:rsidRPr="00AC0AC1">
        <w:t xml:space="preserve">The off-chain part however does not get compiled and is just Haskell code so we can use much more </w:t>
      </w:r>
      <w:r w:rsidR="00450656" w:rsidRPr="00AC0AC1">
        <w:t>features</w:t>
      </w:r>
      <w:r w:rsidR="003E6859" w:rsidRPr="00AC0AC1">
        <w:t xml:space="preserve"> in this code</w:t>
      </w:r>
      <w:r w:rsidR="00450656" w:rsidRPr="00AC0AC1">
        <w:t>. The wallet code (off-chain code)</w:t>
      </w:r>
      <w:r w:rsidR="00BF415A" w:rsidRPr="00AC0AC1">
        <w:t xml:space="preserve"> </w:t>
      </w:r>
      <w:r w:rsidR="00450656" w:rsidRPr="00AC0AC1">
        <w:t xml:space="preserve">is written in a special monad called the contract monad. </w:t>
      </w:r>
    </w:p>
    <w:p w14:paraId="70E6A7A4" w14:textId="481674BE" w:rsidR="00A11197" w:rsidRPr="00AC0AC1" w:rsidRDefault="00A11197" w:rsidP="00A11197">
      <w:pPr>
        <w:pStyle w:val="Heading2"/>
        <w:rPr>
          <w:lang w:val="en-US"/>
        </w:rPr>
      </w:pPr>
      <w:bookmarkStart w:id="36" w:name="_Toc102838234"/>
      <w:r w:rsidRPr="00AC0AC1">
        <w:rPr>
          <w:lang w:val="en-US"/>
        </w:rPr>
        <w:t>Monads</w:t>
      </w:r>
      <w:bookmarkEnd w:id="36"/>
    </w:p>
    <w:p w14:paraId="23113DA9" w14:textId="7D952FEE" w:rsidR="00E94AEB" w:rsidRPr="00AC0AC1" w:rsidRDefault="00A11197" w:rsidP="00F92E3A">
      <w:pPr>
        <w:spacing w:before="0" w:after="0"/>
      </w:pPr>
      <w:r w:rsidRPr="00AC0AC1">
        <w:t>In this chapter we will briefly explain how monads in Haskell work.</w:t>
      </w:r>
      <w:r w:rsidR="00680FAE" w:rsidRPr="00AC0AC1">
        <w:t xml:space="preserve"> If you are familiar with this you can skip this chapter.</w:t>
      </w:r>
      <w:r w:rsidRPr="00AC0AC1">
        <w:t xml:space="preserve"> </w:t>
      </w:r>
      <w:r w:rsidR="00F54C3C" w:rsidRPr="00AC0AC1">
        <w:t>Let’s first look at input and output</w:t>
      </w:r>
      <w:r w:rsidR="00D43F2A" w:rsidRPr="00AC0AC1">
        <w:t xml:space="preserve"> (IO)</w:t>
      </w:r>
      <w:r w:rsidR="00F54C3C" w:rsidRPr="00AC0AC1">
        <w:t xml:space="preserve">. </w:t>
      </w:r>
      <w:r w:rsidR="00D43F2A" w:rsidRPr="00AC0AC1">
        <w:t xml:space="preserve">In Haskell we say to functions that work in the IO context actions. If you have a Haskell function </w:t>
      </w:r>
      <w:r w:rsidR="00537A15" w:rsidRPr="00AC0AC1">
        <w:t xml:space="preserve">that is </w:t>
      </w:r>
      <w:r w:rsidR="00D43F2A" w:rsidRPr="00AC0AC1">
        <w:t xml:space="preserve">not an action you can be sure it will always produce the same result given the same input parameters. This is called referential transparency. </w:t>
      </w:r>
      <w:r w:rsidR="00E94AEB" w:rsidRPr="00AC0AC1">
        <w:t xml:space="preserve">We also refer to the term “no side effects” which means that there is nothing from the outside world of a function that could </w:t>
      </w:r>
      <w:r w:rsidR="009E59FC" w:rsidRPr="00AC0AC1">
        <w:t>be changing the state of the function. For example</w:t>
      </w:r>
      <w:r w:rsidR="0011460C">
        <w:t>,</w:t>
      </w:r>
      <w:r w:rsidR="009E59FC" w:rsidRPr="00AC0AC1">
        <w:t xml:space="preserve"> we can take </w:t>
      </w:r>
      <w:r w:rsidR="00E94AEB" w:rsidRPr="00AC0AC1">
        <w:t>a global variable that</w:t>
      </w:r>
      <w:r w:rsidR="00D532AF" w:rsidRPr="00AC0AC1">
        <w:t xml:space="preserve"> is used in a function </w:t>
      </w:r>
      <w:r w:rsidR="0011460C">
        <w:t>which</w:t>
      </w:r>
      <w:r w:rsidR="00D532AF" w:rsidRPr="00AC0AC1">
        <w:t xml:space="preserve"> could possibly</w:t>
      </w:r>
      <w:r w:rsidR="00E94AEB" w:rsidRPr="00AC0AC1">
        <w:t xml:space="preserve"> change </w:t>
      </w:r>
      <w:r w:rsidR="00D532AF" w:rsidRPr="00AC0AC1">
        <w:t>for</w:t>
      </w:r>
      <w:r w:rsidR="00E94AEB" w:rsidRPr="00AC0AC1">
        <w:t xml:space="preserve"> set</w:t>
      </w:r>
      <w:r w:rsidR="00D532AF" w:rsidRPr="00AC0AC1">
        <w:t>ting</w:t>
      </w:r>
      <w:r w:rsidR="00E94AEB" w:rsidRPr="00AC0AC1">
        <w:t xml:space="preserve"> a global state. For this </w:t>
      </w:r>
      <w:r w:rsidR="0011460C" w:rsidRPr="00AC0AC1">
        <w:t>reason,</w:t>
      </w:r>
      <w:r w:rsidR="00E94AEB" w:rsidRPr="00AC0AC1">
        <w:t xml:space="preserve"> </w:t>
      </w:r>
      <w:r w:rsidR="0011460C">
        <w:t xml:space="preserve">a </w:t>
      </w:r>
      <w:r w:rsidR="00E94AEB" w:rsidRPr="00AC0AC1">
        <w:t xml:space="preserve">variable once </w:t>
      </w:r>
      <w:r w:rsidR="0011460C">
        <w:t>it</w:t>
      </w:r>
      <w:r w:rsidR="00E94AEB" w:rsidRPr="00AC0AC1">
        <w:t xml:space="preserve"> </w:t>
      </w:r>
      <w:r w:rsidR="0011460C">
        <w:t>is</w:t>
      </w:r>
      <w:r w:rsidR="00E94AEB" w:rsidRPr="00AC0AC1">
        <w:t xml:space="preserve"> declared </w:t>
      </w:r>
      <w:r w:rsidR="0011460C">
        <w:t>it</w:t>
      </w:r>
      <w:r w:rsidR="00E94AEB" w:rsidRPr="00AC0AC1">
        <w:t xml:space="preserve"> cannot be changed anymore except if we shadow it. An example of shadowing can be seen here:</w:t>
      </w:r>
      <w:r w:rsidR="0011460C">
        <w:t xml:space="preserve"> </w:t>
      </w:r>
    </w:p>
    <w:p w14:paraId="5A170E2E" w14:textId="6652F7C1" w:rsidR="009E59FC" w:rsidRPr="00AC0AC1" w:rsidRDefault="009E59FC" w:rsidP="009E59FC">
      <w:pPr>
        <w:pStyle w:val="SourceCode"/>
        <w:rPr>
          <w:noProof w:val="0"/>
          <w:lang w:val="en-US"/>
        </w:rPr>
      </w:pPr>
      <w:r w:rsidRPr="00AC0AC1">
        <w:rPr>
          <w:noProof w:val="0"/>
          <w:lang w:val="en-US"/>
        </w:rPr>
        <w:t>foo = let x = 1</w:t>
      </w:r>
    </w:p>
    <w:p w14:paraId="633AA6C2" w14:textId="5C9BE915" w:rsidR="00E94AEB" w:rsidRPr="00AC0AC1" w:rsidRDefault="009E59FC" w:rsidP="009E59FC">
      <w:pPr>
        <w:pStyle w:val="SourceCode"/>
        <w:rPr>
          <w:noProof w:val="0"/>
          <w:lang w:val="en-US"/>
        </w:rPr>
      </w:pPr>
      <w:r w:rsidRPr="00AC0AC1">
        <w:rPr>
          <w:noProof w:val="0"/>
          <w:lang w:val="en-US"/>
        </w:rPr>
        <w:t xml:space="preserve">      in ((let x = 2 in x), x)</w:t>
      </w:r>
    </w:p>
    <w:p w14:paraId="5BBA38A3" w14:textId="1F3F8DC6" w:rsidR="00A11197" w:rsidRPr="00AC0AC1" w:rsidRDefault="009E59FC" w:rsidP="00F92E3A">
      <w:pPr>
        <w:spacing w:before="0" w:after="0"/>
      </w:pPr>
      <w:r w:rsidRPr="00AC0AC1">
        <w:t xml:space="preserve">The final value of </w:t>
      </w:r>
      <w:r w:rsidR="00D532AF" w:rsidRPr="00AC0AC1">
        <w:t>foo</w:t>
      </w:r>
      <w:r w:rsidRPr="00AC0AC1">
        <w:t xml:space="preserve"> here is 2, which overwrote the value 1 set in the beginning. But such a case is rarely used in Haskell code. </w:t>
      </w:r>
      <w:r w:rsidR="007D36AE" w:rsidRPr="00AC0AC1">
        <w:t xml:space="preserve">Haskell deals with side effects by using a IO </w:t>
      </w:r>
      <w:r w:rsidR="004D362D" w:rsidRPr="00AC0AC1">
        <w:t xml:space="preserve">type constructor that takes in one argument and </w:t>
      </w:r>
      <w:r w:rsidR="007D36AE" w:rsidRPr="00AC0AC1">
        <w:t xml:space="preserve">is a member of the monad type class. </w:t>
      </w:r>
      <w:r w:rsidR="00D532AF" w:rsidRPr="00AC0AC1">
        <w:t xml:space="preserve">This is then a IO action which is allowed to have side effects. An example of such an action is when we read some input from the terminal and compute a value from that input. The side effect here is that the input from the terminal can of course change. </w:t>
      </w:r>
      <w:r w:rsidR="003B1491" w:rsidRPr="00AC0AC1">
        <w:t>The monad type class implements 3 operators:</w:t>
      </w:r>
    </w:p>
    <w:p w14:paraId="642EB1F4" w14:textId="44B4C236" w:rsidR="003B1491" w:rsidRPr="00AC0AC1" w:rsidRDefault="00070C2E" w:rsidP="003B1491">
      <w:pPr>
        <w:pStyle w:val="ListParagraph"/>
        <w:numPr>
          <w:ilvl w:val="0"/>
          <w:numId w:val="17"/>
        </w:numPr>
        <w:spacing w:before="0" w:after="0"/>
      </w:pPr>
      <w:r w:rsidRPr="00AC0AC1">
        <w:t>the bind operator for which we use the &gt;&gt;= symbol</w:t>
      </w:r>
    </w:p>
    <w:p w14:paraId="55B96717" w14:textId="7AC46FA3" w:rsidR="00070C2E" w:rsidRPr="00AC0AC1" w:rsidRDefault="00DB6B2D" w:rsidP="003B1491">
      <w:pPr>
        <w:pStyle w:val="ListParagraph"/>
        <w:numPr>
          <w:ilvl w:val="0"/>
          <w:numId w:val="17"/>
        </w:numPr>
        <w:spacing w:before="0" w:after="0"/>
      </w:pPr>
      <w:r w:rsidRPr="00AC0AC1">
        <w:t>the monad sequencing operator for which we use the &gt;&gt; symbol</w:t>
      </w:r>
    </w:p>
    <w:p w14:paraId="24C027D2" w14:textId="30919E95" w:rsidR="00DB6B2D" w:rsidRPr="00AC0AC1" w:rsidRDefault="00DB6B2D" w:rsidP="003B1491">
      <w:pPr>
        <w:pStyle w:val="ListParagraph"/>
        <w:numPr>
          <w:ilvl w:val="0"/>
          <w:numId w:val="17"/>
        </w:numPr>
        <w:spacing w:before="0" w:after="0"/>
      </w:pPr>
      <w:r w:rsidRPr="00AC0AC1">
        <w:t xml:space="preserve">the return operator which for which </w:t>
      </w:r>
      <w:r w:rsidR="00DD35A7">
        <w:t>w</w:t>
      </w:r>
      <w:r w:rsidRPr="00AC0AC1">
        <w:t xml:space="preserve">e use the </w:t>
      </w:r>
      <w:r w:rsidRPr="00AC0AC1">
        <w:rPr>
          <w:i/>
        </w:rPr>
        <w:t>return</w:t>
      </w:r>
      <w:r w:rsidRPr="00AC0AC1">
        <w:t xml:space="preserve"> keyword</w:t>
      </w:r>
    </w:p>
    <w:p w14:paraId="6E6DD35A" w14:textId="3EC1D1FA" w:rsidR="003B1491" w:rsidRPr="00AC0AC1" w:rsidRDefault="002B5D46" w:rsidP="00F92E3A">
      <w:pPr>
        <w:spacing w:before="0" w:after="0"/>
      </w:pPr>
      <w:r w:rsidRPr="00AC0AC1">
        <w:t>Let’s look at the type signature</w:t>
      </w:r>
      <w:r w:rsidR="002A5401" w:rsidRPr="00AC0AC1">
        <w:t>s</w:t>
      </w:r>
      <w:r w:rsidRPr="00AC0AC1">
        <w:t xml:space="preserve"> of these three operators:</w:t>
      </w:r>
    </w:p>
    <w:p w14:paraId="57217174" w14:textId="430226DC" w:rsidR="002B5D46" w:rsidRPr="00AC0AC1" w:rsidRDefault="002B5D46" w:rsidP="002B5D46">
      <w:pPr>
        <w:pStyle w:val="SourceCode"/>
        <w:rPr>
          <w:noProof w:val="0"/>
          <w:lang w:val="en-US"/>
        </w:rPr>
      </w:pPr>
      <w:r w:rsidRPr="00AC0AC1">
        <w:rPr>
          <w:noProof w:val="0"/>
          <w:lang w:val="en-US"/>
        </w:rPr>
        <w:t>(&gt;&gt;=) :: m a -&gt; (a -&gt; m b) -&gt; m b</w:t>
      </w:r>
    </w:p>
    <w:p w14:paraId="20B93F01" w14:textId="21888E94" w:rsidR="002B5D46" w:rsidRPr="00AC0AC1" w:rsidRDefault="002B5D46" w:rsidP="002B5D46">
      <w:pPr>
        <w:pStyle w:val="SourceCode"/>
        <w:rPr>
          <w:noProof w:val="0"/>
          <w:lang w:val="en-US"/>
        </w:rPr>
      </w:pPr>
      <w:r w:rsidRPr="00AC0AC1">
        <w:rPr>
          <w:noProof w:val="0"/>
          <w:lang w:val="en-US"/>
        </w:rPr>
        <w:t>(&gt;&gt;) :: m a -&gt; m b -&gt; m b</w:t>
      </w:r>
    </w:p>
    <w:p w14:paraId="7C5A9919" w14:textId="093ED57B" w:rsidR="002A5401" w:rsidRPr="00AC0AC1" w:rsidRDefault="002A5401" w:rsidP="002A5401">
      <w:pPr>
        <w:pStyle w:val="SourceCode"/>
        <w:rPr>
          <w:noProof w:val="0"/>
          <w:lang w:val="en-US"/>
        </w:rPr>
      </w:pPr>
      <w:r w:rsidRPr="00AC0AC1">
        <w:rPr>
          <w:noProof w:val="0"/>
          <w:lang w:val="en-US"/>
        </w:rPr>
        <w:lastRenderedPageBreak/>
        <w:t>return :: a -&gt; m a</w:t>
      </w:r>
    </w:p>
    <w:p w14:paraId="54C88EAA" w14:textId="0764E8AE" w:rsidR="002B5D46" w:rsidRPr="00AC0AC1" w:rsidRDefault="00FF0529" w:rsidP="00F92E3A">
      <w:pPr>
        <w:spacing w:before="0" w:after="0"/>
      </w:pPr>
      <w:r w:rsidRPr="00AC0AC1">
        <w:t>First,</w:t>
      </w:r>
      <w:r w:rsidR="00C87684" w:rsidRPr="00AC0AC1">
        <w:t xml:space="preserve"> we explain the return operator. It simply take</w:t>
      </w:r>
      <w:r w:rsidR="004B28E8" w:rsidRPr="00AC0AC1">
        <w:t>s</w:t>
      </w:r>
      <w:r w:rsidR="00C87684" w:rsidRPr="00AC0AC1">
        <w:t xml:space="preserve"> a value of type a and puts it into a context. </w:t>
      </w:r>
      <w:r>
        <w:t>If</w:t>
      </w:r>
      <w:r w:rsidR="00C87684" w:rsidRPr="00AC0AC1">
        <w:t xml:space="preserve"> we have for instance a </w:t>
      </w:r>
      <w:r w:rsidRPr="00AC0AC1">
        <w:t>String,</w:t>
      </w:r>
      <w:r w:rsidR="00C87684" w:rsidRPr="00AC0AC1">
        <w:t xml:space="preserve"> we can put it into </w:t>
      </w:r>
      <w:r w:rsidRPr="00AC0AC1">
        <w:t>an</w:t>
      </w:r>
      <w:r w:rsidR="00C87684" w:rsidRPr="00AC0AC1">
        <w:t xml:space="preserve"> IO context with the following command:</w:t>
      </w:r>
    </w:p>
    <w:p w14:paraId="6BE4E8E8" w14:textId="44192F06" w:rsidR="00C87684" w:rsidRPr="00AC0AC1" w:rsidRDefault="00C87684" w:rsidP="00C87684">
      <w:pPr>
        <w:pStyle w:val="SourceCode"/>
        <w:rPr>
          <w:noProof w:val="0"/>
          <w:lang w:val="en-US"/>
        </w:rPr>
      </w:pPr>
      <w:r w:rsidRPr="00AC0AC1">
        <w:rPr>
          <w:noProof w:val="0"/>
          <w:lang w:val="en-US"/>
        </w:rPr>
        <w:t>ghci&gt; a = return "Haskell" :: IO String</w:t>
      </w:r>
    </w:p>
    <w:p w14:paraId="7FD0F521" w14:textId="4182324B" w:rsidR="00016E1D" w:rsidRPr="00AC0AC1" w:rsidRDefault="00016E1D" w:rsidP="00016E1D">
      <w:pPr>
        <w:pStyle w:val="SourceCode"/>
        <w:rPr>
          <w:noProof w:val="0"/>
          <w:lang w:val="en-US"/>
        </w:rPr>
      </w:pPr>
      <w:r w:rsidRPr="00AC0AC1">
        <w:rPr>
          <w:noProof w:val="0"/>
          <w:lang w:val="en-US"/>
        </w:rPr>
        <w:t>ghci&gt; :t a</w:t>
      </w:r>
    </w:p>
    <w:p w14:paraId="2672E60E" w14:textId="0E58EA34" w:rsidR="00016E1D" w:rsidRPr="00AC0AC1" w:rsidRDefault="00016E1D" w:rsidP="00016E1D">
      <w:pPr>
        <w:pStyle w:val="SourceCode"/>
        <w:rPr>
          <w:noProof w:val="0"/>
          <w:lang w:val="en-US"/>
        </w:rPr>
      </w:pPr>
      <w:r w:rsidRPr="00AC0AC1">
        <w:rPr>
          <w:noProof w:val="0"/>
          <w:lang w:val="en-US"/>
        </w:rPr>
        <w:t>a :: IO String</w:t>
      </w:r>
    </w:p>
    <w:p w14:paraId="47C7F4A8" w14:textId="073A7C80" w:rsidR="00C87684" w:rsidRPr="00AC0AC1" w:rsidRDefault="00016E1D" w:rsidP="00F92E3A">
      <w:pPr>
        <w:spacing w:before="0" w:after="0"/>
      </w:pPr>
      <w:r w:rsidRPr="00AC0AC1">
        <w:t xml:space="preserve">Next let’s explain the sequencing operator. From its type signature we would expect it takes as input two variables in a context and throws away the first one. </w:t>
      </w:r>
      <w:r w:rsidR="004B3183" w:rsidRPr="00AC0AC1">
        <w:t>This is what it exactly does.</w:t>
      </w:r>
      <w:r w:rsidRPr="00AC0AC1">
        <w:t xml:space="preserve"> </w:t>
      </w:r>
      <w:r w:rsidR="008662C8" w:rsidRPr="00AC0AC1">
        <w:t>This comes useful when you want to chain together function</w:t>
      </w:r>
      <w:r w:rsidR="00273D28" w:rsidRPr="00AC0AC1">
        <w:t xml:space="preserve"> or action</w:t>
      </w:r>
      <w:r w:rsidR="008662C8" w:rsidRPr="00AC0AC1">
        <w:t xml:space="preserve"> call</w:t>
      </w:r>
      <w:r w:rsidR="00537A15" w:rsidRPr="00AC0AC1">
        <w:t xml:space="preserve">s. For </w:t>
      </w:r>
      <w:r w:rsidR="00E65B8D" w:rsidRPr="00AC0AC1">
        <w:t>example,</w:t>
      </w:r>
      <w:r w:rsidR="00537A15" w:rsidRPr="00AC0AC1">
        <w:t xml:space="preserve"> let’s look at code </w:t>
      </w:r>
      <w:r w:rsidR="008662C8" w:rsidRPr="00AC0AC1">
        <w:t xml:space="preserve">where we </w:t>
      </w:r>
      <w:r w:rsidR="00AA6FB3" w:rsidRPr="00AC0AC1">
        <w:t>put</w:t>
      </w:r>
      <w:r w:rsidR="008662C8" w:rsidRPr="00AC0AC1">
        <w:t xml:space="preserve"> together two </w:t>
      </w:r>
      <w:r w:rsidR="008662C8" w:rsidRPr="00AC0AC1">
        <w:rPr>
          <w:i/>
        </w:rPr>
        <w:t>putStrLn</w:t>
      </w:r>
      <w:r w:rsidR="008662C8" w:rsidRPr="00AC0AC1">
        <w:t xml:space="preserve"> actions:</w:t>
      </w:r>
    </w:p>
    <w:p w14:paraId="36AAAFE9" w14:textId="3516A146" w:rsidR="008662C8" w:rsidRPr="00AC0AC1" w:rsidRDefault="008662C8" w:rsidP="008662C8">
      <w:pPr>
        <w:pStyle w:val="SourceCode"/>
        <w:rPr>
          <w:noProof w:val="0"/>
          <w:lang w:val="en-US"/>
        </w:rPr>
      </w:pPr>
      <w:r w:rsidRPr="00AC0AC1">
        <w:rPr>
          <w:noProof w:val="0"/>
          <w:lang w:val="en-US"/>
        </w:rPr>
        <w:t>myText :: IO ()</w:t>
      </w:r>
    </w:p>
    <w:p w14:paraId="4035C3EF" w14:textId="5F8AF3D9" w:rsidR="008662C8" w:rsidRPr="00AC0AC1" w:rsidRDefault="008662C8" w:rsidP="008662C8">
      <w:pPr>
        <w:pStyle w:val="SourceCode"/>
        <w:rPr>
          <w:noProof w:val="0"/>
          <w:lang w:val="en-US"/>
        </w:rPr>
      </w:pPr>
      <w:r w:rsidRPr="00AC0AC1">
        <w:rPr>
          <w:noProof w:val="0"/>
          <w:lang w:val="en-US"/>
        </w:rPr>
        <w:t>myText = putStrLn "Learning" &gt;&gt; putStrLn "Haskell"</w:t>
      </w:r>
    </w:p>
    <w:p w14:paraId="49A9BEFE" w14:textId="77777777" w:rsidR="00382346" w:rsidRPr="00AC0AC1" w:rsidRDefault="00382346" w:rsidP="008662C8">
      <w:pPr>
        <w:pStyle w:val="SourceCode"/>
        <w:rPr>
          <w:noProof w:val="0"/>
          <w:lang w:val="en-US"/>
        </w:rPr>
      </w:pPr>
    </w:p>
    <w:p w14:paraId="126E2F1D" w14:textId="74DE19F2" w:rsidR="00382346" w:rsidRPr="00AC0AC1" w:rsidRDefault="00382346" w:rsidP="00382346">
      <w:pPr>
        <w:pStyle w:val="SourceCode"/>
        <w:rPr>
          <w:noProof w:val="0"/>
          <w:lang w:val="en-US"/>
        </w:rPr>
      </w:pPr>
      <w:r w:rsidRPr="00AC0AC1">
        <w:rPr>
          <w:noProof w:val="0"/>
          <w:lang w:val="en-US"/>
        </w:rPr>
        <w:t xml:space="preserve">ghci&gt; myText </w:t>
      </w:r>
    </w:p>
    <w:p w14:paraId="281219B1" w14:textId="77777777" w:rsidR="00382346" w:rsidRPr="00AC0AC1" w:rsidRDefault="00382346" w:rsidP="00382346">
      <w:pPr>
        <w:pStyle w:val="SourceCode"/>
        <w:rPr>
          <w:noProof w:val="0"/>
          <w:lang w:val="en-US"/>
        </w:rPr>
      </w:pPr>
      <w:r w:rsidRPr="00AC0AC1">
        <w:rPr>
          <w:noProof w:val="0"/>
          <w:lang w:val="en-US"/>
        </w:rPr>
        <w:t>Learning</w:t>
      </w:r>
    </w:p>
    <w:p w14:paraId="1F1842DE" w14:textId="597070F1" w:rsidR="00382346" w:rsidRPr="00AC0AC1" w:rsidRDefault="00382346" w:rsidP="00382346">
      <w:pPr>
        <w:pStyle w:val="SourceCode"/>
        <w:rPr>
          <w:noProof w:val="0"/>
          <w:lang w:val="en-US"/>
        </w:rPr>
      </w:pPr>
      <w:r w:rsidRPr="00AC0AC1">
        <w:rPr>
          <w:noProof w:val="0"/>
          <w:lang w:val="en-US"/>
        </w:rPr>
        <w:t>Haskell</w:t>
      </w:r>
    </w:p>
    <w:p w14:paraId="5CF4710B" w14:textId="5803C633" w:rsidR="0039282E" w:rsidRPr="00AC0AC1" w:rsidRDefault="00FF6C4B" w:rsidP="00F92E3A">
      <w:pPr>
        <w:spacing w:before="0" w:after="0"/>
      </w:pPr>
      <w:r w:rsidRPr="00AC0AC1">
        <w:t xml:space="preserve">Now let’s look at </w:t>
      </w:r>
      <w:r w:rsidR="003D4BD4" w:rsidRPr="00AC0AC1">
        <w:t xml:space="preserve">the final operator called bind which is the most useful one. </w:t>
      </w:r>
      <w:r w:rsidR="0054353F" w:rsidRPr="00AC0AC1">
        <w:t xml:space="preserve">It takes a type parameter in a context, then a function that converts the type specified in the first parameter but without the context to another type in a context which </w:t>
      </w:r>
      <w:r w:rsidR="0000473D" w:rsidRPr="00AC0AC1">
        <w:t>is then the result of this operator</w:t>
      </w:r>
      <w:r w:rsidR="0054353F" w:rsidRPr="00AC0AC1">
        <w:t>.</w:t>
      </w:r>
      <w:r w:rsidR="0000473D" w:rsidRPr="00AC0AC1">
        <w:t xml:space="preserve"> </w:t>
      </w:r>
      <w:r w:rsidR="00E65B8D" w:rsidRPr="00AC0AC1">
        <w:t>So,</w:t>
      </w:r>
      <w:r w:rsidR="0039282E" w:rsidRPr="00AC0AC1">
        <w:t xml:space="preserve"> let’s simply declare a variable that is of type </w:t>
      </w:r>
      <w:r w:rsidR="0039282E" w:rsidRPr="00AC0AC1">
        <w:rPr>
          <w:i/>
        </w:rPr>
        <w:t>IO Int</w:t>
      </w:r>
      <w:r w:rsidR="0039282E" w:rsidRPr="00AC0AC1">
        <w:t xml:space="preserve">, then a function that takes an </w:t>
      </w:r>
      <w:r w:rsidR="0039282E" w:rsidRPr="00AC0AC1">
        <w:rPr>
          <w:i/>
        </w:rPr>
        <w:t>Int</w:t>
      </w:r>
      <w:r w:rsidR="0039282E" w:rsidRPr="00AC0AC1">
        <w:t xml:space="preserve"> and return and </w:t>
      </w:r>
      <w:r w:rsidR="0039282E" w:rsidRPr="00AC0AC1">
        <w:rPr>
          <w:i/>
        </w:rPr>
        <w:t>IO Int</w:t>
      </w:r>
      <w:r w:rsidR="0039282E" w:rsidRPr="00AC0AC1">
        <w:t xml:space="preserve"> by adding 1 to it. And in the </w:t>
      </w:r>
      <w:r w:rsidR="00E65B8D" w:rsidRPr="00AC0AC1">
        <w:t>end,</w:t>
      </w:r>
      <w:r w:rsidR="0039282E" w:rsidRPr="00AC0AC1">
        <w:t xml:space="preserve"> </w:t>
      </w:r>
      <w:r w:rsidR="00537A15" w:rsidRPr="00AC0AC1">
        <w:t xml:space="preserve">we </w:t>
      </w:r>
      <w:r w:rsidR="0039282E" w:rsidRPr="00AC0AC1">
        <w:t>combine them with the bind operator.</w:t>
      </w:r>
    </w:p>
    <w:p w14:paraId="738C91B0" w14:textId="77777777" w:rsidR="0039282E" w:rsidRPr="00AC0AC1" w:rsidRDefault="0039282E" w:rsidP="0039282E">
      <w:pPr>
        <w:pStyle w:val="SourceCode"/>
        <w:rPr>
          <w:noProof w:val="0"/>
          <w:lang w:val="en-US"/>
        </w:rPr>
      </w:pPr>
      <w:r w:rsidRPr="00AC0AC1">
        <w:rPr>
          <w:noProof w:val="0"/>
          <w:lang w:val="en-US"/>
        </w:rPr>
        <w:t>monadExample1 :: IO Int</w:t>
      </w:r>
    </w:p>
    <w:p w14:paraId="72BE0D83" w14:textId="77777777" w:rsidR="0039282E" w:rsidRPr="00AC0AC1" w:rsidRDefault="0039282E" w:rsidP="0039282E">
      <w:pPr>
        <w:pStyle w:val="SourceCode"/>
        <w:rPr>
          <w:noProof w:val="0"/>
          <w:lang w:val="en-US"/>
        </w:rPr>
      </w:pPr>
      <w:r w:rsidRPr="00AC0AC1">
        <w:rPr>
          <w:noProof w:val="0"/>
          <w:lang w:val="en-US"/>
        </w:rPr>
        <w:t>monadExample1 = do</w:t>
      </w:r>
    </w:p>
    <w:p w14:paraId="00194F1C" w14:textId="77777777" w:rsidR="0039282E" w:rsidRPr="00AC0AC1" w:rsidRDefault="0039282E" w:rsidP="0039282E">
      <w:pPr>
        <w:pStyle w:val="SourceCode"/>
        <w:rPr>
          <w:noProof w:val="0"/>
          <w:lang w:val="en-US"/>
        </w:rPr>
      </w:pPr>
      <w:r w:rsidRPr="00AC0AC1">
        <w:rPr>
          <w:noProof w:val="0"/>
          <w:lang w:val="en-US"/>
        </w:rPr>
        <w:t xml:space="preserve">  let a = return 1 :: IO Int</w:t>
      </w:r>
    </w:p>
    <w:p w14:paraId="65FC83AA" w14:textId="77777777" w:rsidR="0039282E" w:rsidRPr="00AC0AC1" w:rsidRDefault="0039282E" w:rsidP="0039282E">
      <w:pPr>
        <w:pStyle w:val="SourceCode"/>
        <w:rPr>
          <w:noProof w:val="0"/>
          <w:lang w:val="en-US"/>
        </w:rPr>
      </w:pPr>
      <w:r w:rsidRPr="00AC0AC1">
        <w:rPr>
          <w:noProof w:val="0"/>
          <w:lang w:val="en-US"/>
        </w:rPr>
        <w:t xml:space="preserve">  let func var = return (var + 1) :: IO Int</w:t>
      </w:r>
    </w:p>
    <w:p w14:paraId="4D2B4E31" w14:textId="23540E31" w:rsidR="008662C8" w:rsidRPr="00AC0AC1" w:rsidRDefault="0039282E" w:rsidP="0039282E">
      <w:pPr>
        <w:pStyle w:val="SourceCode"/>
        <w:rPr>
          <w:noProof w:val="0"/>
          <w:lang w:val="en-US"/>
        </w:rPr>
      </w:pPr>
      <w:r w:rsidRPr="00AC0AC1">
        <w:rPr>
          <w:noProof w:val="0"/>
          <w:lang w:val="en-US"/>
        </w:rPr>
        <w:t xml:space="preserve">  (a &gt;&gt;= func)</w:t>
      </w:r>
    </w:p>
    <w:p w14:paraId="116391C2" w14:textId="38853459" w:rsidR="008662C8" w:rsidRPr="00AC0AC1" w:rsidRDefault="0039282E" w:rsidP="00F92E3A">
      <w:pPr>
        <w:spacing w:before="0" w:after="0"/>
      </w:pPr>
      <w:r w:rsidRPr="00AC0AC1">
        <w:t>This function return</w:t>
      </w:r>
      <w:r w:rsidR="00AA6FB3" w:rsidRPr="00AC0AC1">
        <w:t>s</w:t>
      </w:r>
      <w:r w:rsidRPr="00AC0AC1">
        <w:t xml:space="preserve"> an </w:t>
      </w:r>
      <w:r w:rsidRPr="00AC0AC1">
        <w:rPr>
          <w:i/>
        </w:rPr>
        <w:t>IO 2</w:t>
      </w:r>
      <w:r w:rsidRPr="00AC0AC1">
        <w:t xml:space="preserve">. In case you are wondering what </w:t>
      </w:r>
      <w:r w:rsidR="00E65B8D" w:rsidRPr="00AC0AC1">
        <w:t>the</w:t>
      </w:r>
      <w:r w:rsidRPr="00AC0AC1">
        <w:t xml:space="preserve"> </w:t>
      </w:r>
      <w:r w:rsidRPr="00AC0AC1">
        <w:rPr>
          <w:i/>
        </w:rPr>
        <w:t>do</w:t>
      </w:r>
      <w:r w:rsidRPr="00AC0AC1">
        <w:t xml:space="preserve"> keyword does</w:t>
      </w:r>
      <w:r w:rsidR="00AA6FB3" w:rsidRPr="00AC0AC1">
        <w:t>,</w:t>
      </w:r>
      <w:r w:rsidRPr="00AC0AC1">
        <w:t xml:space="preserve"> it is a simplification or so called “syntactic sugar” for the following code:</w:t>
      </w:r>
    </w:p>
    <w:p w14:paraId="4BF000C8" w14:textId="51009089" w:rsidR="0039282E" w:rsidRPr="00AC0AC1" w:rsidRDefault="0039282E" w:rsidP="0039282E">
      <w:pPr>
        <w:pStyle w:val="SourceCode"/>
        <w:rPr>
          <w:noProof w:val="0"/>
          <w:lang w:val="en-US"/>
        </w:rPr>
      </w:pPr>
      <w:r w:rsidRPr="00AC0AC1">
        <w:rPr>
          <w:noProof w:val="0"/>
          <w:lang w:val="en-US"/>
        </w:rPr>
        <w:t>monadExample :: IO Int</w:t>
      </w:r>
    </w:p>
    <w:p w14:paraId="515ACA41" w14:textId="5D09EF40" w:rsidR="0039282E" w:rsidRPr="00AC0AC1" w:rsidRDefault="0039282E" w:rsidP="0039282E">
      <w:pPr>
        <w:pStyle w:val="SourceCode"/>
        <w:rPr>
          <w:noProof w:val="0"/>
          <w:lang w:val="en-US"/>
        </w:rPr>
      </w:pPr>
      <w:r w:rsidRPr="00AC0AC1">
        <w:rPr>
          <w:noProof w:val="0"/>
          <w:lang w:val="en-US"/>
        </w:rPr>
        <w:t>monadExample =</w:t>
      </w:r>
    </w:p>
    <w:p w14:paraId="230DF209" w14:textId="77777777" w:rsidR="0039282E" w:rsidRPr="00AC0AC1" w:rsidRDefault="0039282E" w:rsidP="0039282E">
      <w:pPr>
        <w:pStyle w:val="SourceCode"/>
        <w:rPr>
          <w:noProof w:val="0"/>
          <w:lang w:val="en-US"/>
        </w:rPr>
      </w:pPr>
      <w:r w:rsidRPr="00AC0AC1">
        <w:rPr>
          <w:noProof w:val="0"/>
          <w:lang w:val="en-US"/>
        </w:rPr>
        <w:t xml:space="preserve">  (\a -&gt;</w:t>
      </w:r>
    </w:p>
    <w:p w14:paraId="690B159D" w14:textId="77777777" w:rsidR="0039282E" w:rsidRPr="00AC0AC1" w:rsidRDefault="0039282E" w:rsidP="0039282E">
      <w:pPr>
        <w:pStyle w:val="SourceCode"/>
        <w:rPr>
          <w:noProof w:val="0"/>
          <w:lang w:val="en-US"/>
        </w:rPr>
      </w:pPr>
      <w:r w:rsidRPr="00AC0AC1">
        <w:rPr>
          <w:noProof w:val="0"/>
          <w:lang w:val="en-US"/>
        </w:rPr>
        <w:t xml:space="preserve">    a &gt;&gt;= </w:t>
      </w:r>
    </w:p>
    <w:p w14:paraId="694919C6" w14:textId="77777777" w:rsidR="0039282E" w:rsidRPr="00AC0AC1" w:rsidRDefault="0039282E" w:rsidP="0039282E">
      <w:pPr>
        <w:pStyle w:val="SourceCode"/>
        <w:rPr>
          <w:noProof w:val="0"/>
          <w:lang w:val="en-US"/>
        </w:rPr>
      </w:pPr>
      <w:r w:rsidRPr="00AC0AC1">
        <w:rPr>
          <w:noProof w:val="0"/>
          <w:lang w:val="en-US"/>
        </w:rPr>
        <w:t xml:space="preserve">      (\var -&gt;</w:t>
      </w:r>
    </w:p>
    <w:p w14:paraId="346EB6CB" w14:textId="77777777" w:rsidR="0039282E" w:rsidRPr="00AC0AC1" w:rsidRDefault="0039282E" w:rsidP="0039282E">
      <w:pPr>
        <w:pStyle w:val="SourceCode"/>
        <w:rPr>
          <w:noProof w:val="0"/>
          <w:lang w:val="en-US"/>
        </w:rPr>
      </w:pPr>
      <w:r w:rsidRPr="00AC0AC1">
        <w:rPr>
          <w:noProof w:val="0"/>
          <w:lang w:val="en-US"/>
        </w:rPr>
        <w:t xml:space="preserve">        return (var + 1) :: IO Int </w:t>
      </w:r>
    </w:p>
    <w:p w14:paraId="166758E0" w14:textId="77777777" w:rsidR="0039282E" w:rsidRPr="00AC0AC1" w:rsidRDefault="0039282E" w:rsidP="0039282E">
      <w:pPr>
        <w:pStyle w:val="SourceCode"/>
        <w:rPr>
          <w:noProof w:val="0"/>
          <w:lang w:val="en-US"/>
        </w:rPr>
      </w:pPr>
      <w:r w:rsidRPr="00AC0AC1">
        <w:rPr>
          <w:noProof w:val="0"/>
          <w:lang w:val="en-US"/>
        </w:rPr>
        <w:t xml:space="preserve">      )</w:t>
      </w:r>
    </w:p>
    <w:p w14:paraId="436A73F7" w14:textId="15C935A9" w:rsidR="0039282E" w:rsidRPr="00AC0AC1" w:rsidRDefault="0039282E" w:rsidP="0039282E">
      <w:pPr>
        <w:pStyle w:val="SourceCode"/>
        <w:rPr>
          <w:noProof w:val="0"/>
          <w:lang w:val="en-US"/>
        </w:rPr>
      </w:pPr>
      <w:r w:rsidRPr="00AC0AC1">
        <w:rPr>
          <w:noProof w:val="0"/>
          <w:lang w:val="en-US"/>
        </w:rPr>
        <w:t xml:space="preserve">  ) (return 1 :: IO Int)</w:t>
      </w:r>
    </w:p>
    <w:p w14:paraId="65EFB2A7" w14:textId="0D75D7AF" w:rsidR="0039282E" w:rsidRPr="00AC0AC1" w:rsidRDefault="005757E5" w:rsidP="00F92E3A">
      <w:pPr>
        <w:spacing w:before="0" w:after="0"/>
      </w:pPr>
      <w:r w:rsidRPr="00AC0AC1">
        <w:t xml:space="preserve">This code has the exact same meaning and also returns </w:t>
      </w:r>
      <w:r w:rsidRPr="00AC0AC1">
        <w:rPr>
          <w:i/>
        </w:rPr>
        <w:t>IO 2</w:t>
      </w:r>
      <w:r w:rsidRPr="00AC0AC1">
        <w:t xml:space="preserve">. So the </w:t>
      </w:r>
      <w:r w:rsidRPr="00AC0AC1">
        <w:rPr>
          <w:i/>
        </w:rPr>
        <w:t>do</w:t>
      </w:r>
      <w:r w:rsidRPr="00AC0AC1">
        <w:t xml:space="preserve"> keyword allows us to more elegantly write an expression without having to use the lambda functions to connect our </w:t>
      </w:r>
      <w:r w:rsidRPr="00AC0AC1">
        <w:lastRenderedPageBreak/>
        <w:t xml:space="preserve">expressions. </w:t>
      </w:r>
      <w:r w:rsidR="00E7199B" w:rsidRPr="00AC0AC1">
        <w:t xml:space="preserve">One more thing to mention is the use of the operator </w:t>
      </w:r>
      <w:r w:rsidR="00E7199B" w:rsidRPr="00AC0AC1">
        <w:rPr>
          <w:i/>
        </w:rPr>
        <w:t xml:space="preserve">&lt;- </w:t>
      </w:r>
      <w:r w:rsidR="00E7199B" w:rsidRPr="00AC0AC1">
        <w:t>in the do notation.</w:t>
      </w:r>
      <w:r w:rsidR="00AA6FB3" w:rsidRPr="00AC0AC1">
        <w:t xml:space="preserve"> It allows us to take a parameter in a context and assign it to a variable without that context.</w:t>
      </w:r>
    </w:p>
    <w:p w14:paraId="2E4490B8" w14:textId="09C51DC3" w:rsidR="00AA6FB3" w:rsidRPr="00AC0AC1" w:rsidRDefault="00AA6FB3" w:rsidP="00AA6FB3">
      <w:pPr>
        <w:pStyle w:val="SourceCode"/>
        <w:rPr>
          <w:noProof w:val="0"/>
          <w:lang w:val="en-US"/>
        </w:rPr>
      </w:pPr>
      <w:r w:rsidRPr="00AC0AC1">
        <w:rPr>
          <w:noProof w:val="0"/>
          <w:lang w:val="en-US"/>
        </w:rPr>
        <w:t>helloName :: IO ()</w:t>
      </w:r>
    </w:p>
    <w:p w14:paraId="1770BDBC" w14:textId="3B68EF74" w:rsidR="00AA6FB3" w:rsidRPr="00AC0AC1" w:rsidRDefault="00AA6FB3" w:rsidP="00AA6FB3">
      <w:pPr>
        <w:pStyle w:val="SourceCode"/>
        <w:rPr>
          <w:noProof w:val="0"/>
          <w:lang w:val="en-US"/>
        </w:rPr>
      </w:pPr>
      <w:r w:rsidRPr="00AC0AC1">
        <w:rPr>
          <w:noProof w:val="0"/>
          <w:lang w:val="en-US"/>
        </w:rPr>
        <w:t>helloName = do</w:t>
      </w:r>
    </w:p>
    <w:p w14:paraId="5B2B956F" w14:textId="3EFEC197" w:rsidR="00AA6FB3" w:rsidRPr="00AC0AC1" w:rsidRDefault="00AA6FB3" w:rsidP="00AA6FB3">
      <w:pPr>
        <w:pStyle w:val="SourceCode"/>
        <w:rPr>
          <w:noProof w:val="0"/>
          <w:lang w:val="en-US"/>
        </w:rPr>
      </w:pPr>
      <w:r w:rsidRPr="00AC0AC1">
        <w:rPr>
          <w:noProof w:val="0"/>
          <w:lang w:val="en-US"/>
        </w:rPr>
        <w:t xml:space="preserve">  putStrLn "What is your name?"</w:t>
      </w:r>
    </w:p>
    <w:p w14:paraId="3210AFBF" w14:textId="4E55905A" w:rsidR="00AA6FB3" w:rsidRPr="00AC0AC1" w:rsidRDefault="00AA6FB3" w:rsidP="00AA6FB3">
      <w:pPr>
        <w:pStyle w:val="SourceCode"/>
        <w:rPr>
          <w:noProof w:val="0"/>
          <w:lang w:val="en-US"/>
        </w:rPr>
      </w:pPr>
      <w:r w:rsidRPr="00AC0AC1">
        <w:rPr>
          <w:noProof w:val="0"/>
          <w:lang w:val="en-US"/>
        </w:rPr>
        <w:t xml:space="preserve">  name &lt;- getLine</w:t>
      </w:r>
    </w:p>
    <w:p w14:paraId="723920F2" w14:textId="43714CBB" w:rsidR="00AA6FB3" w:rsidRPr="00AC0AC1" w:rsidRDefault="00AA6FB3" w:rsidP="00AA6FB3">
      <w:pPr>
        <w:pStyle w:val="SourceCode"/>
        <w:rPr>
          <w:noProof w:val="0"/>
          <w:lang w:val="en-US"/>
        </w:rPr>
      </w:pPr>
      <w:r w:rsidRPr="00AC0AC1">
        <w:rPr>
          <w:noProof w:val="0"/>
          <w:lang w:val="en-US"/>
        </w:rPr>
        <w:t xml:space="preserve">  putStrLn ("Hello " ++ name)</w:t>
      </w:r>
    </w:p>
    <w:p w14:paraId="0099FE9D" w14:textId="77777777" w:rsidR="00D2426A" w:rsidRPr="00AC0AC1" w:rsidRDefault="00D2426A" w:rsidP="00AA6FB3">
      <w:pPr>
        <w:pStyle w:val="SourceCode"/>
        <w:rPr>
          <w:noProof w:val="0"/>
          <w:lang w:val="en-US"/>
        </w:rPr>
      </w:pPr>
    </w:p>
    <w:p w14:paraId="5292D682" w14:textId="55A36E08" w:rsidR="00D2426A" w:rsidRPr="00AC0AC1" w:rsidRDefault="00D2426A" w:rsidP="00D2426A">
      <w:pPr>
        <w:pStyle w:val="SourceCode"/>
        <w:rPr>
          <w:noProof w:val="0"/>
          <w:lang w:val="en-US"/>
        </w:rPr>
      </w:pPr>
      <w:r w:rsidRPr="00AC0AC1">
        <w:rPr>
          <w:noProof w:val="0"/>
          <w:lang w:val="en-US"/>
        </w:rPr>
        <w:t xml:space="preserve">ghci&gt; helloName </w:t>
      </w:r>
    </w:p>
    <w:p w14:paraId="663C19A8" w14:textId="77777777" w:rsidR="00D2426A" w:rsidRPr="00AC0AC1" w:rsidRDefault="00D2426A" w:rsidP="00D2426A">
      <w:pPr>
        <w:pStyle w:val="SourceCode"/>
        <w:rPr>
          <w:noProof w:val="0"/>
          <w:lang w:val="en-US"/>
        </w:rPr>
      </w:pPr>
      <w:r w:rsidRPr="00AC0AC1">
        <w:rPr>
          <w:noProof w:val="0"/>
          <w:lang w:val="en-US"/>
        </w:rPr>
        <w:t>What is your name?</w:t>
      </w:r>
    </w:p>
    <w:p w14:paraId="2AB13978" w14:textId="77777777" w:rsidR="00D2426A" w:rsidRPr="00AC0AC1" w:rsidRDefault="00D2426A" w:rsidP="00D2426A">
      <w:pPr>
        <w:pStyle w:val="SourceCode"/>
        <w:rPr>
          <w:noProof w:val="0"/>
          <w:lang w:val="en-US"/>
        </w:rPr>
      </w:pPr>
      <w:r w:rsidRPr="00AC0AC1">
        <w:rPr>
          <w:noProof w:val="0"/>
          <w:lang w:val="en-US"/>
        </w:rPr>
        <w:t>Luka</w:t>
      </w:r>
    </w:p>
    <w:p w14:paraId="2EC98143" w14:textId="6BF67899" w:rsidR="00D2426A" w:rsidRPr="00AC0AC1" w:rsidRDefault="00D2426A" w:rsidP="00D2426A">
      <w:pPr>
        <w:pStyle w:val="SourceCode"/>
        <w:rPr>
          <w:noProof w:val="0"/>
          <w:lang w:val="en-US"/>
        </w:rPr>
      </w:pPr>
      <w:r w:rsidRPr="00AC0AC1">
        <w:rPr>
          <w:noProof w:val="0"/>
          <w:lang w:val="en-US"/>
        </w:rPr>
        <w:t>Hello Luka</w:t>
      </w:r>
    </w:p>
    <w:p w14:paraId="14B1DB34" w14:textId="4BC1ECB6" w:rsidR="00AA6FB3" w:rsidRPr="00AC0AC1" w:rsidRDefault="001E6E63" w:rsidP="00F92E3A">
      <w:pPr>
        <w:spacing w:before="0" w:after="0"/>
      </w:pPr>
      <w:r w:rsidRPr="00AC0AC1">
        <w:t xml:space="preserve">The </w:t>
      </w:r>
      <w:r w:rsidRPr="00AC0AC1">
        <w:rPr>
          <w:i/>
        </w:rPr>
        <w:t>getLine</w:t>
      </w:r>
      <w:r w:rsidRPr="00AC0AC1">
        <w:t xml:space="preserve"> function returns an </w:t>
      </w:r>
      <w:r w:rsidRPr="00AC0AC1">
        <w:rPr>
          <w:i/>
        </w:rPr>
        <w:t>IO String</w:t>
      </w:r>
      <w:r w:rsidRPr="00AC0AC1">
        <w:t xml:space="preserve">, but the name parameter is only of type </w:t>
      </w:r>
      <w:r w:rsidRPr="00AC0AC1">
        <w:rPr>
          <w:i/>
        </w:rPr>
        <w:t>String</w:t>
      </w:r>
      <w:r w:rsidRPr="00AC0AC1">
        <w:t>.</w:t>
      </w:r>
      <w:r w:rsidR="003227DA" w:rsidRPr="00AC0AC1">
        <w:t xml:space="preserve"> You could </w:t>
      </w:r>
      <w:r w:rsidR="00AA478A" w:rsidRPr="00AC0AC1">
        <w:t>re</w:t>
      </w:r>
      <w:r w:rsidR="003227DA" w:rsidRPr="00AC0AC1">
        <w:t>write this code without the do notation in the following form:</w:t>
      </w:r>
    </w:p>
    <w:p w14:paraId="2B121230" w14:textId="02730CFC" w:rsidR="003227DA" w:rsidRPr="00AC0AC1" w:rsidRDefault="003227DA" w:rsidP="003227DA">
      <w:pPr>
        <w:pStyle w:val="SourceCode"/>
        <w:rPr>
          <w:noProof w:val="0"/>
          <w:lang w:val="en-US"/>
        </w:rPr>
      </w:pPr>
      <w:r w:rsidRPr="00AC0AC1">
        <w:rPr>
          <w:noProof w:val="0"/>
          <w:lang w:val="en-US"/>
        </w:rPr>
        <w:t>helloName :: IO ()</w:t>
      </w:r>
    </w:p>
    <w:p w14:paraId="6F508278" w14:textId="4CC141E2" w:rsidR="003227DA" w:rsidRPr="00AC0AC1" w:rsidRDefault="003227DA" w:rsidP="003227DA">
      <w:pPr>
        <w:pStyle w:val="SourceCode"/>
        <w:rPr>
          <w:noProof w:val="0"/>
          <w:lang w:val="en-US"/>
        </w:rPr>
      </w:pPr>
      <w:r w:rsidRPr="00AC0AC1">
        <w:rPr>
          <w:noProof w:val="0"/>
          <w:lang w:val="en-US"/>
        </w:rPr>
        <w:t xml:space="preserve">helloName = </w:t>
      </w:r>
    </w:p>
    <w:p w14:paraId="7EAA16EC" w14:textId="77777777" w:rsidR="003227DA" w:rsidRPr="00AC0AC1" w:rsidRDefault="003227DA" w:rsidP="003227DA">
      <w:pPr>
        <w:pStyle w:val="SourceCode"/>
        <w:rPr>
          <w:noProof w:val="0"/>
          <w:lang w:val="en-US"/>
        </w:rPr>
      </w:pPr>
      <w:r w:rsidRPr="00AC0AC1">
        <w:rPr>
          <w:noProof w:val="0"/>
          <w:lang w:val="en-US"/>
        </w:rPr>
        <w:t xml:space="preserve">  putStrLn "What is your name?" &gt;&gt;</w:t>
      </w:r>
    </w:p>
    <w:p w14:paraId="5E3E5A23" w14:textId="77777777" w:rsidR="003227DA" w:rsidRPr="00AC0AC1" w:rsidRDefault="003227DA" w:rsidP="003227DA">
      <w:pPr>
        <w:pStyle w:val="SourceCode"/>
        <w:rPr>
          <w:noProof w:val="0"/>
          <w:lang w:val="en-US"/>
        </w:rPr>
      </w:pPr>
      <w:r w:rsidRPr="00AC0AC1">
        <w:rPr>
          <w:noProof w:val="0"/>
          <w:lang w:val="en-US"/>
        </w:rPr>
        <w:t xml:space="preserve">  getLine &gt;&gt;=</w:t>
      </w:r>
    </w:p>
    <w:p w14:paraId="1914DB0A" w14:textId="77777777" w:rsidR="003227DA" w:rsidRPr="00AC0AC1" w:rsidRDefault="003227DA" w:rsidP="003227DA">
      <w:pPr>
        <w:pStyle w:val="SourceCode"/>
        <w:rPr>
          <w:noProof w:val="0"/>
          <w:lang w:val="en-US"/>
        </w:rPr>
      </w:pPr>
      <w:r w:rsidRPr="00AC0AC1">
        <w:rPr>
          <w:noProof w:val="0"/>
          <w:lang w:val="en-US"/>
        </w:rPr>
        <w:t xml:space="preserve">  (\name -&gt; return ("Hello " ++ name)) &gt;&gt;=</w:t>
      </w:r>
    </w:p>
    <w:p w14:paraId="35007D8F" w14:textId="5023DECE" w:rsidR="003227DA" w:rsidRPr="00AC0AC1" w:rsidRDefault="003227DA" w:rsidP="003227DA">
      <w:pPr>
        <w:pStyle w:val="SourceCode"/>
        <w:rPr>
          <w:noProof w:val="0"/>
          <w:lang w:val="en-US"/>
        </w:rPr>
      </w:pPr>
      <w:r w:rsidRPr="00AC0AC1">
        <w:rPr>
          <w:noProof w:val="0"/>
          <w:lang w:val="en-US"/>
        </w:rPr>
        <w:t xml:space="preserve">  putStrLn</w:t>
      </w:r>
    </w:p>
    <w:p w14:paraId="6EDD96DC" w14:textId="11BC02C2" w:rsidR="003227DA" w:rsidRPr="00AC0AC1" w:rsidRDefault="00E837DC" w:rsidP="00F92E3A">
      <w:pPr>
        <w:spacing w:before="0" w:after="0"/>
      </w:pPr>
      <w:r w:rsidRPr="00AC0AC1">
        <w:t xml:space="preserve">What’s important to note about the monad type class it supports other data constructors as well, not just IO. For </w:t>
      </w:r>
      <w:r w:rsidR="002202EE" w:rsidRPr="00AC0AC1">
        <w:t>instance,</w:t>
      </w:r>
      <w:r w:rsidRPr="00AC0AC1">
        <w:t xml:space="preserve"> also Maybe and Lists are </w:t>
      </w:r>
      <w:r w:rsidR="00B07B80" w:rsidRPr="00AC0AC1">
        <w:t xml:space="preserve">also </w:t>
      </w:r>
      <w:r w:rsidR="00815A06" w:rsidRPr="00AC0AC1">
        <w:t>members</w:t>
      </w:r>
      <w:r w:rsidR="00B07B80" w:rsidRPr="00AC0AC1">
        <w:t xml:space="preserve"> of the monad type class</w:t>
      </w:r>
      <w:r w:rsidRPr="00AC0AC1">
        <w:t xml:space="preserve">. </w:t>
      </w:r>
      <w:r w:rsidR="009F4CB3" w:rsidRPr="00AC0AC1">
        <w:t xml:space="preserve"> </w:t>
      </w:r>
      <w:r w:rsidR="00E270FA" w:rsidRPr="00AC0AC1">
        <w:t>Let’s have a look now at the Maybe type constructor. Here is the type signature:</w:t>
      </w:r>
    </w:p>
    <w:p w14:paraId="67CE19CD" w14:textId="117AB8B3" w:rsidR="00E270FA" w:rsidRPr="00AC0AC1" w:rsidRDefault="00E270FA" w:rsidP="00E270FA">
      <w:pPr>
        <w:pStyle w:val="SourceCode"/>
        <w:rPr>
          <w:noProof w:val="0"/>
          <w:lang w:val="en-US"/>
        </w:rPr>
      </w:pPr>
      <w:r w:rsidRPr="00AC0AC1">
        <w:rPr>
          <w:noProof w:val="0"/>
          <w:lang w:val="en-US"/>
        </w:rPr>
        <w:t>data Maybe a = Nothing | Just a</w:t>
      </w:r>
    </w:p>
    <w:p w14:paraId="68C0CE0C" w14:textId="44FFA70D" w:rsidR="00E270FA" w:rsidRPr="00AC0AC1" w:rsidRDefault="00E270FA" w:rsidP="00F92E3A">
      <w:pPr>
        <w:spacing w:before="0" w:after="0"/>
      </w:pPr>
      <w:r w:rsidRPr="00AC0AC1">
        <w:t>It return</w:t>
      </w:r>
      <w:r w:rsidR="00170B04" w:rsidRPr="00AC0AC1">
        <w:t>s</w:t>
      </w:r>
      <w:r w:rsidRPr="00AC0AC1">
        <w:t xml:space="preserve"> either a Nothing or a Just parameterized with the type a. </w:t>
      </w:r>
      <w:r w:rsidR="00F23CA7" w:rsidRPr="00AC0AC1">
        <w:t>Where can this type be used</w:t>
      </w:r>
      <w:r w:rsidR="004A47E5" w:rsidRPr="00AC0AC1">
        <w:t xml:space="preserve"> for example</w:t>
      </w:r>
      <w:r w:rsidR="00F23CA7" w:rsidRPr="00AC0AC1">
        <w:t xml:space="preserve">? For </w:t>
      </w:r>
      <w:r w:rsidR="002202EE" w:rsidRPr="00AC0AC1">
        <w:t>instance,</w:t>
      </w:r>
      <w:r w:rsidR="00F23CA7" w:rsidRPr="00AC0AC1">
        <w:t xml:space="preserve"> if we import the </w:t>
      </w:r>
      <w:r w:rsidR="00F23CA7" w:rsidRPr="00AC0AC1">
        <w:rPr>
          <w:i/>
        </w:rPr>
        <w:t>readMaybe</w:t>
      </w:r>
      <w:r w:rsidR="00F23CA7" w:rsidRPr="00AC0AC1">
        <w:t xml:space="preserve"> function we can read a String and get a maybe value </w:t>
      </w:r>
      <w:r w:rsidR="004A47E5" w:rsidRPr="00AC0AC1">
        <w:t>from</w:t>
      </w:r>
      <w:r w:rsidR="00F23CA7" w:rsidRPr="00AC0AC1">
        <w:t xml:space="preserve"> it</w:t>
      </w:r>
      <w:r w:rsidR="007D04C9" w:rsidRPr="00AC0AC1">
        <w:t xml:space="preserve"> parameterized by a number type as integer.</w:t>
      </w:r>
    </w:p>
    <w:p w14:paraId="067A3C7A" w14:textId="6A242556" w:rsidR="00F23CA7" w:rsidRPr="00AC0AC1" w:rsidRDefault="00F23CA7" w:rsidP="00F23CA7">
      <w:pPr>
        <w:pStyle w:val="SourceCode"/>
        <w:rPr>
          <w:noProof w:val="0"/>
          <w:lang w:val="en-US"/>
        </w:rPr>
      </w:pPr>
      <w:r w:rsidRPr="00AC0AC1">
        <w:rPr>
          <w:noProof w:val="0"/>
          <w:lang w:val="en-US"/>
        </w:rPr>
        <w:t>ghci&gt; import Text.Read (readMaybe)</w:t>
      </w:r>
    </w:p>
    <w:p w14:paraId="131815F2" w14:textId="488D59F4" w:rsidR="00F23CA7" w:rsidRPr="00AC0AC1" w:rsidRDefault="00F23CA7" w:rsidP="00F23CA7">
      <w:pPr>
        <w:pStyle w:val="SourceCode"/>
        <w:rPr>
          <w:noProof w:val="0"/>
          <w:lang w:val="en-US"/>
        </w:rPr>
      </w:pPr>
      <w:r w:rsidRPr="00AC0AC1">
        <w:rPr>
          <w:noProof w:val="0"/>
          <w:lang w:val="en-US"/>
        </w:rPr>
        <w:t>ghci&gt; readMaybe "42" :: Maybe Int</w:t>
      </w:r>
    </w:p>
    <w:p w14:paraId="24EA38AF" w14:textId="0D2AC494" w:rsidR="00F23CA7" w:rsidRPr="00AC0AC1" w:rsidRDefault="00F23CA7" w:rsidP="00F23CA7">
      <w:pPr>
        <w:pStyle w:val="SourceCode"/>
        <w:rPr>
          <w:noProof w:val="0"/>
          <w:lang w:val="en-US"/>
        </w:rPr>
      </w:pPr>
      <w:r w:rsidRPr="00AC0AC1">
        <w:rPr>
          <w:noProof w:val="0"/>
          <w:lang w:val="en-US"/>
        </w:rPr>
        <w:t>42</w:t>
      </w:r>
    </w:p>
    <w:p w14:paraId="6A2358EF" w14:textId="36F39CAA" w:rsidR="00F23CA7" w:rsidRPr="00AC0AC1" w:rsidRDefault="00F23CA7" w:rsidP="00F23CA7">
      <w:pPr>
        <w:pStyle w:val="SourceCode"/>
        <w:rPr>
          <w:noProof w:val="0"/>
          <w:lang w:val="en-US"/>
        </w:rPr>
      </w:pPr>
      <w:r w:rsidRPr="00AC0AC1">
        <w:rPr>
          <w:noProof w:val="0"/>
          <w:lang w:val="en-US"/>
        </w:rPr>
        <w:t>ghci&gt; readMaybe "42 + text" :: Maybe Int</w:t>
      </w:r>
    </w:p>
    <w:p w14:paraId="71C0D14F" w14:textId="0A3854C0" w:rsidR="00F23CA7" w:rsidRPr="00AC0AC1" w:rsidRDefault="00F23CA7" w:rsidP="00F23CA7">
      <w:pPr>
        <w:pStyle w:val="SourceCode"/>
        <w:rPr>
          <w:noProof w:val="0"/>
          <w:lang w:val="en-US"/>
        </w:rPr>
      </w:pPr>
      <w:r w:rsidRPr="00AC0AC1">
        <w:rPr>
          <w:noProof w:val="0"/>
          <w:lang w:val="en-US"/>
        </w:rPr>
        <w:t>Nothing</w:t>
      </w:r>
    </w:p>
    <w:p w14:paraId="1A6EC121" w14:textId="04A7DF26" w:rsidR="00F23CA7" w:rsidRPr="00AC0AC1" w:rsidRDefault="001D74A9" w:rsidP="00F92E3A">
      <w:pPr>
        <w:spacing w:before="0" w:after="0"/>
      </w:pPr>
      <w:r w:rsidRPr="00AC0AC1">
        <w:t>Now we can show an example where we use the monad operators on a Maybe parameter. We want to write a function that takes 3 strings as input,</w:t>
      </w:r>
      <w:r w:rsidR="00C86D5E" w:rsidRPr="00AC0AC1">
        <w:t xml:space="preserve"> then</w:t>
      </w:r>
      <w:r w:rsidRPr="00AC0AC1">
        <w:t xml:space="preserve"> tries to convert them to integers and sums them together. The result will then be of type </w:t>
      </w:r>
      <w:r w:rsidRPr="00AC0AC1">
        <w:rPr>
          <w:i/>
        </w:rPr>
        <w:t>Maybe Int</w:t>
      </w:r>
      <w:r w:rsidRPr="00AC0AC1">
        <w:t>.</w:t>
      </w:r>
    </w:p>
    <w:p w14:paraId="740FDE4A" w14:textId="77777777" w:rsidR="002F4DF8" w:rsidRPr="00AC0AC1" w:rsidRDefault="002F4DF8" w:rsidP="00F92E3A">
      <w:pPr>
        <w:spacing w:before="0" w:after="0"/>
      </w:pPr>
    </w:p>
    <w:p w14:paraId="6519AAEA"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w:t>
      </w:r>
      <w:r w:rsidRPr="00AC0AC1">
        <w:rPr>
          <w:rFonts w:ascii="Consolas" w:eastAsia="Times New Roman" w:hAnsi="Consolas"/>
          <w:color w:val="777777"/>
          <w:sz w:val="21"/>
          <w:szCs w:val="21"/>
        </w:rPr>
        <w:t>)</w:t>
      </w:r>
    </w:p>
    <w:p w14:paraId="24BEC799"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45FC0456"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703F2338"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readMaybe x </w:t>
      </w:r>
      <w:r w:rsidRPr="00AC0AC1">
        <w:rPr>
          <w:rFonts w:ascii="Consolas" w:eastAsia="Times New Roman" w:hAnsi="Consolas"/>
          <w:color w:val="4B69C6"/>
          <w:sz w:val="21"/>
          <w:szCs w:val="21"/>
        </w:rPr>
        <w:t>of</w:t>
      </w:r>
    </w:p>
    <w:p w14:paraId="4136FC3A"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757711A9"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readMaybe y </w:t>
      </w:r>
      <w:r w:rsidRPr="00AC0AC1">
        <w:rPr>
          <w:rFonts w:ascii="Consolas" w:eastAsia="Times New Roman" w:hAnsi="Consolas"/>
          <w:color w:val="4B69C6"/>
          <w:sz w:val="21"/>
          <w:szCs w:val="21"/>
        </w:rPr>
        <w:t>of</w:t>
      </w:r>
    </w:p>
    <w:p w14:paraId="73ED835E"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79D59A77"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readMaybe z </w:t>
      </w:r>
      <w:r w:rsidRPr="00AC0AC1">
        <w:rPr>
          <w:rFonts w:ascii="Consolas" w:eastAsia="Times New Roman" w:hAnsi="Consolas"/>
          <w:color w:val="4B69C6"/>
          <w:sz w:val="21"/>
          <w:szCs w:val="21"/>
        </w:rPr>
        <w:t>of</w:t>
      </w:r>
    </w:p>
    <w:p w14:paraId="1293C809"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4A6DBE09"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r w:rsidRPr="00AC0AC1">
        <w:rPr>
          <w:rFonts w:ascii="Consolas" w:eastAsia="Times New Roman" w:hAnsi="Consolas"/>
          <w:color w:val="777777"/>
          <w:sz w:val="21"/>
          <w:szCs w:val="21"/>
        </w:rPr>
        <w:t>)</w:t>
      </w:r>
    </w:p>
    <w:p w14:paraId="6F204505"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4404C448"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bindMaybe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p>
    <w:p w14:paraId="05EAD48D"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bindMaybe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1CE8E943"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bindMaybe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x</w:t>
      </w:r>
    </w:p>
    <w:p w14:paraId="2E49601F"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p>
    <w:p w14:paraId="4FF94241"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286F8BE9"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readMaybe x </w:t>
      </w:r>
      <w:r w:rsidRPr="00AC0AC1">
        <w:rPr>
          <w:rFonts w:ascii="Consolas" w:eastAsia="Times New Roman" w:hAnsi="Consolas"/>
          <w:color w:val="777777"/>
          <w:sz w:val="21"/>
          <w:szCs w:val="21"/>
        </w:rPr>
        <w:t>`bindMaybe`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-&gt;</w:t>
      </w:r>
    </w:p>
    <w:p w14:paraId="5A572A62"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readMaybe y </w:t>
      </w:r>
      <w:r w:rsidRPr="00AC0AC1">
        <w:rPr>
          <w:rFonts w:ascii="Consolas" w:eastAsia="Times New Roman" w:hAnsi="Consolas"/>
          <w:color w:val="777777"/>
          <w:sz w:val="21"/>
          <w:szCs w:val="21"/>
        </w:rPr>
        <w:t>`bindMaybe`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 </w:t>
      </w:r>
      <w:r w:rsidRPr="00AC0AC1">
        <w:rPr>
          <w:rFonts w:ascii="Consolas" w:eastAsia="Times New Roman" w:hAnsi="Consolas"/>
          <w:color w:val="777777"/>
          <w:sz w:val="21"/>
          <w:szCs w:val="21"/>
        </w:rPr>
        <w:t>-&gt;</w:t>
      </w:r>
    </w:p>
    <w:p w14:paraId="5D01C90B"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readMaybe z </w:t>
      </w:r>
      <w:r w:rsidRPr="00AC0AC1">
        <w:rPr>
          <w:rFonts w:ascii="Consolas" w:eastAsia="Times New Roman" w:hAnsi="Consolas"/>
          <w:color w:val="777777"/>
          <w:sz w:val="21"/>
          <w:szCs w:val="21"/>
        </w:rPr>
        <w:t>`bindMaybe`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-&gt;</w:t>
      </w:r>
    </w:p>
    <w:p w14:paraId="288A83DD"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r w:rsidRPr="00AC0AC1">
        <w:rPr>
          <w:rFonts w:ascii="Consolas" w:eastAsia="Times New Roman" w:hAnsi="Consolas"/>
          <w:color w:val="777777"/>
          <w:sz w:val="21"/>
          <w:szCs w:val="21"/>
        </w:rPr>
        <w:t>)</w:t>
      </w:r>
    </w:p>
    <w:p w14:paraId="64F17918"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p>
    <w:p w14:paraId="1EBF7652"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322AF125"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threeInts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 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 z</w:t>
      </w:r>
      <w:r w:rsidRPr="00AC0AC1">
        <w:rPr>
          <w:rFonts w:ascii="Consolas" w:eastAsia="Times New Roman" w:hAnsi="Consolas"/>
          <w:color w:val="777777"/>
          <w:sz w:val="21"/>
          <w:szCs w:val="21"/>
        </w:rPr>
        <w:t>)</w:t>
      </w:r>
    </w:p>
    <w:p w14:paraId="3471EB9D"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p>
    <w:p w14:paraId="1168B157"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threeInts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78681F22"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threeInts mx my mz </w:t>
      </w:r>
      <w:r w:rsidRPr="00AC0AC1">
        <w:rPr>
          <w:rFonts w:ascii="Consolas" w:eastAsia="Times New Roman" w:hAnsi="Consolas"/>
          <w:color w:val="777777"/>
          <w:sz w:val="21"/>
          <w:szCs w:val="21"/>
        </w:rPr>
        <w:t>=</w:t>
      </w:r>
    </w:p>
    <w:p w14:paraId="4D7F54F6"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mx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-&gt;</w:t>
      </w:r>
    </w:p>
    <w:p w14:paraId="28EB33B7"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my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 </w:t>
      </w:r>
      <w:r w:rsidRPr="00AC0AC1">
        <w:rPr>
          <w:rFonts w:ascii="Consolas" w:eastAsia="Times New Roman" w:hAnsi="Consolas"/>
          <w:color w:val="777777"/>
          <w:sz w:val="21"/>
          <w:szCs w:val="21"/>
        </w:rPr>
        <w:t>-&gt;</w:t>
      </w:r>
    </w:p>
    <w:p w14:paraId="622BBEDB"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mz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-&gt;</w:t>
      </w:r>
    </w:p>
    <w:p w14:paraId="4345CD6C"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in</w:t>
      </w:r>
      <w:r w:rsidRPr="00AC0AC1">
        <w:rPr>
          <w:rFonts w:ascii="Consolas" w:eastAsia="Times New Roman" w:hAnsi="Consolas"/>
          <w:color w:val="333333"/>
          <w:sz w:val="21"/>
          <w:szCs w:val="21"/>
        </w:rPr>
        <w:t xml:space="preserve"> return s</w:t>
      </w:r>
    </w:p>
    <w:p w14:paraId="67E6775B"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0F7DD712"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threeInts'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69B08E6D"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threeInts' mx my mz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554D0FA"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mx</w:t>
      </w:r>
    </w:p>
    <w:p w14:paraId="11E1D772"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my</w:t>
      </w:r>
    </w:p>
    <w:p w14:paraId="2012F4FA"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mz</w:t>
      </w:r>
    </w:p>
    <w:p w14:paraId="124CD604"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p>
    <w:p w14:paraId="28BB1DF6" w14:textId="77777777" w:rsidR="008C25A6" w:rsidRPr="00AC0AC1" w:rsidRDefault="008C25A6" w:rsidP="008C25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return s</w:t>
      </w:r>
    </w:p>
    <w:p w14:paraId="1FCFAD47" w14:textId="77777777" w:rsidR="002F4DF8" w:rsidRPr="00AC0AC1" w:rsidRDefault="002F4DF8" w:rsidP="00F92E3A">
      <w:pPr>
        <w:spacing w:before="0" w:after="0"/>
      </w:pPr>
    </w:p>
    <w:p w14:paraId="2D793D49" w14:textId="60160C02" w:rsidR="008C25A6" w:rsidRPr="00AC0AC1" w:rsidRDefault="002202EE" w:rsidP="00F92E3A">
      <w:pPr>
        <w:spacing w:before="0" w:after="0"/>
      </w:pPr>
      <w:r w:rsidRPr="00AC0AC1">
        <w:t>First,</w:t>
      </w:r>
      <w:r w:rsidR="00C21FC5" w:rsidRPr="00AC0AC1">
        <w:t xml:space="preserve"> we define our </w:t>
      </w:r>
      <w:r w:rsidR="00C21FC5" w:rsidRPr="00AC0AC1">
        <w:rPr>
          <w:i/>
        </w:rPr>
        <w:t>foo</w:t>
      </w:r>
      <w:r w:rsidR="00C21FC5" w:rsidRPr="00AC0AC1">
        <w:t xml:space="preserve"> function with the use of nested case statements </w:t>
      </w:r>
      <w:r w:rsidR="009F236B" w:rsidRPr="00AC0AC1">
        <w:t>(</w:t>
      </w:r>
      <w:r w:rsidR="00C21FC5" w:rsidRPr="00AC0AC1">
        <w:t>3-10). Then we define a second version</w:t>
      </w:r>
      <w:r w:rsidR="00C21FC5" w:rsidRPr="00AC0AC1">
        <w:rPr>
          <w:i/>
        </w:rPr>
        <w:t xml:space="preserve"> foo’</w:t>
      </w:r>
      <w:r w:rsidR="00C21FC5" w:rsidRPr="00AC0AC1">
        <w:t xml:space="preserve"> which uses the helper function </w:t>
      </w:r>
      <w:r w:rsidR="00C21FC5" w:rsidRPr="00AC0AC1">
        <w:rPr>
          <w:i/>
        </w:rPr>
        <w:t>bindMaybe</w:t>
      </w:r>
      <w:r w:rsidR="00C21FC5" w:rsidRPr="00AC0AC1">
        <w:t xml:space="preserve"> that basically works as the bind operator and is just defined for maybe values </w:t>
      </w:r>
      <w:r w:rsidR="009F236B" w:rsidRPr="00AC0AC1">
        <w:t>(</w:t>
      </w:r>
      <w:r w:rsidR="00C21FC5" w:rsidRPr="00AC0AC1">
        <w:t xml:space="preserve">12-14). With the help of this function and nested lambda expressions we create the </w:t>
      </w:r>
      <w:r w:rsidR="00C21FC5" w:rsidRPr="00AC0AC1">
        <w:rPr>
          <w:i/>
        </w:rPr>
        <w:t>foo’</w:t>
      </w:r>
      <w:r w:rsidR="00C21FC5" w:rsidRPr="00AC0AC1">
        <w:t xml:space="preserve"> function </w:t>
      </w:r>
      <w:r w:rsidR="009F236B" w:rsidRPr="00AC0AC1">
        <w:t>(</w:t>
      </w:r>
      <w:r w:rsidR="00C21FC5" w:rsidRPr="00AC0AC1">
        <w:t xml:space="preserve">16-20). </w:t>
      </w:r>
      <w:r w:rsidR="00341119" w:rsidRPr="00AC0AC1">
        <w:t xml:space="preserve">Now we define a third version called </w:t>
      </w:r>
      <w:r w:rsidR="00341119" w:rsidRPr="00AC0AC1">
        <w:rPr>
          <w:i/>
        </w:rPr>
        <w:t>foo’’</w:t>
      </w:r>
      <w:r w:rsidR="00341119" w:rsidRPr="00AC0AC1">
        <w:t xml:space="preserve"> that uses the helper function called </w:t>
      </w:r>
      <w:r w:rsidR="00341119" w:rsidRPr="00AC0AC1">
        <w:rPr>
          <w:i/>
        </w:rPr>
        <w:t>threeInts</w:t>
      </w:r>
      <w:r w:rsidR="0011402A" w:rsidRPr="00AC0AC1">
        <w:t xml:space="preserve">. It </w:t>
      </w:r>
      <w:r w:rsidR="00341119" w:rsidRPr="00AC0AC1">
        <w:t xml:space="preserve">takes as input three integers in a monad context and with the help of the bind operator and nested lambda functions computes </w:t>
      </w:r>
      <w:r w:rsidR="00341119" w:rsidRPr="00AC0AC1">
        <w:lastRenderedPageBreak/>
        <w:t>the sum and return the result again within the monad context</w:t>
      </w:r>
      <w:r w:rsidR="003B6A2E" w:rsidRPr="00AC0AC1">
        <w:t xml:space="preserve"> </w:t>
      </w:r>
      <w:r w:rsidR="009F236B" w:rsidRPr="00AC0AC1">
        <w:t>(</w:t>
      </w:r>
      <w:r w:rsidR="003B6A2E" w:rsidRPr="00AC0AC1">
        <w:t>25-30)</w:t>
      </w:r>
      <w:r w:rsidR="00341119" w:rsidRPr="00AC0AC1">
        <w:t xml:space="preserve">. </w:t>
      </w:r>
      <w:r w:rsidR="003B6A2E" w:rsidRPr="00AC0AC1">
        <w:t xml:space="preserve">We could of course use the </w:t>
      </w:r>
      <w:r w:rsidR="003B6A2E" w:rsidRPr="00AC0AC1">
        <w:rPr>
          <w:i/>
        </w:rPr>
        <w:t>-&gt;</w:t>
      </w:r>
      <w:r w:rsidR="004B3183" w:rsidRPr="00AC0AC1">
        <w:t xml:space="preserve"> operator which is </w:t>
      </w:r>
      <w:r w:rsidR="003B6A2E" w:rsidRPr="00AC0AC1">
        <w:t xml:space="preserve">demonstrated in function </w:t>
      </w:r>
      <w:r w:rsidR="003B6A2E" w:rsidRPr="00AC0AC1">
        <w:rPr>
          <w:i/>
        </w:rPr>
        <w:t xml:space="preserve">threeInts’ </w:t>
      </w:r>
      <w:r w:rsidR="009F236B" w:rsidRPr="00AC0AC1">
        <w:t>(</w:t>
      </w:r>
      <w:r w:rsidR="003B6A2E" w:rsidRPr="00AC0AC1">
        <w:t>32-38).</w:t>
      </w:r>
      <w:r w:rsidR="00580D64" w:rsidRPr="00AC0AC1">
        <w:t xml:space="preserve"> Let’s look now at another parameterized type called </w:t>
      </w:r>
      <w:r w:rsidR="00580D64" w:rsidRPr="00AC0AC1">
        <w:rPr>
          <w:i/>
        </w:rPr>
        <w:t>Either</w:t>
      </w:r>
      <w:r w:rsidR="00580D64" w:rsidRPr="00AC0AC1">
        <w:t xml:space="preserve">. </w:t>
      </w:r>
    </w:p>
    <w:p w14:paraId="4C1F2BC2" w14:textId="1D31C2BE" w:rsidR="00580D64" w:rsidRPr="00AC0AC1" w:rsidRDefault="00580D64" w:rsidP="00580D64">
      <w:pPr>
        <w:pStyle w:val="SourceCode"/>
        <w:rPr>
          <w:noProof w:val="0"/>
          <w:lang w:val="en-US"/>
        </w:rPr>
      </w:pPr>
      <w:r w:rsidRPr="00AC0AC1">
        <w:rPr>
          <w:noProof w:val="0"/>
          <w:lang w:val="en-US"/>
        </w:rPr>
        <w:t>data Either a b = Left a | Right b</w:t>
      </w:r>
    </w:p>
    <w:p w14:paraId="62DE7FED" w14:textId="045C6F37" w:rsidR="00580D64" w:rsidRPr="00AC0AC1" w:rsidRDefault="00580D64" w:rsidP="00115331">
      <w:pPr>
        <w:spacing w:before="0"/>
      </w:pPr>
      <w:r w:rsidRPr="00AC0AC1">
        <w:t>It is usually used in similar situations as Maybe but with a more descriptive option of returning another type</w:t>
      </w:r>
      <w:r w:rsidR="00560754" w:rsidRPr="00AC0AC1">
        <w:t xml:space="preserve"> instead of a Nothing</w:t>
      </w:r>
      <w:r w:rsidRPr="00AC0AC1">
        <w:t xml:space="preserve"> if something goes wrong. </w:t>
      </w:r>
      <w:r w:rsidR="005C35F8" w:rsidRPr="00AC0AC1">
        <w:t>The common way is to use the</w:t>
      </w:r>
      <w:r w:rsidRPr="00AC0AC1">
        <w:t xml:space="preserve"> Left </w:t>
      </w:r>
      <w:r w:rsidR="005C35F8" w:rsidRPr="00AC0AC1">
        <w:t>constructor</w:t>
      </w:r>
      <w:r w:rsidRPr="00AC0AC1">
        <w:t xml:space="preserve"> to indicate the error and Right to return the result. </w:t>
      </w:r>
      <w:r w:rsidR="008E1CCB" w:rsidRPr="00AC0AC1">
        <w:t>We can now look at a similar code as before that uses the Either type instead of the Maybe type.</w:t>
      </w:r>
      <w:r w:rsidR="00D0654E" w:rsidRPr="00AC0AC1">
        <w:t xml:space="preserve"> </w:t>
      </w:r>
    </w:p>
    <w:p w14:paraId="6E144F33"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w:t>
      </w:r>
      <w:r w:rsidRPr="00AC0AC1">
        <w:rPr>
          <w:rFonts w:ascii="Consolas" w:eastAsia="Times New Roman" w:hAnsi="Consolas"/>
          <w:color w:val="777777"/>
          <w:sz w:val="21"/>
          <w:szCs w:val="21"/>
        </w:rPr>
        <w:t>)</w:t>
      </w:r>
    </w:p>
    <w:p w14:paraId="1C2F527D"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5E7C3BBB"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readEither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5F0C6939"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readEither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readMaybe s </w:t>
      </w:r>
      <w:r w:rsidRPr="00AC0AC1">
        <w:rPr>
          <w:rFonts w:ascii="Consolas" w:eastAsia="Times New Roman" w:hAnsi="Consolas"/>
          <w:color w:val="4B69C6"/>
          <w:sz w:val="21"/>
          <w:szCs w:val="21"/>
        </w:rPr>
        <w:t>of</w:t>
      </w:r>
    </w:p>
    <w:p w14:paraId="7A2D85F2"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can't parse: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t>
      </w:r>
    </w:p>
    <w:p w14:paraId="3F7897BD"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a</w:t>
      </w:r>
    </w:p>
    <w:p w14:paraId="10620D32"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1CA10158"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67BD6010"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readEither x </w:t>
      </w:r>
      <w:r w:rsidRPr="00AC0AC1">
        <w:rPr>
          <w:rFonts w:ascii="Consolas" w:eastAsia="Times New Roman" w:hAnsi="Consolas"/>
          <w:color w:val="4B69C6"/>
          <w:sz w:val="21"/>
          <w:szCs w:val="21"/>
        </w:rPr>
        <w:t>of</w:t>
      </w:r>
    </w:p>
    <w:p w14:paraId="671B3082"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w:t>
      </w:r>
    </w:p>
    <w:p w14:paraId="1920DE3F"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readEither y </w:t>
      </w:r>
      <w:r w:rsidRPr="00AC0AC1">
        <w:rPr>
          <w:rFonts w:ascii="Consolas" w:eastAsia="Times New Roman" w:hAnsi="Consolas"/>
          <w:color w:val="4B69C6"/>
          <w:sz w:val="21"/>
          <w:szCs w:val="21"/>
        </w:rPr>
        <w:t>of</w:t>
      </w:r>
    </w:p>
    <w:p w14:paraId="1CFAC366"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w:t>
      </w:r>
    </w:p>
    <w:p w14:paraId="5B26CF7C"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readEither z </w:t>
      </w:r>
      <w:r w:rsidRPr="00AC0AC1">
        <w:rPr>
          <w:rFonts w:ascii="Consolas" w:eastAsia="Times New Roman" w:hAnsi="Consolas"/>
          <w:color w:val="4B69C6"/>
          <w:sz w:val="21"/>
          <w:szCs w:val="21"/>
        </w:rPr>
        <w:t>of</w:t>
      </w:r>
    </w:p>
    <w:p w14:paraId="7AF2A10F"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w:t>
      </w:r>
    </w:p>
    <w:p w14:paraId="4919B48F"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r w:rsidRPr="00AC0AC1">
        <w:rPr>
          <w:rFonts w:ascii="Consolas" w:eastAsia="Times New Roman" w:hAnsi="Consolas"/>
          <w:color w:val="777777"/>
          <w:sz w:val="21"/>
          <w:szCs w:val="21"/>
        </w:rPr>
        <w:t>)</w:t>
      </w:r>
    </w:p>
    <w:p w14:paraId="7A30B261"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39382AAD"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bindEither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p>
    <w:p w14:paraId="3AC9F701"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bindEither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w:t>
      </w:r>
    </w:p>
    <w:p w14:paraId="7115B821"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bindEither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x</w:t>
      </w:r>
    </w:p>
    <w:p w14:paraId="6945B0DD"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p>
    <w:p w14:paraId="319EF743"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3A808B2C"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readEither x </w:t>
      </w:r>
      <w:r w:rsidRPr="00AC0AC1">
        <w:rPr>
          <w:rFonts w:ascii="Consolas" w:eastAsia="Times New Roman" w:hAnsi="Consolas"/>
          <w:color w:val="777777"/>
          <w:sz w:val="21"/>
          <w:szCs w:val="21"/>
        </w:rPr>
        <w:t>`bindEither`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-&gt;</w:t>
      </w:r>
    </w:p>
    <w:p w14:paraId="7067FBE9"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readEither y </w:t>
      </w:r>
      <w:r w:rsidRPr="00AC0AC1">
        <w:rPr>
          <w:rFonts w:ascii="Consolas" w:eastAsia="Times New Roman" w:hAnsi="Consolas"/>
          <w:color w:val="777777"/>
          <w:sz w:val="21"/>
          <w:szCs w:val="21"/>
        </w:rPr>
        <w:t>`bindEither`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 </w:t>
      </w:r>
      <w:r w:rsidRPr="00AC0AC1">
        <w:rPr>
          <w:rFonts w:ascii="Consolas" w:eastAsia="Times New Roman" w:hAnsi="Consolas"/>
          <w:color w:val="777777"/>
          <w:sz w:val="21"/>
          <w:szCs w:val="21"/>
        </w:rPr>
        <w:t>-&gt;</w:t>
      </w:r>
    </w:p>
    <w:p w14:paraId="60380D2F"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readEither z </w:t>
      </w:r>
      <w:r w:rsidRPr="00AC0AC1">
        <w:rPr>
          <w:rFonts w:ascii="Consolas" w:eastAsia="Times New Roman" w:hAnsi="Consolas"/>
          <w:color w:val="777777"/>
          <w:sz w:val="21"/>
          <w:szCs w:val="21"/>
        </w:rPr>
        <w:t>`bindEither`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-&gt;</w:t>
      </w:r>
    </w:p>
    <w:p w14:paraId="615EA182"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r w:rsidRPr="00AC0AC1">
        <w:rPr>
          <w:rFonts w:ascii="Consolas" w:eastAsia="Times New Roman" w:hAnsi="Consolas"/>
          <w:color w:val="777777"/>
          <w:sz w:val="21"/>
          <w:szCs w:val="21"/>
        </w:rPr>
        <w:t>)</w:t>
      </w:r>
    </w:p>
    <w:p w14:paraId="0666E57A"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347E265A"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66922AE7" w14:textId="77777777" w:rsidR="007D0C16" w:rsidRPr="00AC0AC1" w:rsidRDefault="007D0C16" w:rsidP="007D0C1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threeInts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readEither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readEither 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readEither z</w:t>
      </w:r>
      <w:r w:rsidRPr="00AC0AC1">
        <w:rPr>
          <w:rFonts w:ascii="Consolas" w:eastAsia="Times New Roman" w:hAnsi="Consolas"/>
          <w:color w:val="777777"/>
          <w:sz w:val="21"/>
          <w:szCs w:val="21"/>
        </w:rPr>
        <w:t>)</w:t>
      </w:r>
    </w:p>
    <w:p w14:paraId="7009520C" w14:textId="77777777" w:rsidR="00DA344F" w:rsidRDefault="00DA344F" w:rsidP="00DA344F">
      <w:pPr>
        <w:spacing w:before="0" w:after="0"/>
      </w:pPr>
    </w:p>
    <w:p w14:paraId="161A5FA8" w14:textId="14E3FBFD" w:rsidR="002B28F5" w:rsidRPr="00AC0AC1" w:rsidRDefault="001E4E8B" w:rsidP="00DA344F">
      <w:pPr>
        <w:spacing w:before="0"/>
      </w:pPr>
      <w:r w:rsidRPr="00AC0AC1">
        <w:t xml:space="preserve">With the </w:t>
      </w:r>
      <w:r w:rsidRPr="00AC0AC1">
        <w:rPr>
          <w:i/>
        </w:rPr>
        <w:t>readEither</w:t>
      </w:r>
      <w:r w:rsidRPr="00AC0AC1">
        <w:t xml:space="preserve"> function we read a value from a string and return an error message if the string cannot be parsed to a value.</w:t>
      </w:r>
      <w:r w:rsidR="00F85871" w:rsidRPr="00AC0AC1">
        <w:t xml:space="preserve"> </w:t>
      </w:r>
      <w:r w:rsidR="00AA43E1" w:rsidRPr="00AC0AC1">
        <w:t xml:space="preserve">The first version of the </w:t>
      </w:r>
      <w:r w:rsidR="00AA43E1" w:rsidRPr="00AC0AC1">
        <w:rPr>
          <w:i/>
        </w:rPr>
        <w:t>foo</w:t>
      </w:r>
      <w:r w:rsidR="00AA43E1" w:rsidRPr="00AC0AC1">
        <w:t xml:space="preserve"> function uses again the nested case statements.</w:t>
      </w:r>
      <w:r w:rsidRPr="00AC0AC1">
        <w:t xml:space="preserve"> </w:t>
      </w:r>
      <w:r w:rsidR="00AA43E1" w:rsidRPr="00AC0AC1">
        <w:t xml:space="preserve">Then we declare the </w:t>
      </w:r>
      <w:r w:rsidR="00AA43E1" w:rsidRPr="00AC0AC1">
        <w:rPr>
          <w:i/>
        </w:rPr>
        <w:t>bindEither</w:t>
      </w:r>
      <w:r w:rsidR="00AA43E1" w:rsidRPr="00AC0AC1">
        <w:t xml:space="preserve"> function that has same structure as the </w:t>
      </w:r>
      <w:r w:rsidR="00AA43E1" w:rsidRPr="00AC0AC1">
        <w:lastRenderedPageBreak/>
        <w:t xml:space="preserve">previous </w:t>
      </w:r>
      <w:r w:rsidR="00AA43E1" w:rsidRPr="00AC0AC1">
        <w:rPr>
          <w:i/>
        </w:rPr>
        <w:t>bindMaybe</w:t>
      </w:r>
      <w:r w:rsidR="00AA43E1" w:rsidRPr="00AC0AC1">
        <w:t xml:space="preserve"> function. In our second version the </w:t>
      </w:r>
      <w:r w:rsidR="00AA43E1" w:rsidRPr="00AC0AC1">
        <w:rPr>
          <w:i/>
        </w:rPr>
        <w:t xml:space="preserve">foo’ </w:t>
      </w:r>
      <w:r w:rsidR="00FC5CE8" w:rsidRPr="00AC0AC1">
        <w:t>function we use</w:t>
      </w:r>
      <w:r w:rsidR="00AA43E1" w:rsidRPr="00AC0AC1">
        <w:t xml:space="preserve"> </w:t>
      </w:r>
      <w:r w:rsidR="00AA43E1" w:rsidRPr="00AC0AC1">
        <w:rPr>
          <w:i/>
        </w:rPr>
        <w:t>readEither</w:t>
      </w:r>
      <w:r w:rsidR="00AA43E1" w:rsidRPr="00AC0AC1">
        <w:t xml:space="preserve">, </w:t>
      </w:r>
      <w:r w:rsidR="00AA43E1" w:rsidRPr="00AC0AC1">
        <w:rPr>
          <w:i/>
        </w:rPr>
        <w:t>bindEither</w:t>
      </w:r>
      <w:r w:rsidR="00AA43E1" w:rsidRPr="00AC0AC1">
        <w:t xml:space="preserve"> and nested lambda functions</w:t>
      </w:r>
      <w:r w:rsidR="009542EC" w:rsidRPr="00AC0AC1">
        <w:t xml:space="preserve"> similar to the maybe example</w:t>
      </w:r>
      <w:r w:rsidR="00AA43E1" w:rsidRPr="00AC0AC1">
        <w:t>.</w:t>
      </w:r>
      <w:r w:rsidR="009542EC" w:rsidRPr="00AC0AC1">
        <w:t xml:space="preserve"> </w:t>
      </w:r>
      <w:r w:rsidR="002F58D6" w:rsidRPr="00AC0AC1">
        <w:t xml:space="preserve">In the third version the </w:t>
      </w:r>
      <w:r w:rsidR="002F58D6" w:rsidRPr="00AC0AC1">
        <w:rPr>
          <w:i/>
        </w:rPr>
        <w:t>foo’’</w:t>
      </w:r>
      <w:r w:rsidR="002F58D6" w:rsidRPr="00AC0AC1">
        <w:t xml:space="preserve"> function</w:t>
      </w:r>
      <w:r w:rsidR="00AA43E1" w:rsidRPr="00AC0AC1">
        <w:t xml:space="preserve"> </w:t>
      </w:r>
      <w:r w:rsidR="002F58D6" w:rsidRPr="00AC0AC1">
        <w:t xml:space="preserve">has very little modifications compared to the maybe example. We replace only the read function with the either version but the </w:t>
      </w:r>
      <w:r w:rsidR="002F58D6" w:rsidRPr="00AC0AC1">
        <w:rPr>
          <w:i/>
        </w:rPr>
        <w:t>threeInts</w:t>
      </w:r>
      <w:r w:rsidR="002F58D6" w:rsidRPr="00AC0AC1">
        <w:t xml:space="preserve"> function call stays the same. The reason for this is that it works purely with the monad type class and is not tied to a specific parameterized type as a maybe or </w:t>
      </w:r>
      <w:r w:rsidR="004B3183" w:rsidRPr="00AC0AC1">
        <w:t>an</w:t>
      </w:r>
      <w:r w:rsidR="002F58D6" w:rsidRPr="00AC0AC1">
        <w:t xml:space="preserve"> either type. </w:t>
      </w:r>
      <w:r w:rsidR="002202EE" w:rsidRPr="00AC0AC1">
        <w:t>Of course,</w:t>
      </w:r>
      <w:r w:rsidR="002F58D6" w:rsidRPr="00AC0AC1">
        <w:t xml:space="preserve"> either is also a member of the monad type class which makes it possible for this function to work</w:t>
      </w:r>
      <w:r w:rsidR="00CF6843" w:rsidRPr="00AC0AC1">
        <w:t xml:space="preserve"> with either variables</w:t>
      </w:r>
      <w:r w:rsidR="002F58D6" w:rsidRPr="00AC0AC1">
        <w:t>.</w:t>
      </w:r>
      <w:r w:rsidR="007E40AF" w:rsidRPr="00AC0AC1">
        <w:t xml:space="preserve"> </w:t>
      </w:r>
      <w:r w:rsidR="00955048" w:rsidRPr="00AC0AC1">
        <w:t xml:space="preserve">Let’s look now at the </w:t>
      </w:r>
      <w:r w:rsidR="00955048" w:rsidRPr="00AC0AC1">
        <w:rPr>
          <w:i/>
        </w:rPr>
        <w:t>Writer.hs</w:t>
      </w:r>
      <w:r w:rsidR="00955048" w:rsidRPr="00AC0AC1">
        <w:t xml:space="preserve"> example where computations can produce also log outputs. </w:t>
      </w:r>
    </w:p>
    <w:p w14:paraId="0EEDA86E"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p>
    <w:p w14:paraId="4E6346CC"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519FDAD9"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7C9B8F65"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76D90A5A"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p>
    <w:p w14:paraId="7F6F17DA"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number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63F2FB75"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number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number: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n</w:t>
      </w:r>
      <w:r w:rsidRPr="00AC0AC1">
        <w:rPr>
          <w:rFonts w:ascii="Consolas" w:eastAsia="Times New Roman" w:hAnsi="Consolas"/>
          <w:color w:val="777777"/>
          <w:sz w:val="21"/>
          <w:szCs w:val="21"/>
        </w:rPr>
        <w:t>]</w:t>
      </w:r>
    </w:p>
    <w:p w14:paraId="7BA59BAE"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1B525CCC"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1BEB7E1" w14:textId="3546441B"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tell </w:t>
      </w:r>
      <w:r w:rsidR="009C7642" w:rsidRPr="00AC0AC1">
        <w:rPr>
          <w:rFonts w:ascii="Consolas" w:eastAsia="Times New Roman" w:hAnsi="Consolas"/>
          <w:color w:val="333333"/>
          <w:sz w:val="21"/>
          <w:szCs w:val="21"/>
        </w:rPr>
        <w:t xml:space="preserve">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009C7642" w:rsidRPr="00AC0AC1">
        <w:rPr>
          <w:rFonts w:ascii="Consolas" w:eastAsia="Times New Roman" w:hAnsi="Consolas"/>
          <w:color w:val="777777"/>
          <w:sz w:val="21"/>
          <w:szCs w:val="21"/>
        </w:rPr>
        <w:t xml:space="preserve"> </w:t>
      </w:r>
      <w:r w:rsidR="009C7642" w:rsidRPr="00AC0AC1">
        <w:rPr>
          <w:rFonts w:ascii="Consolas" w:eastAsia="Times New Roman" w:hAnsi="Consolas"/>
          <w:color w:val="333333"/>
          <w:sz w:val="21"/>
          <w:szCs w:val="21"/>
        </w:rPr>
        <w:t>xs</w:t>
      </w:r>
    </w:p>
    <w:p w14:paraId="4CA10E4D"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59AE7876"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15503491"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k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l ys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m zs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0FD4F28"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50D27903"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p>
    <w:p w14:paraId="35794CDF"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_ us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w:t>
      </w:r>
      <w:r w:rsidRPr="00AC0AC1">
        <w:rPr>
          <w:rFonts w:ascii="Consolas" w:eastAsia="Times New Roman" w:hAnsi="Consolas"/>
          <w:color w:val="777777"/>
          <w:sz w:val="21"/>
          <w:szCs w:val="21"/>
        </w:rPr>
        <w:t>]</w:t>
      </w:r>
    </w:p>
    <w:p w14:paraId="0986C641"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12706AC8"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zs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w:t>
      </w:r>
    </w:p>
    <w:p w14:paraId="7DBD32D9"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p>
    <w:p w14:paraId="5E54B7E0"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bindWriter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w:t>
      </w:r>
    </w:p>
    <w:p w14:paraId="731EEEC1"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bindWriter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a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p>
    <w:p w14:paraId="04BA4EEA"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7A721097"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b ys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 a</w:t>
      </w:r>
    </w:p>
    <w:p w14:paraId="04F369CB"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092E4AD2"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ys</w:t>
      </w:r>
    </w:p>
    <w:p w14:paraId="4FF904FF"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1F419902"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3297AA8F"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`bindWriter`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 </w:t>
      </w:r>
      <w:r w:rsidRPr="00AC0AC1">
        <w:rPr>
          <w:rFonts w:ascii="Consolas" w:eastAsia="Times New Roman" w:hAnsi="Consolas"/>
          <w:color w:val="777777"/>
          <w:sz w:val="21"/>
          <w:szCs w:val="21"/>
        </w:rPr>
        <w:t>-&gt;</w:t>
      </w:r>
    </w:p>
    <w:p w14:paraId="7F76F8B3"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`bindWriter`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 </w:t>
      </w:r>
      <w:r w:rsidRPr="00AC0AC1">
        <w:rPr>
          <w:rFonts w:ascii="Consolas" w:eastAsia="Times New Roman" w:hAnsi="Consolas"/>
          <w:color w:val="777777"/>
          <w:sz w:val="21"/>
          <w:szCs w:val="21"/>
        </w:rPr>
        <w:t>-&gt;</w:t>
      </w:r>
    </w:p>
    <w:p w14:paraId="122FF98B"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z </w:t>
      </w:r>
      <w:r w:rsidRPr="00AC0AC1">
        <w:rPr>
          <w:rFonts w:ascii="Consolas" w:eastAsia="Times New Roman" w:hAnsi="Consolas"/>
          <w:color w:val="777777"/>
          <w:sz w:val="21"/>
          <w:szCs w:val="21"/>
        </w:rPr>
        <w:t>`bindWriter`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-&gt;</w:t>
      </w:r>
    </w:p>
    <w:p w14:paraId="55850F8E"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w:t>
      </w:r>
    </w:p>
    <w:p w14:paraId="6CB28E0E"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`bindWriter`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_ </w:t>
      </w:r>
      <w:r w:rsidRPr="00AC0AC1">
        <w:rPr>
          <w:rFonts w:ascii="Consolas" w:eastAsia="Times New Roman" w:hAnsi="Consolas"/>
          <w:color w:val="777777"/>
          <w:sz w:val="21"/>
          <w:szCs w:val="21"/>
        </w:rPr>
        <w:t>-&gt;</w:t>
      </w:r>
    </w:p>
    <w:p w14:paraId="19009644"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p>
    <w:p w14:paraId="469166D3"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224BFB06" w14:textId="77777777" w:rsidR="00115331" w:rsidRPr="00AC0AC1" w:rsidRDefault="00115331" w:rsidP="002B28F5">
      <w:pPr>
        <w:shd w:val="clear" w:color="auto" w:fill="F5F5F5"/>
        <w:spacing w:before="0" w:after="0" w:line="285" w:lineRule="atLeast"/>
        <w:jc w:val="left"/>
        <w:rPr>
          <w:rFonts w:ascii="Consolas" w:eastAsia="Times New Roman" w:hAnsi="Consolas"/>
          <w:color w:val="333333"/>
          <w:sz w:val="21"/>
          <w:szCs w:val="21"/>
        </w:rPr>
      </w:pPr>
    </w:p>
    <w:p w14:paraId="5322885D"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35</w:t>
      </w:r>
      <w:r w:rsidRPr="00AC0AC1">
        <w:rPr>
          <w:rFonts w:ascii="Consolas" w:eastAsia="Times New Roman" w:hAnsi="Consolas"/>
          <w:color w:val="333333"/>
          <w:sz w:val="21"/>
          <w:szCs w:val="21"/>
        </w:rPr>
        <w:t xml:space="preserve">  foo''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p>
    <w:p w14:paraId="6ED63E36"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foo'' x y z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C1D8312"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threeInts x y z</w:t>
      </w:r>
    </w:p>
    <w:p w14:paraId="033A2149"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w:t>
      </w:r>
      <w:r w:rsidRPr="00AC0AC1">
        <w:rPr>
          <w:rFonts w:ascii="Consolas" w:eastAsia="Times New Roman" w:hAnsi="Consolas"/>
          <w:color w:val="777777"/>
          <w:sz w:val="21"/>
          <w:szCs w:val="21"/>
        </w:rPr>
        <w:t>]</w:t>
      </w:r>
    </w:p>
    <w:p w14:paraId="681B9587"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return s</w:t>
      </w:r>
    </w:p>
    <w:p w14:paraId="05445C1A"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2A8E05D2"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Functor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58221DB"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fmap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liftM</w:t>
      </w:r>
    </w:p>
    <w:p w14:paraId="0C599CDD"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p>
    <w:p w14:paraId="64E376A4"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Applicative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54B5FCD"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pure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return</w:t>
      </w:r>
    </w:p>
    <w:p w14:paraId="37A6F65E"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AA3731"/>
          <w:sz w:val="21"/>
          <w:szCs w:val="21"/>
        </w:rPr>
        <w:t>&lt;*&gt;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ap</w:t>
      </w:r>
    </w:p>
    <w:p w14:paraId="1B464526"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p>
    <w:p w14:paraId="71D783D7"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3E9C26B"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return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Writer</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w:t>
      </w:r>
    </w:p>
    <w:p w14:paraId="69D471B0" w14:textId="77777777" w:rsidR="002B28F5" w:rsidRPr="00AC0AC1" w:rsidRDefault="002B28F5" w:rsidP="002B28F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AA3731"/>
          <w:sz w:val="21"/>
          <w:szCs w:val="21"/>
        </w:rPr>
        <w:t>&gt;&gt;=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bindWriter</w:t>
      </w:r>
    </w:p>
    <w:p w14:paraId="22AA504C" w14:textId="77777777" w:rsidR="007E40AF" w:rsidRPr="00AC0AC1" w:rsidRDefault="007E40AF" w:rsidP="00F92E3A">
      <w:pPr>
        <w:spacing w:before="0" w:after="0"/>
      </w:pPr>
    </w:p>
    <w:p w14:paraId="11E138A4" w14:textId="24A989A7" w:rsidR="00897DBF" w:rsidRPr="00AC0AC1" w:rsidRDefault="00C42201" w:rsidP="00F92E3A">
      <w:pPr>
        <w:spacing w:before="0" w:after="0"/>
      </w:pPr>
      <w:r w:rsidRPr="00AC0AC1">
        <w:t>First,</w:t>
      </w:r>
      <w:r w:rsidR="0039268A" w:rsidRPr="00AC0AC1">
        <w:t xml:space="preserve"> we define our writer type and derive show. </w:t>
      </w:r>
      <w:r w:rsidR="00576FD0" w:rsidRPr="00AC0AC1">
        <w:t xml:space="preserve">It contains the type variable and a list of strings that </w:t>
      </w:r>
      <w:r w:rsidR="00E80E4E" w:rsidRPr="00AC0AC1">
        <w:t>represents a log message</w:t>
      </w:r>
      <w:r w:rsidR="00576FD0" w:rsidRPr="00AC0AC1">
        <w:t xml:space="preserve">. </w:t>
      </w:r>
      <w:r w:rsidRPr="00AC0AC1">
        <w:t>Second,</w:t>
      </w:r>
      <w:r w:rsidR="0010060A" w:rsidRPr="00AC0AC1">
        <w:t xml:space="preserve"> we define our </w:t>
      </w:r>
      <w:r w:rsidR="0010060A" w:rsidRPr="00AC0AC1">
        <w:rPr>
          <w:i/>
        </w:rPr>
        <w:t>number</w:t>
      </w:r>
      <w:r w:rsidR="0010060A" w:rsidRPr="00AC0AC1">
        <w:t xml:space="preserve"> function which transforms an integer to a </w:t>
      </w:r>
      <w:r w:rsidR="0010060A" w:rsidRPr="00AC0AC1">
        <w:rPr>
          <w:i/>
        </w:rPr>
        <w:t>Writer</w:t>
      </w:r>
      <w:r w:rsidR="0010060A" w:rsidRPr="00AC0AC1">
        <w:t xml:space="preserve"> type</w:t>
      </w:r>
      <w:r w:rsidR="009638ED" w:rsidRPr="00AC0AC1">
        <w:t xml:space="preserve"> by adding a short description</w:t>
      </w:r>
      <w:r w:rsidR="0010060A" w:rsidRPr="00AC0AC1">
        <w:t>.</w:t>
      </w:r>
      <w:r w:rsidR="009638ED" w:rsidRPr="00AC0AC1">
        <w:t xml:space="preserve"> </w:t>
      </w:r>
      <w:r w:rsidR="0064193B" w:rsidRPr="00AC0AC1">
        <w:t xml:space="preserve">Then we define the </w:t>
      </w:r>
      <w:r w:rsidR="0064193B" w:rsidRPr="00AC0AC1">
        <w:rPr>
          <w:i/>
        </w:rPr>
        <w:t>tell</w:t>
      </w:r>
      <w:r w:rsidR="0064193B" w:rsidRPr="00AC0AC1">
        <w:t xml:space="preserve"> function that creates a writer from a string. </w:t>
      </w:r>
      <w:r w:rsidR="00E1402F" w:rsidRPr="00AC0AC1">
        <w:t xml:space="preserve">For our </w:t>
      </w:r>
      <w:r w:rsidR="00E1402F" w:rsidRPr="00AC0AC1">
        <w:rPr>
          <w:i/>
        </w:rPr>
        <w:t>foo</w:t>
      </w:r>
      <w:r w:rsidR="00E1402F" w:rsidRPr="00AC0AC1">
        <w:t xml:space="preserve"> function we take in three logging parameters of type </w:t>
      </w:r>
      <w:r w:rsidR="00E1402F" w:rsidRPr="00AC0AC1">
        <w:rPr>
          <w:i/>
        </w:rPr>
        <w:t>Writter</w:t>
      </w:r>
      <w:r w:rsidR="00E1402F" w:rsidRPr="00AC0AC1">
        <w:t xml:space="preserve"> </w:t>
      </w:r>
      <w:r w:rsidR="00E1402F" w:rsidRPr="00AC0AC1">
        <w:rPr>
          <w:i/>
        </w:rPr>
        <w:t>Int</w:t>
      </w:r>
      <w:r w:rsidR="00E1402F" w:rsidRPr="00AC0AC1">
        <w:t xml:space="preserve"> and produce a logging parameter of the same type. </w:t>
      </w:r>
      <w:r w:rsidR="0064193B" w:rsidRPr="00AC0AC1">
        <w:t xml:space="preserve">The function sums up the three parameters, concatenates the log messages and adds a </w:t>
      </w:r>
      <w:r w:rsidR="00244BC3" w:rsidRPr="00AC0AC1">
        <w:t>“</w:t>
      </w:r>
      <w:r w:rsidR="0064193B" w:rsidRPr="00AC0AC1">
        <w:t>sum</w:t>
      </w:r>
      <w:r w:rsidR="00244BC3" w:rsidRPr="00AC0AC1">
        <w:t>”</w:t>
      </w:r>
      <w:r w:rsidR="0064193B" w:rsidRPr="00AC0AC1">
        <w:t xml:space="preserve"> log at the end. </w:t>
      </w:r>
      <w:r w:rsidRPr="00AC0AC1">
        <w:t>Next,</w:t>
      </w:r>
      <w:r w:rsidR="004056E0" w:rsidRPr="00AC0AC1">
        <w:t xml:space="preserve"> we write the </w:t>
      </w:r>
      <w:r w:rsidR="004056E0" w:rsidRPr="00AC0AC1">
        <w:rPr>
          <w:i/>
        </w:rPr>
        <w:t>bindWriter</w:t>
      </w:r>
      <w:r w:rsidR="004056E0" w:rsidRPr="00AC0AC1">
        <w:t xml:space="preserve"> function that works as the bind operator for our </w:t>
      </w:r>
      <w:r w:rsidR="004056E0" w:rsidRPr="00AC0AC1">
        <w:rPr>
          <w:i/>
        </w:rPr>
        <w:t>Writer</w:t>
      </w:r>
      <w:r w:rsidR="004056E0" w:rsidRPr="00AC0AC1">
        <w:t xml:space="preserve"> type. We can define our second version the </w:t>
      </w:r>
      <w:r w:rsidR="004056E0" w:rsidRPr="00AC0AC1">
        <w:rPr>
          <w:i/>
        </w:rPr>
        <w:t>foo’</w:t>
      </w:r>
      <w:r w:rsidR="004056E0" w:rsidRPr="00AC0AC1">
        <w:t xml:space="preserve"> function with the bind function, four lambda function and the </w:t>
      </w:r>
      <w:r w:rsidR="004056E0" w:rsidRPr="00AC0AC1">
        <w:rPr>
          <w:i/>
        </w:rPr>
        <w:t>tell</w:t>
      </w:r>
      <w:r w:rsidR="004056E0" w:rsidRPr="00AC0AC1">
        <w:t xml:space="preserve"> function. </w:t>
      </w:r>
      <w:r w:rsidR="00FB6EE5" w:rsidRPr="00AC0AC1">
        <w:t xml:space="preserve">In the last example we use again our </w:t>
      </w:r>
      <w:r w:rsidR="00FB6EE5" w:rsidRPr="00AC0AC1">
        <w:rPr>
          <w:i/>
        </w:rPr>
        <w:t>threeInts</w:t>
      </w:r>
      <w:r w:rsidR="00FB6EE5" w:rsidRPr="00AC0AC1">
        <w:t xml:space="preserve"> function but in order for this to work we need to make our writer type an instance of monad. </w:t>
      </w:r>
      <w:r w:rsidR="002875ED" w:rsidRPr="00AC0AC1">
        <w:t>Because</w:t>
      </w:r>
      <w:r w:rsidR="00FB6EE5" w:rsidRPr="00AC0AC1">
        <w:t xml:space="preserve"> the functor type class is a superclass of applicative and applicative is a superclass of </w:t>
      </w:r>
      <w:r w:rsidRPr="00AC0AC1">
        <w:t>monad,</w:t>
      </w:r>
      <w:r w:rsidR="00FB6EE5" w:rsidRPr="00AC0AC1">
        <w:t xml:space="preserve"> we need to make also instances for those type classes. </w:t>
      </w:r>
      <w:r w:rsidR="005A60F9" w:rsidRPr="00AC0AC1">
        <w:t xml:space="preserve">When defining the functor and applicative instances we use functions from the </w:t>
      </w:r>
      <w:r w:rsidR="005A60F9" w:rsidRPr="00AC0AC1">
        <w:rPr>
          <w:i/>
        </w:rPr>
        <w:t>Control.Monad</w:t>
      </w:r>
      <w:r w:rsidR="005A60F9" w:rsidRPr="00AC0AC1">
        <w:t xml:space="preserve"> module that have basically same type signatures as functions that belong to the applicative and functor type classes. </w:t>
      </w:r>
      <w:r w:rsidR="00897DBF" w:rsidRPr="00AC0AC1">
        <w:t>The code in lines 35 to 39 we could also rewrite without the do notation and it would look like this:</w:t>
      </w:r>
    </w:p>
    <w:p w14:paraId="36AE5A38" w14:textId="0552C6D8" w:rsidR="00897DBF" w:rsidRPr="00AC0AC1" w:rsidRDefault="00897DBF" w:rsidP="00897DBF">
      <w:pPr>
        <w:pStyle w:val="SourceCode"/>
        <w:rPr>
          <w:noProof w:val="0"/>
          <w:lang w:val="en-US"/>
        </w:rPr>
      </w:pPr>
      <w:r w:rsidRPr="00AC0AC1">
        <w:rPr>
          <w:noProof w:val="0"/>
          <w:lang w:val="en-US"/>
        </w:rPr>
        <w:t>foo'' :: Writer Int -&gt; Writer Int -&gt; Writer Int -&gt; Writer Int</w:t>
      </w:r>
    </w:p>
    <w:p w14:paraId="59C7D475" w14:textId="6566987A" w:rsidR="00897DBF" w:rsidRPr="00AC0AC1" w:rsidRDefault="00897DBF" w:rsidP="00897DBF">
      <w:pPr>
        <w:pStyle w:val="SourceCode"/>
        <w:rPr>
          <w:noProof w:val="0"/>
          <w:lang w:val="en-US"/>
        </w:rPr>
      </w:pPr>
      <w:r w:rsidRPr="00AC0AC1">
        <w:rPr>
          <w:noProof w:val="0"/>
          <w:lang w:val="en-US"/>
        </w:rPr>
        <w:t>foo'' x y z =</w:t>
      </w:r>
    </w:p>
    <w:p w14:paraId="622E7C98" w14:textId="46E7DB96" w:rsidR="00897DBF" w:rsidRPr="00AC0AC1" w:rsidRDefault="00897DBF" w:rsidP="00897DBF">
      <w:pPr>
        <w:pStyle w:val="SourceCode"/>
        <w:rPr>
          <w:noProof w:val="0"/>
          <w:lang w:val="en-US"/>
        </w:rPr>
      </w:pPr>
      <w:r w:rsidRPr="00AC0AC1">
        <w:rPr>
          <w:noProof w:val="0"/>
          <w:lang w:val="en-US"/>
        </w:rPr>
        <w:t xml:space="preserve">    threeInts x y z &gt;&gt;= \s -&gt;</w:t>
      </w:r>
    </w:p>
    <w:p w14:paraId="2C6EC93B" w14:textId="1E73392A" w:rsidR="00897DBF" w:rsidRPr="00AC0AC1" w:rsidRDefault="00897DBF" w:rsidP="00897DBF">
      <w:pPr>
        <w:pStyle w:val="SourceCode"/>
        <w:rPr>
          <w:noProof w:val="0"/>
          <w:lang w:val="en-US"/>
        </w:rPr>
      </w:pPr>
      <w:r w:rsidRPr="00AC0AC1">
        <w:rPr>
          <w:noProof w:val="0"/>
          <w:lang w:val="en-US"/>
        </w:rPr>
        <w:t xml:space="preserve">    tell ["sum: " ++ show s] &gt;&gt;</w:t>
      </w:r>
    </w:p>
    <w:p w14:paraId="19959626" w14:textId="3C642F1D" w:rsidR="00897DBF" w:rsidRPr="00AC0AC1" w:rsidRDefault="00897DBF" w:rsidP="00897DBF">
      <w:pPr>
        <w:pStyle w:val="SourceCode"/>
        <w:rPr>
          <w:noProof w:val="0"/>
          <w:lang w:val="en-US"/>
        </w:rPr>
      </w:pPr>
      <w:r w:rsidRPr="00AC0AC1">
        <w:rPr>
          <w:noProof w:val="0"/>
          <w:lang w:val="en-US"/>
        </w:rPr>
        <w:t xml:space="preserve">    return s</w:t>
      </w:r>
    </w:p>
    <w:p w14:paraId="0CD46708" w14:textId="0A68E544" w:rsidR="002B28F5" w:rsidRPr="00AC0AC1" w:rsidRDefault="00897DBF" w:rsidP="00897DBF">
      <w:pPr>
        <w:pStyle w:val="Heading2"/>
        <w:rPr>
          <w:lang w:val="en-US"/>
        </w:rPr>
      </w:pPr>
      <w:bookmarkStart w:id="37" w:name="_Toc102838235"/>
      <w:r w:rsidRPr="00AC0AC1">
        <w:rPr>
          <w:lang w:val="en-US"/>
        </w:rPr>
        <w:lastRenderedPageBreak/>
        <w:t>The emulator trace monad</w:t>
      </w:r>
      <w:bookmarkEnd w:id="37"/>
    </w:p>
    <w:p w14:paraId="0B4EDC2B" w14:textId="0F9027F9" w:rsidR="00DC2545" w:rsidRPr="00AC0AC1" w:rsidRDefault="00FE5356" w:rsidP="00475D3A">
      <w:pPr>
        <w:spacing w:before="0"/>
      </w:pPr>
      <w:r w:rsidRPr="00AC0AC1">
        <w:t xml:space="preserve">The emulator trace monad enables you to run your code from the Repl instead of running the code </w:t>
      </w:r>
      <w:r w:rsidR="00AD0ADC" w:rsidRPr="00AC0AC1">
        <w:t>on</w:t>
      </w:r>
      <w:r w:rsidRPr="00AC0AC1">
        <w:t xml:space="preserve"> the Plutus playground. </w:t>
      </w:r>
      <w:r w:rsidR="00C16783" w:rsidRPr="00AC0AC1">
        <w:t>The word trace here defines actions that we would normally perform</w:t>
      </w:r>
      <w:r w:rsidR="003D6BA7" w:rsidRPr="00AC0AC1">
        <w:t>e</w:t>
      </w:r>
      <w:r w:rsidR="00C16783" w:rsidRPr="00AC0AC1">
        <w:t xml:space="preserve"> on the playground (</w:t>
      </w:r>
      <w:r w:rsidR="00846EAE" w:rsidRPr="00AC0AC1">
        <w:t>e.g. defining initial conditions, performing give and grab actions</w:t>
      </w:r>
      <w:r w:rsidR="00C16783" w:rsidRPr="00AC0AC1">
        <w:t>).</w:t>
      </w:r>
      <w:r w:rsidR="00846EAE" w:rsidRPr="00AC0AC1">
        <w:t xml:space="preserve"> </w:t>
      </w:r>
      <w:r w:rsidR="009A3CD7" w:rsidRPr="00AC0AC1">
        <w:t xml:space="preserve">We run an emulator trace with the </w:t>
      </w:r>
      <w:r w:rsidR="009A3CD7" w:rsidRPr="00AC0AC1">
        <w:rPr>
          <w:i/>
        </w:rPr>
        <w:t>runEmulatorTrace</w:t>
      </w:r>
      <w:r w:rsidR="009A3CD7" w:rsidRPr="00AC0AC1">
        <w:t xml:space="preserve"> function</w:t>
      </w:r>
      <w:r w:rsidR="00DC2545" w:rsidRPr="00AC0AC1">
        <w:t xml:space="preserve"> (</w:t>
      </w:r>
      <w:r w:rsidR="00DC2545" w:rsidRPr="00AC0AC1">
        <w:fldChar w:fldCharType="begin"/>
      </w:r>
      <w:r w:rsidR="00DC2545" w:rsidRPr="00AC0AC1">
        <w:instrText xml:space="preserve"> REF _Ref97628696 \h </w:instrText>
      </w:r>
      <w:r w:rsidR="00DC2545" w:rsidRPr="00AC0AC1">
        <w:fldChar w:fldCharType="separate"/>
      </w:r>
      <w:r w:rsidR="000A2D3C" w:rsidRPr="00AC0AC1">
        <w:t xml:space="preserve">Figure </w:t>
      </w:r>
      <w:r w:rsidR="000A2D3C">
        <w:rPr>
          <w:noProof/>
        </w:rPr>
        <w:t>12</w:t>
      </w:r>
      <w:r w:rsidR="00DC2545" w:rsidRPr="00AC0AC1">
        <w:fldChar w:fldCharType="end"/>
      </w:r>
      <w:r w:rsidR="00DC2545" w:rsidRPr="00AC0AC1">
        <w:t>)</w:t>
      </w:r>
      <w:r w:rsidR="009A3CD7" w:rsidRPr="00AC0AC1">
        <w:t xml:space="preserve">. </w:t>
      </w:r>
    </w:p>
    <w:p w14:paraId="2E0C2B32" w14:textId="77777777" w:rsidR="00DC2545" w:rsidRPr="00AC0AC1" w:rsidRDefault="00DC2545" w:rsidP="00DC2545">
      <w:pPr>
        <w:keepNext/>
        <w:spacing w:before="0"/>
      </w:pPr>
      <w:r w:rsidRPr="00AC0AC1">
        <w:rPr>
          <w:noProof/>
        </w:rPr>
        <w:drawing>
          <wp:inline distT="0" distB="0" distL="0" distR="0" wp14:anchorId="40070F69" wp14:editId="7CC0DF58">
            <wp:extent cx="5943600" cy="612027"/>
            <wp:effectExtent l="0" t="0" r="0" b="0"/>
            <wp:docPr id="14" name="Picture 14" descr="\\vmware-host\Shared Folders\shared\Pictures\Lecture 4\runEmulator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4\runEmulatorTra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12027"/>
                    </a:xfrm>
                    <a:prstGeom prst="rect">
                      <a:avLst/>
                    </a:prstGeom>
                    <a:noFill/>
                    <a:ln>
                      <a:noFill/>
                    </a:ln>
                  </pic:spPr>
                </pic:pic>
              </a:graphicData>
            </a:graphic>
          </wp:inline>
        </w:drawing>
      </w:r>
    </w:p>
    <w:p w14:paraId="06B1540F" w14:textId="0608B2A9" w:rsidR="00DC2545" w:rsidRPr="00AC0AC1" w:rsidRDefault="00DC2545" w:rsidP="00DC2545">
      <w:pPr>
        <w:pStyle w:val="Caption"/>
        <w:spacing w:before="0" w:after="0"/>
        <w:rPr>
          <w:lang w:val="en-US"/>
        </w:rPr>
      </w:pPr>
      <w:bookmarkStart w:id="38" w:name="_Ref97628696"/>
      <w:bookmarkStart w:id="39" w:name="_Toc10283834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12</w:t>
      </w:r>
      <w:r w:rsidRPr="00AC0AC1">
        <w:rPr>
          <w:lang w:val="en-US"/>
        </w:rPr>
        <w:fldChar w:fldCharType="end"/>
      </w:r>
      <w:bookmarkEnd w:id="38"/>
      <w:r w:rsidRPr="00AC0AC1">
        <w:rPr>
          <w:lang w:val="en-US"/>
        </w:rPr>
        <w:t xml:space="preserve"> - </w:t>
      </w:r>
      <w:r w:rsidR="004B3183" w:rsidRPr="00AC0AC1">
        <w:rPr>
          <w:lang w:val="en-US"/>
        </w:rPr>
        <w:t>runEmulatorT</w:t>
      </w:r>
      <w:r w:rsidRPr="00AC0AC1">
        <w:rPr>
          <w:lang w:val="en-US"/>
        </w:rPr>
        <w:t>race function</w:t>
      </w:r>
      <w:bookmarkEnd w:id="39"/>
    </w:p>
    <w:p w14:paraId="7AD74880" w14:textId="6732677D" w:rsidR="007E40AF" w:rsidRDefault="007621E3" w:rsidP="00A028ED">
      <w:pPr>
        <w:spacing w:after="0"/>
      </w:pPr>
      <w:r w:rsidRPr="00AC0AC1">
        <w:t xml:space="preserve">It takes in as input an </w:t>
      </w:r>
      <w:r w:rsidRPr="00AC0AC1">
        <w:rPr>
          <w:i/>
        </w:rPr>
        <w:t>EmulatorConfig</w:t>
      </w:r>
      <w:r w:rsidRPr="00AC0AC1">
        <w:t xml:space="preserve"> and </w:t>
      </w:r>
      <w:r w:rsidRPr="00AC0AC1">
        <w:rPr>
          <w:i/>
        </w:rPr>
        <w:t>EmulatorTrace</w:t>
      </w:r>
      <w:r w:rsidRPr="00AC0AC1">
        <w:t xml:space="preserve"> parameters.</w:t>
      </w:r>
      <w:r w:rsidR="00BE499D" w:rsidRPr="00AC0AC1">
        <w:t xml:space="preserve"> The emulator config</w:t>
      </w:r>
      <w:r w:rsidR="00F17BD0" w:rsidRPr="00AC0AC1">
        <w:t xml:space="preserve"> (</w:t>
      </w:r>
      <w:r w:rsidR="00F17BD0" w:rsidRPr="00AC0AC1">
        <w:fldChar w:fldCharType="begin"/>
      </w:r>
      <w:r w:rsidR="00F17BD0" w:rsidRPr="00AC0AC1">
        <w:instrText xml:space="preserve"> REF _Ref97628392 \h </w:instrText>
      </w:r>
      <w:r w:rsidR="00F17BD0" w:rsidRPr="00AC0AC1">
        <w:fldChar w:fldCharType="separate"/>
      </w:r>
      <w:r w:rsidR="000A2D3C" w:rsidRPr="00AC0AC1">
        <w:t xml:space="preserve">Figure </w:t>
      </w:r>
      <w:r w:rsidR="000A2D3C">
        <w:rPr>
          <w:noProof/>
        </w:rPr>
        <w:t>13</w:t>
      </w:r>
      <w:r w:rsidR="00F17BD0" w:rsidRPr="00AC0AC1">
        <w:fldChar w:fldCharType="end"/>
      </w:r>
      <w:r w:rsidR="00F17BD0" w:rsidRPr="00AC0AC1">
        <w:t>)</w:t>
      </w:r>
      <w:r w:rsidR="00BE499D" w:rsidRPr="00AC0AC1">
        <w:t xml:space="preserve"> is an instance of the </w:t>
      </w:r>
      <w:r w:rsidR="00BE499D" w:rsidRPr="00AC0AC1">
        <w:rPr>
          <w:i/>
        </w:rPr>
        <w:t>Default</w:t>
      </w:r>
      <w:r w:rsidR="00BE499D" w:rsidRPr="00AC0AC1">
        <w:t xml:space="preserve"> type class so if we import </w:t>
      </w:r>
      <w:r w:rsidR="00BE499D" w:rsidRPr="00AC0AC1">
        <w:rPr>
          <w:i/>
        </w:rPr>
        <w:t>Data.Default</w:t>
      </w:r>
      <w:r w:rsidR="00BE499D" w:rsidRPr="00AC0AC1">
        <w:t xml:space="preserve"> we can make </w:t>
      </w:r>
      <w:r w:rsidR="000D308C" w:rsidRPr="00AC0AC1">
        <w:t>a</w:t>
      </w:r>
      <w:r w:rsidR="00BE499D" w:rsidRPr="00AC0AC1">
        <w:t xml:space="preserve"> default parameter. The command </w:t>
      </w:r>
      <w:r w:rsidR="00BE499D" w:rsidRPr="00AC0AC1">
        <w:rPr>
          <w:i/>
        </w:rPr>
        <w:t>def :: EmulatorConfig</w:t>
      </w:r>
      <w:r w:rsidR="00BE499D" w:rsidRPr="00AC0AC1">
        <w:t xml:space="preserve"> will return an initial distribution of 10 </w:t>
      </w:r>
      <w:r w:rsidR="003C6C76" w:rsidRPr="00AC0AC1">
        <w:t>wallets</w:t>
      </w:r>
      <w:r w:rsidR="00BE499D" w:rsidRPr="00AC0AC1">
        <w:t xml:space="preserve"> with each of them containing a 100 ADA</w:t>
      </w:r>
      <w:r w:rsidR="00F17BD0" w:rsidRPr="00AC0AC1">
        <w:t xml:space="preserve"> with a default configuration for slots and fees</w:t>
      </w:r>
      <w:r w:rsidR="00BE499D" w:rsidRPr="00AC0AC1">
        <w:t xml:space="preserve">.  </w:t>
      </w:r>
    </w:p>
    <w:p w14:paraId="7BD9AFBF" w14:textId="67EC4FC9" w:rsidR="00F17BD0" w:rsidRPr="00AC0AC1" w:rsidRDefault="00A028ED" w:rsidP="00A028ED">
      <w:pPr>
        <w:spacing w:before="0"/>
        <w:jc w:val="center"/>
      </w:pPr>
      <w:r>
        <w:rPr>
          <w:noProof/>
        </w:rPr>
        <w:drawing>
          <wp:inline distT="0" distB="0" distL="0" distR="0" wp14:anchorId="598B9980" wp14:editId="58819679">
            <wp:extent cx="5920292" cy="1981200"/>
            <wp:effectExtent l="0" t="0" r="4445" b="0"/>
            <wp:docPr id="66" name="Picture 66" descr="C:\Users\luka\Desktop\Emulator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ka\Desktop\EmulatorConfi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0292" cy="1981200"/>
                    </a:xfrm>
                    <a:prstGeom prst="rect">
                      <a:avLst/>
                    </a:prstGeom>
                    <a:noFill/>
                    <a:ln>
                      <a:noFill/>
                    </a:ln>
                  </pic:spPr>
                </pic:pic>
              </a:graphicData>
            </a:graphic>
          </wp:inline>
        </w:drawing>
      </w:r>
    </w:p>
    <w:p w14:paraId="0AD88FF8" w14:textId="24EF4228" w:rsidR="00F17BD0" w:rsidRPr="00AC0AC1" w:rsidRDefault="00F17BD0" w:rsidP="003F0C37">
      <w:pPr>
        <w:pStyle w:val="Caption"/>
        <w:spacing w:before="0" w:after="0"/>
        <w:rPr>
          <w:lang w:val="en-US"/>
        </w:rPr>
      </w:pPr>
      <w:bookmarkStart w:id="40" w:name="_Ref97628392"/>
      <w:bookmarkStart w:id="41" w:name="_Toc10283834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13</w:t>
      </w:r>
      <w:r w:rsidRPr="00AC0AC1">
        <w:rPr>
          <w:lang w:val="en-US"/>
        </w:rPr>
        <w:fldChar w:fldCharType="end"/>
      </w:r>
      <w:bookmarkEnd w:id="40"/>
      <w:r w:rsidR="000D308C" w:rsidRPr="00AC0AC1">
        <w:rPr>
          <w:lang w:val="en-US"/>
        </w:rPr>
        <w:t xml:space="preserve"> – EmulatorC</w:t>
      </w:r>
      <w:r w:rsidRPr="00AC0AC1">
        <w:rPr>
          <w:lang w:val="en-US"/>
        </w:rPr>
        <w:t>onfig</w:t>
      </w:r>
      <w:r w:rsidR="000D308C" w:rsidRPr="00AC0AC1">
        <w:rPr>
          <w:lang w:val="en-US"/>
        </w:rPr>
        <w:t xml:space="preserve"> type</w:t>
      </w:r>
      <w:bookmarkEnd w:id="41"/>
    </w:p>
    <w:p w14:paraId="6E31B46B" w14:textId="09093E20" w:rsidR="00A028ED" w:rsidRDefault="002D24C5" w:rsidP="00A028ED">
      <w:pPr>
        <w:spacing w:after="0"/>
      </w:pPr>
      <w:r>
        <w:t xml:space="preserve">You can see the types SlotConfig in FeeConfig in </w:t>
      </w:r>
      <w:r w:rsidR="00A028ED">
        <w:fldChar w:fldCharType="begin"/>
      </w:r>
      <w:r w:rsidR="00A028ED">
        <w:instrText xml:space="preserve"> REF _Ref101602252 \h </w:instrText>
      </w:r>
      <w:r w:rsidR="00A028ED">
        <w:fldChar w:fldCharType="separate"/>
      </w:r>
      <w:r w:rsidR="000A2D3C">
        <w:t xml:space="preserve">Figure </w:t>
      </w:r>
      <w:r w:rsidR="000A2D3C">
        <w:rPr>
          <w:noProof/>
        </w:rPr>
        <w:t>14</w:t>
      </w:r>
      <w:r w:rsidR="00A028ED">
        <w:fldChar w:fldCharType="end"/>
      </w:r>
      <w:r>
        <w:t xml:space="preserve"> and </w:t>
      </w:r>
      <w:r w:rsidR="005C74E7">
        <w:fldChar w:fldCharType="begin"/>
      </w:r>
      <w:r w:rsidR="005C74E7">
        <w:instrText xml:space="preserve"> REF _Ref101602619 \h </w:instrText>
      </w:r>
      <w:r w:rsidR="005C74E7">
        <w:fldChar w:fldCharType="separate"/>
      </w:r>
      <w:r w:rsidR="000A2D3C">
        <w:t xml:space="preserve">Figure </w:t>
      </w:r>
      <w:r w:rsidR="000A2D3C">
        <w:rPr>
          <w:noProof/>
        </w:rPr>
        <w:t>15</w:t>
      </w:r>
      <w:r w:rsidR="005C74E7">
        <w:fldChar w:fldCharType="end"/>
      </w:r>
      <w:r>
        <w:t>.</w:t>
      </w:r>
    </w:p>
    <w:p w14:paraId="0C5937C2" w14:textId="03E34D3C" w:rsidR="00A028ED" w:rsidRDefault="00A028ED" w:rsidP="00A028ED">
      <w:pPr>
        <w:spacing w:before="0" w:after="0"/>
        <w:jc w:val="center"/>
      </w:pPr>
      <w:r>
        <w:rPr>
          <w:noProof/>
        </w:rPr>
        <w:drawing>
          <wp:inline distT="0" distB="0" distL="0" distR="0" wp14:anchorId="620BEFC9" wp14:editId="0024FDAE">
            <wp:extent cx="4914900" cy="1921357"/>
            <wp:effectExtent l="0" t="0" r="0" b="3175"/>
            <wp:docPr id="26" name="Picture 26" descr="\\vmware-host\Shared Folders\shared\Pictures\Lecture 4\Slo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4\SlotConf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1921357"/>
                    </a:xfrm>
                    <a:prstGeom prst="rect">
                      <a:avLst/>
                    </a:prstGeom>
                    <a:noFill/>
                    <a:ln>
                      <a:noFill/>
                    </a:ln>
                  </pic:spPr>
                </pic:pic>
              </a:graphicData>
            </a:graphic>
          </wp:inline>
        </w:drawing>
      </w:r>
    </w:p>
    <w:p w14:paraId="33772D78" w14:textId="69337FC4" w:rsidR="00A028ED" w:rsidRDefault="00A028ED" w:rsidP="00A028ED">
      <w:pPr>
        <w:pStyle w:val="Caption"/>
        <w:spacing w:before="0"/>
      </w:pPr>
      <w:bookmarkStart w:id="42" w:name="_Ref101602252"/>
      <w:bookmarkStart w:id="43" w:name="_Toc102838344"/>
      <w:r>
        <w:t xml:space="preserve">Figure </w:t>
      </w:r>
      <w:r>
        <w:fldChar w:fldCharType="begin"/>
      </w:r>
      <w:r>
        <w:instrText xml:space="preserve"> SEQ Figure \* ARABIC </w:instrText>
      </w:r>
      <w:r>
        <w:fldChar w:fldCharType="separate"/>
      </w:r>
      <w:r w:rsidR="000A2D3C">
        <w:rPr>
          <w:noProof/>
        </w:rPr>
        <w:t>14</w:t>
      </w:r>
      <w:r>
        <w:fldChar w:fldCharType="end"/>
      </w:r>
      <w:bookmarkEnd w:id="42"/>
      <w:r>
        <w:t xml:space="preserve"> - SlotConfig type</w:t>
      </w:r>
      <w:bookmarkEnd w:id="43"/>
    </w:p>
    <w:p w14:paraId="67A89164" w14:textId="77777777" w:rsidR="00A028ED" w:rsidRDefault="00A028ED" w:rsidP="006C2D62">
      <w:pPr>
        <w:spacing w:after="0"/>
      </w:pPr>
    </w:p>
    <w:p w14:paraId="12795B70" w14:textId="77777777" w:rsidR="005C74E7" w:rsidRDefault="005C74E7" w:rsidP="005C74E7">
      <w:pPr>
        <w:keepNext/>
        <w:spacing w:after="0"/>
        <w:jc w:val="center"/>
      </w:pPr>
      <w:r>
        <w:rPr>
          <w:noProof/>
        </w:rPr>
        <w:lastRenderedPageBreak/>
        <w:drawing>
          <wp:inline distT="0" distB="0" distL="0" distR="0" wp14:anchorId="2D78452D" wp14:editId="508FB303">
            <wp:extent cx="5943600" cy="2110889"/>
            <wp:effectExtent l="0" t="0" r="0" b="3810"/>
            <wp:docPr id="67" name="Picture 67" descr="\\vmware-host\Shared Folders\shared\Pictures\Lecture 4\Fe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4\FeeConfi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10889"/>
                    </a:xfrm>
                    <a:prstGeom prst="rect">
                      <a:avLst/>
                    </a:prstGeom>
                    <a:noFill/>
                    <a:ln>
                      <a:noFill/>
                    </a:ln>
                  </pic:spPr>
                </pic:pic>
              </a:graphicData>
            </a:graphic>
          </wp:inline>
        </w:drawing>
      </w:r>
    </w:p>
    <w:p w14:paraId="42DBBEF6" w14:textId="580C473A" w:rsidR="00A028ED" w:rsidRDefault="005C74E7" w:rsidP="005C74E7">
      <w:pPr>
        <w:pStyle w:val="Caption"/>
        <w:spacing w:before="0"/>
      </w:pPr>
      <w:bookmarkStart w:id="44" w:name="_Ref101602619"/>
      <w:bookmarkStart w:id="45" w:name="_Toc102838345"/>
      <w:r>
        <w:t xml:space="preserve">Figure </w:t>
      </w:r>
      <w:r>
        <w:fldChar w:fldCharType="begin"/>
      </w:r>
      <w:r>
        <w:instrText xml:space="preserve"> SEQ Figure \* ARABIC </w:instrText>
      </w:r>
      <w:r>
        <w:fldChar w:fldCharType="separate"/>
      </w:r>
      <w:r w:rsidR="000A2D3C">
        <w:rPr>
          <w:noProof/>
        </w:rPr>
        <w:t>15</w:t>
      </w:r>
      <w:r>
        <w:fldChar w:fldCharType="end"/>
      </w:r>
      <w:bookmarkEnd w:id="44"/>
      <w:r>
        <w:t xml:space="preserve"> - FeeConfig type</w:t>
      </w:r>
      <w:bookmarkEnd w:id="45"/>
    </w:p>
    <w:p w14:paraId="3117DA03" w14:textId="64739994" w:rsidR="00F17BD0" w:rsidRPr="00AC0AC1" w:rsidRDefault="009F0F01" w:rsidP="006C2D62">
      <w:pPr>
        <w:spacing w:after="0"/>
      </w:pPr>
      <w:r>
        <w:t xml:space="preserve">In the slot config type we can define the length of one slot and the starting time for slot 0. In the fee config data </w:t>
      </w:r>
      <w:r w:rsidR="009E06E4">
        <w:t>type,</w:t>
      </w:r>
      <w:r>
        <w:t xml:space="preserve"> we can define the constant fee for transactions and a factor that is used for calculating size-dependent script fees. </w:t>
      </w:r>
      <w:r w:rsidR="006C2D62" w:rsidRPr="00AC0AC1">
        <w:t xml:space="preserve">The </w:t>
      </w:r>
      <w:r w:rsidR="006C2D62">
        <w:rPr>
          <w:i/>
        </w:rPr>
        <w:t>Emulator</w:t>
      </w:r>
      <w:r w:rsidR="006C2D62" w:rsidRPr="00AC0AC1">
        <w:rPr>
          <w:i/>
        </w:rPr>
        <w:t>Trace</w:t>
      </w:r>
      <w:r w:rsidR="006C2D62" w:rsidRPr="00AC0AC1">
        <w:t xml:space="preserve"> type is defined in the </w:t>
      </w:r>
      <w:r w:rsidR="006C2D62" w:rsidRPr="00AC0AC1">
        <w:rPr>
          <w:i/>
        </w:rPr>
        <w:t>Plutus.Trace.Emulator</w:t>
      </w:r>
      <w:r w:rsidR="006C2D62" w:rsidRPr="00AC0AC1">
        <w:t xml:space="preserve"> module. It is defined with the effect </w:t>
      </w:r>
      <w:r w:rsidR="006C2D62" w:rsidRPr="00AC0AC1">
        <w:rPr>
          <w:i/>
        </w:rPr>
        <w:t>Eff</w:t>
      </w:r>
      <w:r w:rsidR="006C2D62" w:rsidRPr="00AC0AC1">
        <w:t xml:space="preserve"> monad</w:t>
      </w:r>
      <w:r w:rsidR="006C2D62">
        <w:t xml:space="preserve"> (</w:t>
      </w:r>
      <w:r w:rsidR="006C2D62">
        <w:fldChar w:fldCharType="begin"/>
      </w:r>
      <w:r w:rsidR="006C2D62">
        <w:instrText xml:space="preserve"> REF _Ref101601779 \h </w:instrText>
      </w:r>
      <w:r w:rsidR="006C2D62">
        <w:fldChar w:fldCharType="separate"/>
      </w:r>
      <w:r w:rsidR="000A2D3C">
        <w:t xml:space="preserve">Figure </w:t>
      </w:r>
      <w:r w:rsidR="000A2D3C">
        <w:rPr>
          <w:noProof/>
        </w:rPr>
        <w:t>16</w:t>
      </w:r>
      <w:r w:rsidR="006C2D62">
        <w:fldChar w:fldCharType="end"/>
      </w:r>
      <w:r w:rsidR="006C2D62">
        <w:t>)</w:t>
      </w:r>
      <w:r w:rsidR="006C2D62" w:rsidRPr="00AC0AC1">
        <w:t>.</w:t>
      </w:r>
      <w:r w:rsidR="006C2D62">
        <w:t xml:space="preserve"> </w:t>
      </w:r>
    </w:p>
    <w:p w14:paraId="020C84FF" w14:textId="77777777" w:rsidR="006C2D62" w:rsidRDefault="006C2D62" w:rsidP="006C2D62">
      <w:pPr>
        <w:keepNext/>
        <w:spacing w:before="0" w:after="0"/>
      </w:pPr>
      <w:r>
        <w:rPr>
          <w:noProof/>
        </w:rPr>
        <w:drawing>
          <wp:inline distT="0" distB="0" distL="0" distR="0" wp14:anchorId="60A61C98" wp14:editId="65A31597">
            <wp:extent cx="5943600" cy="797694"/>
            <wp:effectExtent l="0" t="0" r="0" b="2540"/>
            <wp:docPr id="18" name="Picture 18" descr="\\vmware-host\Shared Folders\shared\Pictures\Lecture 4\emulator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4\emulatorTra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97694"/>
                    </a:xfrm>
                    <a:prstGeom prst="rect">
                      <a:avLst/>
                    </a:prstGeom>
                    <a:noFill/>
                    <a:ln>
                      <a:noFill/>
                    </a:ln>
                  </pic:spPr>
                </pic:pic>
              </a:graphicData>
            </a:graphic>
          </wp:inline>
        </w:drawing>
      </w:r>
    </w:p>
    <w:p w14:paraId="709B0D0B" w14:textId="3DE06CE2" w:rsidR="006C2D62" w:rsidRDefault="006C2D62" w:rsidP="006C2D62">
      <w:pPr>
        <w:pStyle w:val="Caption"/>
        <w:spacing w:before="0"/>
      </w:pPr>
      <w:bookmarkStart w:id="46" w:name="_Ref101601779"/>
      <w:bookmarkStart w:id="47" w:name="_Toc102838346"/>
      <w:r>
        <w:t xml:space="preserve">Figure </w:t>
      </w:r>
      <w:r>
        <w:fldChar w:fldCharType="begin"/>
      </w:r>
      <w:r>
        <w:instrText xml:space="preserve"> SEQ Figure \* ARABIC </w:instrText>
      </w:r>
      <w:r>
        <w:fldChar w:fldCharType="separate"/>
      </w:r>
      <w:r w:rsidR="000A2D3C">
        <w:rPr>
          <w:noProof/>
        </w:rPr>
        <w:t>16</w:t>
      </w:r>
      <w:r>
        <w:fldChar w:fldCharType="end"/>
      </w:r>
      <w:bookmarkEnd w:id="46"/>
      <w:r>
        <w:t xml:space="preserve"> - EmulatorTrace type</w:t>
      </w:r>
      <w:bookmarkEnd w:id="47"/>
    </w:p>
    <w:p w14:paraId="5B987E56" w14:textId="168423DF" w:rsidR="00710170" w:rsidRPr="00AC0AC1" w:rsidRDefault="003F0C37" w:rsidP="00F92E3A">
      <w:pPr>
        <w:spacing w:before="0" w:after="0"/>
      </w:pPr>
      <w:r w:rsidRPr="00AC0AC1">
        <w:t xml:space="preserve">There is also another function called </w:t>
      </w:r>
      <w:r w:rsidRPr="00AC0AC1">
        <w:rPr>
          <w:i/>
        </w:rPr>
        <w:t>runEmulatorTracIO</w:t>
      </w:r>
      <w:r w:rsidRPr="00AC0AC1">
        <w:t xml:space="preserve"> that </w:t>
      </w:r>
      <w:r w:rsidR="00B51A52" w:rsidRPr="00AC0AC1">
        <w:t>does not take in a config, it just uses the default configuration</w:t>
      </w:r>
      <w:r w:rsidR="00765618" w:rsidRPr="00AC0AC1">
        <w:t xml:space="preserve"> and it doesn’t return the triple </w:t>
      </w:r>
      <w:r w:rsidR="00D16336" w:rsidRPr="00AC0AC1">
        <w:t xml:space="preserve">since </w:t>
      </w:r>
      <w:r w:rsidR="00765618" w:rsidRPr="00AC0AC1">
        <w:t>it runs in IO</w:t>
      </w:r>
      <w:r w:rsidR="00B51A52" w:rsidRPr="00AC0AC1">
        <w:t>.</w:t>
      </w:r>
      <w:r w:rsidR="00765618" w:rsidRPr="00AC0AC1">
        <w:t xml:space="preserve"> </w:t>
      </w:r>
      <w:r w:rsidR="00710170" w:rsidRPr="00AC0AC1">
        <w:t>You can try to run it in the Repl with a unit emulator trace like this:</w:t>
      </w:r>
    </w:p>
    <w:p w14:paraId="4BC1DA0D" w14:textId="4B09D91F" w:rsidR="00710170" w:rsidRPr="00AC0AC1" w:rsidRDefault="00710170" w:rsidP="00710170">
      <w:pPr>
        <w:pStyle w:val="SourceCode"/>
        <w:rPr>
          <w:noProof w:val="0"/>
          <w:lang w:val="en-US"/>
        </w:rPr>
      </w:pPr>
      <w:r w:rsidRPr="00AC0AC1">
        <w:rPr>
          <w:noProof w:val="0"/>
          <w:lang w:val="en-US"/>
        </w:rPr>
        <w:t>ghci&gt; import Plutus.Trace.Emulator</w:t>
      </w:r>
    </w:p>
    <w:p w14:paraId="53DB6209" w14:textId="0A67ACBC" w:rsidR="00710170" w:rsidRPr="00AC0AC1" w:rsidRDefault="00710170" w:rsidP="00710170">
      <w:pPr>
        <w:pStyle w:val="SourceCode"/>
        <w:rPr>
          <w:noProof w:val="0"/>
          <w:lang w:val="en-US"/>
        </w:rPr>
      </w:pPr>
      <w:r w:rsidRPr="00AC0AC1">
        <w:rPr>
          <w:noProof w:val="0"/>
          <w:lang w:val="en-US"/>
        </w:rPr>
        <w:t>ghci&gt; import Data.Default</w:t>
      </w:r>
    </w:p>
    <w:p w14:paraId="632B2CEF" w14:textId="2BA351F6" w:rsidR="00710170" w:rsidRPr="00AC0AC1" w:rsidRDefault="00710170" w:rsidP="00710170">
      <w:pPr>
        <w:pStyle w:val="SourceCode"/>
        <w:rPr>
          <w:noProof w:val="0"/>
          <w:lang w:val="en-US"/>
        </w:rPr>
      </w:pPr>
      <w:r w:rsidRPr="00AC0AC1">
        <w:rPr>
          <w:noProof w:val="0"/>
          <w:lang w:val="en-US"/>
        </w:rPr>
        <w:t>ghci&gt; runEmulatorTracIO $ return ()</w:t>
      </w:r>
    </w:p>
    <w:p w14:paraId="244112AF" w14:textId="620EFC4A" w:rsidR="00475D3A" w:rsidRPr="00AC0AC1" w:rsidRDefault="006E68B3" w:rsidP="00F92E3A">
      <w:pPr>
        <w:spacing w:before="0" w:after="0"/>
      </w:pPr>
      <w:r w:rsidRPr="00AC0AC1">
        <w:t>Wh</w:t>
      </w:r>
      <w:r w:rsidR="007D2300" w:rsidRPr="00AC0AC1">
        <w:t xml:space="preserve">en running this </w:t>
      </w:r>
      <w:r w:rsidR="001A64E7" w:rsidRPr="00AC0AC1">
        <w:t>function,</w:t>
      </w:r>
      <w:r w:rsidR="007D2300" w:rsidRPr="00AC0AC1">
        <w:t xml:space="preserve"> we get and output that first displays the genesis transaction that distributes the initial funds. </w:t>
      </w:r>
      <w:r w:rsidR="00AA5BAF" w:rsidRPr="00AC0AC1">
        <w:t xml:space="preserve">Then we get a wait of 2 slots and after that we get the final balances. </w:t>
      </w:r>
      <w:r w:rsidR="004C0F13" w:rsidRPr="00AC0AC1">
        <w:t xml:space="preserve">And because we didn’t specify any transactions each of the 10 wallet has a 100 ADA. </w:t>
      </w:r>
      <w:r w:rsidR="009F118F" w:rsidRPr="00AC0AC1">
        <w:t xml:space="preserve">You usually specify an emulator config if you want to have more or less </w:t>
      </w:r>
      <w:r w:rsidR="003C6C76" w:rsidRPr="00AC0AC1">
        <w:t>wallets</w:t>
      </w:r>
      <w:r w:rsidR="009F118F" w:rsidRPr="00AC0AC1">
        <w:t xml:space="preserve"> or different initial funds. </w:t>
      </w:r>
      <w:r w:rsidR="00EA10E7" w:rsidRPr="00AC0AC1">
        <w:t xml:space="preserve">There is a variation of the IO function called </w:t>
      </w:r>
      <w:r w:rsidR="00EA10E7" w:rsidRPr="00AC0AC1">
        <w:rPr>
          <w:i/>
        </w:rPr>
        <w:t>runEmulatorTracIO’</w:t>
      </w:r>
      <w:r w:rsidR="00EA10E7" w:rsidRPr="00AC0AC1">
        <w:t>.</w:t>
      </w:r>
    </w:p>
    <w:p w14:paraId="21ED62CA" w14:textId="4A7DFE18" w:rsidR="00EA10E7" w:rsidRPr="00AC0AC1" w:rsidRDefault="00EA10E7" w:rsidP="00EA10E7">
      <w:pPr>
        <w:pStyle w:val="SourceCode"/>
        <w:rPr>
          <w:noProof w:val="0"/>
          <w:lang w:val="en-US"/>
        </w:rPr>
      </w:pPr>
      <w:r w:rsidRPr="00AC0AC1">
        <w:rPr>
          <w:noProof w:val="0"/>
          <w:lang w:val="en-US"/>
        </w:rPr>
        <w:t>runEmulatorTraceIO' :: TraceConfig -&gt; EmulatorConfig -&gt; EmulatorTrace () -&gt; IO ()</w:t>
      </w:r>
    </w:p>
    <w:p w14:paraId="1A3E7665" w14:textId="51F82C38" w:rsidR="007D2300" w:rsidRPr="00AC0AC1" w:rsidRDefault="00EA10E7" w:rsidP="00F92E3A">
      <w:pPr>
        <w:spacing w:before="0" w:after="0"/>
      </w:pPr>
      <w:r w:rsidRPr="00AC0AC1">
        <w:t xml:space="preserve">It takes in two additional parameters. </w:t>
      </w:r>
      <w:r w:rsidR="001B5CDE" w:rsidRPr="00AC0AC1">
        <w:t>The trace config has the following type signature.</w:t>
      </w:r>
    </w:p>
    <w:p w14:paraId="4ACBCC91" w14:textId="77777777" w:rsidR="001B5CDE" w:rsidRPr="00AC0AC1" w:rsidRDefault="001B5CDE" w:rsidP="001B5CDE">
      <w:pPr>
        <w:pStyle w:val="SourceCode"/>
        <w:rPr>
          <w:noProof w:val="0"/>
          <w:lang w:val="en-US"/>
        </w:rPr>
      </w:pPr>
      <w:r w:rsidRPr="00AC0AC1">
        <w:rPr>
          <w:noProof w:val="0"/>
          <w:lang w:val="en-US"/>
        </w:rPr>
        <w:t>TraceConfig</w:t>
      </w:r>
    </w:p>
    <w:p w14:paraId="0773BF0E" w14:textId="77777777" w:rsidR="001B5CDE" w:rsidRPr="00AC0AC1" w:rsidRDefault="001B5CDE" w:rsidP="001B5CDE">
      <w:pPr>
        <w:pStyle w:val="SourceCode"/>
        <w:rPr>
          <w:noProof w:val="0"/>
          <w:lang w:val="en-US"/>
        </w:rPr>
      </w:pPr>
      <w:r w:rsidRPr="00AC0AC1">
        <w:rPr>
          <w:noProof w:val="0"/>
          <w:lang w:val="en-US"/>
        </w:rPr>
        <w:t xml:space="preserve">  :: (Wallet.Emulator.MultiAgent.EmulatorEvent' -&gt; Maybe String)</w:t>
      </w:r>
    </w:p>
    <w:p w14:paraId="575AD05C" w14:textId="7E753088" w:rsidR="001B5CDE" w:rsidRPr="00AC0AC1" w:rsidRDefault="001B5CDE" w:rsidP="001B5CDE">
      <w:pPr>
        <w:pStyle w:val="SourceCode"/>
        <w:rPr>
          <w:noProof w:val="0"/>
          <w:lang w:val="en-US"/>
        </w:rPr>
      </w:pPr>
      <w:r w:rsidRPr="00AC0AC1">
        <w:rPr>
          <w:noProof w:val="0"/>
          <w:lang w:val="en-US"/>
        </w:rPr>
        <w:lastRenderedPageBreak/>
        <w:t xml:space="preserve">     -&gt; GHC.IO.Handle.Types.Handle -&gt; TraceConfig</w:t>
      </w:r>
    </w:p>
    <w:p w14:paraId="25F81825" w14:textId="3559BCF4" w:rsidR="00EB29E6" w:rsidRDefault="001B5CDE" w:rsidP="001B799A">
      <w:pPr>
        <w:spacing w:before="0"/>
      </w:pPr>
      <w:r w:rsidRPr="00AC0AC1">
        <w:t>The first parameter is a function that basically filter</w:t>
      </w:r>
      <w:r w:rsidR="00151089" w:rsidRPr="00AC0AC1">
        <w:t>s</w:t>
      </w:r>
      <w:r w:rsidRPr="00AC0AC1">
        <w:t xml:space="preserve"> out events that we are interested in and the second parameter is a handle with could represent</w:t>
      </w:r>
      <w:r w:rsidR="006A7BB9" w:rsidRPr="00AC0AC1">
        <w:t xml:space="preserve"> the console</w:t>
      </w:r>
      <w:r w:rsidRPr="00AC0AC1">
        <w:t xml:space="preserve"> </w:t>
      </w:r>
      <w:r w:rsidR="006A7BB9" w:rsidRPr="00AC0AC1">
        <w:t>standard output or error or it could be a file handle</w:t>
      </w:r>
      <w:r w:rsidRPr="00AC0AC1">
        <w:t>.</w:t>
      </w:r>
      <w:r w:rsidR="004B6544" w:rsidRPr="00AC0AC1">
        <w:t xml:space="preserve"> We could use the file handle for displaying the output of the IO’ function in a file. </w:t>
      </w:r>
      <w:r w:rsidR="00EB29E6">
        <w:t xml:space="preserve">The </w:t>
      </w:r>
      <w:r w:rsidR="00EB29E6" w:rsidRPr="00EB29E6">
        <w:rPr>
          <w:i/>
        </w:rPr>
        <w:t>TraceConfig</w:t>
      </w:r>
      <w:r w:rsidR="00EB29E6">
        <w:t xml:space="preserve"> data type you can see in </w:t>
      </w:r>
      <w:r w:rsidR="00EB29E6">
        <w:fldChar w:fldCharType="begin"/>
      </w:r>
      <w:r w:rsidR="00EB29E6">
        <w:instrText xml:space="preserve"> REF _Ref101603314 \h </w:instrText>
      </w:r>
      <w:r w:rsidR="00EB29E6">
        <w:fldChar w:fldCharType="separate"/>
      </w:r>
      <w:r w:rsidR="000A2D3C">
        <w:t xml:space="preserve">Figure </w:t>
      </w:r>
      <w:r w:rsidR="000A2D3C">
        <w:rPr>
          <w:noProof/>
        </w:rPr>
        <w:t>17</w:t>
      </w:r>
      <w:r w:rsidR="00EB29E6">
        <w:fldChar w:fldCharType="end"/>
      </w:r>
      <w:r w:rsidR="00EB29E6">
        <w:t xml:space="preserve">. </w:t>
      </w:r>
    </w:p>
    <w:p w14:paraId="56F97A93" w14:textId="77777777" w:rsidR="00EB29E6" w:rsidRDefault="00EB29E6" w:rsidP="00EB29E6">
      <w:pPr>
        <w:keepNext/>
        <w:spacing w:before="0"/>
      </w:pPr>
      <w:r>
        <w:rPr>
          <w:noProof/>
        </w:rPr>
        <w:drawing>
          <wp:inline distT="0" distB="0" distL="0" distR="0" wp14:anchorId="746B839D" wp14:editId="652AB19A">
            <wp:extent cx="5943600" cy="1776873"/>
            <wp:effectExtent l="0" t="0" r="0" b="0"/>
            <wp:docPr id="68" name="Picture 68" descr="\\vmware-host\Shared Folders\shared\Pictures\Lecture 4\Trac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host\Shared Folders\shared\Pictures\Lecture 4\TraceConfi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76873"/>
                    </a:xfrm>
                    <a:prstGeom prst="rect">
                      <a:avLst/>
                    </a:prstGeom>
                    <a:noFill/>
                    <a:ln>
                      <a:noFill/>
                    </a:ln>
                  </pic:spPr>
                </pic:pic>
              </a:graphicData>
            </a:graphic>
          </wp:inline>
        </w:drawing>
      </w:r>
    </w:p>
    <w:p w14:paraId="0861DD38" w14:textId="1B0007DD" w:rsidR="00EB29E6" w:rsidRDefault="00EB29E6" w:rsidP="00EB29E6">
      <w:pPr>
        <w:pStyle w:val="Caption"/>
        <w:spacing w:before="0"/>
      </w:pPr>
      <w:bookmarkStart w:id="48" w:name="_Ref101603314"/>
      <w:bookmarkStart w:id="49" w:name="_Toc102838347"/>
      <w:r>
        <w:t xml:space="preserve">Figure </w:t>
      </w:r>
      <w:r>
        <w:fldChar w:fldCharType="begin"/>
      </w:r>
      <w:r>
        <w:instrText xml:space="preserve"> SEQ Figure \* ARABIC </w:instrText>
      </w:r>
      <w:r>
        <w:fldChar w:fldCharType="separate"/>
      </w:r>
      <w:r w:rsidR="000A2D3C">
        <w:rPr>
          <w:noProof/>
        </w:rPr>
        <w:t>17</w:t>
      </w:r>
      <w:r>
        <w:fldChar w:fldCharType="end"/>
      </w:r>
      <w:bookmarkEnd w:id="48"/>
      <w:r>
        <w:t xml:space="preserve"> - TraceConfig type</w:t>
      </w:r>
      <w:bookmarkEnd w:id="49"/>
    </w:p>
    <w:p w14:paraId="38C52F2B" w14:textId="39C2FC9D" w:rsidR="001B5CDE" w:rsidRPr="00AC0AC1" w:rsidRDefault="007F003A" w:rsidP="001B799A">
      <w:pPr>
        <w:spacing w:before="0"/>
      </w:pPr>
      <w:r w:rsidRPr="00AC0AC1">
        <w:t xml:space="preserve">Now let’s look at the </w:t>
      </w:r>
      <w:r w:rsidRPr="00AC0AC1">
        <w:rPr>
          <w:i/>
        </w:rPr>
        <w:t>Trace.hs</w:t>
      </w:r>
      <w:r w:rsidRPr="00AC0AC1">
        <w:t xml:space="preserve"> file where we define </w:t>
      </w:r>
      <w:r w:rsidR="00D16336" w:rsidRPr="00AC0AC1">
        <w:t>a</w:t>
      </w:r>
      <w:r w:rsidRPr="00AC0AC1">
        <w:t xml:space="preserve"> trace.</w:t>
      </w:r>
    </w:p>
    <w:p w14:paraId="6880C252"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2EABAFD6"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0B857BBD"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p>
    <w:p w14:paraId="1AE8B0B8"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Week04.Trace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BD03904"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p>
    <w:p w14:paraId="2E2834CE"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577EA178"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005623E"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Functor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void</w:t>
      </w:r>
      <w:r w:rsidRPr="00AC0AC1">
        <w:rPr>
          <w:rFonts w:ascii="Consolas" w:eastAsia="Times New Roman" w:hAnsi="Consolas"/>
          <w:color w:val="777777"/>
          <w:sz w:val="21"/>
          <w:szCs w:val="21"/>
        </w:rPr>
        <w:t>)</w:t>
      </w:r>
    </w:p>
    <w:p w14:paraId="5996C2B5"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TimeSlot</w:t>
      </w:r>
    </w:p>
    <w:p w14:paraId="07B87FF6"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Trace</w:t>
      </w:r>
    </w:p>
    <w:p w14:paraId="4C11AA8D"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5CC8C72D"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p>
    <w:p w14:paraId="1D8DEF07"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Week04.</w:t>
      </w:r>
      <w:r w:rsidRPr="00AC0AC1">
        <w:rPr>
          <w:rFonts w:ascii="Consolas" w:eastAsia="Times New Roman" w:hAnsi="Consolas"/>
          <w:color w:val="9C5D27"/>
          <w:sz w:val="21"/>
          <w:szCs w:val="21"/>
        </w:rPr>
        <w:t>Vesting</w:t>
      </w:r>
    </w:p>
    <w:p w14:paraId="6917A5AC"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4B3BB849"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EmulatorTrace a</w:t>
      </w:r>
    </w:p>
    <w:p w14:paraId="4D19AB93"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6CD8052F"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64BD3A9"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myTrace</w:t>
      </w:r>
    </w:p>
    <w:p w14:paraId="1603D057"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p>
    <w:p w14:paraId="2B5C5A32"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0FCF9AC"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402F63A"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w:t>
      </w:r>
    </w:p>
    <w:p w14:paraId="10ACF87F"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2</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w:t>
      </w:r>
    </w:p>
    <w:p w14:paraId="56C5E96A"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give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GiveParams</w:t>
      </w:r>
    </w:p>
    <w:p w14:paraId="01987A14"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gpBeneficiary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518FFA53"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slotToBeginPOSIXTime def </w:t>
      </w:r>
      <w:r w:rsidRPr="00AC0AC1">
        <w:rPr>
          <w:rFonts w:ascii="Consolas" w:eastAsia="Times New Roman" w:hAnsi="Consolas"/>
          <w:color w:val="9C5D27"/>
          <w:sz w:val="21"/>
          <w:szCs w:val="21"/>
        </w:rPr>
        <w:t>20</w:t>
      </w:r>
    </w:p>
    <w:p w14:paraId="1B8330AD"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10000000</w:t>
      </w:r>
    </w:p>
    <w:p w14:paraId="12EF18B8"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9940356"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waitUntilSlot </w:t>
      </w:r>
      <w:r w:rsidRPr="00AC0AC1">
        <w:rPr>
          <w:rFonts w:ascii="Consolas" w:eastAsia="Times New Roman" w:hAnsi="Consolas"/>
          <w:color w:val="9C5D27"/>
          <w:sz w:val="21"/>
          <w:szCs w:val="21"/>
        </w:rPr>
        <w:t>20</w:t>
      </w:r>
    </w:p>
    <w:p w14:paraId="3E50F8CC"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grab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w:t>
      </w:r>
    </w:p>
    <w:p w14:paraId="43657C02"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waitNSlots </w:t>
      </w:r>
      <w:r w:rsidRPr="00AC0AC1">
        <w:rPr>
          <w:rFonts w:ascii="Consolas" w:eastAsia="Times New Roman" w:hAnsi="Consolas"/>
          <w:color w:val="9C5D27"/>
          <w:sz w:val="21"/>
          <w:szCs w:val="21"/>
        </w:rPr>
        <w:t>2</w:t>
      </w:r>
    </w:p>
    <w:p w14:paraId="275320A9" w14:textId="77777777" w:rsidR="001B799A" w:rsidRPr="00AC0AC1" w:rsidRDefault="001B799A" w:rsidP="001B7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reached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w:t>
      </w:r>
    </w:p>
    <w:p w14:paraId="5DD087D0" w14:textId="77777777" w:rsidR="00CD32F3" w:rsidRDefault="00CD32F3" w:rsidP="00F92E3A">
      <w:pPr>
        <w:spacing w:before="0" w:after="0"/>
      </w:pPr>
    </w:p>
    <w:p w14:paraId="1D4BE5B4" w14:textId="69760362" w:rsidR="007F003A" w:rsidRDefault="009804FE" w:rsidP="00F92E3A">
      <w:pPr>
        <w:spacing w:before="0" w:after="0"/>
      </w:pPr>
      <w:r w:rsidRPr="00AC0AC1">
        <w:t xml:space="preserve">In addition to some standard Plutus </w:t>
      </w:r>
      <w:r w:rsidR="001A64E7" w:rsidRPr="00AC0AC1">
        <w:t>modules,</w:t>
      </w:r>
      <w:r w:rsidRPr="00AC0AC1">
        <w:t xml:space="preserve"> we import also the </w:t>
      </w:r>
      <w:r w:rsidRPr="00AC0AC1">
        <w:rPr>
          <w:i/>
        </w:rPr>
        <w:t>Vesting.hs</w:t>
      </w:r>
      <w:r w:rsidRPr="00AC0AC1">
        <w:t xml:space="preserve"> example </w:t>
      </w:r>
      <w:r w:rsidR="009F236B" w:rsidRPr="00AC0AC1">
        <w:t>(</w:t>
      </w:r>
      <w:r w:rsidRPr="00AC0AC1">
        <w:t xml:space="preserve">13). </w:t>
      </w:r>
      <w:r w:rsidR="00254993" w:rsidRPr="00AC0AC1">
        <w:t xml:space="preserve">Then we define the emulator trace monad with a do block </w:t>
      </w:r>
      <w:r w:rsidR="009F236B" w:rsidRPr="00AC0AC1">
        <w:t>(</w:t>
      </w:r>
      <w:r w:rsidR="00254993" w:rsidRPr="00AC0AC1">
        <w:t>21).</w:t>
      </w:r>
      <w:r w:rsidR="00F27FBD" w:rsidRPr="00AC0AC1">
        <w:t xml:space="preserve"> Before we can call an </w:t>
      </w:r>
      <w:r w:rsidR="001A64E7" w:rsidRPr="00AC0AC1">
        <w:t>endpoint,</w:t>
      </w:r>
      <w:r w:rsidR="00F27FBD" w:rsidRPr="00AC0AC1">
        <w:t xml:space="preserve"> we have to start the </w:t>
      </w:r>
      <w:r w:rsidR="00DC2398" w:rsidRPr="00DC2398">
        <w:rPr>
          <w:i/>
        </w:rPr>
        <w:t>endpoints</w:t>
      </w:r>
      <w:r w:rsidR="00DC2398" w:rsidRPr="00DC2398">
        <w:t xml:space="preserve"> </w:t>
      </w:r>
      <w:r w:rsidR="00F27FBD" w:rsidRPr="00AC0AC1">
        <w:t xml:space="preserve">contract </w:t>
      </w:r>
      <w:r w:rsidR="00DC2398">
        <w:t>for wallet 1 and 2</w:t>
      </w:r>
      <w:r w:rsidR="00F27FBD" w:rsidRPr="00AC0AC1">
        <w:t xml:space="preserve"> which we do in lines 22 and 23. </w:t>
      </w:r>
      <w:r w:rsidR="00B86DAF" w:rsidRPr="00AC0AC1">
        <w:t xml:space="preserve">As input parameter the function </w:t>
      </w:r>
      <w:r w:rsidR="00B86DAF" w:rsidRPr="00AC0AC1">
        <w:rPr>
          <w:i/>
        </w:rPr>
        <w:t>activateContractWallet</w:t>
      </w:r>
      <w:r w:rsidR="00B86DAF" w:rsidRPr="00AC0AC1">
        <w:t xml:space="preserve"> takes the wallet on which to activate a contract and the contract itself. </w:t>
      </w:r>
      <w:r w:rsidR="004F0B59" w:rsidRPr="00AC0AC1">
        <w:t xml:space="preserve">The result we get is a contract handle. </w:t>
      </w:r>
      <w:r w:rsidR="006B02FF" w:rsidRPr="00AC0AC1">
        <w:t>The</w:t>
      </w:r>
      <w:r w:rsidR="003C6C76" w:rsidRPr="00AC0AC1">
        <w:t>n</w:t>
      </w:r>
      <w:r w:rsidR="006B02FF" w:rsidRPr="00AC0AC1">
        <w:t xml:space="preserve"> we call an endpoint with the </w:t>
      </w:r>
      <w:r w:rsidR="006B02FF" w:rsidRPr="00AC0AC1">
        <w:rPr>
          <w:i/>
        </w:rPr>
        <w:t>callEndpoint</w:t>
      </w:r>
      <w:r w:rsidR="006B02FF" w:rsidRPr="00AC0AC1">
        <w:t xml:space="preserve"> function</w:t>
      </w:r>
      <w:r w:rsidR="00B86DAF" w:rsidRPr="00AC0AC1">
        <w:t xml:space="preserve"> </w:t>
      </w:r>
      <w:r w:rsidR="006B02FF" w:rsidRPr="00AC0AC1">
        <w:t xml:space="preserve">where we pass in a type level string which is defined with the @ symbol and works because we imported the language extension </w:t>
      </w:r>
      <w:r w:rsidR="006B02FF" w:rsidRPr="00AC0AC1">
        <w:rPr>
          <w:i/>
        </w:rPr>
        <w:t>TypeApplications</w:t>
      </w:r>
      <w:r w:rsidR="006B02FF" w:rsidRPr="00AC0AC1">
        <w:t xml:space="preserve">. We also pass in the handle and the input parameters </w:t>
      </w:r>
      <w:r w:rsidR="009F236B" w:rsidRPr="00AC0AC1">
        <w:t>(</w:t>
      </w:r>
      <w:r w:rsidR="006B02FF" w:rsidRPr="00AC0AC1">
        <w:t xml:space="preserve">24-28). </w:t>
      </w:r>
      <w:r w:rsidR="00B07183" w:rsidRPr="00AC0AC1">
        <w:t xml:space="preserve">Then we wait until slot 20 </w:t>
      </w:r>
      <w:r w:rsidR="006F6882" w:rsidRPr="00AC0AC1">
        <w:t xml:space="preserve">where we use the </w:t>
      </w:r>
      <w:r w:rsidR="006F6882" w:rsidRPr="00AC0AC1">
        <w:rPr>
          <w:i/>
        </w:rPr>
        <w:t>void</w:t>
      </w:r>
      <w:r w:rsidR="006F6882" w:rsidRPr="00AC0AC1">
        <w:t xml:space="preserve"> function that transforms a result to unit</w:t>
      </w:r>
      <w:r w:rsidR="003F39C7" w:rsidRPr="00AC0AC1">
        <w:t xml:space="preserve"> </w:t>
      </w:r>
      <w:r w:rsidR="009F236B" w:rsidRPr="00AC0AC1">
        <w:t>(</w:t>
      </w:r>
      <w:r w:rsidR="003F39C7" w:rsidRPr="00AC0AC1">
        <w:t>29)</w:t>
      </w:r>
      <w:r w:rsidR="006F6882" w:rsidRPr="00AC0AC1">
        <w:t xml:space="preserve"> </w:t>
      </w:r>
      <w:r w:rsidR="00B07183" w:rsidRPr="00AC0AC1">
        <w:t>and</w:t>
      </w:r>
      <w:r w:rsidR="006F6882" w:rsidRPr="00AC0AC1">
        <w:t xml:space="preserve"> then</w:t>
      </w:r>
      <w:r w:rsidR="00B07183" w:rsidRPr="00AC0AC1">
        <w:t xml:space="preserve"> call the grab endpoint from the wallet 2 </w:t>
      </w:r>
      <w:r w:rsidR="009F236B" w:rsidRPr="00AC0AC1">
        <w:t>(</w:t>
      </w:r>
      <w:r w:rsidR="00B07183" w:rsidRPr="00AC0AC1">
        <w:t>30). After that we wait another 2 slots and log a message.</w:t>
      </w:r>
      <w:r w:rsidR="002C492B" w:rsidRPr="00AC0AC1">
        <w:t xml:space="preserve"> To run this </w:t>
      </w:r>
      <w:r w:rsidR="001A64E7" w:rsidRPr="00AC0AC1">
        <w:t>example,</w:t>
      </w:r>
      <w:r w:rsidR="002C492B" w:rsidRPr="00AC0AC1">
        <w:t xml:space="preserve"> execute </w:t>
      </w:r>
      <w:r w:rsidR="002C492B" w:rsidRPr="00AC0AC1">
        <w:rPr>
          <w:i/>
        </w:rPr>
        <w:t>test</w:t>
      </w:r>
      <w:r w:rsidR="002C492B" w:rsidRPr="00AC0AC1">
        <w:t xml:space="preserve"> from the </w:t>
      </w:r>
      <w:r w:rsidR="00DC2398">
        <w:t>R</w:t>
      </w:r>
      <w:r w:rsidR="002C492B" w:rsidRPr="00AC0AC1">
        <w:t>epl.</w:t>
      </w:r>
      <w:r w:rsidR="00CD32F3">
        <w:t xml:space="preserve"> </w:t>
      </w:r>
    </w:p>
    <w:p w14:paraId="189CB231" w14:textId="36F0AE68" w:rsidR="00DC2398" w:rsidRPr="00AC0AC1" w:rsidRDefault="00DC2398" w:rsidP="00DC2398">
      <w:pPr>
        <w:pStyle w:val="SourceCode"/>
      </w:pPr>
      <w:r>
        <w:t>Prelude&gt; test</w:t>
      </w:r>
    </w:p>
    <w:p w14:paraId="7D8047ED" w14:textId="4DF47CEC" w:rsidR="00D00EDA" w:rsidRPr="00AC0AC1" w:rsidRDefault="00D00EDA" w:rsidP="00D00EDA">
      <w:pPr>
        <w:pStyle w:val="Heading2"/>
        <w:rPr>
          <w:lang w:val="en-US"/>
        </w:rPr>
      </w:pPr>
      <w:bookmarkStart w:id="50" w:name="_Toc102838236"/>
      <w:r w:rsidRPr="00AC0AC1">
        <w:rPr>
          <w:lang w:val="en-US"/>
        </w:rPr>
        <w:t>The contract monad</w:t>
      </w:r>
      <w:bookmarkEnd w:id="50"/>
    </w:p>
    <w:p w14:paraId="3D543AD8" w14:textId="482BD1F9" w:rsidR="00D00EDA" w:rsidRPr="00AC0AC1" w:rsidRDefault="00521A05" w:rsidP="00F92E3A">
      <w:pPr>
        <w:spacing w:before="0" w:after="0"/>
      </w:pPr>
      <w:r w:rsidRPr="00AC0AC1">
        <w:t>The contract monad comes with four type parameters</w:t>
      </w:r>
      <w:r w:rsidR="000525C5" w:rsidRPr="00AC0AC1">
        <w:t xml:space="preserve"> w, s, e and a</w:t>
      </w:r>
      <w:r w:rsidRPr="00AC0AC1">
        <w:t xml:space="preserve">. </w:t>
      </w:r>
      <w:r w:rsidR="000525C5" w:rsidRPr="00AC0AC1">
        <w:t xml:space="preserve">The a represents the result. </w:t>
      </w:r>
      <w:r w:rsidR="000E2CE8" w:rsidRPr="00AC0AC1">
        <w:t xml:space="preserve">The w allows the contract to write log messages. </w:t>
      </w:r>
      <w:r w:rsidR="00BA0770" w:rsidRPr="00AC0AC1">
        <w:t>The purpose of this logging is to communicate between different contracts</w:t>
      </w:r>
      <w:r w:rsidR="006074C4" w:rsidRPr="00AC0AC1">
        <w:t xml:space="preserve"> or pass information to the outside world</w:t>
      </w:r>
      <w:r w:rsidR="00BA0770" w:rsidRPr="00AC0AC1">
        <w:t xml:space="preserve">. </w:t>
      </w:r>
      <w:r w:rsidR="00F00C19" w:rsidRPr="00AC0AC1">
        <w:t>The s specifies what endpoints are available in the contract.</w:t>
      </w:r>
      <w:r w:rsidR="00083C72" w:rsidRPr="00AC0AC1">
        <w:t xml:space="preserve"> The e specifies the type of error messages. </w:t>
      </w:r>
      <w:r w:rsidR="000F0C88" w:rsidRPr="00AC0AC1">
        <w:t>Let’s have a look now at some contract monad examples</w:t>
      </w:r>
      <w:r w:rsidR="000A4B0B" w:rsidRPr="00AC0AC1">
        <w:t xml:space="preserve"> from the </w:t>
      </w:r>
      <w:r w:rsidR="000A4B0B" w:rsidRPr="00AC0AC1">
        <w:rPr>
          <w:i/>
        </w:rPr>
        <w:t>Contract.hs</w:t>
      </w:r>
      <w:r w:rsidR="000A4B0B" w:rsidRPr="00AC0AC1">
        <w:t xml:space="preserve"> file</w:t>
      </w:r>
      <w:r w:rsidR="000F0C88" w:rsidRPr="00AC0AC1">
        <w:t>.</w:t>
      </w:r>
    </w:p>
    <w:p w14:paraId="4842E6E3" w14:textId="77777777" w:rsidR="00185286" w:rsidRPr="00AC0AC1" w:rsidRDefault="00185286" w:rsidP="00F92E3A">
      <w:pPr>
        <w:spacing w:before="0" w:after="0"/>
      </w:pPr>
    </w:p>
    <w:p w14:paraId="0B931F95"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62F434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7E343AA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34BB064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5ED14D6"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p>
    <w:p w14:paraId="734501F2"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Week04.Contract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968A79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7EF10285"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7EFAA5E5"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Functor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void</w:t>
      </w:r>
      <w:r w:rsidRPr="00AC0AC1">
        <w:rPr>
          <w:rFonts w:ascii="Consolas" w:eastAsia="Times New Roman" w:hAnsi="Consolas"/>
          <w:color w:val="777777"/>
          <w:sz w:val="21"/>
          <w:szCs w:val="21"/>
        </w:rPr>
        <w:t>)</w:t>
      </w:r>
    </w:p>
    <w:p w14:paraId="70BB2C8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unpack</w:t>
      </w:r>
      <w:r w:rsidRPr="00AC0AC1">
        <w:rPr>
          <w:rFonts w:ascii="Consolas" w:eastAsia="Times New Roman" w:hAnsi="Consolas"/>
          <w:color w:val="777777"/>
          <w:sz w:val="21"/>
          <w:szCs w:val="21"/>
        </w:rPr>
        <w:t>)</w:t>
      </w:r>
    </w:p>
    <w:p w14:paraId="57A7943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Void</w:t>
      </w:r>
      <w:r w:rsidRPr="00AC0AC1">
        <w:rPr>
          <w:rFonts w:ascii="Consolas" w:eastAsia="Times New Roman" w:hAnsi="Consolas"/>
          <w:color w:val="777777"/>
          <w:sz w:val="21"/>
          <w:szCs w:val="21"/>
        </w:rPr>
        <w:t>)</w:t>
      </w:r>
    </w:p>
    <w:p w14:paraId="52ED570C"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76313E2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5A29388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7A696F7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p>
    <w:p w14:paraId="39E6612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Contract w s e a</w:t>
      </w:r>
    </w:p>
    <w:p w14:paraId="5629FA1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236C5E4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myContract1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F68E744"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myContract1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67CD4A6"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BOOM!</w:t>
      </w:r>
      <w:r w:rsidRPr="00AC0AC1">
        <w:rPr>
          <w:rFonts w:ascii="Consolas" w:eastAsia="Times New Roman" w:hAnsi="Consolas"/>
          <w:color w:val="777777"/>
          <w:sz w:val="21"/>
          <w:szCs w:val="21"/>
        </w:rPr>
        <w:t>"</w:t>
      </w:r>
    </w:p>
    <w:p w14:paraId="3DF6BFF1"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hello from the contract</w:t>
      </w:r>
      <w:r w:rsidRPr="00AC0AC1">
        <w:rPr>
          <w:rFonts w:ascii="Consolas" w:eastAsia="Times New Roman" w:hAnsi="Consolas"/>
          <w:color w:val="777777"/>
          <w:sz w:val="21"/>
          <w:szCs w:val="21"/>
        </w:rPr>
        <w:t>"</w:t>
      </w:r>
    </w:p>
    <w:p w14:paraId="3E2E600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1426164E"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myTrace1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4325F31"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myTrace1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myContract1</w:t>
      </w:r>
    </w:p>
    <w:p w14:paraId="6B7A9EC2"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5A296F0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test1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294ADB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test1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myTrace1</w:t>
      </w:r>
    </w:p>
    <w:p w14:paraId="1CD9275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51C6F0A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myContract2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80A078F"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myContract2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handleError</w:t>
      </w:r>
    </w:p>
    <w:p w14:paraId="13D0E63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caught: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unpack err</w:t>
      </w:r>
      <w:r w:rsidRPr="00AC0AC1">
        <w:rPr>
          <w:rFonts w:ascii="Consolas" w:eastAsia="Times New Roman" w:hAnsi="Consolas"/>
          <w:color w:val="777777"/>
          <w:sz w:val="21"/>
          <w:szCs w:val="21"/>
        </w:rPr>
        <w:t>)</w:t>
      </w:r>
    </w:p>
    <w:p w14:paraId="501BDF8F"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myContract1</w:t>
      </w:r>
    </w:p>
    <w:p w14:paraId="585C512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68A24E0F"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myTrace2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599902F"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myTrace2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myContract2</w:t>
      </w:r>
    </w:p>
    <w:p w14:paraId="5F3D22C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p>
    <w:p w14:paraId="476C25F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test2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AF9C11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test2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myTrace2</w:t>
      </w:r>
    </w:p>
    <w:p w14:paraId="7A70431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3FCB1071"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MySchema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bar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p>
    <w:p w14:paraId="6C428A5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4FC28D9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myContract3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MySchema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5BEAD1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myContract3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F0390B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logInfo</w:t>
      </w:r>
    </w:p>
    <w:p w14:paraId="36D3A76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bar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logInfo</w:t>
      </w:r>
    </w:p>
    <w:p w14:paraId="70C9FBF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0FD46C55"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myTrace3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34CA981"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myTrace3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F0FB5A6"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myContract3</w:t>
      </w:r>
    </w:p>
    <w:p w14:paraId="68B8577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9C5D27"/>
          <w:sz w:val="21"/>
          <w:szCs w:val="21"/>
        </w:rPr>
        <w:t>42</w:t>
      </w:r>
    </w:p>
    <w:p w14:paraId="0300C9AD"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bar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Haskell</w:t>
      </w:r>
      <w:r w:rsidRPr="00AC0AC1">
        <w:rPr>
          <w:rFonts w:ascii="Consolas" w:eastAsia="Times New Roman" w:hAnsi="Consolas"/>
          <w:color w:val="777777"/>
          <w:sz w:val="21"/>
          <w:szCs w:val="21"/>
        </w:rPr>
        <w:t>"</w:t>
      </w:r>
    </w:p>
    <w:p w14:paraId="5045A9F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1B966AD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test3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48C5E4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test3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myTrace3</w:t>
      </w:r>
    </w:p>
    <w:p w14:paraId="4809331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55</w:t>
      </w:r>
      <w:r w:rsidRPr="00AC0AC1">
        <w:rPr>
          <w:rFonts w:ascii="Consolas" w:eastAsia="Times New Roman" w:hAnsi="Consolas"/>
          <w:color w:val="333333"/>
          <w:sz w:val="21"/>
          <w:szCs w:val="21"/>
        </w:rPr>
        <w:t xml:space="preserve">  </w:t>
      </w:r>
    </w:p>
    <w:p w14:paraId="23F9D1D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myContract4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1F4392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myContract4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141D71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65E5C7ED"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p>
    <w:p w14:paraId="3B33B3E0"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49887DF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777777"/>
          <w:sz w:val="21"/>
          <w:szCs w:val="21"/>
        </w:rPr>
        <w:t>]</w:t>
      </w:r>
    </w:p>
    <w:p w14:paraId="1455C55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3980C5E4"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1C349E83"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myTrace4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9B1C389"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myTrace4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3A71E3C"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myContract4</w:t>
      </w:r>
    </w:p>
    <w:p w14:paraId="5D3FB7DD"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p>
    <w:p w14:paraId="707D91D8"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1C50EF47"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67F8282B"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xs</w:t>
      </w:r>
    </w:p>
    <w:p w14:paraId="3629EE5C"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p>
    <w:p w14:paraId="01AA191D"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75923144"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ys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047905B4"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ys</w:t>
      </w:r>
    </w:p>
    <w:p w14:paraId="31DC7D1E"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p>
    <w:p w14:paraId="72B8C09C"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34C22346"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zs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16CFFEFC"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zs</w:t>
      </w:r>
    </w:p>
    <w:p w14:paraId="4475D91F"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7817505A"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test4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1728196" w14:textId="77777777" w:rsidR="003B5AC5" w:rsidRPr="00AC0AC1" w:rsidRDefault="003B5AC5" w:rsidP="003B5AC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test4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myTrace4</w:t>
      </w:r>
    </w:p>
    <w:p w14:paraId="41A68673" w14:textId="77777777" w:rsidR="000F0C88" w:rsidRPr="00AC0AC1" w:rsidRDefault="000F0C88" w:rsidP="00F92E3A">
      <w:pPr>
        <w:spacing w:before="0" w:after="0"/>
      </w:pPr>
    </w:p>
    <w:p w14:paraId="6D36969C" w14:textId="646B4372" w:rsidR="009F6250" w:rsidRPr="00AC0AC1" w:rsidRDefault="004A71E6" w:rsidP="00753BD4">
      <w:pPr>
        <w:spacing w:before="0"/>
      </w:pPr>
      <w:r w:rsidRPr="00AC0AC1">
        <w:t>For the first example</w:t>
      </w:r>
      <w:r w:rsidR="00E124CF" w:rsidRPr="00AC0AC1">
        <w:t xml:space="preserve"> </w:t>
      </w:r>
      <w:r w:rsidR="009F236B" w:rsidRPr="00AC0AC1">
        <w:t>(</w:t>
      </w:r>
      <w:r w:rsidR="00E124CF" w:rsidRPr="00AC0AC1">
        <w:t>18)</w:t>
      </w:r>
      <w:r w:rsidRPr="00AC0AC1">
        <w:t xml:space="preserve"> </w:t>
      </w:r>
      <w:r w:rsidR="00246A7E" w:rsidRPr="00AC0AC1">
        <w:t xml:space="preserve">we choose a contract where we do not want to write any log messages so we choose unit for w type parameter. We also do not need any endpoints so we choose the </w:t>
      </w:r>
      <w:r w:rsidR="00246A7E" w:rsidRPr="00AC0AC1">
        <w:rPr>
          <w:i/>
        </w:rPr>
        <w:t>Empty</w:t>
      </w:r>
      <w:r w:rsidR="00246A7E" w:rsidRPr="00AC0AC1">
        <w:t xml:space="preserve"> type. </w:t>
      </w:r>
      <w:r w:rsidR="00E124CF" w:rsidRPr="00AC0AC1">
        <w:t>For error messages we choose the type text.</w:t>
      </w:r>
      <w:r w:rsidR="00314BD0" w:rsidRPr="00AC0AC1">
        <w:t xml:space="preserve"> And we are also not interested in the result so we put a unit for type parameter a. </w:t>
      </w:r>
      <w:r w:rsidR="001A64E7" w:rsidRPr="00AC0AC1">
        <w:t>First,</w:t>
      </w:r>
      <w:r w:rsidR="00EE3932" w:rsidRPr="00AC0AC1">
        <w:t xml:space="preserve"> we throw and error message with the </w:t>
      </w:r>
      <w:r w:rsidR="00EE3932" w:rsidRPr="00AC0AC1">
        <w:rPr>
          <w:i/>
        </w:rPr>
        <w:t>throwError</w:t>
      </w:r>
      <w:r w:rsidR="00EE3932" w:rsidRPr="00AC0AC1">
        <w:t xml:space="preserve"> function for which the input is of type Text </w:t>
      </w:r>
      <w:r w:rsidR="009F236B" w:rsidRPr="00AC0AC1">
        <w:t>(</w:t>
      </w:r>
      <w:r w:rsidR="00EE3932" w:rsidRPr="00AC0AC1">
        <w:t>20).</w:t>
      </w:r>
      <w:r w:rsidR="00672515" w:rsidRPr="00AC0AC1">
        <w:t xml:space="preserve"> There are two possible </w:t>
      </w:r>
      <w:r w:rsidR="00672515" w:rsidRPr="00AC0AC1">
        <w:rPr>
          <w:i/>
        </w:rPr>
        <w:t>throwError</w:t>
      </w:r>
      <w:r w:rsidR="00672515" w:rsidRPr="00AC0AC1">
        <w:t xml:space="preserve"> functions one from</w:t>
      </w:r>
      <w:r w:rsidR="00893ACF" w:rsidRPr="00AC0AC1">
        <w:t xml:space="preserve"> </w:t>
      </w:r>
      <w:r w:rsidR="00893ACF" w:rsidRPr="00AC0AC1">
        <w:rPr>
          <w:i/>
        </w:rPr>
        <w:t>Plutus.Trace.Emulator</w:t>
      </w:r>
      <w:r w:rsidR="00672515" w:rsidRPr="00AC0AC1">
        <w:t xml:space="preserve"> module and the other from </w:t>
      </w:r>
      <w:r w:rsidR="00893ACF" w:rsidRPr="00AC0AC1">
        <w:rPr>
          <w:i/>
        </w:rPr>
        <w:t>Plutus.Contract</w:t>
      </w:r>
      <w:r w:rsidR="00893ACF" w:rsidRPr="00AC0AC1">
        <w:t xml:space="preserve"> module</w:t>
      </w:r>
      <w:r w:rsidR="00672515" w:rsidRPr="00AC0AC1">
        <w:t>.</w:t>
      </w:r>
      <w:r w:rsidR="00893ACF" w:rsidRPr="00AC0AC1">
        <w:t xml:space="preserve"> </w:t>
      </w:r>
      <w:r w:rsidR="001A64E7" w:rsidRPr="00AC0AC1">
        <w:t>So,</w:t>
      </w:r>
      <w:r w:rsidR="00893ACF" w:rsidRPr="00AC0AC1">
        <w:t xml:space="preserve"> we have to specify which one we are using.</w:t>
      </w:r>
      <w:r w:rsidR="00EE3932" w:rsidRPr="00AC0AC1">
        <w:t xml:space="preserve"> </w:t>
      </w:r>
      <w:r w:rsidR="009F6250" w:rsidRPr="00AC0AC1">
        <w:t xml:space="preserve">Then we log a message </w:t>
      </w:r>
      <w:r w:rsidR="009F236B" w:rsidRPr="00AC0AC1">
        <w:t>(</w:t>
      </w:r>
      <w:r w:rsidR="009F6250" w:rsidRPr="00AC0AC1">
        <w:t>21), which should not be confused with the w type variable</w:t>
      </w:r>
      <w:r w:rsidR="00EE3932" w:rsidRPr="00AC0AC1">
        <w:t xml:space="preserve"> which uses also a </w:t>
      </w:r>
      <w:r w:rsidR="00EE3932" w:rsidRPr="00AC0AC1">
        <w:rPr>
          <w:i/>
        </w:rPr>
        <w:t>logInfo</w:t>
      </w:r>
      <w:r w:rsidR="00EE3932" w:rsidRPr="00AC0AC1">
        <w:t xml:space="preserve"> function from the </w:t>
      </w:r>
      <w:r w:rsidR="00EE3932" w:rsidRPr="00AC0AC1">
        <w:rPr>
          <w:i/>
        </w:rPr>
        <w:t>Control.Monad.Freer.Extras</w:t>
      </w:r>
      <w:r w:rsidR="00EE3932" w:rsidRPr="00AC0AC1">
        <w:t xml:space="preserve"> module</w:t>
      </w:r>
      <w:r w:rsidR="009F6250" w:rsidRPr="00AC0AC1">
        <w:t xml:space="preserve">. This is just simple logging. The </w:t>
      </w:r>
      <w:r w:rsidR="009F6250" w:rsidRPr="00AC0AC1">
        <w:rPr>
          <w:i/>
        </w:rPr>
        <w:t>logInfo</w:t>
      </w:r>
      <w:r w:rsidR="009F6250" w:rsidRPr="00AC0AC1">
        <w:t xml:space="preserve"> function is polymorphic which means it can take as input parameters </w:t>
      </w:r>
      <w:r w:rsidR="00316491" w:rsidRPr="00AC0AC1">
        <w:t>va</w:t>
      </w:r>
      <w:r w:rsidR="009F6250" w:rsidRPr="00AC0AC1">
        <w:t>rious types</w:t>
      </w:r>
      <w:r w:rsidR="00316491" w:rsidRPr="00AC0AC1">
        <w:t xml:space="preserve"> so we specify the type of the string as @String. It could also be of type Text since we imported the </w:t>
      </w:r>
      <w:r w:rsidR="00316491" w:rsidRPr="00AC0AC1">
        <w:rPr>
          <w:i/>
        </w:rPr>
        <w:t>Data.Text</w:t>
      </w:r>
      <w:r w:rsidR="00316491" w:rsidRPr="00AC0AC1">
        <w:t xml:space="preserve"> module and the </w:t>
      </w:r>
      <w:r w:rsidR="00316491" w:rsidRPr="00AC0AC1">
        <w:rPr>
          <w:i/>
        </w:rPr>
        <w:t>Overloaded</w:t>
      </w:r>
      <w:r w:rsidR="00251832" w:rsidRPr="00AC0AC1">
        <w:t xml:space="preserve"> extension</w:t>
      </w:r>
      <w:r w:rsidR="00316491" w:rsidRPr="00AC0AC1">
        <w:t>.</w:t>
      </w:r>
      <w:r w:rsidR="00251832" w:rsidRPr="00AC0AC1">
        <w:t xml:space="preserve"> We test the contract with </w:t>
      </w:r>
      <w:r w:rsidR="00251832" w:rsidRPr="00AC0AC1">
        <w:rPr>
          <w:i/>
        </w:rPr>
        <w:t>myTrace1</w:t>
      </w:r>
      <w:r w:rsidR="00251832" w:rsidRPr="00AC0AC1">
        <w:t xml:space="preserve"> </w:t>
      </w:r>
      <w:r w:rsidR="009F236B" w:rsidRPr="00AC0AC1">
        <w:t>(</w:t>
      </w:r>
      <w:r w:rsidR="00251832" w:rsidRPr="00AC0AC1">
        <w:t xml:space="preserve">23). </w:t>
      </w:r>
      <w:r w:rsidR="00BC4802" w:rsidRPr="00AC0AC1">
        <w:t>There we</w:t>
      </w:r>
      <w:r w:rsidR="00251832" w:rsidRPr="00AC0AC1">
        <w:t xml:space="preserve"> activate the contract wallet and do not care about the result </w:t>
      </w:r>
      <w:r w:rsidR="009F236B" w:rsidRPr="00AC0AC1">
        <w:t>(</w:t>
      </w:r>
      <w:r w:rsidR="00251832" w:rsidRPr="00AC0AC1">
        <w:t>24)</w:t>
      </w:r>
      <w:r w:rsidR="00BD35C5" w:rsidRPr="00AC0AC1">
        <w:t xml:space="preserve"> and in the test statement we run the trace </w:t>
      </w:r>
      <w:r w:rsidR="009F236B" w:rsidRPr="00AC0AC1">
        <w:t>(</w:t>
      </w:r>
      <w:r w:rsidR="00BD35C5" w:rsidRPr="00AC0AC1">
        <w:t xml:space="preserve">26-27). </w:t>
      </w:r>
      <w:r w:rsidR="00E86712" w:rsidRPr="00AC0AC1">
        <w:t xml:space="preserve">For this </w:t>
      </w:r>
      <w:r w:rsidR="001A64E7" w:rsidRPr="00AC0AC1">
        <w:t>example,</w:t>
      </w:r>
      <w:r w:rsidR="00E86712" w:rsidRPr="00AC0AC1">
        <w:t xml:space="preserve"> if we run it the log message from line 21 will not be shown because </w:t>
      </w:r>
      <w:r w:rsidR="00E86712" w:rsidRPr="00AC0AC1">
        <w:lastRenderedPageBreak/>
        <w:t xml:space="preserve">the contract will stop when the error on line 20 is thrown. </w:t>
      </w:r>
      <w:r w:rsidR="001A64E7" w:rsidRPr="00AC0AC1">
        <w:t>So,</w:t>
      </w:r>
      <w:r w:rsidR="00293935" w:rsidRPr="00AC0AC1">
        <w:t xml:space="preserve"> the execution of a contract is stopped at the point where an exception is raised. </w:t>
      </w:r>
    </w:p>
    <w:p w14:paraId="36A77257" w14:textId="4F2973FA" w:rsidR="00314BD0" w:rsidRPr="00AC0AC1" w:rsidRDefault="003C5EB6" w:rsidP="00F92E3A">
      <w:pPr>
        <w:spacing w:before="0" w:after="0"/>
      </w:pPr>
      <w:r w:rsidRPr="00AC0AC1">
        <w:t>In our next example we show ho</w:t>
      </w:r>
      <w:r w:rsidR="00753BD4" w:rsidRPr="00AC0AC1">
        <w:t>w</w:t>
      </w:r>
      <w:r w:rsidRPr="00AC0AC1">
        <w:t xml:space="preserve"> to catch and handle exceptions. </w:t>
      </w:r>
      <w:r w:rsidR="00B70EA2" w:rsidRPr="00AC0AC1">
        <w:t>We will run the contract</w:t>
      </w:r>
      <w:r w:rsidR="008F6E97" w:rsidRPr="00AC0AC1">
        <w:t xml:space="preserve"> </w:t>
      </w:r>
      <w:r w:rsidR="00B70EA2" w:rsidRPr="00AC0AC1">
        <w:t>1 but catch the exception.</w:t>
      </w:r>
      <w:r w:rsidR="00753BD4" w:rsidRPr="00AC0AC1">
        <w:t xml:space="preserve"> Contract 2 has the e variable of Void which means that it can’t throw and error because void does not contain any variables in contrast to unit which contains one variable also called unit. </w:t>
      </w:r>
      <w:r w:rsidR="00CF6EC0" w:rsidRPr="00AC0AC1">
        <w:t xml:space="preserve">The </w:t>
      </w:r>
      <w:r w:rsidR="00CF6EC0" w:rsidRPr="00AC0AC1">
        <w:rPr>
          <w:i/>
        </w:rPr>
        <w:t>handleError</w:t>
      </w:r>
      <w:r w:rsidR="00CF6EC0" w:rsidRPr="00AC0AC1">
        <w:t xml:space="preserve"> function has the following typ</w:t>
      </w:r>
      <w:r w:rsidR="001C7387" w:rsidRPr="00AC0AC1">
        <w:t>e signature:</w:t>
      </w:r>
      <w:r w:rsidR="00753BD4" w:rsidRPr="00AC0AC1">
        <w:t xml:space="preserve"> </w:t>
      </w:r>
    </w:p>
    <w:p w14:paraId="589BEA86" w14:textId="2BFBF217" w:rsidR="00CF6EC0" w:rsidRPr="00AC0AC1" w:rsidRDefault="00CF6EC0" w:rsidP="00CF6EC0">
      <w:pPr>
        <w:pStyle w:val="SourceCode"/>
        <w:rPr>
          <w:noProof w:val="0"/>
          <w:lang w:val="en-US"/>
        </w:rPr>
      </w:pPr>
      <w:r w:rsidRPr="00AC0AC1">
        <w:rPr>
          <w:noProof w:val="0"/>
          <w:lang w:val="en-US"/>
        </w:rPr>
        <w:t>handleError :: (e -&gt; Contract w s e' a) -&gt; Contract w s e a -&gt; Contract w s e' a</w:t>
      </w:r>
    </w:p>
    <w:p w14:paraId="7080F623" w14:textId="22303E88" w:rsidR="00CF6EC0" w:rsidRPr="00AC0AC1" w:rsidRDefault="002C4256" w:rsidP="00F92E3A">
      <w:pPr>
        <w:spacing w:before="0" w:after="0"/>
      </w:pPr>
      <w:r w:rsidRPr="00AC0AC1">
        <w:t xml:space="preserve">It takes a function and a contract as input parameters and if there is no error it returns the result of type a, if there is however an error the function is applied to the error type variable and the contract </w:t>
      </w:r>
      <w:r w:rsidR="003C2124" w:rsidRPr="00AC0AC1">
        <w:t>produced by</w:t>
      </w:r>
      <w:r w:rsidRPr="00AC0AC1">
        <w:t xml:space="preserve"> the function will be executed. </w:t>
      </w:r>
      <w:r w:rsidR="003C2124" w:rsidRPr="00AC0AC1">
        <w:t>W</w:t>
      </w:r>
      <w:r w:rsidR="005B3DEA" w:rsidRPr="00AC0AC1">
        <w:t xml:space="preserve">hen we call </w:t>
      </w:r>
      <w:r w:rsidR="005B3DEA" w:rsidRPr="00AC0AC1">
        <w:rPr>
          <w:i/>
        </w:rPr>
        <w:t>handleError</w:t>
      </w:r>
      <w:r w:rsidR="00257930" w:rsidRPr="00AC0AC1">
        <w:t xml:space="preserve"> we first provide the function </w:t>
      </w:r>
      <w:r w:rsidR="009F236B" w:rsidRPr="00AC0AC1">
        <w:t>(</w:t>
      </w:r>
      <w:r w:rsidR="00257930" w:rsidRPr="00AC0AC1">
        <w:t xml:space="preserve">31) where the </w:t>
      </w:r>
      <w:r w:rsidR="00257930" w:rsidRPr="00AC0AC1">
        <w:rPr>
          <w:i/>
        </w:rPr>
        <w:t>err</w:t>
      </w:r>
      <w:r w:rsidR="00257930" w:rsidRPr="00AC0AC1">
        <w:t xml:space="preserve"> variable is of type Text and </w:t>
      </w:r>
      <w:r w:rsidR="005B3DEA" w:rsidRPr="00AC0AC1">
        <w:t>the lambda function</w:t>
      </w:r>
      <w:r w:rsidR="00257930" w:rsidRPr="00AC0AC1">
        <w:t xml:space="preserve"> create</w:t>
      </w:r>
      <w:r w:rsidR="005B3DEA" w:rsidRPr="00AC0AC1">
        <w:t>s</w:t>
      </w:r>
      <w:r w:rsidR="00257930" w:rsidRPr="00AC0AC1">
        <w:t xml:space="preserve"> a contract where we only log the error which is now of type string. </w:t>
      </w:r>
      <w:r w:rsidR="00092A80" w:rsidRPr="00AC0AC1">
        <w:t>And then we add the first contract as input parameter.</w:t>
      </w:r>
      <w:r w:rsidR="00493A39" w:rsidRPr="00AC0AC1">
        <w:t xml:space="preserve"> If we run now the test2 action we will catch the error, which means contract 1 will not be executed and instead the contract from the lambda function is executed. </w:t>
      </w:r>
      <w:r w:rsidR="00311773" w:rsidRPr="00AC0AC1">
        <w:t>Let’s look now at the third example where we take the s type parameter in account.</w:t>
      </w:r>
    </w:p>
    <w:p w14:paraId="5818DFF6" w14:textId="24D1511C" w:rsidR="00311773" w:rsidRPr="00AC0AC1" w:rsidRDefault="001A64E7" w:rsidP="002455FB">
      <w:pPr>
        <w:spacing w:after="0"/>
      </w:pPr>
      <w:r w:rsidRPr="00AC0AC1">
        <w:t>First,</w:t>
      </w:r>
      <w:r w:rsidR="002455FB" w:rsidRPr="00AC0AC1">
        <w:t xml:space="preserve"> we define a type synonym for the schema where endpoint types are declared </w:t>
      </w:r>
      <w:r w:rsidR="009F236B" w:rsidRPr="00AC0AC1">
        <w:t>(</w:t>
      </w:r>
      <w:r w:rsidR="002455FB" w:rsidRPr="00AC0AC1">
        <w:t xml:space="preserve">40). </w:t>
      </w:r>
      <w:r w:rsidR="00AA3BF2" w:rsidRPr="00AC0AC1">
        <w:t xml:space="preserve">The “foo” and “bar” in </w:t>
      </w:r>
      <w:r w:rsidR="003C6C76" w:rsidRPr="00AC0AC1">
        <w:t>these declarations</w:t>
      </w:r>
      <w:r w:rsidR="00AA3BF2" w:rsidRPr="00AC0AC1">
        <w:t xml:space="preserve"> are types not strings which is possible due to the </w:t>
      </w:r>
      <w:r w:rsidR="00AA3BF2" w:rsidRPr="00AC0AC1">
        <w:rPr>
          <w:i/>
        </w:rPr>
        <w:t>DataKinds</w:t>
      </w:r>
      <w:r w:rsidR="00AA3BF2" w:rsidRPr="00AC0AC1">
        <w:t xml:space="preserve"> language extension. </w:t>
      </w:r>
      <w:r w:rsidR="00BA61C0" w:rsidRPr="00AC0AC1">
        <w:t xml:space="preserve">We use the type operator “.\/” that enables us to combine more endpoints and for that we need the </w:t>
      </w:r>
      <w:r w:rsidR="00BA61C0" w:rsidRPr="00AC0AC1">
        <w:rPr>
          <w:i/>
        </w:rPr>
        <w:t>TypeOperators</w:t>
      </w:r>
      <w:r w:rsidR="00BA61C0" w:rsidRPr="00AC0AC1">
        <w:t xml:space="preserve"> language extension. </w:t>
      </w:r>
      <w:r w:rsidR="00B050A7" w:rsidRPr="00AC0AC1">
        <w:t xml:space="preserve">Then we define contract 3 where we use the </w:t>
      </w:r>
      <w:r w:rsidR="00B050A7" w:rsidRPr="00AC0AC1">
        <w:rPr>
          <w:i/>
        </w:rPr>
        <w:t>endpoint</w:t>
      </w:r>
      <w:r w:rsidR="00B050A7" w:rsidRPr="00AC0AC1">
        <w:t xml:space="preserve"> function.</w:t>
      </w:r>
    </w:p>
    <w:p w14:paraId="5DA689D7" w14:textId="15763DF6" w:rsidR="00DE38C0" w:rsidRPr="00AC0AC1" w:rsidRDefault="00DE38C0" w:rsidP="00DE38C0">
      <w:pPr>
        <w:pStyle w:val="SourceCode"/>
        <w:rPr>
          <w:noProof w:val="0"/>
          <w:lang w:val="en-US"/>
        </w:rPr>
      </w:pPr>
      <w:r w:rsidRPr="00AC0AC1">
        <w:rPr>
          <w:noProof w:val="0"/>
          <w:lang w:val="en-US"/>
        </w:rPr>
        <w:t>endpoint :: (a -&gt; Contract w s e b) -&gt; Promise w s e b</w:t>
      </w:r>
    </w:p>
    <w:p w14:paraId="7CFF6B84" w14:textId="64CBE284" w:rsidR="001A403F" w:rsidRDefault="00DE38C0" w:rsidP="002455FB">
      <w:pPr>
        <w:spacing w:after="0"/>
      </w:pPr>
      <w:r w:rsidRPr="00AC0AC1">
        <w:t xml:space="preserve">This function takes in a function that changes the endpoint value a (in our case an </w:t>
      </w:r>
      <w:r w:rsidRPr="00AC0AC1">
        <w:rPr>
          <w:i/>
        </w:rPr>
        <w:t>Int</w:t>
      </w:r>
      <w:r w:rsidRPr="00AC0AC1">
        <w:t xml:space="preserve"> or a </w:t>
      </w:r>
      <w:r w:rsidRPr="00AC0AC1">
        <w:rPr>
          <w:i/>
        </w:rPr>
        <w:t>String</w:t>
      </w:r>
      <w:r w:rsidRPr="00AC0AC1">
        <w:t>) to a contract</w:t>
      </w:r>
      <w:r w:rsidR="009F4F67">
        <w:t xml:space="preserve"> of result type b</w:t>
      </w:r>
      <w:r w:rsidRPr="00AC0AC1">
        <w:t xml:space="preserve"> and then returns a promise parameterized by the same types. </w:t>
      </w:r>
      <w:r w:rsidR="002838E9" w:rsidRPr="00AC0AC1">
        <w:t xml:space="preserve">A promise is a blocked contract waiting to be triggered by </w:t>
      </w:r>
      <w:r w:rsidR="00F63B7D" w:rsidRPr="00AC0AC1">
        <w:t>an outside stimulus</w:t>
      </w:r>
      <w:r w:rsidR="00B33FCA" w:rsidRPr="00AC0AC1">
        <w:t xml:space="preserve">, which would be in our case when </w:t>
      </w:r>
      <w:r w:rsidR="002E4845" w:rsidRPr="00AC0AC1">
        <w:t>a user</w:t>
      </w:r>
      <w:r w:rsidR="00B33FCA" w:rsidRPr="00AC0AC1">
        <w:t xml:space="preserve"> tries to call the endpoint from </w:t>
      </w:r>
      <w:r w:rsidR="002E4845" w:rsidRPr="00AC0AC1">
        <w:t>his wallet</w:t>
      </w:r>
      <w:r w:rsidR="00B33FCA" w:rsidRPr="00AC0AC1">
        <w:t xml:space="preserve"> and </w:t>
      </w:r>
      <w:r w:rsidR="00F36E07" w:rsidRPr="00AC0AC1">
        <w:t>with an</w:t>
      </w:r>
      <w:r w:rsidR="00B33FCA" w:rsidRPr="00AC0AC1">
        <w:t xml:space="preserve"> integer or a string</w:t>
      </w:r>
      <w:r w:rsidR="008454CA" w:rsidRPr="00AC0AC1">
        <w:t xml:space="preserve"> as</w:t>
      </w:r>
      <w:r w:rsidR="00F36E07" w:rsidRPr="00AC0AC1">
        <w:t xml:space="preserve"> input</w:t>
      </w:r>
      <w:r w:rsidR="00F63B7D" w:rsidRPr="00AC0AC1">
        <w:t>.</w:t>
      </w:r>
      <w:r w:rsidR="00B33FCA" w:rsidRPr="00AC0AC1">
        <w:t xml:space="preserve"> </w:t>
      </w:r>
      <w:r w:rsidR="001A64E7" w:rsidRPr="00AC0AC1">
        <w:t>So,</w:t>
      </w:r>
      <w:r w:rsidR="00893757" w:rsidRPr="00AC0AC1">
        <w:t xml:space="preserve"> when we call the </w:t>
      </w:r>
      <w:r w:rsidR="00893757" w:rsidRPr="00AC0AC1">
        <w:rPr>
          <w:i/>
        </w:rPr>
        <w:t>endpoint</w:t>
      </w:r>
      <w:r w:rsidR="00463C20" w:rsidRPr="00AC0AC1">
        <w:t xml:space="preserve"> </w:t>
      </w:r>
      <w:r w:rsidR="001A64E7" w:rsidRPr="00AC0AC1">
        <w:t>function,</w:t>
      </w:r>
      <w:r w:rsidR="00463C20" w:rsidRPr="00AC0AC1">
        <w:t xml:space="preserve"> we first tell it</w:t>
      </w:r>
      <w:r w:rsidR="00893757" w:rsidRPr="00AC0AC1">
        <w:t xml:space="preserve"> which endpoint to invoke</w:t>
      </w:r>
      <w:r w:rsidR="00092EEE" w:rsidRPr="00AC0AC1">
        <w:t xml:space="preserve"> </w:t>
      </w:r>
      <w:r w:rsidR="001A64E7" w:rsidRPr="00AC0AC1">
        <w:t>i.e.,</w:t>
      </w:r>
      <w:r w:rsidR="00092EEE" w:rsidRPr="00AC0AC1">
        <w:t xml:space="preserve"> what will be the type of a (in our case an integer or a string)</w:t>
      </w:r>
      <w:r w:rsidR="00893757" w:rsidRPr="00AC0AC1">
        <w:t xml:space="preserve"> and then provide it with </w:t>
      </w:r>
      <w:r w:rsidR="00092EEE" w:rsidRPr="00AC0AC1">
        <w:rPr>
          <w:i/>
        </w:rPr>
        <w:t>logInfo</w:t>
      </w:r>
      <w:r w:rsidR="00092EEE" w:rsidRPr="00AC0AC1">
        <w:t xml:space="preserve"> function which can take an integer or string and produce a contract that just logs that variable. </w:t>
      </w:r>
      <w:r w:rsidR="00387BD7" w:rsidRPr="00AC0AC1">
        <w:t xml:space="preserve">With the </w:t>
      </w:r>
      <w:r w:rsidR="00387BD7" w:rsidRPr="00AC0AC1">
        <w:rPr>
          <w:i/>
        </w:rPr>
        <w:t>awaitPromise</w:t>
      </w:r>
      <w:r w:rsidR="00387BD7" w:rsidRPr="00AC0AC1">
        <w:t xml:space="preserve"> function we turn a </w:t>
      </w:r>
      <w:r w:rsidR="0028107A" w:rsidRPr="00AC0AC1">
        <w:t xml:space="preserve">promise </w:t>
      </w:r>
      <w:r w:rsidR="00387BD7" w:rsidRPr="00AC0AC1">
        <w:t xml:space="preserve">into a </w:t>
      </w:r>
      <w:r w:rsidR="0028107A" w:rsidRPr="00AC0AC1">
        <w:t xml:space="preserve">contract </w:t>
      </w:r>
      <w:r w:rsidR="009F236B" w:rsidRPr="00AC0AC1">
        <w:t>(</w:t>
      </w:r>
      <w:r w:rsidR="00387BD7" w:rsidRPr="00AC0AC1">
        <w:t xml:space="preserve">44-45). </w:t>
      </w:r>
    </w:p>
    <w:p w14:paraId="5DABAD12" w14:textId="3D75A719" w:rsidR="001A403F" w:rsidRDefault="001A403F" w:rsidP="001A403F">
      <w:pPr>
        <w:pStyle w:val="SourceCode"/>
      </w:pPr>
      <w:r w:rsidRPr="001A403F">
        <w:t>awaitPromise :: Promise w s e a -&gt; Contract w s e a</w:t>
      </w:r>
    </w:p>
    <w:p w14:paraId="42EB76D8" w14:textId="77777777" w:rsidR="001A403F" w:rsidRDefault="0057038D" w:rsidP="002455FB">
      <w:pPr>
        <w:spacing w:after="0"/>
      </w:pPr>
      <w:r w:rsidRPr="00AC0AC1">
        <w:t xml:space="preserve">In the trace action we now need the handle to be able to call an endpoint </w:t>
      </w:r>
      <w:r w:rsidR="009F236B" w:rsidRPr="00AC0AC1">
        <w:t>(</w:t>
      </w:r>
      <w:r w:rsidRPr="00AC0AC1">
        <w:t xml:space="preserve">49). </w:t>
      </w:r>
      <w:r w:rsidR="00133C6A" w:rsidRPr="00AC0AC1">
        <w:t xml:space="preserve">The </w:t>
      </w:r>
      <w:r w:rsidR="00133C6A" w:rsidRPr="00AC0AC1">
        <w:rPr>
          <w:i/>
        </w:rPr>
        <w:t>callEndpoint</w:t>
      </w:r>
      <w:r w:rsidR="00133C6A" w:rsidRPr="00AC0AC1">
        <w:t xml:space="preserve"> function takes in a contract </w:t>
      </w:r>
      <w:r w:rsidR="000727A5" w:rsidRPr="00AC0AC1">
        <w:t xml:space="preserve">handle </w:t>
      </w:r>
      <w:r w:rsidR="00133C6A" w:rsidRPr="00AC0AC1">
        <w:t>and</w:t>
      </w:r>
      <w:r w:rsidR="000727A5" w:rsidRPr="00AC0AC1">
        <w:t xml:space="preserve"> an endpoint value and then it invokes this endpoint. </w:t>
      </w:r>
    </w:p>
    <w:p w14:paraId="1A6696CC" w14:textId="64207668" w:rsidR="001A403F" w:rsidRDefault="001A403F" w:rsidP="001A403F">
      <w:pPr>
        <w:pStyle w:val="SourceCode"/>
      </w:pPr>
      <w:r w:rsidRPr="001A403F">
        <w:lastRenderedPageBreak/>
        <w:t>callEndpoint :: ContractHandle w s e -&gt; ep -&gt; Eff effs ()</w:t>
      </w:r>
    </w:p>
    <w:p w14:paraId="5902DEA9" w14:textId="695E677D" w:rsidR="00DE38C0" w:rsidRPr="00AC0AC1" w:rsidRDefault="001A64E7" w:rsidP="002455FB">
      <w:pPr>
        <w:spacing w:after="0"/>
      </w:pPr>
      <w:r w:rsidRPr="00AC0AC1">
        <w:t>First,</w:t>
      </w:r>
      <w:r w:rsidR="00DB544E" w:rsidRPr="00AC0AC1">
        <w:t xml:space="preserve"> we need to specify which endpoint to call and then we pass in our two parameters </w:t>
      </w:r>
      <w:r w:rsidR="009F236B" w:rsidRPr="00AC0AC1">
        <w:t>(</w:t>
      </w:r>
      <w:r w:rsidR="00DB544E" w:rsidRPr="00AC0AC1">
        <w:t>50-51).</w:t>
      </w:r>
      <w:r w:rsidR="00DE0936" w:rsidRPr="00AC0AC1">
        <w:t xml:space="preserve"> If we look now at the off-chain code of the </w:t>
      </w:r>
      <w:r w:rsidR="00DE0936" w:rsidRPr="00AC0AC1">
        <w:rPr>
          <w:i/>
        </w:rPr>
        <w:t>Vesting.hs</w:t>
      </w:r>
      <w:r w:rsidR="00DE0936" w:rsidRPr="00AC0AC1">
        <w:t xml:space="preserve"> contract we see how the give and grab contracts are called inside the endpoint contract. What we didn’t describe in this example is the use of the </w:t>
      </w:r>
      <w:r w:rsidR="00DE0936" w:rsidRPr="00AC0AC1">
        <w:rPr>
          <w:i/>
        </w:rPr>
        <w:t>select</w:t>
      </w:r>
      <w:r w:rsidR="00DE0936" w:rsidRPr="00AC0AC1">
        <w:t xml:space="preserve"> function</w:t>
      </w:r>
      <w:r w:rsidR="006F1F35" w:rsidRPr="00AC0AC1">
        <w:t xml:space="preserve"> that is used in the vesting endpoint contract. It </w:t>
      </w:r>
      <w:r w:rsidR="00DE0936" w:rsidRPr="00AC0AC1">
        <w:t>takes in two contracts and returns the contract that makes progress first, discarding the other one.</w:t>
      </w:r>
    </w:p>
    <w:p w14:paraId="48C7BBD6" w14:textId="4CED0030" w:rsidR="00E24999" w:rsidRPr="00AC0AC1" w:rsidRDefault="00E24999" w:rsidP="002455FB">
      <w:pPr>
        <w:spacing w:after="0"/>
      </w:pPr>
      <w:r w:rsidRPr="00AC0AC1">
        <w:t xml:space="preserve">In the final example 4 we look at the w type parameter that is responsible for communication between different contracts and the outside world. </w:t>
      </w:r>
      <w:r w:rsidR="00C5049E" w:rsidRPr="00AC0AC1">
        <w:t xml:space="preserve">The w type cannot be of an arbitrary type but a type that is an instance of the type class monoid. </w:t>
      </w:r>
      <w:r w:rsidR="007643FE" w:rsidRPr="00AC0AC1">
        <w:t>We will use a list of integers which is an instance of monoid</w:t>
      </w:r>
      <w:r w:rsidR="000B4C6A" w:rsidRPr="00AC0AC1">
        <w:t xml:space="preserve"> </w:t>
      </w:r>
      <w:r w:rsidR="009F236B" w:rsidRPr="00AC0AC1">
        <w:t>(</w:t>
      </w:r>
      <w:r w:rsidR="000B4C6A" w:rsidRPr="00AC0AC1">
        <w:t>56)</w:t>
      </w:r>
      <w:r w:rsidR="007643FE" w:rsidRPr="00AC0AC1">
        <w:t>.</w:t>
      </w:r>
      <w:r w:rsidR="000B4C6A" w:rsidRPr="00AC0AC1">
        <w:t xml:space="preserve"> </w:t>
      </w:r>
      <w:r w:rsidR="006C3F93" w:rsidRPr="00AC0AC1">
        <w:t xml:space="preserve">In the body of our </w:t>
      </w:r>
      <w:r w:rsidR="001A64E7" w:rsidRPr="00AC0AC1">
        <w:t>contract,</w:t>
      </w:r>
      <w:r w:rsidR="006C3F93" w:rsidRPr="00AC0AC1">
        <w:t xml:space="preserve"> we first define a wait for 10 slots and throw away the result</w:t>
      </w:r>
      <w:r w:rsidR="00604BBE" w:rsidRPr="00AC0AC1">
        <w:t xml:space="preserve"> </w:t>
      </w:r>
      <w:r w:rsidR="009F236B" w:rsidRPr="00AC0AC1">
        <w:t>(</w:t>
      </w:r>
      <w:r w:rsidR="00604BBE" w:rsidRPr="00AC0AC1">
        <w:t>58)</w:t>
      </w:r>
      <w:r w:rsidR="006C3F93" w:rsidRPr="00AC0AC1">
        <w:t xml:space="preserve">. </w:t>
      </w:r>
      <w:r w:rsidR="00604BBE" w:rsidRPr="00AC0AC1">
        <w:t>Then we use the tell function that has following type signature:</w:t>
      </w:r>
    </w:p>
    <w:p w14:paraId="0D21D66C" w14:textId="6FAD5CA1" w:rsidR="00604BBE" w:rsidRPr="00AC0AC1" w:rsidRDefault="00604BBE" w:rsidP="00604BBE">
      <w:pPr>
        <w:pStyle w:val="SourceCode"/>
        <w:rPr>
          <w:noProof w:val="0"/>
          <w:lang w:val="en-US"/>
        </w:rPr>
      </w:pPr>
      <w:r w:rsidRPr="00AC0AC1">
        <w:rPr>
          <w:noProof w:val="0"/>
          <w:lang w:val="en-US"/>
        </w:rPr>
        <w:t>tell :: w -&gt; Contract w s e ()</w:t>
      </w:r>
    </w:p>
    <w:p w14:paraId="662B9B9D" w14:textId="107ADB96" w:rsidR="00604BBE" w:rsidRPr="00AC0AC1" w:rsidRDefault="001A64E7" w:rsidP="00604BBE">
      <w:pPr>
        <w:spacing w:before="0" w:after="0"/>
      </w:pPr>
      <w:r w:rsidRPr="00AC0AC1">
        <w:t>So,</w:t>
      </w:r>
      <w:r w:rsidR="00F23BD0" w:rsidRPr="00AC0AC1">
        <w:t xml:space="preserve"> we provide a writer and the tell function creates a contract. We repeat this step two times </w:t>
      </w:r>
      <w:r w:rsidR="009F236B" w:rsidRPr="00AC0AC1">
        <w:t>(</w:t>
      </w:r>
      <w:r w:rsidR="00F23BD0" w:rsidRPr="00AC0AC1">
        <w:t xml:space="preserve">58-62). </w:t>
      </w:r>
      <w:r w:rsidR="0062068C" w:rsidRPr="00AC0AC1">
        <w:t xml:space="preserve">In the emulator trace we first activate the contract and then wait for 5 slots </w:t>
      </w:r>
      <w:r w:rsidR="009F236B" w:rsidRPr="00AC0AC1">
        <w:t>(</w:t>
      </w:r>
      <w:r w:rsidR="0062068C" w:rsidRPr="00AC0AC1">
        <w:t xml:space="preserve">66-68). </w:t>
      </w:r>
      <w:r w:rsidR="00F12673" w:rsidRPr="00AC0AC1">
        <w:t xml:space="preserve">We look up the state of a running contract with the </w:t>
      </w:r>
      <w:r w:rsidR="00F12673" w:rsidRPr="00AC0AC1">
        <w:rPr>
          <w:i/>
        </w:rPr>
        <w:t>observableState</w:t>
      </w:r>
      <w:r w:rsidR="00F12673" w:rsidRPr="00AC0AC1">
        <w:t xml:space="preserve"> function.</w:t>
      </w:r>
      <w:r w:rsidR="003A6273" w:rsidRPr="00AC0AC1">
        <w:t xml:space="preserve"> As argument it takes a handle of the running contract. </w:t>
      </w:r>
      <w:r w:rsidR="00526093" w:rsidRPr="00AC0AC1">
        <w:t xml:space="preserve">Then we log the result we get </w:t>
      </w:r>
      <w:r w:rsidR="009F236B" w:rsidRPr="00AC0AC1">
        <w:t>(</w:t>
      </w:r>
      <w:r w:rsidR="00526093" w:rsidRPr="00AC0AC1">
        <w:t xml:space="preserve">70). </w:t>
      </w:r>
      <w:r w:rsidR="00952720" w:rsidRPr="00AC0AC1">
        <w:t xml:space="preserve">When we test this </w:t>
      </w:r>
      <w:r w:rsidRPr="00AC0AC1">
        <w:t>example,</w:t>
      </w:r>
      <w:r w:rsidR="00952720" w:rsidRPr="00AC0AC1">
        <w:t xml:space="preserve"> we see that the first log returns just an empty list [], the second log returns [1] and the third log returns [1,2</w:t>
      </w:r>
      <w:r w:rsidR="0038033C" w:rsidRPr="00AC0AC1">
        <w:t xml:space="preserve">]. </w:t>
      </w:r>
      <w:r w:rsidR="00952720" w:rsidRPr="00AC0AC1">
        <w:t xml:space="preserve">The state in the beginning is a </w:t>
      </w:r>
      <w:r w:rsidR="00952720" w:rsidRPr="00AC0AC1">
        <w:rPr>
          <w:i/>
        </w:rPr>
        <w:t>mempty</w:t>
      </w:r>
      <w:r w:rsidR="00952720" w:rsidRPr="00AC0AC1">
        <w:t xml:space="preserve"> monoid and then each time you </w:t>
      </w:r>
      <w:r w:rsidR="0038033C" w:rsidRPr="00AC0AC1">
        <w:t>call the</w:t>
      </w:r>
      <w:r w:rsidR="00952720" w:rsidRPr="00AC0AC1">
        <w:t xml:space="preserve"> </w:t>
      </w:r>
      <w:r w:rsidR="00952720" w:rsidRPr="00AC0AC1">
        <w:rPr>
          <w:i/>
        </w:rPr>
        <w:t>tell</w:t>
      </w:r>
      <w:r w:rsidR="0038033C" w:rsidRPr="00AC0AC1">
        <w:t xml:space="preserve"> function</w:t>
      </w:r>
      <w:r w:rsidR="00952720" w:rsidRPr="00AC0AC1">
        <w:t xml:space="preserve"> the </w:t>
      </w:r>
      <w:r w:rsidR="00952720" w:rsidRPr="00AC0AC1">
        <w:rPr>
          <w:i/>
        </w:rPr>
        <w:t>mappend</w:t>
      </w:r>
      <w:r w:rsidR="00952720" w:rsidRPr="00AC0AC1">
        <w:t xml:space="preserve"> function is used to update the state. </w:t>
      </w:r>
      <w:r w:rsidR="0057176A" w:rsidRPr="00AC0AC1">
        <w:t xml:space="preserve">On the real blockchain the user can interact with the contract by invoking endpoints and the contract can communicate back its state with the use of the </w:t>
      </w:r>
      <w:r w:rsidR="0057176A" w:rsidRPr="00AC0AC1">
        <w:rPr>
          <w:i/>
        </w:rPr>
        <w:t>tell</w:t>
      </w:r>
      <w:r w:rsidR="0057176A" w:rsidRPr="00AC0AC1">
        <w:t xml:space="preserve"> function. </w:t>
      </w:r>
    </w:p>
    <w:p w14:paraId="182E37BF" w14:textId="1DE7C92D" w:rsidR="00293DA5" w:rsidRPr="00AC0AC1" w:rsidRDefault="00293DA5" w:rsidP="00293DA5">
      <w:pPr>
        <w:pStyle w:val="Heading2"/>
        <w:rPr>
          <w:lang w:val="en-US"/>
        </w:rPr>
      </w:pPr>
      <w:bookmarkStart w:id="51" w:name="_Toc102838237"/>
      <w:r w:rsidRPr="00AC0AC1">
        <w:rPr>
          <w:lang w:val="en-US"/>
        </w:rPr>
        <w:t>Homework</w:t>
      </w:r>
      <w:bookmarkEnd w:id="51"/>
    </w:p>
    <w:p w14:paraId="401D6A1C" w14:textId="4545B254" w:rsidR="00293DA5" w:rsidRPr="00AC0AC1" w:rsidRDefault="008A7A6B" w:rsidP="007258A6">
      <w:pPr>
        <w:spacing w:before="0"/>
      </w:pPr>
      <w:r w:rsidRPr="00AC0AC1">
        <w:t>For this homework we want to write an emulator trace for a simple contract that pays some ADA to a give public key. The trace should take in 2 integer parameters</w:t>
      </w:r>
      <w:r w:rsidR="00D44651" w:rsidRPr="00AC0AC1">
        <w:t xml:space="preserve"> that represent the amount of lovelace</w:t>
      </w:r>
      <w:r w:rsidRPr="00AC0AC1">
        <w:t xml:space="preserve"> and it should call the pay contract twice. </w:t>
      </w:r>
      <w:r w:rsidR="00A94569" w:rsidRPr="00AC0AC1">
        <w:t xml:space="preserve">The </w:t>
      </w:r>
      <w:r w:rsidR="00D44651" w:rsidRPr="00AC0AC1">
        <w:t xml:space="preserve">recipient should be wallet two. Here is the code from the </w:t>
      </w:r>
      <w:r w:rsidR="00D44651" w:rsidRPr="00AC0AC1">
        <w:rPr>
          <w:i/>
        </w:rPr>
        <w:t>Solution.hs</w:t>
      </w:r>
      <w:r w:rsidR="00D44651" w:rsidRPr="00AC0AC1">
        <w:t xml:space="preserve"> file.</w:t>
      </w:r>
    </w:p>
    <w:p w14:paraId="2C101864"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00846CAE"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7349F319"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77000682"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57069B57"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33824B0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2884E6AB"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D91FE8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w:t>
      </w:r>
      <w:r w:rsidRPr="00AC0AC1">
        <w:rPr>
          <w:rFonts w:ascii="Consolas" w:eastAsia="Times New Roman" w:hAnsi="Consolas"/>
          <w:color w:val="333333"/>
          <w:sz w:val="21"/>
          <w:szCs w:val="21"/>
        </w:rPr>
        <w:t xml:space="preserve">   </w:t>
      </w:r>
    </w:p>
    <w:p w14:paraId="34DE0A5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Week04.Solution</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53F4CC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287219D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3C56C80A"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Functor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void</w:t>
      </w:r>
      <w:r w:rsidRPr="00AC0AC1">
        <w:rPr>
          <w:rFonts w:ascii="Consolas" w:eastAsia="Times New Roman" w:hAnsi="Consolas"/>
          <w:color w:val="777777"/>
          <w:sz w:val="21"/>
          <w:szCs w:val="21"/>
        </w:rPr>
        <w:t>)</w:t>
      </w:r>
    </w:p>
    <w:p w14:paraId="68450D88"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unpack</w:t>
      </w:r>
      <w:r w:rsidRPr="00AC0AC1">
        <w:rPr>
          <w:rFonts w:ascii="Consolas" w:eastAsia="Times New Roman" w:hAnsi="Consolas"/>
          <w:color w:val="777777"/>
          <w:sz w:val="21"/>
          <w:szCs w:val="21"/>
        </w:rPr>
        <w:t>)</w:t>
      </w:r>
    </w:p>
    <w:p w14:paraId="3C251BCF"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76A8A24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3E663B9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7309A3F7"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53E421D5"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71F2BFD1"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08B5B428"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3DCD267E"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p>
    <w:p w14:paraId="024A7FF3"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PayParams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PayParams</w:t>
      </w:r>
    </w:p>
    <w:p w14:paraId="7F1B4E63"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ppRecipient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p>
    <w:p w14:paraId="559B2640"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ppLovelace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3C174097"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6315A470"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505256BF"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PaySchema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pay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PayParams</w:t>
      </w:r>
    </w:p>
    <w:p w14:paraId="01D6B31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24A1E4DB"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payContract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1D57B6D"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payContract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5ECFB9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pp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pay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return</w:t>
      </w:r>
    </w:p>
    <w:p w14:paraId="0D9D78BA"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mustPayToPubKey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ppRecipient pp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F7C6E0E" w14:textId="7827050C"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ppLovelace pp</w:t>
      </w:r>
    </w:p>
    <w:p w14:paraId="0BF99014"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handleError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caught 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unpack err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396CA48" w14:textId="4F73D4CE"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submitTx tx</w:t>
      </w:r>
    </w:p>
    <w:p w14:paraId="3ADAF2AA"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payContract</w:t>
      </w:r>
    </w:p>
    <w:p w14:paraId="7C9C3AA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1083CD4D"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payTrace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B67BD58"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payTrace x 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5D79F8D"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payContract</w:t>
      </w:r>
    </w:p>
    <w:p w14:paraId="7C10C21B"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29F37681"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pay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PayParams</w:t>
      </w:r>
    </w:p>
    <w:p w14:paraId="7C15ED87"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ppRecipient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70465CD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ppLovelace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w:t>
      </w:r>
    </w:p>
    <w:p w14:paraId="566557D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8E78696"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3522D3CD"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pay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PayParams</w:t>
      </w:r>
    </w:p>
    <w:p w14:paraId="142438DD"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ppRecipient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4CA64483"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ppLovelace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w:t>
      </w:r>
    </w:p>
    <w:p w14:paraId="219F2158"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0CEF8F2"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4F313CCC"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2EF632B4"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51</w:t>
      </w:r>
      <w:r w:rsidRPr="00AC0AC1">
        <w:rPr>
          <w:rFonts w:ascii="Consolas" w:eastAsia="Times New Roman" w:hAnsi="Consolas"/>
          <w:color w:val="333333"/>
          <w:sz w:val="21"/>
          <w:szCs w:val="21"/>
        </w:rPr>
        <w:t xml:space="preserve">  payTest1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6040001"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payTest1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payTrace </w:t>
      </w:r>
      <w:r w:rsidRPr="00AC0AC1">
        <w:rPr>
          <w:rFonts w:ascii="Consolas" w:eastAsia="Times New Roman" w:hAnsi="Consolas"/>
          <w:color w:val="9C5D27"/>
          <w:sz w:val="21"/>
          <w:szCs w:val="21"/>
        </w:rPr>
        <w:t>10_000_000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20_000_000</w:t>
      </w:r>
    </w:p>
    <w:p w14:paraId="5280ED52"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371D3D27"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payTest2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7BFDD40" w14:textId="77777777" w:rsidR="007258A6" w:rsidRPr="00AC0AC1" w:rsidRDefault="007258A6" w:rsidP="007258A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payTest2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payTrace </w:t>
      </w:r>
      <w:r w:rsidRPr="00AC0AC1">
        <w:rPr>
          <w:rFonts w:ascii="Consolas" w:eastAsia="Times New Roman" w:hAnsi="Consolas"/>
          <w:color w:val="9C5D27"/>
          <w:sz w:val="21"/>
          <w:szCs w:val="21"/>
        </w:rPr>
        <w:t>1000_000_000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20_000_000</w:t>
      </w:r>
    </w:p>
    <w:p w14:paraId="10EDDE2B" w14:textId="77777777" w:rsidR="004076D8" w:rsidRPr="00AC0AC1" w:rsidRDefault="004076D8" w:rsidP="00604BBE">
      <w:pPr>
        <w:spacing w:before="0" w:after="0"/>
      </w:pPr>
    </w:p>
    <w:p w14:paraId="4F808BFC" w14:textId="6354FA9C" w:rsidR="00D04975" w:rsidRDefault="001A64E7" w:rsidP="00604BBE">
      <w:pPr>
        <w:spacing w:before="0" w:after="0"/>
      </w:pPr>
      <w:r w:rsidRPr="00AC0AC1">
        <w:t>First,</w:t>
      </w:r>
      <w:r w:rsidR="00E64159" w:rsidRPr="00AC0AC1">
        <w:t xml:space="preserve"> we create the type </w:t>
      </w:r>
      <w:r w:rsidR="00E64159" w:rsidRPr="00AC0AC1">
        <w:rPr>
          <w:i/>
        </w:rPr>
        <w:t>PayParams</w:t>
      </w:r>
      <w:r w:rsidR="00E64159" w:rsidRPr="00AC0AC1">
        <w:t xml:space="preserve"> where we specify the recipient and the amount of lovelace we want to pay </w:t>
      </w:r>
      <w:r w:rsidR="009F236B" w:rsidRPr="00AC0AC1">
        <w:t>(</w:t>
      </w:r>
      <w:r w:rsidR="00E64159" w:rsidRPr="00AC0AC1">
        <w:t xml:space="preserve">22-25). Then we define the schema which has only the pay endpoint available. </w:t>
      </w:r>
      <w:r w:rsidRPr="00AC0AC1">
        <w:t>Next,</w:t>
      </w:r>
      <w:r w:rsidR="00E64159" w:rsidRPr="00AC0AC1">
        <w:t xml:space="preserve"> we define our pay contract that is parameterized by our schema and uses the Text type for the error message. </w:t>
      </w:r>
      <w:r w:rsidR="00AE2B2C" w:rsidRPr="00AC0AC1">
        <w:t xml:space="preserve">In the first line of our </w:t>
      </w:r>
      <w:r w:rsidRPr="00AC0AC1">
        <w:t>contract,</w:t>
      </w:r>
      <w:r w:rsidR="00AE2B2C" w:rsidRPr="00AC0AC1">
        <w:t xml:space="preserve"> we invoke the pay endpoint by immediately returning </w:t>
      </w:r>
      <w:r w:rsidR="002E5C2D">
        <w:t xml:space="preserve">the </w:t>
      </w:r>
      <w:r w:rsidR="00AE2B2C" w:rsidRPr="00AC0AC1">
        <w:t>contract</w:t>
      </w:r>
      <w:r w:rsidR="002E5C2D">
        <w:t xml:space="preserve"> input value </w:t>
      </w:r>
      <w:r w:rsidR="00AE2B2C" w:rsidRPr="00AC0AC1">
        <w:t>without any side effects</w:t>
      </w:r>
      <w:r w:rsidR="00EF41ED" w:rsidRPr="00AC0AC1">
        <w:t xml:space="preserve"> </w:t>
      </w:r>
      <w:r w:rsidR="009F236B" w:rsidRPr="00AC0AC1">
        <w:t>(</w:t>
      </w:r>
      <w:r w:rsidR="00EF41ED" w:rsidRPr="00AC0AC1">
        <w:t>31)</w:t>
      </w:r>
      <w:r w:rsidR="00AE2B2C" w:rsidRPr="00AC0AC1">
        <w:t>.</w:t>
      </w:r>
      <w:r w:rsidR="002E5C2D">
        <w:t xml:space="preserve"> </w:t>
      </w:r>
      <w:r w:rsidR="00AD3368" w:rsidRPr="00AC0AC1">
        <w:t xml:space="preserve">This means that we return the input parameters defined in the </w:t>
      </w:r>
      <w:r w:rsidR="00AD3368" w:rsidRPr="00AC0AC1">
        <w:rPr>
          <w:i/>
        </w:rPr>
        <w:t>PayParams</w:t>
      </w:r>
      <w:r w:rsidR="00AD3368" w:rsidRPr="00AC0AC1">
        <w:t xml:space="preserve"> data type that are in a contract monad context.</w:t>
      </w:r>
      <w:r w:rsidR="00AE2B2C" w:rsidRPr="00AC0AC1">
        <w:t xml:space="preserve"> </w:t>
      </w:r>
      <w:r w:rsidRPr="00AC0AC1">
        <w:t>Next,</w:t>
      </w:r>
      <w:r w:rsidR="00EF41ED" w:rsidRPr="00AC0AC1">
        <w:t xml:space="preserve"> we create a transaction where we use the </w:t>
      </w:r>
      <w:r w:rsidR="00EF41ED" w:rsidRPr="00AC0AC1">
        <w:rPr>
          <w:i/>
        </w:rPr>
        <w:t>mustPayToPubKey</w:t>
      </w:r>
      <w:r w:rsidR="00EF41ED" w:rsidRPr="00AC0AC1">
        <w:t xml:space="preserve"> function which takes in a public key hash </w:t>
      </w:r>
      <w:r w:rsidR="009F236B" w:rsidRPr="00AC0AC1">
        <w:t>(</w:t>
      </w:r>
      <w:r w:rsidR="00EF41ED" w:rsidRPr="00AC0AC1">
        <w:t xml:space="preserve">32). Then we handle the error when we submit the transaction. In our case the error will be </w:t>
      </w:r>
      <w:r w:rsidR="00DC7CB3" w:rsidRPr="00AC0AC1">
        <w:t xml:space="preserve">triggered </w:t>
      </w:r>
      <w:r w:rsidR="00EF41ED" w:rsidRPr="00AC0AC1">
        <w:t xml:space="preserve">when we try to submit a transaction with </w:t>
      </w:r>
      <w:r w:rsidR="00DC7CB3" w:rsidRPr="00AC0AC1">
        <w:t>a larger amount of lovelace than</w:t>
      </w:r>
      <w:r w:rsidR="00EF41ED" w:rsidRPr="00AC0AC1">
        <w:t xml:space="preserve"> the wallet has</w:t>
      </w:r>
      <w:r w:rsidR="00DC7CB3" w:rsidRPr="00AC0AC1">
        <w:t xml:space="preserve"> available</w:t>
      </w:r>
      <w:r w:rsidR="001B7654" w:rsidRPr="00AC0AC1">
        <w:t xml:space="preserve"> </w:t>
      </w:r>
      <w:r w:rsidR="009F236B" w:rsidRPr="00AC0AC1">
        <w:t>(</w:t>
      </w:r>
      <w:r w:rsidR="001B7654" w:rsidRPr="00AC0AC1">
        <w:t>33)</w:t>
      </w:r>
      <w:r w:rsidR="00EF41ED" w:rsidRPr="00AC0AC1">
        <w:t>.</w:t>
      </w:r>
      <w:r w:rsidR="00952F63">
        <w:t xml:space="preserve"> The </w:t>
      </w:r>
      <w:r w:rsidR="00952F63" w:rsidRPr="00952F63">
        <w:rPr>
          <w:i/>
        </w:rPr>
        <w:t>submitTx</w:t>
      </w:r>
      <w:r w:rsidR="00952F63">
        <w:t xml:space="preserve"> function tries to balance the transaction which means it’s looking for available funds in our wallet</w:t>
      </w:r>
      <w:r w:rsidR="00FD0FFA">
        <w:t xml:space="preserve"> and then also constructs a transaction that returns the change amount back to our wallet</w:t>
      </w:r>
      <w:r w:rsidR="00952F63">
        <w:t xml:space="preserve">. </w:t>
      </w:r>
      <w:r w:rsidR="00D04975">
        <w:t>In the last line we recursively call the contract again so that it is still running and the trace can call the payment endpoint again.</w:t>
      </w:r>
    </w:p>
    <w:p w14:paraId="0508A4D6" w14:textId="77777777" w:rsidR="001A64E7" w:rsidRDefault="001A64E7" w:rsidP="00604BBE">
      <w:pPr>
        <w:spacing w:before="0" w:after="0"/>
      </w:pPr>
    </w:p>
    <w:p w14:paraId="7B9D7124" w14:textId="129757DD" w:rsidR="001B7654" w:rsidRPr="00AC0AC1" w:rsidRDefault="004A4A69" w:rsidP="00604BBE">
      <w:pPr>
        <w:spacing w:before="0" w:after="0"/>
      </w:pPr>
      <w:r>
        <w:t>The</w:t>
      </w:r>
      <w:r w:rsidR="001B7654" w:rsidRPr="00AC0AC1">
        <w:t xml:space="preserve"> trace will take in two parameters that represent the amount of lovelace we want to pay. </w:t>
      </w:r>
      <w:r w:rsidR="001A64E7" w:rsidRPr="00AC0AC1">
        <w:t>First,</w:t>
      </w:r>
      <w:r w:rsidR="001B7654" w:rsidRPr="00AC0AC1">
        <w:t xml:space="preserve"> we activate the contract and then we </w:t>
      </w:r>
      <w:r w:rsidR="001A15DE" w:rsidRPr="00AC0AC1">
        <w:t>define</w:t>
      </w:r>
      <w:r w:rsidR="001B7654" w:rsidRPr="00AC0AC1">
        <w:t xml:space="preserve"> the payment public key hash of wallet 2 </w:t>
      </w:r>
      <w:r w:rsidR="009F236B" w:rsidRPr="00AC0AC1">
        <w:t>(</w:t>
      </w:r>
      <w:r w:rsidR="001B7654" w:rsidRPr="00AC0AC1">
        <w:t>38-39).</w:t>
      </w:r>
      <w:r w:rsidR="002E5C2D">
        <w:t xml:space="preserve"> </w:t>
      </w:r>
      <w:r w:rsidR="00AA35F2" w:rsidRPr="00AC0AC1">
        <w:t xml:space="preserve">Then we call our endpoints with the give parameters and wait for one slot after each endpoint call </w:t>
      </w:r>
      <w:r w:rsidR="009F236B" w:rsidRPr="00AC0AC1">
        <w:t>(</w:t>
      </w:r>
      <w:r w:rsidR="00AA35F2" w:rsidRPr="00AC0AC1">
        <w:t xml:space="preserve">40-49). </w:t>
      </w:r>
      <w:r w:rsidR="006F5B35" w:rsidRPr="00AC0AC1">
        <w:t xml:space="preserve">In the end we create to IO actions that run our emulator traces with 2 different values. In the first run both payments should succeed but in the second run the first payment should produce an error because it tries to spend more funds </w:t>
      </w:r>
      <w:r w:rsidR="00520DEA" w:rsidRPr="00AC0AC1">
        <w:t>as there</w:t>
      </w:r>
      <w:r w:rsidR="006F5B35" w:rsidRPr="00AC0AC1">
        <w:t xml:space="preserve"> are available. This error should be catched and the second payment should still be processed. </w:t>
      </w:r>
      <w:r w:rsidR="00AC414F" w:rsidRPr="00AC0AC1">
        <w:t xml:space="preserve">Note that for the input values we are using numbers with underscores which is possible because we imported the </w:t>
      </w:r>
      <w:r w:rsidR="00AC414F" w:rsidRPr="00AC0AC1">
        <w:rPr>
          <w:i/>
        </w:rPr>
        <w:t>NumericUnderscores</w:t>
      </w:r>
      <w:r w:rsidR="00AC414F" w:rsidRPr="00AC0AC1">
        <w:t xml:space="preserve"> language extension.</w:t>
      </w:r>
    </w:p>
    <w:p w14:paraId="765722C2" w14:textId="77777777" w:rsidR="006B6ED4" w:rsidRPr="00AC0AC1" w:rsidRDefault="006B6ED4" w:rsidP="00604BBE">
      <w:pPr>
        <w:spacing w:before="0" w:after="0"/>
      </w:pPr>
    </w:p>
    <w:p w14:paraId="07DD7407" w14:textId="2EB4C0A6" w:rsidR="006B6ED4" w:rsidRPr="00AC0AC1" w:rsidRDefault="006B6ED4" w:rsidP="006B6ED4">
      <w:pPr>
        <w:pStyle w:val="Heading1"/>
        <w:spacing w:before="0"/>
        <w:rPr>
          <w:lang w:val="en-US"/>
        </w:rPr>
      </w:pPr>
      <w:bookmarkStart w:id="52" w:name="_Toc102838238"/>
      <w:r w:rsidRPr="00AC0AC1">
        <w:rPr>
          <w:lang w:val="en-US"/>
        </w:rPr>
        <w:lastRenderedPageBreak/>
        <w:t>Native tokens</w:t>
      </w:r>
      <w:bookmarkEnd w:id="52"/>
    </w:p>
    <w:p w14:paraId="674F68C2" w14:textId="59CDB5E5" w:rsidR="006B6ED4" w:rsidRPr="00AC0AC1" w:rsidRDefault="00C5163F" w:rsidP="00604BBE">
      <w:pPr>
        <w:spacing w:before="0" w:after="0"/>
      </w:pPr>
      <w:r w:rsidRPr="00AC0AC1">
        <w:t xml:space="preserve">To be able to work with native tokens and ADA we need the modules </w:t>
      </w:r>
      <w:r w:rsidRPr="00AC0AC1">
        <w:rPr>
          <w:i/>
        </w:rPr>
        <w:t>Plutus.V1.Ledger.Ada</w:t>
      </w:r>
      <w:r w:rsidRPr="00AC0AC1">
        <w:t xml:space="preserve"> and </w:t>
      </w:r>
      <w:r w:rsidRPr="00AC0AC1">
        <w:rPr>
          <w:i/>
        </w:rPr>
        <w:t>Plutus.V1.Ledger.Value</w:t>
      </w:r>
      <w:r w:rsidRPr="00AC0AC1">
        <w:t xml:space="preserve">. </w:t>
      </w:r>
      <w:r w:rsidR="00FF1429" w:rsidRPr="00AC0AC1">
        <w:t>First,</w:t>
      </w:r>
      <w:r w:rsidR="00CA0E8A" w:rsidRPr="00AC0AC1">
        <w:t xml:space="preserve"> we look at the value module where the type </w:t>
      </w:r>
      <w:r w:rsidR="00CA0E8A" w:rsidRPr="00AC0AC1">
        <w:rPr>
          <w:i/>
        </w:rPr>
        <w:t>Value</w:t>
      </w:r>
      <w:r w:rsidR="00CA0E8A" w:rsidRPr="00AC0AC1">
        <w:t xml:space="preserve"> </w:t>
      </w:r>
      <w:r w:rsidR="00B846A3">
        <w:t>i</w:t>
      </w:r>
      <w:r w:rsidR="00CA0E8A" w:rsidRPr="00AC0AC1">
        <w:t>s defined.</w:t>
      </w:r>
      <w:r w:rsidR="0072419D">
        <w:t xml:space="preserve"> </w:t>
      </w:r>
    </w:p>
    <w:p w14:paraId="05D78A2C" w14:textId="77777777" w:rsidR="00CA0E8A" w:rsidRPr="00AC0AC1" w:rsidRDefault="00CA0E8A" w:rsidP="00CA0E8A">
      <w:pPr>
        <w:keepNext/>
        <w:spacing w:before="0" w:after="0"/>
        <w:jc w:val="center"/>
      </w:pPr>
      <w:r w:rsidRPr="00AC0AC1">
        <w:rPr>
          <w:noProof/>
        </w:rPr>
        <w:drawing>
          <wp:inline distT="0" distB="0" distL="0" distR="0" wp14:anchorId="7001BF21" wp14:editId="2586C9FC">
            <wp:extent cx="5038725" cy="1143000"/>
            <wp:effectExtent l="0" t="0" r="9525" b="0"/>
            <wp:docPr id="15" name="Picture 15" descr="\\vmware-host\Shared Folders\shared\Pictures\Lecture 5\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5\valu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725" cy="1143000"/>
                    </a:xfrm>
                    <a:prstGeom prst="rect">
                      <a:avLst/>
                    </a:prstGeom>
                    <a:noFill/>
                    <a:ln>
                      <a:noFill/>
                    </a:ln>
                  </pic:spPr>
                </pic:pic>
              </a:graphicData>
            </a:graphic>
          </wp:inline>
        </w:drawing>
      </w:r>
    </w:p>
    <w:p w14:paraId="46648C7F" w14:textId="19EF01E6" w:rsidR="00CA0E8A" w:rsidRPr="00AC0AC1" w:rsidRDefault="00CA0E8A" w:rsidP="008E0AB7">
      <w:pPr>
        <w:pStyle w:val="Caption"/>
        <w:spacing w:before="0"/>
        <w:rPr>
          <w:lang w:val="en-US"/>
        </w:rPr>
      </w:pPr>
      <w:bookmarkStart w:id="53" w:name="_Toc102838348"/>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18</w:t>
      </w:r>
      <w:r w:rsidRPr="00AC0AC1">
        <w:rPr>
          <w:lang w:val="en-US"/>
        </w:rPr>
        <w:fldChar w:fldCharType="end"/>
      </w:r>
      <w:r w:rsidR="00F44588" w:rsidRPr="00AC0AC1">
        <w:rPr>
          <w:lang w:val="en-US"/>
        </w:rPr>
        <w:t xml:space="preserve"> - </w:t>
      </w:r>
      <w:r w:rsidRPr="00AC0AC1">
        <w:rPr>
          <w:lang w:val="en-US"/>
        </w:rPr>
        <w:t>Value type</w:t>
      </w:r>
      <w:bookmarkEnd w:id="53"/>
    </w:p>
    <w:p w14:paraId="26300959" w14:textId="4A7B4423" w:rsidR="00CA0E8A" w:rsidRPr="00AC0AC1" w:rsidRDefault="008E0AB7" w:rsidP="00604BBE">
      <w:pPr>
        <w:spacing w:before="0" w:after="0"/>
      </w:pPr>
      <w:r w:rsidRPr="00AC0AC1">
        <w:t xml:space="preserve">Token name and currency symbol are just wrappers for the type </w:t>
      </w:r>
      <w:r w:rsidRPr="00AC0AC1">
        <w:rPr>
          <w:i/>
        </w:rPr>
        <w:t>BuiltingByteString</w:t>
      </w:r>
      <w:r w:rsidRPr="00AC0AC1">
        <w:t xml:space="preserve"> that represents a byte string. </w:t>
      </w:r>
      <w:r w:rsidR="008147C4" w:rsidRPr="00AC0AC1">
        <w:t xml:space="preserve">These two byte strings define a native token or coin. </w:t>
      </w:r>
      <w:r w:rsidRPr="00AC0AC1">
        <w:t xml:space="preserve">The integer represents the amount of the currency. </w:t>
      </w:r>
      <w:r w:rsidR="00014964" w:rsidRPr="00AC0AC1">
        <w:t>There is</w:t>
      </w:r>
      <w:r w:rsidR="002A2610" w:rsidRPr="00AC0AC1">
        <w:t xml:space="preserve"> also</w:t>
      </w:r>
      <w:r w:rsidR="00014964" w:rsidRPr="00AC0AC1">
        <w:t xml:space="preserve"> another type called </w:t>
      </w:r>
      <w:r w:rsidR="00014964" w:rsidRPr="00AC0AC1">
        <w:rPr>
          <w:i/>
        </w:rPr>
        <w:t>AssetClass</w:t>
      </w:r>
      <w:r w:rsidR="00F03AA0" w:rsidRPr="00AC0AC1">
        <w:t xml:space="preserve"> (</w:t>
      </w:r>
      <w:r w:rsidR="00F03AA0" w:rsidRPr="00AC0AC1">
        <w:fldChar w:fldCharType="begin"/>
      </w:r>
      <w:r w:rsidR="00F03AA0" w:rsidRPr="00AC0AC1">
        <w:instrText xml:space="preserve"> REF _Ref97717935 \h </w:instrText>
      </w:r>
      <w:r w:rsidR="00F03AA0" w:rsidRPr="00AC0AC1">
        <w:fldChar w:fldCharType="separate"/>
      </w:r>
      <w:r w:rsidR="000A2D3C" w:rsidRPr="00AC0AC1">
        <w:t xml:space="preserve">Figure </w:t>
      </w:r>
      <w:r w:rsidR="000A2D3C">
        <w:rPr>
          <w:noProof/>
        </w:rPr>
        <w:t>19</w:t>
      </w:r>
      <w:r w:rsidR="00F03AA0" w:rsidRPr="00AC0AC1">
        <w:fldChar w:fldCharType="end"/>
      </w:r>
      <w:r w:rsidR="00F03AA0" w:rsidRPr="00AC0AC1">
        <w:t>)</w:t>
      </w:r>
      <w:r w:rsidR="00014964" w:rsidRPr="00AC0AC1">
        <w:t>.</w:t>
      </w:r>
    </w:p>
    <w:p w14:paraId="280EE2A6" w14:textId="77777777" w:rsidR="00F03AA0" w:rsidRPr="00AC0AC1" w:rsidRDefault="00F03AA0" w:rsidP="00F03AA0">
      <w:pPr>
        <w:keepNext/>
        <w:spacing w:before="0" w:after="0"/>
        <w:jc w:val="center"/>
      </w:pPr>
      <w:r w:rsidRPr="00AC0AC1">
        <w:rPr>
          <w:noProof/>
        </w:rPr>
        <w:drawing>
          <wp:inline distT="0" distB="0" distL="0" distR="0" wp14:anchorId="523485E3" wp14:editId="7D498979">
            <wp:extent cx="4067175" cy="1019175"/>
            <wp:effectExtent l="0" t="0" r="9525" b="9525"/>
            <wp:docPr id="16" name="Picture 16" descr="\\vmware-host\Shared Folders\shared\Pictures\Lecture 5\asse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5\asset-cla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67175" cy="1019175"/>
                    </a:xfrm>
                    <a:prstGeom prst="rect">
                      <a:avLst/>
                    </a:prstGeom>
                    <a:noFill/>
                    <a:ln>
                      <a:noFill/>
                    </a:ln>
                  </pic:spPr>
                </pic:pic>
              </a:graphicData>
            </a:graphic>
          </wp:inline>
        </w:drawing>
      </w:r>
    </w:p>
    <w:p w14:paraId="46FFDFB6" w14:textId="6CD52299" w:rsidR="00014964" w:rsidRPr="00AC0AC1" w:rsidRDefault="00F03AA0" w:rsidP="00F03AA0">
      <w:pPr>
        <w:pStyle w:val="Caption"/>
        <w:spacing w:before="0"/>
        <w:rPr>
          <w:lang w:val="en-US"/>
        </w:rPr>
      </w:pPr>
      <w:bookmarkStart w:id="54" w:name="_Ref97717935"/>
      <w:bookmarkStart w:id="55" w:name="_Toc102838349"/>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19</w:t>
      </w:r>
      <w:r w:rsidRPr="00AC0AC1">
        <w:rPr>
          <w:lang w:val="en-US"/>
        </w:rPr>
        <w:fldChar w:fldCharType="end"/>
      </w:r>
      <w:bookmarkEnd w:id="54"/>
      <w:r w:rsidR="003F3A8A" w:rsidRPr="00AC0AC1">
        <w:rPr>
          <w:lang w:val="en-US"/>
        </w:rPr>
        <w:t xml:space="preserve"> – AssetC</w:t>
      </w:r>
      <w:r w:rsidRPr="00AC0AC1">
        <w:rPr>
          <w:lang w:val="en-US"/>
        </w:rPr>
        <w:t>lass</w:t>
      </w:r>
      <w:r w:rsidR="003F3A8A" w:rsidRPr="00AC0AC1">
        <w:rPr>
          <w:lang w:val="en-US"/>
        </w:rPr>
        <w:t xml:space="preserve"> type</w:t>
      </w:r>
      <w:bookmarkEnd w:id="55"/>
    </w:p>
    <w:p w14:paraId="77AB02DC" w14:textId="0D09DF5E" w:rsidR="00014964" w:rsidRPr="00AC0AC1" w:rsidRDefault="002A2610" w:rsidP="00604BBE">
      <w:pPr>
        <w:spacing w:before="0" w:after="0"/>
      </w:pPr>
      <w:r w:rsidRPr="00AC0AC1">
        <w:t xml:space="preserve">It defines </w:t>
      </w:r>
      <w:r w:rsidR="003F3A8A" w:rsidRPr="00AC0AC1">
        <w:t>an</w:t>
      </w:r>
      <w:r w:rsidRPr="00AC0AC1">
        <w:t xml:space="preserve"> asse</w:t>
      </w:r>
      <w:r w:rsidR="003F3A8A" w:rsidRPr="00AC0AC1">
        <w:t>t</w:t>
      </w:r>
      <w:r w:rsidRPr="00AC0AC1">
        <w:t xml:space="preserve"> class which is a native token or coin. </w:t>
      </w:r>
      <w:r w:rsidR="00B854B6" w:rsidRPr="00AC0AC1">
        <w:t xml:space="preserve">A Value just says how many units of an asset class are contained in it. </w:t>
      </w:r>
      <w:r w:rsidR="007D46A8" w:rsidRPr="00AC0AC1">
        <w:t>Now let’s look at some examples from the Repl.</w:t>
      </w:r>
    </w:p>
    <w:p w14:paraId="59DE5E80" w14:textId="77777777" w:rsidR="0097621E" w:rsidRPr="00AC0AC1" w:rsidRDefault="0097621E" w:rsidP="0097621E">
      <w:pPr>
        <w:pStyle w:val="SourceCode"/>
        <w:rPr>
          <w:noProof w:val="0"/>
          <w:lang w:val="en-US"/>
        </w:rPr>
      </w:pPr>
      <w:r w:rsidRPr="00AC0AC1">
        <w:rPr>
          <w:noProof w:val="0"/>
          <w:lang w:val="en-US"/>
        </w:rPr>
        <w:t xml:space="preserve">ghci&gt; import Plutus.V1.Ledger.Value </w:t>
      </w:r>
    </w:p>
    <w:p w14:paraId="6AD9E211" w14:textId="42DC39E1" w:rsidR="007D46A8" w:rsidRPr="00AC0AC1" w:rsidRDefault="0097621E" w:rsidP="0097621E">
      <w:pPr>
        <w:pStyle w:val="SourceCode"/>
        <w:rPr>
          <w:noProof w:val="0"/>
          <w:lang w:val="en-US"/>
        </w:rPr>
      </w:pPr>
      <w:r w:rsidRPr="00AC0AC1">
        <w:rPr>
          <w:noProof w:val="0"/>
          <w:lang w:val="en-US"/>
        </w:rPr>
        <w:t>ghci&gt; import Plutus.V1.Ledger.Ada</w:t>
      </w:r>
    </w:p>
    <w:p w14:paraId="15A548D4" w14:textId="4500ACE5" w:rsidR="0097621E" w:rsidRPr="00AC0AC1" w:rsidRDefault="0097621E" w:rsidP="0097621E">
      <w:pPr>
        <w:pStyle w:val="SourceCode"/>
        <w:rPr>
          <w:noProof w:val="0"/>
          <w:lang w:val="en-US"/>
        </w:rPr>
      </w:pPr>
      <w:r w:rsidRPr="00AC0AC1">
        <w:rPr>
          <w:noProof w:val="0"/>
          <w:lang w:val="en-US"/>
        </w:rPr>
        <w:t>ghci&gt; :set –XoverloadedStrings</w:t>
      </w:r>
    </w:p>
    <w:p w14:paraId="70128330" w14:textId="77777777" w:rsidR="00D17555" w:rsidRPr="00AC0AC1" w:rsidRDefault="00D17555" w:rsidP="00D17555">
      <w:pPr>
        <w:pStyle w:val="SourceCode"/>
        <w:rPr>
          <w:noProof w:val="0"/>
          <w:lang w:val="en-US"/>
        </w:rPr>
      </w:pPr>
      <w:r w:rsidRPr="00AC0AC1">
        <w:rPr>
          <w:noProof w:val="0"/>
          <w:lang w:val="en-US"/>
        </w:rPr>
        <w:t xml:space="preserve">ghci&gt; :t adaSymbol </w:t>
      </w:r>
    </w:p>
    <w:p w14:paraId="113FBED4" w14:textId="77777777" w:rsidR="00D17555" w:rsidRPr="00AC0AC1" w:rsidRDefault="00D17555" w:rsidP="00D17555">
      <w:pPr>
        <w:pStyle w:val="SourceCode"/>
        <w:rPr>
          <w:noProof w:val="0"/>
          <w:lang w:val="en-US"/>
        </w:rPr>
      </w:pPr>
      <w:r w:rsidRPr="00AC0AC1">
        <w:rPr>
          <w:noProof w:val="0"/>
          <w:lang w:val="en-US"/>
        </w:rPr>
        <w:t>adaSymbol :: CurrencySymbol</w:t>
      </w:r>
    </w:p>
    <w:p w14:paraId="55887E31" w14:textId="77777777" w:rsidR="00D17555" w:rsidRPr="00AC0AC1" w:rsidRDefault="00D17555" w:rsidP="00D17555">
      <w:pPr>
        <w:pStyle w:val="SourceCode"/>
        <w:rPr>
          <w:noProof w:val="0"/>
          <w:lang w:val="en-US"/>
        </w:rPr>
      </w:pPr>
      <w:r w:rsidRPr="00AC0AC1">
        <w:rPr>
          <w:noProof w:val="0"/>
          <w:lang w:val="en-US"/>
        </w:rPr>
        <w:t xml:space="preserve">ghci&gt; adaSymbol </w:t>
      </w:r>
    </w:p>
    <w:p w14:paraId="0F01C210" w14:textId="77777777" w:rsidR="0097621E" w:rsidRPr="00AC0AC1" w:rsidRDefault="0097621E" w:rsidP="0097621E">
      <w:pPr>
        <w:pStyle w:val="SourceCode"/>
        <w:rPr>
          <w:noProof w:val="0"/>
          <w:lang w:val="en-US"/>
        </w:rPr>
      </w:pPr>
    </w:p>
    <w:p w14:paraId="7959E296" w14:textId="77777777" w:rsidR="005D446D" w:rsidRPr="00AC0AC1" w:rsidRDefault="005D446D" w:rsidP="005D446D">
      <w:pPr>
        <w:pStyle w:val="SourceCode"/>
        <w:rPr>
          <w:noProof w:val="0"/>
          <w:lang w:val="en-US"/>
        </w:rPr>
      </w:pPr>
      <w:r w:rsidRPr="00AC0AC1">
        <w:rPr>
          <w:noProof w:val="0"/>
          <w:lang w:val="en-US"/>
        </w:rPr>
        <w:t xml:space="preserve">ghci&gt; :t adaToken </w:t>
      </w:r>
    </w:p>
    <w:p w14:paraId="08567CB9" w14:textId="77777777" w:rsidR="005D446D" w:rsidRPr="00AC0AC1" w:rsidRDefault="005D446D" w:rsidP="005D446D">
      <w:pPr>
        <w:pStyle w:val="SourceCode"/>
        <w:rPr>
          <w:noProof w:val="0"/>
          <w:lang w:val="en-US"/>
        </w:rPr>
      </w:pPr>
      <w:r w:rsidRPr="00AC0AC1">
        <w:rPr>
          <w:noProof w:val="0"/>
          <w:lang w:val="en-US"/>
        </w:rPr>
        <w:t>adaToken :: TokenName</w:t>
      </w:r>
    </w:p>
    <w:p w14:paraId="78FB6BCB" w14:textId="77777777" w:rsidR="005D446D" w:rsidRPr="00AC0AC1" w:rsidRDefault="005D446D" w:rsidP="005D446D">
      <w:pPr>
        <w:pStyle w:val="SourceCode"/>
        <w:rPr>
          <w:noProof w:val="0"/>
          <w:lang w:val="en-US"/>
        </w:rPr>
      </w:pPr>
      <w:r w:rsidRPr="00AC0AC1">
        <w:rPr>
          <w:noProof w:val="0"/>
          <w:lang w:val="en-US"/>
        </w:rPr>
        <w:t xml:space="preserve">ghci&gt; adaToken </w:t>
      </w:r>
    </w:p>
    <w:p w14:paraId="59A15C3B" w14:textId="61936BCC" w:rsidR="005D446D" w:rsidRPr="00AC0AC1" w:rsidRDefault="005D446D" w:rsidP="00A050AA">
      <w:pPr>
        <w:pStyle w:val="SourceCode"/>
        <w:rPr>
          <w:noProof w:val="0"/>
          <w:lang w:val="en-US"/>
        </w:rPr>
      </w:pPr>
      <w:r w:rsidRPr="00AC0AC1">
        <w:rPr>
          <w:noProof w:val="0"/>
          <w:lang w:val="en-US"/>
        </w:rPr>
        <w:t>""</w:t>
      </w:r>
    </w:p>
    <w:p w14:paraId="6CB04316" w14:textId="77777777" w:rsidR="009636DE" w:rsidRPr="00AC0AC1" w:rsidRDefault="009636DE" w:rsidP="009636DE">
      <w:pPr>
        <w:pStyle w:val="SourceCode"/>
        <w:rPr>
          <w:noProof w:val="0"/>
          <w:lang w:val="en-US"/>
        </w:rPr>
      </w:pPr>
      <w:r w:rsidRPr="00AC0AC1">
        <w:rPr>
          <w:noProof w:val="0"/>
          <w:lang w:val="en-US"/>
        </w:rPr>
        <w:t xml:space="preserve">ghci&gt; :t lovelaceValueOf </w:t>
      </w:r>
    </w:p>
    <w:p w14:paraId="410A9110" w14:textId="77777777" w:rsidR="009636DE" w:rsidRPr="00AC0AC1" w:rsidRDefault="009636DE" w:rsidP="009636DE">
      <w:pPr>
        <w:pStyle w:val="SourceCode"/>
        <w:rPr>
          <w:noProof w:val="0"/>
          <w:lang w:val="en-US"/>
        </w:rPr>
      </w:pPr>
      <w:r w:rsidRPr="00AC0AC1">
        <w:rPr>
          <w:noProof w:val="0"/>
          <w:lang w:val="en-US"/>
        </w:rPr>
        <w:t>lovelaceValueOf :: Integer -&gt; Value</w:t>
      </w:r>
    </w:p>
    <w:p w14:paraId="4D6BE635" w14:textId="77777777" w:rsidR="009636DE" w:rsidRPr="00AC0AC1" w:rsidRDefault="009636DE" w:rsidP="009636DE">
      <w:pPr>
        <w:pStyle w:val="SourceCode"/>
        <w:rPr>
          <w:noProof w:val="0"/>
          <w:lang w:val="en-US"/>
        </w:rPr>
      </w:pPr>
      <w:r w:rsidRPr="00AC0AC1">
        <w:rPr>
          <w:noProof w:val="0"/>
          <w:lang w:val="en-US"/>
        </w:rPr>
        <w:t>ghci&gt; lovelaceValueOf 123</w:t>
      </w:r>
    </w:p>
    <w:p w14:paraId="1C5FF620" w14:textId="3F6B5F76" w:rsidR="009636DE" w:rsidRPr="00AC0AC1" w:rsidRDefault="009636DE" w:rsidP="009636DE">
      <w:pPr>
        <w:pStyle w:val="SourceCode"/>
        <w:rPr>
          <w:noProof w:val="0"/>
          <w:lang w:val="en-US"/>
        </w:rPr>
      </w:pPr>
      <w:r w:rsidRPr="00AC0AC1">
        <w:rPr>
          <w:noProof w:val="0"/>
          <w:lang w:val="en-US"/>
        </w:rPr>
        <w:t>Value (Map [(,Map [("",123)])])</w:t>
      </w:r>
    </w:p>
    <w:p w14:paraId="63BA64B1" w14:textId="0648D2C2" w:rsidR="0097621E" w:rsidRPr="00AC0AC1" w:rsidRDefault="00DF0C35" w:rsidP="00604BBE">
      <w:pPr>
        <w:spacing w:before="0" w:after="0"/>
      </w:pPr>
      <w:r w:rsidRPr="00AC0AC1">
        <w:t xml:space="preserve">We import the two modules and activate the language extension so we can enter byte strings as literal strings. </w:t>
      </w:r>
      <w:r w:rsidR="00F179E4" w:rsidRPr="00AC0AC1">
        <w:t xml:space="preserve">Because both currency symbol and token name implement the </w:t>
      </w:r>
      <w:r w:rsidR="00F179E4" w:rsidRPr="00AC0AC1">
        <w:rPr>
          <w:i/>
        </w:rPr>
        <w:t>IsString</w:t>
      </w:r>
      <w:r w:rsidR="00F179E4" w:rsidRPr="00AC0AC1">
        <w:t xml:space="preserve"> class we can enter both of them as literal strings. </w:t>
      </w:r>
      <w:r w:rsidR="00D17555" w:rsidRPr="00AC0AC1">
        <w:t xml:space="preserve">We see that the ADA currency symbol </w:t>
      </w:r>
      <w:r w:rsidR="00385537" w:rsidRPr="00AC0AC1">
        <w:t xml:space="preserve">and token </w:t>
      </w:r>
      <w:r w:rsidR="00385537" w:rsidRPr="00AC0AC1">
        <w:lastRenderedPageBreak/>
        <w:t>name are just</w:t>
      </w:r>
      <w:r w:rsidR="00D17555" w:rsidRPr="00AC0AC1">
        <w:t xml:space="preserve"> an empty byte string. </w:t>
      </w:r>
      <w:r w:rsidR="009636DE" w:rsidRPr="00AC0AC1">
        <w:t xml:space="preserve">We can create a value of 123 lovelace with the function </w:t>
      </w:r>
      <w:r w:rsidR="009636DE" w:rsidRPr="00AC0AC1">
        <w:rPr>
          <w:i/>
        </w:rPr>
        <w:t>lovelaceValueOf</w:t>
      </w:r>
      <w:r w:rsidR="009636DE" w:rsidRPr="00AC0AC1">
        <w:t xml:space="preserve">. </w:t>
      </w:r>
      <w:r w:rsidR="00FF1429" w:rsidRPr="00AC0AC1">
        <w:t>Next,</w:t>
      </w:r>
      <w:r w:rsidR="00A050AA" w:rsidRPr="00AC0AC1">
        <w:t xml:space="preserve"> we </w:t>
      </w:r>
      <w:r w:rsidR="00CF0EC1" w:rsidRPr="00AC0AC1">
        <w:t xml:space="preserve">combine values and also </w:t>
      </w:r>
      <w:r w:rsidR="00A050AA" w:rsidRPr="00AC0AC1">
        <w:t xml:space="preserve">create </w:t>
      </w:r>
      <w:r w:rsidR="003F3A8A" w:rsidRPr="00AC0AC1">
        <w:t>values that include</w:t>
      </w:r>
      <w:r w:rsidR="009636DE" w:rsidRPr="00AC0AC1">
        <w:t xml:space="preserve"> tokens</w:t>
      </w:r>
      <w:r w:rsidR="00A050AA" w:rsidRPr="00AC0AC1">
        <w:t>.</w:t>
      </w:r>
    </w:p>
    <w:p w14:paraId="0D2F34DB" w14:textId="77777777" w:rsidR="00CF0EC1" w:rsidRPr="00AC0AC1" w:rsidRDefault="00CF0EC1" w:rsidP="00CF0EC1">
      <w:pPr>
        <w:pStyle w:val="SourceCode"/>
        <w:rPr>
          <w:noProof w:val="0"/>
          <w:lang w:val="en-US"/>
        </w:rPr>
      </w:pPr>
      <w:r w:rsidRPr="00AC0AC1">
        <w:rPr>
          <w:noProof w:val="0"/>
          <w:lang w:val="en-US"/>
        </w:rPr>
        <w:t>ghci&gt; lovelaceValueOf 123 &lt;&gt; lovelaceValueOf 10</w:t>
      </w:r>
    </w:p>
    <w:p w14:paraId="38C72234" w14:textId="670B668F" w:rsidR="00A050AA" w:rsidRPr="00AC0AC1" w:rsidRDefault="00CF0EC1" w:rsidP="00CF0EC1">
      <w:pPr>
        <w:pStyle w:val="SourceCode"/>
        <w:rPr>
          <w:noProof w:val="0"/>
          <w:lang w:val="en-US"/>
        </w:rPr>
      </w:pPr>
      <w:r w:rsidRPr="00AC0AC1">
        <w:rPr>
          <w:noProof w:val="0"/>
          <w:lang w:val="en-US"/>
        </w:rPr>
        <w:t>Value (Map [(,Map [("",133)])])</w:t>
      </w:r>
    </w:p>
    <w:p w14:paraId="2E20E796" w14:textId="77777777" w:rsidR="0016372E" w:rsidRPr="00AC0AC1" w:rsidRDefault="0016372E" w:rsidP="0016372E">
      <w:pPr>
        <w:pStyle w:val="SourceCode"/>
        <w:rPr>
          <w:noProof w:val="0"/>
          <w:lang w:val="en-US"/>
        </w:rPr>
      </w:pPr>
      <w:r w:rsidRPr="00AC0AC1">
        <w:rPr>
          <w:noProof w:val="0"/>
          <w:lang w:val="en-US"/>
        </w:rPr>
        <w:t xml:space="preserve">ghci&gt; :t singleton </w:t>
      </w:r>
    </w:p>
    <w:p w14:paraId="3B6A7436" w14:textId="3F61306C" w:rsidR="00CF0EC1" w:rsidRPr="00AC0AC1" w:rsidRDefault="0016372E" w:rsidP="0016372E">
      <w:pPr>
        <w:pStyle w:val="SourceCode"/>
        <w:rPr>
          <w:noProof w:val="0"/>
          <w:lang w:val="en-US"/>
        </w:rPr>
      </w:pPr>
      <w:r w:rsidRPr="00AC0AC1">
        <w:rPr>
          <w:noProof w:val="0"/>
          <w:lang w:val="en-US"/>
        </w:rPr>
        <w:t>singleton :: CurrencySymbol -&gt; TokenName -&gt; Integer -&gt; Value</w:t>
      </w:r>
    </w:p>
    <w:p w14:paraId="5CEECE4B" w14:textId="77777777" w:rsidR="001435CA" w:rsidRPr="00AC0AC1" w:rsidRDefault="001435CA" w:rsidP="001435CA">
      <w:pPr>
        <w:pStyle w:val="SourceCode"/>
        <w:rPr>
          <w:noProof w:val="0"/>
          <w:lang w:val="en-US"/>
        </w:rPr>
      </w:pPr>
      <w:r w:rsidRPr="00AC0AC1">
        <w:rPr>
          <w:noProof w:val="0"/>
          <w:lang w:val="en-US"/>
        </w:rPr>
        <w:t>ghci&gt; singleton "a8ff" "ABC" 7</w:t>
      </w:r>
    </w:p>
    <w:p w14:paraId="506CEECF" w14:textId="77777777" w:rsidR="001435CA" w:rsidRPr="00AC0AC1" w:rsidRDefault="001435CA" w:rsidP="001435CA">
      <w:pPr>
        <w:pStyle w:val="SourceCode"/>
        <w:rPr>
          <w:noProof w:val="0"/>
          <w:lang w:val="en-US"/>
        </w:rPr>
      </w:pPr>
      <w:r w:rsidRPr="00AC0AC1">
        <w:rPr>
          <w:noProof w:val="0"/>
          <w:lang w:val="en-US"/>
        </w:rPr>
        <w:t>Value (Map [(a8ff,Map [("ABC",7)])])</w:t>
      </w:r>
    </w:p>
    <w:p w14:paraId="7E1253B0" w14:textId="4BC05E05" w:rsidR="001435CA" w:rsidRPr="00AC0AC1" w:rsidRDefault="001435CA" w:rsidP="001435CA">
      <w:pPr>
        <w:pStyle w:val="SourceCode"/>
        <w:rPr>
          <w:noProof w:val="0"/>
          <w:lang w:val="en-US"/>
        </w:rPr>
      </w:pPr>
      <w:r w:rsidRPr="00AC0AC1">
        <w:rPr>
          <w:noProof w:val="0"/>
          <w:lang w:val="en-US"/>
        </w:rPr>
        <w:t>ghci&gt; singleton "a8ff" "ABC" 7 &lt;&gt; lovelaceValueOf 42 &lt;&gt; singleton "a8ff" "XYZ" 100</w:t>
      </w:r>
    </w:p>
    <w:p w14:paraId="0E8B6B4A" w14:textId="202174A3" w:rsidR="0016372E" w:rsidRPr="00AC0AC1" w:rsidRDefault="001435CA" w:rsidP="001435CA">
      <w:pPr>
        <w:pStyle w:val="SourceCode"/>
        <w:rPr>
          <w:noProof w:val="0"/>
          <w:lang w:val="en-US"/>
        </w:rPr>
      </w:pPr>
      <w:r w:rsidRPr="00AC0AC1">
        <w:rPr>
          <w:noProof w:val="0"/>
          <w:lang w:val="en-US"/>
        </w:rPr>
        <w:t>Value (Map [(,Map [("",42)]),(a8ff,Map [("ABC",7),("XYZ",100)])])</w:t>
      </w:r>
    </w:p>
    <w:p w14:paraId="3E8441B2" w14:textId="10CDD7DB" w:rsidR="001435CA" w:rsidRPr="00AC0AC1" w:rsidRDefault="00625F74" w:rsidP="001435CA">
      <w:pPr>
        <w:pStyle w:val="SourceCode"/>
        <w:rPr>
          <w:noProof w:val="0"/>
          <w:lang w:val="en-US"/>
        </w:rPr>
      </w:pPr>
      <w:r w:rsidRPr="00AC0AC1">
        <w:rPr>
          <w:noProof w:val="0"/>
          <w:lang w:val="en-US"/>
        </w:rPr>
        <w:t>ghci&gt; let v = it</w:t>
      </w:r>
    </w:p>
    <w:p w14:paraId="00902C55" w14:textId="77777777" w:rsidR="00625F74" w:rsidRPr="00AC0AC1" w:rsidRDefault="00625F74" w:rsidP="00625F74">
      <w:pPr>
        <w:pStyle w:val="SourceCode"/>
        <w:rPr>
          <w:noProof w:val="0"/>
          <w:lang w:val="en-US"/>
        </w:rPr>
      </w:pPr>
      <w:r w:rsidRPr="00AC0AC1">
        <w:rPr>
          <w:noProof w:val="0"/>
          <w:lang w:val="en-US"/>
        </w:rPr>
        <w:t xml:space="preserve">ghci&gt; :t valueOf </w:t>
      </w:r>
    </w:p>
    <w:p w14:paraId="43DEB517" w14:textId="360171AD" w:rsidR="00625F74" w:rsidRPr="00AC0AC1" w:rsidRDefault="00625F74" w:rsidP="00625F74">
      <w:pPr>
        <w:pStyle w:val="SourceCode"/>
        <w:rPr>
          <w:noProof w:val="0"/>
          <w:lang w:val="en-US"/>
        </w:rPr>
      </w:pPr>
      <w:r w:rsidRPr="00AC0AC1">
        <w:rPr>
          <w:noProof w:val="0"/>
          <w:lang w:val="en-US"/>
        </w:rPr>
        <w:t>valueOf :: Value -&gt; CurrencySymbol -&gt; TokenName -&gt; Integer</w:t>
      </w:r>
    </w:p>
    <w:p w14:paraId="0FE56A97" w14:textId="77777777" w:rsidR="00A9245B" w:rsidRPr="00AC0AC1" w:rsidRDefault="00A9245B" w:rsidP="00A9245B">
      <w:pPr>
        <w:pStyle w:val="SourceCode"/>
        <w:rPr>
          <w:noProof w:val="0"/>
          <w:lang w:val="en-US"/>
        </w:rPr>
      </w:pPr>
      <w:r w:rsidRPr="00AC0AC1">
        <w:rPr>
          <w:noProof w:val="0"/>
          <w:lang w:val="en-US"/>
        </w:rPr>
        <w:t>ghci&gt; valueOf v "a8ff" "XYZ"</w:t>
      </w:r>
    </w:p>
    <w:p w14:paraId="6F36E5D7" w14:textId="77777777" w:rsidR="00A9245B" w:rsidRPr="00AC0AC1" w:rsidRDefault="00A9245B" w:rsidP="00A9245B">
      <w:pPr>
        <w:pStyle w:val="SourceCode"/>
        <w:rPr>
          <w:noProof w:val="0"/>
          <w:lang w:val="en-US"/>
        </w:rPr>
      </w:pPr>
      <w:r w:rsidRPr="00AC0AC1">
        <w:rPr>
          <w:noProof w:val="0"/>
          <w:lang w:val="en-US"/>
        </w:rPr>
        <w:t>100</w:t>
      </w:r>
    </w:p>
    <w:p w14:paraId="281C51C8" w14:textId="77777777" w:rsidR="00A9245B" w:rsidRPr="00AC0AC1" w:rsidRDefault="00A9245B" w:rsidP="00A9245B">
      <w:pPr>
        <w:pStyle w:val="SourceCode"/>
        <w:rPr>
          <w:noProof w:val="0"/>
          <w:lang w:val="en-US"/>
        </w:rPr>
      </w:pPr>
      <w:r w:rsidRPr="00AC0AC1">
        <w:rPr>
          <w:noProof w:val="0"/>
          <w:lang w:val="en-US"/>
        </w:rPr>
        <w:t>ghci&gt; valueOf v "a8ff" "abc"</w:t>
      </w:r>
    </w:p>
    <w:p w14:paraId="7072C78C" w14:textId="617A360D" w:rsidR="00625F74" w:rsidRPr="00AC0AC1" w:rsidRDefault="00A9245B" w:rsidP="00A9245B">
      <w:pPr>
        <w:pStyle w:val="SourceCode"/>
        <w:rPr>
          <w:noProof w:val="0"/>
          <w:lang w:val="en-US"/>
        </w:rPr>
      </w:pPr>
      <w:r w:rsidRPr="00AC0AC1">
        <w:rPr>
          <w:noProof w:val="0"/>
          <w:lang w:val="en-US"/>
        </w:rPr>
        <w:t>0</w:t>
      </w:r>
    </w:p>
    <w:p w14:paraId="570919C9" w14:textId="77777777" w:rsidR="005857ED" w:rsidRPr="00AC0AC1" w:rsidRDefault="005857ED" w:rsidP="005857ED">
      <w:pPr>
        <w:pStyle w:val="SourceCode"/>
        <w:rPr>
          <w:noProof w:val="0"/>
          <w:lang w:val="en-US"/>
        </w:rPr>
      </w:pPr>
      <w:r w:rsidRPr="00AC0AC1">
        <w:rPr>
          <w:noProof w:val="0"/>
          <w:lang w:val="en-US"/>
        </w:rPr>
        <w:t xml:space="preserve">ghci&gt; :t flattenValue </w:t>
      </w:r>
    </w:p>
    <w:p w14:paraId="28788D1B" w14:textId="132F1428" w:rsidR="00A9245B" w:rsidRPr="00AC0AC1" w:rsidRDefault="005857ED" w:rsidP="005857ED">
      <w:pPr>
        <w:pStyle w:val="SourceCode"/>
        <w:rPr>
          <w:noProof w:val="0"/>
          <w:lang w:val="en-US"/>
        </w:rPr>
      </w:pPr>
      <w:r w:rsidRPr="00AC0AC1">
        <w:rPr>
          <w:noProof w:val="0"/>
          <w:lang w:val="en-US"/>
        </w:rPr>
        <w:t>flattenValue :: Value -&gt; [(CurrencySymbol, TokenName, Integer)]</w:t>
      </w:r>
    </w:p>
    <w:p w14:paraId="254C687A" w14:textId="77777777" w:rsidR="00D839FB" w:rsidRPr="00AC0AC1" w:rsidRDefault="00D839FB" w:rsidP="00D839FB">
      <w:pPr>
        <w:pStyle w:val="SourceCode"/>
        <w:rPr>
          <w:noProof w:val="0"/>
          <w:lang w:val="en-US"/>
        </w:rPr>
      </w:pPr>
      <w:r w:rsidRPr="00AC0AC1">
        <w:rPr>
          <w:noProof w:val="0"/>
          <w:lang w:val="en-US"/>
        </w:rPr>
        <w:t>ghci&gt; flattenValue v</w:t>
      </w:r>
    </w:p>
    <w:p w14:paraId="1024F7BC" w14:textId="7F50DCAB" w:rsidR="005857ED" w:rsidRPr="00AC0AC1" w:rsidRDefault="00D839FB" w:rsidP="00D839FB">
      <w:pPr>
        <w:pStyle w:val="SourceCode"/>
        <w:rPr>
          <w:noProof w:val="0"/>
          <w:lang w:val="en-US"/>
        </w:rPr>
      </w:pPr>
      <w:r w:rsidRPr="00AC0AC1">
        <w:rPr>
          <w:noProof w:val="0"/>
          <w:lang w:val="en-US"/>
        </w:rPr>
        <w:t>[(,"",42),(a8ff,"XYZ",100),(a8ff,"ABC",7)]</w:t>
      </w:r>
    </w:p>
    <w:p w14:paraId="42BDC56C" w14:textId="5A872E2C" w:rsidR="00064B9B" w:rsidRPr="00AC0AC1" w:rsidRDefault="00CF0EC1" w:rsidP="008A72AB">
      <w:pPr>
        <w:spacing w:before="0"/>
      </w:pPr>
      <w:r w:rsidRPr="00AC0AC1">
        <w:t xml:space="preserve">Since Value is an instance of monoid and semigroup is a superclass of </w:t>
      </w:r>
      <w:r w:rsidR="00FF1429" w:rsidRPr="00AC0AC1">
        <w:t>monoid,</w:t>
      </w:r>
      <w:r w:rsidRPr="00AC0AC1">
        <w:t xml:space="preserve"> we can use the &lt;&gt; operator for combining values. </w:t>
      </w:r>
      <w:r w:rsidR="004C4E2D" w:rsidRPr="00AC0AC1">
        <w:t xml:space="preserve">With the </w:t>
      </w:r>
      <w:r w:rsidR="004C4E2D" w:rsidRPr="00AC0AC1">
        <w:rPr>
          <w:i/>
        </w:rPr>
        <w:t>singleton</w:t>
      </w:r>
      <w:r w:rsidR="004C4E2D" w:rsidRPr="00AC0AC1">
        <w:t xml:space="preserve"> function we can construct a value of just one asset class. </w:t>
      </w:r>
      <w:r w:rsidR="00F90987" w:rsidRPr="00AC0AC1">
        <w:t xml:space="preserve">For the currency symbol we can’t use an arbitrary string. </w:t>
      </w:r>
      <w:r w:rsidR="00FF1429" w:rsidRPr="00AC0AC1">
        <w:t>Instead,</w:t>
      </w:r>
      <w:r w:rsidR="00F90987" w:rsidRPr="00AC0AC1">
        <w:t xml:space="preserve"> </w:t>
      </w:r>
      <w:r w:rsidR="006630FB" w:rsidRPr="00AC0AC1">
        <w:t>we</w:t>
      </w:r>
      <w:r w:rsidR="00F90987" w:rsidRPr="00AC0AC1">
        <w:t xml:space="preserve"> must use a hexadecimal value. We can also combine values that contain different native tokes and ADA. With the </w:t>
      </w:r>
      <w:r w:rsidR="00F90987" w:rsidRPr="00AC0AC1">
        <w:rPr>
          <w:i/>
        </w:rPr>
        <w:t>it</w:t>
      </w:r>
      <w:r w:rsidR="00F90987" w:rsidRPr="00AC0AC1">
        <w:t xml:space="preserve"> </w:t>
      </w:r>
      <w:r w:rsidR="00FF1429" w:rsidRPr="00AC0AC1">
        <w:t>keywords</w:t>
      </w:r>
      <w:r w:rsidR="00F90987" w:rsidRPr="00AC0AC1">
        <w:t xml:space="preserve"> we get the previous result. The </w:t>
      </w:r>
      <w:r w:rsidR="00F90987" w:rsidRPr="00AC0AC1">
        <w:rPr>
          <w:i/>
        </w:rPr>
        <w:t>valueOf</w:t>
      </w:r>
      <w:r w:rsidR="00F90987" w:rsidRPr="00AC0AC1">
        <w:t xml:space="preserve"> function extracts the given amount of lovelace or a token. The </w:t>
      </w:r>
      <w:r w:rsidR="00F90987" w:rsidRPr="00AC0AC1">
        <w:rPr>
          <w:i/>
        </w:rPr>
        <w:t>flattenValue</w:t>
      </w:r>
      <w:r w:rsidR="00F90987" w:rsidRPr="00AC0AC1">
        <w:t xml:space="preserve"> function takes a value and returns a list of triples that contain information from the value parameter.</w:t>
      </w:r>
      <w:r w:rsidR="0047673B" w:rsidRPr="00AC0AC1">
        <w:t xml:space="preserve"> </w:t>
      </w:r>
    </w:p>
    <w:p w14:paraId="3DFE581F" w14:textId="23A96B28" w:rsidR="00064B9B" w:rsidRPr="00AC0AC1" w:rsidRDefault="00064B9B" w:rsidP="00604BBE">
      <w:pPr>
        <w:spacing w:before="0" w:after="0"/>
      </w:pPr>
      <w:r w:rsidRPr="00AC0AC1">
        <w:t xml:space="preserve">In </w:t>
      </w:r>
      <w:r w:rsidR="00FF1429" w:rsidRPr="00AC0AC1">
        <w:t>general,</w:t>
      </w:r>
      <w:r w:rsidRPr="00AC0AC1">
        <w:t xml:space="preserve"> a transaction can’t delete or create tokens. </w:t>
      </w:r>
      <w:r w:rsidR="00FF4514" w:rsidRPr="00AC0AC1">
        <w:t xml:space="preserve">The inputs equal the outputs </w:t>
      </w:r>
      <w:r w:rsidR="00541718" w:rsidRPr="00AC0AC1">
        <w:t>if we also take in account</w:t>
      </w:r>
      <w:r w:rsidR="00FF4514" w:rsidRPr="00AC0AC1">
        <w:t xml:space="preserve"> fees that need to be paid. </w:t>
      </w:r>
      <w:r w:rsidR="00541718" w:rsidRPr="00AC0AC1">
        <w:t xml:space="preserve">Fees depend on the size of a transaction in bytes </w:t>
      </w:r>
      <w:r w:rsidR="0029401A" w:rsidRPr="00AC0AC1">
        <w:t>and on the scripts that need to be run to validate a transaction. The script takes more fees if it consumes more memory.</w:t>
      </w:r>
      <w:r w:rsidR="00BE4A55" w:rsidRPr="00AC0AC1">
        <w:t xml:space="preserve"> </w:t>
      </w:r>
      <w:r w:rsidR="00C814F2" w:rsidRPr="00AC0AC1">
        <w:t xml:space="preserve">The minting policies are responsible for managing tokens. The hexadecimal value that is the currency symbol represents the </w:t>
      </w:r>
      <w:r w:rsidR="008A57C7" w:rsidRPr="00AC0AC1">
        <w:t xml:space="preserve">hash of the minting policy script. </w:t>
      </w:r>
      <w:r w:rsidR="00D2332E" w:rsidRPr="00AC0AC1">
        <w:t>If we want to create or burn tokens the minting script has to be contained in the transaction</w:t>
      </w:r>
      <w:r w:rsidR="00465F49" w:rsidRPr="00AC0AC1">
        <w:t xml:space="preserve"> which is then executed together with the validation script</w:t>
      </w:r>
      <w:r w:rsidR="00D2332E" w:rsidRPr="00AC0AC1">
        <w:t>.</w:t>
      </w:r>
      <w:r w:rsidR="00465F49" w:rsidRPr="00AC0AC1">
        <w:t xml:space="preserve"> </w:t>
      </w:r>
      <w:r w:rsidR="00CB2B65" w:rsidRPr="00AC0AC1">
        <w:t xml:space="preserve">The purpose of the minting script is to decide whether the given transaction is allowed to mint or burn tokens. </w:t>
      </w:r>
      <w:r w:rsidR="00861971" w:rsidRPr="00AC0AC1">
        <w:t>And for ADA which has an empty string for the script hash</w:t>
      </w:r>
      <w:r w:rsidR="00D857AD" w:rsidRPr="00AC0AC1">
        <w:t>,</w:t>
      </w:r>
      <w:r w:rsidR="00861971" w:rsidRPr="00AC0AC1">
        <w:t xml:space="preserve"> that means that there is no script which would allow minting or burning of ADA. </w:t>
      </w:r>
      <w:r w:rsidR="00121FD3" w:rsidRPr="00AC0AC1">
        <w:t>All the ADA that exist</w:t>
      </w:r>
      <w:r w:rsidR="00697A5D" w:rsidRPr="00AC0AC1">
        <w:t xml:space="preserve">s comes from the genesis block and from monetary expansion. After each epoch rewards are paid </w:t>
      </w:r>
      <w:r w:rsidR="00C85F8A" w:rsidRPr="00AC0AC1">
        <w:t xml:space="preserve">and parts of these rewards come from monetary expansion where certain percentage of remaining reserves gets paid as rewards. </w:t>
      </w:r>
      <w:r w:rsidR="001F7C6F" w:rsidRPr="00AC0AC1">
        <w:t xml:space="preserve">The total amount of ADA in the system is fixed, it can never change. </w:t>
      </w:r>
    </w:p>
    <w:p w14:paraId="249E7754" w14:textId="77777777" w:rsidR="003E726E" w:rsidRPr="00AC0AC1" w:rsidRDefault="003E726E" w:rsidP="00604BBE">
      <w:pPr>
        <w:spacing w:before="0" w:after="0"/>
      </w:pPr>
    </w:p>
    <w:p w14:paraId="6E549C84" w14:textId="054E22CE" w:rsidR="003E726E" w:rsidRPr="00AC0AC1" w:rsidRDefault="003E726E" w:rsidP="003E726E">
      <w:pPr>
        <w:pStyle w:val="Heading2"/>
        <w:rPr>
          <w:lang w:val="en-US"/>
        </w:rPr>
      </w:pPr>
      <w:bookmarkStart w:id="56" w:name="_Toc102838239"/>
      <w:r w:rsidRPr="00AC0AC1">
        <w:rPr>
          <w:lang w:val="en-US"/>
        </w:rPr>
        <w:lastRenderedPageBreak/>
        <w:t>Simple Minting Policy</w:t>
      </w:r>
      <w:bookmarkEnd w:id="56"/>
    </w:p>
    <w:p w14:paraId="6F450B71" w14:textId="140A740F" w:rsidR="001F7C6F" w:rsidRPr="00AC0AC1" w:rsidRDefault="00FB03D6" w:rsidP="00BC3076">
      <w:pPr>
        <w:spacing w:before="0"/>
      </w:pPr>
      <w:r w:rsidRPr="00AC0AC1">
        <w:t>So</w:t>
      </w:r>
      <w:r w:rsidR="00C77EFC" w:rsidRPr="00AC0AC1">
        <w:t xml:space="preserve"> far when we look</w:t>
      </w:r>
      <w:r w:rsidR="00C272DA" w:rsidRPr="00AC0AC1">
        <w:t>ed</w:t>
      </w:r>
      <w:r w:rsidR="00C77EFC" w:rsidRPr="00AC0AC1">
        <w:t xml:space="preserve"> at the S</w:t>
      </w:r>
      <w:r w:rsidR="00C77EFC" w:rsidRPr="00AC0AC1">
        <w:rPr>
          <w:i/>
        </w:rPr>
        <w:t>criptP</w:t>
      </w:r>
      <w:r w:rsidRPr="00AC0AC1">
        <w:rPr>
          <w:i/>
        </w:rPr>
        <w:t>urpose</w:t>
      </w:r>
      <w:r w:rsidRPr="00AC0AC1">
        <w:t xml:space="preserve"> </w:t>
      </w:r>
      <w:r w:rsidR="00C77EFC" w:rsidRPr="00AC0AC1">
        <w:t>type</w:t>
      </w:r>
      <w:r w:rsidRPr="00AC0AC1">
        <w:t xml:space="preserve"> </w:t>
      </w:r>
      <w:r w:rsidR="00C77EFC" w:rsidRPr="00AC0AC1">
        <w:t xml:space="preserve">variable of the </w:t>
      </w:r>
      <w:r w:rsidR="00C77EFC" w:rsidRPr="00AC0AC1">
        <w:rPr>
          <w:i/>
        </w:rPr>
        <w:t>ScriptC</w:t>
      </w:r>
      <w:r w:rsidRPr="00AC0AC1">
        <w:rPr>
          <w:i/>
        </w:rPr>
        <w:t>ontext</w:t>
      </w:r>
      <w:r w:rsidRPr="00AC0AC1">
        <w:t xml:space="preserve"> data type w</w:t>
      </w:r>
      <w:r w:rsidR="00C77EFC" w:rsidRPr="00AC0AC1">
        <w:t xml:space="preserve">e were only concerned with the </w:t>
      </w:r>
      <w:r w:rsidR="00C77EFC" w:rsidRPr="00AC0AC1">
        <w:rPr>
          <w:i/>
        </w:rPr>
        <w:t>S</w:t>
      </w:r>
      <w:r w:rsidRPr="00AC0AC1">
        <w:rPr>
          <w:i/>
        </w:rPr>
        <w:t>pending</w:t>
      </w:r>
      <w:r w:rsidRPr="00AC0AC1">
        <w:t xml:space="preserve"> constructor that takes as input a transaction reference. </w:t>
      </w:r>
      <w:r w:rsidR="00C77EFC" w:rsidRPr="00AC0AC1">
        <w:t>In the transaction inf</w:t>
      </w:r>
      <w:r w:rsidR="00395092" w:rsidRPr="00AC0AC1">
        <w:t xml:space="preserve">ormation </w:t>
      </w:r>
      <w:r w:rsidR="00395092" w:rsidRPr="00AC0AC1">
        <w:rPr>
          <w:i/>
        </w:rPr>
        <w:t>TxInfo</w:t>
      </w:r>
      <w:r w:rsidR="00395092" w:rsidRPr="00AC0AC1">
        <w:t xml:space="preserve"> data type we can specify a </w:t>
      </w:r>
      <w:r w:rsidR="00395092" w:rsidRPr="00AC0AC1">
        <w:rPr>
          <w:i/>
        </w:rPr>
        <w:t>Value</w:t>
      </w:r>
      <w:r w:rsidR="00395092" w:rsidRPr="00AC0AC1">
        <w:t xml:space="preserve"> data type for the </w:t>
      </w:r>
      <w:r w:rsidR="00395092" w:rsidRPr="00AC0AC1">
        <w:rPr>
          <w:i/>
        </w:rPr>
        <w:t>txInfoMint</w:t>
      </w:r>
      <w:r w:rsidR="00395092" w:rsidRPr="00AC0AC1">
        <w:t xml:space="preserve"> variable. Minting policies are triggered if this field contains a non-zero value. </w:t>
      </w:r>
      <w:r w:rsidR="00B673CB" w:rsidRPr="00AC0AC1">
        <w:t xml:space="preserve">For each currency symbol defined in this field the corresponding minting policy is triggered. </w:t>
      </w:r>
      <w:r w:rsidR="00226728" w:rsidRPr="00AC0AC1">
        <w:t xml:space="preserve">A minting policy has only two inputs, the redeemer and the context. </w:t>
      </w:r>
      <w:r w:rsidR="00447475" w:rsidRPr="00AC0AC1">
        <w:t xml:space="preserve">The script purpose </w:t>
      </w:r>
      <w:r w:rsidR="004E12F6" w:rsidRPr="00AC0AC1">
        <w:t>is then</w:t>
      </w:r>
      <w:r w:rsidR="00447475" w:rsidRPr="00AC0AC1">
        <w:t xml:space="preserve"> set to </w:t>
      </w:r>
      <w:r w:rsidR="003777D8" w:rsidRPr="00AC0AC1">
        <w:rPr>
          <w:i/>
        </w:rPr>
        <w:t>M</w:t>
      </w:r>
      <w:r w:rsidR="00447475" w:rsidRPr="00AC0AC1">
        <w:rPr>
          <w:i/>
        </w:rPr>
        <w:t>inting</w:t>
      </w:r>
      <w:r w:rsidR="00447475" w:rsidRPr="00AC0AC1">
        <w:t xml:space="preserve">. </w:t>
      </w:r>
      <w:r w:rsidR="003777D8" w:rsidRPr="00AC0AC1">
        <w:t>All of the minting policies contained in a transaction have to pass in o</w:t>
      </w:r>
      <w:r w:rsidR="004E12F6" w:rsidRPr="00AC0AC1">
        <w:t>rder that the transaction passes</w:t>
      </w:r>
      <w:r w:rsidR="003777D8" w:rsidRPr="00AC0AC1">
        <w:t xml:space="preserve">, otherwise it fails. </w:t>
      </w:r>
      <w:r w:rsidR="006A2E81" w:rsidRPr="00AC0AC1">
        <w:t>Let’s look at a simple example now.</w:t>
      </w:r>
    </w:p>
    <w:p w14:paraId="7E5F4B6C"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28DD6BA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5178354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0BA1649A"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499D201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2BE407E4"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singleton</w:t>
      </w:r>
      <w:r w:rsidRPr="00AC0AC1">
        <w:rPr>
          <w:rFonts w:ascii="Consolas" w:eastAsia="Times New Roman" w:hAnsi="Consolas"/>
          <w:color w:val="777777"/>
          <w:sz w:val="21"/>
          <w:szCs w:val="21"/>
        </w:rPr>
        <w:t>)</w:t>
      </w:r>
    </w:p>
    <w:p w14:paraId="660F75E4"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7A2A9147"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4E144EBF"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2FA00FF1" w14:textId="2A4D7C12"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printSchemas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stage, </w:t>
      </w:r>
    </w:p>
    <w:p w14:paraId="7C1DDC43" w14:textId="799D97B3"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ensureKnownCurrencies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40269918"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mkKnownCurrencies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097DF3E" w14:textId="64BB1C8D"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mkSchemaDefinitions</w:t>
      </w:r>
      <w:r w:rsidRPr="00AC0AC1">
        <w:rPr>
          <w:rFonts w:ascii="Consolas" w:eastAsia="Times New Roman" w:hAnsi="Consolas"/>
          <w:color w:val="777777"/>
          <w:sz w:val="21"/>
          <w:szCs w:val="21"/>
        </w:rPr>
        <w:t>)</w:t>
      </w:r>
    </w:p>
    <w:p w14:paraId="7D5C0C63"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KnownCurrency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F541B04"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689D3567"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72169F2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68E4D390"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2D953C44"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mkPolicy #-}</w:t>
      </w:r>
    </w:p>
    <w:p w14:paraId="5135C755"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72CDE6D"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2F5DA735"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p>
    <w:p w14:paraId="36E46B27"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2DD1B413"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p>
    <w:p w14:paraId="73EF9B45" w14:textId="5B940B8A"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mkPolicy </w:t>
      </w:r>
      <w:r w:rsidRPr="00AC0AC1">
        <w:rPr>
          <w:rFonts w:ascii="Consolas" w:eastAsia="Times New Roman" w:hAnsi="Consolas"/>
          <w:color w:val="777777"/>
          <w:sz w:val="21"/>
          <w:szCs w:val="21"/>
        </w:rPr>
        <w:t>||])</w:t>
      </w:r>
    </w:p>
    <w:p w14:paraId="4A2499A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p>
    <w:p w14:paraId="79288C8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23A46C4A"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policy</w:t>
      </w:r>
    </w:p>
    <w:p w14:paraId="75DB2AEC"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740A89F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535C51E7"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17BEDE2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05DC388"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7822FCD0"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31</w:t>
      </w:r>
      <w:r w:rsidRPr="00AC0AC1">
        <w:rPr>
          <w:rFonts w:ascii="Consolas" w:eastAsia="Times New Roman" w:hAnsi="Consolas"/>
          <w:color w:val="333333"/>
          <w:sz w:val="21"/>
          <w:szCs w:val="21"/>
        </w:rPr>
        <w:t xml:space="preserve">  </w:t>
      </w:r>
    </w:p>
    <w:p w14:paraId="7149B18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FreeSchema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332D169C"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63C934EA"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FreeSchema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8FFD178"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mint mp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913C7FA"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mpTokenName mp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mpAmount mp</w:t>
      </w:r>
      <w:r w:rsidRPr="00AC0AC1">
        <w:rPr>
          <w:rFonts w:ascii="Consolas" w:eastAsia="Times New Roman" w:hAnsi="Consolas"/>
          <w:color w:val="777777"/>
          <w:sz w:val="21"/>
          <w:szCs w:val="21"/>
        </w:rPr>
        <w:t>)</w:t>
      </w:r>
    </w:p>
    <w:p w14:paraId="16EBA46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mintingPolicy policy</w:t>
      </w:r>
    </w:p>
    <w:p w14:paraId="690FC4EF"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mustMintValue val</w:t>
      </w:r>
    </w:p>
    <w:p w14:paraId="1D02EEC6"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148EF5A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4B71D0D8"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forged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val</w:t>
      </w:r>
      <w:r w:rsidRPr="00AC0AC1">
        <w:rPr>
          <w:rFonts w:ascii="Consolas" w:eastAsia="Times New Roman" w:hAnsi="Consolas"/>
          <w:color w:val="777777"/>
          <w:sz w:val="21"/>
          <w:szCs w:val="21"/>
        </w:rPr>
        <w:t>)</w:t>
      </w:r>
    </w:p>
    <w:p w14:paraId="6865C083"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p>
    <w:p w14:paraId="22975DD3"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FreeSchema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3F72146"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5AC4480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70D21D2"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w:t>
      </w:r>
    </w:p>
    <w:p w14:paraId="0DD73BE0"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p>
    <w:p w14:paraId="1520B7E6"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mkSchemaDefinitions ''FreeSchema</w:t>
      </w:r>
    </w:p>
    <w:p w14:paraId="233BBCE3"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p>
    <w:p w14:paraId="45CA0B22"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7319F9C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4691479A"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E74AAD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CCB20B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ABC</w:t>
      </w:r>
      <w:r w:rsidRPr="00AC0AC1">
        <w:rPr>
          <w:rFonts w:ascii="Consolas" w:eastAsia="Times New Roman" w:hAnsi="Consolas"/>
          <w:color w:val="777777"/>
          <w:sz w:val="21"/>
          <w:szCs w:val="21"/>
        </w:rPr>
        <w:t>"</w:t>
      </w:r>
    </w:p>
    <w:p w14:paraId="47B41807"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w:t>
      </w:r>
    </w:p>
    <w:p w14:paraId="630A99E2"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2</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w:t>
      </w:r>
    </w:p>
    <w:p w14:paraId="28BE6F0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2CB6706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6E02175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555</w:t>
      </w:r>
    </w:p>
    <w:p w14:paraId="61469090"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B24DF6B"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009BF66C"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7A494C1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444</w:t>
      </w:r>
    </w:p>
    <w:p w14:paraId="68F9442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DB7A4B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4935FA0F"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36C6F089"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09067E81"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222</w:t>
      </w:r>
    </w:p>
    <w:p w14:paraId="592FE052"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CBD923E" w14:textId="77777777" w:rsidR="00F16039" w:rsidRPr="00AC0AC1" w:rsidRDefault="00F16039" w:rsidP="00F160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79CCF9ED" w14:textId="77777777" w:rsidR="006A2E81" w:rsidRPr="00AC0AC1" w:rsidRDefault="006A2E81" w:rsidP="00604BBE">
      <w:pPr>
        <w:spacing w:before="0" w:after="0"/>
      </w:pPr>
    </w:p>
    <w:p w14:paraId="6A9681FE" w14:textId="5CCD80B6" w:rsidR="006A2E81" w:rsidRPr="00AC0AC1" w:rsidRDefault="00FF1429" w:rsidP="00604BBE">
      <w:pPr>
        <w:spacing w:before="0" w:after="0"/>
      </w:pPr>
      <w:r w:rsidRPr="00AC0AC1">
        <w:t>First,</w:t>
      </w:r>
      <w:r w:rsidR="0010658D" w:rsidRPr="00AC0AC1">
        <w:t xml:space="preserve"> we create the </w:t>
      </w:r>
      <w:r w:rsidR="0010658D" w:rsidRPr="00AC0AC1">
        <w:rPr>
          <w:i/>
        </w:rPr>
        <w:t>mkPolicy</w:t>
      </w:r>
      <w:r w:rsidR="0010658D" w:rsidRPr="00AC0AC1">
        <w:t xml:space="preserve"> function that represents the policy and will also be compiled to Plutus Core</w:t>
      </w:r>
      <w:r w:rsidR="001B594C" w:rsidRPr="00AC0AC1">
        <w:t xml:space="preserve"> </w:t>
      </w:r>
      <w:r w:rsidR="009F236B" w:rsidRPr="00AC0AC1">
        <w:t>(</w:t>
      </w:r>
      <w:r w:rsidR="001B594C" w:rsidRPr="00AC0AC1">
        <w:t>35-37)</w:t>
      </w:r>
      <w:r w:rsidR="0010658D" w:rsidRPr="00AC0AC1">
        <w:t xml:space="preserve">. </w:t>
      </w:r>
      <w:r w:rsidR="0092458E" w:rsidRPr="00AC0AC1">
        <w:t xml:space="preserve">We use unit for the redeemer and return a </w:t>
      </w:r>
      <w:r w:rsidRPr="00AC0AC1">
        <w:t>book</w:t>
      </w:r>
      <w:r w:rsidR="0092458E" w:rsidRPr="00AC0AC1">
        <w:t xml:space="preserve">, which </w:t>
      </w:r>
      <w:r w:rsidR="00D900E1" w:rsidRPr="00AC0AC1">
        <w:t>is</w:t>
      </w:r>
      <w:r w:rsidR="0092458E" w:rsidRPr="00AC0AC1">
        <w:t xml:space="preserve"> </w:t>
      </w:r>
      <w:r w:rsidR="009A167D" w:rsidRPr="00AC0AC1">
        <w:t xml:space="preserve">used in </w:t>
      </w:r>
      <w:r w:rsidR="0092458E" w:rsidRPr="00AC0AC1">
        <w:t xml:space="preserve">the typed version. </w:t>
      </w:r>
      <w:r w:rsidR="009A167D" w:rsidRPr="00AC0AC1">
        <w:t xml:space="preserve">Our minting policy will always return </w:t>
      </w:r>
      <w:r w:rsidR="009A167D" w:rsidRPr="00AC0AC1">
        <w:rPr>
          <w:i/>
        </w:rPr>
        <w:t>True</w:t>
      </w:r>
      <w:r w:rsidR="009A167D" w:rsidRPr="00AC0AC1">
        <w:t xml:space="preserve"> no matter the context. </w:t>
      </w:r>
    </w:p>
    <w:p w14:paraId="29193A7C" w14:textId="6F191B33" w:rsidR="00924F1F" w:rsidRPr="00AC0AC1" w:rsidRDefault="001B594C" w:rsidP="00604BBE">
      <w:pPr>
        <w:spacing w:before="0" w:after="0"/>
      </w:pPr>
      <w:r w:rsidRPr="00AC0AC1">
        <w:lastRenderedPageBreak/>
        <w:t xml:space="preserve">Then we compile the minting policy </w:t>
      </w:r>
      <w:r w:rsidR="009F236B" w:rsidRPr="00AC0AC1">
        <w:t>(</w:t>
      </w:r>
      <w:r w:rsidRPr="00AC0AC1">
        <w:t xml:space="preserve">39-40). </w:t>
      </w:r>
      <w:r w:rsidR="00905525" w:rsidRPr="00AC0AC1">
        <w:t xml:space="preserve">We use the </w:t>
      </w:r>
      <w:r w:rsidR="00905525" w:rsidRPr="00AC0AC1">
        <w:rPr>
          <w:i/>
        </w:rPr>
        <w:t>mkMintingPolicyScript</w:t>
      </w:r>
      <w:r w:rsidR="00905525" w:rsidRPr="00AC0AC1">
        <w:t xml:space="preserve"> function to create the minting policy script and with the </w:t>
      </w:r>
      <w:r w:rsidR="00905525" w:rsidRPr="00AC0AC1">
        <w:rPr>
          <w:i/>
        </w:rPr>
        <w:t>wrapMintingPolicy</w:t>
      </w:r>
      <w:r w:rsidR="00905525" w:rsidRPr="00AC0AC1">
        <w:t xml:space="preserve"> function we convert our typed version to an un-typed version</w:t>
      </w:r>
      <w:r w:rsidR="004873C5" w:rsidRPr="00AC0AC1">
        <w:t xml:space="preserve"> before we compile it</w:t>
      </w:r>
      <w:r w:rsidR="00905525" w:rsidRPr="00AC0AC1">
        <w:t>.</w:t>
      </w:r>
      <w:r w:rsidR="004873C5" w:rsidRPr="00AC0AC1">
        <w:t xml:space="preserve"> </w:t>
      </w:r>
      <w:r w:rsidR="00F53AAF" w:rsidRPr="00AC0AC1">
        <w:t xml:space="preserve">Because we use this </w:t>
      </w:r>
      <w:r w:rsidR="00FF1429" w:rsidRPr="00AC0AC1">
        <w:t>function,</w:t>
      </w:r>
      <w:r w:rsidR="00F53AAF" w:rsidRPr="00AC0AC1">
        <w:t xml:space="preserve"> we also need to add the </w:t>
      </w:r>
      <w:r w:rsidR="00D900E1" w:rsidRPr="00AC0AC1">
        <w:rPr>
          <w:i/>
        </w:rPr>
        <w:t>INLINABLE</w:t>
      </w:r>
      <w:r w:rsidR="00F53AAF" w:rsidRPr="00AC0AC1">
        <w:t xml:space="preserve"> pragma before the </w:t>
      </w:r>
      <w:r w:rsidR="00F53AAF" w:rsidRPr="00AC0AC1">
        <w:rPr>
          <w:i/>
        </w:rPr>
        <w:t>mkPolicy</w:t>
      </w:r>
      <w:r w:rsidR="00F53AAF" w:rsidRPr="00AC0AC1">
        <w:t xml:space="preserve"> function.</w:t>
      </w:r>
      <w:r w:rsidR="00263784" w:rsidRPr="00AC0AC1">
        <w:t xml:space="preserve"> </w:t>
      </w:r>
      <w:r w:rsidR="00FF1429" w:rsidRPr="00AC0AC1">
        <w:t>Next,</w:t>
      </w:r>
      <w:r w:rsidR="008F3049" w:rsidRPr="00AC0AC1">
        <w:t xml:space="preserve"> we can get the currency symbol with the function </w:t>
      </w:r>
      <w:r w:rsidR="008F3049" w:rsidRPr="00AC0AC1">
        <w:rPr>
          <w:i/>
        </w:rPr>
        <w:t>scriptCurrencySymbol</w:t>
      </w:r>
      <w:r w:rsidR="008F3049" w:rsidRPr="00AC0AC1">
        <w:t xml:space="preserve"> where we need to provide as input the compiled minting policy. </w:t>
      </w:r>
      <w:r w:rsidR="0026279E" w:rsidRPr="00AC0AC1">
        <w:t xml:space="preserve">The output is the hash of the script. </w:t>
      </w:r>
      <w:r w:rsidR="00C01F0F" w:rsidRPr="00AC0AC1">
        <w:t xml:space="preserve">Similar to how we parameterized validators we could also do this with minting policies. </w:t>
      </w:r>
      <w:r w:rsidR="002E3079" w:rsidRPr="00AC0AC1">
        <w:t>This completes the on-chain part.</w:t>
      </w:r>
      <w:r w:rsidR="00FF1429">
        <w:t xml:space="preserve"> </w:t>
      </w:r>
      <w:r w:rsidR="002E3079" w:rsidRPr="00AC0AC1">
        <w:t>For the off-chain part we first declare our minting parameters where we specify the token name and the amount</w:t>
      </w:r>
      <w:r w:rsidR="00E636C3" w:rsidRPr="00AC0AC1">
        <w:t xml:space="preserve"> </w:t>
      </w:r>
      <w:r w:rsidR="009F236B" w:rsidRPr="00AC0AC1">
        <w:t>(</w:t>
      </w:r>
      <w:r w:rsidR="00E636C3" w:rsidRPr="00AC0AC1">
        <w:t>45-48)</w:t>
      </w:r>
      <w:r w:rsidR="002E3079" w:rsidRPr="00AC0AC1">
        <w:t xml:space="preserve">. If the amount is a positive </w:t>
      </w:r>
      <w:r w:rsidR="00FF1429" w:rsidRPr="00AC0AC1">
        <w:t>number,</w:t>
      </w:r>
      <w:r w:rsidR="002E3079" w:rsidRPr="00AC0AC1">
        <w:t xml:space="preserve"> we mint tokens and if it is a negative </w:t>
      </w:r>
      <w:r w:rsidR="00FF1429" w:rsidRPr="00AC0AC1">
        <w:t>number,</w:t>
      </w:r>
      <w:r w:rsidR="002E3079" w:rsidRPr="00AC0AC1">
        <w:t xml:space="preserve"> we burn tokens. </w:t>
      </w:r>
      <w:r w:rsidR="00114DB8" w:rsidRPr="00AC0AC1">
        <w:t>Then we define the schema with only one endpoint called mint</w:t>
      </w:r>
      <w:r w:rsidR="00105725" w:rsidRPr="00AC0AC1">
        <w:t xml:space="preserve"> </w:t>
      </w:r>
      <w:r w:rsidR="009F236B" w:rsidRPr="00AC0AC1">
        <w:t>(</w:t>
      </w:r>
      <w:r w:rsidR="00105725" w:rsidRPr="00AC0AC1">
        <w:t>50)</w:t>
      </w:r>
      <w:r w:rsidR="00114DB8" w:rsidRPr="00AC0AC1">
        <w:t xml:space="preserve">. </w:t>
      </w:r>
      <w:r w:rsidR="00805E9C" w:rsidRPr="00AC0AC1">
        <w:t xml:space="preserve">The mint contract takes minting parameters as input. In the body of the </w:t>
      </w:r>
      <w:r w:rsidR="00FF1429" w:rsidRPr="00AC0AC1">
        <w:t>contract,</w:t>
      </w:r>
      <w:r w:rsidR="00805E9C" w:rsidRPr="00AC0AC1">
        <w:t xml:space="preserve"> we </w:t>
      </w:r>
      <w:r w:rsidR="0052681C" w:rsidRPr="00AC0AC1">
        <w:t xml:space="preserve">first compute the Value that we want to forge </w:t>
      </w:r>
      <w:r w:rsidR="009F236B" w:rsidRPr="00AC0AC1">
        <w:t>(</w:t>
      </w:r>
      <w:r w:rsidR="0052681C" w:rsidRPr="00AC0AC1">
        <w:t>54).</w:t>
      </w:r>
      <w:r w:rsidR="00EE6012" w:rsidRPr="00AC0AC1">
        <w:t xml:space="preserve"> As lookups we specify the minting policy. The only constrain we put on our transaction is </w:t>
      </w:r>
      <w:r w:rsidR="00EE6012" w:rsidRPr="00AC0AC1">
        <w:rPr>
          <w:i/>
        </w:rPr>
        <w:t>mustMintValue</w:t>
      </w:r>
      <w:r w:rsidR="00EE6012" w:rsidRPr="00AC0AC1">
        <w:t xml:space="preserve"> function that takes as input the previously defined Value.</w:t>
      </w:r>
      <w:r w:rsidR="00827B0F" w:rsidRPr="00AC0AC1">
        <w:t xml:space="preserve"> We can skip the redeemer since it has the value of unit.</w:t>
      </w:r>
      <w:r w:rsidR="00EE6012" w:rsidRPr="00AC0AC1">
        <w:t xml:space="preserve"> When we submit the </w:t>
      </w:r>
      <w:r w:rsidR="00FF1429" w:rsidRPr="00AC0AC1">
        <w:t>transaction,</w:t>
      </w:r>
      <w:r w:rsidR="00EE6012" w:rsidRPr="00AC0AC1">
        <w:t xml:space="preserve"> it will automatically transfer the minted value to the wallet if it is positive. If it is negative it will try to find sufficiently many tokens in the </w:t>
      </w:r>
      <w:r w:rsidR="00747CA7" w:rsidRPr="00AC0AC1">
        <w:t>user’s</w:t>
      </w:r>
      <w:r w:rsidR="00EE6012" w:rsidRPr="00AC0AC1">
        <w:t xml:space="preserve"> wallet that will then be burned. </w:t>
      </w:r>
      <w:r w:rsidR="008C5E16" w:rsidRPr="00AC0AC1">
        <w:t xml:space="preserve">After that we wait for confirmation and then log a </w:t>
      </w:r>
      <w:r w:rsidR="00122CF2" w:rsidRPr="00AC0AC1">
        <w:t>message</w:t>
      </w:r>
      <w:r w:rsidR="008C5E16" w:rsidRPr="00AC0AC1">
        <w:t xml:space="preserve">. </w:t>
      </w:r>
      <w:r w:rsidR="00B436BC" w:rsidRPr="00AC0AC1">
        <w:t xml:space="preserve">The endpoint contract then follows the same pattern as in previous examples. </w:t>
      </w:r>
      <w:r w:rsidR="009A1784" w:rsidRPr="00AC0AC1">
        <w:t xml:space="preserve">In the end we define a emulator trace where we mint and burn some tokens in wallet 1 and 2 </w:t>
      </w:r>
      <w:r w:rsidR="009F236B" w:rsidRPr="00AC0AC1">
        <w:t>(</w:t>
      </w:r>
      <w:r w:rsidR="009A1784" w:rsidRPr="00AC0AC1">
        <w:t>70-88).</w:t>
      </w:r>
      <w:r w:rsidR="00981E14" w:rsidRPr="00AC0AC1">
        <w:t xml:space="preserve"> </w:t>
      </w:r>
      <w:r w:rsidR="00924F1F" w:rsidRPr="00AC0AC1">
        <w:t xml:space="preserve">One thing to notice </w:t>
      </w:r>
      <w:r w:rsidR="00595B5F" w:rsidRPr="00AC0AC1">
        <w:t xml:space="preserve">is that </w:t>
      </w:r>
      <w:r w:rsidR="00924F1F" w:rsidRPr="00AC0AC1">
        <w:t>when we try this out on the playground the UTXO that gets assigned the tokens will also get 2 ADA</w:t>
      </w:r>
      <w:r w:rsidR="00F978A2" w:rsidRPr="00AC0AC1">
        <w:t xml:space="preserve"> assigned</w:t>
      </w:r>
      <w:r w:rsidR="00924F1F" w:rsidRPr="00AC0AC1">
        <w:t xml:space="preserve"> which is the minimum UTXO value of ADA. For the actual Cardano blockchain this value can be different. </w:t>
      </w:r>
    </w:p>
    <w:p w14:paraId="46D4E7CF" w14:textId="1ED06D98" w:rsidR="001F7C6F" w:rsidRPr="00AC0AC1" w:rsidRDefault="0036511D" w:rsidP="0036511D">
      <w:pPr>
        <w:pStyle w:val="Heading2"/>
        <w:rPr>
          <w:lang w:val="en-US"/>
        </w:rPr>
      </w:pPr>
      <w:bookmarkStart w:id="57" w:name="_Toc102838240"/>
      <w:r w:rsidRPr="00AC0AC1">
        <w:rPr>
          <w:lang w:val="en-US"/>
        </w:rPr>
        <w:t>More Realistic Minting Policy</w:t>
      </w:r>
      <w:bookmarkEnd w:id="57"/>
    </w:p>
    <w:p w14:paraId="2987D157" w14:textId="3A703132" w:rsidR="002B0A60" w:rsidRPr="00AC0AC1" w:rsidRDefault="00DB2E7E" w:rsidP="00AF76C6">
      <w:pPr>
        <w:spacing w:before="0"/>
      </w:pPr>
      <w:r w:rsidRPr="00AC0AC1">
        <w:t>Now we will look at a minting policy that is parameterized by a payment public key hash.</w:t>
      </w:r>
      <w:r w:rsidR="00E82F3A" w:rsidRPr="00AC0AC1">
        <w:t xml:space="preserve"> The minting or burning of the tokens will only be allowed if the owner of that key has signed the transaction. Here is the code from the </w:t>
      </w:r>
      <w:r w:rsidR="00E82F3A" w:rsidRPr="00AC0AC1">
        <w:rPr>
          <w:i/>
        </w:rPr>
        <w:t>Signed.hs</w:t>
      </w:r>
      <w:r w:rsidR="00E82F3A" w:rsidRPr="00AC0AC1">
        <w:t xml:space="preserve"> example.</w:t>
      </w:r>
    </w:p>
    <w:p w14:paraId="48F76F16"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mkPolicy #-}</w:t>
      </w:r>
    </w:p>
    <w:p w14:paraId="576D875E"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B9BC840" w14:textId="77777777" w:rsidR="00306421"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mkPolicy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txSignedBy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scriptContextTxInfo ctx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FEEFBF7" w14:textId="118D5B4E" w:rsidR="00AF76C6" w:rsidRPr="00AC0AC1" w:rsidRDefault="00306421"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AF76C6" w:rsidRPr="00AC0AC1">
        <w:rPr>
          <w:rFonts w:ascii="Consolas" w:eastAsia="Times New Roman" w:hAnsi="Consolas"/>
          <w:color w:val="333333"/>
          <w:sz w:val="21"/>
          <w:szCs w:val="21"/>
        </w:rPr>
        <w:t>unPaymentPubKeyHash pkh</w:t>
      </w:r>
    </w:p>
    <w:p w14:paraId="2E44EBE7"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251AC719"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0F54DD2E"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policy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p>
    <w:p w14:paraId="45B5F20C"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p>
    <w:p w14:paraId="70138302"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3795DCF6"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pkh</w:t>
      </w:r>
    </w:p>
    <w:p w14:paraId="0B4A9F50"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w:t>
      </w:r>
      <w:r w:rsidRPr="00AC0AC1">
        <w:rPr>
          <w:rFonts w:ascii="Consolas" w:eastAsia="Times New Roman" w:hAnsi="Consolas"/>
          <w:color w:val="333333"/>
          <w:sz w:val="21"/>
          <w:szCs w:val="21"/>
        </w:rPr>
        <w:t xml:space="preserve">  </w:t>
      </w:r>
    </w:p>
    <w:p w14:paraId="48CE80A7"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352A502C"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w:t>
      </w:r>
    </w:p>
    <w:p w14:paraId="33528918"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006220C9"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4F9061EF"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710A0063"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27BDDA24"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39665A70"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26A85FD8"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FreeSchema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24719D30"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p>
    <w:p w14:paraId="35A80B5C"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FreeSchema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AC8A8DC"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mint mp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F02AAA1"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0A141C9D"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curSymbol pkh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mpTokenName mp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458D0DC" w14:textId="7C02BC4A"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mpAmount mp</w:t>
      </w:r>
      <w:r w:rsidRPr="00AC0AC1">
        <w:rPr>
          <w:rFonts w:ascii="Consolas" w:eastAsia="Times New Roman" w:hAnsi="Consolas"/>
          <w:color w:val="777777"/>
          <w:sz w:val="21"/>
          <w:szCs w:val="21"/>
        </w:rPr>
        <w:t>)</w:t>
      </w:r>
    </w:p>
    <w:p w14:paraId="4E5150C0"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 pkh</w:t>
      </w:r>
    </w:p>
    <w:p w14:paraId="2093C4DF"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mustMintValue val</w:t>
      </w:r>
    </w:p>
    <w:p w14:paraId="5FF460CC"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3D325E62"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505B9B22" w14:textId="77777777" w:rsidR="00AF76C6" w:rsidRPr="00AC0AC1" w:rsidRDefault="00AF76C6" w:rsidP="00AF76C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forged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val</w:t>
      </w:r>
      <w:r w:rsidRPr="00AC0AC1">
        <w:rPr>
          <w:rFonts w:ascii="Consolas" w:eastAsia="Times New Roman" w:hAnsi="Consolas"/>
          <w:color w:val="777777"/>
          <w:sz w:val="21"/>
          <w:szCs w:val="21"/>
        </w:rPr>
        <w:t>)</w:t>
      </w:r>
    </w:p>
    <w:p w14:paraId="538E03F4" w14:textId="77777777" w:rsidR="00AF76C6" w:rsidRPr="00AC0AC1" w:rsidRDefault="00AF76C6" w:rsidP="00E82F3A">
      <w:pPr>
        <w:spacing w:before="0" w:after="0"/>
      </w:pPr>
    </w:p>
    <w:p w14:paraId="5B0350F7" w14:textId="57B46E96" w:rsidR="00DF0EA7" w:rsidRPr="00AC0AC1" w:rsidRDefault="00306421" w:rsidP="00A72AC8">
      <w:pPr>
        <w:spacing w:before="0" w:after="0"/>
      </w:pPr>
      <w:r w:rsidRPr="00AC0AC1">
        <w:t xml:space="preserve">We add only the functions and parameters that changed compared to the previous </w:t>
      </w:r>
      <w:r w:rsidRPr="00AC0AC1">
        <w:rPr>
          <w:i/>
        </w:rPr>
        <w:t>Free.hs</w:t>
      </w:r>
      <w:r w:rsidRPr="00AC0AC1">
        <w:t xml:space="preserve"> example.</w:t>
      </w:r>
      <w:r w:rsidR="00590F12" w:rsidRPr="00AC0AC1">
        <w:t xml:space="preserve"> </w:t>
      </w:r>
      <w:r w:rsidR="00FF1429" w:rsidRPr="00AC0AC1">
        <w:t>First,</w:t>
      </w:r>
      <w:r w:rsidR="00590F12" w:rsidRPr="00AC0AC1">
        <w:t xml:space="preserve"> we create our policy function that takes now the payment public key hash as an additional parameter </w:t>
      </w:r>
      <w:r w:rsidR="009F236B" w:rsidRPr="00AC0AC1">
        <w:t>(</w:t>
      </w:r>
      <w:r w:rsidR="00590F12" w:rsidRPr="00AC0AC1">
        <w:t>1-3).</w:t>
      </w:r>
      <w:r w:rsidR="00B808FE" w:rsidRPr="00AC0AC1">
        <w:t xml:space="preserve"> We use the </w:t>
      </w:r>
      <w:r w:rsidR="00B808FE" w:rsidRPr="00AC0AC1">
        <w:rPr>
          <w:i/>
        </w:rPr>
        <w:t>txSignedBy</w:t>
      </w:r>
      <w:r w:rsidR="00B808FE" w:rsidRPr="00AC0AC1">
        <w:t xml:space="preserve"> function to check whether the transaction was signed with the given public key. </w:t>
      </w:r>
      <w:r w:rsidR="00DF0EA7" w:rsidRPr="00AC0AC1">
        <w:t>Here is its type signature</w:t>
      </w:r>
      <w:r w:rsidR="00A72AC8" w:rsidRPr="00AC0AC1">
        <w:t>.</w:t>
      </w:r>
    </w:p>
    <w:p w14:paraId="7B89A244" w14:textId="4CFE690D" w:rsidR="00DF0EA7" w:rsidRPr="00AC0AC1" w:rsidRDefault="00DF0EA7" w:rsidP="00A72AC8">
      <w:pPr>
        <w:pStyle w:val="SourceCode"/>
        <w:spacing w:after="0"/>
        <w:rPr>
          <w:noProof w:val="0"/>
          <w:lang w:val="en-US"/>
        </w:rPr>
      </w:pPr>
      <w:r w:rsidRPr="00AC0AC1">
        <w:rPr>
          <w:noProof w:val="0"/>
          <w:lang w:val="en-US"/>
        </w:rPr>
        <w:t>txSignedBy :: TxInfo -&gt; PubKeyHash -&gt; Bool</w:t>
      </w:r>
    </w:p>
    <w:p w14:paraId="396E83F0" w14:textId="68C9EB02" w:rsidR="00E82F3A" w:rsidRPr="00AC0AC1" w:rsidRDefault="00FF1429" w:rsidP="00B16EB5">
      <w:pPr>
        <w:spacing w:after="0"/>
      </w:pPr>
      <w:r w:rsidRPr="00AC0AC1">
        <w:t>Next,</w:t>
      </w:r>
      <w:r w:rsidR="00D659BF" w:rsidRPr="00AC0AC1">
        <w:t xml:space="preserve"> we compile the policy function where we use now the same pattern as in our </w:t>
      </w:r>
      <w:r w:rsidR="00D659BF" w:rsidRPr="00AC0AC1">
        <w:rPr>
          <w:i/>
        </w:rPr>
        <w:t>Parameterized.hs</w:t>
      </w:r>
      <w:r w:rsidR="00D659BF" w:rsidRPr="00AC0AC1">
        <w:t xml:space="preserve"> code</w:t>
      </w:r>
      <w:r w:rsidR="002716EB" w:rsidRPr="00AC0AC1">
        <w:t xml:space="preserve"> </w:t>
      </w:r>
      <w:r w:rsidR="009F236B" w:rsidRPr="00AC0AC1">
        <w:t>(</w:t>
      </w:r>
      <w:r w:rsidR="002716EB" w:rsidRPr="00AC0AC1">
        <w:t>5-9)</w:t>
      </w:r>
      <w:r w:rsidR="00D659BF" w:rsidRPr="00AC0AC1">
        <w:t xml:space="preserve">. </w:t>
      </w:r>
      <w:r w:rsidR="002716EB" w:rsidRPr="00AC0AC1">
        <w:t xml:space="preserve">Then we create the currency symbol which now takes in the public key as a parameter </w:t>
      </w:r>
      <w:r w:rsidR="009F236B" w:rsidRPr="00AC0AC1">
        <w:t>(</w:t>
      </w:r>
      <w:r w:rsidR="002716EB" w:rsidRPr="00AC0AC1">
        <w:t xml:space="preserve">11-12). </w:t>
      </w:r>
      <w:r w:rsidR="00E55DCA" w:rsidRPr="00AC0AC1">
        <w:t xml:space="preserve">For the off-chain code we declare the minting parameters and the schema the same way as in the </w:t>
      </w:r>
      <w:r w:rsidR="00E55DCA" w:rsidRPr="00AC0AC1">
        <w:rPr>
          <w:i/>
        </w:rPr>
        <w:t>Free.hs</w:t>
      </w:r>
      <w:r w:rsidR="00E55DCA" w:rsidRPr="00AC0AC1">
        <w:t xml:space="preserve"> code. And for the mint function</w:t>
      </w:r>
      <w:r w:rsidR="002B51DF" w:rsidRPr="00AC0AC1">
        <w:t xml:space="preserve"> </w:t>
      </w:r>
      <w:r w:rsidR="00E55DCA" w:rsidRPr="00AC0AC1">
        <w:t xml:space="preserve">what changes is </w:t>
      </w:r>
      <w:r w:rsidR="002B51DF" w:rsidRPr="00AC0AC1">
        <w:t xml:space="preserve">that we first look up our own payment public key hash </w:t>
      </w:r>
      <w:r w:rsidR="00197D93" w:rsidRPr="00AC0AC1">
        <w:t xml:space="preserve">for which we use the function from the </w:t>
      </w:r>
      <w:r w:rsidR="00197D93" w:rsidRPr="00AC0AC1">
        <w:rPr>
          <w:i/>
        </w:rPr>
        <w:t>Contract</w:t>
      </w:r>
      <w:r w:rsidR="00197D93" w:rsidRPr="00AC0AC1">
        <w:t xml:space="preserve"> module to avoid collision for the same function from another module. T</w:t>
      </w:r>
      <w:r w:rsidR="00E55DCA" w:rsidRPr="00AC0AC1">
        <w:t>he</w:t>
      </w:r>
      <w:r w:rsidR="002B51DF" w:rsidRPr="00AC0AC1">
        <w:t>n</w:t>
      </w:r>
      <w:r w:rsidR="00197D93" w:rsidRPr="00AC0AC1">
        <w:t xml:space="preserve"> we also</w:t>
      </w:r>
      <w:r w:rsidR="002B51DF" w:rsidRPr="00AC0AC1">
        <w:t xml:space="preserve"> change the value </w:t>
      </w:r>
      <w:r w:rsidR="00E55DCA" w:rsidRPr="00AC0AC1">
        <w:t>and the lookups</w:t>
      </w:r>
      <w:r w:rsidR="002B51DF" w:rsidRPr="00AC0AC1">
        <w:t xml:space="preserve"> declaration</w:t>
      </w:r>
      <w:r w:rsidR="00E55DCA" w:rsidRPr="00AC0AC1">
        <w:t xml:space="preserve">. </w:t>
      </w:r>
      <w:r w:rsidR="007A48B9" w:rsidRPr="00AC0AC1">
        <w:t>When defining</w:t>
      </w:r>
      <w:r w:rsidR="00F958DD" w:rsidRPr="00AC0AC1">
        <w:t xml:space="preserve"> the </w:t>
      </w:r>
      <w:r w:rsidRPr="00AC0AC1">
        <w:t>value,</w:t>
      </w:r>
      <w:r w:rsidR="00F958DD" w:rsidRPr="00AC0AC1">
        <w:t xml:space="preserve"> we </w:t>
      </w:r>
      <w:r w:rsidR="007A48B9" w:rsidRPr="00AC0AC1">
        <w:t>add to</w:t>
      </w:r>
      <w:r w:rsidR="00F958DD" w:rsidRPr="00AC0AC1">
        <w:t xml:space="preserve"> the currency symbol our public payment key hash</w:t>
      </w:r>
      <w:r w:rsidR="007A48B9" w:rsidRPr="00AC0AC1">
        <w:t xml:space="preserve"> as input parameter</w:t>
      </w:r>
      <w:r w:rsidR="00F958DD" w:rsidRPr="00AC0AC1">
        <w:t xml:space="preserve"> and for the lookups </w:t>
      </w:r>
      <w:r w:rsidR="007A48B9" w:rsidRPr="00AC0AC1">
        <w:t>we do the same for the</w:t>
      </w:r>
      <w:r w:rsidR="00F958DD" w:rsidRPr="00AC0AC1">
        <w:t xml:space="preserve"> policy parameter </w:t>
      </w:r>
      <w:r w:rsidR="009F236B" w:rsidRPr="00AC0AC1">
        <w:t>(</w:t>
      </w:r>
      <w:r w:rsidR="00F958DD" w:rsidRPr="00AC0AC1">
        <w:t>24-25).</w:t>
      </w:r>
    </w:p>
    <w:tbl>
      <w:tblPr>
        <w:tblStyle w:val="Table-info"/>
        <w:tblW w:w="5000" w:type="pct"/>
        <w:tblLook w:val="01E0" w:firstRow="1" w:lastRow="1" w:firstColumn="1" w:lastColumn="1" w:noHBand="0" w:noVBand="0"/>
      </w:tblPr>
      <w:tblGrid>
        <w:gridCol w:w="850"/>
        <w:gridCol w:w="8510"/>
      </w:tblGrid>
      <w:tr w:rsidR="00AE7198" w:rsidRPr="00AC0AC1" w14:paraId="01A3CE51" w14:textId="77777777" w:rsidTr="00307419">
        <w:tc>
          <w:tcPr>
            <w:tcW w:w="856" w:type="dxa"/>
            <w:hideMark/>
          </w:tcPr>
          <w:p w14:paraId="567E5C7E" w14:textId="77777777" w:rsidR="00AE7198" w:rsidRPr="00AC0AC1" w:rsidRDefault="00AE7198" w:rsidP="00307419">
            <w:pPr>
              <w:pStyle w:val="BodyText-denser"/>
              <w:rPr>
                <w:lang w:val="en-US"/>
              </w:rPr>
            </w:pPr>
            <w:r w:rsidRPr="00AC0AC1">
              <w:rPr>
                <w:noProof/>
              </w:rPr>
              <w:drawing>
                <wp:inline distT="0" distB="0" distL="0" distR="0" wp14:anchorId="042EA51D" wp14:editId="0C80F90B">
                  <wp:extent cx="400050" cy="401320"/>
                  <wp:effectExtent l="0" t="0" r="0" b="0"/>
                  <wp:docPr id="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48AF2178" w14:textId="2E21D828" w:rsidR="00AE7198" w:rsidRPr="00AC0AC1" w:rsidRDefault="00AE7198" w:rsidP="00747CA7">
            <w:pPr>
              <w:rPr>
                <w:rFonts w:asciiTheme="minorHAnsi" w:hAnsiTheme="minorHAnsi" w:cstheme="minorHAnsi"/>
                <w:szCs w:val="24"/>
                <w:lang w:val="en-US"/>
              </w:rPr>
            </w:pPr>
            <w:r w:rsidRPr="00AC0AC1">
              <w:rPr>
                <w:rFonts w:asciiTheme="minorHAnsi" w:hAnsiTheme="minorHAnsi" w:cstheme="minorHAnsi"/>
                <w:szCs w:val="24"/>
                <w:lang w:val="en-US"/>
              </w:rPr>
              <w:t>When writing Plutus code</w:t>
            </w:r>
            <w:r w:rsidR="00747CA7" w:rsidRPr="00AC0AC1">
              <w:rPr>
                <w:rFonts w:asciiTheme="minorHAnsi" w:hAnsiTheme="minorHAnsi" w:cstheme="minorHAnsi"/>
                <w:szCs w:val="24"/>
                <w:lang w:val="en-US"/>
              </w:rPr>
              <w:t>,</w:t>
            </w:r>
            <w:r w:rsidRPr="00AC0AC1">
              <w:rPr>
                <w:rFonts w:asciiTheme="minorHAnsi" w:hAnsiTheme="minorHAnsi" w:cstheme="minorHAnsi"/>
                <w:szCs w:val="24"/>
                <w:lang w:val="en-US"/>
              </w:rPr>
              <w:t xml:space="preserve"> try to compile it as often as possible to avoid multiple errors at the end when running it in th</w:t>
            </w:r>
            <w:r w:rsidR="00747CA7" w:rsidRPr="00AC0AC1">
              <w:rPr>
                <w:rFonts w:asciiTheme="minorHAnsi" w:hAnsiTheme="minorHAnsi" w:cstheme="minorHAnsi"/>
                <w:szCs w:val="24"/>
                <w:lang w:val="en-US"/>
              </w:rPr>
              <w:t>e</w:t>
            </w:r>
            <w:r w:rsidRPr="00AC0AC1">
              <w:rPr>
                <w:rFonts w:asciiTheme="minorHAnsi" w:hAnsiTheme="minorHAnsi" w:cstheme="minorHAnsi"/>
                <w:szCs w:val="24"/>
                <w:lang w:val="en-US"/>
              </w:rPr>
              <w:t xml:space="preserve"> playground.</w:t>
            </w:r>
          </w:p>
        </w:tc>
      </w:tr>
    </w:tbl>
    <w:p w14:paraId="14732E0E" w14:textId="02EEC776" w:rsidR="00AE7198" w:rsidRPr="00AC0AC1" w:rsidRDefault="00BA4511" w:rsidP="00E82F3A">
      <w:pPr>
        <w:spacing w:before="0" w:after="0"/>
      </w:pPr>
      <w:r w:rsidRPr="00AC0AC1">
        <w:lastRenderedPageBreak/>
        <w:t xml:space="preserve">If we run now the test </w:t>
      </w:r>
      <w:r w:rsidR="00FF1429" w:rsidRPr="00AC0AC1">
        <w:t>trace,</w:t>
      </w:r>
      <w:r w:rsidRPr="00AC0AC1">
        <w:t xml:space="preserve"> we notice something interesting. When checking the balances of the </w:t>
      </w:r>
      <w:r w:rsidR="003C6C76" w:rsidRPr="00AC0AC1">
        <w:t>wallets</w:t>
      </w:r>
      <w:r w:rsidRPr="00AC0AC1">
        <w:t xml:space="preserve"> we see that the currency symbol for the token that wallet one and two got, is different. </w:t>
      </w:r>
      <w:r w:rsidR="001F077E" w:rsidRPr="00AC0AC1">
        <w:t xml:space="preserve">That was not the case with our first example. The token name is still the same. The reason for this is that the minting script is now longer a constant but is a function so the same is true for the hash of the script which represents the currency symbol. And because the input parameter is the wallet public payment key hash which is different for wallet 1 and wallet 2 also the currency symbol for those two </w:t>
      </w:r>
      <w:r w:rsidR="003C6C76" w:rsidRPr="00AC0AC1">
        <w:t>wallets</w:t>
      </w:r>
      <w:r w:rsidR="001F077E" w:rsidRPr="00AC0AC1">
        <w:t xml:space="preserve"> gets computed differently. </w:t>
      </w:r>
      <w:r w:rsidR="00F53AB5" w:rsidRPr="00AC0AC1">
        <w:t xml:space="preserve">So the </w:t>
      </w:r>
      <w:r w:rsidR="003C6C76" w:rsidRPr="00AC0AC1">
        <w:t>wallets</w:t>
      </w:r>
      <w:r w:rsidR="00F53AB5" w:rsidRPr="00AC0AC1">
        <w:t xml:space="preserve"> contain now two different tokens or asset classes. </w:t>
      </w:r>
    </w:p>
    <w:p w14:paraId="21BA8782" w14:textId="24111427" w:rsidR="00AE7198" w:rsidRPr="00AC0AC1" w:rsidRDefault="00974A19" w:rsidP="00974A19">
      <w:pPr>
        <w:pStyle w:val="Heading2"/>
        <w:rPr>
          <w:lang w:val="en-US"/>
        </w:rPr>
      </w:pPr>
      <w:bookmarkStart w:id="58" w:name="_Toc102838241"/>
      <w:r w:rsidRPr="00AC0AC1">
        <w:rPr>
          <w:lang w:val="en-US"/>
        </w:rPr>
        <w:t>NFT-s</w:t>
      </w:r>
      <w:bookmarkEnd w:id="58"/>
    </w:p>
    <w:p w14:paraId="716B58AA" w14:textId="03DA8969" w:rsidR="00974A19" w:rsidRPr="00AC0AC1" w:rsidRDefault="00C407CE" w:rsidP="00A36194">
      <w:pPr>
        <w:spacing w:before="0"/>
      </w:pPr>
      <w:r w:rsidRPr="00AC0AC1">
        <w:t xml:space="preserve">Non fungible tokens can exist only once, which means there is only one token in existence. </w:t>
      </w:r>
      <w:r w:rsidR="00C134FC" w:rsidRPr="00AC0AC1">
        <w:t xml:space="preserve">This means we have to put a constraint on our transaction and say that only one token is allowed to be minted and that the transaction that triggers the mint can be executed only once. </w:t>
      </w:r>
      <w:r w:rsidR="00AE1AE4" w:rsidRPr="00AC0AC1">
        <w:t xml:space="preserve">In order to do that we need something on the Cardano blockchain that we can refer to in our minting policy and is unique </w:t>
      </w:r>
      <w:r w:rsidR="00FF1429" w:rsidRPr="00AC0AC1">
        <w:t>i.e.,</w:t>
      </w:r>
      <w:r w:rsidR="00AE1AE4" w:rsidRPr="00AC0AC1">
        <w:t xml:space="preserve"> it exists only in one transaction. </w:t>
      </w:r>
      <w:r w:rsidR="00155998" w:rsidRPr="00AC0AC1">
        <w:t xml:space="preserve">And the trick is we use a UTXO, since it can exist only once and when consumed in a transaction it </w:t>
      </w:r>
      <w:r w:rsidR="0060332E" w:rsidRPr="00AC0AC1">
        <w:t xml:space="preserve">is </w:t>
      </w:r>
      <w:r w:rsidR="00155998" w:rsidRPr="00AC0AC1">
        <w:t xml:space="preserve">never again available. </w:t>
      </w:r>
      <w:r w:rsidR="001B3819" w:rsidRPr="00AC0AC1">
        <w:t xml:space="preserve">If there is another UTXO sitting at the same address with the same value and datum it still has another ID. </w:t>
      </w:r>
      <w:r w:rsidR="00147BFB" w:rsidRPr="00AC0AC1">
        <w:t xml:space="preserve">We identify an UTXO with the transaction ID that produced it and the </w:t>
      </w:r>
      <w:r w:rsidR="00105295" w:rsidRPr="00AC0AC1">
        <w:t>index</w:t>
      </w:r>
      <w:r w:rsidR="00147BFB" w:rsidRPr="00AC0AC1">
        <w:t xml:space="preserve"> it got assigned, since a transaction can produce more than one UTXO. </w:t>
      </w:r>
      <w:r w:rsidR="000A0D87" w:rsidRPr="00AC0AC1">
        <w:t xml:space="preserve">And transactions are </w:t>
      </w:r>
      <w:r w:rsidR="00C54259" w:rsidRPr="00AC0AC1">
        <w:t>unique;</w:t>
      </w:r>
      <w:r w:rsidR="000A0D87" w:rsidRPr="00AC0AC1">
        <w:t xml:space="preserve"> there can never be the same transaction again. </w:t>
      </w:r>
      <w:r w:rsidR="00111E52" w:rsidRPr="00AC0AC1">
        <w:t>They</w:t>
      </w:r>
      <w:r w:rsidR="00105295" w:rsidRPr="00AC0AC1">
        <w:t xml:space="preserve"> are unique because the</w:t>
      </w:r>
      <w:r w:rsidR="00111E52" w:rsidRPr="00AC0AC1">
        <w:t>y</w:t>
      </w:r>
      <w:r w:rsidR="00105295" w:rsidRPr="00AC0AC1">
        <w:t xml:space="preserve"> spend fees which come from UTXOs and they themselves are unique. </w:t>
      </w:r>
      <w:r w:rsidR="00C54259" w:rsidRPr="00AC0AC1">
        <w:t>This brings us to an induction.</w:t>
      </w:r>
      <w:r w:rsidR="007E1EF7" w:rsidRPr="00AC0AC1">
        <w:t xml:space="preserve"> </w:t>
      </w:r>
      <w:r w:rsidR="00FF1429" w:rsidRPr="00AC0AC1">
        <w:t>So,</w:t>
      </w:r>
      <w:r w:rsidR="007E1EF7" w:rsidRPr="00AC0AC1">
        <w:t xml:space="preserve"> the idea is that we name a specific UTXO as parameter to our minting policy</w:t>
      </w:r>
      <w:r w:rsidR="00320BF7" w:rsidRPr="00AC0AC1">
        <w:t xml:space="preserve"> and then we check that the transaction that does the minting consumes this UTXO</w:t>
      </w:r>
      <w:r w:rsidR="007E1EF7" w:rsidRPr="00AC0AC1">
        <w:t xml:space="preserve">. </w:t>
      </w:r>
      <w:r w:rsidR="00F8793C" w:rsidRPr="00AC0AC1">
        <w:t xml:space="preserve">Let’s look at the </w:t>
      </w:r>
      <w:r w:rsidR="00F8793C" w:rsidRPr="00AC0AC1">
        <w:rPr>
          <w:i/>
        </w:rPr>
        <w:t>NFT.hs</w:t>
      </w:r>
      <w:r w:rsidR="00F8793C" w:rsidRPr="00AC0AC1">
        <w:t xml:space="preserve"> code.</w:t>
      </w:r>
    </w:p>
    <w:p w14:paraId="4D4ED386" w14:textId="77777777" w:rsidR="00F16806" w:rsidRPr="00AC0AC1" w:rsidRDefault="00F16806" w:rsidP="00F16806">
      <w:pPr>
        <w:shd w:val="clear" w:color="auto" w:fill="F5F5F5"/>
        <w:spacing w:before="0" w:after="0" w:line="285" w:lineRule="atLeast"/>
        <w:jc w:val="left"/>
        <w:rPr>
          <w:rFonts w:ascii="Consolas" w:eastAsia="Times New Roman" w:hAnsi="Consolas"/>
          <w:i/>
          <w:iCs/>
          <w:color w:val="AAAAAA"/>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xml:space="preserve">-- import Playground.Contract (printJson, printSchemas,   </w:t>
      </w:r>
    </w:p>
    <w:p w14:paraId="7C2CE1B9" w14:textId="0CFDABC5"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i/>
          <w:iCs/>
          <w:color w:val="AAAAAA"/>
          <w:sz w:val="21"/>
          <w:szCs w:val="21"/>
        </w:rPr>
        <w:t xml:space="preserve">                                   ensureKnownCurrencies, stage, ToSchema)</w:t>
      </w:r>
    </w:p>
    <w:p w14:paraId="60DC82D9" w14:textId="19F49BE3"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import Playground.TH       (mkKnownCurrencies, mkSchemaDefinitions)</w:t>
      </w:r>
    </w:p>
    <w:p w14:paraId="0694966D" w14:textId="51EDABB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import Playground.Types    (KnownCurrency (..))</w:t>
      </w:r>
    </w:p>
    <w:p w14:paraId="0D5B940A" w14:textId="7AFE433E"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0D4AFF34" w14:textId="28379A69"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112D30E1"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p>
    <w:p w14:paraId="0DB8EA0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mkPolicy #-}</w:t>
      </w:r>
    </w:p>
    <w:p w14:paraId="09F7C50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82B830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mkPolicy oref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p>
    <w:p w14:paraId="014F2C6A" w14:textId="492AE5A0"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UTxO not consumed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&amp;&amp;</w:t>
      </w:r>
    </w:p>
    <w:p w14:paraId="0DB804AB"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amount minted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56783D2" w14:textId="452A263F"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checkMintedAmount</w:t>
      </w:r>
    </w:p>
    <w:p w14:paraId="7F38FAA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7F515D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20548B7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13</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67809D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261E1EE6"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C94345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any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txInInfoOutRef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txInfoInputs info</w:t>
      </w:r>
    </w:p>
    <w:p w14:paraId="0CA814AB"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272DA6BC"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D62402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flattenValue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txInfoMint info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5D4316EA"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71D3028B"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4715922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219474D4"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5752A54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policy oref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p>
    <w:p w14:paraId="381FD6E4"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oref' tn'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89AB051" w14:textId="331D5CCB"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mkPolicy oref' tn' </w:t>
      </w:r>
      <w:r w:rsidRPr="00AC0AC1">
        <w:rPr>
          <w:rFonts w:ascii="Consolas" w:eastAsia="Times New Roman" w:hAnsi="Consolas"/>
          <w:color w:val="777777"/>
          <w:sz w:val="21"/>
          <w:szCs w:val="21"/>
        </w:rPr>
        <w:t>||])</w:t>
      </w:r>
    </w:p>
    <w:p w14:paraId="016AD704" w14:textId="087D9F75"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7AC761C8" w14:textId="565AF876"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oref</w:t>
      </w:r>
    </w:p>
    <w:p w14:paraId="4DFF31BD" w14:textId="7AFAA01A"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5223FD3F" w14:textId="7BDD1275"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tn</w:t>
      </w:r>
    </w:p>
    <w:p w14:paraId="49B72EB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p>
    <w:p w14:paraId="1387A0E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5534C53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curSymbol oref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 oref tn</w:t>
      </w:r>
    </w:p>
    <w:p w14:paraId="647F90A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0CDD01D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NFTParams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NFTParams</w:t>
      </w:r>
    </w:p>
    <w:p w14:paraId="159BED7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19F1EB10"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Address</w:t>
      </w:r>
    </w:p>
    <w:p w14:paraId="70D38FD0"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r w:rsidRPr="00AC0AC1">
        <w:rPr>
          <w:rFonts w:ascii="Consolas" w:eastAsia="Times New Roman" w:hAnsi="Consolas"/>
          <w:color w:val="777777"/>
          <w:sz w:val="21"/>
          <w:szCs w:val="21"/>
        </w:rPr>
        <w:t>)</w:t>
      </w:r>
    </w:p>
    <w:p w14:paraId="7F4117F1"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7F4082A4"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NFTParams</w:t>
      </w:r>
    </w:p>
    <w:p w14:paraId="68E0C4C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11EA52E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NFTParams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57C03E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mint np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1AE5210"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npAddress np</w:t>
      </w:r>
    </w:p>
    <w:p w14:paraId="778F22E6"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keys utxos </w:t>
      </w:r>
      <w:r w:rsidRPr="00AC0AC1">
        <w:rPr>
          <w:rFonts w:ascii="Consolas" w:eastAsia="Times New Roman" w:hAnsi="Consolas"/>
          <w:color w:val="4B69C6"/>
          <w:sz w:val="21"/>
          <w:szCs w:val="21"/>
        </w:rPr>
        <w:t>of</w:t>
      </w:r>
    </w:p>
    <w:p w14:paraId="493AD1C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logError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utxo found</w:t>
      </w:r>
      <w:r w:rsidRPr="00AC0AC1">
        <w:rPr>
          <w:rFonts w:ascii="Consolas" w:eastAsia="Times New Roman" w:hAnsi="Consolas"/>
          <w:color w:val="777777"/>
          <w:sz w:val="21"/>
          <w:szCs w:val="21"/>
        </w:rPr>
        <w:t>"</w:t>
      </w:r>
    </w:p>
    <w:p w14:paraId="708DD138"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BA05811"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npToken np</w:t>
      </w:r>
    </w:p>
    <w:p w14:paraId="215F4E6F"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curSymbol oref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9C5D27"/>
          <w:sz w:val="21"/>
          <w:szCs w:val="21"/>
        </w:rPr>
        <w:t>1</w:t>
      </w:r>
    </w:p>
    <w:p w14:paraId="6B1A0D0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policy oref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6050AC06" w14:textId="6E434E3D"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unspentOutputs utxos</w:t>
      </w:r>
    </w:p>
    <w:p w14:paraId="271D7B7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mustMintValue val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11E448C2" w14:textId="61D93CFE"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mustSpendPubKeyOutput oref</w:t>
      </w:r>
    </w:p>
    <w:p w14:paraId="7DC80780"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7DD4AF3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6352923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forged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val</w:t>
      </w:r>
      <w:r w:rsidRPr="00AC0AC1">
        <w:rPr>
          <w:rFonts w:ascii="Consolas" w:eastAsia="Times New Roman" w:hAnsi="Consolas"/>
          <w:color w:val="777777"/>
          <w:sz w:val="21"/>
          <w:szCs w:val="21"/>
        </w:rPr>
        <w:t>)</w:t>
      </w:r>
    </w:p>
    <w:p w14:paraId="71C13674"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p>
    <w:p w14:paraId="1C52E97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55</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3D4493C"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720A610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33A4342"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w:t>
      </w:r>
    </w:p>
    <w:p w14:paraId="3D33077B"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p>
    <w:p w14:paraId="69B2BE9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9479170"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9A32798"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ABC</w:t>
      </w:r>
      <w:r w:rsidRPr="00AC0AC1">
        <w:rPr>
          <w:rFonts w:ascii="Consolas" w:eastAsia="Times New Roman" w:hAnsi="Consolas"/>
          <w:color w:val="777777"/>
          <w:sz w:val="21"/>
          <w:szCs w:val="21"/>
        </w:rPr>
        <w:t>"</w:t>
      </w:r>
    </w:p>
    <w:p w14:paraId="2332A4A6"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1</w:t>
      </w:r>
    </w:p>
    <w:p w14:paraId="68E33125"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6EE1452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endpoints</w:t>
      </w:r>
    </w:p>
    <w:p w14:paraId="5327253D"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w2 endpoints</w:t>
      </w:r>
    </w:p>
    <w:p w14:paraId="1FCC6C01"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NFTParams</w:t>
      </w:r>
    </w:p>
    <w:p w14:paraId="005829D9"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514A283F"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mockWalletAddress w1</w:t>
      </w:r>
    </w:p>
    <w:p w14:paraId="24F6DE7E"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DC25553"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NFTParams</w:t>
      </w:r>
    </w:p>
    <w:p w14:paraId="13502AEB"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058B4414"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mockWalletAddress w2</w:t>
      </w:r>
    </w:p>
    <w:p w14:paraId="4ABF6A6A"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C62325C" w14:textId="77777777" w:rsidR="00F16806" w:rsidRPr="00AC0AC1" w:rsidRDefault="00F16806" w:rsidP="00F1680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207E1F7B" w14:textId="77777777" w:rsidR="00C134FC" w:rsidRPr="00AC0AC1" w:rsidRDefault="00C134FC" w:rsidP="00E82F3A">
      <w:pPr>
        <w:spacing w:before="0" w:after="0"/>
      </w:pPr>
    </w:p>
    <w:p w14:paraId="218A6B3B" w14:textId="1072B2A3" w:rsidR="00C134FC" w:rsidRPr="00AC0AC1" w:rsidRDefault="007317B2" w:rsidP="00E82F3A">
      <w:pPr>
        <w:spacing w:before="0" w:after="0"/>
      </w:pPr>
      <w:r w:rsidRPr="00AC0AC1">
        <w:t xml:space="preserve">Compared to our previous code example we do not use the Playground modules and we add the Map module and add Semigroup to the Prelude module. </w:t>
      </w:r>
      <w:r w:rsidR="004B7F7F" w:rsidRPr="00AC0AC1">
        <w:t xml:space="preserve">In the </w:t>
      </w:r>
      <w:r w:rsidR="004B7F7F" w:rsidRPr="00AC0AC1">
        <w:rPr>
          <w:i/>
        </w:rPr>
        <w:t>mkPolicy</w:t>
      </w:r>
      <w:r w:rsidR="004B7F7F" w:rsidRPr="00AC0AC1">
        <w:t xml:space="preserve"> function we have now 2 additional parameters, the transaction output reference and the token name </w:t>
      </w:r>
      <w:r w:rsidR="009F236B" w:rsidRPr="00AC0AC1">
        <w:t>(</w:t>
      </w:r>
      <w:r w:rsidR="004B7F7F" w:rsidRPr="00AC0AC1">
        <w:t xml:space="preserve">8). </w:t>
      </w:r>
      <w:r w:rsidR="0036634C" w:rsidRPr="00AC0AC1">
        <w:t xml:space="preserve">In the body of this </w:t>
      </w:r>
      <w:r w:rsidR="00FF1429" w:rsidRPr="00AC0AC1">
        <w:t>function,</w:t>
      </w:r>
      <w:r w:rsidR="0036634C" w:rsidRPr="00AC0AC1">
        <w:t xml:space="preserve"> we check that the UTXO is consumed and that we mint only 1 token. </w:t>
      </w:r>
      <w:r w:rsidR="00100A96" w:rsidRPr="00AC0AC1">
        <w:t xml:space="preserve">For the helper functions we first get the script context info. Then for the </w:t>
      </w:r>
      <w:r w:rsidR="00100A96" w:rsidRPr="00AC0AC1">
        <w:rPr>
          <w:i/>
        </w:rPr>
        <w:t>hasUTxO</w:t>
      </w:r>
      <w:r w:rsidR="00100A96" w:rsidRPr="00AC0AC1">
        <w:t xml:space="preserve"> parameter we use the </w:t>
      </w:r>
      <w:r w:rsidR="00100A96" w:rsidRPr="00AC0AC1">
        <w:rPr>
          <w:i/>
        </w:rPr>
        <w:t>txInfoInputs</w:t>
      </w:r>
      <w:r w:rsidR="00100A96" w:rsidRPr="00AC0AC1">
        <w:t xml:space="preserve"> </w:t>
      </w:r>
      <w:r w:rsidR="003723DA" w:rsidRPr="00AC0AC1">
        <w:t>helper function</w:t>
      </w:r>
      <w:r w:rsidR="00100A96" w:rsidRPr="00AC0AC1">
        <w:t xml:space="preserve"> </w:t>
      </w:r>
      <w:r w:rsidR="008E7F92">
        <w:t>on</w:t>
      </w:r>
      <w:r w:rsidR="00100A96" w:rsidRPr="00AC0AC1">
        <w:t xml:space="preserve"> the</w:t>
      </w:r>
      <w:r w:rsidR="008E7F92">
        <w:t xml:space="preserve"> </w:t>
      </w:r>
      <w:r w:rsidR="008E7F92" w:rsidRPr="00EE735E">
        <w:rPr>
          <w:i/>
        </w:rPr>
        <w:t>info</w:t>
      </w:r>
      <w:r w:rsidR="008E7F92">
        <w:t xml:space="preserve"> parameter</w:t>
      </w:r>
      <w:r w:rsidR="00100A96" w:rsidRPr="00AC0AC1">
        <w:t xml:space="preserve"> that gives us a list of transaction inputs that are of type </w:t>
      </w:r>
      <w:r w:rsidR="00100A96" w:rsidRPr="00AC0AC1">
        <w:rPr>
          <w:i/>
        </w:rPr>
        <w:t>TxInInfo</w:t>
      </w:r>
      <w:r w:rsidR="00ED3BB0" w:rsidRPr="00AC0AC1">
        <w:rPr>
          <w:i/>
        </w:rPr>
        <w:t xml:space="preserve"> </w:t>
      </w:r>
      <w:r w:rsidR="009F236B" w:rsidRPr="00AC0AC1">
        <w:t>(</w:t>
      </w:r>
      <w:r w:rsidR="00ED3BB0" w:rsidRPr="00AC0AC1">
        <w:t>15-16)</w:t>
      </w:r>
      <w:r w:rsidR="00100A96" w:rsidRPr="00AC0AC1">
        <w:t>. This type has the following structure</w:t>
      </w:r>
      <w:r w:rsidR="0025678A" w:rsidRPr="00AC0AC1">
        <w:t xml:space="preserve"> (</w:t>
      </w:r>
      <w:r w:rsidR="0025678A" w:rsidRPr="00AC0AC1">
        <w:fldChar w:fldCharType="begin"/>
      </w:r>
      <w:r w:rsidR="0025678A" w:rsidRPr="00AC0AC1">
        <w:instrText xml:space="preserve"> REF _Ref97803168 \h </w:instrText>
      </w:r>
      <w:r w:rsidR="0025678A" w:rsidRPr="00AC0AC1">
        <w:fldChar w:fldCharType="separate"/>
      </w:r>
      <w:r w:rsidR="000A2D3C" w:rsidRPr="00AC0AC1">
        <w:t xml:space="preserve">Figure </w:t>
      </w:r>
      <w:r w:rsidR="000A2D3C">
        <w:rPr>
          <w:noProof/>
        </w:rPr>
        <w:t>20</w:t>
      </w:r>
      <w:r w:rsidR="0025678A" w:rsidRPr="00AC0AC1">
        <w:fldChar w:fldCharType="end"/>
      </w:r>
      <w:r w:rsidR="0025678A" w:rsidRPr="00AC0AC1">
        <w:t>)</w:t>
      </w:r>
      <w:r w:rsidR="00100A96" w:rsidRPr="00AC0AC1">
        <w:t>.</w:t>
      </w:r>
    </w:p>
    <w:p w14:paraId="7CEEEB75" w14:textId="6D69BC6D" w:rsidR="00100A96" w:rsidRPr="00AC0AC1" w:rsidRDefault="00C4054A" w:rsidP="00100A96">
      <w:pPr>
        <w:keepNext/>
        <w:spacing w:before="0" w:after="0"/>
        <w:jc w:val="center"/>
      </w:pPr>
      <w:r w:rsidRPr="00AC0AC1">
        <w:rPr>
          <w:noProof/>
        </w:rPr>
        <w:drawing>
          <wp:inline distT="0" distB="0" distL="0" distR="0" wp14:anchorId="3F1BC093" wp14:editId="315DD126">
            <wp:extent cx="2533650" cy="1929602"/>
            <wp:effectExtent l="0" t="0" r="0" b="0"/>
            <wp:docPr id="65" name="Picture 65" descr="\\vmware-host\Shared Folders\shared\Pictures\Lecture 7\txIn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7\txInInf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9941" cy="1934393"/>
                    </a:xfrm>
                    <a:prstGeom prst="rect">
                      <a:avLst/>
                    </a:prstGeom>
                    <a:noFill/>
                    <a:ln>
                      <a:noFill/>
                    </a:ln>
                  </pic:spPr>
                </pic:pic>
              </a:graphicData>
            </a:graphic>
          </wp:inline>
        </w:drawing>
      </w:r>
    </w:p>
    <w:p w14:paraId="3754D0C7" w14:textId="4349CF57" w:rsidR="00100A96" w:rsidRPr="00AC0AC1" w:rsidRDefault="00100A96" w:rsidP="00100A96">
      <w:pPr>
        <w:pStyle w:val="Caption"/>
        <w:spacing w:before="0"/>
        <w:rPr>
          <w:lang w:val="en-US"/>
        </w:rPr>
      </w:pPr>
      <w:bookmarkStart w:id="59" w:name="_Ref97803168"/>
      <w:bookmarkStart w:id="60" w:name="_Toc10283835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20</w:t>
      </w:r>
      <w:r w:rsidRPr="00AC0AC1">
        <w:rPr>
          <w:lang w:val="en-US"/>
        </w:rPr>
        <w:fldChar w:fldCharType="end"/>
      </w:r>
      <w:bookmarkEnd w:id="59"/>
      <w:r w:rsidRPr="00AC0AC1">
        <w:rPr>
          <w:lang w:val="en-US"/>
        </w:rPr>
        <w:t xml:space="preserve"> </w:t>
      </w:r>
      <w:r w:rsidR="00C54259" w:rsidRPr="00AC0AC1">
        <w:rPr>
          <w:lang w:val="en-US"/>
        </w:rPr>
        <w:t>–</w:t>
      </w:r>
      <w:r w:rsidRPr="00AC0AC1">
        <w:rPr>
          <w:lang w:val="en-US"/>
        </w:rPr>
        <w:t xml:space="preserve"> </w:t>
      </w:r>
      <w:r w:rsidR="00C54259" w:rsidRPr="00AC0AC1">
        <w:rPr>
          <w:lang w:val="en-US"/>
        </w:rPr>
        <w:t>TxInInfo type</w:t>
      </w:r>
      <w:bookmarkEnd w:id="60"/>
    </w:p>
    <w:p w14:paraId="0AB83EC4" w14:textId="67D5610F" w:rsidR="00100A96" w:rsidRPr="00AC0AC1" w:rsidRDefault="00855D3A" w:rsidP="009F61B8">
      <w:pPr>
        <w:spacing w:after="0"/>
      </w:pPr>
      <w:r>
        <w:t xml:space="preserve">The </w:t>
      </w:r>
      <w:r w:rsidRPr="00855D3A">
        <w:rPr>
          <w:i/>
        </w:rPr>
        <w:t>TxOutRef</w:t>
      </w:r>
      <w:r>
        <w:t xml:space="preserve"> type can be seen in </w:t>
      </w:r>
      <w:r>
        <w:fldChar w:fldCharType="begin"/>
      </w:r>
      <w:r>
        <w:instrText xml:space="preserve"> REF _Ref101170382 \h </w:instrText>
      </w:r>
      <w:r>
        <w:fldChar w:fldCharType="separate"/>
      </w:r>
      <w:r w:rsidR="000A2D3C" w:rsidRPr="00AC0AC1">
        <w:t xml:space="preserve">Figure </w:t>
      </w:r>
      <w:r w:rsidR="000A2D3C">
        <w:rPr>
          <w:noProof/>
        </w:rPr>
        <w:t>5</w:t>
      </w:r>
      <w:r>
        <w:fldChar w:fldCharType="end"/>
      </w:r>
      <w:r>
        <w:t>.</w:t>
      </w:r>
      <w:r w:rsidR="00C23251">
        <w:t xml:space="preserve"> It </w:t>
      </w:r>
      <w:r w:rsidR="00C23251" w:rsidRPr="00AC0AC1">
        <w:t>holds the transaction ID and a reference index that together uniquely identify a UTXO</w:t>
      </w:r>
      <w:r w:rsidR="00C23251">
        <w:t>.</w:t>
      </w:r>
      <w:r>
        <w:t xml:space="preserve"> </w:t>
      </w:r>
      <w:r w:rsidR="001D14A7" w:rsidRPr="00AC0AC1">
        <w:t xml:space="preserve">The </w:t>
      </w:r>
      <w:r w:rsidR="003031A3" w:rsidRPr="00EE735E">
        <w:rPr>
          <w:i/>
        </w:rPr>
        <w:t>TxOut</w:t>
      </w:r>
      <w:r w:rsidR="003031A3">
        <w:t xml:space="preserve"> data type</w:t>
      </w:r>
      <w:r w:rsidR="001D14A7" w:rsidRPr="00AC0AC1">
        <w:t xml:space="preserve"> you can see in </w:t>
      </w:r>
      <w:r w:rsidR="001D14A7" w:rsidRPr="00AC0AC1">
        <w:fldChar w:fldCharType="begin"/>
      </w:r>
      <w:r w:rsidR="001D14A7" w:rsidRPr="00AC0AC1">
        <w:instrText xml:space="preserve"> REF _Ref101170384 \h </w:instrText>
      </w:r>
      <w:r w:rsidR="001D14A7" w:rsidRPr="00AC0AC1">
        <w:fldChar w:fldCharType="separate"/>
      </w:r>
      <w:r w:rsidR="000A2D3C" w:rsidRPr="00AC0AC1">
        <w:t xml:space="preserve">Figure </w:t>
      </w:r>
      <w:r w:rsidR="000A2D3C">
        <w:rPr>
          <w:noProof/>
        </w:rPr>
        <w:t>21</w:t>
      </w:r>
      <w:r w:rsidR="001D14A7" w:rsidRPr="00AC0AC1">
        <w:fldChar w:fldCharType="end"/>
      </w:r>
      <w:r w:rsidR="001D14A7" w:rsidRPr="00AC0AC1">
        <w:t xml:space="preserve">. </w:t>
      </w:r>
    </w:p>
    <w:p w14:paraId="3577DCE1" w14:textId="77777777" w:rsidR="001D14A7" w:rsidRPr="00AC0AC1" w:rsidRDefault="001D14A7" w:rsidP="001D14A7">
      <w:pPr>
        <w:keepNext/>
        <w:spacing w:before="0" w:after="0"/>
        <w:jc w:val="center"/>
      </w:pPr>
      <w:r w:rsidRPr="00AC0AC1">
        <w:rPr>
          <w:noProof/>
        </w:rPr>
        <w:lastRenderedPageBreak/>
        <w:drawing>
          <wp:inline distT="0" distB="0" distL="0" distR="0" wp14:anchorId="3FDE0AB6" wp14:editId="3FA2ABA5">
            <wp:extent cx="5467350" cy="2447925"/>
            <wp:effectExtent l="0" t="0" r="0" b="9525"/>
            <wp:docPr id="63" name="Picture 63" descr="\\vmware-host\Shared Folders\shared\Pictures\Lecture 5\Tx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5\TxOu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7350" cy="2447925"/>
                    </a:xfrm>
                    <a:prstGeom prst="rect">
                      <a:avLst/>
                    </a:prstGeom>
                    <a:noFill/>
                    <a:ln>
                      <a:noFill/>
                    </a:ln>
                  </pic:spPr>
                </pic:pic>
              </a:graphicData>
            </a:graphic>
          </wp:inline>
        </w:drawing>
      </w:r>
    </w:p>
    <w:p w14:paraId="2CE157FE" w14:textId="748FFBC3" w:rsidR="00736A85" w:rsidRPr="00AC0AC1" w:rsidRDefault="001D14A7" w:rsidP="001D14A7">
      <w:pPr>
        <w:pStyle w:val="Caption"/>
        <w:spacing w:before="0"/>
        <w:rPr>
          <w:lang w:val="en-US"/>
        </w:rPr>
      </w:pPr>
      <w:bookmarkStart w:id="61" w:name="_Ref101170384"/>
      <w:bookmarkStart w:id="62" w:name="_Toc10283835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21</w:t>
      </w:r>
      <w:r w:rsidRPr="00AC0AC1">
        <w:rPr>
          <w:lang w:val="en-US"/>
        </w:rPr>
        <w:fldChar w:fldCharType="end"/>
      </w:r>
      <w:bookmarkEnd w:id="61"/>
      <w:r w:rsidRPr="00AC0AC1">
        <w:rPr>
          <w:lang w:val="en-US"/>
        </w:rPr>
        <w:t xml:space="preserve"> </w:t>
      </w:r>
      <w:r w:rsidR="002B3CA4" w:rsidRPr="00AC0AC1">
        <w:rPr>
          <w:lang w:val="en-US"/>
        </w:rPr>
        <w:t>–</w:t>
      </w:r>
      <w:r w:rsidRPr="00AC0AC1">
        <w:rPr>
          <w:lang w:val="en-US"/>
        </w:rPr>
        <w:t xml:space="preserve"> TxOut</w:t>
      </w:r>
      <w:r w:rsidR="002B3CA4" w:rsidRPr="00AC0AC1">
        <w:rPr>
          <w:lang w:val="en-US"/>
        </w:rPr>
        <w:t xml:space="preserve"> type</w:t>
      </w:r>
      <w:bookmarkEnd w:id="62"/>
    </w:p>
    <w:p w14:paraId="2E444489" w14:textId="7B624700" w:rsidR="00C23251" w:rsidRDefault="00C23251" w:rsidP="00E82F3A">
      <w:pPr>
        <w:spacing w:before="0" w:after="0"/>
      </w:pPr>
      <w:r>
        <w:t xml:space="preserve">It </w:t>
      </w:r>
      <w:r w:rsidRPr="00AC0AC1">
        <w:t>holds the transaction output address and value for the same UTXO and maybe a datum hash. Maybe because the datum is only present if we have a script address but for normal public key addresses the value would be Nothing.</w:t>
      </w:r>
      <w:r>
        <w:t xml:space="preserve"> The Address type you can see in </w:t>
      </w:r>
      <w:r w:rsidR="00DE005E">
        <w:fldChar w:fldCharType="begin"/>
      </w:r>
      <w:r w:rsidR="00DE005E">
        <w:instrText xml:space="preserve"> REF _Ref98080088 \h </w:instrText>
      </w:r>
      <w:r w:rsidR="00DE005E">
        <w:fldChar w:fldCharType="separate"/>
      </w:r>
      <w:r w:rsidR="000A2D3C" w:rsidRPr="00AC0AC1">
        <w:t xml:space="preserve">Figure </w:t>
      </w:r>
      <w:r w:rsidR="000A2D3C">
        <w:rPr>
          <w:noProof/>
        </w:rPr>
        <w:t>22</w:t>
      </w:r>
      <w:r w:rsidR="00DE005E">
        <w:fldChar w:fldCharType="end"/>
      </w:r>
      <w:r>
        <w:t>.</w:t>
      </w:r>
    </w:p>
    <w:p w14:paraId="6EEB23D6" w14:textId="77777777" w:rsidR="00DE005E" w:rsidRPr="00AC0AC1" w:rsidRDefault="00DE005E" w:rsidP="00DE005E">
      <w:pPr>
        <w:pStyle w:val="BodyText"/>
        <w:keepNext/>
        <w:spacing w:before="0" w:after="0"/>
        <w:jc w:val="center"/>
      </w:pPr>
      <w:r w:rsidRPr="00AC0AC1">
        <w:rPr>
          <w:noProof/>
        </w:rPr>
        <w:drawing>
          <wp:inline distT="0" distB="0" distL="0" distR="0" wp14:anchorId="0A694B8A" wp14:editId="048391ED">
            <wp:extent cx="4106428" cy="1809750"/>
            <wp:effectExtent l="0" t="0" r="8890" b="0"/>
            <wp:docPr id="22" name="Picture 22" descr="\\vmware-host\Shared Folders\shared\Pictures\Lecture 6\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6\addres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6428" cy="1809750"/>
                    </a:xfrm>
                    <a:prstGeom prst="rect">
                      <a:avLst/>
                    </a:prstGeom>
                    <a:noFill/>
                    <a:ln>
                      <a:noFill/>
                    </a:ln>
                  </pic:spPr>
                </pic:pic>
              </a:graphicData>
            </a:graphic>
          </wp:inline>
        </w:drawing>
      </w:r>
    </w:p>
    <w:p w14:paraId="4DCAC86B" w14:textId="5F1BCEAA" w:rsidR="00DE005E" w:rsidRPr="00AC0AC1" w:rsidRDefault="00DE005E" w:rsidP="00DE005E">
      <w:pPr>
        <w:pStyle w:val="Caption"/>
        <w:spacing w:before="0"/>
        <w:rPr>
          <w:lang w:val="en-US"/>
        </w:rPr>
      </w:pPr>
      <w:bookmarkStart w:id="63" w:name="_Ref98080088"/>
      <w:bookmarkStart w:id="64" w:name="_Toc10283835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22</w:t>
      </w:r>
      <w:r w:rsidRPr="00AC0AC1">
        <w:rPr>
          <w:lang w:val="en-US"/>
        </w:rPr>
        <w:fldChar w:fldCharType="end"/>
      </w:r>
      <w:bookmarkEnd w:id="63"/>
      <w:r w:rsidRPr="00AC0AC1">
        <w:rPr>
          <w:lang w:val="en-US"/>
        </w:rPr>
        <w:t xml:space="preserve"> - Address type</w:t>
      </w:r>
      <w:bookmarkEnd w:id="64"/>
    </w:p>
    <w:p w14:paraId="2E24B1DA" w14:textId="657EA75A" w:rsidR="006D01DC" w:rsidRPr="00AC0AC1" w:rsidRDefault="00DE005E" w:rsidP="00DE005E">
      <w:pPr>
        <w:pStyle w:val="BodyText"/>
        <w:spacing w:after="0"/>
        <w:rPr>
          <w:lang w:eastAsia="zh-CN"/>
        </w:rPr>
      </w:pPr>
      <w:r w:rsidRPr="00AC0AC1">
        <w:rPr>
          <w:lang w:eastAsia="zh-CN"/>
        </w:rPr>
        <w:t xml:space="preserve">We can look at </w:t>
      </w:r>
      <w:r w:rsidRPr="00AC0AC1">
        <w:rPr>
          <w:i/>
          <w:lang w:eastAsia="zh-CN"/>
        </w:rPr>
        <w:t>Credential</w:t>
      </w:r>
      <w:r w:rsidRPr="00AC0AC1">
        <w:rPr>
          <w:lang w:eastAsia="zh-CN"/>
        </w:rPr>
        <w:t xml:space="preserve"> type in </w:t>
      </w:r>
      <w:r w:rsidRPr="00AC0AC1">
        <w:rPr>
          <w:lang w:eastAsia="zh-CN"/>
        </w:rPr>
        <w:fldChar w:fldCharType="begin"/>
      </w:r>
      <w:r w:rsidRPr="00AC0AC1">
        <w:rPr>
          <w:lang w:eastAsia="zh-CN"/>
        </w:rPr>
        <w:instrText xml:space="preserve"> REF _Ref98080362 \h </w:instrText>
      </w:r>
      <w:r w:rsidRPr="00AC0AC1">
        <w:rPr>
          <w:lang w:eastAsia="zh-CN"/>
        </w:rPr>
      </w:r>
      <w:r w:rsidRPr="00AC0AC1">
        <w:rPr>
          <w:lang w:eastAsia="zh-CN"/>
        </w:rPr>
        <w:fldChar w:fldCharType="separate"/>
      </w:r>
      <w:r w:rsidR="000A2D3C" w:rsidRPr="00AC0AC1">
        <w:t xml:space="preserve">Figure </w:t>
      </w:r>
      <w:r w:rsidR="000A2D3C">
        <w:rPr>
          <w:noProof/>
        </w:rPr>
        <w:t>23</w:t>
      </w:r>
      <w:r w:rsidRPr="00AC0AC1">
        <w:rPr>
          <w:lang w:eastAsia="zh-CN"/>
        </w:rPr>
        <w:fldChar w:fldCharType="end"/>
      </w:r>
      <w:r w:rsidRPr="00AC0AC1">
        <w:rPr>
          <w:lang w:eastAsia="zh-CN"/>
        </w:rPr>
        <w:t>. It holds a public key hash and a validator hash</w:t>
      </w:r>
      <w:r w:rsidR="006D01DC">
        <w:rPr>
          <w:lang w:eastAsia="zh-CN"/>
        </w:rPr>
        <w:t xml:space="preserve"> that are of type </w:t>
      </w:r>
      <w:r w:rsidR="006D01DC" w:rsidRPr="006D01DC">
        <w:rPr>
          <w:i/>
          <w:lang w:eastAsia="zh-CN"/>
        </w:rPr>
        <w:t>BuiltinByteString</w:t>
      </w:r>
      <w:r w:rsidRPr="00AC0AC1">
        <w:rPr>
          <w:lang w:eastAsia="zh-CN"/>
        </w:rPr>
        <w:t xml:space="preserve">. </w:t>
      </w:r>
    </w:p>
    <w:p w14:paraId="430817A6" w14:textId="77777777" w:rsidR="00DE005E" w:rsidRPr="00AC0AC1" w:rsidRDefault="00DE005E" w:rsidP="00DE005E">
      <w:pPr>
        <w:pStyle w:val="BodyText"/>
        <w:keepNext/>
        <w:spacing w:before="0" w:after="0"/>
        <w:jc w:val="center"/>
      </w:pPr>
      <w:r w:rsidRPr="00AC0AC1">
        <w:rPr>
          <w:noProof/>
        </w:rPr>
        <w:drawing>
          <wp:inline distT="0" distB="0" distL="0" distR="0" wp14:anchorId="4681EBB1" wp14:editId="013BC0CB">
            <wp:extent cx="5524500" cy="1849542"/>
            <wp:effectExtent l="0" t="0" r="0" b="0"/>
            <wp:docPr id="23" name="Picture 23" descr="\\vmware-host\Shared Folders\shared\Pictures\Lecture 6\cred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6\credent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160" cy="1853446"/>
                    </a:xfrm>
                    <a:prstGeom prst="rect">
                      <a:avLst/>
                    </a:prstGeom>
                    <a:noFill/>
                    <a:ln>
                      <a:noFill/>
                    </a:ln>
                  </pic:spPr>
                </pic:pic>
              </a:graphicData>
            </a:graphic>
          </wp:inline>
        </w:drawing>
      </w:r>
    </w:p>
    <w:p w14:paraId="2880070F" w14:textId="7EDD5466" w:rsidR="00DE005E" w:rsidRDefault="00DE005E" w:rsidP="00DE005E">
      <w:pPr>
        <w:pStyle w:val="Caption"/>
        <w:spacing w:before="0" w:after="0"/>
        <w:rPr>
          <w:lang w:val="en-US"/>
        </w:rPr>
      </w:pPr>
      <w:bookmarkStart w:id="65" w:name="_Ref98080362"/>
      <w:bookmarkStart w:id="66" w:name="_Toc10283835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23</w:t>
      </w:r>
      <w:r w:rsidRPr="00AC0AC1">
        <w:rPr>
          <w:lang w:val="en-US"/>
        </w:rPr>
        <w:fldChar w:fldCharType="end"/>
      </w:r>
      <w:bookmarkEnd w:id="65"/>
      <w:r w:rsidRPr="00AC0AC1">
        <w:rPr>
          <w:lang w:val="en-US"/>
        </w:rPr>
        <w:t xml:space="preserve"> - Credential type</w:t>
      </w:r>
      <w:bookmarkEnd w:id="66"/>
    </w:p>
    <w:p w14:paraId="0342670D" w14:textId="77777777" w:rsidR="006D01DC" w:rsidRDefault="006D01DC" w:rsidP="00DE005E">
      <w:pPr>
        <w:pStyle w:val="BodyText"/>
        <w:rPr>
          <w:lang w:eastAsia="zh-CN"/>
        </w:rPr>
      </w:pPr>
    </w:p>
    <w:p w14:paraId="529B966D" w14:textId="613214AE" w:rsidR="00DE005E" w:rsidRPr="00AC0AC1" w:rsidRDefault="00DE005E" w:rsidP="00DE005E">
      <w:pPr>
        <w:pStyle w:val="BodyText"/>
        <w:rPr>
          <w:lang w:eastAsia="zh-CN"/>
        </w:rPr>
      </w:pPr>
      <w:r w:rsidRPr="00AC0AC1">
        <w:rPr>
          <w:lang w:eastAsia="zh-CN"/>
        </w:rPr>
        <w:lastRenderedPageBreak/>
        <w:t xml:space="preserve">Then we can look up the </w:t>
      </w:r>
      <w:r w:rsidRPr="00AC0AC1">
        <w:rPr>
          <w:i/>
          <w:lang w:eastAsia="zh-CN"/>
        </w:rPr>
        <w:t>StakingCredential</w:t>
      </w:r>
      <w:r w:rsidRPr="00AC0AC1">
        <w:rPr>
          <w:lang w:eastAsia="zh-CN"/>
        </w:rPr>
        <w:t xml:space="preserve"> type (</w:t>
      </w:r>
      <w:r w:rsidRPr="00AC0AC1">
        <w:rPr>
          <w:lang w:eastAsia="zh-CN"/>
        </w:rPr>
        <w:fldChar w:fldCharType="begin"/>
      </w:r>
      <w:r w:rsidRPr="00AC0AC1">
        <w:rPr>
          <w:lang w:eastAsia="zh-CN"/>
        </w:rPr>
        <w:instrText xml:space="preserve"> REF _Ref100511245 \h </w:instrText>
      </w:r>
      <w:r w:rsidRPr="00AC0AC1">
        <w:rPr>
          <w:lang w:eastAsia="zh-CN"/>
        </w:rPr>
      </w:r>
      <w:r w:rsidRPr="00AC0AC1">
        <w:rPr>
          <w:lang w:eastAsia="zh-CN"/>
        </w:rPr>
        <w:fldChar w:fldCharType="separate"/>
      </w:r>
      <w:r w:rsidR="000A2D3C" w:rsidRPr="00AC0AC1">
        <w:t xml:space="preserve">Figure </w:t>
      </w:r>
      <w:r w:rsidR="000A2D3C">
        <w:rPr>
          <w:noProof/>
        </w:rPr>
        <w:t>24</w:t>
      </w:r>
      <w:r w:rsidRPr="00AC0AC1">
        <w:rPr>
          <w:lang w:eastAsia="zh-CN"/>
        </w:rPr>
        <w:fldChar w:fldCharType="end"/>
      </w:r>
      <w:r w:rsidRPr="00AC0AC1">
        <w:rPr>
          <w:lang w:eastAsia="zh-CN"/>
        </w:rPr>
        <w:t xml:space="preserve">). It holds again a </w:t>
      </w:r>
      <w:r w:rsidRPr="00AC0AC1">
        <w:rPr>
          <w:i/>
          <w:lang w:eastAsia="zh-CN"/>
        </w:rPr>
        <w:t>Credential</w:t>
      </w:r>
      <w:r w:rsidRPr="00AC0AC1">
        <w:rPr>
          <w:lang w:eastAsia="zh-CN"/>
        </w:rPr>
        <w:t xml:space="preserve"> type and a staking pointer that is represented by three integers.</w:t>
      </w:r>
    </w:p>
    <w:p w14:paraId="35E6B47B" w14:textId="77777777" w:rsidR="00DE005E" w:rsidRPr="00AC0AC1" w:rsidRDefault="00DE005E" w:rsidP="00DE005E">
      <w:pPr>
        <w:pStyle w:val="BodyText"/>
        <w:spacing w:before="0" w:after="0"/>
        <w:jc w:val="center"/>
        <w:rPr>
          <w:lang w:eastAsia="zh-CN"/>
        </w:rPr>
      </w:pPr>
      <w:r w:rsidRPr="00AC0AC1">
        <w:rPr>
          <w:noProof/>
        </w:rPr>
        <w:drawing>
          <wp:inline distT="0" distB="0" distL="0" distR="0" wp14:anchorId="6C5FD6E7" wp14:editId="33C44DBC">
            <wp:extent cx="2933700" cy="1657076"/>
            <wp:effectExtent l="0" t="0" r="0" b="635"/>
            <wp:docPr id="24" name="Picture 24" descr="\\vmware-host\Shared Folders\shared\Pictures\Lecture 6\staking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6\stakingCredential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657076"/>
                    </a:xfrm>
                    <a:prstGeom prst="rect">
                      <a:avLst/>
                    </a:prstGeom>
                    <a:noFill/>
                    <a:ln>
                      <a:noFill/>
                    </a:ln>
                  </pic:spPr>
                </pic:pic>
              </a:graphicData>
            </a:graphic>
          </wp:inline>
        </w:drawing>
      </w:r>
    </w:p>
    <w:p w14:paraId="6EA6A733" w14:textId="7EFEACF5" w:rsidR="00DE005E" w:rsidRPr="00AC0AC1" w:rsidRDefault="00DE005E" w:rsidP="00DE005E">
      <w:pPr>
        <w:pStyle w:val="Caption"/>
        <w:spacing w:before="0"/>
        <w:rPr>
          <w:lang w:val="en-US"/>
        </w:rPr>
      </w:pPr>
      <w:bookmarkStart w:id="67" w:name="_Ref100511245"/>
      <w:bookmarkStart w:id="68" w:name="_Toc102838354"/>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24</w:t>
      </w:r>
      <w:r w:rsidRPr="00AC0AC1">
        <w:rPr>
          <w:lang w:val="en-US"/>
        </w:rPr>
        <w:fldChar w:fldCharType="end"/>
      </w:r>
      <w:bookmarkEnd w:id="67"/>
      <w:r w:rsidRPr="00AC0AC1">
        <w:rPr>
          <w:lang w:val="en-US"/>
        </w:rPr>
        <w:t xml:space="preserve"> – StakingCredential type</w:t>
      </w:r>
      <w:bookmarkEnd w:id="68"/>
    </w:p>
    <w:p w14:paraId="5BF974B4" w14:textId="5DE1DFFF" w:rsidR="00736A85" w:rsidRPr="00AC0AC1" w:rsidRDefault="001D14A7" w:rsidP="00E82F3A">
      <w:pPr>
        <w:spacing w:before="0" w:after="0"/>
      </w:pPr>
      <w:r w:rsidRPr="00AC0AC1">
        <w:t xml:space="preserve">For the </w:t>
      </w:r>
      <w:r w:rsidRPr="00AC0AC1">
        <w:rPr>
          <w:i/>
        </w:rPr>
        <w:t>checkMintedAmount</w:t>
      </w:r>
      <w:r w:rsidRPr="00AC0AC1">
        <w:t xml:space="preserve"> parameter we check that that the list we get from the minted info field contains only one triple and that the </w:t>
      </w:r>
      <w:r w:rsidR="003534D3">
        <w:t xml:space="preserve">token </w:t>
      </w:r>
      <w:r w:rsidRPr="00AC0AC1">
        <w:t>name</w:t>
      </w:r>
      <w:r w:rsidR="003534D3">
        <w:t xml:space="preserve"> matches</w:t>
      </w:r>
      <w:r w:rsidRPr="00AC0AC1">
        <w:t xml:space="preserve"> and quantity </w:t>
      </w:r>
      <w:r w:rsidR="003534D3">
        <w:t>is equal to 1</w:t>
      </w:r>
      <w:r w:rsidRPr="00AC0AC1">
        <w:t xml:space="preserve"> (18-21). </w:t>
      </w:r>
      <w:r w:rsidR="00FF1429" w:rsidRPr="00AC0AC1">
        <w:t>Next,</w:t>
      </w:r>
      <w:r w:rsidRPr="00AC0AC1">
        <w:t xml:space="preserve"> we define our policy that has now the transaction output reference and token name as input parameters and same holds true for the currency symbol (23-32). </w:t>
      </w:r>
      <w:r w:rsidR="00736A85" w:rsidRPr="00AC0AC1">
        <w:t xml:space="preserve">For the off-chain code we </w:t>
      </w:r>
      <w:r w:rsidR="001F4881" w:rsidRPr="00AC0AC1">
        <w:t>create</w:t>
      </w:r>
      <w:r w:rsidR="00736A85" w:rsidRPr="00AC0AC1">
        <w:t xml:space="preserve"> our NFT parameters type</w:t>
      </w:r>
      <w:r w:rsidR="001F4881" w:rsidRPr="00AC0AC1">
        <w:t xml:space="preserve"> variable</w:t>
      </w:r>
      <w:r w:rsidR="00736A85" w:rsidRPr="00AC0AC1">
        <w:t xml:space="preserve"> </w:t>
      </w:r>
      <w:r w:rsidR="00342427" w:rsidRPr="00AC0AC1">
        <w:t xml:space="preserve">where we </w:t>
      </w:r>
      <w:r w:rsidR="001F4881" w:rsidRPr="00AC0AC1">
        <w:t>define</w:t>
      </w:r>
      <w:r w:rsidR="00342427" w:rsidRPr="00AC0AC1">
        <w:t xml:space="preserve"> the token name and the</w:t>
      </w:r>
      <w:r w:rsidR="00EE06D9" w:rsidRPr="00AC0AC1">
        <w:t xml:space="preserve"> contract address </w:t>
      </w:r>
      <w:r w:rsidR="009F236B" w:rsidRPr="00AC0AC1">
        <w:t>(</w:t>
      </w:r>
      <w:r w:rsidR="003F729E" w:rsidRPr="00AC0AC1">
        <w:t>34-37)</w:t>
      </w:r>
      <w:r w:rsidR="00736A85" w:rsidRPr="00AC0AC1">
        <w:t>.</w:t>
      </w:r>
      <w:r w:rsidR="003F729E" w:rsidRPr="00AC0AC1">
        <w:t xml:space="preserve"> </w:t>
      </w:r>
      <w:r w:rsidR="001F4881" w:rsidRPr="00AC0AC1">
        <w:t>In the schema we</w:t>
      </w:r>
      <w:r w:rsidR="003F729E" w:rsidRPr="00AC0AC1">
        <w:t xml:space="preserve"> </w:t>
      </w:r>
      <w:r w:rsidR="001F4881" w:rsidRPr="00AC0AC1">
        <w:t xml:space="preserve">define </w:t>
      </w:r>
      <w:r w:rsidR="003F729E" w:rsidRPr="00AC0AC1">
        <w:t xml:space="preserve">only one endpoint called mint </w:t>
      </w:r>
      <w:r w:rsidR="009F236B" w:rsidRPr="00AC0AC1">
        <w:t>(</w:t>
      </w:r>
      <w:r w:rsidR="003F729E" w:rsidRPr="00AC0AC1">
        <w:t xml:space="preserve">39). </w:t>
      </w:r>
      <w:r w:rsidR="00311C5E" w:rsidRPr="00AC0AC1">
        <w:t xml:space="preserve">In the body of the mint </w:t>
      </w:r>
      <w:r w:rsidR="00FF1429" w:rsidRPr="00AC0AC1">
        <w:t>contract,</w:t>
      </w:r>
      <w:r w:rsidR="00311C5E" w:rsidRPr="00AC0AC1">
        <w:t xml:space="preserve"> we first lookup all the UTXOs sitting at the given address</w:t>
      </w:r>
      <w:r w:rsidR="006D01DC">
        <w:t xml:space="preserve"> from the input parameter</w:t>
      </w:r>
      <w:r w:rsidR="00311C5E" w:rsidRPr="00AC0AC1">
        <w:t xml:space="preserve"> </w:t>
      </w:r>
      <w:r w:rsidR="009F236B" w:rsidRPr="00AC0AC1">
        <w:t>(</w:t>
      </w:r>
      <w:r w:rsidR="00311C5E" w:rsidRPr="00AC0AC1">
        <w:t xml:space="preserve">43). </w:t>
      </w:r>
      <w:r w:rsidR="004F64B8" w:rsidRPr="00AC0AC1">
        <w:t>In the map that we get the keys</w:t>
      </w:r>
      <w:r w:rsidR="009F3C38" w:rsidRPr="00AC0AC1">
        <w:t xml:space="preserve"> that</w:t>
      </w:r>
      <w:r w:rsidR="004F64B8" w:rsidRPr="00AC0AC1">
        <w:t xml:space="preserve"> represent the </w:t>
      </w:r>
      <w:r w:rsidR="004F64B8" w:rsidRPr="00AC0AC1">
        <w:rPr>
          <w:i/>
        </w:rPr>
        <w:t>txOutRefs</w:t>
      </w:r>
      <w:r w:rsidR="004F64B8" w:rsidRPr="00AC0AC1">
        <w:t xml:space="preserve">. </w:t>
      </w:r>
      <w:r w:rsidR="00E24962" w:rsidRPr="00AC0AC1">
        <w:t xml:space="preserve">If there are </w:t>
      </w:r>
      <w:r w:rsidR="00FF1429" w:rsidRPr="00AC0AC1">
        <w:t>none,</w:t>
      </w:r>
      <w:r w:rsidR="00E24962" w:rsidRPr="00AC0AC1">
        <w:t xml:space="preserve"> we log an error message and if there is at least one</w:t>
      </w:r>
      <w:r w:rsidR="006D01DC">
        <w:t>,</w:t>
      </w:r>
      <w:r w:rsidR="00E24962" w:rsidRPr="00AC0AC1">
        <w:t xml:space="preserve"> we take the 1</w:t>
      </w:r>
      <w:r w:rsidR="00E24962" w:rsidRPr="00AC0AC1">
        <w:rPr>
          <w:vertAlign w:val="superscript"/>
        </w:rPr>
        <w:t>st</w:t>
      </w:r>
      <w:r w:rsidR="00E24962" w:rsidRPr="00AC0AC1">
        <w:t xml:space="preserve"> one (it could be any one)</w:t>
      </w:r>
      <w:r w:rsidR="00A55E42" w:rsidRPr="00AC0AC1">
        <w:t xml:space="preserve">. </w:t>
      </w:r>
      <w:r w:rsidR="00293398" w:rsidRPr="00AC0AC1">
        <w:t>After that we get the token name and define the value, lookups and</w:t>
      </w:r>
      <w:r w:rsidR="006D01DC">
        <w:t xml:space="preserve"> the </w:t>
      </w:r>
      <w:r w:rsidR="00293398" w:rsidRPr="00AC0AC1">
        <w:t xml:space="preserve">transaction. </w:t>
      </w:r>
      <w:r w:rsidR="00BE22C1" w:rsidRPr="00AC0AC1">
        <w:t xml:space="preserve">For the currency symbol and </w:t>
      </w:r>
      <w:r w:rsidR="00FF1429" w:rsidRPr="00AC0AC1">
        <w:t>policy,</w:t>
      </w:r>
      <w:r w:rsidR="00BE22C1" w:rsidRPr="00AC0AC1">
        <w:t xml:space="preserve"> we have to provide our </w:t>
      </w:r>
      <w:r w:rsidR="00297D39" w:rsidRPr="00AC0AC1">
        <w:t xml:space="preserve">input </w:t>
      </w:r>
      <w:r w:rsidR="00BE22C1" w:rsidRPr="00AC0AC1">
        <w:t xml:space="preserve">parameters. </w:t>
      </w:r>
      <w:r w:rsidR="00417B9F" w:rsidRPr="00AC0AC1">
        <w:t xml:space="preserve">For the lookups in the </w:t>
      </w:r>
      <w:r w:rsidR="00417B9F" w:rsidRPr="00AC0AC1">
        <w:rPr>
          <w:i/>
        </w:rPr>
        <w:t>unspentOutputs</w:t>
      </w:r>
      <w:r w:rsidR="00417B9F" w:rsidRPr="00AC0AC1">
        <w:t xml:space="preserve"> function we could specify only the one UTXO that we need but we can also give a </w:t>
      </w:r>
      <w:r w:rsidR="00DC7C07" w:rsidRPr="00AC0AC1">
        <w:t>Map</w:t>
      </w:r>
      <w:r w:rsidR="00417B9F" w:rsidRPr="00AC0AC1">
        <w:t xml:space="preserve"> of UTXOs and the one we need just has to be contained in the </w:t>
      </w:r>
      <w:r w:rsidR="00DC7C07" w:rsidRPr="00AC0AC1">
        <w:t>Map</w:t>
      </w:r>
      <w:r w:rsidR="008256B8" w:rsidRPr="00AC0AC1">
        <w:t xml:space="preserve"> </w:t>
      </w:r>
      <w:r w:rsidR="009F236B" w:rsidRPr="00AC0AC1">
        <w:t>(</w:t>
      </w:r>
      <w:r w:rsidR="008256B8" w:rsidRPr="00AC0AC1">
        <w:t>49)</w:t>
      </w:r>
      <w:r w:rsidR="00417B9F" w:rsidRPr="00AC0AC1">
        <w:t xml:space="preserve">. </w:t>
      </w:r>
      <w:r w:rsidR="002207F5" w:rsidRPr="00AC0AC1">
        <w:t>For the transaction we put a constrain</w:t>
      </w:r>
      <w:r w:rsidR="00252E26" w:rsidRPr="00AC0AC1">
        <w:t>t</w:t>
      </w:r>
      <w:r w:rsidR="002207F5" w:rsidRPr="00AC0AC1">
        <w:t xml:space="preserve"> that the given value must be minted and the transaction we are constructing spends the given output reference for our UTXO</w:t>
      </w:r>
      <w:r w:rsidR="008256B8" w:rsidRPr="00AC0AC1">
        <w:t xml:space="preserve"> </w:t>
      </w:r>
      <w:r w:rsidR="009F236B" w:rsidRPr="00AC0AC1">
        <w:t>(</w:t>
      </w:r>
      <w:r w:rsidR="008256B8" w:rsidRPr="00AC0AC1">
        <w:t>50)</w:t>
      </w:r>
      <w:r w:rsidR="002207F5" w:rsidRPr="00AC0AC1">
        <w:t>.</w:t>
      </w:r>
      <w:r w:rsidR="00D87FC1">
        <w:t xml:space="preserve"> This UTXO will come from our own wallet to we are allowed to spend it.</w:t>
      </w:r>
      <w:r w:rsidR="00297D39" w:rsidRPr="00AC0AC1">
        <w:t xml:space="preserve"> This line of code ensures that the transaction can be performed only on</w:t>
      </w:r>
      <w:r w:rsidR="002C414A">
        <w:t>c</w:t>
      </w:r>
      <w:r w:rsidR="00297D39" w:rsidRPr="00AC0AC1">
        <w:t xml:space="preserve">e, since we are referencing in a transaction a UTXO that will be unavailable after this transaction completes. </w:t>
      </w:r>
      <w:r w:rsidR="006E7A22" w:rsidRPr="00AC0AC1">
        <w:t xml:space="preserve">After that we submit the transaction, wait for confirmation and log a message. </w:t>
      </w:r>
      <w:r w:rsidR="00B5467A" w:rsidRPr="00AC0AC1">
        <w:t>Our endpoints definition follows the same pattern as before</w:t>
      </w:r>
      <w:r w:rsidR="00C1471C" w:rsidRPr="00AC0AC1">
        <w:t xml:space="preserve"> </w:t>
      </w:r>
      <w:r w:rsidR="009F236B" w:rsidRPr="00AC0AC1">
        <w:t>(</w:t>
      </w:r>
      <w:r w:rsidR="00C1471C" w:rsidRPr="00AC0AC1">
        <w:t>55-58)</w:t>
      </w:r>
      <w:r w:rsidR="00B5467A" w:rsidRPr="00AC0AC1">
        <w:t>.</w:t>
      </w:r>
      <w:r w:rsidR="00C1471C" w:rsidRPr="00AC0AC1">
        <w:t xml:space="preserve"> </w:t>
      </w:r>
      <w:r w:rsidR="00AD08FD" w:rsidRPr="00AC0AC1">
        <w:t xml:space="preserve">In our emulator trace we define a token name and start the contract for wallet one and wallet two. </w:t>
      </w:r>
      <w:r w:rsidR="00290134" w:rsidRPr="00AC0AC1">
        <w:t xml:space="preserve">Then we call the mint endpoint for the first and second wallet and wait for one slot that the transactions can be processed. </w:t>
      </w:r>
      <w:r w:rsidR="00C8291C" w:rsidRPr="00AC0AC1">
        <w:t xml:space="preserve">The </w:t>
      </w:r>
      <w:r w:rsidR="00C8291C" w:rsidRPr="00AC0AC1">
        <w:rPr>
          <w:i/>
        </w:rPr>
        <w:t>mockWalletAddress</w:t>
      </w:r>
      <w:r w:rsidR="00C8291C" w:rsidRPr="00AC0AC1">
        <w:t xml:space="preserve"> function takes as input a wallet and produces an address. This works only for playground </w:t>
      </w:r>
      <w:r w:rsidR="003C6C76" w:rsidRPr="00AC0AC1">
        <w:t>wallets</w:t>
      </w:r>
      <w:r w:rsidR="00C8291C" w:rsidRPr="00AC0AC1">
        <w:t xml:space="preserve">. </w:t>
      </w:r>
      <w:r w:rsidR="00067C46" w:rsidRPr="00AC0AC1">
        <w:t xml:space="preserve">And </w:t>
      </w:r>
      <w:r w:rsidR="00FF1429" w:rsidRPr="00AC0AC1">
        <w:t>again,</w:t>
      </w:r>
      <w:r w:rsidR="00067C46" w:rsidRPr="00AC0AC1">
        <w:t xml:space="preserve"> when we run the </w:t>
      </w:r>
      <w:r w:rsidR="00FF1429" w:rsidRPr="00AC0AC1">
        <w:t>code,</w:t>
      </w:r>
      <w:r w:rsidR="00067C46" w:rsidRPr="00AC0AC1">
        <w:t xml:space="preserve"> we end up with two different currency symbols which means the NTFs that wallet 1 and 2 contain are unique.</w:t>
      </w:r>
    </w:p>
    <w:p w14:paraId="401FE1C2" w14:textId="6531DD1F" w:rsidR="00957D53" w:rsidRPr="00AC0AC1" w:rsidRDefault="00957D53" w:rsidP="00957D53">
      <w:pPr>
        <w:pStyle w:val="Heading2"/>
        <w:rPr>
          <w:lang w:val="en-US"/>
        </w:rPr>
      </w:pPr>
      <w:bookmarkStart w:id="69" w:name="_Toc102838242"/>
      <w:r w:rsidRPr="00AC0AC1">
        <w:rPr>
          <w:lang w:val="en-US"/>
        </w:rPr>
        <w:lastRenderedPageBreak/>
        <w:t>Homework</w:t>
      </w:r>
      <w:bookmarkEnd w:id="69"/>
    </w:p>
    <w:p w14:paraId="22249F47" w14:textId="2B1F2823" w:rsidR="00957D53" w:rsidRPr="00AC0AC1" w:rsidRDefault="00776EB0" w:rsidP="00244AB0">
      <w:pPr>
        <w:spacing w:before="0"/>
      </w:pPr>
      <w:r w:rsidRPr="00AC0AC1">
        <w:t xml:space="preserve">For the first homework we want to implement a </w:t>
      </w:r>
      <w:r w:rsidR="00A2796E" w:rsidRPr="00AC0AC1">
        <w:t>M</w:t>
      </w:r>
      <w:r w:rsidRPr="00AC0AC1">
        <w:t xml:space="preserve">arry era style monetary policy. </w:t>
      </w:r>
      <w:r w:rsidR="006E5A29" w:rsidRPr="00AC0AC1">
        <w:t>What you are allowed to do is that y</w:t>
      </w:r>
      <w:r w:rsidR="00176441" w:rsidRPr="00AC0AC1">
        <w:t xml:space="preserve">ou can specify signatures that have to be present in the minting transaction </w:t>
      </w:r>
      <w:r w:rsidR="006E5A29" w:rsidRPr="00AC0AC1">
        <w:t xml:space="preserve">and specify </w:t>
      </w:r>
      <w:r w:rsidR="00D03C2F" w:rsidRPr="00AC0AC1">
        <w:t>the</w:t>
      </w:r>
      <w:r w:rsidR="006E5A29" w:rsidRPr="00AC0AC1">
        <w:t xml:space="preserve"> deadline that </w:t>
      </w:r>
      <w:r w:rsidR="00D03C2F" w:rsidRPr="00AC0AC1">
        <w:t>says</w:t>
      </w:r>
      <w:r w:rsidR="006E5A29" w:rsidRPr="00AC0AC1">
        <w:t xml:space="preserve"> minting can only happen before a certain deadline. </w:t>
      </w:r>
      <w:r w:rsidR="00FF1429" w:rsidRPr="00AC0AC1">
        <w:t>So,</w:t>
      </w:r>
      <w:r w:rsidR="006A7B78" w:rsidRPr="00AC0AC1">
        <w:t xml:space="preserve"> we want to create a minting policy that has 2 parameters, a public key hash and POSIX time</w:t>
      </w:r>
      <w:r w:rsidR="00307419" w:rsidRPr="00AC0AC1">
        <w:t>. A</w:t>
      </w:r>
      <w:r w:rsidR="00A526CE" w:rsidRPr="00AC0AC1">
        <w:t xml:space="preserve">nd the transaction should only succeed if it is signed by the corresponding signature and if the deadline has not passed. </w:t>
      </w:r>
      <w:r w:rsidR="00086E8E" w:rsidRPr="00AC0AC1">
        <w:t xml:space="preserve">Let’s look at the code </w:t>
      </w:r>
      <w:r w:rsidR="00086E8E" w:rsidRPr="00AC0AC1">
        <w:rPr>
          <w:i/>
        </w:rPr>
        <w:t>Solution1.hs</w:t>
      </w:r>
      <w:r w:rsidR="00086E8E" w:rsidRPr="00AC0AC1">
        <w:t>.</w:t>
      </w:r>
      <w:r w:rsidR="00FF1429">
        <w:t xml:space="preserve"> </w:t>
      </w:r>
    </w:p>
    <w:p w14:paraId="025B87E8"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C79935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TimeSlot</w:t>
      </w:r>
    </w:p>
    <w:p w14:paraId="2F15619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624CF206"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3CEDB286"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mkPolicy #-}</w:t>
      </w:r>
    </w:p>
    <w:p w14:paraId="5F3C4A1F" w14:textId="77777777" w:rsidR="00244AB0" w:rsidRPr="00AC0AC1" w:rsidRDefault="00244AB0" w:rsidP="00244AB0">
      <w:pPr>
        <w:shd w:val="clear" w:color="auto" w:fill="F5F5F5"/>
        <w:spacing w:before="0" w:after="0" w:line="285" w:lineRule="atLeast"/>
        <w:jc w:val="left"/>
        <w:rPr>
          <w:rFonts w:ascii="Consolas" w:eastAsia="Times New Roman" w:hAnsi="Consolas"/>
          <w:i/>
          <w:iCs/>
          <w:color w:val="AAAAAA"/>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xml:space="preserve">-- This policy should only allow minting (or burning) of tokens if the owner </w:t>
      </w:r>
    </w:p>
    <w:p w14:paraId="05E694DA" w14:textId="79F5317B"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i/>
          <w:iCs/>
          <w:color w:val="AAAAAA"/>
          <w:sz w:val="21"/>
          <w:szCs w:val="21"/>
        </w:rPr>
        <w:t xml:space="preserve">    </w:t>
      </w:r>
      <w:r w:rsidR="00C16D26" w:rsidRPr="00AC0AC1">
        <w:rPr>
          <w:rFonts w:ascii="Consolas" w:eastAsia="Times New Roman" w:hAnsi="Consolas"/>
          <w:i/>
          <w:iCs/>
          <w:color w:val="AAAAAA"/>
          <w:sz w:val="21"/>
          <w:szCs w:val="21"/>
        </w:rPr>
        <w:t xml:space="preserve">-- </w:t>
      </w:r>
      <w:r w:rsidRPr="00AC0AC1">
        <w:rPr>
          <w:rFonts w:ascii="Consolas" w:eastAsia="Times New Roman" w:hAnsi="Consolas"/>
          <w:i/>
          <w:iCs/>
          <w:color w:val="AAAAAA"/>
          <w:sz w:val="21"/>
          <w:szCs w:val="21"/>
        </w:rPr>
        <w:t>of the specified PaymentPubKeyHash</w:t>
      </w:r>
      <w:r w:rsidR="00C16D26" w:rsidRPr="00AC0AC1">
        <w:rPr>
          <w:rFonts w:ascii="Consolas" w:eastAsia="Times New Roman" w:hAnsi="Consolas"/>
          <w:i/>
          <w:iCs/>
          <w:color w:val="AAAAAA"/>
          <w:sz w:val="21"/>
          <w:szCs w:val="21"/>
        </w:rPr>
        <w:t xml:space="preserve"> has signed the transaction and if the </w:t>
      </w:r>
    </w:p>
    <w:p w14:paraId="79E91E52" w14:textId="2365C6D8"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specified deadline has not passed.</w:t>
      </w:r>
    </w:p>
    <w:p w14:paraId="7F3D39A7"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AD9C44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mkPolicy pkh 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p>
    <w:p w14:paraId="6E5C9AA7"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signature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txSignedBy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F4B1D46" w14:textId="045556B3"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unPaymentPubKeyHash pkh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58EBCDC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deadline missed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deadline </w:t>
      </w:r>
      <w:r w:rsidRPr="00AC0AC1">
        <w:rPr>
          <w:rFonts w:ascii="Consolas" w:eastAsia="Times New Roman" w:hAnsi="Consolas"/>
          <w:color w:val="777777"/>
          <w:sz w:val="21"/>
          <w:szCs w:val="21"/>
        </w:rPr>
        <w:t>`contains`</w:t>
      </w:r>
      <w:r w:rsidRPr="00AC0AC1">
        <w:rPr>
          <w:rFonts w:ascii="Consolas" w:eastAsia="Times New Roman" w:hAnsi="Consolas"/>
          <w:color w:val="333333"/>
          <w:sz w:val="21"/>
          <w:szCs w:val="21"/>
        </w:rPr>
        <w:t xml:space="preserve"> </w:t>
      </w:r>
    </w:p>
    <w:p w14:paraId="3FAEE5AA" w14:textId="425F5D9A"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txInfoValidRange info</w:t>
      </w:r>
      <w:r w:rsidRPr="00AC0AC1">
        <w:rPr>
          <w:rFonts w:ascii="Consolas" w:eastAsia="Times New Roman" w:hAnsi="Consolas"/>
          <w:color w:val="777777"/>
          <w:sz w:val="21"/>
          <w:szCs w:val="21"/>
        </w:rPr>
        <w:t>)</w:t>
      </w:r>
    </w:p>
    <w:p w14:paraId="33AD7F6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1FE5C2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3623138C"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7AB1BC98"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0F9D1227"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policy pkh 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p>
    <w:p w14:paraId="5F96B34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pkh' deadline'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7CE0A42" w14:textId="362604D4"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mkPolicy pkh' deadline' </w:t>
      </w:r>
      <w:r w:rsidRPr="00AC0AC1">
        <w:rPr>
          <w:rFonts w:ascii="Consolas" w:eastAsia="Times New Roman" w:hAnsi="Consolas"/>
          <w:color w:val="777777"/>
          <w:sz w:val="21"/>
          <w:szCs w:val="21"/>
        </w:rPr>
        <w:t>||])</w:t>
      </w:r>
    </w:p>
    <w:p w14:paraId="566C404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11EA7D0C"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pkh</w:t>
      </w:r>
    </w:p>
    <w:p w14:paraId="6BCBF100"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09E97D5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deadline</w:t>
      </w:r>
    </w:p>
    <w:p w14:paraId="5D79710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16F2FDC1"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02FD9C86"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curSymbol pkh 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 pkh deadline</w:t>
      </w:r>
    </w:p>
    <w:p w14:paraId="566A7820"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4D8F4D5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0D974B7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0037D36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78B6CE57"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816E65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418EFD0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258CFD0F"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SignedSchema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2CD4FF4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0252A7B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MintParams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SignedSchema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7F96F5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mint mp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7318EEF"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4345635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currentTime</w:t>
      </w:r>
    </w:p>
    <w:p w14:paraId="58016FB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mpDeadline mp</w:t>
      </w:r>
    </w:p>
    <w:p w14:paraId="4A271778"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deadline</w:t>
      </w:r>
    </w:p>
    <w:p w14:paraId="58BC309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logError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deadline passed</w:t>
      </w:r>
      <w:r w:rsidRPr="00AC0AC1">
        <w:rPr>
          <w:rFonts w:ascii="Consolas" w:eastAsia="Times New Roman" w:hAnsi="Consolas"/>
          <w:color w:val="777777"/>
          <w:sz w:val="21"/>
          <w:szCs w:val="21"/>
        </w:rPr>
        <w:t>"</w:t>
      </w:r>
    </w:p>
    <w:p w14:paraId="46A0A3BD"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B941BFE"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curSymbol pkh deadline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BB65ACF" w14:textId="04F6807D"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mpTokenName mp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mpAmount mp</w:t>
      </w:r>
      <w:r w:rsidRPr="00AC0AC1">
        <w:rPr>
          <w:rFonts w:ascii="Consolas" w:eastAsia="Times New Roman" w:hAnsi="Consolas"/>
          <w:color w:val="777777"/>
          <w:sz w:val="21"/>
          <w:szCs w:val="21"/>
        </w:rPr>
        <w:t>)</w:t>
      </w:r>
    </w:p>
    <w:p w14:paraId="3DC6862D"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 pkh deadline</w:t>
      </w:r>
    </w:p>
    <w:p w14:paraId="7FABEA9D"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mustMintValue val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04163110" w14:textId="1FE0206A"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60000</w:t>
      </w:r>
      <w:r w:rsidRPr="00AC0AC1">
        <w:rPr>
          <w:rFonts w:ascii="Consolas" w:eastAsia="Times New Roman" w:hAnsi="Consolas"/>
          <w:color w:val="777777"/>
          <w:sz w:val="21"/>
          <w:szCs w:val="21"/>
        </w:rPr>
        <w:t>)</w:t>
      </w:r>
    </w:p>
    <w:p w14:paraId="6264D594"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5162736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48F1C15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forged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val</w:t>
      </w:r>
      <w:r w:rsidRPr="00AC0AC1">
        <w:rPr>
          <w:rFonts w:ascii="Consolas" w:eastAsia="Times New Roman" w:hAnsi="Consolas"/>
          <w:color w:val="777777"/>
          <w:sz w:val="21"/>
          <w:szCs w:val="21"/>
        </w:rPr>
        <w:t>)</w:t>
      </w:r>
    </w:p>
    <w:p w14:paraId="7D93ADD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p>
    <w:p w14:paraId="25807BD4"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SignedSchema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D1B3760"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8284308"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BA045A0"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w:t>
      </w:r>
    </w:p>
    <w:p w14:paraId="3E9BDC0C"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7C5598C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mkSchemaDefinitions ''SignedSchema</w:t>
      </w:r>
    </w:p>
    <w:p w14:paraId="7AD374D1"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p>
    <w:p w14:paraId="1D35647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p>
    <w:p w14:paraId="245B404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p>
    <w:p w14:paraId="5BBCEB7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9A1CC47"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F26CBC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ABC</w:t>
      </w:r>
      <w:r w:rsidRPr="00AC0AC1">
        <w:rPr>
          <w:rFonts w:ascii="Consolas" w:eastAsia="Times New Roman" w:hAnsi="Consolas"/>
          <w:color w:val="777777"/>
          <w:sz w:val="21"/>
          <w:szCs w:val="21"/>
        </w:rPr>
        <w:t>"</w:t>
      </w:r>
    </w:p>
    <w:p w14:paraId="1E63B702"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deadline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slotToBeginPOSIXTime def </w:t>
      </w:r>
      <w:r w:rsidRPr="00AC0AC1">
        <w:rPr>
          <w:rFonts w:ascii="Consolas" w:eastAsia="Times New Roman" w:hAnsi="Consolas"/>
          <w:color w:val="9C5D27"/>
          <w:sz w:val="21"/>
          <w:szCs w:val="21"/>
        </w:rPr>
        <w:t>100</w:t>
      </w:r>
    </w:p>
    <w:p w14:paraId="72707FEC"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knownWallet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w:t>
      </w:r>
    </w:p>
    <w:p w14:paraId="60E8636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4E3ABBE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3E46E043"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w:t>
      </w:r>
    </w:p>
    <w:p w14:paraId="40163A4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555</w:t>
      </w:r>
    </w:p>
    <w:p w14:paraId="2FC6FB7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FA9716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110</w:t>
      </w:r>
    </w:p>
    <w:p w14:paraId="227125BC"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MintParams</w:t>
      </w:r>
    </w:p>
    <w:p w14:paraId="69C16D8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p>
    <w:p w14:paraId="3C945BF1"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w:t>
      </w:r>
    </w:p>
    <w:p w14:paraId="2297FC5A"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555</w:t>
      </w:r>
    </w:p>
    <w:p w14:paraId="3BB8CD55"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BA9F80B" w14:textId="77777777" w:rsidR="00244AB0" w:rsidRPr="00AC0AC1" w:rsidRDefault="00244AB0" w:rsidP="00244A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5E8D7C10" w14:textId="322FF51A" w:rsidR="00086E8E" w:rsidRPr="00AC0AC1" w:rsidRDefault="008113E3" w:rsidP="009A64B0">
      <w:pPr>
        <w:spacing w:before="0"/>
      </w:pPr>
      <w:r w:rsidRPr="00AC0AC1">
        <w:lastRenderedPageBreak/>
        <w:t xml:space="preserve">Compared to the </w:t>
      </w:r>
      <w:r w:rsidRPr="00AC0AC1">
        <w:rPr>
          <w:i/>
        </w:rPr>
        <w:t>Signed.hs</w:t>
      </w:r>
      <w:r w:rsidRPr="00AC0AC1">
        <w:t xml:space="preserve"> code example we make two new imports and add the Semigroup type class to the Prelude import. </w:t>
      </w:r>
      <w:r w:rsidR="00C16D26" w:rsidRPr="00AC0AC1">
        <w:t>Then we define our policy function where we take 2 input parameters: the payment public key hash and the deadline</w:t>
      </w:r>
      <w:r w:rsidR="00725815" w:rsidRPr="00AC0AC1">
        <w:t xml:space="preserve"> </w:t>
      </w:r>
      <w:r w:rsidR="009F236B" w:rsidRPr="00AC0AC1">
        <w:t>(</w:t>
      </w:r>
      <w:r w:rsidR="00725815" w:rsidRPr="00AC0AC1">
        <w:t>8)</w:t>
      </w:r>
      <w:r w:rsidR="00C16D26" w:rsidRPr="00AC0AC1">
        <w:t>.</w:t>
      </w:r>
      <w:r w:rsidR="00725815" w:rsidRPr="00AC0AC1">
        <w:t xml:space="preserve"> </w:t>
      </w:r>
      <w:r w:rsidR="004300E1" w:rsidRPr="00AC0AC1">
        <w:t>Next,</w:t>
      </w:r>
      <w:r w:rsidR="00A2796E" w:rsidRPr="00AC0AC1">
        <w:t xml:space="preserve"> w</w:t>
      </w:r>
      <w:r w:rsidR="00725815" w:rsidRPr="00AC0AC1">
        <w:t>e check that the correct signature is present and that the validity interval is before now</w:t>
      </w:r>
      <w:r w:rsidR="00041B8B" w:rsidRPr="00AC0AC1">
        <w:t xml:space="preserve"> </w:t>
      </w:r>
      <w:r w:rsidR="009F236B" w:rsidRPr="00AC0AC1">
        <w:t>(</w:t>
      </w:r>
      <w:r w:rsidR="00041B8B" w:rsidRPr="00AC0AC1">
        <w:t>9-13)</w:t>
      </w:r>
      <w:r w:rsidR="00725815" w:rsidRPr="00AC0AC1">
        <w:t>.</w:t>
      </w:r>
      <w:r w:rsidR="00041B8B" w:rsidRPr="00AC0AC1">
        <w:t xml:space="preserve"> </w:t>
      </w:r>
      <w:r w:rsidR="004A4DAE" w:rsidRPr="00AC0AC1">
        <w:t xml:space="preserve">After that we compile the policy function and define the currency symbol </w:t>
      </w:r>
      <w:r w:rsidR="009F236B" w:rsidRPr="00AC0AC1">
        <w:t>(</w:t>
      </w:r>
      <w:r w:rsidR="004A4DAE" w:rsidRPr="00AC0AC1">
        <w:t>15-24).</w:t>
      </w:r>
      <w:r w:rsidR="00725815" w:rsidRPr="00AC0AC1">
        <w:t xml:space="preserve"> </w:t>
      </w:r>
      <w:r w:rsidR="0064287A" w:rsidRPr="00AC0AC1">
        <w:t>For the off-chain code we first define our minting parameters that include the token name, deadline and amount</w:t>
      </w:r>
      <w:r w:rsidR="00A265D1" w:rsidRPr="00AC0AC1">
        <w:t xml:space="preserve"> </w:t>
      </w:r>
      <w:r w:rsidR="009F236B" w:rsidRPr="00AC0AC1">
        <w:t>(</w:t>
      </w:r>
      <w:r w:rsidR="00A265D1" w:rsidRPr="00AC0AC1">
        <w:t>26-30)</w:t>
      </w:r>
      <w:r w:rsidR="0064287A" w:rsidRPr="00AC0AC1">
        <w:t xml:space="preserve">. For the schema we have only the mint endpoint. </w:t>
      </w:r>
      <w:r w:rsidR="0002639F" w:rsidRPr="00AC0AC1">
        <w:t xml:space="preserve">In the mint contract we get our own public key hash and the current </w:t>
      </w:r>
      <w:r w:rsidR="00F551C0" w:rsidRPr="00AC0AC1">
        <w:t xml:space="preserve">POSIX </w:t>
      </w:r>
      <w:r w:rsidR="0002639F" w:rsidRPr="00AC0AC1">
        <w:t>time. If the current time is before the deadline we proceed with actions</w:t>
      </w:r>
      <w:r w:rsidR="0080452D" w:rsidRPr="00AC0AC1">
        <w:t xml:space="preserve"> </w:t>
      </w:r>
      <w:r w:rsidR="000254EA">
        <w:t xml:space="preserve">and </w:t>
      </w:r>
      <w:r w:rsidR="0080452D" w:rsidRPr="00AC0AC1">
        <w:t xml:space="preserve">if </w:t>
      </w:r>
      <w:r w:rsidR="004300E1" w:rsidRPr="00AC0AC1">
        <w:t>not,</w:t>
      </w:r>
      <w:r w:rsidR="0080452D" w:rsidRPr="00AC0AC1">
        <w:t xml:space="preserve"> we </w:t>
      </w:r>
      <w:r w:rsidR="00BD5152" w:rsidRPr="00AC0AC1">
        <w:t xml:space="preserve">just </w:t>
      </w:r>
      <w:r w:rsidR="0080452D" w:rsidRPr="00AC0AC1">
        <w:t>log a message</w:t>
      </w:r>
      <w:r w:rsidR="0002639F" w:rsidRPr="00AC0AC1">
        <w:t xml:space="preserve">. </w:t>
      </w:r>
      <w:r w:rsidR="004300E1" w:rsidRPr="00AC0AC1">
        <w:t>First,</w:t>
      </w:r>
      <w:r w:rsidR="0002639F" w:rsidRPr="00AC0AC1">
        <w:t xml:space="preserve"> we define the value where the currency symbol takes in our two parameters</w:t>
      </w:r>
      <w:r w:rsidR="00D42DEC" w:rsidRPr="00AC0AC1">
        <w:t xml:space="preserve"> </w:t>
      </w:r>
      <w:r w:rsidR="009F236B" w:rsidRPr="00AC0AC1">
        <w:t>(</w:t>
      </w:r>
      <w:r w:rsidR="00D42DEC" w:rsidRPr="00AC0AC1">
        <w:t>42)</w:t>
      </w:r>
      <w:r w:rsidR="0002639F" w:rsidRPr="00AC0AC1">
        <w:t>. Same is true for policy parameter in the lookups variable</w:t>
      </w:r>
      <w:r w:rsidR="00D42DEC" w:rsidRPr="00AC0AC1">
        <w:t xml:space="preserve"> </w:t>
      </w:r>
      <w:r w:rsidR="009F236B" w:rsidRPr="00AC0AC1">
        <w:t>(</w:t>
      </w:r>
      <w:r w:rsidR="00D42DEC" w:rsidRPr="00AC0AC1">
        <w:t>43)</w:t>
      </w:r>
      <w:r w:rsidR="0002639F" w:rsidRPr="00AC0AC1">
        <w:t>.</w:t>
      </w:r>
      <w:r w:rsidR="00D42DEC" w:rsidRPr="00AC0AC1">
        <w:t xml:space="preserve"> </w:t>
      </w:r>
      <w:r w:rsidR="004E1ED8" w:rsidRPr="00AC0AC1">
        <w:t xml:space="preserve">When we construct the </w:t>
      </w:r>
      <w:r w:rsidR="004300E1" w:rsidRPr="00AC0AC1">
        <w:t>transaction,</w:t>
      </w:r>
      <w:r w:rsidR="004E1ED8" w:rsidRPr="00AC0AC1">
        <w:t xml:space="preserve"> we say which value should be minted and define the validity interval for the transaction</w:t>
      </w:r>
      <w:r w:rsidR="00FE4B5F" w:rsidRPr="00AC0AC1">
        <w:t xml:space="preserve"> </w:t>
      </w:r>
      <w:r w:rsidR="009F236B" w:rsidRPr="00AC0AC1">
        <w:t>(</w:t>
      </w:r>
      <w:r w:rsidR="00FE4B5F" w:rsidRPr="00AC0AC1">
        <w:t>44)</w:t>
      </w:r>
      <w:r w:rsidR="004E1ED8" w:rsidRPr="00AC0AC1">
        <w:t>.</w:t>
      </w:r>
      <w:r w:rsidR="00AD08B7" w:rsidRPr="00AC0AC1">
        <w:t xml:space="preserve"> Then we submit the transaction, wait for confirmation and log a message. </w:t>
      </w:r>
      <w:r w:rsidR="005E3C0E" w:rsidRPr="00AC0AC1">
        <w:t xml:space="preserve">We define our endpoints contract as usual and create a schema definition and </w:t>
      </w:r>
      <w:r w:rsidR="004031B7" w:rsidRPr="00AC0AC1">
        <w:t xml:space="preserve">some </w:t>
      </w:r>
      <w:r w:rsidR="005E3C0E" w:rsidRPr="00AC0AC1">
        <w:t xml:space="preserve">currencies for the playground. In the emulator trace we define our token name and deadline. Then we activate the contract for wallet one and call our first endpoint. After that we wait for 110 slots and then call again the endpoint. This second call should fail since </w:t>
      </w:r>
      <w:r w:rsidR="004031B7" w:rsidRPr="00AC0AC1">
        <w:t>the deadline will already pass</w:t>
      </w:r>
      <w:r w:rsidR="005E3C0E" w:rsidRPr="00AC0AC1">
        <w:t xml:space="preserve"> and we should not be able to mint any tokens. </w:t>
      </w:r>
      <w:r w:rsidR="001E4D29" w:rsidRPr="00AC0AC1">
        <w:t xml:space="preserve">An interesting observation we can mention is that the </w:t>
      </w:r>
      <w:r w:rsidR="00F433A8" w:rsidRPr="00AC0AC1">
        <w:t>validity</w:t>
      </w:r>
      <w:r w:rsidR="001E4D29" w:rsidRPr="00AC0AC1">
        <w:t xml:space="preserve"> interval in the mint contract is hardcoded to 60 seconds. If we change the deadline in the emulator trace to 61 slots the minting fails, but for 62 slots it succeeds. </w:t>
      </w:r>
      <w:r w:rsidR="00A4766F" w:rsidRPr="00AC0AC1">
        <w:t xml:space="preserve">For our second homework we want to create a similar minting policy as in the </w:t>
      </w:r>
      <w:r w:rsidR="00A4766F" w:rsidRPr="00AC0AC1">
        <w:rPr>
          <w:i/>
        </w:rPr>
        <w:t>NFT.hs</w:t>
      </w:r>
      <w:r w:rsidR="00A4766F" w:rsidRPr="00AC0AC1">
        <w:t xml:space="preserve"> example where we fix the token name to an empty byte string. </w:t>
      </w:r>
      <w:r w:rsidR="00256253" w:rsidRPr="00AC0AC1">
        <w:t>Let’s look at the code example</w:t>
      </w:r>
      <w:r w:rsidR="002F18C4" w:rsidRPr="00AC0AC1">
        <w:t xml:space="preserve"> from</w:t>
      </w:r>
      <w:r w:rsidR="00256253" w:rsidRPr="00AC0AC1">
        <w:t xml:space="preserve"> </w:t>
      </w:r>
      <w:r w:rsidR="00256253" w:rsidRPr="00AC0AC1">
        <w:rPr>
          <w:i/>
        </w:rPr>
        <w:t>Solution2.hs</w:t>
      </w:r>
      <w:r w:rsidR="00256253" w:rsidRPr="00AC0AC1">
        <w:t>.</w:t>
      </w:r>
    </w:p>
    <w:p w14:paraId="6FA6B0F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tn #-}</w:t>
      </w:r>
    </w:p>
    <w:p w14:paraId="68E0FF6D"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1AB3DBE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r w:rsidRPr="00AC0AC1">
        <w:rPr>
          <w:rFonts w:ascii="Consolas" w:eastAsia="Times New Roman" w:hAnsi="Consolas"/>
          <w:color w:val="333333"/>
          <w:sz w:val="21"/>
          <w:szCs w:val="21"/>
        </w:rPr>
        <w:t xml:space="preserve"> emptyByteString</w:t>
      </w:r>
    </w:p>
    <w:p w14:paraId="01071412"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0799950A"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mkPolicy #-}</w:t>
      </w:r>
    </w:p>
    <w:p w14:paraId="5ACDFC48" w14:textId="77777777" w:rsidR="009A64B0" w:rsidRPr="00AC0AC1" w:rsidRDefault="009A64B0" w:rsidP="009A64B0">
      <w:pPr>
        <w:shd w:val="clear" w:color="auto" w:fill="F5F5F5"/>
        <w:spacing w:before="0" w:after="0" w:line="285" w:lineRule="atLeast"/>
        <w:jc w:val="left"/>
        <w:rPr>
          <w:rFonts w:ascii="Consolas" w:eastAsia="Times New Roman" w:hAnsi="Consolas"/>
          <w:i/>
          <w:iCs/>
          <w:color w:val="AAAAAA"/>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xml:space="preserve">-- Minting policy for an NFT, where the minting transaction must consume the   </w:t>
      </w:r>
    </w:p>
    <w:p w14:paraId="29F75157" w14:textId="17FDB199" w:rsidR="009A64B0" w:rsidRPr="00AC0AC1" w:rsidRDefault="005D7EA2"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009A64B0" w:rsidRPr="00AC0AC1">
        <w:rPr>
          <w:rFonts w:ascii="Consolas" w:eastAsia="Times New Roman" w:hAnsi="Consolas"/>
          <w:i/>
          <w:iCs/>
          <w:color w:val="AAAAAA"/>
          <w:sz w:val="21"/>
          <w:szCs w:val="21"/>
        </w:rPr>
        <w:t xml:space="preserve">   -- given UTxO as input</w:t>
      </w:r>
      <w:r w:rsidRPr="00AC0AC1">
        <w:rPr>
          <w:rFonts w:ascii="Consolas" w:eastAsia="Times New Roman" w:hAnsi="Consolas"/>
          <w:i/>
          <w:iCs/>
          <w:color w:val="AAAAAA"/>
          <w:sz w:val="21"/>
          <w:szCs w:val="21"/>
        </w:rPr>
        <w:t xml:space="preserve"> and where the TokenName will be the empty ByteString.</w:t>
      </w:r>
    </w:p>
    <w:p w14:paraId="408E310D"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29FCA6DD" w14:textId="0E793409"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mkPolicy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UTxO notconsumed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&amp;&amp;</w:t>
      </w:r>
    </w:p>
    <w:p w14:paraId="5C9A341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amount minted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checkMintedAmount</w:t>
      </w:r>
    </w:p>
    <w:p w14:paraId="22CC4A77"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2518C5A"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5D82195B"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313AEE5"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0529642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FF4FC26"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any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txInInfoOutRef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txInfoInputs info</w:t>
      </w:r>
    </w:p>
    <w:p w14:paraId="147A039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27E78946"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18</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88A13B9"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flattenValue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txInfoMint info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1BC304EB" w14:textId="77777777" w:rsidR="005300FA"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ownCurrencySymbol ctx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p>
    <w:p w14:paraId="6423A37B" w14:textId="5EC49591" w:rsidR="009A64B0" w:rsidRPr="00AC0AC1" w:rsidRDefault="005300FA"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64B0" w:rsidRPr="00AC0AC1">
        <w:rPr>
          <w:rFonts w:ascii="Consolas" w:eastAsia="Times New Roman" w:hAnsi="Consolas"/>
          <w:color w:val="333333"/>
          <w:sz w:val="21"/>
          <w:szCs w:val="21"/>
        </w:rPr>
        <w:t xml:space="preserve">tn' </w:t>
      </w:r>
      <w:r w:rsidR="009A64B0" w:rsidRPr="00AC0AC1">
        <w:rPr>
          <w:rFonts w:ascii="Consolas" w:eastAsia="Times New Roman" w:hAnsi="Consolas"/>
          <w:color w:val="777777"/>
          <w:sz w:val="21"/>
          <w:szCs w:val="21"/>
        </w:rPr>
        <w:t>==</w:t>
      </w:r>
      <w:r w:rsidR="009A64B0" w:rsidRPr="00AC0AC1">
        <w:rPr>
          <w:rFonts w:ascii="Consolas" w:eastAsia="Times New Roman" w:hAnsi="Consolas"/>
          <w:color w:val="333333"/>
          <w:sz w:val="21"/>
          <w:szCs w:val="21"/>
        </w:rPr>
        <w:t xml:space="preserve"> tn </w:t>
      </w:r>
      <w:r w:rsidR="009A64B0" w:rsidRPr="00AC0AC1">
        <w:rPr>
          <w:rFonts w:ascii="Consolas" w:eastAsia="Times New Roman" w:hAnsi="Consolas"/>
          <w:color w:val="777777"/>
          <w:sz w:val="21"/>
          <w:szCs w:val="21"/>
        </w:rPr>
        <w:t>&amp;&amp;</w:t>
      </w:r>
      <w:r w:rsidR="009A64B0" w:rsidRPr="00AC0AC1">
        <w:rPr>
          <w:rFonts w:ascii="Consolas" w:eastAsia="Times New Roman" w:hAnsi="Consolas"/>
          <w:color w:val="333333"/>
          <w:sz w:val="21"/>
          <w:szCs w:val="21"/>
        </w:rPr>
        <w:t xml:space="preserve"> amt </w:t>
      </w:r>
      <w:r w:rsidR="009A64B0" w:rsidRPr="00AC0AC1">
        <w:rPr>
          <w:rFonts w:ascii="Consolas" w:eastAsia="Times New Roman" w:hAnsi="Consolas"/>
          <w:color w:val="777777"/>
          <w:sz w:val="21"/>
          <w:szCs w:val="21"/>
        </w:rPr>
        <w:t>==</w:t>
      </w:r>
      <w:r w:rsidR="009A64B0" w:rsidRPr="00AC0AC1">
        <w:rPr>
          <w:rFonts w:ascii="Consolas" w:eastAsia="Times New Roman" w:hAnsi="Consolas"/>
          <w:color w:val="333333"/>
          <w:sz w:val="21"/>
          <w:szCs w:val="21"/>
        </w:rPr>
        <w:t xml:space="preserve"> </w:t>
      </w:r>
      <w:r w:rsidR="009A64B0" w:rsidRPr="00AC0AC1">
        <w:rPr>
          <w:rFonts w:ascii="Consolas" w:eastAsia="Times New Roman" w:hAnsi="Consolas"/>
          <w:color w:val="9C5D27"/>
          <w:sz w:val="21"/>
          <w:szCs w:val="21"/>
        </w:rPr>
        <w:t>1</w:t>
      </w:r>
    </w:p>
    <w:p w14:paraId="46438884"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27D8F9D6"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49F53DF7"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6057018C"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policy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p>
    <w:p w14:paraId="04E3496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mkPolicy </w:t>
      </w:r>
      <w:r w:rsidRPr="00AC0AC1">
        <w:rPr>
          <w:rFonts w:ascii="Consolas" w:eastAsia="Times New Roman" w:hAnsi="Consolas"/>
          <w:color w:val="777777"/>
          <w:sz w:val="21"/>
          <w:szCs w:val="21"/>
        </w:rPr>
        <w:t>||])</w:t>
      </w:r>
    </w:p>
    <w:p w14:paraId="1E82C8D6"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1A5F6ED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oref</w:t>
      </w:r>
    </w:p>
    <w:p w14:paraId="5A2D0C2B"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0D38BF7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55150227"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policy</w:t>
      </w:r>
    </w:p>
    <w:p w14:paraId="22008389"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08C2F1CB"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Address</w:t>
      </w:r>
    </w:p>
    <w:p w14:paraId="39C2B61D"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7DD1474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0A97432"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mint 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FDB7B8D"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addr</w:t>
      </w:r>
    </w:p>
    <w:p w14:paraId="021FC4D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keys utxos </w:t>
      </w:r>
      <w:r w:rsidRPr="00AC0AC1">
        <w:rPr>
          <w:rFonts w:ascii="Consolas" w:eastAsia="Times New Roman" w:hAnsi="Consolas"/>
          <w:color w:val="4B69C6"/>
          <w:sz w:val="21"/>
          <w:szCs w:val="21"/>
        </w:rPr>
        <w:t>of</w:t>
      </w:r>
    </w:p>
    <w:p w14:paraId="17CE2B51"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logError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utxo found</w:t>
      </w:r>
      <w:r w:rsidRPr="00AC0AC1">
        <w:rPr>
          <w:rFonts w:ascii="Consolas" w:eastAsia="Times New Roman" w:hAnsi="Consolas"/>
          <w:color w:val="777777"/>
          <w:sz w:val="21"/>
          <w:szCs w:val="21"/>
        </w:rPr>
        <w:t>"</w:t>
      </w:r>
    </w:p>
    <w:p w14:paraId="5B608E67"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243FD4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curSymbol 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9C5D27"/>
          <w:sz w:val="21"/>
          <w:szCs w:val="21"/>
        </w:rPr>
        <w:t>1</w:t>
      </w:r>
    </w:p>
    <w:p w14:paraId="36AAC7C3" w14:textId="77777777" w:rsidR="005300FA"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policy 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255964CA" w14:textId="2F56ADD4" w:rsidR="009A64B0" w:rsidRPr="00AC0AC1" w:rsidRDefault="005300FA"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64B0" w:rsidRPr="00AC0AC1">
        <w:rPr>
          <w:rFonts w:ascii="Consolas" w:eastAsia="Times New Roman" w:hAnsi="Consolas"/>
          <w:b/>
          <w:bCs/>
          <w:color w:val="7A3E9D"/>
          <w:sz w:val="21"/>
          <w:szCs w:val="21"/>
        </w:rPr>
        <w:t>Constraints.</w:t>
      </w:r>
      <w:r w:rsidR="009A64B0" w:rsidRPr="00AC0AC1">
        <w:rPr>
          <w:rFonts w:ascii="Consolas" w:eastAsia="Times New Roman" w:hAnsi="Consolas"/>
          <w:color w:val="333333"/>
          <w:sz w:val="21"/>
          <w:szCs w:val="21"/>
        </w:rPr>
        <w:t>unspentOutputs utxos</w:t>
      </w:r>
    </w:p>
    <w:p w14:paraId="2B576580" w14:textId="77777777" w:rsidR="005300FA"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mustMintValue val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717C6FD9" w14:textId="1AFFFF9D" w:rsidR="009A64B0" w:rsidRPr="00AC0AC1" w:rsidRDefault="005300FA"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64B0" w:rsidRPr="00AC0AC1">
        <w:rPr>
          <w:rFonts w:ascii="Consolas" w:eastAsia="Times New Roman" w:hAnsi="Consolas"/>
          <w:b/>
          <w:bCs/>
          <w:color w:val="7A3E9D"/>
          <w:sz w:val="21"/>
          <w:szCs w:val="21"/>
        </w:rPr>
        <w:t>Constraints.</w:t>
      </w:r>
      <w:r w:rsidR="009A64B0" w:rsidRPr="00AC0AC1">
        <w:rPr>
          <w:rFonts w:ascii="Consolas" w:eastAsia="Times New Roman" w:hAnsi="Consolas"/>
          <w:color w:val="333333"/>
          <w:sz w:val="21"/>
          <w:szCs w:val="21"/>
        </w:rPr>
        <w:t>mustSpendPubKeyOutput oref</w:t>
      </w:r>
    </w:p>
    <w:p w14:paraId="4DDBC933"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lookups tx</w:t>
      </w:r>
    </w:p>
    <w:p w14:paraId="03C27CA0"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5733CA75"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forged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val</w:t>
      </w:r>
      <w:r w:rsidRPr="00AC0AC1">
        <w:rPr>
          <w:rFonts w:ascii="Consolas" w:eastAsia="Times New Roman" w:hAnsi="Consolas"/>
          <w:color w:val="777777"/>
          <w:sz w:val="21"/>
          <w:szCs w:val="21"/>
        </w:rPr>
        <w:t>)</w:t>
      </w:r>
    </w:p>
    <w:p w14:paraId="78EADD84"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65410A2F"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NFTSchema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B30A962"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64DED530"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3A5824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mint'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mint</w:t>
      </w:r>
    </w:p>
    <w:p w14:paraId="0F84CB72"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747D9779"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128EC9A"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A099C4C"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w1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1</w:t>
      </w:r>
    </w:p>
    <w:p w14:paraId="0DBDECF9"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4A38CC5F"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endpoints</w:t>
      </w:r>
    </w:p>
    <w:p w14:paraId="00053008"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w2 endpoints</w:t>
      </w:r>
    </w:p>
    <w:p w14:paraId="62105C60"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mockWalletAddress w1</w:t>
      </w:r>
    </w:p>
    <w:p w14:paraId="28B4B4EE"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mockWalletAddress w2</w:t>
      </w:r>
    </w:p>
    <w:p w14:paraId="378DDEEF" w14:textId="77777777" w:rsidR="009A64B0" w:rsidRPr="00AC0AC1" w:rsidRDefault="009A64B0" w:rsidP="009A64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60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2B8EB462" w14:textId="77777777" w:rsidR="00256253" w:rsidRPr="00AC0AC1" w:rsidRDefault="00256253" w:rsidP="00E82F3A">
      <w:pPr>
        <w:spacing w:before="0" w:after="0"/>
      </w:pPr>
    </w:p>
    <w:p w14:paraId="10991937" w14:textId="22C1D704" w:rsidR="005676A9" w:rsidRPr="00AC0AC1" w:rsidRDefault="004300E1" w:rsidP="00E82F3A">
      <w:pPr>
        <w:spacing w:before="0" w:after="0"/>
      </w:pPr>
      <w:r w:rsidRPr="00AC0AC1">
        <w:t>First,</w:t>
      </w:r>
      <w:r w:rsidR="00CD00F5" w:rsidRPr="00AC0AC1">
        <w:t xml:space="preserve"> we define our token name which is an empty byte string. </w:t>
      </w:r>
      <w:r w:rsidR="004B15E8" w:rsidRPr="00AC0AC1">
        <w:t>Then we define our policy function that takes now as input only the transaction output reference</w:t>
      </w:r>
      <w:r w:rsidR="00507C6E" w:rsidRPr="00AC0AC1">
        <w:t xml:space="preserve"> </w:t>
      </w:r>
      <w:r w:rsidR="009F236B" w:rsidRPr="00AC0AC1">
        <w:t>(</w:t>
      </w:r>
      <w:r w:rsidR="00507C6E" w:rsidRPr="00AC0AC1">
        <w:t>8)</w:t>
      </w:r>
      <w:r w:rsidR="004B15E8" w:rsidRPr="00AC0AC1">
        <w:t>.</w:t>
      </w:r>
      <w:r w:rsidR="00507C6E" w:rsidRPr="00AC0AC1">
        <w:t xml:space="preserve"> </w:t>
      </w:r>
      <w:r w:rsidR="00284C50" w:rsidRPr="00AC0AC1">
        <w:t>The first helper function that checks the transaction output reference is the same as in the NFT example. The second helper function however changes. There we can now compare the currency symbol, the token name and the amount</w:t>
      </w:r>
      <w:r w:rsidR="004748C9" w:rsidRPr="00AC0AC1">
        <w:t xml:space="preserve"> </w:t>
      </w:r>
      <w:r w:rsidR="009F236B" w:rsidRPr="00AC0AC1">
        <w:t>(</w:t>
      </w:r>
      <w:r w:rsidR="004748C9" w:rsidRPr="00AC0AC1">
        <w:t>18-20)</w:t>
      </w:r>
      <w:r w:rsidR="00284C50" w:rsidRPr="00AC0AC1">
        <w:t xml:space="preserve">. The token name is now a fixed variable rather than an input parameter. </w:t>
      </w:r>
      <w:r w:rsidR="004748C9" w:rsidRPr="00AC0AC1">
        <w:t xml:space="preserve">We compile our policy where we have now only one parameter and define the currency symbol </w:t>
      </w:r>
      <w:r w:rsidR="009F236B" w:rsidRPr="00AC0AC1">
        <w:t>(</w:t>
      </w:r>
      <w:r w:rsidR="004748C9" w:rsidRPr="00AC0AC1">
        <w:t>23-30).</w:t>
      </w:r>
      <w:r w:rsidR="009A0E8D" w:rsidRPr="00AC0AC1">
        <w:t xml:space="preserve"> </w:t>
      </w:r>
      <w:r w:rsidR="00C75EE4" w:rsidRPr="00AC0AC1">
        <w:t xml:space="preserve">Next comes the off-chain code. </w:t>
      </w:r>
      <w:r w:rsidR="009E53FD" w:rsidRPr="00AC0AC1">
        <w:t xml:space="preserve">When defining the </w:t>
      </w:r>
      <w:r w:rsidRPr="00AC0AC1">
        <w:t>schema,</w:t>
      </w:r>
      <w:r w:rsidR="009E53FD" w:rsidRPr="00AC0AC1">
        <w:t xml:space="preserve"> we take as input </w:t>
      </w:r>
      <w:r w:rsidR="00D90B04" w:rsidRPr="00AC0AC1">
        <w:t xml:space="preserve">only the address which is also the input for the mint contract. </w:t>
      </w:r>
      <w:r w:rsidR="00D73E6A" w:rsidRPr="00AC0AC1">
        <w:t>The mint contract compared to the NFT example is very similar. What changes is the definition of the value and lookups variables where we provide for the currency symbol and the policy only one parameter</w:t>
      </w:r>
      <w:r w:rsidR="00420015" w:rsidRPr="00AC0AC1">
        <w:t xml:space="preserve"> </w:t>
      </w:r>
      <w:r w:rsidR="009F236B" w:rsidRPr="00AC0AC1">
        <w:t>(</w:t>
      </w:r>
      <w:r w:rsidR="00420015" w:rsidRPr="00AC0AC1">
        <w:t>40-41)</w:t>
      </w:r>
      <w:r w:rsidR="00D73E6A" w:rsidRPr="00AC0AC1">
        <w:t xml:space="preserve">. In the emulator trace we now do not need to define a token name but only pass in the address as input when calling the endpoint. </w:t>
      </w:r>
    </w:p>
    <w:p w14:paraId="6F2DF9A5" w14:textId="77777777" w:rsidR="00093935" w:rsidRPr="00AC0AC1" w:rsidRDefault="00093935" w:rsidP="00E82F3A">
      <w:pPr>
        <w:spacing w:before="0" w:after="0"/>
      </w:pPr>
    </w:p>
    <w:p w14:paraId="51CF3117" w14:textId="19A7C699" w:rsidR="00093935" w:rsidRPr="00AC0AC1" w:rsidRDefault="00936533" w:rsidP="00936533">
      <w:pPr>
        <w:pStyle w:val="Heading1"/>
        <w:spacing w:before="0"/>
        <w:rPr>
          <w:lang w:val="en-US"/>
        </w:rPr>
      </w:pPr>
      <w:bookmarkStart w:id="70" w:name="_Toc102838243"/>
      <w:r w:rsidRPr="00AC0AC1">
        <w:rPr>
          <w:lang w:val="en-US"/>
        </w:rPr>
        <w:lastRenderedPageBreak/>
        <w:t>Deployment</w:t>
      </w:r>
      <w:bookmarkEnd w:id="70"/>
      <w:r w:rsidRPr="00AC0AC1">
        <w:rPr>
          <w:lang w:val="en-US"/>
        </w:rPr>
        <w:t xml:space="preserve"> </w:t>
      </w:r>
    </w:p>
    <w:p w14:paraId="11F36933" w14:textId="13AA044D" w:rsidR="00936533" w:rsidRPr="00AC0AC1" w:rsidRDefault="005F7FE4" w:rsidP="00E82F3A">
      <w:pPr>
        <w:spacing w:before="0" w:after="0"/>
      </w:pPr>
      <w:r w:rsidRPr="00AC0AC1">
        <w:t xml:space="preserve">In this lecture we will get to know the PAB </w:t>
      </w:r>
      <w:r w:rsidR="001A3B7B" w:rsidRPr="00AC0AC1">
        <w:t>-</w:t>
      </w:r>
      <w:r w:rsidRPr="00AC0AC1">
        <w:t xml:space="preserve"> Plutus application backend. </w:t>
      </w:r>
      <w:r w:rsidR="001A3B7B" w:rsidRPr="00AC0AC1">
        <w:t xml:space="preserve">The PAB provides the components and an environment to help developers create and test DApps (decentralized applications), before deploying them to a live production environment. </w:t>
      </w:r>
      <w:r w:rsidR="00E95D66" w:rsidRPr="00AC0AC1">
        <w:t>The PAB is a single Haskell library that makes it easier to write the off-chain infrastructure and the on-chain scripts</w:t>
      </w:r>
      <w:r w:rsidR="00062B12" w:rsidRPr="00AC0AC1">
        <w:t xml:space="preserve"> [5]</w:t>
      </w:r>
      <w:r w:rsidR="00E95D66" w:rsidRPr="00AC0AC1">
        <w:t>.</w:t>
      </w:r>
      <w:r w:rsidR="00790D89" w:rsidRPr="00AC0AC1">
        <w:t xml:space="preserve"> We will see how to use the PAB to interact with contracts on the</w:t>
      </w:r>
      <w:r w:rsidR="0051520B" w:rsidRPr="00AC0AC1">
        <w:t xml:space="preserve"> Cardano testnet and </w:t>
      </w:r>
      <w:r w:rsidR="00FE3AD9" w:rsidRPr="00AC0AC1">
        <w:t xml:space="preserve">show an example how to mint native tokens on the testnet using the Cardano </w:t>
      </w:r>
      <w:r w:rsidR="0052477A" w:rsidRPr="00AC0AC1">
        <w:t>CLI</w:t>
      </w:r>
      <w:r w:rsidR="00FE3AD9" w:rsidRPr="00AC0AC1">
        <w:t xml:space="preserve"> and PAB. </w:t>
      </w:r>
    </w:p>
    <w:p w14:paraId="52ED9317" w14:textId="1BC16FBA" w:rsidR="00875DF2" w:rsidRPr="00AC0AC1" w:rsidRDefault="00875DF2" w:rsidP="005A7A8C">
      <w:pPr>
        <w:pStyle w:val="Heading2"/>
        <w:rPr>
          <w:lang w:val="en-US"/>
        </w:rPr>
      </w:pPr>
      <w:bookmarkStart w:id="71" w:name="_Toc102838244"/>
      <w:r w:rsidRPr="00AC0AC1">
        <w:rPr>
          <w:lang w:val="en-US"/>
        </w:rPr>
        <w:t>The minting pol</w:t>
      </w:r>
      <w:r w:rsidR="005A7A8C" w:rsidRPr="00AC0AC1">
        <w:rPr>
          <w:lang w:val="en-US"/>
        </w:rPr>
        <w:t>icy</w:t>
      </w:r>
      <w:bookmarkEnd w:id="71"/>
    </w:p>
    <w:p w14:paraId="7C605812" w14:textId="4012B2BE" w:rsidR="005E4552" w:rsidRPr="00AC0AC1" w:rsidRDefault="005E4552" w:rsidP="00CE28FE">
      <w:pPr>
        <w:spacing w:before="0"/>
      </w:pPr>
      <w:r w:rsidRPr="00AC0AC1">
        <w:t xml:space="preserve">In this chapter we will present the on-chain code found in the file week06/Token/OnChain.hs. </w:t>
      </w:r>
      <w:r w:rsidR="00384846" w:rsidRPr="00AC0AC1">
        <w:t xml:space="preserve">The code is similar to the NFT example. </w:t>
      </w:r>
      <w:r w:rsidRPr="00AC0AC1">
        <w:t xml:space="preserve">Let’s look at the code. </w:t>
      </w:r>
    </w:p>
    <w:p w14:paraId="28EA53A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4097758C"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0D8553D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4EEDA8EF"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0E76A627"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78D0EB06"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01D5429D"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6D693735"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7877D29B"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27D779DF"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06B39B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7C91721F"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72D41741"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4D8D0C87"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Week06.Token.OnChain</w:t>
      </w:r>
    </w:p>
    <w:p w14:paraId="372670E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tokenPolicy</w:t>
      </w:r>
    </w:p>
    <w:p w14:paraId="58C55FC6"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tokenCurSymbol</w:t>
      </w:r>
    </w:p>
    <w:p w14:paraId="26F8085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464000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5B61653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42746E3B"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07B5AE5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singleton</w:t>
      </w:r>
      <w:r w:rsidRPr="00AC0AC1">
        <w:rPr>
          <w:rFonts w:ascii="Consolas" w:eastAsia="Times New Roman" w:hAnsi="Consolas"/>
          <w:color w:val="777777"/>
          <w:sz w:val="21"/>
          <w:szCs w:val="21"/>
        </w:rPr>
        <w:t>)</w:t>
      </w:r>
    </w:p>
    <w:p w14:paraId="5FED2DF1"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2908728F"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441FA307"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p>
    <w:p w14:paraId="0CBE1D89"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mkTokenPolicy #-}</w:t>
      </w:r>
    </w:p>
    <w:p w14:paraId="43D39E3A"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mkTokenPolicy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747FCA03" w14:textId="03C4A6E4"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575CC99" w14:textId="6C58DDDF"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mkTokenPolicy oref tn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UTxO not consumed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hasUTxO</w:t>
      </w:r>
    </w:p>
    <w:p w14:paraId="284496D8" w14:textId="502F5C7A"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 xml:space="preserve">&amp;&amp; </w:t>
      </w:r>
      <w:r w:rsidRPr="00AC0AC1">
        <w:rPr>
          <w:rFonts w:ascii="Consolas" w:eastAsia="Times New Roman" w:hAnsi="Consolas"/>
          <w:color w:val="333333"/>
          <w:sz w:val="21"/>
          <w:szCs w:val="21"/>
        </w:rPr>
        <w:t xml:space="preserve">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amount minted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checkMintedAmount</w:t>
      </w:r>
    </w:p>
    <w:p w14:paraId="1FE14851"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0A01096"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37A9171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CE6D970"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p>
    <w:p w14:paraId="6F309DF6"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728E55F"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hasUTxO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any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txInInfoOutRef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txInfoInputs info</w:t>
      </w:r>
    </w:p>
    <w:p w14:paraId="36F442DB"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53B5A120"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9F33318"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checkMintedAmount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flattenValue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txInfoMint info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01FC243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w:t>
      </w:r>
    </w:p>
    <w:p w14:paraId="41054B09"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031C6CF2"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748C2DC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tokenPolicy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MintingPolicy</w:t>
      </w:r>
    </w:p>
    <w:p w14:paraId="40C4BEB4"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tokenPolicy oref tn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mkMintingPolicyScript </w:t>
      </w:r>
      <w:r w:rsidRPr="00AC0AC1">
        <w:rPr>
          <w:rFonts w:ascii="Consolas" w:eastAsia="Times New Roman" w:hAnsi="Consolas"/>
          <w:color w:val="777777"/>
          <w:sz w:val="21"/>
          <w:szCs w:val="21"/>
        </w:rPr>
        <w:t>$</w:t>
      </w:r>
    </w:p>
    <w:p w14:paraId="00071FB3" w14:textId="77777777" w:rsidR="00CE28FE"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oref' tn' amt'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wrapMintingPolicy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6D4CB97" w14:textId="3F83C3E8" w:rsidR="00D83B1C" w:rsidRPr="00AC0AC1" w:rsidRDefault="00CE28FE"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83B1C" w:rsidRPr="00AC0AC1">
        <w:rPr>
          <w:rFonts w:ascii="Consolas" w:eastAsia="Times New Roman" w:hAnsi="Consolas"/>
          <w:color w:val="333333"/>
          <w:sz w:val="21"/>
          <w:szCs w:val="21"/>
        </w:rPr>
        <w:t xml:space="preserve">mkTokenPolicy oref' tn' amt' </w:t>
      </w:r>
      <w:r w:rsidR="00D83B1C" w:rsidRPr="00AC0AC1">
        <w:rPr>
          <w:rFonts w:ascii="Consolas" w:eastAsia="Times New Roman" w:hAnsi="Consolas"/>
          <w:color w:val="777777"/>
          <w:sz w:val="21"/>
          <w:szCs w:val="21"/>
        </w:rPr>
        <w:t>||])</w:t>
      </w:r>
    </w:p>
    <w:p w14:paraId="3C9355A5"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7B496318"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oref</w:t>
      </w:r>
    </w:p>
    <w:p w14:paraId="496B8CD9"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3E0747DC"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tn</w:t>
      </w:r>
    </w:p>
    <w:p w14:paraId="385C9365"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p>
    <w:p w14:paraId="528F66AD"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amt</w:t>
      </w:r>
    </w:p>
    <w:p w14:paraId="6262E4A5"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06EA7A11"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tokenCurSymbol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TxOutRef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6C5995C5" w14:textId="77777777" w:rsidR="00D83B1C" w:rsidRPr="00AC0AC1" w:rsidRDefault="00D83B1C" w:rsidP="00D83B1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tokenCurSymbol oref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scriptCurrencySymbol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tokenPolicy oref tn</w:t>
      </w:r>
    </w:p>
    <w:p w14:paraId="54B98C4A" w14:textId="77777777" w:rsidR="00D83B1C" w:rsidRPr="00AC0AC1" w:rsidRDefault="00D83B1C" w:rsidP="00E82F3A">
      <w:pPr>
        <w:spacing w:before="0" w:after="0"/>
      </w:pPr>
    </w:p>
    <w:p w14:paraId="6D47D975" w14:textId="0FB5F7E8" w:rsidR="00D83B1C" w:rsidRPr="00AC0AC1" w:rsidRDefault="00A17941" w:rsidP="00E82F3A">
      <w:pPr>
        <w:spacing w:before="0" w:after="0"/>
      </w:pPr>
      <w:r w:rsidRPr="00AC0AC1">
        <w:t>First,</w:t>
      </w:r>
      <w:r w:rsidR="002F6CEB" w:rsidRPr="00AC0AC1">
        <w:t xml:space="preserve"> we define our token policy that takes in three additional </w:t>
      </w:r>
      <w:r w:rsidR="009E19C6" w:rsidRPr="00AC0AC1">
        <w:t>parameters:</w:t>
      </w:r>
      <w:r w:rsidR="00AA0598" w:rsidRPr="00AC0AC1">
        <w:t xml:space="preserve"> the</w:t>
      </w:r>
      <w:r w:rsidR="009E19C6" w:rsidRPr="00AC0AC1">
        <w:t xml:space="preserve"> transaction output reference, token name and </w:t>
      </w:r>
      <w:r w:rsidR="00AA0598" w:rsidRPr="00AC0AC1">
        <w:t xml:space="preserve">the </w:t>
      </w:r>
      <w:r w:rsidRPr="00AC0AC1">
        <w:t>number</w:t>
      </w:r>
      <w:r w:rsidR="009E19C6" w:rsidRPr="00AC0AC1">
        <w:t xml:space="preserve"> of tokens we want to create. In the NFT example the amount was not necessary since we wanted to create only one token. </w:t>
      </w:r>
      <w:r w:rsidR="00053764" w:rsidRPr="00AC0AC1">
        <w:t xml:space="preserve">In the body of the </w:t>
      </w:r>
      <w:r w:rsidRPr="00AC0AC1">
        <w:t>function,</w:t>
      </w:r>
      <w:r w:rsidR="00053764" w:rsidRPr="00AC0AC1">
        <w:t xml:space="preserve"> we check that the referenced UTXO is consumed and that the token name and quantity match</w:t>
      </w:r>
      <w:r w:rsidR="00F51BBE" w:rsidRPr="00AC0AC1">
        <w:t xml:space="preserve"> </w:t>
      </w:r>
      <w:r w:rsidR="009F236B" w:rsidRPr="00AC0AC1">
        <w:t>(</w:t>
      </w:r>
      <w:r w:rsidR="00F51BBE" w:rsidRPr="00AC0AC1">
        <w:t>27-39)</w:t>
      </w:r>
      <w:r w:rsidR="00053764" w:rsidRPr="00AC0AC1">
        <w:t xml:space="preserve">. </w:t>
      </w:r>
      <w:r w:rsidR="00024934" w:rsidRPr="00AC0AC1">
        <w:t>Then we compile our token policy function and create the currency symbol. All together this code represents the on-chain part.</w:t>
      </w:r>
      <w:r>
        <w:t xml:space="preserve"> </w:t>
      </w:r>
    </w:p>
    <w:p w14:paraId="68F9AB66" w14:textId="7E900877" w:rsidR="00F45097" w:rsidRPr="00AC0AC1" w:rsidRDefault="00F45097" w:rsidP="00F45097">
      <w:pPr>
        <w:pStyle w:val="Heading2"/>
        <w:rPr>
          <w:lang w:val="en-US"/>
        </w:rPr>
      </w:pPr>
      <w:bookmarkStart w:id="72" w:name="_Toc102838245"/>
      <w:r w:rsidRPr="00AC0AC1">
        <w:rPr>
          <w:lang w:val="en-US"/>
        </w:rPr>
        <w:t xml:space="preserve">Minting with the </w:t>
      </w:r>
      <w:r w:rsidR="00B61DDF" w:rsidRPr="00AC0AC1">
        <w:rPr>
          <w:lang w:val="en-US"/>
        </w:rPr>
        <w:t>CLI</w:t>
      </w:r>
      <w:bookmarkEnd w:id="72"/>
    </w:p>
    <w:p w14:paraId="4D315380" w14:textId="79A8B560" w:rsidR="00F45097" w:rsidRPr="00AC0AC1" w:rsidRDefault="001F6EF7" w:rsidP="00E82F3A">
      <w:pPr>
        <w:spacing w:before="0" w:after="0"/>
      </w:pPr>
      <w:r w:rsidRPr="00AC0AC1">
        <w:t xml:space="preserve">We will use now the command line interface to mint tokens. </w:t>
      </w:r>
      <w:r w:rsidR="009F52CC" w:rsidRPr="00AC0AC1">
        <w:t>If we recall chapter 3 where we already used the CLI we remember that w</w:t>
      </w:r>
      <w:r w:rsidR="006A5870" w:rsidRPr="00AC0AC1">
        <w:t xml:space="preserve">e needed the serialized script that </w:t>
      </w:r>
      <w:r w:rsidR="00EE6FA9" w:rsidRPr="00AC0AC1">
        <w:t>will</w:t>
      </w:r>
      <w:r w:rsidR="006A5870" w:rsidRPr="00AC0AC1">
        <w:t xml:space="preserve"> now</w:t>
      </w:r>
      <w:r w:rsidR="00EE6FA9" w:rsidRPr="00AC0AC1">
        <w:t xml:space="preserve"> be computed from</w:t>
      </w:r>
      <w:r w:rsidR="006A5870" w:rsidRPr="00AC0AC1">
        <w:t xml:space="preserve"> our minting policy</w:t>
      </w:r>
      <w:r w:rsidR="00EE6FA9" w:rsidRPr="00AC0AC1">
        <w:t xml:space="preserve"> instead of a validator</w:t>
      </w:r>
      <w:r w:rsidR="006A5870" w:rsidRPr="00AC0AC1">
        <w:t>.</w:t>
      </w:r>
      <w:r w:rsidR="00C74EC1" w:rsidRPr="00AC0AC1">
        <w:t xml:space="preserve"> If we check in the documentation </w:t>
      </w:r>
      <w:r w:rsidR="00227055" w:rsidRPr="00AC0AC1">
        <w:t xml:space="preserve">for </w:t>
      </w:r>
      <w:r w:rsidR="00C74EC1" w:rsidRPr="00AC0AC1">
        <w:t xml:space="preserve">the type </w:t>
      </w:r>
      <w:r w:rsidR="00C74EC1" w:rsidRPr="00AC0AC1">
        <w:rPr>
          <w:i/>
        </w:rPr>
        <w:t>MintingPolicy</w:t>
      </w:r>
      <w:r w:rsidR="00C74EC1" w:rsidRPr="00AC0AC1">
        <w:t xml:space="preserve"> we see it’s just a wrapper around the </w:t>
      </w:r>
      <w:r w:rsidR="00C74EC1" w:rsidRPr="00AC0AC1">
        <w:rPr>
          <w:i/>
        </w:rPr>
        <w:t>Script</w:t>
      </w:r>
      <w:r w:rsidR="00C74EC1" w:rsidRPr="00AC0AC1">
        <w:t xml:space="preserve"> type</w:t>
      </w:r>
      <w:r w:rsidR="00BB56E5" w:rsidRPr="00AC0AC1">
        <w:t xml:space="preserve"> (</w:t>
      </w:r>
      <w:r w:rsidR="00BB56E5" w:rsidRPr="00AC0AC1">
        <w:fldChar w:fldCharType="begin"/>
      </w:r>
      <w:r w:rsidR="00BB56E5" w:rsidRPr="00AC0AC1">
        <w:instrText xml:space="preserve"> REF _Ref98008730 \h </w:instrText>
      </w:r>
      <w:r w:rsidR="00BB56E5" w:rsidRPr="00AC0AC1">
        <w:fldChar w:fldCharType="separate"/>
      </w:r>
      <w:r w:rsidR="000A2D3C" w:rsidRPr="00AC0AC1">
        <w:t xml:space="preserve">Figure </w:t>
      </w:r>
      <w:r w:rsidR="000A2D3C">
        <w:rPr>
          <w:noProof/>
        </w:rPr>
        <w:t>25</w:t>
      </w:r>
      <w:r w:rsidR="00BB56E5" w:rsidRPr="00AC0AC1">
        <w:fldChar w:fldCharType="end"/>
      </w:r>
      <w:r w:rsidR="00BB56E5" w:rsidRPr="00AC0AC1">
        <w:t>)</w:t>
      </w:r>
      <w:r w:rsidR="00C74EC1" w:rsidRPr="00AC0AC1">
        <w:t xml:space="preserve">. </w:t>
      </w:r>
      <w:r w:rsidR="00601A94" w:rsidRPr="00AC0AC1">
        <w:t>Also,</w:t>
      </w:r>
      <w:r w:rsidR="00BB56E5" w:rsidRPr="00AC0AC1">
        <w:t xml:space="preserve"> the type </w:t>
      </w:r>
      <w:r w:rsidR="00BB56E5" w:rsidRPr="00AC0AC1">
        <w:rPr>
          <w:i/>
        </w:rPr>
        <w:t>Validator</w:t>
      </w:r>
      <w:r w:rsidR="00BB56E5" w:rsidRPr="00AC0AC1">
        <w:t xml:space="preserve"> </w:t>
      </w:r>
      <w:r w:rsidR="00227055" w:rsidRPr="00AC0AC1">
        <w:t>is</w:t>
      </w:r>
      <w:r w:rsidR="00BB56E5" w:rsidRPr="00AC0AC1">
        <w:t xml:space="preserve"> a wrapper around the script type. </w:t>
      </w:r>
      <w:r w:rsidR="001C708B" w:rsidRPr="00AC0AC1">
        <w:t xml:space="preserve">We define various helper functions in the </w:t>
      </w:r>
      <w:r w:rsidR="001C708B" w:rsidRPr="00AC0AC1">
        <w:rPr>
          <w:i/>
        </w:rPr>
        <w:t>Utils.hs</w:t>
      </w:r>
      <w:r w:rsidR="001C708B" w:rsidRPr="00AC0AC1">
        <w:t xml:space="preserve"> file. </w:t>
      </w:r>
      <w:r w:rsidR="00EE6FA9" w:rsidRPr="00AC0AC1">
        <w:t xml:space="preserve">There we have the </w:t>
      </w:r>
      <w:r w:rsidR="00EE6FA9" w:rsidRPr="00AC0AC1">
        <w:rPr>
          <w:i/>
        </w:rPr>
        <w:t>writeMintingPolicy</w:t>
      </w:r>
      <w:r w:rsidR="00EE6FA9" w:rsidRPr="00AC0AC1">
        <w:t xml:space="preserve"> function that will create our serialized script.</w:t>
      </w:r>
    </w:p>
    <w:p w14:paraId="779F4005" w14:textId="77777777" w:rsidR="0034758A" w:rsidRPr="00AC0AC1" w:rsidRDefault="0034758A" w:rsidP="00E82F3A">
      <w:pPr>
        <w:spacing w:before="0" w:after="0"/>
      </w:pPr>
    </w:p>
    <w:p w14:paraId="35FB0B53" w14:textId="77777777" w:rsidR="00BB56E5" w:rsidRPr="00AC0AC1" w:rsidRDefault="009F52CC" w:rsidP="00BB56E5">
      <w:pPr>
        <w:keepNext/>
        <w:spacing w:before="0" w:after="0"/>
        <w:jc w:val="center"/>
      </w:pPr>
      <w:r w:rsidRPr="00AC0AC1">
        <w:rPr>
          <w:noProof/>
        </w:rPr>
        <w:lastRenderedPageBreak/>
        <w:drawing>
          <wp:inline distT="0" distB="0" distL="0" distR="0" wp14:anchorId="1E494B0E" wp14:editId="49D94D14">
            <wp:extent cx="5307195" cy="1600200"/>
            <wp:effectExtent l="0" t="0" r="8255" b="0"/>
            <wp:docPr id="19" name="Picture 19" descr="\\vmware-host\Shared Folders\shared\Pictures\Lecture 6\minting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6\mintingPolic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8644" cy="1603652"/>
                    </a:xfrm>
                    <a:prstGeom prst="rect">
                      <a:avLst/>
                    </a:prstGeom>
                    <a:noFill/>
                    <a:ln>
                      <a:noFill/>
                    </a:ln>
                  </pic:spPr>
                </pic:pic>
              </a:graphicData>
            </a:graphic>
          </wp:inline>
        </w:drawing>
      </w:r>
    </w:p>
    <w:p w14:paraId="33680783" w14:textId="7DF0CE7C" w:rsidR="0034758A" w:rsidRPr="00AC0AC1" w:rsidRDefault="00BB56E5" w:rsidP="00BB56E5">
      <w:pPr>
        <w:pStyle w:val="Caption"/>
        <w:spacing w:before="0"/>
        <w:rPr>
          <w:lang w:val="en-US"/>
        </w:rPr>
      </w:pPr>
      <w:bookmarkStart w:id="73" w:name="_Ref98008730"/>
      <w:bookmarkStart w:id="74" w:name="_Toc102838355"/>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25</w:t>
      </w:r>
      <w:r w:rsidRPr="00AC0AC1">
        <w:rPr>
          <w:lang w:val="en-US"/>
        </w:rPr>
        <w:fldChar w:fldCharType="end"/>
      </w:r>
      <w:bookmarkEnd w:id="73"/>
      <w:r w:rsidR="00F433A8" w:rsidRPr="00AC0AC1">
        <w:rPr>
          <w:lang w:val="en-US"/>
        </w:rPr>
        <w:t xml:space="preserve"> – MintingP</w:t>
      </w:r>
      <w:r w:rsidRPr="00AC0AC1">
        <w:rPr>
          <w:lang w:val="en-US"/>
        </w:rPr>
        <w:t>olicy</w:t>
      </w:r>
      <w:r w:rsidR="00F433A8" w:rsidRPr="00AC0AC1">
        <w:rPr>
          <w:lang w:val="en-US"/>
        </w:rPr>
        <w:t xml:space="preserve"> type</w:t>
      </w:r>
      <w:bookmarkEnd w:id="74"/>
    </w:p>
    <w:p w14:paraId="1172D7AE" w14:textId="0F45C271" w:rsidR="00143EC8" w:rsidRPr="00AC0AC1" w:rsidRDefault="00143EC8" w:rsidP="00444211">
      <w:pPr>
        <w:pStyle w:val="BodyText"/>
        <w:rPr>
          <w:lang w:eastAsia="zh-CN"/>
        </w:rPr>
      </w:pPr>
      <w:r w:rsidRPr="00AC0AC1">
        <w:rPr>
          <w:lang w:eastAsia="zh-CN"/>
        </w:rPr>
        <w:t>Now we focus on the CLI. Y</w:t>
      </w:r>
      <w:r w:rsidR="00473644" w:rsidRPr="00AC0AC1">
        <w:rPr>
          <w:lang w:eastAsia="zh-CN"/>
        </w:rPr>
        <w:t xml:space="preserve">ou </w:t>
      </w:r>
      <w:r w:rsidR="00301FE9" w:rsidRPr="00AC0AC1">
        <w:rPr>
          <w:lang w:eastAsia="zh-CN"/>
        </w:rPr>
        <w:t xml:space="preserve">can use the week06/testnet folder where the configuration files are </w:t>
      </w:r>
      <w:r w:rsidR="005C3475" w:rsidRPr="00AC0AC1">
        <w:rPr>
          <w:lang w:eastAsia="zh-CN"/>
        </w:rPr>
        <w:t>already</w:t>
      </w:r>
      <w:r w:rsidR="00301FE9" w:rsidRPr="00AC0AC1">
        <w:rPr>
          <w:lang w:eastAsia="zh-CN"/>
        </w:rPr>
        <w:t xml:space="preserve"> included. The bash scripts we will use in this example you can find directly in the week06 folder.</w:t>
      </w:r>
      <w:r w:rsidRPr="00AC0AC1">
        <w:rPr>
          <w:lang w:eastAsia="zh-CN"/>
        </w:rPr>
        <w:t xml:space="preserve"> First start the cardano node and let it </w:t>
      </w:r>
      <w:r w:rsidR="006A46E6" w:rsidRPr="00AC0AC1">
        <w:rPr>
          <w:lang w:eastAsia="zh-CN"/>
        </w:rPr>
        <w:t>sync</w:t>
      </w:r>
      <w:r w:rsidRPr="00AC0AC1">
        <w:rPr>
          <w:lang w:eastAsia="zh-CN"/>
        </w:rPr>
        <w:t xml:space="preserve"> to the testnet.</w:t>
      </w:r>
    </w:p>
    <w:p w14:paraId="21F0C74C" w14:textId="41AA02A9" w:rsidR="00143EC8" w:rsidRPr="00AC0AC1" w:rsidRDefault="00143EC8" w:rsidP="00143EC8">
      <w:pPr>
        <w:pStyle w:val="SourceCode"/>
        <w:rPr>
          <w:noProof w:val="0"/>
          <w:lang w:val="en-US"/>
        </w:rPr>
      </w:pPr>
      <w:r w:rsidRPr="00AC0AC1">
        <w:rPr>
          <w:noProof w:val="0"/>
          <w:lang w:val="en-US"/>
        </w:rPr>
        <w:t>$ ./start-testnet-node.sh</w:t>
      </w:r>
    </w:p>
    <w:p w14:paraId="1435050C" w14:textId="779575DD" w:rsidR="00F92CAE" w:rsidRPr="00AC0AC1" w:rsidRDefault="00601A94" w:rsidP="00444211">
      <w:pPr>
        <w:pStyle w:val="BodyText"/>
        <w:rPr>
          <w:lang w:eastAsia="zh-CN"/>
        </w:rPr>
      </w:pPr>
      <w:r w:rsidRPr="00AC0AC1">
        <w:rPr>
          <w:lang w:eastAsia="zh-CN"/>
        </w:rPr>
        <w:t>Next,</w:t>
      </w:r>
      <w:r w:rsidR="00F92CAE" w:rsidRPr="00AC0AC1">
        <w:rPr>
          <w:lang w:eastAsia="zh-CN"/>
        </w:rPr>
        <w:t xml:space="preserve"> we go into the testnet/ folder and crea</w:t>
      </w:r>
      <w:r w:rsidR="00422DAF" w:rsidRPr="00AC0AC1">
        <w:rPr>
          <w:lang w:eastAsia="zh-CN"/>
        </w:rPr>
        <w:t xml:space="preserve">te </w:t>
      </w:r>
      <w:r w:rsidR="00F4441C" w:rsidRPr="00AC0AC1">
        <w:rPr>
          <w:lang w:eastAsia="zh-CN"/>
        </w:rPr>
        <w:t>a</w:t>
      </w:r>
      <w:r w:rsidR="00422DAF" w:rsidRPr="00AC0AC1">
        <w:rPr>
          <w:lang w:eastAsia="zh-CN"/>
        </w:rPr>
        <w:t xml:space="preserve"> key</w:t>
      </w:r>
      <w:r w:rsidR="00F4441C" w:rsidRPr="00AC0AC1">
        <w:rPr>
          <w:lang w:eastAsia="zh-CN"/>
        </w:rPr>
        <w:t xml:space="preserve"> and</w:t>
      </w:r>
      <w:r w:rsidR="00422DAF" w:rsidRPr="00AC0AC1">
        <w:rPr>
          <w:lang w:eastAsia="zh-CN"/>
        </w:rPr>
        <w:t xml:space="preserve"> </w:t>
      </w:r>
      <w:r w:rsidR="00F4441C" w:rsidRPr="00AC0AC1">
        <w:rPr>
          <w:lang w:eastAsia="zh-CN"/>
        </w:rPr>
        <w:t>a</w:t>
      </w:r>
      <w:r w:rsidR="00F92CAE" w:rsidRPr="00AC0AC1">
        <w:rPr>
          <w:lang w:eastAsia="zh-CN"/>
        </w:rPr>
        <w:t xml:space="preserve"> payment addresses. The code is the same as in chapter 3.</w:t>
      </w:r>
    </w:p>
    <w:p w14:paraId="1756796E" w14:textId="77777777" w:rsidR="00F92CAE" w:rsidRPr="00AC0AC1" w:rsidRDefault="00F92CAE" w:rsidP="00F92CAE">
      <w:pPr>
        <w:pStyle w:val="SourceCode"/>
        <w:rPr>
          <w:noProof w:val="0"/>
          <w:sz w:val="18"/>
          <w:szCs w:val="18"/>
          <w:lang w:val="en-US"/>
        </w:rPr>
      </w:pPr>
      <w:r w:rsidRPr="00AC0AC1">
        <w:rPr>
          <w:noProof w:val="0"/>
          <w:sz w:val="18"/>
          <w:szCs w:val="18"/>
          <w:lang w:val="en-US"/>
        </w:rPr>
        <w:t>$ caradno-cli address key-gen --verification-key-file 01.vkey --signing-key-file 01.skey</w:t>
      </w:r>
    </w:p>
    <w:p w14:paraId="121551A3" w14:textId="77777777" w:rsidR="00F92CAE" w:rsidRPr="00AC0AC1" w:rsidRDefault="00F92CAE" w:rsidP="00F92CAE">
      <w:pPr>
        <w:pStyle w:val="SourceCode"/>
        <w:rPr>
          <w:noProof w:val="0"/>
          <w:sz w:val="18"/>
          <w:szCs w:val="18"/>
          <w:lang w:val="en-US"/>
        </w:rPr>
      </w:pPr>
      <w:r w:rsidRPr="00AC0AC1">
        <w:rPr>
          <w:noProof w:val="0"/>
          <w:sz w:val="18"/>
          <w:szCs w:val="18"/>
          <w:lang w:val="en-US"/>
        </w:rPr>
        <w:t>$ cardano-cli address build --payment-verification-key-file 01.vkey --testnet-magic</w:t>
      </w:r>
    </w:p>
    <w:p w14:paraId="56E9A4EB" w14:textId="77777777" w:rsidR="00F92CAE" w:rsidRPr="00AC0AC1" w:rsidRDefault="00F92CAE" w:rsidP="00F92CAE">
      <w:pPr>
        <w:pStyle w:val="SourceCode"/>
        <w:rPr>
          <w:noProof w:val="0"/>
          <w:sz w:val="18"/>
          <w:szCs w:val="18"/>
          <w:lang w:val="en-US"/>
        </w:rPr>
      </w:pPr>
      <w:r w:rsidRPr="00AC0AC1">
        <w:rPr>
          <w:noProof w:val="0"/>
          <w:sz w:val="18"/>
          <w:szCs w:val="18"/>
          <w:lang w:val="en-US"/>
        </w:rPr>
        <w:t>1097911063 –out-file 01.addr</w:t>
      </w:r>
    </w:p>
    <w:p w14:paraId="5192FD3A" w14:textId="0699A02D" w:rsidR="002326FD" w:rsidRPr="00AC0AC1" w:rsidRDefault="00660AE5" w:rsidP="00444211">
      <w:pPr>
        <w:pStyle w:val="BodyText"/>
        <w:rPr>
          <w:lang w:eastAsia="zh-CN"/>
        </w:rPr>
      </w:pPr>
      <w:r w:rsidRPr="00AC0AC1">
        <w:rPr>
          <w:lang w:eastAsia="zh-CN"/>
        </w:rPr>
        <w:t xml:space="preserve">You will again need the Faucet to </w:t>
      </w:r>
      <w:r w:rsidR="006A46E6" w:rsidRPr="00AC0AC1">
        <w:rPr>
          <w:lang w:eastAsia="zh-CN"/>
        </w:rPr>
        <w:t>send</w:t>
      </w:r>
      <w:r w:rsidRPr="00AC0AC1">
        <w:rPr>
          <w:lang w:eastAsia="zh-CN"/>
        </w:rPr>
        <w:t xml:space="preserve"> some test ADA to your address. </w:t>
      </w:r>
      <w:r w:rsidR="00F60FF7" w:rsidRPr="00AC0AC1">
        <w:rPr>
          <w:lang w:eastAsia="zh-CN"/>
        </w:rPr>
        <w:t xml:space="preserve">The script </w:t>
      </w:r>
      <w:r w:rsidR="00F60FF7" w:rsidRPr="00AC0AC1">
        <w:rPr>
          <w:i/>
          <w:lang w:eastAsia="zh-CN"/>
        </w:rPr>
        <w:t>env.sh</w:t>
      </w:r>
      <w:r w:rsidR="00F60FF7" w:rsidRPr="00AC0AC1">
        <w:rPr>
          <w:lang w:eastAsia="zh-CN"/>
        </w:rPr>
        <w:t xml:space="preserve"> sets all important environment variables that we will use. </w:t>
      </w:r>
      <w:r w:rsidR="00CA68A5" w:rsidRPr="00AC0AC1">
        <w:rPr>
          <w:lang w:eastAsia="zh-CN"/>
        </w:rPr>
        <w:t xml:space="preserve">Once </w:t>
      </w:r>
      <w:r w:rsidR="000016E5" w:rsidRPr="00AC0AC1">
        <w:rPr>
          <w:lang w:eastAsia="zh-CN"/>
        </w:rPr>
        <w:t>you source it</w:t>
      </w:r>
      <w:r w:rsidR="00CA68A5" w:rsidRPr="00AC0AC1">
        <w:rPr>
          <w:lang w:eastAsia="zh-CN"/>
        </w:rPr>
        <w:t xml:space="preserve"> you can use other bash scripts.</w:t>
      </w:r>
      <w:r w:rsidR="002326FD" w:rsidRPr="00AC0AC1">
        <w:rPr>
          <w:lang w:eastAsia="zh-CN"/>
        </w:rPr>
        <w:t xml:space="preserve"> The address and wallet ID parameters will be used </w:t>
      </w:r>
      <w:r w:rsidRPr="00AC0AC1">
        <w:rPr>
          <w:lang w:eastAsia="zh-CN"/>
        </w:rPr>
        <w:t xml:space="preserve">later in </w:t>
      </w:r>
      <w:r w:rsidR="002326FD" w:rsidRPr="00AC0AC1">
        <w:rPr>
          <w:lang w:eastAsia="zh-CN"/>
        </w:rPr>
        <w:t>the PAB</w:t>
      </w:r>
      <w:r w:rsidR="00C86EB0" w:rsidRPr="00AC0AC1">
        <w:rPr>
          <w:lang w:eastAsia="zh-CN"/>
        </w:rPr>
        <w:t xml:space="preserve"> chapter</w:t>
      </w:r>
      <w:r w:rsidR="002326FD" w:rsidRPr="00AC0AC1">
        <w:rPr>
          <w:lang w:eastAsia="zh-CN"/>
        </w:rPr>
        <w:t>.</w:t>
      </w:r>
      <w:r w:rsidR="00CA68A5" w:rsidRPr="00AC0AC1">
        <w:rPr>
          <w:lang w:eastAsia="zh-CN"/>
        </w:rPr>
        <w:t xml:space="preserve"> </w:t>
      </w:r>
    </w:p>
    <w:p w14:paraId="786006EF" w14:textId="390CFC1D" w:rsidR="002326FD" w:rsidRPr="00AC0AC1" w:rsidRDefault="000016E5" w:rsidP="002326FD">
      <w:pPr>
        <w:pStyle w:val="SourceCode"/>
        <w:rPr>
          <w:noProof w:val="0"/>
          <w:lang w:val="en-US"/>
        </w:rPr>
      </w:pPr>
      <w:r w:rsidRPr="00AC0AC1">
        <w:rPr>
          <w:noProof w:val="0"/>
          <w:lang w:val="en-US"/>
        </w:rPr>
        <w:t xml:space="preserve">$ . </w:t>
      </w:r>
      <w:r w:rsidR="002326FD" w:rsidRPr="00AC0AC1">
        <w:rPr>
          <w:noProof w:val="0"/>
          <w:lang w:val="en-US"/>
        </w:rPr>
        <w:t>env.sh</w:t>
      </w:r>
    </w:p>
    <w:p w14:paraId="4214B7C4" w14:textId="77777777" w:rsidR="00E8580D" w:rsidRPr="00AC0AC1" w:rsidRDefault="00CA68A5" w:rsidP="00444211">
      <w:pPr>
        <w:pStyle w:val="BodyText"/>
        <w:rPr>
          <w:lang w:eastAsia="zh-CN"/>
        </w:rPr>
      </w:pPr>
      <w:r w:rsidRPr="00AC0AC1">
        <w:rPr>
          <w:lang w:eastAsia="zh-CN"/>
        </w:rPr>
        <w:t xml:space="preserve">With the </w:t>
      </w:r>
      <w:r w:rsidRPr="00AC0AC1">
        <w:rPr>
          <w:i/>
          <w:lang w:eastAsia="zh-CN"/>
        </w:rPr>
        <w:t>query-key1.sh</w:t>
      </w:r>
      <w:r w:rsidRPr="00AC0AC1">
        <w:rPr>
          <w:lang w:eastAsia="zh-CN"/>
        </w:rPr>
        <w:t xml:space="preserve"> script we can get the</w:t>
      </w:r>
      <w:r w:rsidR="00B17656" w:rsidRPr="00AC0AC1">
        <w:rPr>
          <w:lang w:eastAsia="zh-CN"/>
        </w:rPr>
        <w:t xml:space="preserve"> list of</w:t>
      </w:r>
      <w:r w:rsidRPr="00AC0AC1">
        <w:rPr>
          <w:lang w:eastAsia="zh-CN"/>
        </w:rPr>
        <w:t xml:space="preserve"> UTXOs </w:t>
      </w:r>
      <w:r w:rsidR="00B17656" w:rsidRPr="00AC0AC1">
        <w:rPr>
          <w:lang w:eastAsia="zh-CN"/>
        </w:rPr>
        <w:t>sitting at our</w:t>
      </w:r>
      <w:r w:rsidRPr="00AC0AC1">
        <w:rPr>
          <w:lang w:eastAsia="zh-CN"/>
        </w:rPr>
        <w:t xml:space="preserve"> address together with the amounts of test ADA. </w:t>
      </w:r>
    </w:p>
    <w:p w14:paraId="746AB977" w14:textId="72AC43A2" w:rsidR="00E8580D" w:rsidRPr="00AC0AC1" w:rsidRDefault="00E8580D" w:rsidP="00E8580D">
      <w:pPr>
        <w:pStyle w:val="SourceCode"/>
        <w:spacing w:after="0"/>
        <w:rPr>
          <w:noProof w:val="0"/>
          <w:lang w:val="en-US"/>
        </w:rPr>
      </w:pPr>
      <w:r w:rsidRPr="00AC0AC1">
        <w:rPr>
          <w:noProof w:val="0"/>
          <w:lang w:val="en-US"/>
        </w:rPr>
        <w:t>$ ./query-key1.sh</w:t>
      </w:r>
    </w:p>
    <w:p w14:paraId="77C20DB3" w14:textId="77777777" w:rsidR="00E8580D" w:rsidRPr="00AC0AC1" w:rsidRDefault="00E8580D" w:rsidP="00E8580D">
      <w:pPr>
        <w:pStyle w:val="SourceCode"/>
        <w:spacing w:after="0"/>
        <w:rPr>
          <w:noProof w:val="0"/>
          <w:lang w:val="en-US"/>
        </w:rPr>
      </w:pPr>
      <w:r w:rsidRPr="00AC0AC1">
        <w:rPr>
          <w:noProof w:val="0"/>
          <w:lang w:val="en-US"/>
        </w:rPr>
        <w:t xml:space="preserve">                           TxHash                                 TxIx        Amount</w:t>
      </w:r>
    </w:p>
    <w:p w14:paraId="6A947227" w14:textId="77777777" w:rsidR="00E8580D" w:rsidRPr="00AC0AC1" w:rsidRDefault="00E8580D" w:rsidP="00E8580D">
      <w:pPr>
        <w:pStyle w:val="SourceCode"/>
        <w:spacing w:after="0"/>
        <w:rPr>
          <w:noProof w:val="0"/>
          <w:lang w:val="en-US"/>
        </w:rPr>
      </w:pPr>
      <w:r w:rsidRPr="00AC0AC1">
        <w:rPr>
          <w:noProof w:val="0"/>
          <w:lang w:val="en-US"/>
        </w:rPr>
        <w:t>--------------------------------------------------------------------------------------</w:t>
      </w:r>
    </w:p>
    <w:p w14:paraId="55AB8BD8" w14:textId="43CC7415" w:rsidR="00E8580D" w:rsidRPr="00AC0AC1" w:rsidRDefault="00E8580D" w:rsidP="00E8580D">
      <w:pPr>
        <w:pStyle w:val="SourceCode"/>
        <w:spacing w:after="0"/>
        <w:rPr>
          <w:noProof w:val="0"/>
          <w:lang w:val="en-US"/>
        </w:rPr>
      </w:pPr>
      <w:r w:rsidRPr="00AC0AC1">
        <w:rPr>
          <w:noProof w:val="0"/>
          <w:lang w:val="en-US"/>
        </w:rPr>
        <w:t>80e62eea8e5079598e4f341c704ef8957fb4d33f9818939aeda78a959a42dbe1    0        989834279 lovelace + TxOutDatumNone</w:t>
      </w:r>
    </w:p>
    <w:p w14:paraId="37DEDB4D" w14:textId="0DAB17D7" w:rsidR="00444211" w:rsidRPr="00AC0AC1" w:rsidRDefault="007E5F1B" w:rsidP="00444211">
      <w:pPr>
        <w:pStyle w:val="BodyText"/>
        <w:rPr>
          <w:lang w:eastAsia="zh-CN"/>
        </w:rPr>
      </w:pPr>
      <w:r w:rsidRPr="00AC0AC1">
        <w:rPr>
          <w:lang w:eastAsia="zh-CN"/>
        </w:rPr>
        <w:t xml:space="preserve">As we said a UTXO is defined with the transaction hash followed by the # symbol and then the transaction index. We can use this string and convert it to a transaction </w:t>
      </w:r>
      <w:r w:rsidR="005C3475" w:rsidRPr="00AC0AC1">
        <w:rPr>
          <w:lang w:eastAsia="zh-CN"/>
        </w:rPr>
        <w:t>output</w:t>
      </w:r>
      <w:r w:rsidRPr="00AC0AC1">
        <w:rPr>
          <w:lang w:eastAsia="zh-CN"/>
        </w:rPr>
        <w:t xml:space="preserve"> reference with the helper function </w:t>
      </w:r>
      <w:r w:rsidRPr="00AC0AC1">
        <w:rPr>
          <w:i/>
          <w:lang w:eastAsia="zh-CN"/>
        </w:rPr>
        <w:t>unsafeReadTxOutRef</w:t>
      </w:r>
      <w:r w:rsidRPr="00AC0AC1">
        <w:rPr>
          <w:lang w:eastAsia="zh-CN"/>
        </w:rPr>
        <w:t xml:space="preserve"> that is in the Utils module. </w:t>
      </w:r>
      <w:r w:rsidR="009C4B6D" w:rsidRPr="00AC0AC1">
        <w:rPr>
          <w:lang w:eastAsia="zh-CN"/>
        </w:rPr>
        <w:t xml:space="preserve">And with the code from the file </w:t>
      </w:r>
      <w:r w:rsidR="009C4B6D" w:rsidRPr="00AC0AC1">
        <w:rPr>
          <w:i/>
          <w:lang w:eastAsia="zh-CN"/>
        </w:rPr>
        <w:t>app/token-policy.hs</w:t>
      </w:r>
      <w:r w:rsidR="009C4B6D" w:rsidRPr="00AC0AC1">
        <w:rPr>
          <w:lang w:eastAsia="zh-CN"/>
        </w:rPr>
        <w:t xml:space="preserve"> we can </w:t>
      </w:r>
      <w:r w:rsidR="001C71AA" w:rsidRPr="00AC0AC1">
        <w:rPr>
          <w:lang w:eastAsia="zh-CN"/>
        </w:rPr>
        <w:t>create</w:t>
      </w:r>
      <w:r w:rsidR="00826392" w:rsidRPr="00AC0AC1">
        <w:rPr>
          <w:lang w:eastAsia="zh-CN"/>
        </w:rPr>
        <w:t xml:space="preserve"> the </w:t>
      </w:r>
      <w:r w:rsidR="009C4B6D" w:rsidRPr="00AC0AC1">
        <w:rPr>
          <w:lang w:eastAsia="zh-CN"/>
        </w:rPr>
        <w:t>minting policy</w:t>
      </w:r>
      <w:r w:rsidR="00826392" w:rsidRPr="00AC0AC1">
        <w:rPr>
          <w:lang w:eastAsia="zh-CN"/>
        </w:rPr>
        <w:t xml:space="preserve"> script in serialized form</w:t>
      </w:r>
      <w:r w:rsidR="009C4B6D" w:rsidRPr="00AC0AC1">
        <w:rPr>
          <w:lang w:eastAsia="zh-CN"/>
        </w:rPr>
        <w:t xml:space="preserve">. </w:t>
      </w:r>
      <w:r w:rsidR="00135260" w:rsidRPr="00AC0AC1">
        <w:rPr>
          <w:lang w:eastAsia="zh-CN"/>
        </w:rPr>
        <w:t>This module is added to the cabal file so we can run i</w:t>
      </w:r>
      <w:r w:rsidR="00BE2E8C">
        <w:rPr>
          <w:lang w:eastAsia="zh-CN"/>
        </w:rPr>
        <w:t>t</w:t>
      </w:r>
      <w:r w:rsidR="00135260" w:rsidRPr="00AC0AC1">
        <w:rPr>
          <w:lang w:eastAsia="zh-CN"/>
        </w:rPr>
        <w:t xml:space="preserve"> with the following command:</w:t>
      </w:r>
    </w:p>
    <w:p w14:paraId="15AEB971" w14:textId="775658C7" w:rsidR="00135260" w:rsidRPr="00AC0AC1" w:rsidRDefault="004C6141" w:rsidP="004C6141">
      <w:pPr>
        <w:pStyle w:val="SourceCode"/>
        <w:rPr>
          <w:noProof w:val="0"/>
          <w:lang w:val="en-US"/>
        </w:rPr>
      </w:pPr>
      <w:r w:rsidRPr="00AC0AC1">
        <w:rPr>
          <w:noProof w:val="0"/>
          <w:lang w:val="en-US"/>
        </w:rPr>
        <w:lastRenderedPageBreak/>
        <w:t xml:space="preserve">$ cabal exec token-policy -- </w:t>
      </w:r>
      <w:r w:rsidR="00581F3E">
        <w:rPr>
          <w:noProof w:val="0"/>
          <w:lang w:val="en-US"/>
        </w:rPr>
        <w:t>policy.plutus TxHash#TxIx</w:t>
      </w:r>
      <w:r w:rsidRPr="00AC0AC1">
        <w:rPr>
          <w:noProof w:val="0"/>
          <w:lang w:val="en-US"/>
        </w:rPr>
        <w:t xml:space="preserve"> 123456 PPP</w:t>
      </w:r>
    </w:p>
    <w:p w14:paraId="6B0CF2B9" w14:textId="3C79EC7B" w:rsidR="00135260" w:rsidRPr="00AC0AC1" w:rsidRDefault="004C6141" w:rsidP="003C21B9">
      <w:pPr>
        <w:pStyle w:val="BodyText"/>
        <w:rPr>
          <w:lang w:eastAsia="zh-CN"/>
        </w:rPr>
      </w:pPr>
      <w:r w:rsidRPr="00AC0AC1">
        <w:rPr>
          <w:lang w:eastAsia="zh-CN"/>
        </w:rPr>
        <w:t xml:space="preserve">You will need to provide the transaction hash and index that you got from the </w:t>
      </w:r>
      <w:r w:rsidR="002F18C4" w:rsidRPr="00AC0AC1">
        <w:rPr>
          <w:lang w:eastAsia="zh-CN"/>
        </w:rPr>
        <w:t>query</w:t>
      </w:r>
      <w:r w:rsidR="00581F3E">
        <w:rPr>
          <w:lang w:eastAsia="zh-CN"/>
        </w:rPr>
        <w:t xml:space="preserve"> command in the filed </w:t>
      </w:r>
      <w:r w:rsidRPr="00AC0AC1">
        <w:rPr>
          <w:lang w:eastAsia="zh-CN"/>
        </w:rPr>
        <w:t xml:space="preserve">TxHash#TxIx. </w:t>
      </w:r>
      <w:r w:rsidR="001162F4" w:rsidRPr="00AC0AC1">
        <w:rPr>
          <w:lang w:eastAsia="zh-CN"/>
        </w:rPr>
        <w:t xml:space="preserve">We create an amount of 123456 tokens with name PPP. </w:t>
      </w:r>
      <w:r w:rsidR="001306CC" w:rsidRPr="00AC0AC1">
        <w:rPr>
          <w:lang w:eastAsia="zh-CN"/>
        </w:rPr>
        <w:t xml:space="preserve">Now we can actually mint the token and we will use the </w:t>
      </w:r>
      <w:r w:rsidR="001306CC" w:rsidRPr="00AC0AC1">
        <w:rPr>
          <w:i/>
          <w:lang w:eastAsia="zh-CN"/>
        </w:rPr>
        <w:t>mint-token-cli.sh</w:t>
      </w:r>
      <w:r w:rsidR="001306CC" w:rsidRPr="00AC0AC1">
        <w:rPr>
          <w:lang w:eastAsia="zh-CN"/>
        </w:rPr>
        <w:t xml:space="preserve"> script for that. </w:t>
      </w:r>
      <w:r w:rsidR="001A3C50" w:rsidRPr="00AC0AC1">
        <w:rPr>
          <w:lang w:eastAsia="zh-CN"/>
        </w:rPr>
        <w:t xml:space="preserve">It takes in 5 parameters: the transaction output reference, amount, token name, address file and the signing key file. </w:t>
      </w:r>
      <w:r w:rsidR="00F847A5" w:rsidRPr="00AC0AC1">
        <w:rPr>
          <w:lang w:eastAsia="zh-CN"/>
        </w:rPr>
        <w:t>Next it gets</w:t>
      </w:r>
      <w:r w:rsidR="003310CA" w:rsidRPr="00AC0AC1">
        <w:rPr>
          <w:lang w:eastAsia="zh-CN"/>
        </w:rPr>
        <w:t xml:space="preserve"> the protocol parameters for which we use the protocol-parameters command from the Cardano CLI. </w:t>
      </w:r>
      <w:r w:rsidR="00F847A5" w:rsidRPr="00AC0AC1">
        <w:rPr>
          <w:lang w:eastAsia="zh-CN"/>
        </w:rPr>
        <w:t xml:space="preserve">After that it creates the token policy file. </w:t>
      </w:r>
      <w:r w:rsidR="007C4262" w:rsidRPr="00AC0AC1">
        <w:rPr>
          <w:lang w:eastAsia="zh-CN"/>
        </w:rPr>
        <w:t xml:space="preserve">Then we compute the policy id </w:t>
      </w:r>
      <w:r w:rsidR="001260ED" w:rsidRPr="00AC0AC1">
        <w:rPr>
          <w:lang w:eastAsia="zh-CN"/>
        </w:rPr>
        <w:t xml:space="preserve">called </w:t>
      </w:r>
      <w:r w:rsidR="007C4262" w:rsidRPr="00AC0AC1">
        <w:rPr>
          <w:lang w:eastAsia="zh-CN"/>
        </w:rPr>
        <w:t xml:space="preserve">pid and the token name in hexadecimal format which is a requirement from the Cardano CLI. </w:t>
      </w:r>
      <w:r w:rsidR="00C03457" w:rsidRPr="00AC0AC1">
        <w:rPr>
          <w:lang w:eastAsia="zh-CN"/>
        </w:rPr>
        <w:t xml:space="preserve">The function that can convert a token name to the hexadecimal format is called </w:t>
      </w:r>
      <w:r w:rsidR="00C03457" w:rsidRPr="00AC0AC1">
        <w:rPr>
          <w:i/>
          <w:lang w:eastAsia="zh-CN"/>
        </w:rPr>
        <w:t>unsafeTokenNameToHex</w:t>
      </w:r>
      <w:r w:rsidR="00C03457" w:rsidRPr="00AC0AC1">
        <w:rPr>
          <w:lang w:eastAsia="zh-CN"/>
        </w:rPr>
        <w:t xml:space="preserve"> and can be found in the Utils module.</w:t>
      </w:r>
      <w:r w:rsidR="00377A19" w:rsidRPr="00AC0AC1">
        <w:rPr>
          <w:lang w:eastAsia="zh-CN"/>
        </w:rPr>
        <w:t xml:space="preserve"> </w:t>
      </w:r>
      <w:r w:rsidR="00FF1422" w:rsidRPr="00AC0AC1">
        <w:rPr>
          <w:lang w:eastAsia="zh-CN"/>
        </w:rPr>
        <w:t xml:space="preserve">In the bash script we execute the </w:t>
      </w:r>
      <w:r w:rsidR="00FF1422" w:rsidRPr="00AC0AC1">
        <w:rPr>
          <w:i/>
          <w:lang w:eastAsia="zh-CN"/>
        </w:rPr>
        <w:t>token-name.hs</w:t>
      </w:r>
      <w:r w:rsidR="00FF1422" w:rsidRPr="00AC0AC1">
        <w:rPr>
          <w:lang w:eastAsia="zh-CN"/>
        </w:rPr>
        <w:t xml:space="preserve"> script to get the token name in hexadecimal format. </w:t>
      </w:r>
      <w:r w:rsidR="00377A19" w:rsidRPr="00AC0AC1">
        <w:rPr>
          <w:lang w:eastAsia="zh-CN"/>
        </w:rPr>
        <w:t xml:space="preserve">The parameter </w:t>
      </w:r>
      <w:r w:rsidR="00377A19" w:rsidRPr="00AC0AC1">
        <w:rPr>
          <w:i/>
          <w:lang w:eastAsia="zh-CN"/>
        </w:rPr>
        <w:t xml:space="preserve">v </w:t>
      </w:r>
      <w:r w:rsidR="00601A94" w:rsidRPr="00AC0AC1">
        <w:rPr>
          <w:lang w:eastAsia="zh-CN"/>
        </w:rPr>
        <w:t>represents</w:t>
      </w:r>
      <w:r w:rsidR="002D06EC" w:rsidRPr="00AC0AC1">
        <w:rPr>
          <w:lang w:eastAsia="zh-CN"/>
        </w:rPr>
        <w:t xml:space="preserve"> the value we want to mint and the CLI uses the </w:t>
      </w:r>
      <w:r w:rsidR="005C3475" w:rsidRPr="00AC0AC1">
        <w:rPr>
          <w:lang w:eastAsia="zh-CN"/>
        </w:rPr>
        <w:t>convention</w:t>
      </w:r>
      <w:r w:rsidR="002D06EC" w:rsidRPr="00AC0AC1">
        <w:rPr>
          <w:lang w:eastAsia="zh-CN"/>
        </w:rPr>
        <w:t xml:space="preserve"> that we first specify the amount and then the pid and hex token name </w:t>
      </w:r>
      <w:r w:rsidR="005C3475" w:rsidRPr="00AC0AC1">
        <w:rPr>
          <w:lang w:eastAsia="zh-CN"/>
        </w:rPr>
        <w:t>separated</w:t>
      </w:r>
      <w:r w:rsidR="002D06EC" w:rsidRPr="00AC0AC1">
        <w:rPr>
          <w:lang w:eastAsia="zh-CN"/>
        </w:rPr>
        <w:t xml:space="preserve"> by a dot. </w:t>
      </w:r>
    </w:p>
    <w:p w14:paraId="73F61FDC" w14:textId="2E235015" w:rsidR="003C21B9" w:rsidRPr="00AC0AC1" w:rsidRDefault="001260ED" w:rsidP="003C21B9">
      <w:pPr>
        <w:pStyle w:val="BodyText"/>
        <w:spacing w:before="0"/>
        <w:rPr>
          <w:lang w:eastAsia="zh-CN"/>
        </w:rPr>
      </w:pPr>
      <w:r w:rsidRPr="00AC0AC1">
        <w:rPr>
          <w:lang w:eastAsia="zh-CN"/>
        </w:rPr>
        <w:t>Next</w:t>
      </w:r>
      <w:r w:rsidR="003C21B9" w:rsidRPr="00AC0AC1">
        <w:rPr>
          <w:lang w:eastAsia="zh-CN"/>
        </w:rPr>
        <w:t xml:space="preserve"> come the actual transaction command</w:t>
      </w:r>
      <w:r w:rsidR="002F3D5A">
        <w:rPr>
          <w:lang w:eastAsia="zh-CN"/>
        </w:rPr>
        <w:t>s</w:t>
      </w:r>
      <w:r w:rsidR="003C21B9" w:rsidRPr="00AC0AC1">
        <w:rPr>
          <w:lang w:eastAsia="zh-CN"/>
        </w:rPr>
        <w:t xml:space="preserve">. With the transaction build </w:t>
      </w:r>
      <w:r w:rsidR="00601A94" w:rsidRPr="00AC0AC1">
        <w:rPr>
          <w:lang w:eastAsia="zh-CN"/>
        </w:rPr>
        <w:t>command,</w:t>
      </w:r>
      <w:r w:rsidR="003C21B9" w:rsidRPr="00AC0AC1">
        <w:rPr>
          <w:lang w:eastAsia="zh-CN"/>
        </w:rPr>
        <w:t xml:space="preserve"> we construct our transaction where we input various data as in the </w:t>
      </w:r>
      <w:r w:rsidR="00601A94" w:rsidRPr="00AC0AC1">
        <w:rPr>
          <w:lang w:eastAsia="zh-CN"/>
        </w:rPr>
        <w:t>example,</w:t>
      </w:r>
      <w:r w:rsidR="003C21B9" w:rsidRPr="00AC0AC1">
        <w:rPr>
          <w:lang w:eastAsia="zh-CN"/>
        </w:rPr>
        <w:t xml:space="preserve"> we showed in chapter 3. </w:t>
      </w:r>
      <w:r w:rsidR="00D75C0B" w:rsidRPr="00AC0AC1">
        <w:rPr>
          <w:lang w:eastAsia="zh-CN"/>
        </w:rPr>
        <w:t xml:space="preserve">The difference is that we now specify 3 mint parameters: the value, the script file and the redeemer file. </w:t>
      </w:r>
      <w:r w:rsidR="00997C09" w:rsidRPr="00AC0AC1">
        <w:rPr>
          <w:lang w:eastAsia="zh-CN"/>
        </w:rPr>
        <w:t xml:space="preserve">For the tx-out parameter we specify some ADA which should be greater </w:t>
      </w:r>
      <w:r w:rsidR="00E20ECA" w:rsidRPr="00AC0AC1">
        <w:rPr>
          <w:lang w:eastAsia="zh-CN"/>
        </w:rPr>
        <w:t>than</w:t>
      </w:r>
      <w:r w:rsidR="00997C09" w:rsidRPr="00AC0AC1">
        <w:rPr>
          <w:lang w:eastAsia="zh-CN"/>
        </w:rPr>
        <w:t xml:space="preserve"> the minimal amount of </w:t>
      </w:r>
      <w:r w:rsidR="005C3475" w:rsidRPr="00AC0AC1">
        <w:rPr>
          <w:lang w:eastAsia="zh-CN"/>
        </w:rPr>
        <w:t>ADA</w:t>
      </w:r>
      <w:r w:rsidR="00997C09" w:rsidRPr="00AC0AC1">
        <w:rPr>
          <w:lang w:eastAsia="zh-CN"/>
        </w:rPr>
        <w:t xml:space="preserve"> required for a UTXO. What's important to notice here is that the minimal amount is not a constant but is rather calculated from size of the output</w:t>
      </w:r>
      <w:r w:rsidR="000E33F7" w:rsidRPr="00AC0AC1">
        <w:rPr>
          <w:lang w:eastAsia="zh-CN"/>
        </w:rPr>
        <w:t xml:space="preserve"> in bytes</w:t>
      </w:r>
      <w:r w:rsidR="00997C09" w:rsidRPr="00AC0AC1">
        <w:rPr>
          <w:lang w:eastAsia="zh-CN"/>
        </w:rPr>
        <w:t xml:space="preserve">. </w:t>
      </w:r>
      <w:r w:rsidR="00EA6678" w:rsidRPr="00AC0AC1">
        <w:rPr>
          <w:lang w:eastAsia="zh-CN"/>
        </w:rPr>
        <w:t>In the end we specify where to write the unsigned</w:t>
      </w:r>
      <w:r w:rsidR="00EE22A0" w:rsidRPr="00AC0AC1">
        <w:rPr>
          <w:lang w:eastAsia="zh-CN"/>
        </w:rPr>
        <w:t xml:space="preserve"> balanced</w:t>
      </w:r>
      <w:r w:rsidR="00EA6678" w:rsidRPr="00AC0AC1">
        <w:rPr>
          <w:lang w:eastAsia="zh-CN"/>
        </w:rPr>
        <w:t xml:space="preserve"> transaction to. Then we use the CLI commands to sign and submit the transaction. </w:t>
      </w:r>
      <w:r w:rsidR="0010702C" w:rsidRPr="00AC0AC1">
        <w:rPr>
          <w:lang w:eastAsia="zh-CN"/>
        </w:rPr>
        <w:t>We mint the token with the following command.</w:t>
      </w:r>
      <w:r w:rsidR="00A37EDD" w:rsidRPr="00AC0AC1">
        <w:rPr>
          <w:lang w:eastAsia="zh-CN"/>
        </w:rPr>
        <w:t xml:space="preserve"> </w:t>
      </w:r>
    </w:p>
    <w:p w14:paraId="46C49950" w14:textId="1FEA53D1" w:rsidR="00B02F8F" w:rsidRPr="00AC0AC1" w:rsidRDefault="00B02F8F" w:rsidP="00B02F8F">
      <w:pPr>
        <w:pStyle w:val="SourceCode"/>
        <w:rPr>
          <w:noProof w:val="0"/>
          <w:lang w:val="en-US"/>
        </w:rPr>
      </w:pPr>
      <w:r w:rsidRPr="00AC0AC1">
        <w:rPr>
          <w:noProof w:val="0"/>
          <w:lang w:val="en-US"/>
        </w:rPr>
        <w:t>$ ./mint-token-cli.sh &lt;TxHash#TxIx&gt; 123456 PPP testnet/01.addr testnet/01.skey</w:t>
      </w:r>
    </w:p>
    <w:p w14:paraId="7F3A61EF" w14:textId="0464115A" w:rsidR="00B02F8F" w:rsidRPr="00AC0AC1" w:rsidRDefault="00A22F33" w:rsidP="00DB265D">
      <w:pPr>
        <w:pStyle w:val="BodyText"/>
        <w:spacing w:before="0" w:after="0"/>
        <w:rPr>
          <w:lang w:eastAsia="zh-CN"/>
        </w:rPr>
      </w:pPr>
      <w:r w:rsidRPr="00AC0AC1">
        <w:rPr>
          <w:lang w:eastAsia="zh-CN"/>
        </w:rPr>
        <w:t xml:space="preserve">After we run the </w:t>
      </w:r>
      <w:r w:rsidR="00601A94" w:rsidRPr="00AC0AC1">
        <w:rPr>
          <w:lang w:eastAsia="zh-CN"/>
        </w:rPr>
        <w:t>command,</w:t>
      </w:r>
      <w:r w:rsidRPr="00AC0AC1">
        <w:rPr>
          <w:lang w:eastAsia="zh-CN"/>
        </w:rPr>
        <w:t xml:space="preserve"> we can wait for a few seconds and then run again the query-key1.sh script to check if the token got minted. We can also go to explorer.cardano-testnet.iohkdev.io </w:t>
      </w:r>
      <w:r w:rsidR="00377A33" w:rsidRPr="00AC0AC1">
        <w:rPr>
          <w:lang w:eastAsia="zh-CN"/>
        </w:rPr>
        <w:t xml:space="preserve">which is a cardano blockchain explorer for the cardano testnet. </w:t>
      </w:r>
      <w:r w:rsidR="000052FC" w:rsidRPr="00AC0AC1">
        <w:rPr>
          <w:lang w:eastAsia="zh-CN"/>
        </w:rPr>
        <w:t xml:space="preserve">There we have to input our transaction ID and we will see transaction information such as </w:t>
      </w:r>
      <w:r w:rsidR="0023757B" w:rsidRPr="00AC0AC1">
        <w:rPr>
          <w:lang w:eastAsia="zh-CN"/>
        </w:rPr>
        <w:t xml:space="preserve">how many </w:t>
      </w:r>
      <w:r w:rsidR="00601A94">
        <w:rPr>
          <w:lang w:eastAsia="zh-CN"/>
        </w:rPr>
        <w:t>ada</w:t>
      </w:r>
      <w:r w:rsidR="0023757B" w:rsidRPr="00AC0AC1">
        <w:rPr>
          <w:lang w:eastAsia="zh-CN"/>
        </w:rPr>
        <w:t xml:space="preserve"> was sent from which to which address and what tokens were minted. </w:t>
      </w:r>
      <w:r w:rsidR="003E0BDA" w:rsidRPr="00AC0AC1">
        <w:rPr>
          <w:lang w:eastAsia="zh-CN"/>
        </w:rPr>
        <w:t xml:space="preserve">We could do the same procedure on the main net where we would replace the Magic ID with </w:t>
      </w:r>
      <w:r w:rsidR="007479A7" w:rsidRPr="00AC0AC1">
        <w:rPr>
          <w:lang w:eastAsia="zh-CN"/>
        </w:rPr>
        <w:t>--</w:t>
      </w:r>
      <w:r w:rsidR="003E0BDA" w:rsidRPr="00AC0AC1">
        <w:rPr>
          <w:lang w:eastAsia="zh-CN"/>
        </w:rPr>
        <w:t>mainnet</w:t>
      </w:r>
      <w:r w:rsidR="007479A7" w:rsidRPr="00AC0AC1">
        <w:rPr>
          <w:lang w:eastAsia="zh-CN"/>
        </w:rPr>
        <w:t>.</w:t>
      </w:r>
      <w:r w:rsidRPr="00AC0AC1">
        <w:rPr>
          <w:lang w:eastAsia="zh-CN"/>
        </w:rPr>
        <w:t xml:space="preserve"> </w:t>
      </w:r>
    </w:p>
    <w:p w14:paraId="0052DE82" w14:textId="2F3A6003" w:rsidR="00DB265D" w:rsidRPr="00AC0AC1" w:rsidRDefault="00DB265D" w:rsidP="00DB265D">
      <w:pPr>
        <w:pStyle w:val="Heading2"/>
        <w:rPr>
          <w:lang w:val="en-US"/>
        </w:rPr>
      </w:pPr>
      <w:bookmarkStart w:id="75" w:name="_Toc102838246"/>
      <w:r w:rsidRPr="00AC0AC1">
        <w:rPr>
          <w:lang w:val="en-US"/>
        </w:rPr>
        <w:t>Deployment Scenarios</w:t>
      </w:r>
      <w:bookmarkEnd w:id="75"/>
    </w:p>
    <w:p w14:paraId="062ECF9C" w14:textId="78A8B32F" w:rsidR="00DB265D" w:rsidRPr="00AC0AC1" w:rsidRDefault="000834D9" w:rsidP="003C21B9">
      <w:pPr>
        <w:pStyle w:val="BodyText"/>
        <w:spacing w:before="0"/>
      </w:pPr>
      <w:r w:rsidRPr="00AC0AC1">
        <w:rPr>
          <w:lang w:eastAsia="zh-CN"/>
        </w:rPr>
        <w:t xml:space="preserve">Let's look at the </w:t>
      </w:r>
      <w:r w:rsidRPr="00AC0AC1">
        <w:t>deployment models for</w:t>
      </w:r>
      <w:r w:rsidR="00AB370E" w:rsidRPr="00AC0AC1">
        <w:rPr>
          <w:lang w:eastAsia="zh-CN"/>
        </w:rPr>
        <w:t xml:space="preserve"> the</w:t>
      </w:r>
      <w:r w:rsidR="009925D0" w:rsidRPr="00AC0AC1">
        <w:rPr>
          <w:lang w:eastAsia="zh-CN"/>
        </w:rPr>
        <w:t xml:space="preserve"> </w:t>
      </w:r>
      <w:r w:rsidR="009925D0" w:rsidRPr="00AC0AC1">
        <w:t xml:space="preserve">Plutus application backend - PAB. There are two deployment models </w:t>
      </w:r>
      <w:r w:rsidR="00A37EDD" w:rsidRPr="00AC0AC1">
        <w:t>envisioned</w:t>
      </w:r>
      <w:r w:rsidR="009925D0" w:rsidRPr="00AC0AC1">
        <w:t xml:space="preserve"> for the PAB: Hosted and in-browser. We will use the hosted </w:t>
      </w:r>
      <w:r w:rsidR="009925D0" w:rsidRPr="00AC0AC1">
        <w:lastRenderedPageBreak/>
        <w:t xml:space="preserve">model. It works by running a </w:t>
      </w:r>
      <w:r w:rsidR="00853A92" w:rsidRPr="00AC0AC1">
        <w:t>c</w:t>
      </w:r>
      <w:r w:rsidR="009925D0" w:rsidRPr="00AC0AC1">
        <w:t>ardano node</w:t>
      </w:r>
      <w:r w:rsidR="00F23A61" w:rsidRPr="00AC0AC1">
        <w:t xml:space="preserve"> on a server</w:t>
      </w:r>
      <w:r w:rsidR="00853A92" w:rsidRPr="00AC0AC1">
        <w:t xml:space="preserve">, a cardano wallet backend which </w:t>
      </w:r>
      <w:r w:rsidR="00F23A61" w:rsidRPr="00AC0AC1">
        <w:t>for example</w:t>
      </w:r>
      <w:r w:rsidR="00853A92" w:rsidRPr="00AC0AC1">
        <w:t xml:space="preserve"> </w:t>
      </w:r>
      <w:r w:rsidR="00F23A61" w:rsidRPr="00AC0AC1">
        <w:t xml:space="preserve">is </w:t>
      </w:r>
      <w:r w:rsidR="00853A92" w:rsidRPr="00AC0AC1">
        <w:t xml:space="preserve">used by the Daedalus </w:t>
      </w:r>
      <w:r w:rsidR="00F23A61" w:rsidRPr="00AC0AC1">
        <w:t>wallet, a chain index and the PAB itself.</w:t>
      </w:r>
    </w:p>
    <w:p w14:paraId="454D3D77" w14:textId="6E377959" w:rsidR="009B5A9C" w:rsidRPr="00AC0AC1" w:rsidRDefault="00C8315C" w:rsidP="009B5A9C">
      <w:pPr>
        <w:pStyle w:val="BodyText"/>
        <w:spacing w:before="0"/>
      </w:pPr>
      <w:r w:rsidRPr="00AC0AC1">
        <w:t xml:space="preserve">The chain index handles saving of the blockchain information in an SQL database. </w:t>
      </w:r>
      <w:r w:rsidR="00BA2B72" w:rsidRPr="00AC0AC1">
        <w:t xml:space="preserve">It can be used for instance to lookup a datum belonging to a datum hash, which the cardano node can’t do. </w:t>
      </w:r>
      <w:r w:rsidR="00831E12" w:rsidRPr="00AC0AC1">
        <w:t>Our PAB sh</w:t>
      </w:r>
      <w:r w:rsidR="00036451" w:rsidRPr="00AC0AC1">
        <w:t xml:space="preserve">ould have access to our wallet so an external user of our </w:t>
      </w:r>
      <w:r w:rsidR="002A7BBA" w:rsidRPr="00AC0AC1">
        <w:t>d</w:t>
      </w:r>
      <w:r w:rsidR="00036451" w:rsidRPr="00AC0AC1">
        <w:t>App would then interact with our PAB through a user interface that has endpoints available</w:t>
      </w:r>
      <w:r w:rsidR="00D2335D" w:rsidRPr="00AC0AC1">
        <w:t xml:space="preserve"> (</w:t>
      </w:r>
      <w:r w:rsidR="002064CC" w:rsidRPr="00AC0AC1">
        <w:fldChar w:fldCharType="begin"/>
      </w:r>
      <w:r w:rsidR="002064CC" w:rsidRPr="00AC0AC1">
        <w:instrText xml:space="preserve"> REF _Ref100511207 \h </w:instrText>
      </w:r>
      <w:r w:rsidR="002064CC" w:rsidRPr="00AC0AC1">
        <w:fldChar w:fldCharType="separate"/>
      </w:r>
      <w:r w:rsidR="000A2D3C" w:rsidRPr="00AC0AC1">
        <w:t xml:space="preserve">Figure </w:t>
      </w:r>
      <w:r w:rsidR="000A2D3C">
        <w:rPr>
          <w:noProof/>
        </w:rPr>
        <w:t>26</w:t>
      </w:r>
      <w:r w:rsidR="002064CC" w:rsidRPr="00AC0AC1">
        <w:fldChar w:fldCharType="end"/>
      </w:r>
      <w:r w:rsidR="00D2335D" w:rsidRPr="00AC0AC1">
        <w:t>)</w:t>
      </w:r>
      <w:r w:rsidR="00E56143" w:rsidRPr="00AC0AC1">
        <w:t>.</w:t>
      </w:r>
    </w:p>
    <w:p w14:paraId="49FBE043" w14:textId="3F3BD0E0" w:rsidR="00D2335D" w:rsidRPr="00AC0AC1" w:rsidRDefault="002A7BBA" w:rsidP="009B5A9C">
      <w:pPr>
        <w:pStyle w:val="BodyText"/>
        <w:spacing w:before="0" w:after="0"/>
        <w:jc w:val="center"/>
      </w:pPr>
      <w:r w:rsidRPr="00AC0AC1">
        <w:rPr>
          <w:noProof/>
        </w:rPr>
        <w:drawing>
          <wp:inline distT="0" distB="0" distL="0" distR="0" wp14:anchorId="02322DCE" wp14:editId="073B2B93">
            <wp:extent cx="4418392" cy="2676525"/>
            <wp:effectExtent l="0" t="0" r="1270" b="0"/>
            <wp:docPr id="21" name="Picture 21" descr="\\vmware-host\Shared Folders\shared\Pictures\Lecture 6\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6\dAp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8392" cy="2676525"/>
                    </a:xfrm>
                    <a:prstGeom prst="rect">
                      <a:avLst/>
                    </a:prstGeom>
                    <a:noFill/>
                    <a:ln>
                      <a:noFill/>
                    </a:ln>
                  </pic:spPr>
                </pic:pic>
              </a:graphicData>
            </a:graphic>
          </wp:inline>
        </w:drawing>
      </w:r>
    </w:p>
    <w:p w14:paraId="14A3C6D1" w14:textId="08546328" w:rsidR="009B5A9C" w:rsidRPr="00F91225" w:rsidRDefault="009B5A9C" w:rsidP="00F91225">
      <w:pPr>
        <w:pStyle w:val="Caption"/>
        <w:spacing w:before="0"/>
        <w:rPr>
          <w:lang w:val="en-US"/>
        </w:rPr>
      </w:pPr>
      <w:bookmarkStart w:id="76" w:name="_Ref100511207"/>
      <w:bookmarkStart w:id="77" w:name="_Toc102838356"/>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26</w:t>
      </w:r>
      <w:r w:rsidRPr="00AC0AC1">
        <w:rPr>
          <w:lang w:val="en-US"/>
        </w:rPr>
        <w:fldChar w:fldCharType="end"/>
      </w:r>
      <w:bookmarkEnd w:id="76"/>
      <w:r w:rsidRPr="00AC0AC1">
        <w:rPr>
          <w:lang w:val="en-US"/>
        </w:rPr>
        <w:t xml:space="preserve"> - dApp schema</w:t>
      </w:r>
      <w:bookmarkEnd w:id="77"/>
    </w:p>
    <w:p w14:paraId="552645FC" w14:textId="59756C47" w:rsidR="002A7BBA" w:rsidRPr="00AC0AC1" w:rsidRDefault="004A2E53" w:rsidP="004A2E53">
      <w:pPr>
        <w:pStyle w:val="Heading2"/>
        <w:rPr>
          <w:lang w:val="en-US"/>
        </w:rPr>
      </w:pPr>
      <w:bookmarkStart w:id="78" w:name="_Toc102838247"/>
      <w:r w:rsidRPr="00AC0AC1">
        <w:rPr>
          <w:lang w:val="en-US"/>
        </w:rPr>
        <w:t>The Contracts</w:t>
      </w:r>
      <w:bookmarkEnd w:id="78"/>
    </w:p>
    <w:p w14:paraId="3DC54BB5" w14:textId="0B3177F8" w:rsidR="00FD0702" w:rsidRPr="00AC0AC1" w:rsidRDefault="004A2E53" w:rsidP="00CD65E2">
      <w:pPr>
        <w:pStyle w:val="BodyText"/>
        <w:spacing w:before="0"/>
        <w:rPr>
          <w:lang w:eastAsia="zh-CN"/>
        </w:rPr>
      </w:pPr>
      <w:r w:rsidRPr="00AC0AC1">
        <w:rPr>
          <w:lang w:eastAsia="zh-CN"/>
        </w:rPr>
        <w:t xml:space="preserve">We will now define some off-chain code </w:t>
      </w:r>
      <w:r w:rsidR="000542AD" w:rsidRPr="00AC0AC1">
        <w:rPr>
          <w:lang w:eastAsia="zh-CN"/>
        </w:rPr>
        <w:t xml:space="preserve">written in </w:t>
      </w:r>
      <w:r w:rsidRPr="00AC0AC1">
        <w:rPr>
          <w:lang w:eastAsia="zh-CN"/>
        </w:rPr>
        <w:t>a contract</w:t>
      </w:r>
      <w:r w:rsidR="000542AD" w:rsidRPr="00AC0AC1">
        <w:rPr>
          <w:lang w:eastAsia="zh-CN"/>
        </w:rPr>
        <w:t xml:space="preserve"> monad</w:t>
      </w:r>
      <w:r w:rsidRPr="00AC0AC1">
        <w:rPr>
          <w:lang w:eastAsia="zh-CN"/>
        </w:rPr>
        <w:t xml:space="preserve"> that the PAB can execute. </w:t>
      </w:r>
      <w:r w:rsidR="0083766F" w:rsidRPr="00AC0AC1">
        <w:rPr>
          <w:lang w:eastAsia="zh-CN"/>
        </w:rPr>
        <w:t>First,</w:t>
      </w:r>
      <w:r w:rsidR="00741658" w:rsidRPr="00AC0AC1">
        <w:rPr>
          <w:lang w:eastAsia="zh-CN"/>
        </w:rPr>
        <w:t xml:space="preserve"> we look at the </w:t>
      </w:r>
      <w:r w:rsidR="00741658" w:rsidRPr="00AC0AC1">
        <w:rPr>
          <w:i/>
          <w:lang w:eastAsia="zh-CN"/>
        </w:rPr>
        <w:t>getCredentials</w:t>
      </w:r>
      <w:r w:rsidR="00741658" w:rsidRPr="00AC0AC1">
        <w:rPr>
          <w:lang w:eastAsia="zh-CN"/>
        </w:rPr>
        <w:t xml:space="preserve"> helper function defined in the Utils module. </w:t>
      </w:r>
      <w:r w:rsidR="00DE005E" w:rsidRPr="00AC0AC1">
        <w:rPr>
          <w:lang w:eastAsia="zh-CN"/>
        </w:rPr>
        <w:t>It takes in a Plutus Address type (</w:t>
      </w:r>
      <w:r w:rsidR="00DE005E" w:rsidRPr="00AC0AC1">
        <w:rPr>
          <w:lang w:eastAsia="zh-CN"/>
        </w:rPr>
        <w:fldChar w:fldCharType="begin"/>
      </w:r>
      <w:r w:rsidR="00DE005E" w:rsidRPr="00AC0AC1">
        <w:rPr>
          <w:lang w:eastAsia="zh-CN"/>
        </w:rPr>
        <w:instrText xml:space="preserve"> REF _Ref98080088 \h </w:instrText>
      </w:r>
      <w:r w:rsidR="00DE005E" w:rsidRPr="00AC0AC1">
        <w:rPr>
          <w:lang w:eastAsia="zh-CN"/>
        </w:rPr>
      </w:r>
      <w:r w:rsidR="00DE005E" w:rsidRPr="00AC0AC1">
        <w:rPr>
          <w:lang w:eastAsia="zh-CN"/>
        </w:rPr>
        <w:fldChar w:fldCharType="separate"/>
      </w:r>
      <w:r w:rsidR="000A2D3C" w:rsidRPr="00AC0AC1">
        <w:t xml:space="preserve">Figure </w:t>
      </w:r>
      <w:r w:rsidR="000A2D3C">
        <w:rPr>
          <w:noProof/>
        </w:rPr>
        <w:t>22</w:t>
      </w:r>
      <w:r w:rsidR="00DE005E" w:rsidRPr="00AC0AC1">
        <w:rPr>
          <w:lang w:eastAsia="zh-CN"/>
        </w:rPr>
        <w:fldChar w:fldCharType="end"/>
      </w:r>
      <w:r w:rsidR="00DE005E" w:rsidRPr="00AC0AC1">
        <w:rPr>
          <w:lang w:eastAsia="zh-CN"/>
        </w:rPr>
        <w:t>).</w:t>
      </w:r>
      <w:r w:rsidR="00DE005E">
        <w:rPr>
          <w:lang w:eastAsia="zh-CN"/>
        </w:rPr>
        <w:t xml:space="preserve"> </w:t>
      </w:r>
      <w:r w:rsidR="00CD65E2">
        <w:rPr>
          <w:lang w:eastAsia="zh-CN"/>
        </w:rPr>
        <w:t>T</w:t>
      </w:r>
      <w:r w:rsidR="00E6142E" w:rsidRPr="00AC0AC1">
        <w:rPr>
          <w:lang w:eastAsia="zh-CN"/>
        </w:rPr>
        <w:t xml:space="preserve">he </w:t>
      </w:r>
      <w:r w:rsidR="00E6142E" w:rsidRPr="00AC0AC1">
        <w:rPr>
          <w:i/>
          <w:lang w:eastAsia="zh-CN"/>
        </w:rPr>
        <w:t>getCredentials</w:t>
      </w:r>
      <w:r w:rsidR="00E6142E" w:rsidRPr="00AC0AC1">
        <w:rPr>
          <w:lang w:eastAsia="zh-CN"/>
        </w:rPr>
        <w:t xml:space="preserve"> function returns a Nothing if it </w:t>
      </w:r>
      <w:r w:rsidR="00AF01EA" w:rsidRPr="00AC0AC1">
        <w:rPr>
          <w:lang w:eastAsia="zh-CN"/>
        </w:rPr>
        <w:t>the</w:t>
      </w:r>
      <w:r w:rsidR="00E6142E" w:rsidRPr="00AC0AC1">
        <w:rPr>
          <w:lang w:eastAsia="zh-CN"/>
        </w:rPr>
        <w:t xml:space="preserve"> input</w:t>
      </w:r>
      <w:r w:rsidR="00AF01EA" w:rsidRPr="00AC0AC1">
        <w:rPr>
          <w:lang w:eastAsia="zh-CN"/>
        </w:rPr>
        <w:t xml:space="preserve"> is</w:t>
      </w:r>
      <w:r w:rsidR="00E6142E" w:rsidRPr="00AC0AC1">
        <w:rPr>
          <w:lang w:eastAsia="zh-CN"/>
        </w:rPr>
        <w:t xml:space="preserve"> a script address and a Just value if it is a public key </w:t>
      </w:r>
      <w:r w:rsidR="002F18C4" w:rsidRPr="00AC0AC1">
        <w:rPr>
          <w:lang w:eastAsia="zh-CN"/>
        </w:rPr>
        <w:t>address</w:t>
      </w:r>
      <w:r w:rsidR="00AF01EA" w:rsidRPr="00AC0AC1">
        <w:rPr>
          <w:lang w:eastAsia="zh-CN"/>
        </w:rPr>
        <w:t xml:space="preserve"> that contains a payment public key hash and maybe a stake public key hash</w:t>
      </w:r>
      <w:r w:rsidR="00E6142E" w:rsidRPr="00AC0AC1">
        <w:rPr>
          <w:lang w:eastAsia="zh-CN"/>
        </w:rPr>
        <w:t>.</w:t>
      </w:r>
      <w:r w:rsidR="00AF01EA" w:rsidRPr="00AC0AC1">
        <w:rPr>
          <w:lang w:eastAsia="zh-CN"/>
        </w:rPr>
        <w:t xml:space="preserve"> </w:t>
      </w:r>
      <w:r w:rsidR="00707A25" w:rsidRPr="00AC0AC1">
        <w:rPr>
          <w:lang w:eastAsia="zh-CN"/>
        </w:rPr>
        <w:t xml:space="preserve">Let's look now at the off-chain code contained in the </w:t>
      </w:r>
      <w:r w:rsidR="00707A25" w:rsidRPr="00AC0AC1">
        <w:rPr>
          <w:i/>
          <w:lang w:eastAsia="zh-CN"/>
        </w:rPr>
        <w:t>OffChain.hs</w:t>
      </w:r>
      <w:r w:rsidR="00707A25" w:rsidRPr="00AC0AC1">
        <w:rPr>
          <w:lang w:eastAsia="zh-CN"/>
        </w:rPr>
        <w:t xml:space="preserve"> file.</w:t>
      </w:r>
      <w:r w:rsidR="00E6142E" w:rsidRPr="00AC0AC1">
        <w:rPr>
          <w:lang w:eastAsia="zh-CN"/>
        </w:rPr>
        <w:t xml:space="preserve"> </w:t>
      </w:r>
    </w:p>
    <w:p w14:paraId="64B66AA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45259B4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4EC29EC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1B5203A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3463ACF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6EF00EA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A6FAF2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799E6C5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4DAE2569"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2CDDF9C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5AC4D9F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Week06.Token.OffChain</w:t>
      </w:r>
    </w:p>
    <w:p w14:paraId="4CEB47FA"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79351AD5"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adjustAndSubmit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adjustAndSubmitWith</w:t>
      </w:r>
    </w:p>
    <w:p w14:paraId="0553557E"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mintToken</w:t>
      </w:r>
    </w:p>
    <w:p w14:paraId="69037CD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5D93B8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39CE0B8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309C1CB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7005A16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230E6E0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fromJust</w:t>
      </w:r>
      <w:r w:rsidRPr="00AC0AC1">
        <w:rPr>
          <w:rFonts w:ascii="Consolas" w:eastAsia="Times New Roman" w:hAnsi="Consolas"/>
          <w:color w:val="777777"/>
          <w:sz w:val="21"/>
          <w:szCs w:val="21"/>
        </w:rPr>
        <w:t>)</w:t>
      </w:r>
    </w:p>
    <w:p w14:paraId="7B9FA23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Data.OpenApi.</w:t>
      </w:r>
      <w:r w:rsidRPr="00AC0AC1">
        <w:rPr>
          <w:rFonts w:ascii="Consolas" w:eastAsia="Times New Roman" w:hAnsi="Consolas"/>
          <w:color w:val="9C5D27"/>
          <w:sz w:val="21"/>
          <w:szCs w:val="21"/>
        </w:rPr>
        <w: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361FD1A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7DB9F4D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Void</w:t>
      </w:r>
      <w:r w:rsidRPr="00AC0AC1">
        <w:rPr>
          <w:rFonts w:ascii="Consolas" w:eastAsia="Times New Roman" w:hAnsi="Consolas"/>
          <w:color w:val="777777"/>
          <w:sz w:val="21"/>
          <w:szCs w:val="21"/>
        </w:rPr>
        <w:t>)</w:t>
      </w:r>
    </w:p>
    <w:p w14:paraId="61F1BBE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11C2A64D"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7372847A"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getUnspentOutput</w:t>
      </w:r>
      <w:r w:rsidRPr="00AC0AC1">
        <w:rPr>
          <w:rFonts w:ascii="Consolas" w:eastAsia="Times New Roman" w:hAnsi="Consolas"/>
          <w:color w:val="777777"/>
          <w:sz w:val="21"/>
          <w:szCs w:val="21"/>
        </w:rPr>
        <w:t>)</w:t>
      </w:r>
    </w:p>
    <w:p w14:paraId="0B51387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45F07969"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356E89D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singleton</w:t>
      </w:r>
      <w:r w:rsidRPr="00AC0AC1">
        <w:rPr>
          <w:rFonts w:ascii="Consolas" w:eastAsia="Times New Roman" w:hAnsi="Consolas"/>
          <w:color w:val="777777"/>
          <w:sz w:val="21"/>
          <w:szCs w:val="21"/>
        </w:rPr>
        <w:t>)</w:t>
      </w:r>
    </w:p>
    <w:p w14:paraId="6CAB992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0E1F846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6A261FA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217B38D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3984BA3" w14:textId="50B57D7A"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149A987D"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p>
    <w:p w14:paraId="09D8B8F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5A3BE4F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p>
    <w:p w14:paraId="46CBDBC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Week06.Token.</w:t>
      </w:r>
      <w:r w:rsidRPr="00AC0AC1">
        <w:rPr>
          <w:rFonts w:ascii="Consolas" w:eastAsia="Times New Roman" w:hAnsi="Consolas"/>
          <w:color w:val="9C5D27"/>
          <w:sz w:val="21"/>
          <w:szCs w:val="21"/>
        </w:rPr>
        <w:t>OnChain</w:t>
      </w:r>
    </w:p>
    <w:p w14:paraId="15BA56E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Utils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getCredentials</w:t>
      </w:r>
      <w:r w:rsidRPr="00AC0AC1">
        <w:rPr>
          <w:rFonts w:ascii="Consolas" w:eastAsia="Times New Roman" w:hAnsi="Consolas"/>
          <w:color w:val="777777"/>
          <w:sz w:val="21"/>
          <w:szCs w:val="21"/>
        </w:rPr>
        <w:t>)</w:t>
      </w:r>
    </w:p>
    <w:p w14:paraId="28A4A2F4"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4F0C259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TokenParams</w:t>
      </w:r>
    </w:p>
    <w:p w14:paraId="200BA9A4"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7A77B57E"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5D7A967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Address</w:t>
      </w:r>
    </w:p>
    <w:p w14:paraId="5D9BA1C9"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Ord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p>
    <w:p w14:paraId="42EB1817" w14:textId="625A000B"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r w:rsidRPr="00AC0AC1">
        <w:rPr>
          <w:rFonts w:ascii="Consolas" w:eastAsia="Times New Roman" w:hAnsi="Consolas"/>
          <w:color w:val="777777"/>
          <w:sz w:val="21"/>
          <w:szCs w:val="21"/>
        </w:rPr>
        <w:t>)</w:t>
      </w:r>
    </w:p>
    <w:p w14:paraId="5008016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5E2B689F"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adjustAndSubmitWith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FromData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4259742D"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ToData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7CCAC91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ToData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0A90B8DE"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p>
    <w:p w14:paraId="6D10E3E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C040B2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ScriptLookups</w:t>
      </w:r>
      <w:r w:rsidRPr="00AC0AC1">
        <w:rPr>
          <w:rFonts w:ascii="Consolas" w:eastAsia="Times New Roman" w:hAnsi="Consolas"/>
          <w:color w:val="333333"/>
          <w:sz w:val="21"/>
          <w:szCs w:val="21"/>
        </w:rPr>
        <w:t xml:space="preserve"> a</w:t>
      </w:r>
    </w:p>
    <w:p w14:paraId="31C098A3"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22CC94A" w14:textId="280ED3B5"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a</w:t>
      </w:r>
      <w:r w:rsidRPr="00AC0AC1">
        <w:rPr>
          <w:rFonts w:ascii="Consolas" w:eastAsia="Times New Roman" w:hAnsi="Consolas"/>
          <w:color w:val="777777"/>
          <w:sz w:val="21"/>
          <w:szCs w:val="21"/>
        </w:rPr>
        <w:t>)</w:t>
      </w:r>
    </w:p>
    <w:p w14:paraId="0B32C18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 s e </w:t>
      </w:r>
      <w:r w:rsidRPr="00AC0AC1">
        <w:rPr>
          <w:rFonts w:ascii="Consolas" w:eastAsia="Times New Roman" w:hAnsi="Consolas"/>
          <w:color w:val="9C5D27"/>
          <w:sz w:val="21"/>
          <w:szCs w:val="21"/>
        </w:rPr>
        <w:t>CardanoTx</w:t>
      </w:r>
    </w:p>
    <w:p w14:paraId="3536060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adjustAndSubmitWith lookups 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491D954"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unbalanced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adjustUnbalancedTx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mkTxConstraints lookups constraints</w:t>
      </w:r>
    </w:p>
    <w:p w14:paraId="1A4B4F3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logDebug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unbalanced: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unbalanced</w:t>
      </w:r>
    </w:p>
    <w:p w14:paraId="562A84D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unsigned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balanceTx unbalanced</w:t>
      </w:r>
    </w:p>
    <w:p w14:paraId="3836E4C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logDebug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balanced: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unsigned</w:t>
      </w:r>
    </w:p>
    <w:p w14:paraId="2CF27FE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signed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submitBalancedTx unsigned</w:t>
      </w:r>
    </w:p>
    <w:p w14:paraId="6E20A45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logDebug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signed: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signed</w:t>
      </w:r>
    </w:p>
    <w:p w14:paraId="754C9F8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return signed</w:t>
      </w:r>
    </w:p>
    <w:p w14:paraId="178FD6E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p>
    <w:p w14:paraId="0433467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adjustAndSubmit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FromData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3E22023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ToData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39BBD56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7A3E9D"/>
          <w:sz w:val="21"/>
          <w:szCs w:val="21"/>
        </w:rPr>
        <w:t>ToData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p>
    <w:p w14:paraId="75F730C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p>
    <w:p w14:paraId="27162F83"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9296E83"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TypedValidator</w:t>
      </w:r>
      <w:r w:rsidRPr="00AC0AC1">
        <w:rPr>
          <w:rFonts w:ascii="Consolas" w:eastAsia="Times New Roman" w:hAnsi="Consolas"/>
          <w:color w:val="333333"/>
          <w:sz w:val="21"/>
          <w:szCs w:val="21"/>
        </w:rPr>
        <w:t xml:space="preserve"> a</w:t>
      </w:r>
    </w:p>
    <w:p w14:paraId="5BDC9DE5"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5815AB9" w14:textId="201FF828"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a</w:t>
      </w:r>
      <w:r w:rsidRPr="00AC0AC1">
        <w:rPr>
          <w:rFonts w:ascii="Consolas" w:eastAsia="Times New Roman" w:hAnsi="Consolas"/>
          <w:color w:val="777777"/>
          <w:sz w:val="21"/>
          <w:szCs w:val="21"/>
        </w:rPr>
        <w:t>)</w:t>
      </w:r>
    </w:p>
    <w:p w14:paraId="2E8261D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 s e </w:t>
      </w:r>
      <w:r w:rsidRPr="00AC0AC1">
        <w:rPr>
          <w:rFonts w:ascii="Consolas" w:eastAsia="Times New Roman" w:hAnsi="Consolas"/>
          <w:color w:val="9C5D27"/>
          <w:sz w:val="21"/>
          <w:szCs w:val="21"/>
        </w:rPr>
        <w:t>CardanoTx</w:t>
      </w:r>
    </w:p>
    <w:p w14:paraId="057FD74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adjustAndSubmit inst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adjustAndSubmitWith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AEF7D5E" w14:textId="7F7AD91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typedValidatorLookups inst</w:t>
      </w:r>
    </w:p>
    <w:p w14:paraId="30A9755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p>
    <w:p w14:paraId="700642B2"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mintToken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3B398F31"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mintToken tp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A370D44"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logDebug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started minting: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tp</w:t>
      </w:r>
    </w:p>
    <w:p w14:paraId="1D04A19A"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tpAddress tp</w:t>
      </w:r>
    </w:p>
    <w:p w14:paraId="55B857C0"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getCredentials addr </w:t>
      </w:r>
      <w:r w:rsidRPr="00AC0AC1">
        <w:rPr>
          <w:rFonts w:ascii="Consolas" w:eastAsia="Times New Roman" w:hAnsi="Consolas"/>
          <w:color w:val="4B69C6"/>
          <w:sz w:val="21"/>
          <w:szCs w:val="21"/>
        </w:rPr>
        <w:t>of</w:t>
      </w:r>
    </w:p>
    <w:p w14:paraId="26E7318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throwError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p>
    <w:p w14:paraId="1C0B538B" w14:textId="2B16932B"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pubkey address, but got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addr</w:t>
      </w:r>
    </w:p>
    <w:p w14:paraId="7990B975"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027C606"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oref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getUnspentOutput</w:t>
      </w:r>
    </w:p>
    <w:p w14:paraId="50E4AC38"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o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fromJust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txOutFromRef oref</w:t>
      </w:r>
    </w:p>
    <w:p w14:paraId="5F9535C4" w14:textId="77777777" w:rsidR="00687268" w:rsidRPr="00AC0AC1" w:rsidRDefault="00AA5454" w:rsidP="00AA5454">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logDebug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picked UTxO at %s with value </w:t>
      </w:r>
    </w:p>
    <w:p w14:paraId="6FAFCA97" w14:textId="022A8FBC"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AA5454" w:rsidRPr="00AC0AC1">
        <w:rPr>
          <w:rFonts w:ascii="Consolas" w:eastAsia="Times New Roman" w:hAnsi="Consolas"/>
          <w:color w:val="448C27"/>
          <w:sz w:val="21"/>
          <w:szCs w:val="21"/>
        </w:rPr>
        <w:t>%s</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show oref</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show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_ciTxOutValue o</w:t>
      </w:r>
      <w:r w:rsidR="00AA5454" w:rsidRPr="00AC0AC1">
        <w:rPr>
          <w:rFonts w:ascii="Consolas" w:eastAsia="Times New Roman" w:hAnsi="Consolas"/>
          <w:color w:val="777777"/>
          <w:sz w:val="21"/>
          <w:szCs w:val="21"/>
        </w:rPr>
        <w:t>)</w:t>
      </w:r>
    </w:p>
    <w:p w14:paraId="45FBF26C"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p>
    <w:p w14:paraId="6D9004E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tpToken tp</w:t>
      </w:r>
    </w:p>
    <w:p w14:paraId="491912C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tpAmount tp</w:t>
      </w:r>
    </w:p>
    <w:p w14:paraId="61F2DFC5"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tokenCurSymbol oref tn amt</w:t>
      </w:r>
    </w:p>
    <w:p w14:paraId="3D7F633B"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singleton cs tn amt</w:t>
      </w:r>
    </w:p>
    <w:p w14:paraId="5B0EA007"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my </w:t>
      </w:r>
      <w:r w:rsidRPr="00AC0AC1">
        <w:rPr>
          <w:rFonts w:ascii="Consolas" w:eastAsia="Times New Roman" w:hAnsi="Consolas"/>
          <w:color w:val="4B69C6"/>
          <w:sz w:val="21"/>
          <w:szCs w:val="21"/>
        </w:rPr>
        <w:t>of</w:t>
      </w:r>
    </w:p>
    <w:p w14:paraId="5B1E2553"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mustPayToPubKey x val</w:t>
      </w:r>
    </w:p>
    <w:p w14:paraId="2E8AD9DD"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mustPayToPubKeyAddress x y val</w:t>
      </w:r>
    </w:p>
    <w:p w14:paraId="35D8CDAE" w14:textId="77777777" w:rsidR="00687268"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mintingPolicy </w:t>
      </w:r>
    </w:p>
    <w:p w14:paraId="1FD4BEAA" w14:textId="05B42EC7"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tokenPolicy oref tn amt</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&lt;&gt;</w:t>
      </w:r>
    </w:p>
    <w:p w14:paraId="6C7333F9" w14:textId="77777777" w:rsidR="00687268"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3FA34F42" w14:textId="33CEE712"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b/>
          <w:bCs/>
          <w:color w:val="7A3E9D"/>
          <w:sz w:val="21"/>
          <w:szCs w:val="21"/>
        </w:rPr>
        <w:t>Map.</w:t>
      </w:r>
      <w:r w:rsidR="00AA5454" w:rsidRPr="00AC0AC1">
        <w:rPr>
          <w:rFonts w:ascii="Consolas" w:eastAsia="Times New Roman" w:hAnsi="Consolas"/>
          <w:color w:val="333333"/>
          <w:sz w:val="21"/>
          <w:szCs w:val="21"/>
        </w:rPr>
        <w:t>singleton oref o</w:t>
      </w:r>
      <w:r w:rsidR="00AA5454" w:rsidRPr="00AC0AC1">
        <w:rPr>
          <w:rFonts w:ascii="Consolas" w:eastAsia="Times New Roman" w:hAnsi="Consolas"/>
          <w:color w:val="777777"/>
          <w:sz w:val="21"/>
          <w:szCs w:val="21"/>
        </w:rPr>
        <w:t>)</w:t>
      </w:r>
    </w:p>
    <w:p w14:paraId="77246619" w14:textId="77777777"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mustMintValue val          </w:t>
      </w:r>
      <w:r w:rsidRPr="00AC0AC1">
        <w:rPr>
          <w:rFonts w:ascii="Consolas" w:eastAsia="Times New Roman" w:hAnsi="Consolas"/>
          <w:color w:val="777777"/>
          <w:sz w:val="21"/>
          <w:szCs w:val="21"/>
        </w:rPr>
        <w:t>&lt;&gt;</w:t>
      </w:r>
    </w:p>
    <w:p w14:paraId="4A6DC617" w14:textId="0FDAB8CF" w:rsidR="00AA5454" w:rsidRPr="00AC0AC1" w:rsidRDefault="00AA5454"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00687268"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mustSpendPubKeyOutput oref </w:t>
      </w:r>
      <w:r w:rsidRPr="00AC0AC1">
        <w:rPr>
          <w:rFonts w:ascii="Consolas" w:eastAsia="Times New Roman" w:hAnsi="Consolas"/>
          <w:color w:val="777777"/>
          <w:sz w:val="21"/>
          <w:szCs w:val="21"/>
        </w:rPr>
        <w:t>&lt;&gt;</w:t>
      </w:r>
      <w:r w:rsidR="00687268" w:rsidRPr="00AC0AC1">
        <w:rPr>
          <w:rFonts w:ascii="Consolas" w:eastAsia="Times New Roman" w:hAnsi="Consolas"/>
          <w:color w:val="777777"/>
          <w:sz w:val="21"/>
          <w:szCs w:val="21"/>
        </w:rPr>
        <w:t xml:space="preserve"> c</w:t>
      </w:r>
    </w:p>
    <w:p w14:paraId="12ABCA8F" w14:textId="271CF630"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00AA5454" w:rsidRPr="00AC0AC1">
        <w:rPr>
          <w:rFonts w:ascii="Consolas" w:eastAsia="Times New Roman" w:hAnsi="Consolas"/>
          <w:color w:val="333333"/>
          <w:sz w:val="21"/>
          <w:szCs w:val="21"/>
        </w:rPr>
        <w:t xml:space="preserve">  </w:t>
      </w:r>
    </w:p>
    <w:p w14:paraId="63869C99" w14:textId="2164C5FA"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00AA5454" w:rsidRPr="00AC0AC1">
        <w:rPr>
          <w:rFonts w:ascii="Consolas" w:eastAsia="Times New Roman" w:hAnsi="Consolas"/>
          <w:color w:val="333333"/>
          <w:sz w:val="21"/>
          <w:szCs w:val="21"/>
        </w:rPr>
        <w:t xml:space="preserve">              void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adjustAndSubmitWith </w:t>
      </w:r>
      <w:r w:rsidR="00AA5454" w:rsidRPr="00AC0AC1">
        <w:rPr>
          <w:rFonts w:ascii="Consolas" w:eastAsia="Times New Roman" w:hAnsi="Consolas"/>
          <w:color w:val="777777"/>
          <w:sz w:val="21"/>
          <w:szCs w:val="21"/>
        </w:rPr>
        <w:t>@</w:t>
      </w:r>
      <w:r w:rsidR="00AA5454" w:rsidRPr="00AC0AC1">
        <w:rPr>
          <w:rFonts w:ascii="Consolas" w:eastAsia="Times New Roman" w:hAnsi="Consolas"/>
          <w:color w:val="7A3E9D"/>
          <w:sz w:val="21"/>
          <w:szCs w:val="21"/>
        </w:rPr>
        <w:t>Void</w:t>
      </w:r>
      <w:r w:rsidR="00AA5454" w:rsidRPr="00AC0AC1">
        <w:rPr>
          <w:rFonts w:ascii="Consolas" w:eastAsia="Times New Roman" w:hAnsi="Consolas"/>
          <w:color w:val="333333"/>
          <w:sz w:val="21"/>
          <w:szCs w:val="21"/>
        </w:rPr>
        <w:t xml:space="preserve"> lookups constraints</w:t>
      </w:r>
    </w:p>
    <w:p w14:paraId="3E3292D1" w14:textId="7D390563"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b/>
          <w:bCs/>
          <w:color w:val="7A3E9D"/>
          <w:sz w:val="21"/>
          <w:szCs w:val="21"/>
        </w:rPr>
        <w:t>Contract.</w:t>
      </w:r>
      <w:r w:rsidR="00AA5454" w:rsidRPr="00AC0AC1">
        <w:rPr>
          <w:rFonts w:ascii="Consolas" w:eastAsia="Times New Roman" w:hAnsi="Consolas"/>
          <w:color w:val="333333"/>
          <w:sz w:val="21"/>
          <w:szCs w:val="21"/>
        </w:rPr>
        <w:t xml:space="preserve">logInfo </w:t>
      </w:r>
      <w:r w:rsidR="00AA5454" w:rsidRPr="00AC0AC1">
        <w:rPr>
          <w:rFonts w:ascii="Consolas" w:eastAsia="Times New Roman" w:hAnsi="Consolas"/>
          <w:color w:val="777777"/>
          <w:sz w:val="21"/>
          <w:szCs w:val="21"/>
        </w:rPr>
        <w:t>@</w:t>
      </w:r>
      <w:r w:rsidR="00AA5454" w:rsidRPr="00AC0AC1">
        <w:rPr>
          <w:rFonts w:ascii="Consolas" w:eastAsia="Times New Roman" w:hAnsi="Consolas"/>
          <w:color w:val="7A3E9D"/>
          <w:sz w:val="21"/>
          <w:szCs w:val="21"/>
        </w:rPr>
        <w:t>String</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printf </w:t>
      </w:r>
      <w:r w:rsidR="00AA5454" w:rsidRPr="00AC0AC1">
        <w:rPr>
          <w:rFonts w:ascii="Consolas" w:eastAsia="Times New Roman" w:hAnsi="Consolas"/>
          <w:color w:val="777777"/>
          <w:sz w:val="21"/>
          <w:szCs w:val="21"/>
        </w:rPr>
        <w:t>"</w:t>
      </w:r>
      <w:r w:rsidR="00AA5454" w:rsidRPr="00AC0AC1">
        <w:rPr>
          <w:rFonts w:ascii="Consolas" w:eastAsia="Times New Roman" w:hAnsi="Consolas"/>
          <w:color w:val="448C27"/>
          <w:sz w:val="21"/>
          <w:szCs w:val="21"/>
        </w:rPr>
        <w:t>minted %s</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 xml:space="preserve"> </w:t>
      </w:r>
      <w:r w:rsidR="00AA5454" w:rsidRPr="00AC0AC1">
        <w:rPr>
          <w:rFonts w:ascii="Consolas" w:eastAsia="Times New Roman" w:hAnsi="Consolas"/>
          <w:color w:val="777777"/>
          <w:sz w:val="21"/>
          <w:szCs w:val="21"/>
        </w:rPr>
        <w:t>(</w:t>
      </w:r>
      <w:r w:rsidR="00AA5454" w:rsidRPr="00AC0AC1">
        <w:rPr>
          <w:rFonts w:ascii="Consolas" w:eastAsia="Times New Roman" w:hAnsi="Consolas"/>
          <w:color w:val="333333"/>
          <w:sz w:val="21"/>
          <w:szCs w:val="21"/>
        </w:rPr>
        <w:t>show val</w:t>
      </w:r>
      <w:r w:rsidR="00AA5454" w:rsidRPr="00AC0AC1">
        <w:rPr>
          <w:rFonts w:ascii="Consolas" w:eastAsia="Times New Roman" w:hAnsi="Consolas"/>
          <w:color w:val="777777"/>
          <w:sz w:val="21"/>
          <w:szCs w:val="21"/>
        </w:rPr>
        <w:t>)</w:t>
      </w:r>
    </w:p>
    <w:p w14:paraId="353731B8" w14:textId="4FF9B49B" w:rsidR="00AA5454" w:rsidRPr="00AC0AC1" w:rsidRDefault="00687268" w:rsidP="00AA5454">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00AA5454" w:rsidRPr="00AC0AC1">
        <w:rPr>
          <w:rFonts w:ascii="Consolas" w:eastAsia="Times New Roman" w:hAnsi="Consolas"/>
          <w:color w:val="333333"/>
          <w:sz w:val="21"/>
          <w:szCs w:val="21"/>
        </w:rPr>
        <w:t xml:space="preserve">              return cs</w:t>
      </w:r>
    </w:p>
    <w:p w14:paraId="3992863C" w14:textId="77777777" w:rsidR="00687268" w:rsidRPr="00AC0AC1" w:rsidRDefault="00687268" w:rsidP="0043151D">
      <w:pPr>
        <w:pStyle w:val="BodyText"/>
        <w:spacing w:before="0" w:after="0"/>
        <w:rPr>
          <w:lang w:eastAsia="zh-CN"/>
        </w:rPr>
      </w:pPr>
    </w:p>
    <w:p w14:paraId="273235BF" w14:textId="2105B889" w:rsidR="00815E17" w:rsidRDefault="0083766F" w:rsidP="0043151D">
      <w:pPr>
        <w:pStyle w:val="BodyText"/>
        <w:spacing w:before="0"/>
        <w:rPr>
          <w:lang w:eastAsia="zh-CN"/>
        </w:rPr>
      </w:pPr>
      <w:r w:rsidRPr="00AC0AC1">
        <w:rPr>
          <w:lang w:eastAsia="zh-CN"/>
        </w:rPr>
        <w:t>First,</w:t>
      </w:r>
      <w:r w:rsidR="0043151D" w:rsidRPr="00AC0AC1">
        <w:rPr>
          <w:lang w:eastAsia="zh-CN"/>
        </w:rPr>
        <w:t xml:space="preserve"> we d</w:t>
      </w:r>
      <w:r w:rsidR="00786D44" w:rsidRPr="00AC0AC1">
        <w:rPr>
          <w:lang w:eastAsia="zh-CN"/>
        </w:rPr>
        <w:t xml:space="preserve">efine our token parameter type that holds the token name, amount and the address. </w:t>
      </w:r>
      <w:r w:rsidR="0066435F" w:rsidRPr="00AC0AC1">
        <w:rPr>
          <w:lang w:eastAsia="zh-CN"/>
        </w:rPr>
        <w:t xml:space="preserve">This is not the change address but the address where the tokens should be sent after the minting. </w:t>
      </w:r>
      <w:r w:rsidR="00852A9A" w:rsidRPr="00AC0AC1">
        <w:rPr>
          <w:lang w:eastAsia="zh-CN"/>
        </w:rPr>
        <w:t xml:space="preserve">The change address will then be picked by the wallet. </w:t>
      </w:r>
    </w:p>
    <w:p w14:paraId="11BD68DE" w14:textId="02BBD5B0" w:rsidR="001C3279" w:rsidRDefault="00EA0EA7" w:rsidP="0043151D">
      <w:pPr>
        <w:pStyle w:val="BodyText"/>
        <w:spacing w:before="0"/>
        <w:rPr>
          <w:lang w:eastAsia="zh-CN"/>
        </w:rPr>
      </w:pPr>
      <w:r w:rsidRPr="00AC0AC1">
        <w:rPr>
          <w:lang w:eastAsia="zh-CN"/>
        </w:rPr>
        <w:t xml:space="preserve">If we look at the </w:t>
      </w:r>
      <w:r w:rsidRPr="00AC0AC1">
        <w:rPr>
          <w:i/>
          <w:lang w:eastAsia="zh-CN"/>
        </w:rPr>
        <w:t>mintToken</w:t>
      </w:r>
      <w:r w:rsidRPr="00AC0AC1">
        <w:rPr>
          <w:lang w:eastAsia="zh-CN"/>
        </w:rPr>
        <w:t xml:space="preserve"> function </w:t>
      </w:r>
      <w:r w:rsidR="00755753" w:rsidRPr="00AC0AC1">
        <w:rPr>
          <w:lang w:eastAsia="zh-CN"/>
        </w:rPr>
        <w:t xml:space="preserve">we see it takes in the token parameters and returns a contract parameterized with the currency </w:t>
      </w:r>
      <w:r w:rsidR="00E20ECA" w:rsidRPr="00AC0AC1">
        <w:rPr>
          <w:lang w:eastAsia="zh-CN"/>
        </w:rPr>
        <w:t>symbol</w:t>
      </w:r>
      <w:r w:rsidR="00755753" w:rsidRPr="00AC0AC1">
        <w:rPr>
          <w:lang w:eastAsia="zh-CN"/>
        </w:rPr>
        <w:t xml:space="preserve">. We </w:t>
      </w:r>
      <w:r w:rsidR="00E20ECA" w:rsidRPr="00AC0AC1">
        <w:rPr>
          <w:lang w:eastAsia="zh-CN"/>
        </w:rPr>
        <w:t>won’t</w:t>
      </w:r>
      <w:r w:rsidR="00755753" w:rsidRPr="00AC0AC1">
        <w:rPr>
          <w:lang w:eastAsia="zh-CN"/>
        </w:rPr>
        <w:t xml:space="preserve"> </w:t>
      </w:r>
      <w:r w:rsidR="00692C5B" w:rsidRPr="00AC0AC1">
        <w:rPr>
          <w:lang w:eastAsia="zh-CN"/>
        </w:rPr>
        <w:t>really</w:t>
      </w:r>
      <w:r w:rsidR="00755753" w:rsidRPr="00AC0AC1">
        <w:rPr>
          <w:lang w:eastAsia="zh-CN"/>
        </w:rPr>
        <w:t xml:space="preserve"> need this since this </w:t>
      </w:r>
      <w:r w:rsidR="00085429" w:rsidRPr="00AC0AC1">
        <w:rPr>
          <w:lang w:eastAsia="zh-CN"/>
        </w:rPr>
        <w:t>was used</w:t>
      </w:r>
      <w:r w:rsidR="00755753" w:rsidRPr="00AC0AC1">
        <w:rPr>
          <w:lang w:eastAsia="zh-CN"/>
        </w:rPr>
        <w:t xml:space="preserve"> </w:t>
      </w:r>
      <w:r w:rsidR="00085429" w:rsidRPr="00AC0AC1">
        <w:rPr>
          <w:lang w:eastAsia="zh-CN"/>
        </w:rPr>
        <w:t xml:space="preserve">in </w:t>
      </w:r>
      <w:r w:rsidR="002F18C4" w:rsidRPr="00AC0AC1">
        <w:rPr>
          <w:lang w:eastAsia="zh-CN"/>
        </w:rPr>
        <w:t>an</w:t>
      </w:r>
      <w:r w:rsidR="00755753" w:rsidRPr="00AC0AC1">
        <w:rPr>
          <w:lang w:eastAsia="zh-CN"/>
        </w:rPr>
        <w:t xml:space="preserve"> oracle </w:t>
      </w:r>
      <w:r w:rsidR="00085429" w:rsidRPr="00AC0AC1">
        <w:rPr>
          <w:lang w:eastAsia="zh-CN"/>
        </w:rPr>
        <w:t>example</w:t>
      </w:r>
      <w:r w:rsidR="00755753" w:rsidRPr="00AC0AC1">
        <w:rPr>
          <w:lang w:eastAsia="zh-CN"/>
        </w:rPr>
        <w:t xml:space="preserve"> </w:t>
      </w:r>
      <w:r w:rsidR="00085429" w:rsidRPr="00AC0AC1">
        <w:rPr>
          <w:lang w:eastAsia="zh-CN"/>
        </w:rPr>
        <w:t>from</w:t>
      </w:r>
      <w:r w:rsidR="00755753" w:rsidRPr="00AC0AC1">
        <w:rPr>
          <w:lang w:eastAsia="zh-CN"/>
        </w:rPr>
        <w:t xml:space="preserve"> a previous lecture of the plutus pioneer program. </w:t>
      </w:r>
      <w:r w:rsidR="0083766F" w:rsidRPr="00AC0AC1">
        <w:rPr>
          <w:lang w:eastAsia="zh-CN"/>
        </w:rPr>
        <w:t>First,</w:t>
      </w:r>
      <w:r w:rsidR="00E16555" w:rsidRPr="00AC0AC1">
        <w:rPr>
          <w:lang w:eastAsia="zh-CN"/>
        </w:rPr>
        <w:t xml:space="preserve"> we log that we are starting the mint </w:t>
      </w:r>
      <w:r w:rsidR="009F236B" w:rsidRPr="00AC0AC1">
        <w:rPr>
          <w:lang w:eastAsia="zh-CN"/>
        </w:rPr>
        <w:t>(</w:t>
      </w:r>
      <w:r w:rsidR="00E16555" w:rsidRPr="00AC0AC1">
        <w:rPr>
          <w:lang w:eastAsia="zh-CN"/>
        </w:rPr>
        <w:t xml:space="preserve">75) </w:t>
      </w:r>
      <w:r w:rsidR="002F18C4" w:rsidRPr="00AC0AC1">
        <w:rPr>
          <w:lang w:eastAsia="zh-CN"/>
        </w:rPr>
        <w:t>and then</w:t>
      </w:r>
      <w:r w:rsidR="00E16555" w:rsidRPr="00AC0AC1">
        <w:rPr>
          <w:lang w:eastAsia="zh-CN"/>
        </w:rPr>
        <w:t xml:space="preserve"> we define the address. Then we use the </w:t>
      </w:r>
      <w:r w:rsidR="00E16555" w:rsidRPr="00AC0AC1">
        <w:rPr>
          <w:i/>
          <w:lang w:eastAsia="zh-CN"/>
        </w:rPr>
        <w:t>getCredentials</w:t>
      </w:r>
      <w:r w:rsidR="00E16555" w:rsidRPr="00AC0AC1">
        <w:rPr>
          <w:lang w:eastAsia="zh-CN"/>
        </w:rPr>
        <w:t xml:space="preserve"> helper function </w:t>
      </w:r>
      <w:r w:rsidR="009F236B" w:rsidRPr="00AC0AC1">
        <w:rPr>
          <w:lang w:eastAsia="zh-CN"/>
        </w:rPr>
        <w:t>(</w:t>
      </w:r>
      <w:r w:rsidR="00E16555" w:rsidRPr="00AC0AC1">
        <w:rPr>
          <w:lang w:eastAsia="zh-CN"/>
        </w:rPr>
        <w:t xml:space="preserve">77). If it returns Nothings which means we got a script address we raise an error. </w:t>
      </w:r>
      <w:r w:rsidR="005F5113" w:rsidRPr="00AC0AC1">
        <w:rPr>
          <w:lang w:eastAsia="zh-CN"/>
        </w:rPr>
        <w:t xml:space="preserve">If </w:t>
      </w:r>
      <w:r w:rsidR="002F18C4" w:rsidRPr="00AC0AC1">
        <w:rPr>
          <w:lang w:eastAsia="zh-CN"/>
        </w:rPr>
        <w:t>it’s</w:t>
      </w:r>
      <w:r w:rsidR="005F5113" w:rsidRPr="00AC0AC1">
        <w:rPr>
          <w:lang w:eastAsia="zh-CN"/>
        </w:rPr>
        <w:t xml:space="preserve"> not nothing we extract the payment public key has</w:t>
      </w:r>
      <w:r w:rsidR="00EE3CFE" w:rsidRPr="00AC0AC1">
        <w:rPr>
          <w:lang w:eastAsia="zh-CN"/>
        </w:rPr>
        <w:t>h</w:t>
      </w:r>
      <w:r w:rsidR="005F5113" w:rsidRPr="00AC0AC1">
        <w:rPr>
          <w:lang w:eastAsia="zh-CN"/>
        </w:rPr>
        <w:t xml:space="preserve"> and </w:t>
      </w:r>
      <w:r w:rsidR="00692C5B" w:rsidRPr="00AC0AC1">
        <w:rPr>
          <w:lang w:eastAsia="zh-CN"/>
        </w:rPr>
        <w:t>optionally</w:t>
      </w:r>
      <w:r w:rsidR="005F5113" w:rsidRPr="00AC0AC1">
        <w:rPr>
          <w:lang w:eastAsia="zh-CN"/>
        </w:rPr>
        <w:t xml:space="preserve"> the staking key hash. </w:t>
      </w:r>
      <w:r w:rsidR="0083766F" w:rsidRPr="00AC0AC1">
        <w:rPr>
          <w:lang w:eastAsia="zh-CN"/>
        </w:rPr>
        <w:t>Next,</w:t>
      </w:r>
      <w:r w:rsidR="00A92A25" w:rsidRPr="00AC0AC1">
        <w:rPr>
          <w:lang w:eastAsia="zh-CN"/>
        </w:rPr>
        <w:t xml:space="preserve"> we use the helper function </w:t>
      </w:r>
      <w:r w:rsidR="00A92A25" w:rsidRPr="00AC0AC1">
        <w:rPr>
          <w:i/>
          <w:lang w:eastAsia="zh-CN"/>
        </w:rPr>
        <w:t>getUnspentOutput</w:t>
      </w:r>
      <w:r w:rsidR="00A92A25" w:rsidRPr="00AC0AC1">
        <w:rPr>
          <w:lang w:eastAsia="zh-CN"/>
        </w:rPr>
        <w:t xml:space="preserve"> that looks for an </w:t>
      </w:r>
      <w:r w:rsidR="00692C5B" w:rsidRPr="00AC0AC1">
        <w:rPr>
          <w:lang w:eastAsia="zh-CN"/>
        </w:rPr>
        <w:t>unspent</w:t>
      </w:r>
      <w:r w:rsidR="00A92A25" w:rsidRPr="00AC0AC1">
        <w:rPr>
          <w:lang w:eastAsia="zh-CN"/>
        </w:rPr>
        <w:t xml:space="preserve"> UTXO</w:t>
      </w:r>
      <w:r w:rsidR="00511829">
        <w:rPr>
          <w:lang w:eastAsia="zh-CN"/>
        </w:rPr>
        <w:t xml:space="preserve"> in our wallet</w:t>
      </w:r>
      <w:r w:rsidR="00A92A25" w:rsidRPr="00AC0AC1">
        <w:rPr>
          <w:lang w:eastAsia="zh-CN"/>
        </w:rPr>
        <w:t xml:space="preserve"> and returns its </w:t>
      </w:r>
      <w:r w:rsidR="006715BA">
        <w:rPr>
          <w:lang w:eastAsia="zh-CN"/>
        </w:rPr>
        <w:t>chain index transaction output</w:t>
      </w:r>
      <w:r w:rsidR="00A92A25" w:rsidRPr="00AC0AC1">
        <w:rPr>
          <w:lang w:eastAsia="zh-CN"/>
        </w:rPr>
        <w:t xml:space="preserve"> </w:t>
      </w:r>
      <w:r w:rsidR="009F236B" w:rsidRPr="00AC0AC1">
        <w:rPr>
          <w:lang w:eastAsia="zh-CN"/>
        </w:rPr>
        <w:t>(</w:t>
      </w:r>
      <w:r w:rsidR="00A92A25" w:rsidRPr="00AC0AC1">
        <w:rPr>
          <w:lang w:eastAsia="zh-CN"/>
        </w:rPr>
        <w:t>80).</w:t>
      </w:r>
      <w:r w:rsidR="00146BC4" w:rsidRPr="00AC0AC1">
        <w:rPr>
          <w:lang w:eastAsia="zh-CN"/>
        </w:rPr>
        <w:t xml:space="preserve"> </w:t>
      </w:r>
      <w:r w:rsidR="00D97833" w:rsidRPr="00AC0AC1">
        <w:rPr>
          <w:lang w:eastAsia="zh-CN"/>
        </w:rPr>
        <w:t xml:space="preserve">With the function </w:t>
      </w:r>
      <w:r w:rsidR="00D97833" w:rsidRPr="00AC0AC1">
        <w:rPr>
          <w:i/>
          <w:lang w:eastAsia="zh-CN"/>
        </w:rPr>
        <w:t>txOutFromRef</w:t>
      </w:r>
      <w:r w:rsidR="00D97833" w:rsidRPr="00AC0AC1">
        <w:rPr>
          <w:lang w:eastAsia="zh-CN"/>
        </w:rPr>
        <w:t xml:space="preserve"> we get the actual output for which we can be sure at this moment that it exists </w:t>
      </w:r>
      <w:r w:rsidR="009F236B" w:rsidRPr="00AC0AC1">
        <w:rPr>
          <w:lang w:eastAsia="zh-CN"/>
        </w:rPr>
        <w:t>(</w:t>
      </w:r>
      <w:r w:rsidR="00D97833" w:rsidRPr="00AC0AC1">
        <w:rPr>
          <w:lang w:eastAsia="zh-CN"/>
        </w:rPr>
        <w:t>81).</w:t>
      </w:r>
      <w:r w:rsidR="00A92A25" w:rsidRPr="00AC0AC1">
        <w:rPr>
          <w:lang w:eastAsia="zh-CN"/>
        </w:rPr>
        <w:t xml:space="preserve"> </w:t>
      </w:r>
    </w:p>
    <w:p w14:paraId="28CB8088" w14:textId="23399E2E" w:rsidR="001C3279" w:rsidRDefault="001C3279" w:rsidP="001C3279">
      <w:pPr>
        <w:pStyle w:val="SourceCode"/>
      </w:pPr>
      <w:r w:rsidRPr="001C3279">
        <w:t>txOutFromRef :: TxOutRef -&gt; Contract w s e (Maybe ChainIndexTxOut)</w:t>
      </w:r>
    </w:p>
    <w:p w14:paraId="4B775687" w14:textId="3531E22C" w:rsidR="002B1EE7" w:rsidRDefault="003D460A" w:rsidP="0043151D">
      <w:pPr>
        <w:pStyle w:val="BodyText"/>
        <w:spacing w:before="0"/>
        <w:rPr>
          <w:lang w:eastAsia="zh-CN"/>
        </w:rPr>
      </w:pPr>
      <w:r w:rsidRPr="00AC0AC1">
        <w:rPr>
          <w:lang w:eastAsia="zh-CN"/>
        </w:rPr>
        <w:t xml:space="preserve">Then we log some information about the output and its value. </w:t>
      </w:r>
      <w:r w:rsidR="00912E4E" w:rsidRPr="00AC0AC1">
        <w:rPr>
          <w:lang w:eastAsia="zh-CN"/>
        </w:rPr>
        <w:t xml:space="preserve">After that come several definitions. </w:t>
      </w:r>
      <w:r w:rsidR="0083766F" w:rsidRPr="00AC0AC1">
        <w:rPr>
          <w:lang w:eastAsia="zh-CN"/>
        </w:rPr>
        <w:t>First,</w:t>
      </w:r>
      <w:r w:rsidR="00912E4E" w:rsidRPr="00AC0AC1">
        <w:rPr>
          <w:lang w:eastAsia="zh-CN"/>
        </w:rPr>
        <w:t xml:space="preserve"> we define the token name and the amount we want to mint. </w:t>
      </w:r>
      <w:r w:rsidR="0052619A" w:rsidRPr="00AC0AC1">
        <w:rPr>
          <w:lang w:eastAsia="zh-CN"/>
        </w:rPr>
        <w:t xml:space="preserve">Then we compute the currency symbol </w:t>
      </w:r>
      <w:r w:rsidR="009F236B" w:rsidRPr="00AC0AC1">
        <w:rPr>
          <w:lang w:eastAsia="zh-CN"/>
        </w:rPr>
        <w:t>(</w:t>
      </w:r>
      <w:r w:rsidR="0052619A" w:rsidRPr="00AC0AC1">
        <w:rPr>
          <w:lang w:eastAsia="zh-CN"/>
        </w:rPr>
        <w:t>86)</w:t>
      </w:r>
      <w:r w:rsidR="00595B72" w:rsidRPr="00AC0AC1">
        <w:rPr>
          <w:lang w:eastAsia="zh-CN"/>
        </w:rPr>
        <w:t xml:space="preserve"> and the value </w:t>
      </w:r>
      <w:r w:rsidR="009F236B" w:rsidRPr="00AC0AC1">
        <w:rPr>
          <w:lang w:eastAsia="zh-CN"/>
        </w:rPr>
        <w:t>(</w:t>
      </w:r>
      <w:r w:rsidR="00595B72" w:rsidRPr="00AC0AC1">
        <w:rPr>
          <w:lang w:eastAsia="zh-CN"/>
        </w:rPr>
        <w:t>87) we want to mint</w:t>
      </w:r>
      <w:r w:rsidR="0052619A" w:rsidRPr="00AC0AC1">
        <w:rPr>
          <w:lang w:eastAsia="zh-CN"/>
        </w:rPr>
        <w:t>.</w:t>
      </w:r>
      <w:r w:rsidR="00DA0A7A" w:rsidRPr="00AC0AC1">
        <w:rPr>
          <w:lang w:eastAsia="zh-CN"/>
        </w:rPr>
        <w:t xml:space="preserve"> </w:t>
      </w:r>
      <w:r w:rsidR="003D5EAC" w:rsidRPr="00AC0AC1">
        <w:rPr>
          <w:lang w:eastAsia="zh-CN"/>
        </w:rPr>
        <w:t xml:space="preserve">Depending on </w:t>
      </w:r>
      <w:r w:rsidR="005C3475" w:rsidRPr="00AC0AC1">
        <w:rPr>
          <w:lang w:eastAsia="zh-CN"/>
        </w:rPr>
        <w:t>whether</w:t>
      </w:r>
      <w:r w:rsidR="003D5EAC" w:rsidRPr="00AC0AC1">
        <w:rPr>
          <w:lang w:eastAsia="zh-CN"/>
        </w:rPr>
        <w:t xml:space="preserve"> we do have staking involved we compute two different constrains </w:t>
      </w:r>
      <w:r w:rsidR="009F236B" w:rsidRPr="00AC0AC1">
        <w:rPr>
          <w:lang w:eastAsia="zh-CN"/>
        </w:rPr>
        <w:t>(</w:t>
      </w:r>
      <w:r w:rsidR="003D5EAC" w:rsidRPr="00AC0AC1">
        <w:rPr>
          <w:lang w:eastAsia="zh-CN"/>
        </w:rPr>
        <w:t>88-90).</w:t>
      </w:r>
      <w:r w:rsidR="00CB7DC4" w:rsidRPr="00AC0AC1">
        <w:rPr>
          <w:lang w:eastAsia="zh-CN"/>
        </w:rPr>
        <w:t xml:space="preserve"> </w:t>
      </w:r>
      <w:r w:rsidR="00967085" w:rsidRPr="00AC0AC1">
        <w:rPr>
          <w:lang w:eastAsia="zh-CN"/>
        </w:rPr>
        <w:t>For the lookups we specify the minting policy which we can get because we imported the module from</w:t>
      </w:r>
      <w:r w:rsidR="0024513D" w:rsidRPr="00AC0AC1">
        <w:rPr>
          <w:lang w:eastAsia="zh-CN"/>
        </w:rPr>
        <w:t xml:space="preserve"> the</w:t>
      </w:r>
      <w:r w:rsidR="00967085" w:rsidRPr="00AC0AC1">
        <w:rPr>
          <w:lang w:eastAsia="zh-CN"/>
        </w:rPr>
        <w:t xml:space="preserve"> </w:t>
      </w:r>
      <w:r w:rsidR="00967085" w:rsidRPr="00AC0AC1">
        <w:rPr>
          <w:i/>
          <w:lang w:eastAsia="zh-CN"/>
        </w:rPr>
        <w:t>OnChain.hs</w:t>
      </w:r>
      <w:r w:rsidR="00E15273" w:rsidRPr="00AC0AC1">
        <w:rPr>
          <w:lang w:eastAsia="zh-CN"/>
        </w:rPr>
        <w:t xml:space="preserve"> file</w:t>
      </w:r>
      <w:r w:rsidR="00735A95">
        <w:rPr>
          <w:lang w:eastAsia="zh-CN"/>
        </w:rPr>
        <w:t xml:space="preserve">. And we also specify that we have to spend the UTXO that we used as input to the </w:t>
      </w:r>
      <w:r w:rsidR="00735A95" w:rsidRPr="00735A95">
        <w:rPr>
          <w:i/>
          <w:lang w:eastAsia="zh-CN"/>
        </w:rPr>
        <w:t>tokenPolicy</w:t>
      </w:r>
      <w:r w:rsidR="00735A95">
        <w:rPr>
          <w:lang w:eastAsia="zh-CN"/>
        </w:rPr>
        <w:t xml:space="preserve"> script</w:t>
      </w:r>
      <w:r w:rsidR="00E15273" w:rsidRPr="00AC0AC1">
        <w:rPr>
          <w:lang w:eastAsia="zh-CN"/>
        </w:rPr>
        <w:t>.</w:t>
      </w:r>
      <w:r w:rsidR="0024513D" w:rsidRPr="00AC0AC1">
        <w:rPr>
          <w:lang w:eastAsia="zh-CN"/>
        </w:rPr>
        <w:t xml:space="preserve"> Because there is only one</w:t>
      </w:r>
      <w:r w:rsidR="00735A95">
        <w:rPr>
          <w:lang w:eastAsia="zh-CN"/>
        </w:rPr>
        <w:t xml:space="preserve"> unspent</w:t>
      </w:r>
      <w:r w:rsidR="0024513D" w:rsidRPr="00AC0AC1">
        <w:rPr>
          <w:lang w:eastAsia="zh-CN"/>
        </w:rPr>
        <w:t xml:space="preserve"> output </w:t>
      </w:r>
      <w:r w:rsidR="00735A95">
        <w:rPr>
          <w:lang w:eastAsia="zh-CN"/>
        </w:rPr>
        <w:t xml:space="preserve">we want to consume, </w:t>
      </w:r>
      <w:r w:rsidR="0024513D" w:rsidRPr="00AC0AC1">
        <w:rPr>
          <w:lang w:eastAsia="zh-CN"/>
        </w:rPr>
        <w:t xml:space="preserve">we can use the </w:t>
      </w:r>
      <w:r w:rsidR="0024513D" w:rsidRPr="00AC0AC1">
        <w:rPr>
          <w:i/>
          <w:lang w:eastAsia="zh-CN"/>
        </w:rPr>
        <w:t xml:space="preserve">Map.singleton </w:t>
      </w:r>
      <w:r w:rsidR="0024513D" w:rsidRPr="00AC0AC1">
        <w:rPr>
          <w:lang w:eastAsia="zh-CN"/>
        </w:rPr>
        <w:t>function.</w:t>
      </w:r>
      <w:r w:rsidR="00303E0E">
        <w:rPr>
          <w:lang w:eastAsia="zh-CN"/>
        </w:rPr>
        <w:t xml:space="preserve"> Then the </w:t>
      </w:r>
      <w:r w:rsidR="00303E0E" w:rsidRPr="00303E0E">
        <w:rPr>
          <w:i/>
          <w:lang w:eastAsia="zh-CN"/>
        </w:rPr>
        <w:t>constraints</w:t>
      </w:r>
      <w:r w:rsidR="00303E0E">
        <w:rPr>
          <w:lang w:eastAsia="zh-CN"/>
        </w:rPr>
        <w:t xml:space="preserve"> parameter represents </w:t>
      </w:r>
      <w:r w:rsidR="005F7847" w:rsidRPr="00AC0AC1">
        <w:rPr>
          <w:lang w:eastAsia="zh-CN"/>
        </w:rPr>
        <w:t>our constraints where</w:t>
      </w:r>
      <w:r w:rsidR="00EE3CFE" w:rsidRPr="00AC0AC1">
        <w:rPr>
          <w:lang w:eastAsia="zh-CN"/>
        </w:rPr>
        <w:t xml:space="preserve"> we constrain the minting value, </w:t>
      </w:r>
      <w:r w:rsidR="005F7847" w:rsidRPr="00AC0AC1">
        <w:rPr>
          <w:lang w:eastAsia="zh-CN"/>
        </w:rPr>
        <w:t xml:space="preserve">to which </w:t>
      </w:r>
      <w:r w:rsidR="00303E0E">
        <w:rPr>
          <w:lang w:eastAsia="zh-CN"/>
        </w:rPr>
        <w:t xml:space="preserve">public key </w:t>
      </w:r>
      <w:r w:rsidR="002B1EE7">
        <w:rPr>
          <w:lang w:eastAsia="zh-CN"/>
        </w:rPr>
        <w:t>the minted tokens</w:t>
      </w:r>
      <w:r w:rsidR="005F7847" w:rsidRPr="00AC0AC1">
        <w:rPr>
          <w:lang w:eastAsia="zh-CN"/>
        </w:rPr>
        <w:t xml:space="preserve"> should be paid and of course which UTXO we want to spend.</w:t>
      </w:r>
      <w:r w:rsidR="00173C0D" w:rsidRPr="00AC0AC1">
        <w:rPr>
          <w:lang w:eastAsia="zh-CN"/>
        </w:rPr>
        <w:t xml:space="preserve"> This makes sure there can be only one minting </w:t>
      </w:r>
      <w:r w:rsidR="00ED191E" w:rsidRPr="00AC0AC1">
        <w:rPr>
          <w:lang w:eastAsia="zh-CN"/>
        </w:rPr>
        <w:t>transaction</w:t>
      </w:r>
      <w:r w:rsidR="00173C0D" w:rsidRPr="00AC0AC1">
        <w:rPr>
          <w:lang w:eastAsia="zh-CN"/>
        </w:rPr>
        <w:t xml:space="preserve"> for the given currency symbol. </w:t>
      </w:r>
      <w:r w:rsidR="00FD0B8A" w:rsidRPr="00AC0AC1">
        <w:rPr>
          <w:lang w:eastAsia="zh-CN"/>
        </w:rPr>
        <w:t xml:space="preserve">Now we want to submit the transaction. </w:t>
      </w:r>
      <w:r w:rsidR="00CB07CB" w:rsidRPr="00AC0AC1">
        <w:rPr>
          <w:lang w:eastAsia="zh-CN"/>
        </w:rPr>
        <w:t xml:space="preserve">For that we use the helper function </w:t>
      </w:r>
      <w:r w:rsidR="00CB07CB" w:rsidRPr="00AC0AC1">
        <w:rPr>
          <w:i/>
          <w:lang w:eastAsia="zh-CN"/>
        </w:rPr>
        <w:t>adjustAndSubmitWith</w:t>
      </w:r>
      <w:r w:rsidR="000B07E6" w:rsidRPr="00AC0AC1">
        <w:rPr>
          <w:lang w:eastAsia="zh-CN"/>
        </w:rPr>
        <w:t xml:space="preserve">. The reason for this is that we want some more extensive logging and that we want to take care of the </w:t>
      </w:r>
      <w:r w:rsidR="008A1474" w:rsidRPr="00AC0AC1">
        <w:rPr>
          <w:lang w:eastAsia="zh-CN"/>
        </w:rPr>
        <w:t>minimal ADA requirement</w:t>
      </w:r>
      <w:r w:rsidR="000B07E6" w:rsidRPr="00AC0AC1">
        <w:rPr>
          <w:lang w:eastAsia="zh-CN"/>
        </w:rPr>
        <w:t>.</w:t>
      </w:r>
      <w:r w:rsidR="008A1474" w:rsidRPr="00AC0AC1">
        <w:rPr>
          <w:lang w:eastAsia="zh-CN"/>
        </w:rPr>
        <w:t xml:space="preserve"> </w:t>
      </w:r>
      <w:r w:rsidR="002B1EE7">
        <w:rPr>
          <w:lang w:eastAsia="zh-CN"/>
        </w:rPr>
        <w:t xml:space="preserve">We use the functions </w:t>
      </w:r>
      <w:r w:rsidR="002B1EE7" w:rsidRPr="002B1EE7">
        <w:rPr>
          <w:i/>
          <w:lang w:eastAsia="zh-CN"/>
        </w:rPr>
        <w:t>mkTxConstraints</w:t>
      </w:r>
      <w:r w:rsidR="002B1EE7">
        <w:rPr>
          <w:lang w:eastAsia="zh-CN"/>
        </w:rPr>
        <w:t xml:space="preserve">, </w:t>
      </w:r>
      <w:r w:rsidR="002B1EE7" w:rsidRPr="002B1EE7">
        <w:rPr>
          <w:i/>
          <w:lang w:eastAsia="zh-CN"/>
        </w:rPr>
        <w:t>adjustUnbalancedTx</w:t>
      </w:r>
      <w:r w:rsidR="002B1EE7">
        <w:rPr>
          <w:lang w:eastAsia="zh-CN"/>
        </w:rPr>
        <w:t xml:space="preserve">, </w:t>
      </w:r>
      <w:r w:rsidR="002B1EE7" w:rsidRPr="002B1EE7">
        <w:rPr>
          <w:i/>
          <w:lang w:eastAsia="zh-CN"/>
        </w:rPr>
        <w:t>balanceTx</w:t>
      </w:r>
      <w:r w:rsidR="002B1EE7">
        <w:rPr>
          <w:lang w:eastAsia="zh-CN"/>
        </w:rPr>
        <w:t xml:space="preserve"> and </w:t>
      </w:r>
      <w:r w:rsidR="002B1EE7" w:rsidRPr="002B1EE7">
        <w:rPr>
          <w:i/>
          <w:lang w:eastAsia="zh-CN"/>
        </w:rPr>
        <w:t>submitBalancedTx</w:t>
      </w:r>
      <w:r w:rsidR="002B1EE7">
        <w:rPr>
          <w:lang w:eastAsia="zh-CN"/>
        </w:rPr>
        <w:t>.</w:t>
      </w:r>
    </w:p>
    <w:p w14:paraId="00D4B556" w14:textId="77777777" w:rsidR="00815E17" w:rsidRDefault="00815E17" w:rsidP="0043151D">
      <w:pPr>
        <w:pStyle w:val="BodyText"/>
        <w:spacing w:before="0"/>
        <w:rPr>
          <w:lang w:eastAsia="zh-CN"/>
        </w:rPr>
      </w:pPr>
    </w:p>
    <w:p w14:paraId="58675058" w14:textId="4B928BCB" w:rsidR="002B1EE7" w:rsidRDefault="002B1EE7" w:rsidP="002B1EE7">
      <w:pPr>
        <w:pStyle w:val="SourceCode"/>
      </w:pPr>
      <w:r w:rsidRPr="002B1EE7">
        <w:lastRenderedPageBreak/>
        <w:t>mkTxConstraints :: ScriptLookups a -&gt; TxConstraints (RedeemerType a) (DatumType a) -&gt; Contract w s e UnbalancedTx</w:t>
      </w:r>
    </w:p>
    <w:p w14:paraId="5009D452" w14:textId="4C2F0D1C" w:rsidR="002B1EE7" w:rsidRDefault="002B1EE7" w:rsidP="002B1EE7">
      <w:pPr>
        <w:pStyle w:val="SourceCode"/>
      </w:pPr>
      <w:r w:rsidRPr="002B1EE7">
        <w:t>adjustUnbalancedTx :: UnbalancedTx -&gt; UnbalancedTx</w:t>
      </w:r>
    </w:p>
    <w:p w14:paraId="4416D2CC" w14:textId="0DAA270C" w:rsidR="002B1EE7" w:rsidRDefault="002B1EE7" w:rsidP="002B1EE7">
      <w:pPr>
        <w:pStyle w:val="SourceCode"/>
      </w:pPr>
      <w:r w:rsidRPr="002B1EE7">
        <w:t>balanceTx :: UnbalancedTx -&gt; Contract w s e CardanoTx</w:t>
      </w:r>
    </w:p>
    <w:p w14:paraId="53A8A391" w14:textId="1C92469E" w:rsidR="002B1EE7" w:rsidRDefault="002B1EE7" w:rsidP="002B1EE7">
      <w:pPr>
        <w:pStyle w:val="SourceCode"/>
      </w:pPr>
      <w:r w:rsidRPr="002B1EE7">
        <w:t>submitBalancedTx :: CardanoTx -&gt; Contract w s e CardanoTx</w:t>
      </w:r>
    </w:p>
    <w:p w14:paraId="58297C52" w14:textId="72A34D71" w:rsidR="00DF7EC9" w:rsidRDefault="00F65313" w:rsidP="0043151D">
      <w:pPr>
        <w:pStyle w:val="BodyText"/>
        <w:spacing w:before="0"/>
        <w:rPr>
          <w:lang w:eastAsia="zh-CN"/>
        </w:rPr>
      </w:pPr>
      <w:r>
        <w:rPr>
          <w:lang w:eastAsia="zh-CN"/>
        </w:rPr>
        <w:t xml:space="preserve">The function </w:t>
      </w:r>
      <w:r w:rsidRPr="00F65313">
        <w:rPr>
          <w:i/>
        </w:rPr>
        <w:t>mkTxConstraints</w:t>
      </w:r>
      <w:r>
        <w:rPr>
          <w:lang w:eastAsia="zh-CN"/>
        </w:rPr>
        <w:t xml:space="preserve"> b</w:t>
      </w:r>
      <w:r w:rsidRPr="00F65313">
        <w:rPr>
          <w:lang w:eastAsia="zh-CN"/>
        </w:rPr>
        <w:t>uild</w:t>
      </w:r>
      <w:r>
        <w:rPr>
          <w:lang w:eastAsia="zh-CN"/>
        </w:rPr>
        <w:t>s</w:t>
      </w:r>
      <w:r w:rsidRPr="00F65313">
        <w:rPr>
          <w:lang w:eastAsia="zh-CN"/>
        </w:rPr>
        <w:t xml:space="preserve"> a transaction that satisfies the constraints</w:t>
      </w:r>
      <w:r>
        <w:rPr>
          <w:lang w:eastAsia="zh-CN"/>
        </w:rPr>
        <w:t xml:space="preserve">. </w:t>
      </w:r>
      <w:r w:rsidR="008D6E74">
        <w:rPr>
          <w:lang w:eastAsia="zh-CN"/>
        </w:rPr>
        <w:t xml:space="preserve">The function </w:t>
      </w:r>
      <w:r w:rsidR="008D6E74" w:rsidRPr="002B1EE7">
        <w:rPr>
          <w:i/>
          <w:lang w:eastAsia="zh-CN"/>
        </w:rPr>
        <w:t>adjustUnbalancedTx</w:t>
      </w:r>
      <w:r w:rsidR="008D6E74">
        <w:rPr>
          <w:lang w:eastAsia="zh-CN"/>
        </w:rPr>
        <w:t xml:space="preserve"> adds the minimal ADA to the transaction. The function </w:t>
      </w:r>
      <w:r w:rsidR="008D6E74" w:rsidRPr="002B1EE7">
        <w:rPr>
          <w:i/>
          <w:lang w:eastAsia="zh-CN"/>
        </w:rPr>
        <w:t>balanceTx</w:t>
      </w:r>
      <w:r w:rsidR="008D6E74">
        <w:rPr>
          <w:lang w:eastAsia="zh-CN"/>
        </w:rPr>
        <w:t xml:space="preserve"> s</w:t>
      </w:r>
      <w:r w:rsidR="008D6E74" w:rsidRPr="008D6E74">
        <w:rPr>
          <w:lang w:eastAsia="zh-CN"/>
        </w:rPr>
        <w:t>end</w:t>
      </w:r>
      <w:r w:rsidR="008D6E74">
        <w:rPr>
          <w:lang w:eastAsia="zh-CN"/>
        </w:rPr>
        <w:t>s</w:t>
      </w:r>
      <w:r w:rsidR="008D6E74" w:rsidRPr="008D6E74">
        <w:rPr>
          <w:lang w:eastAsia="zh-CN"/>
        </w:rPr>
        <w:t xml:space="preserve"> an unbalanced transaction to be balanced</w:t>
      </w:r>
      <w:r w:rsidR="008D6E74">
        <w:rPr>
          <w:lang w:eastAsia="zh-CN"/>
        </w:rPr>
        <w:t xml:space="preserve"> which means that it checks if funds for the inputs are available in our wallet. The function </w:t>
      </w:r>
      <w:r w:rsidR="008D6E74" w:rsidRPr="002B1EE7">
        <w:rPr>
          <w:i/>
          <w:lang w:eastAsia="zh-CN"/>
        </w:rPr>
        <w:t>submitBalancedTx</w:t>
      </w:r>
      <w:r w:rsidR="008D6E74">
        <w:rPr>
          <w:lang w:eastAsia="zh-CN"/>
        </w:rPr>
        <w:t xml:space="preserve"> s</w:t>
      </w:r>
      <w:r w:rsidR="008D6E74" w:rsidRPr="008D6E74">
        <w:rPr>
          <w:lang w:eastAsia="zh-CN"/>
        </w:rPr>
        <w:t>end</w:t>
      </w:r>
      <w:r w:rsidR="008D6E74">
        <w:rPr>
          <w:lang w:eastAsia="zh-CN"/>
        </w:rPr>
        <w:t>s</w:t>
      </w:r>
      <w:r w:rsidR="008D6E74" w:rsidRPr="008D6E74">
        <w:rPr>
          <w:lang w:eastAsia="zh-CN"/>
        </w:rPr>
        <w:t xml:space="preserve"> a bala</w:t>
      </w:r>
      <w:r w:rsidR="008D6E74">
        <w:rPr>
          <w:lang w:eastAsia="zh-CN"/>
        </w:rPr>
        <w:t>nced transaction to be signed. It r</w:t>
      </w:r>
      <w:r w:rsidR="008D6E74" w:rsidRPr="008D6E74">
        <w:rPr>
          <w:lang w:eastAsia="zh-CN"/>
        </w:rPr>
        <w:t>eturns the ID of the final transaction whe</w:t>
      </w:r>
      <w:r w:rsidR="008D6E74">
        <w:rPr>
          <w:lang w:eastAsia="zh-CN"/>
        </w:rPr>
        <w:t>n the transaction was submitted or t</w:t>
      </w:r>
      <w:r w:rsidR="008D6E74" w:rsidRPr="008D6E74">
        <w:rPr>
          <w:lang w:eastAsia="zh-CN"/>
        </w:rPr>
        <w:t>hrows an error if signing failed.</w:t>
      </w:r>
      <w:r w:rsidR="00234488">
        <w:rPr>
          <w:lang w:eastAsia="zh-CN"/>
        </w:rPr>
        <w:t xml:space="preserve"> All of this is done automatically if we use the functions </w:t>
      </w:r>
      <w:r w:rsidR="00234488" w:rsidRPr="00234488">
        <w:rPr>
          <w:i/>
          <w:lang w:eastAsia="zh-CN"/>
        </w:rPr>
        <w:t>submitTx</w:t>
      </w:r>
      <w:r w:rsidR="00234488">
        <w:rPr>
          <w:lang w:eastAsia="zh-CN"/>
        </w:rPr>
        <w:t xml:space="preserve"> or </w:t>
      </w:r>
      <w:r w:rsidR="00234488" w:rsidRPr="00234488">
        <w:rPr>
          <w:i/>
          <w:lang w:eastAsia="zh-CN"/>
        </w:rPr>
        <w:t>submitTxConstraintsWith</w:t>
      </w:r>
      <w:r w:rsidR="00234488">
        <w:rPr>
          <w:lang w:eastAsia="zh-CN"/>
        </w:rPr>
        <w:t xml:space="preserve">. </w:t>
      </w:r>
      <w:r w:rsidR="00B15B80" w:rsidRPr="00AC0AC1">
        <w:rPr>
          <w:lang w:eastAsia="zh-CN"/>
        </w:rPr>
        <w:t xml:space="preserve">In the </w:t>
      </w:r>
      <w:r w:rsidR="00234488" w:rsidRPr="00AC0AC1">
        <w:rPr>
          <w:lang w:eastAsia="zh-CN"/>
        </w:rPr>
        <w:t xml:space="preserve">end </w:t>
      </w:r>
      <w:r w:rsidR="00234488">
        <w:rPr>
          <w:lang w:eastAsia="zh-CN"/>
        </w:rPr>
        <w:t xml:space="preserve">of the </w:t>
      </w:r>
      <w:r w:rsidR="0083766F">
        <w:rPr>
          <w:lang w:eastAsia="zh-CN"/>
        </w:rPr>
        <w:t>code,</w:t>
      </w:r>
      <w:r w:rsidR="00234488">
        <w:rPr>
          <w:lang w:eastAsia="zh-CN"/>
        </w:rPr>
        <w:t xml:space="preserve"> </w:t>
      </w:r>
      <w:r w:rsidR="00B15B80" w:rsidRPr="00AC0AC1">
        <w:rPr>
          <w:lang w:eastAsia="zh-CN"/>
        </w:rPr>
        <w:t>we log some minimal information and return</w:t>
      </w:r>
      <w:r w:rsidR="00F100FC" w:rsidRPr="00AC0AC1">
        <w:rPr>
          <w:lang w:eastAsia="zh-CN"/>
        </w:rPr>
        <w:t xml:space="preserve"> the currency symbol</w:t>
      </w:r>
      <w:r w:rsidR="00234488">
        <w:rPr>
          <w:lang w:eastAsia="zh-CN"/>
        </w:rPr>
        <w:t xml:space="preserve">. </w:t>
      </w:r>
      <w:r w:rsidR="000D4BA1" w:rsidRPr="00AC0AC1">
        <w:rPr>
          <w:lang w:eastAsia="zh-CN"/>
        </w:rPr>
        <w:t>There is also an emulator trace where this contract can be tested</w:t>
      </w:r>
      <w:r w:rsidR="00EE3CFE" w:rsidRPr="00AC0AC1">
        <w:rPr>
          <w:lang w:eastAsia="zh-CN"/>
        </w:rPr>
        <w:t>. It can be</w:t>
      </w:r>
      <w:r w:rsidR="000D4BA1" w:rsidRPr="00AC0AC1">
        <w:rPr>
          <w:lang w:eastAsia="zh-CN"/>
        </w:rPr>
        <w:t xml:space="preserve"> found in</w:t>
      </w:r>
      <w:r w:rsidR="00EE3CFE" w:rsidRPr="00AC0AC1">
        <w:rPr>
          <w:lang w:eastAsia="zh-CN"/>
        </w:rPr>
        <w:t xml:space="preserve"> the</w:t>
      </w:r>
      <w:r w:rsidR="000D4BA1" w:rsidRPr="00AC0AC1">
        <w:rPr>
          <w:lang w:eastAsia="zh-CN"/>
        </w:rPr>
        <w:t xml:space="preserve"> </w:t>
      </w:r>
      <w:r w:rsidR="000D4BA1" w:rsidRPr="00AC0AC1">
        <w:rPr>
          <w:i/>
          <w:lang w:eastAsia="zh-CN"/>
        </w:rPr>
        <w:t>Trace.hs</w:t>
      </w:r>
      <w:r w:rsidR="000D4BA1" w:rsidRPr="00AC0AC1">
        <w:rPr>
          <w:lang w:eastAsia="zh-CN"/>
        </w:rPr>
        <w:t xml:space="preserve"> file.</w:t>
      </w:r>
      <w:r w:rsidR="00BF68B7" w:rsidRPr="00AC0AC1">
        <w:rPr>
          <w:lang w:eastAsia="zh-CN"/>
        </w:rPr>
        <w:t xml:space="preserve"> </w:t>
      </w:r>
      <w:r w:rsidR="0055799E" w:rsidRPr="00AC0AC1">
        <w:rPr>
          <w:lang w:eastAsia="zh-CN"/>
        </w:rPr>
        <w:t>In there</w:t>
      </w:r>
      <w:r w:rsidR="00BF68B7" w:rsidRPr="00AC0AC1">
        <w:rPr>
          <w:lang w:eastAsia="zh-CN"/>
        </w:rPr>
        <w:t xml:space="preserve"> we activate the contract for wallet 1 with some input parameters. </w:t>
      </w:r>
      <w:r w:rsidR="00FF1343" w:rsidRPr="00AC0AC1">
        <w:rPr>
          <w:lang w:eastAsia="zh-CN"/>
        </w:rPr>
        <w:t xml:space="preserve">And if we run it we get the newly minted token with the specified amount. </w:t>
      </w:r>
    </w:p>
    <w:p w14:paraId="077E5399"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DataKinds</w:t>
      </w:r>
      <w:r w:rsidRPr="00234D6A">
        <w:rPr>
          <w:rFonts w:ascii="Consolas" w:eastAsia="Times New Roman" w:hAnsi="Consolas"/>
          <w:color w:val="333333"/>
          <w:sz w:val="21"/>
          <w:szCs w:val="21"/>
        </w:rPr>
        <w:t xml:space="preserve">             #-}</w:t>
      </w:r>
    </w:p>
    <w:p w14:paraId="1459C537"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FlexibleContexts</w:t>
      </w:r>
      <w:r w:rsidRPr="00234D6A">
        <w:rPr>
          <w:rFonts w:ascii="Consolas" w:eastAsia="Times New Roman" w:hAnsi="Consolas"/>
          <w:color w:val="333333"/>
          <w:sz w:val="21"/>
          <w:szCs w:val="21"/>
        </w:rPr>
        <w:t xml:space="preserve">      #-}</w:t>
      </w:r>
    </w:p>
    <w:p w14:paraId="52EF7E09"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MultiParamTypeClasses</w:t>
      </w:r>
      <w:r w:rsidRPr="00234D6A">
        <w:rPr>
          <w:rFonts w:ascii="Consolas" w:eastAsia="Times New Roman" w:hAnsi="Consolas"/>
          <w:color w:val="333333"/>
          <w:sz w:val="21"/>
          <w:szCs w:val="21"/>
        </w:rPr>
        <w:t xml:space="preserve"> #-}</w:t>
      </w:r>
    </w:p>
    <w:p w14:paraId="48C2FBCE"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4</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NoImplicitPrelude</w:t>
      </w:r>
      <w:r w:rsidRPr="00234D6A">
        <w:rPr>
          <w:rFonts w:ascii="Consolas" w:eastAsia="Times New Roman" w:hAnsi="Consolas"/>
          <w:color w:val="333333"/>
          <w:sz w:val="21"/>
          <w:szCs w:val="21"/>
        </w:rPr>
        <w:t xml:space="preserve">     #-}</w:t>
      </w:r>
    </w:p>
    <w:p w14:paraId="7B42F42F"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5</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NumericUnderscores</w:t>
      </w:r>
      <w:r w:rsidRPr="00234D6A">
        <w:rPr>
          <w:rFonts w:ascii="Consolas" w:eastAsia="Times New Roman" w:hAnsi="Consolas"/>
          <w:color w:val="333333"/>
          <w:sz w:val="21"/>
          <w:szCs w:val="21"/>
        </w:rPr>
        <w:t xml:space="preserve">    #-}</w:t>
      </w:r>
    </w:p>
    <w:p w14:paraId="529EB3EC"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6</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OverloadedStrings</w:t>
      </w:r>
      <w:r w:rsidRPr="00234D6A">
        <w:rPr>
          <w:rFonts w:ascii="Consolas" w:eastAsia="Times New Roman" w:hAnsi="Consolas"/>
          <w:color w:val="333333"/>
          <w:sz w:val="21"/>
          <w:szCs w:val="21"/>
        </w:rPr>
        <w:t xml:space="preserve">     #-}</w:t>
      </w:r>
    </w:p>
    <w:p w14:paraId="2D694086"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7</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ScopedTypeVariables</w:t>
      </w:r>
      <w:r w:rsidRPr="00234D6A">
        <w:rPr>
          <w:rFonts w:ascii="Consolas" w:eastAsia="Times New Roman" w:hAnsi="Consolas"/>
          <w:color w:val="333333"/>
          <w:sz w:val="21"/>
          <w:szCs w:val="21"/>
        </w:rPr>
        <w:t xml:space="preserve">   #-}</w:t>
      </w:r>
    </w:p>
    <w:p w14:paraId="39DD1BB6"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8</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TypeApplications</w:t>
      </w:r>
      <w:r w:rsidRPr="00234D6A">
        <w:rPr>
          <w:rFonts w:ascii="Consolas" w:eastAsia="Times New Roman" w:hAnsi="Consolas"/>
          <w:color w:val="333333"/>
          <w:sz w:val="21"/>
          <w:szCs w:val="21"/>
        </w:rPr>
        <w:t xml:space="preserve">      #-}</w:t>
      </w:r>
    </w:p>
    <w:p w14:paraId="727CF672"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9</w:t>
      </w:r>
      <w:r w:rsidRPr="00234D6A">
        <w:rPr>
          <w:rFonts w:ascii="Consolas" w:eastAsia="Times New Roman" w:hAnsi="Consolas"/>
          <w:color w:val="333333"/>
          <w:sz w:val="21"/>
          <w:szCs w:val="21"/>
        </w:rPr>
        <w:t xml:space="preserve">   {-# </w:t>
      </w:r>
      <w:r w:rsidRPr="00234D6A">
        <w:rPr>
          <w:rFonts w:ascii="Consolas" w:eastAsia="Times New Roman" w:hAnsi="Consolas"/>
          <w:color w:val="4B69C6"/>
          <w:sz w:val="21"/>
          <w:szCs w:val="21"/>
        </w:rPr>
        <w:t>LANGUAGE</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TypeFamilies</w:t>
      </w:r>
      <w:r w:rsidRPr="00234D6A">
        <w:rPr>
          <w:rFonts w:ascii="Consolas" w:eastAsia="Times New Roman" w:hAnsi="Consolas"/>
          <w:color w:val="333333"/>
          <w:sz w:val="21"/>
          <w:szCs w:val="21"/>
        </w:rPr>
        <w:t xml:space="preserve">          #-}</w:t>
      </w:r>
    </w:p>
    <w:p w14:paraId="3F0771BE"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10</w:t>
      </w:r>
      <w:r w:rsidRPr="00234D6A">
        <w:rPr>
          <w:rFonts w:ascii="Consolas" w:eastAsia="Times New Roman" w:hAnsi="Consolas"/>
          <w:color w:val="333333"/>
          <w:sz w:val="21"/>
          <w:szCs w:val="21"/>
        </w:rPr>
        <w:t xml:space="preserve">  </w:t>
      </w:r>
    </w:p>
    <w:p w14:paraId="1BA36975"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11</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module</w:t>
      </w:r>
      <w:r w:rsidRPr="00234D6A">
        <w:rPr>
          <w:rFonts w:ascii="Consolas" w:eastAsia="Times New Roman" w:hAnsi="Consolas"/>
          <w:color w:val="333333"/>
          <w:sz w:val="21"/>
          <w:szCs w:val="21"/>
        </w:rPr>
        <w:t xml:space="preserve"> </w:t>
      </w:r>
      <w:r w:rsidRPr="00234D6A">
        <w:rPr>
          <w:rFonts w:ascii="Consolas" w:eastAsia="Times New Roman" w:hAnsi="Consolas"/>
          <w:b/>
          <w:bCs/>
          <w:color w:val="7A3E9D"/>
          <w:sz w:val="21"/>
          <w:szCs w:val="21"/>
        </w:rPr>
        <w:t>Week06.Trace</w:t>
      </w:r>
    </w:p>
    <w:p w14:paraId="67116267"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333333"/>
          <w:sz w:val="21"/>
          <w:szCs w:val="21"/>
        </w:rPr>
        <w:t>12      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b/>
          <w:bCs/>
          <w:color w:val="AA3731"/>
          <w:sz w:val="21"/>
          <w:szCs w:val="21"/>
        </w:rPr>
        <w:t>testToken</w:t>
      </w:r>
    </w:p>
    <w:p w14:paraId="20F8EC67"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333333"/>
          <w:sz w:val="21"/>
          <w:szCs w:val="21"/>
        </w:rPr>
        <w:t>13      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where</w:t>
      </w:r>
    </w:p>
    <w:p w14:paraId="0891DCE0"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14</w:t>
      </w:r>
      <w:r w:rsidRPr="00234D6A">
        <w:rPr>
          <w:rFonts w:ascii="Consolas" w:eastAsia="Times New Roman" w:hAnsi="Consolas"/>
          <w:color w:val="333333"/>
          <w:sz w:val="21"/>
          <w:szCs w:val="21"/>
        </w:rPr>
        <w:t xml:space="preserve">  </w:t>
      </w:r>
    </w:p>
    <w:p w14:paraId="5ED32C5A"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15</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Control.</w:t>
      </w:r>
      <w:r w:rsidRPr="00234D6A">
        <w:rPr>
          <w:rFonts w:ascii="Consolas" w:eastAsia="Times New Roman" w:hAnsi="Consolas"/>
          <w:color w:val="9C5D27"/>
          <w:sz w:val="21"/>
          <w:szCs w:val="21"/>
        </w:rPr>
        <w:t>Monad</w:t>
      </w:r>
      <w:r w:rsidRPr="00234D6A">
        <w:rPr>
          <w:rFonts w:ascii="Consolas" w:eastAsia="Times New Roman" w:hAnsi="Consolas"/>
          <w:color w:val="333333"/>
          <w:sz w:val="21"/>
          <w:szCs w:val="21"/>
        </w:rPr>
        <w:t xml:space="preserve">              hiding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fmap</w:t>
      </w:r>
      <w:r w:rsidRPr="00234D6A">
        <w:rPr>
          <w:rFonts w:ascii="Consolas" w:eastAsia="Times New Roman" w:hAnsi="Consolas"/>
          <w:color w:val="777777"/>
          <w:sz w:val="21"/>
          <w:szCs w:val="21"/>
        </w:rPr>
        <w:t>)</w:t>
      </w:r>
    </w:p>
    <w:p w14:paraId="665974A0"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16</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Plutus.</w:t>
      </w:r>
      <w:r w:rsidRPr="00234D6A">
        <w:rPr>
          <w:rFonts w:ascii="Consolas" w:eastAsia="Times New Roman" w:hAnsi="Consolas"/>
          <w:color w:val="9C5D27"/>
          <w:sz w:val="21"/>
          <w:szCs w:val="21"/>
        </w:rPr>
        <w:t>Contract</w:t>
      </w:r>
      <w:r w:rsidRPr="00234D6A">
        <w:rPr>
          <w:rFonts w:ascii="Consolas" w:eastAsia="Times New Roman" w:hAnsi="Consolas"/>
          <w:color w:val="333333"/>
          <w:sz w:val="21"/>
          <w:szCs w:val="21"/>
        </w:rPr>
        <w:t xml:space="preserve">            as </w:t>
      </w:r>
      <w:r w:rsidRPr="00234D6A">
        <w:rPr>
          <w:rFonts w:ascii="Consolas" w:eastAsia="Times New Roman" w:hAnsi="Consolas"/>
          <w:color w:val="9C5D27"/>
          <w:sz w:val="21"/>
          <w:szCs w:val="21"/>
        </w:rPr>
        <w:t>Contract</w:t>
      </w:r>
    </w:p>
    <w:p w14:paraId="10DC089A"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17</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Plutus.Trace.</w:t>
      </w:r>
      <w:r w:rsidRPr="00234D6A">
        <w:rPr>
          <w:rFonts w:ascii="Consolas" w:eastAsia="Times New Roman" w:hAnsi="Consolas"/>
          <w:color w:val="9C5D27"/>
          <w:sz w:val="21"/>
          <w:szCs w:val="21"/>
        </w:rPr>
        <w:t>Emulator</w:t>
      </w:r>
      <w:r w:rsidRPr="00234D6A">
        <w:rPr>
          <w:rFonts w:ascii="Consolas" w:eastAsia="Times New Roman" w:hAnsi="Consolas"/>
          <w:color w:val="333333"/>
          <w:sz w:val="21"/>
          <w:szCs w:val="21"/>
        </w:rPr>
        <w:t xml:space="preserve">      as </w:t>
      </w:r>
      <w:r w:rsidRPr="00234D6A">
        <w:rPr>
          <w:rFonts w:ascii="Consolas" w:eastAsia="Times New Roman" w:hAnsi="Consolas"/>
          <w:color w:val="9C5D27"/>
          <w:sz w:val="21"/>
          <w:szCs w:val="21"/>
        </w:rPr>
        <w:t>Emulator</w:t>
      </w:r>
    </w:p>
    <w:p w14:paraId="6442B3B1"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18</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PlutusTx.</w:t>
      </w:r>
      <w:r w:rsidRPr="00234D6A">
        <w:rPr>
          <w:rFonts w:ascii="Consolas" w:eastAsia="Times New Roman" w:hAnsi="Consolas"/>
          <w:color w:val="9C5D27"/>
          <w:sz w:val="21"/>
          <w:szCs w:val="21"/>
        </w:rPr>
        <w:t>Prelude</w:t>
      </w:r>
      <w:r w:rsidRPr="00234D6A">
        <w:rPr>
          <w:rFonts w:ascii="Consolas" w:eastAsia="Times New Roman" w:hAnsi="Consolas"/>
          <w:color w:val="333333"/>
          <w:sz w:val="21"/>
          <w:szCs w:val="21"/>
        </w:rPr>
        <w:t xml:space="preserve">           hiding </w:t>
      </w:r>
      <w:r w:rsidRPr="00234D6A">
        <w:rPr>
          <w:rFonts w:ascii="Consolas" w:eastAsia="Times New Roman" w:hAnsi="Consolas"/>
          <w:color w:val="777777"/>
          <w:sz w:val="21"/>
          <w:szCs w:val="21"/>
        </w:rPr>
        <w:t>(</w:t>
      </w:r>
      <w:r w:rsidRPr="00234D6A">
        <w:rPr>
          <w:rFonts w:ascii="Consolas" w:eastAsia="Times New Roman" w:hAnsi="Consolas"/>
          <w:color w:val="9C5D27"/>
          <w:sz w:val="21"/>
          <w:szCs w:val="21"/>
        </w:rPr>
        <w:t>Semigroup</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unless</w:t>
      </w:r>
      <w:r w:rsidRPr="00234D6A">
        <w:rPr>
          <w:rFonts w:ascii="Consolas" w:eastAsia="Times New Roman" w:hAnsi="Consolas"/>
          <w:color w:val="777777"/>
          <w:sz w:val="21"/>
          <w:szCs w:val="21"/>
        </w:rPr>
        <w:t>)</w:t>
      </w:r>
    </w:p>
    <w:p w14:paraId="6DF46C88"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19</w:t>
      </w:r>
      <w:r w:rsidRPr="00234D6A">
        <w:rPr>
          <w:rFonts w:ascii="Consolas" w:eastAsia="Times New Roman" w:hAnsi="Consolas"/>
          <w:color w:val="333333"/>
          <w:sz w:val="21"/>
          <w:szCs w:val="21"/>
        </w:rPr>
        <w:t xml:space="preserve">  import           </w:t>
      </w:r>
      <w:r w:rsidRPr="00234D6A">
        <w:rPr>
          <w:rFonts w:ascii="Consolas" w:eastAsia="Times New Roman" w:hAnsi="Consolas"/>
          <w:color w:val="9C5D27"/>
          <w:sz w:val="21"/>
          <w:szCs w:val="21"/>
        </w:rPr>
        <w:t>Prelude</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9C5D27"/>
          <w:sz w:val="21"/>
          <w:szCs w:val="21"/>
        </w:rPr>
        <w:t>IO</w:t>
      </w:r>
      <w:r w:rsidRPr="00234D6A">
        <w:rPr>
          <w:rFonts w:ascii="Consolas" w:eastAsia="Times New Roman" w:hAnsi="Consolas"/>
          <w:color w:val="777777"/>
          <w:sz w:val="21"/>
          <w:szCs w:val="21"/>
        </w:rPr>
        <w:t>)</w:t>
      </w:r>
    </w:p>
    <w:p w14:paraId="54F49870"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20</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Wallet.Emulator.</w:t>
      </w:r>
      <w:r w:rsidRPr="00234D6A">
        <w:rPr>
          <w:rFonts w:ascii="Consolas" w:eastAsia="Times New Roman" w:hAnsi="Consolas"/>
          <w:color w:val="9C5D27"/>
          <w:sz w:val="21"/>
          <w:szCs w:val="21"/>
        </w:rPr>
        <w:t>Wallet</w:t>
      </w:r>
    </w:p>
    <w:p w14:paraId="4688E46B"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21</w:t>
      </w:r>
      <w:r w:rsidRPr="00234D6A">
        <w:rPr>
          <w:rFonts w:ascii="Consolas" w:eastAsia="Times New Roman" w:hAnsi="Consolas"/>
          <w:color w:val="333333"/>
          <w:sz w:val="21"/>
          <w:szCs w:val="21"/>
        </w:rPr>
        <w:t xml:space="preserve">  </w:t>
      </w:r>
    </w:p>
    <w:p w14:paraId="0CAFADA6"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22</w:t>
      </w:r>
      <w:r w:rsidRPr="00234D6A">
        <w:rPr>
          <w:rFonts w:ascii="Consolas" w:eastAsia="Times New Roman" w:hAnsi="Consolas"/>
          <w:color w:val="333333"/>
          <w:sz w:val="21"/>
          <w:szCs w:val="21"/>
        </w:rPr>
        <w:t xml:space="preserve">  import           </w:t>
      </w:r>
      <w:r w:rsidRPr="00234D6A">
        <w:rPr>
          <w:rFonts w:ascii="Consolas" w:eastAsia="Times New Roman" w:hAnsi="Consolas"/>
          <w:b/>
          <w:bCs/>
          <w:color w:val="7A3E9D"/>
          <w:sz w:val="21"/>
          <w:szCs w:val="21"/>
        </w:rPr>
        <w:t>Week06.Token.</w:t>
      </w:r>
      <w:r w:rsidRPr="00234D6A">
        <w:rPr>
          <w:rFonts w:ascii="Consolas" w:eastAsia="Times New Roman" w:hAnsi="Consolas"/>
          <w:color w:val="9C5D27"/>
          <w:sz w:val="21"/>
          <w:szCs w:val="21"/>
        </w:rPr>
        <w:t>OffChain</w:t>
      </w:r>
    </w:p>
    <w:p w14:paraId="4AA56570"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23</w:t>
      </w:r>
      <w:r w:rsidRPr="00234D6A">
        <w:rPr>
          <w:rFonts w:ascii="Consolas" w:eastAsia="Times New Roman" w:hAnsi="Consolas"/>
          <w:color w:val="333333"/>
          <w:sz w:val="21"/>
          <w:szCs w:val="21"/>
        </w:rPr>
        <w:t xml:space="preserve">  </w:t>
      </w:r>
    </w:p>
    <w:p w14:paraId="46315301"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24</w:t>
      </w:r>
      <w:r w:rsidRPr="00234D6A">
        <w:rPr>
          <w:rFonts w:ascii="Consolas" w:eastAsia="Times New Roman" w:hAnsi="Consolas"/>
          <w:color w:val="333333"/>
          <w:sz w:val="21"/>
          <w:szCs w:val="21"/>
        </w:rPr>
        <w:t xml:space="preserve">  testToken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A3E9D"/>
          <w:sz w:val="21"/>
          <w:szCs w:val="21"/>
        </w:rPr>
        <w:t>IO</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p>
    <w:p w14:paraId="6D4A149E"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25</w:t>
      </w:r>
      <w:r w:rsidRPr="00234D6A">
        <w:rPr>
          <w:rFonts w:ascii="Consolas" w:eastAsia="Times New Roman" w:hAnsi="Consolas"/>
          <w:color w:val="333333"/>
          <w:sz w:val="21"/>
          <w:szCs w:val="21"/>
        </w:rPr>
        <w:t xml:space="preserve">  testToken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runEmulatorTraceIO tokenTrace</w:t>
      </w:r>
    </w:p>
    <w:p w14:paraId="4E05E7A2"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26</w:t>
      </w:r>
      <w:r w:rsidRPr="00234D6A">
        <w:rPr>
          <w:rFonts w:ascii="Consolas" w:eastAsia="Times New Roman" w:hAnsi="Consolas"/>
          <w:color w:val="333333"/>
          <w:sz w:val="21"/>
          <w:szCs w:val="21"/>
        </w:rPr>
        <w:t xml:space="preserve">  </w:t>
      </w:r>
    </w:p>
    <w:p w14:paraId="539423F7"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27</w:t>
      </w:r>
      <w:r w:rsidRPr="00234D6A">
        <w:rPr>
          <w:rFonts w:ascii="Consolas" w:eastAsia="Times New Roman" w:hAnsi="Consolas"/>
          <w:color w:val="333333"/>
          <w:sz w:val="21"/>
          <w:szCs w:val="21"/>
        </w:rPr>
        <w:t xml:space="preserve">  tokenTrace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A3E9D"/>
          <w:sz w:val="21"/>
          <w:szCs w:val="21"/>
        </w:rPr>
        <w:t>EmulatorTrace</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p>
    <w:p w14:paraId="7534AD11"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lastRenderedPageBreak/>
        <w:t>28</w:t>
      </w:r>
      <w:r w:rsidRPr="00234D6A">
        <w:rPr>
          <w:rFonts w:ascii="Consolas" w:eastAsia="Times New Roman" w:hAnsi="Consolas"/>
          <w:color w:val="333333"/>
          <w:sz w:val="21"/>
          <w:szCs w:val="21"/>
        </w:rPr>
        <w:t xml:space="preserve">  tokenTrace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do</w:t>
      </w:r>
    </w:p>
    <w:p w14:paraId="00E06C6D"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29</w:t>
      </w:r>
      <w:r w:rsidRPr="00234D6A">
        <w:rPr>
          <w:rFonts w:ascii="Consolas" w:eastAsia="Times New Roman" w:hAnsi="Consolas"/>
          <w:color w:val="333333"/>
          <w:sz w:val="21"/>
          <w:szCs w:val="21"/>
        </w:rPr>
        <w:t xml:space="preserve">      </w:t>
      </w:r>
      <w:r w:rsidRPr="00234D6A">
        <w:rPr>
          <w:rFonts w:ascii="Consolas" w:eastAsia="Times New Roman" w:hAnsi="Consolas"/>
          <w:color w:val="4B69C6"/>
          <w:sz w:val="21"/>
          <w:szCs w:val="21"/>
        </w:rPr>
        <w:t>let</w:t>
      </w:r>
      <w:r w:rsidRPr="00234D6A">
        <w:rPr>
          <w:rFonts w:ascii="Consolas" w:eastAsia="Times New Roman" w:hAnsi="Consolas"/>
          <w:color w:val="333333"/>
          <w:sz w:val="21"/>
          <w:szCs w:val="21"/>
        </w:rPr>
        <w:t xml:space="preserve"> w1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knownWallet </w:t>
      </w:r>
      <w:r w:rsidRPr="00234D6A">
        <w:rPr>
          <w:rFonts w:ascii="Consolas" w:eastAsia="Times New Roman" w:hAnsi="Consolas"/>
          <w:color w:val="9C5D27"/>
          <w:sz w:val="21"/>
          <w:szCs w:val="21"/>
        </w:rPr>
        <w:t>1</w:t>
      </w:r>
    </w:p>
    <w:p w14:paraId="7E217F2A" w14:textId="77777777" w:rsid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30</w:t>
      </w:r>
      <w:r w:rsidRPr="00234D6A">
        <w:rPr>
          <w:rFonts w:ascii="Consolas" w:eastAsia="Times New Roman" w:hAnsi="Consolas"/>
          <w:color w:val="333333"/>
          <w:sz w:val="21"/>
          <w:szCs w:val="21"/>
        </w:rPr>
        <w:t xml:space="preserve">      void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activateContractWallet w1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void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mintToken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7A3E9D"/>
          <w:sz w:val="21"/>
          <w:szCs w:val="21"/>
        </w:rPr>
        <w:t>Empty</w:t>
      </w:r>
      <w:r w:rsidRPr="00234D6A">
        <w:rPr>
          <w:rFonts w:ascii="Consolas" w:eastAsia="Times New Roman" w:hAnsi="Consolas"/>
          <w:color w:val="333333"/>
          <w:sz w:val="21"/>
          <w:szCs w:val="21"/>
        </w:rPr>
        <w:t xml:space="preserve"> </w:t>
      </w:r>
    </w:p>
    <w:p w14:paraId="3CAC3FD4" w14:textId="50B76908"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Pr>
          <w:rFonts w:ascii="Consolas" w:eastAsia="Times New Roman" w:hAnsi="Consolas"/>
          <w:color w:val="333333"/>
          <w:sz w:val="21"/>
          <w:szCs w:val="21"/>
        </w:rPr>
        <w:t xml:space="preserve">          </w:t>
      </w:r>
      <w:r w:rsidRPr="00234D6A">
        <w:rPr>
          <w:rFonts w:ascii="Consolas" w:eastAsia="Times New Roman" w:hAnsi="Consolas"/>
          <w:color w:val="9C5D27"/>
          <w:sz w:val="21"/>
          <w:szCs w:val="21"/>
        </w:rPr>
        <w:t>TokenParams</w:t>
      </w:r>
    </w:p>
    <w:p w14:paraId="371984A1"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31</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A3E9D"/>
          <w:sz w:val="21"/>
          <w:szCs w:val="21"/>
        </w:rPr>
        <w:t>tpToken</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448C27"/>
          <w:sz w:val="21"/>
          <w:szCs w:val="21"/>
        </w:rPr>
        <w:t>USDT</w:t>
      </w:r>
      <w:r w:rsidRPr="00234D6A">
        <w:rPr>
          <w:rFonts w:ascii="Consolas" w:eastAsia="Times New Roman" w:hAnsi="Consolas"/>
          <w:color w:val="777777"/>
          <w:sz w:val="21"/>
          <w:szCs w:val="21"/>
        </w:rPr>
        <w:t>"</w:t>
      </w:r>
    </w:p>
    <w:p w14:paraId="6901E6E8"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32</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A3E9D"/>
          <w:sz w:val="21"/>
          <w:szCs w:val="21"/>
        </w:rPr>
        <w:t>tpAmount</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9C5D27"/>
          <w:sz w:val="21"/>
          <w:szCs w:val="21"/>
        </w:rPr>
        <w:t>100_000</w:t>
      </w:r>
    </w:p>
    <w:p w14:paraId="09044AFF"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33</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w:t>
      </w:r>
      <w:r w:rsidRPr="00234D6A">
        <w:rPr>
          <w:rFonts w:ascii="Consolas" w:eastAsia="Times New Roman" w:hAnsi="Consolas"/>
          <w:color w:val="7A3E9D"/>
          <w:sz w:val="21"/>
          <w:szCs w:val="21"/>
        </w:rPr>
        <w:t>tpAddress</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r w:rsidRPr="00234D6A">
        <w:rPr>
          <w:rFonts w:ascii="Consolas" w:eastAsia="Times New Roman" w:hAnsi="Consolas"/>
          <w:color w:val="333333"/>
          <w:sz w:val="21"/>
          <w:szCs w:val="21"/>
        </w:rPr>
        <w:t xml:space="preserve"> mockWalletAddress w1</w:t>
      </w:r>
    </w:p>
    <w:p w14:paraId="04BDBDA8" w14:textId="77777777" w:rsidR="00234D6A" w:rsidRPr="00234D6A" w:rsidRDefault="00234D6A" w:rsidP="00234D6A">
      <w:pPr>
        <w:shd w:val="clear" w:color="auto" w:fill="F5F5F5"/>
        <w:spacing w:before="0" w:after="0" w:line="285" w:lineRule="atLeast"/>
        <w:jc w:val="left"/>
        <w:rPr>
          <w:rFonts w:ascii="Consolas" w:eastAsia="Times New Roman" w:hAnsi="Consolas"/>
          <w:color w:val="333333"/>
          <w:sz w:val="21"/>
          <w:szCs w:val="21"/>
        </w:rPr>
      </w:pPr>
      <w:r w:rsidRPr="00234D6A">
        <w:rPr>
          <w:rFonts w:ascii="Consolas" w:eastAsia="Times New Roman" w:hAnsi="Consolas"/>
          <w:color w:val="9C5D27"/>
          <w:sz w:val="21"/>
          <w:szCs w:val="21"/>
        </w:rPr>
        <w:t>34</w:t>
      </w:r>
      <w:r w:rsidRPr="00234D6A">
        <w:rPr>
          <w:rFonts w:ascii="Consolas" w:eastAsia="Times New Roman" w:hAnsi="Consolas"/>
          <w:color w:val="333333"/>
          <w:sz w:val="21"/>
          <w:szCs w:val="21"/>
        </w:rPr>
        <w:t xml:space="preserve">          </w:t>
      </w:r>
      <w:r w:rsidRPr="00234D6A">
        <w:rPr>
          <w:rFonts w:ascii="Consolas" w:eastAsia="Times New Roman" w:hAnsi="Consolas"/>
          <w:color w:val="777777"/>
          <w:sz w:val="21"/>
          <w:szCs w:val="21"/>
        </w:rPr>
        <w:t>}</w:t>
      </w:r>
    </w:p>
    <w:p w14:paraId="28AC5BAF" w14:textId="6664828E" w:rsidR="009F6C2C" w:rsidRDefault="009F6C2C" w:rsidP="00DF7EC9">
      <w:pPr>
        <w:pStyle w:val="BodyText"/>
        <w:rPr>
          <w:lang w:eastAsia="zh-CN"/>
        </w:rPr>
      </w:pPr>
      <w:r>
        <w:rPr>
          <w:lang w:eastAsia="zh-CN"/>
        </w:rPr>
        <w:t>We can try this out in the Repl and see that we get the newly minted token.</w:t>
      </w:r>
    </w:p>
    <w:p w14:paraId="7E824380" w14:textId="77A30D3F" w:rsidR="009F6C2C" w:rsidRDefault="009F6C2C" w:rsidP="009F6C2C">
      <w:pPr>
        <w:pStyle w:val="SourceCode"/>
      </w:pPr>
      <w:r>
        <w:t>Prelude&gt; testToken</w:t>
      </w:r>
    </w:p>
    <w:p w14:paraId="2B347DBC" w14:textId="4A934788" w:rsidR="0058599A" w:rsidRPr="00AC0AC1" w:rsidRDefault="002F7068" w:rsidP="00DF7EC9">
      <w:pPr>
        <w:pStyle w:val="BodyText"/>
        <w:rPr>
          <w:lang w:eastAsia="zh-CN"/>
        </w:rPr>
      </w:pPr>
      <w:r w:rsidRPr="00AC0AC1">
        <w:rPr>
          <w:lang w:eastAsia="zh-CN"/>
        </w:rPr>
        <w:t xml:space="preserve">The </w:t>
      </w:r>
      <w:r w:rsidRPr="00AC0AC1">
        <w:rPr>
          <w:i/>
          <w:lang w:eastAsia="zh-CN"/>
        </w:rPr>
        <w:t>mintToken</w:t>
      </w:r>
      <w:r w:rsidRPr="00AC0AC1">
        <w:rPr>
          <w:lang w:eastAsia="zh-CN"/>
        </w:rPr>
        <w:t xml:space="preserve"> contract does not return any information to the user and it does not have any endpoints. </w:t>
      </w:r>
      <w:r w:rsidR="006A52DC" w:rsidRPr="00AC0AC1">
        <w:rPr>
          <w:lang w:eastAsia="zh-CN"/>
        </w:rPr>
        <w:t xml:space="preserve">Let's look now at a second contract from the </w:t>
      </w:r>
      <w:r w:rsidR="006A52DC" w:rsidRPr="00AC0AC1">
        <w:rPr>
          <w:i/>
          <w:lang w:eastAsia="zh-CN"/>
        </w:rPr>
        <w:t>week06/Monitor.hs</w:t>
      </w:r>
      <w:r w:rsidR="006A52DC" w:rsidRPr="00AC0AC1">
        <w:rPr>
          <w:lang w:eastAsia="zh-CN"/>
        </w:rPr>
        <w:t xml:space="preserve"> example. </w:t>
      </w:r>
      <w:r w:rsidR="00F35723" w:rsidRPr="00AC0AC1">
        <w:rPr>
          <w:lang w:eastAsia="zh-CN"/>
        </w:rPr>
        <w:t>It's a long running contract</w:t>
      </w:r>
      <w:r w:rsidR="002F18C4" w:rsidRPr="00AC0AC1">
        <w:rPr>
          <w:lang w:eastAsia="zh-CN"/>
        </w:rPr>
        <w:t xml:space="preserve"> that monitors an address that is i</w:t>
      </w:r>
      <w:r w:rsidR="00F35723" w:rsidRPr="00AC0AC1">
        <w:rPr>
          <w:lang w:eastAsia="zh-CN"/>
        </w:rPr>
        <w:t xml:space="preserve">n contrast to the previous example where the mint </w:t>
      </w:r>
      <w:r w:rsidR="005C3475" w:rsidRPr="00AC0AC1">
        <w:rPr>
          <w:lang w:eastAsia="zh-CN"/>
        </w:rPr>
        <w:t>immediately</w:t>
      </w:r>
      <w:r w:rsidR="00F35723" w:rsidRPr="00AC0AC1">
        <w:rPr>
          <w:lang w:eastAsia="zh-CN"/>
        </w:rPr>
        <w:t xml:space="preserve"> return</w:t>
      </w:r>
      <w:r w:rsidR="0011459E" w:rsidRPr="00AC0AC1">
        <w:rPr>
          <w:lang w:eastAsia="zh-CN"/>
        </w:rPr>
        <w:t>s</w:t>
      </w:r>
      <w:r w:rsidR="00F35723" w:rsidRPr="00AC0AC1">
        <w:rPr>
          <w:lang w:eastAsia="zh-CN"/>
        </w:rPr>
        <w:t xml:space="preserve"> the result. </w:t>
      </w:r>
      <w:r w:rsidR="005C3475" w:rsidRPr="00AC0AC1">
        <w:rPr>
          <w:lang w:eastAsia="zh-CN"/>
        </w:rPr>
        <w:t>Let’s have a look at</w:t>
      </w:r>
      <w:r w:rsidR="006A52DC" w:rsidRPr="00AC0AC1">
        <w:rPr>
          <w:lang w:eastAsia="zh-CN"/>
        </w:rPr>
        <w:t xml:space="preserve"> the code.</w:t>
      </w:r>
    </w:p>
    <w:p w14:paraId="40AD2293"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4D14309A"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1A995D90"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8A71A15"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0DA05706"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5B3727EB"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6E0338B0"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0CA29B5F"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Week06.Monitor</w:t>
      </w:r>
    </w:p>
    <w:p w14:paraId="552F407C"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monitor</w:t>
      </w:r>
    </w:p>
    <w:p w14:paraId="10C9BF00"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6B11055"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71CC6298"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Functor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void</w:t>
      </w:r>
      <w:r w:rsidRPr="00AC0AC1">
        <w:rPr>
          <w:rFonts w:ascii="Consolas" w:eastAsia="Times New Roman" w:hAnsi="Consolas"/>
          <w:color w:val="777777"/>
          <w:sz w:val="21"/>
          <w:szCs w:val="21"/>
        </w:rPr>
        <w:t>)</w:t>
      </w:r>
    </w:p>
    <w:p w14:paraId="48EF59A1"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214E4B6F"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3B0A1E9"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3A405783"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516A1DB2"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6F021F16"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3F6F7EA3"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p>
    <w:p w14:paraId="3359FF91"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monitor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1EAE3B0A"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monitor 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2AC6C8B" w14:textId="77777777" w:rsidR="008A67D8"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started monitoring address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D1BAE8D" w14:textId="0B9AC135" w:rsidR="0058599A" w:rsidRPr="00AC0AC1" w:rsidRDefault="008A67D8"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58599A" w:rsidRPr="00AC0AC1">
        <w:rPr>
          <w:rFonts w:ascii="Consolas" w:eastAsia="Times New Roman" w:hAnsi="Consolas"/>
          <w:color w:val="333333"/>
          <w:sz w:val="21"/>
          <w:szCs w:val="21"/>
        </w:rPr>
        <w:t>show addr</w:t>
      </w:r>
    </w:p>
    <w:p w14:paraId="4A040860"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go</w:t>
      </w:r>
    </w:p>
    <w:p w14:paraId="17C22AB6"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EED47CF"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FE892D0"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addr</w:t>
      </w:r>
    </w:p>
    <w:p w14:paraId="5854FB65"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foldl'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o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_ciTxOutValue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mempty utxos</w:t>
      </w:r>
    </w:p>
    <w:p w14:paraId="4F3D369F"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v</w:t>
      </w:r>
    </w:p>
    <w:p w14:paraId="7A653EEF"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waitNSlots </w:t>
      </w:r>
      <w:r w:rsidRPr="00AC0AC1">
        <w:rPr>
          <w:rFonts w:ascii="Consolas" w:eastAsia="Times New Roman" w:hAnsi="Consolas"/>
          <w:color w:val="9C5D27"/>
          <w:sz w:val="21"/>
          <w:szCs w:val="21"/>
        </w:rPr>
        <w:t>1</w:t>
      </w:r>
    </w:p>
    <w:p w14:paraId="192C5A7A" w14:textId="77777777" w:rsidR="0058599A" w:rsidRPr="00AC0AC1" w:rsidRDefault="0058599A" w:rsidP="0058599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go</w:t>
      </w:r>
    </w:p>
    <w:p w14:paraId="4871FB0B" w14:textId="77777777" w:rsidR="006A52DC" w:rsidRPr="00AC0AC1" w:rsidRDefault="006A52DC" w:rsidP="009737C7">
      <w:pPr>
        <w:pStyle w:val="BodyText"/>
        <w:spacing w:before="0" w:after="0"/>
        <w:rPr>
          <w:lang w:eastAsia="zh-CN"/>
        </w:rPr>
      </w:pPr>
    </w:p>
    <w:p w14:paraId="0CCA39F5" w14:textId="75DF4523" w:rsidR="009737C7" w:rsidRPr="00AC0AC1" w:rsidRDefault="002B38B1" w:rsidP="0043151D">
      <w:pPr>
        <w:pStyle w:val="BodyText"/>
        <w:spacing w:before="0"/>
        <w:rPr>
          <w:lang w:eastAsia="zh-CN"/>
        </w:rPr>
      </w:pPr>
      <w:r w:rsidRPr="00AC0AC1">
        <w:rPr>
          <w:lang w:eastAsia="zh-CN"/>
        </w:rPr>
        <w:t xml:space="preserve">It takes an address as its only argument and then it queries the blockchain </w:t>
      </w:r>
      <w:r w:rsidR="001106D7" w:rsidRPr="00AC0AC1">
        <w:rPr>
          <w:lang w:eastAsia="zh-CN"/>
        </w:rPr>
        <w:t xml:space="preserve">and reports the value sitting at that address. </w:t>
      </w:r>
      <w:r w:rsidR="00706842" w:rsidRPr="00AC0AC1">
        <w:rPr>
          <w:lang w:eastAsia="zh-CN"/>
        </w:rPr>
        <w:t xml:space="preserve">We report this value with the use of the w parameter. </w:t>
      </w:r>
      <w:r w:rsidR="009905CF" w:rsidRPr="00AC0AC1">
        <w:rPr>
          <w:lang w:eastAsia="zh-CN"/>
        </w:rPr>
        <w:t xml:space="preserve">For it we choose the </w:t>
      </w:r>
      <w:r w:rsidR="009905CF" w:rsidRPr="00AC0AC1">
        <w:rPr>
          <w:i/>
          <w:lang w:eastAsia="zh-CN"/>
        </w:rPr>
        <w:t>Last Value</w:t>
      </w:r>
      <w:r w:rsidR="009905CF" w:rsidRPr="00AC0AC1">
        <w:rPr>
          <w:lang w:eastAsia="zh-CN"/>
        </w:rPr>
        <w:t xml:space="preserve"> type that is an instance of monoid type class. </w:t>
      </w:r>
    </w:p>
    <w:p w14:paraId="10921D2A" w14:textId="77777777" w:rsidR="00F21A5B" w:rsidRPr="00AC0AC1" w:rsidRDefault="00F21A5B" w:rsidP="00F21A5B">
      <w:pPr>
        <w:pStyle w:val="SourceCode"/>
        <w:rPr>
          <w:noProof w:val="0"/>
          <w:lang w:val="en-US"/>
        </w:rPr>
      </w:pPr>
      <w:r w:rsidRPr="00AC0AC1">
        <w:rPr>
          <w:noProof w:val="0"/>
          <w:lang w:val="en-US"/>
        </w:rPr>
        <w:t xml:space="preserve">Prelude&gt; import Data.Monoid </w:t>
      </w:r>
    </w:p>
    <w:p w14:paraId="50757D2B" w14:textId="77777777" w:rsidR="00F21A5B" w:rsidRPr="00AC0AC1" w:rsidRDefault="00F21A5B" w:rsidP="00F21A5B">
      <w:pPr>
        <w:pStyle w:val="SourceCode"/>
        <w:rPr>
          <w:noProof w:val="0"/>
          <w:lang w:val="en-US"/>
        </w:rPr>
      </w:pPr>
      <w:r w:rsidRPr="00AC0AC1">
        <w:rPr>
          <w:noProof w:val="0"/>
          <w:lang w:val="en-US"/>
        </w:rPr>
        <w:t xml:space="preserve">Prelude Data.Monoid&gt; :i Last </w:t>
      </w:r>
    </w:p>
    <w:p w14:paraId="464FBB34" w14:textId="77777777" w:rsidR="00F21A5B" w:rsidRPr="00AC0AC1" w:rsidRDefault="00F21A5B" w:rsidP="00F21A5B">
      <w:pPr>
        <w:pStyle w:val="SourceCode"/>
        <w:rPr>
          <w:noProof w:val="0"/>
          <w:lang w:val="en-US"/>
        </w:rPr>
      </w:pPr>
      <w:r w:rsidRPr="00AC0AC1">
        <w:rPr>
          <w:noProof w:val="0"/>
          <w:lang w:val="en-US"/>
        </w:rPr>
        <w:t>type Last :: * -&gt; *</w:t>
      </w:r>
    </w:p>
    <w:p w14:paraId="17C85344" w14:textId="7BCD98E5" w:rsidR="0058599A" w:rsidRPr="00AC0AC1" w:rsidRDefault="00F21A5B" w:rsidP="00F21A5B">
      <w:pPr>
        <w:pStyle w:val="SourceCode"/>
        <w:rPr>
          <w:noProof w:val="0"/>
          <w:lang w:val="en-US"/>
        </w:rPr>
      </w:pPr>
      <w:r w:rsidRPr="00AC0AC1">
        <w:rPr>
          <w:noProof w:val="0"/>
          <w:lang w:val="en-US"/>
        </w:rPr>
        <w:t>newtype Last a = Last {getLast :: Maybe a}</w:t>
      </w:r>
    </w:p>
    <w:p w14:paraId="5C2EF7AE" w14:textId="7B69207A" w:rsidR="00F21A5B" w:rsidRPr="00AC0AC1" w:rsidRDefault="00F21A5B" w:rsidP="0043151D">
      <w:pPr>
        <w:pStyle w:val="BodyText"/>
        <w:spacing w:before="0"/>
        <w:rPr>
          <w:lang w:eastAsia="zh-CN"/>
        </w:rPr>
      </w:pPr>
      <w:r w:rsidRPr="00AC0AC1">
        <w:rPr>
          <w:lang w:eastAsia="zh-CN"/>
        </w:rPr>
        <w:t xml:space="preserve">We see that Last is just a newtype wrapper around a Maybe. </w:t>
      </w:r>
      <w:r w:rsidR="00CC546A" w:rsidRPr="00AC0AC1">
        <w:rPr>
          <w:lang w:eastAsia="zh-CN"/>
        </w:rPr>
        <w:t xml:space="preserve">It changes </w:t>
      </w:r>
      <w:r w:rsidR="008A7EAC" w:rsidRPr="00AC0AC1">
        <w:rPr>
          <w:lang w:eastAsia="zh-CN"/>
        </w:rPr>
        <w:t>the monoid instance of Maybe a and it always keeps the last Just.</w:t>
      </w:r>
    </w:p>
    <w:p w14:paraId="579FECC3" w14:textId="77777777" w:rsidR="008A7EAC" w:rsidRPr="00AC0AC1" w:rsidRDefault="008A7EAC" w:rsidP="008A7EAC">
      <w:pPr>
        <w:pStyle w:val="SourceCode"/>
        <w:rPr>
          <w:noProof w:val="0"/>
          <w:lang w:val="en-US"/>
        </w:rPr>
      </w:pPr>
      <w:r w:rsidRPr="00AC0AC1">
        <w:rPr>
          <w:noProof w:val="0"/>
          <w:lang w:val="en-US"/>
        </w:rPr>
        <w:t>Prelude Data.Monoid&gt; mempty :: Last Char</w:t>
      </w:r>
    </w:p>
    <w:p w14:paraId="2D4AE8E8" w14:textId="77777777" w:rsidR="008A7EAC" w:rsidRPr="00AC0AC1" w:rsidRDefault="008A7EAC" w:rsidP="008A7EAC">
      <w:pPr>
        <w:pStyle w:val="SourceCode"/>
        <w:rPr>
          <w:noProof w:val="0"/>
          <w:lang w:val="en-US"/>
        </w:rPr>
      </w:pPr>
      <w:r w:rsidRPr="00AC0AC1">
        <w:rPr>
          <w:noProof w:val="0"/>
          <w:lang w:val="en-US"/>
        </w:rPr>
        <w:t>Last {getLast = Nothing}</w:t>
      </w:r>
    </w:p>
    <w:p w14:paraId="2DD5CD9F" w14:textId="77777777" w:rsidR="008A7EAC" w:rsidRPr="00AC0AC1" w:rsidRDefault="008A7EAC" w:rsidP="008A7EAC">
      <w:pPr>
        <w:pStyle w:val="SourceCode"/>
        <w:rPr>
          <w:noProof w:val="0"/>
          <w:lang w:val="en-US"/>
        </w:rPr>
      </w:pPr>
      <w:r w:rsidRPr="00AC0AC1">
        <w:rPr>
          <w:noProof w:val="0"/>
          <w:lang w:val="en-US"/>
        </w:rPr>
        <w:t>Prelude Data.Monoid&gt; Last (Just 'a') &lt;&gt; Last (Just 'b')</w:t>
      </w:r>
    </w:p>
    <w:p w14:paraId="58F2F335" w14:textId="7E3E0F38" w:rsidR="008A7EAC" w:rsidRPr="00AC0AC1" w:rsidRDefault="008A7EAC" w:rsidP="008A7EAC">
      <w:pPr>
        <w:pStyle w:val="SourceCode"/>
        <w:rPr>
          <w:noProof w:val="0"/>
          <w:lang w:val="en-US"/>
        </w:rPr>
      </w:pPr>
      <w:r w:rsidRPr="00AC0AC1">
        <w:rPr>
          <w:noProof w:val="0"/>
          <w:lang w:val="en-US"/>
        </w:rPr>
        <w:t>Last {getLast = Just 'b'}</w:t>
      </w:r>
    </w:p>
    <w:p w14:paraId="05313BB1" w14:textId="77777777" w:rsidR="007D0B60" w:rsidRPr="00AC0AC1" w:rsidRDefault="007D0B60" w:rsidP="007D0B60">
      <w:pPr>
        <w:pStyle w:val="SourceCode"/>
        <w:rPr>
          <w:noProof w:val="0"/>
          <w:lang w:val="en-US"/>
        </w:rPr>
      </w:pPr>
      <w:r w:rsidRPr="00AC0AC1">
        <w:rPr>
          <w:noProof w:val="0"/>
          <w:lang w:val="en-US"/>
        </w:rPr>
        <w:t>Prelude Data.Monoid&gt; Last (Just 'a') &lt;&gt; Last (Just 'b') &lt;&gt; Last Nothing</w:t>
      </w:r>
    </w:p>
    <w:p w14:paraId="01E1DF2D" w14:textId="4CCB9C1D" w:rsidR="007D0B60" w:rsidRPr="00AC0AC1" w:rsidRDefault="007D0B60" w:rsidP="007D0B60">
      <w:pPr>
        <w:pStyle w:val="SourceCode"/>
        <w:rPr>
          <w:noProof w:val="0"/>
          <w:lang w:val="en-US"/>
        </w:rPr>
      </w:pPr>
      <w:r w:rsidRPr="00AC0AC1">
        <w:rPr>
          <w:noProof w:val="0"/>
          <w:lang w:val="en-US"/>
        </w:rPr>
        <w:t>Last {getLast = Just 'b'}</w:t>
      </w:r>
    </w:p>
    <w:p w14:paraId="3548DE2A" w14:textId="6ABF4433" w:rsidR="008B3D81" w:rsidRPr="00AC0AC1" w:rsidRDefault="00A607B2" w:rsidP="008B3D81">
      <w:pPr>
        <w:pStyle w:val="BodyText"/>
        <w:spacing w:after="0"/>
        <w:rPr>
          <w:lang w:eastAsia="zh-CN"/>
        </w:rPr>
      </w:pPr>
      <w:r w:rsidRPr="00AC0AC1">
        <w:rPr>
          <w:lang w:eastAsia="zh-CN"/>
        </w:rPr>
        <w:t xml:space="preserve">What we want to do in this code example is to write the last Value found at the given address in regular intervals. </w:t>
      </w:r>
      <w:r w:rsidR="0077739A" w:rsidRPr="00AC0AC1">
        <w:rPr>
          <w:lang w:eastAsia="zh-CN"/>
        </w:rPr>
        <w:t xml:space="preserve">The go function calls itself </w:t>
      </w:r>
      <w:r w:rsidR="00397806" w:rsidRPr="00AC0AC1">
        <w:rPr>
          <w:lang w:eastAsia="zh-CN"/>
        </w:rPr>
        <w:t>recursively</w:t>
      </w:r>
      <w:r w:rsidR="0077739A" w:rsidRPr="00AC0AC1">
        <w:rPr>
          <w:lang w:eastAsia="zh-CN"/>
        </w:rPr>
        <w:t xml:space="preserve"> so it goes on forever</w:t>
      </w:r>
      <w:r w:rsidR="00F713C6" w:rsidRPr="00AC0AC1">
        <w:rPr>
          <w:lang w:eastAsia="zh-CN"/>
        </w:rPr>
        <w:t xml:space="preserve"> </w:t>
      </w:r>
      <w:r w:rsidR="009F236B" w:rsidRPr="00AC0AC1">
        <w:rPr>
          <w:lang w:eastAsia="zh-CN"/>
        </w:rPr>
        <w:t>(</w:t>
      </w:r>
      <w:r w:rsidR="00F713C6" w:rsidRPr="00AC0AC1">
        <w:rPr>
          <w:lang w:eastAsia="zh-CN"/>
        </w:rPr>
        <w:t>25-30)</w:t>
      </w:r>
      <w:r w:rsidR="0077739A" w:rsidRPr="00AC0AC1">
        <w:rPr>
          <w:lang w:eastAsia="zh-CN"/>
        </w:rPr>
        <w:t>.</w:t>
      </w:r>
      <w:r w:rsidR="00F713C6" w:rsidRPr="00AC0AC1">
        <w:rPr>
          <w:lang w:eastAsia="zh-CN"/>
        </w:rPr>
        <w:t xml:space="preserve"> </w:t>
      </w:r>
      <w:r w:rsidR="00CF556D" w:rsidRPr="00AC0AC1">
        <w:rPr>
          <w:lang w:eastAsia="zh-CN"/>
        </w:rPr>
        <w:t xml:space="preserve">In each iteration we first find </w:t>
      </w:r>
      <w:r w:rsidR="007F4991" w:rsidRPr="00AC0AC1">
        <w:rPr>
          <w:lang w:eastAsia="zh-CN"/>
        </w:rPr>
        <w:t xml:space="preserve">all UTXOs at the given address. We want to find the value contained at this address so we fold over the UTXOs </w:t>
      </w:r>
      <w:r w:rsidR="0092493D" w:rsidRPr="00AC0AC1">
        <w:rPr>
          <w:lang w:eastAsia="zh-CN"/>
        </w:rPr>
        <w:t xml:space="preserve">to add the values from them to a single parameter. </w:t>
      </w:r>
      <w:r w:rsidR="00C633EC" w:rsidRPr="00AC0AC1">
        <w:rPr>
          <w:lang w:eastAsia="zh-CN"/>
        </w:rPr>
        <w:t xml:space="preserve">We use the accumulator w in the lambda function and add to it the value from a single UTXO </w:t>
      </w:r>
      <w:r w:rsidR="009F236B" w:rsidRPr="00AC0AC1">
        <w:rPr>
          <w:lang w:eastAsia="zh-CN"/>
        </w:rPr>
        <w:t>(</w:t>
      </w:r>
      <w:r w:rsidR="00C633EC" w:rsidRPr="00AC0AC1">
        <w:rPr>
          <w:lang w:eastAsia="zh-CN"/>
        </w:rPr>
        <w:t xml:space="preserve">27). </w:t>
      </w:r>
      <w:r w:rsidR="002B73A5" w:rsidRPr="00AC0AC1">
        <w:rPr>
          <w:lang w:eastAsia="zh-CN"/>
        </w:rPr>
        <w:t xml:space="preserve">Then we tell the value and wait for one slot before repeating the process. </w:t>
      </w:r>
      <w:r w:rsidR="0083766F" w:rsidRPr="00AC0AC1">
        <w:rPr>
          <w:lang w:eastAsia="zh-CN"/>
        </w:rPr>
        <w:t>So,</w:t>
      </w:r>
      <w:r w:rsidR="00717755" w:rsidRPr="00AC0AC1">
        <w:rPr>
          <w:lang w:eastAsia="zh-CN"/>
        </w:rPr>
        <w:t xml:space="preserve"> every slot this will update the observable </w:t>
      </w:r>
      <w:r w:rsidR="00DA71B9" w:rsidRPr="00AC0AC1">
        <w:rPr>
          <w:lang w:eastAsia="zh-CN"/>
        </w:rPr>
        <w:t>state</w:t>
      </w:r>
      <w:r w:rsidR="00717755" w:rsidRPr="00AC0AC1">
        <w:rPr>
          <w:lang w:eastAsia="zh-CN"/>
        </w:rPr>
        <w:t xml:space="preserve"> contained in the w parameter value. </w:t>
      </w:r>
    </w:p>
    <w:p w14:paraId="088BDEB4" w14:textId="481F87B8" w:rsidR="008B3D81" w:rsidRPr="00AC0AC1" w:rsidRDefault="008B3D81" w:rsidP="008B3D81">
      <w:pPr>
        <w:pStyle w:val="Heading2"/>
        <w:rPr>
          <w:lang w:val="en-US"/>
        </w:rPr>
      </w:pPr>
      <w:bookmarkStart w:id="79" w:name="_Toc102838248"/>
      <w:r w:rsidRPr="00AC0AC1">
        <w:rPr>
          <w:lang w:val="en-US"/>
        </w:rPr>
        <w:t>Minting with the PAB</w:t>
      </w:r>
      <w:bookmarkEnd w:id="79"/>
    </w:p>
    <w:p w14:paraId="73B21307" w14:textId="1BE108C9" w:rsidR="00707A25" w:rsidRPr="00AC0AC1" w:rsidRDefault="00E50A3F" w:rsidP="0062793D">
      <w:pPr>
        <w:pStyle w:val="BodyText"/>
        <w:spacing w:before="0"/>
        <w:rPr>
          <w:lang w:eastAsia="zh-CN"/>
        </w:rPr>
      </w:pPr>
      <w:r w:rsidRPr="00AC0AC1">
        <w:rPr>
          <w:lang w:eastAsia="zh-CN"/>
        </w:rPr>
        <w:t xml:space="preserve">We will use now the code from the </w:t>
      </w:r>
      <w:r w:rsidRPr="00AC0AC1">
        <w:rPr>
          <w:i/>
          <w:lang w:eastAsia="zh-CN"/>
        </w:rPr>
        <w:t>week06/PAB.hs</w:t>
      </w:r>
      <w:r w:rsidRPr="00AC0AC1">
        <w:rPr>
          <w:lang w:eastAsia="zh-CN"/>
        </w:rPr>
        <w:t xml:space="preserve"> file to hook up our minting and monitor contracts to the PAB. </w:t>
      </w:r>
      <w:r w:rsidR="0062793D" w:rsidRPr="00AC0AC1">
        <w:rPr>
          <w:lang w:eastAsia="zh-CN"/>
        </w:rPr>
        <w:t>Let's look at the code.</w:t>
      </w:r>
    </w:p>
    <w:p w14:paraId="0B85630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733E4C6"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3CDC376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67454799"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67D89DBC"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p>
    <w:p w14:paraId="7C281760"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Week06.PAB</w:t>
      </w:r>
    </w:p>
    <w:p w14:paraId="2915B52A"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p>
    <w:p w14:paraId="40D3C654"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 xml:space="preserve">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176C5597"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21C49DD"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024A6C1F"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7C2283A7"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Data.OpenApi.</w:t>
      </w:r>
      <w:r w:rsidRPr="00AC0AC1">
        <w:rPr>
          <w:rFonts w:ascii="Consolas" w:eastAsia="Times New Roman" w:hAnsi="Consolas"/>
          <w:color w:val="9C5D27"/>
          <w:sz w:val="21"/>
          <w:szCs w:val="21"/>
        </w:rPr>
        <w: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532185D2"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4817A646"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Address</w:t>
      </w:r>
      <w:r w:rsidRPr="00AC0AC1">
        <w:rPr>
          <w:rFonts w:ascii="Consolas" w:eastAsia="Times New Roman" w:hAnsi="Consolas"/>
          <w:color w:val="777777"/>
          <w:sz w:val="21"/>
          <w:szCs w:val="21"/>
        </w:rPr>
        <w:t>)</w:t>
      </w:r>
    </w:p>
    <w:p w14:paraId="11607B26"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Empty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HasDefinitions</w:t>
      </w:r>
      <w:r w:rsidRPr="00AC0AC1">
        <w:rPr>
          <w:rFonts w:ascii="Consolas" w:eastAsia="Times New Roman" w:hAnsi="Consolas"/>
          <w:color w:val="333333"/>
          <w:sz w:val="21"/>
          <w:szCs w:val="21"/>
        </w:rPr>
        <w:t xml:space="preserve"> </w:t>
      </w:r>
    </w:p>
    <w:p w14:paraId="4E52B53A" w14:textId="510337F0"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endpointsToSchemas</w:t>
      </w:r>
      <w:r w:rsidRPr="00AC0AC1">
        <w:rPr>
          <w:rFonts w:ascii="Consolas" w:eastAsia="Times New Roman" w:hAnsi="Consolas"/>
          <w:color w:val="777777"/>
          <w:sz w:val="21"/>
          <w:szCs w:val="21"/>
        </w:rPr>
        <w:t>)</w:t>
      </w:r>
    </w:p>
    <w:p w14:paraId="55FF5E3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Prettyprinter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r w:rsidRPr="00AC0AC1">
        <w:rPr>
          <w:rFonts w:ascii="Consolas" w:eastAsia="Times New Roman" w:hAnsi="Consolas"/>
          <w:color w:val="777777"/>
          <w:sz w:val="21"/>
          <w:szCs w:val="21"/>
        </w:rPr>
        <w:t>)</w:t>
      </w:r>
    </w:p>
    <w:p w14:paraId="0385DCBD"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knownWallet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0CD5BC3" w14:textId="4D1226FD"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mockWalletAddress</w:t>
      </w:r>
      <w:r w:rsidRPr="00AC0AC1">
        <w:rPr>
          <w:rFonts w:ascii="Consolas" w:eastAsia="Times New Roman" w:hAnsi="Consolas"/>
          <w:color w:val="777777"/>
          <w:sz w:val="21"/>
          <w:szCs w:val="21"/>
        </w:rPr>
        <w:t>)</w:t>
      </w:r>
    </w:p>
    <w:p w14:paraId="21461924"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193F30A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Monitor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Monitor</w:t>
      </w:r>
    </w:p>
    <w:p w14:paraId="28394CF5"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Week06.Token.</w:t>
      </w:r>
      <w:r w:rsidRPr="00AC0AC1">
        <w:rPr>
          <w:rFonts w:ascii="Consolas" w:eastAsia="Times New Roman" w:hAnsi="Consolas"/>
          <w:color w:val="9C5D27"/>
          <w:sz w:val="21"/>
          <w:szCs w:val="21"/>
        </w:rPr>
        <w:t>OffChain</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Token</w:t>
      </w:r>
    </w:p>
    <w:p w14:paraId="394A1CE2"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p>
    <w:p w14:paraId="6B42E7AF"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9C5D27"/>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Monitor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Address</w:t>
      </w:r>
    </w:p>
    <w:p w14:paraId="00BF1FC3"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3F3220A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p>
    <w:p w14:paraId="011AA173"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5B0795D"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pretty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p>
    <w:p w14:paraId="0E2CD4A8"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p>
    <w:p w14:paraId="68E6F763"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HasDefinitions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FAD804E"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p>
    <w:p w14:paraId="3E202D64"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getDefinitions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Mint</w:t>
      </w:r>
      <w:r w:rsidRPr="00AC0AC1">
        <w:rPr>
          <w:rFonts w:ascii="Consolas" w:eastAsia="Times New Roman" w:hAnsi="Consolas"/>
          <w:color w:val="333333"/>
          <w:sz w:val="21"/>
          <w:szCs w:val="21"/>
        </w:rPr>
        <w:t xml:space="preserve"> exampleTP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Monitor</w:t>
      </w:r>
      <w:r w:rsidRPr="00AC0AC1">
        <w:rPr>
          <w:rFonts w:ascii="Consolas" w:eastAsia="Times New Roman" w:hAnsi="Consolas"/>
          <w:color w:val="333333"/>
          <w:sz w:val="21"/>
          <w:szCs w:val="21"/>
        </w:rPr>
        <w:t xml:space="preserve"> exampleAddr</w:t>
      </w:r>
      <w:r w:rsidRPr="00AC0AC1">
        <w:rPr>
          <w:rFonts w:ascii="Consolas" w:eastAsia="Times New Roman" w:hAnsi="Consolas"/>
          <w:color w:val="777777"/>
          <w:sz w:val="21"/>
          <w:szCs w:val="21"/>
        </w:rPr>
        <w:t>]</w:t>
      </w:r>
    </w:p>
    <w:p w14:paraId="737A354F"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325C0BB0"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getContract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Mint</w:t>
      </w:r>
      <w:r w:rsidRPr="00AC0AC1">
        <w:rPr>
          <w:rFonts w:ascii="Consolas" w:eastAsia="Times New Roman" w:hAnsi="Consolas"/>
          <w:color w:val="333333"/>
          <w:sz w:val="21"/>
          <w:szCs w:val="21"/>
        </w:rPr>
        <w:t xml:space="preserve"> tp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333333"/>
          <w:sz w:val="21"/>
          <w:szCs w:val="21"/>
        </w:rPr>
        <w:t xml:space="preserve">mintToken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tp</w:t>
      </w:r>
    </w:p>
    <w:p w14:paraId="10393FAC"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getContract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Monitor</w:t>
      </w:r>
      <w:r w:rsidRPr="00AC0AC1">
        <w:rPr>
          <w:rFonts w:ascii="Consolas" w:eastAsia="Times New Roman" w:hAnsi="Consolas"/>
          <w:color w:val="333333"/>
          <w:sz w:val="21"/>
          <w:szCs w:val="21"/>
        </w:rPr>
        <w:t xml:space="preserve"> addr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Monitor.</w:t>
      </w:r>
      <w:r w:rsidRPr="00AC0AC1">
        <w:rPr>
          <w:rFonts w:ascii="Consolas" w:eastAsia="Times New Roman" w:hAnsi="Consolas"/>
          <w:color w:val="333333"/>
          <w:sz w:val="21"/>
          <w:szCs w:val="21"/>
        </w:rPr>
        <w:t>monitor addr</w:t>
      </w:r>
    </w:p>
    <w:p w14:paraId="7F4C7010"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32741A10"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getSchema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endpointsToSchemas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Empty</w:t>
      </w:r>
    </w:p>
    <w:p w14:paraId="2B18A238"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p>
    <w:p w14:paraId="6B13FFFB"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exampleAddr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p>
    <w:p w14:paraId="79501E84"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exampleAddr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1</w:t>
      </w:r>
    </w:p>
    <w:p w14:paraId="11AFA22C"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19ED1AF9"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exampleTP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7A3E9D"/>
          <w:sz w:val="21"/>
          <w:szCs w:val="21"/>
        </w:rPr>
        <w:t>TokenParams</w:t>
      </w:r>
    </w:p>
    <w:p w14:paraId="383083A5"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exampleTP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9C5D27"/>
          <w:sz w:val="21"/>
          <w:szCs w:val="21"/>
        </w:rPr>
        <w:t>TokenParams</w:t>
      </w:r>
    </w:p>
    <w:p w14:paraId="38372BD5"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7A3E9D"/>
          <w:sz w:val="21"/>
          <w:szCs w:val="21"/>
        </w:rPr>
        <w:t>tpAddress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exampleAddr</w:t>
      </w:r>
    </w:p>
    <w:p w14:paraId="37994A85"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7A3E9D"/>
          <w:sz w:val="21"/>
          <w:szCs w:val="21"/>
        </w:rPr>
        <w:t>tpAmount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123456</w:t>
      </w:r>
    </w:p>
    <w:p w14:paraId="0ECC9661"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Token.</w:t>
      </w:r>
      <w:r w:rsidRPr="00AC0AC1">
        <w:rPr>
          <w:rFonts w:ascii="Consolas" w:eastAsia="Times New Roman" w:hAnsi="Consolas"/>
          <w:color w:val="7A3E9D"/>
          <w:sz w:val="21"/>
          <w:szCs w:val="21"/>
        </w:rPr>
        <w:t>tpToken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PPP</w:t>
      </w:r>
      <w:r w:rsidRPr="00AC0AC1">
        <w:rPr>
          <w:rFonts w:ascii="Consolas" w:eastAsia="Times New Roman" w:hAnsi="Consolas"/>
          <w:color w:val="777777"/>
          <w:sz w:val="21"/>
          <w:szCs w:val="21"/>
        </w:rPr>
        <w:t>"</w:t>
      </w:r>
    </w:p>
    <w:p w14:paraId="59B1B458" w14:textId="77777777" w:rsidR="0062793D" w:rsidRPr="00AC0AC1" w:rsidRDefault="0062793D" w:rsidP="0062793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5CD9BDB" w14:textId="77777777" w:rsidR="0062793D" w:rsidRPr="00AC0AC1" w:rsidRDefault="0062793D" w:rsidP="008B3D81">
      <w:pPr>
        <w:pStyle w:val="BodyText"/>
        <w:spacing w:before="0" w:after="0"/>
        <w:rPr>
          <w:lang w:eastAsia="zh-CN"/>
        </w:rPr>
      </w:pPr>
    </w:p>
    <w:p w14:paraId="231AD3E6" w14:textId="2D71A069" w:rsidR="0062793D" w:rsidRPr="00AC0AC1" w:rsidRDefault="0083766F" w:rsidP="006E1F31">
      <w:pPr>
        <w:pStyle w:val="BodyText"/>
        <w:spacing w:before="0"/>
        <w:rPr>
          <w:lang w:eastAsia="zh-CN"/>
        </w:rPr>
      </w:pPr>
      <w:r w:rsidRPr="00AC0AC1">
        <w:rPr>
          <w:lang w:eastAsia="zh-CN"/>
        </w:rPr>
        <w:t>First,</w:t>
      </w:r>
      <w:r w:rsidR="00A00990" w:rsidRPr="00AC0AC1">
        <w:rPr>
          <w:lang w:eastAsia="zh-CN"/>
        </w:rPr>
        <w:t xml:space="preserve"> we import our monitor and minting examples </w:t>
      </w:r>
      <w:r w:rsidR="009F236B" w:rsidRPr="00AC0AC1">
        <w:rPr>
          <w:lang w:eastAsia="zh-CN"/>
        </w:rPr>
        <w:t>(</w:t>
      </w:r>
      <w:r w:rsidR="00A00990" w:rsidRPr="00AC0AC1">
        <w:rPr>
          <w:lang w:eastAsia="zh-CN"/>
        </w:rPr>
        <w:t xml:space="preserve">19-20). </w:t>
      </w:r>
      <w:r w:rsidR="003643BD" w:rsidRPr="00AC0AC1">
        <w:rPr>
          <w:lang w:eastAsia="zh-CN"/>
        </w:rPr>
        <w:t xml:space="preserve">In the </w:t>
      </w:r>
      <w:r w:rsidR="00397806" w:rsidRPr="00AC0AC1">
        <w:rPr>
          <w:lang w:eastAsia="zh-CN"/>
        </w:rPr>
        <w:t>beginning</w:t>
      </w:r>
      <w:r w:rsidR="003643BD" w:rsidRPr="00AC0AC1">
        <w:rPr>
          <w:lang w:eastAsia="zh-CN"/>
        </w:rPr>
        <w:t xml:space="preserve"> we define a data type called </w:t>
      </w:r>
      <w:r w:rsidR="003643BD" w:rsidRPr="00AC0AC1">
        <w:rPr>
          <w:i/>
          <w:lang w:eastAsia="zh-CN"/>
        </w:rPr>
        <w:t>TokenContracts</w:t>
      </w:r>
      <w:r w:rsidR="003643BD" w:rsidRPr="00AC0AC1">
        <w:rPr>
          <w:lang w:eastAsia="zh-CN"/>
        </w:rPr>
        <w:t xml:space="preserve"> </w:t>
      </w:r>
      <w:r w:rsidR="00DB1469" w:rsidRPr="00AC0AC1">
        <w:rPr>
          <w:lang w:eastAsia="zh-CN"/>
        </w:rPr>
        <w:t>that represents everything a PAB can do</w:t>
      </w:r>
      <w:r w:rsidR="009958C4" w:rsidRPr="00AC0AC1">
        <w:rPr>
          <w:lang w:eastAsia="zh-CN"/>
        </w:rPr>
        <w:t xml:space="preserve"> which means it will define which contracts the PAB will expose</w:t>
      </w:r>
      <w:r w:rsidR="00E210DA" w:rsidRPr="00AC0AC1">
        <w:rPr>
          <w:lang w:eastAsia="zh-CN"/>
        </w:rPr>
        <w:t xml:space="preserve"> </w:t>
      </w:r>
      <w:r w:rsidR="009F236B" w:rsidRPr="00AC0AC1">
        <w:rPr>
          <w:lang w:eastAsia="zh-CN"/>
        </w:rPr>
        <w:t>(</w:t>
      </w:r>
      <w:r w:rsidR="00E210DA" w:rsidRPr="00AC0AC1">
        <w:rPr>
          <w:lang w:eastAsia="zh-CN"/>
        </w:rPr>
        <w:t>22)</w:t>
      </w:r>
      <w:r w:rsidR="00DB1469" w:rsidRPr="00AC0AC1">
        <w:rPr>
          <w:lang w:eastAsia="zh-CN"/>
        </w:rPr>
        <w:t>.</w:t>
      </w:r>
      <w:r w:rsidR="009958C4" w:rsidRPr="00AC0AC1">
        <w:rPr>
          <w:lang w:eastAsia="zh-CN"/>
        </w:rPr>
        <w:t xml:space="preserve"> </w:t>
      </w:r>
      <w:r w:rsidR="00E210DA" w:rsidRPr="00AC0AC1">
        <w:rPr>
          <w:lang w:eastAsia="zh-CN"/>
        </w:rPr>
        <w:t xml:space="preserve">From it we derive a bunch of type classes </w:t>
      </w:r>
      <w:r w:rsidR="009F236B" w:rsidRPr="00AC0AC1">
        <w:rPr>
          <w:lang w:eastAsia="zh-CN"/>
        </w:rPr>
        <w:t>(</w:t>
      </w:r>
      <w:r w:rsidR="00E210DA" w:rsidRPr="00AC0AC1">
        <w:rPr>
          <w:lang w:eastAsia="zh-CN"/>
        </w:rPr>
        <w:t xml:space="preserve">23). </w:t>
      </w:r>
      <w:r w:rsidR="00675505" w:rsidRPr="00AC0AC1">
        <w:rPr>
          <w:lang w:eastAsia="zh-CN"/>
        </w:rPr>
        <w:t xml:space="preserve">We </w:t>
      </w:r>
      <w:r w:rsidR="00675505" w:rsidRPr="00AC0AC1">
        <w:rPr>
          <w:lang w:eastAsia="zh-CN"/>
        </w:rPr>
        <w:lastRenderedPageBreak/>
        <w:t xml:space="preserve">need to define the </w:t>
      </w:r>
      <w:r w:rsidR="00D03740" w:rsidRPr="00AC0AC1">
        <w:rPr>
          <w:i/>
          <w:lang w:eastAsia="zh-CN"/>
        </w:rPr>
        <w:t>P</w:t>
      </w:r>
      <w:r w:rsidR="00675505" w:rsidRPr="00AC0AC1">
        <w:rPr>
          <w:i/>
          <w:lang w:eastAsia="zh-CN"/>
        </w:rPr>
        <w:t>retty</w:t>
      </w:r>
      <w:r w:rsidR="00675505" w:rsidRPr="00AC0AC1">
        <w:rPr>
          <w:lang w:eastAsia="zh-CN"/>
        </w:rPr>
        <w:t xml:space="preserve"> instance for our token contracts</w:t>
      </w:r>
      <w:r w:rsidR="00D03740" w:rsidRPr="00AC0AC1">
        <w:rPr>
          <w:lang w:eastAsia="zh-CN"/>
        </w:rPr>
        <w:t xml:space="preserve"> and use the </w:t>
      </w:r>
      <w:r w:rsidR="00D03740" w:rsidRPr="00AC0AC1">
        <w:rPr>
          <w:i/>
          <w:lang w:eastAsia="zh-CN"/>
        </w:rPr>
        <w:t>viaShow</w:t>
      </w:r>
      <w:r w:rsidR="00D03740" w:rsidRPr="00AC0AC1">
        <w:rPr>
          <w:lang w:eastAsia="zh-CN"/>
        </w:rPr>
        <w:t xml:space="preserve"> function</w:t>
      </w:r>
      <w:r w:rsidR="00675505" w:rsidRPr="00AC0AC1">
        <w:rPr>
          <w:lang w:eastAsia="zh-CN"/>
        </w:rPr>
        <w:t xml:space="preserve">. Then we </w:t>
      </w:r>
      <w:r w:rsidR="00252D32" w:rsidRPr="00AC0AC1">
        <w:rPr>
          <w:lang w:eastAsia="zh-CN"/>
        </w:rPr>
        <w:t xml:space="preserve">need to write an </w:t>
      </w:r>
      <w:r w:rsidR="00397806" w:rsidRPr="00AC0AC1">
        <w:rPr>
          <w:lang w:eastAsia="zh-CN"/>
        </w:rPr>
        <w:t>instance</w:t>
      </w:r>
      <w:r w:rsidR="00252D32" w:rsidRPr="00AC0AC1">
        <w:rPr>
          <w:lang w:eastAsia="zh-CN"/>
        </w:rPr>
        <w:t xml:space="preserve"> for the class </w:t>
      </w:r>
      <w:r w:rsidR="00252D32" w:rsidRPr="00AC0AC1">
        <w:rPr>
          <w:i/>
          <w:lang w:eastAsia="zh-CN"/>
        </w:rPr>
        <w:t>HasDefinitions</w:t>
      </w:r>
      <w:r w:rsidR="00252D32" w:rsidRPr="00AC0AC1">
        <w:rPr>
          <w:lang w:eastAsia="zh-CN"/>
        </w:rPr>
        <w:t xml:space="preserve"> that has 3 methods. One is called </w:t>
      </w:r>
      <w:r w:rsidR="00252D32" w:rsidRPr="00AC0AC1">
        <w:rPr>
          <w:i/>
          <w:lang w:eastAsia="zh-CN"/>
        </w:rPr>
        <w:t>getDefinitions</w:t>
      </w:r>
      <w:r w:rsidR="00252D32" w:rsidRPr="00AC0AC1">
        <w:rPr>
          <w:lang w:eastAsia="zh-CN"/>
        </w:rPr>
        <w:t xml:space="preserve"> that is </w:t>
      </w:r>
      <w:r w:rsidR="00A96684" w:rsidRPr="00AC0AC1">
        <w:rPr>
          <w:lang w:eastAsia="zh-CN"/>
        </w:rPr>
        <w:t xml:space="preserve">a list of values of the token contract type. </w:t>
      </w:r>
      <w:r w:rsidR="00166840" w:rsidRPr="00AC0AC1">
        <w:rPr>
          <w:lang w:eastAsia="zh-CN"/>
        </w:rPr>
        <w:t xml:space="preserve">For the list we use some sample values that we define at the end of our code </w:t>
      </w:r>
      <w:r w:rsidR="009F236B" w:rsidRPr="00AC0AC1">
        <w:rPr>
          <w:lang w:eastAsia="zh-CN"/>
        </w:rPr>
        <w:t>(</w:t>
      </w:r>
      <w:r w:rsidR="00166840" w:rsidRPr="00AC0AC1">
        <w:rPr>
          <w:lang w:eastAsia="zh-CN"/>
        </w:rPr>
        <w:t xml:space="preserve">37-45). </w:t>
      </w:r>
      <w:r w:rsidR="00177FF7" w:rsidRPr="00AC0AC1">
        <w:rPr>
          <w:lang w:eastAsia="zh-CN"/>
        </w:rPr>
        <w:t xml:space="preserve">The </w:t>
      </w:r>
      <w:r w:rsidR="00177FF7" w:rsidRPr="00AC0AC1">
        <w:rPr>
          <w:i/>
          <w:lang w:eastAsia="zh-CN"/>
        </w:rPr>
        <w:t>getContract</w:t>
      </w:r>
      <w:r w:rsidR="00177FF7" w:rsidRPr="00AC0AC1">
        <w:rPr>
          <w:lang w:eastAsia="zh-CN"/>
        </w:rPr>
        <w:t xml:space="preserve"> method tells us which contract should run given a value of the token contracts type</w:t>
      </w:r>
      <w:r w:rsidR="00675830" w:rsidRPr="00AC0AC1">
        <w:rPr>
          <w:lang w:eastAsia="zh-CN"/>
        </w:rPr>
        <w:t xml:space="preserve"> </w:t>
      </w:r>
      <w:r w:rsidR="009F236B" w:rsidRPr="00AC0AC1">
        <w:rPr>
          <w:lang w:eastAsia="zh-CN"/>
        </w:rPr>
        <w:t>(</w:t>
      </w:r>
      <w:r w:rsidR="00675830" w:rsidRPr="00AC0AC1">
        <w:rPr>
          <w:lang w:eastAsia="zh-CN"/>
        </w:rPr>
        <w:t>32-33)</w:t>
      </w:r>
      <w:r w:rsidR="00177FF7" w:rsidRPr="00AC0AC1">
        <w:rPr>
          <w:lang w:eastAsia="zh-CN"/>
        </w:rPr>
        <w:t xml:space="preserve">. </w:t>
      </w:r>
      <w:r w:rsidR="006944F2" w:rsidRPr="00AC0AC1">
        <w:rPr>
          <w:lang w:eastAsia="zh-CN"/>
        </w:rPr>
        <w:t xml:space="preserve">We have to wrap our contract in the </w:t>
      </w:r>
      <w:r w:rsidR="006944F2" w:rsidRPr="00AC0AC1">
        <w:rPr>
          <w:i/>
          <w:lang w:eastAsia="zh-CN"/>
        </w:rPr>
        <w:t>SomeBuiltin</w:t>
      </w:r>
      <w:r w:rsidR="006944F2" w:rsidRPr="00AC0AC1">
        <w:rPr>
          <w:lang w:eastAsia="zh-CN"/>
        </w:rPr>
        <w:t xml:space="preserve"> constructor</w:t>
      </w:r>
      <w:r w:rsidR="00ED4DF5" w:rsidRPr="00AC0AC1">
        <w:rPr>
          <w:lang w:eastAsia="zh-CN"/>
        </w:rPr>
        <w:t xml:space="preserve">. </w:t>
      </w:r>
      <w:r w:rsidRPr="00AC0AC1">
        <w:rPr>
          <w:lang w:eastAsia="zh-CN"/>
        </w:rPr>
        <w:t>Finally,</w:t>
      </w:r>
      <w:r w:rsidR="008C1DBF" w:rsidRPr="00AC0AC1">
        <w:rPr>
          <w:lang w:eastAsia="zh-CN"/>
        </w:rPr>
        <w:t xml:space="preserve"> we provide the empty schema for both contracts where we use the Empty type </w:t>
      </w:r>
      <w:r w:rsidR="009F236B" w:rsidRPr="00AC0AC1">
        <w:rPr>
          <w:lang w:eastAsia="zh-CN"/>
        </w:rPr>
        <w:t>(</w:t>
      </w:r>
      <w:r w:rsidR="008C1DBF" w:rsidRPr="00AC0AC1">
        <w:rPr>
          <w:lang w:eastAsia="zh-CN"/>
        </w:rPr>
        <w:t xml:space="preserve">35). </w:t>
      </w:r>
      <w:r w:rsidR="00FE4F10" w:rsidRPr="00AC0AC1">
        <w:rPr>
          <w:lang w:eastAsia="zh-CN"/>
        </w:rPr>
        <w:t xml:space="preserve">Now we can write an application that starts the PAB with our contracts. </w:t>
      </w:r>
      <w:r w:rsidR="00B44CBE" w:rsidRPr="00AC0AC1">
        <w:rPr>
          <w:lang w:eastAsia="zh-CN"/>
        </w:rPr>
        <w:t xml:space="preserve">The code </w:t>
      </w:r>
      <w:r w:rsidR="001C5CD8" w:rsidRPr="00AC0AC1">
        <w:rPr>
          <w:lang w:eastAsia="zh-CN"/>
        </w:rPr>
        <w:t>can be found</w:t>
      </w:r>
      <w:r w:rsidR="00B44CBE" w:rsidRPr="00AC0AC1">
        <w:rPr>
          <w:lang w:eastAsia="zh-CN"/>
        </w:rPr>
        <w:t xml:space="preserve"> in </w:t>
      </w:r>
      <w:r w:rsidR="00B44CBE" w:rsidRPr="00AC0AC1">
        <w:rPr>
          <w:i/>
          <w:lang w:eastAsia="zh-CN"/>
        </w:rPr>
        <w:t>app/token-pab.hs</w:t>
      </w:r>
      <w:r w:rsidR="00B44CBE" w:rsidRPr="00AC0AC1">
        <w:rPr>
          <w:lang w:eastAsia="zh-CN"/>
        </w:rPr>
        <w:t>.</w:t>
      </w:r>
    </w:p>
    <w:p w14:paraId="6476A82D"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371EB4CB"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DerivingStrategies</w:t>
      </w:r>
      <w:r w:rsidRPr="00AC0AC1">
        <w:rPr>
          <w:rFonts w:ascii="Consolas" w:eastAsia="Times New Roman" w:hAnsi="Consolas"/>
          <w:color w:val="333333"/>
          <w:sz w:val="21"/>
          <w:szCs w:val="21"/>
        </w:rPr>
        <w:t xml:space="preserve"> #-}</w:t>
      </w:r>
    </w:p>
    <w:p w14:paraId="300A9F8C"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2297827F"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976044D"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RankNTypes</w:t>
      </w:r>
      <w:r w:rsidRPr="00AC0AC1">
        <w:rPr>
          <w:rFonts w:ascii="Consolas" w:eastAsia="Times New Roman" w:hAnsi="Consolas"/>
          <w:color w:val="333333"/>
          <w:sz w:val="21"/>
          <w:szCs w:val="21"/>
        </w:rPr>
        <w:t xml:space="preserve">         #-}</w:t>
      </w:r>
    </w:p>
    <w:p w14:paraId="2F8FC05C"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38D360B7"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20321769"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3CB8E333"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1BF0DD04"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025BB2DB"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2E92B37"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p>
    <w:p w14:paraId="162BA48B"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Builtin</w:t>
      </w:r>
    </w:p>
    <w:p w14:paraId="23541E85"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Run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runWith</w:t>
      </w:r>
      <w:r w:rsidRPr="00AC0AC1">
        <w:rPr>
          <w:rFonts w:ascii="Consolas" w:eastAsia="Times New Roman" w:hAnsi="Consolas"/>
          <w:color w:val="777777"/>
          <w:sz w:val="21"/>
          <w:szCs w:val="21"/>
        </w:rPr>
        <w:t>)</w:t>
      </w:r>
    </w:p>
    <w:p w14:paraId="6D23ACBB"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p>
    <w:p w14:paraId="0CA668AA"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PAB</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TokenContracts</w:t>
      </w:r>
      <w:r w:rsidRPr="00AC0AC1">
        <w:rPr>
          <w:rFonts w:ascii="Consolas" w:eastAsia="Times New Roman" w:hAnsi="Consolas"/>
          <w:color w:val="777777"/>
          <w:sz w:val="21"/>
          <w:szCs w:val="21"/>
        </w:rPr>
        <w:t>)</w:t>
      </w:r>
    </w:p>
    <w:p w14:paraId="6709F66E"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043FCE67"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EDE033C"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62EE904" w14:textId="77777777" w:rsidR="006E1F31" w:rsidRPr="00AC0AC1" w:rsidRDefault="006E1F31" w:rsidP="006E1F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runWith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 xml:space="preserve">handleBuiltin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TokenContracts</w:t>
      </w:r>
      <w:r w:rsidRPr="00AC0AC1">
        <w:rPr>
          <w:rFonts w:ascii="Consolas" w:eastAsia="Times New Roman" w:hAnsi="Consolas"/>
          <w:color w:val="777777"/>
          <w:sz w:val="21"/>
          <w:szCs w:val="21"/>
        </w:rPr>
        <w:t>)</w:t>
      </w:r>
    </w:p>
    <w:p w14:paraId="6C69B490" w14:textId="77777777" w:rsidR="00B44CBE" w:rsidRPr="00AC0AC1" w:rsidRDefault="00B44CBE" w:rsidP="008B3D81">
      <w:pPr>
        <w:pStyle w:val="BodyText"/>
        <w:spacing w:before="0" w:after="0"/>
        <w:rPr>
          <w:lang w:eastAsia="zh-CN"/>
        </w:rPr>
      </w:pPr>
    </w:p>
    <w:p w14:paraId="5D8DC59D" w14:textId="0F08A443" w:rsidR="006E1F31" w:rsidRPr="00AC0AC1" w:rsidRDefault="006E1F31" w:rsidP="008B3D81">
      <w:pPr>
        <w:pStyle w:val="BodyText"/>
        <w:spacing w:before="0" w:after="0"/>
        <w:rPr>
          <w:lang w:eastAsia="zh-CN"/>
        </w:rPr>
      </w:pPr>
      <w:r w:rsidRPr="00AC0AC1">
        <w:rPr>
          <w:lang w:eastAsia="zh-CN"/>
        </w:rPr>
        <w:t xml:space="preserve">It's quite simple. All it does it calls the </w:t>
      </w:r>
      <w:r w:rsidRPr="00AC0AC1">
        <w:rPr>
          <w:i/>
          <w:lang w:eastAsia="zh-CN"/>
        </w:rPr>
        <w:t>runWith</w:t>
      </w:r>
      <w:r w:rsidRPr="00AC0AC1">
        <w:rPr>
          <w:lang w:eastAsia="zh-CN"/>
        </w:rPr>
        <w:t xml:space="preserve"> function </w:t>
      </w:r>
      <w:r w:rsidR="00AC70C6" w:rsidRPr="00AC0AC1">
        <w:rPr>
          <w:lang w:eastAsia="zh-CN"/>
        </w:rPr>
        <w:t xml:space="preserve">that takes in the token contracts parameter. This code represents the executable that will start the PAB and it will be specialized to the provided contracts. </w:t>
      </w:r>
      <w:r w:rsidR="007604E8" w:rsidRPr="00AC0AC1">
        <w:rPr>
          <w:lang w:eastAsia="zh-CN"/>
        </w:rPr>
        <w:t xml:space="preserve">But for this to work we have to start some other applications as well. </w:t>
      </w:r>
      <w:r w:rsidR="00DD63EE" w:rsidRPr="00AC0AC1">
        <w:rPr>
          <w:lang w:eastAsia="zh-CN"/>
        </w:rPr>
        <w:t>That are the applications shown in the dApp schema (</w:t>
      </w:r>
      <w:r w:rsidR="00D25155" w:rsidRPr="00AC0AC1">
        <w:rPr>
          <w:lang w:eastAsia="zh-CN"/>
        </w:rPr>
        <w:fldChar w:fldCharType="begin"/>
      </w:r>
      <w:r w:rsidR="00D25155" w:rsidRPr="00AC0AC1">
        <w:rPr>
          <w:lang w:eastAsia="zh-CN"/>
        </w:rPr>
        <w:instrText xml:space="preserve"> REF _Ref100511207 \h </w:instrText>
      </w:r>
      <w:r w:rsidR="00D25155" w:rsidRPr="00AC0AC1">
        <w:rPr>
          <w:lang w:eastAsia="zh-CN"/>
        </w:rPr>
      </w:r>
      <w:r w:rsidR="00D25155" w:rsidRPr="00AC0AC1">
        <w:rPr>
          <w:lang w:eastAsia="zh-CN"/>
        </w:rPr>
        <w:fldChar w:fldCharType="separate"/>
      </w:r>
      <w:r w:rsidR="000A2D3C" w:rsidRPr="00AC0AC1">
        <w:t xml:space="preserve">Figure </w:t>
      </w:r>
      <w:r w:rsidR="000A2D3C">
        <w:rPr>
          <w:noProof/>
        </w:rPr>
        <w:t>26</w:t>
      </w:r>
      <w:r w:rsidR="00D25155" w:rsidRPr="00AC0AC1">
        <w:rPr>
          <w:lang w:eastAsia="zh-CN"/>
        </w:rPr>
        <w:fldChar w:fldCharType="end"/>
      </w:r>
      <w:r w:rsidR="00DD63EE" w:rsidRPr="00AC0AC1">
        <w:rPr>
          <w:lang w:eastAsia="zh-CN"/>
        </w:rPr>
        <w:t>).</w:t>
      </w:r>
      <w:r w:rsidR="00702CDB" w:rsidRPr="00AC0AC1">
        <w:rPr>
          <w:lang w:eastAsia="zh-CN"/>
        </w:rPr>
        <w:t xml:space="preserve"> We </w:t>
      </w:r>
      <w:r w:rsidR="007C3AAA" w:rsidRPr="00AC0AC1">
        <w:rPr>
          <w:lang w:eastAsia="zh-CN"/>
        </w:rPr>
        <w:t>already</w:t>
      </w:r>
      <w:r w:rsidR="00702CDB" w:rsidRPr="00AC0AC1">
        <w:rPr>
          <w:lang w:eastAsia="zh-CN"/>
        </w:rPr>
        <w:t xml:space="preserve"> know how to set up a cardano node. </w:t>
      </w:r>
      <w:r w:rsidR="00313B84" w:rsidRPr="00AC0AC1">
        <w:rPr>
          <w:lang w:eastAsia="zh-CN"/>
        </w:rPr>
        <w:t xml:space="preserve">What we also need is a wallet and the chain index. </w:t>
      </w:r>
      <w:r w:rsidR="002A6F7B" w:rsidRPr="00AC0AC1">
        <w:rPr>
          <w:lang w:eastAsia="zh-CN"/>
        </w:rPr>
        <w:t>In order to set that up we can follow the instructions for the PAB in the plutus-apps git repository:</w:t>
      </w:r>
    </w:p>
    <w:p w14:paraId="2E022A0C" w14:textId="45437B80" w:rsidR="002A6F7B" w:rsidRPr="00AC0AC1" w:rsidRDefault="00000000" w:rsidP="008B3D81">
      <w:pPr>
        <w:pStyle w:val="BodyText"/>
        <w:spacing w:before="0" w:after="0"/>
        <w:rPr>
          <w:sz w:val="23"/>
          <w:szCs w:val="23"/>
          <w:lang w:eastAsia="zh-CN"/>
        </w:rPr>
      </w:pPr>
      <w:hyperlink r:id="rId55" w:history="1">
        <w:r w:rsidR="002A6F7B" w:rsidRPr="00AC0AC1">
          <w:rPr>
            <w:rStyle w:val="Hyperlink"/>
            <w:sz w:val="23"/>
            <w:szCs w:val="23"/>
            <w:lang w:eastAsia="zh-CN"/>
          </w:rPr>
          <w:t>https://github.com/input-output-hk/plutus-apps/blob/main/plutus-pab/test-node/README.md</w:t>
        </w:r>
      </w:hyperlink>
      <w:r w:rsidR="002A6F7B" w:rsidRPr="00AC0AC1">
        <w:rPr>
          <w:sz w:val="23"/>
          <w:szCs w:val="23"/>
          <w:lang w:eastAsia="zh-CN"/>
        </w:rPr>
        <w:t xml:space="preserve"> </w:t>
      </w:r>
    </w:p>
    <w:p w14:paraId="7D8E1E4A" w14:textId="3B498F8B" w:rsidR="007C0022" w:rsidRPr="00AC0AC1" w:rsidRDefault="00AA3162" w:rsidP="007C0022">
      <w:pPr>
        <w:pStyle w:val="BodyText"/>
        <w:rPr>
          <w:lang w:eastAsia="zh-CN"/>
        </w:rPr>
      </w:pPr>
      <w:r w:rsidRPr="00AC0AC1">
        <w:rPr>
          <w:lang w:eastAsia="zh-CN"/>
        </w:rPr>
        <w:t xml:space="preserve">We will look now at these instructions step by step. Our node should </w:t>
      </w:r>
      <w:r w:rsidR="00FB1723" w:rsidRPr="00AC0AC1">
        <w:rPr>
          <w:lang w:eastAsia="zh-CN"/>
        </w:rPr>
        <w:t>already</w:t>
      </w:r>
      <w:r w:rsidRPr="00AC0AC1">
        <w:rPr>
          <w:lang w:eastAsia="zh-CN"/>
        </w:rPr>
        <w:t xml:space="preserve"> be running. </w:t>
      </w:r>
      <w:r w:rsidR="007C0022" w:rsidRPr="00AC0AC1">
        <w:rPr>
          <w:lang w:eastAsia="zh-CN"/>
        </w:rPr>
        <w:t xml:space="preserve">We can start it with the </w:t>
      </w:r>
      <w:r w:rsidR="007C0022" w:rsidRPr="00AC0AC1">
        <w:rPr>
          <w:i/>
          <w:lang w:eastAsia="zh-CN"/>
        </w:rPr>
        <w:t>start-testnet-node.sh</w:t>
      </w:r>
      <w:r w:rsidR="007C0022" w:rsidRPr="00AC0AC1">
        <w:rPr>
          <w:lang w:eastAsia="zh-CN"/>
        </w:rPr>
        <w:t xml:space="preserve"> bash script from the week06 folder:</w:t>
      </w:r>
    </w:p>
    <w:p w14:paraId="67E21327" w14:textId="79541A66" w:rsidR="007C0022" w:rsidRPr="00AC0AC1" w:rsidRDefault="00557A7A" w:rsidP="007C0022">
      <w:pPr>
        <w:pStyle w:val="SourceCode"/>
        <w:rPr>
          <w:noProof w:val="0"/>
          <w:lang w:val="en-US"/>
        </w:rPr>
      </w:pPr>
      <w:r w:rsidRPr="00AC0AC1">
        <w:rPr>
          <w:noProof w:val="0"/>
          <w:lang w:val="en-US"/>
        </w:rPr>
        <w:t xml:space="preserve">$ </w:t>
      </w:r>
      <w:r w:rsidR="007C0022" w:rsidRPr="00AC0AC1">
        <w:rPr>
          <w:noProof w:val="0"/>
          <w:lang w:val="en-US"/>
        </w:rPr>
        <w:t>./start-testnet-node.sh</w:t>
      </w:r>
    </w:p>
    <w:p w14:paraId="61457C01" w14:textId="0B7CCD34" w:rsidR="00557A7A" w:rsidRPr="00AC0AC1" w:rsidRDefault="00AA3162" w:rsidP="007F0F99">
      <w:pPr>
        <w:pStyle w:val="BodyText"/>
        <w:rPr>
          <w:lang w:eastAsia="zh-CN"/>
        </w:rPr>
      </w:pPr>
      <w:r w:rsidRPr="00AC0AC1">
        <w:rPr>
          <w:lang w:eastAsia="zh-CN"/>
        </w:rPr>
        <w:lastRenderedPageBreak/>
        <w:t xml:space="preserve">The next step is the wallet. </w:t>
      </w:r>
      <w:r w:rsidR="00051E9D" w:rsidRPr="00AC0AC1">
        <w:rPr>
          <w:lang w:eastAsia="zh-CN"/>
        </w:rPr>
        <w:t xml:space="preserve">When we are in the nix shell cardano-wallet is available as a command. </w:t>
      </w:r>
      <w:r w:rsidR="00A3059A" w:rsidRPr="00AC0AC1">
        <w:rPr>
          <w:lang w:eastAsia="zh-CN"/>
        </w:rPr>
        <w:t xml:space="preserve">We can use the bash script </w:t>
      </w:r>
      <w:r w:rsidR="00A3059A" w:rsidRPr="00AC0AC1">
        <w:rPr>
          <w:i/>
          <w:lang w:eastAsia="zh-CN"/>
        </w:rPr>
        <w:t>start-testnet-wallet.sh</w:t>
      </w:r>
      <w:r w:rsidR="00A3059A" w:rsidRPr="00AC0AC1">
        <w:rPr>
          <w:lang w:eastAsia="zh-CN"/>
        </w:rPr>
        <w:t xml:space="preserve"> to start the wallet</w:t>
      </w:r>
      <w:r w:rsidR="0041266E" w:rsidRPr="00AC0AC1">
        <w:rPr>
          <w:lang w:eastAsia="zh-CN"/>
        </w:rPr>
        <w:t xml:space="preserve"> backend</w:t>
      </w:r>
      <w:r w:rsidR="00A3059A" w:rsidRPr="00AC0AC1">
        <w:rPr>
          <w:lang w:eastAsia="zh-CN"/>
        </w:rPr>
        <w:t xml:space="preserve"> from the nix shell. </w:t>
      </w:r>
      <w:r w:rsidR="00557A7A" w:rsidRPr="00AC0AC1">
        <w:rPr>
          <w:lang w:eastAsia="zh-CN"/>
        </w:rPr>
        <w:t xml:space="preserve">Before we run the </w:t>
      </w:r>
      <w:r w:rsidR="0083766F" w:rsidRPr="00AC0AC1">
        <w:rPr>
          <w:lang w:eastAsia="zh-CN"/>
        </w:rPr>
        <w:t>command,</w:t>
      </w:r>
      <w:r w:rsidR="00557A7A" w:rsidRPr="00AC0AC1">
        <w:rPr>
          <w:lang w:eastAsia="zh-CN"/>
        </w:rPr>
        <w:t xml:space="preserve"> we have to again source the </w:t>
      </w:r>
      <w:r w:rsidR="00557A7A" w:rsidRPr="00AC0AC1">
        <w:rPr>
          <w:i/>
          <w:lang w:eastAsia="zh-CN"/>
        </w:rPr>
        <w:t>env.sh</w:t>
      </w:r>
      <w:r w:rsidR="00557A7A" w:rsidRPr="00AC0AC1">
        <w:rPr>
          <w:lang w:eastAsia="zh-CN"/>
        </w:rPr>
        <w:t xml:space="preserve"> bash script.</w:t>
      </w:r>
    </w:p>
    <w:p w14:paraId="0D5FD24D" w14:textId="77777777" w:rsidR="00557A7A" w:rsidRPr="00AC0AC1" w:rsidRDefault="00557A7A" w:rsidP="00557A7A">
      <w:pPr>
        <w:pStyle w:val="SourceCode"/>
        <w:rPr>
          <w:noProof w:val="0"/>
          <w:lang w:val="en-US"/>
        </w:rPr>
      </w:pPr>
      <w:r w:rsidRPr="00AC0AC1">
        <w:rPr>
          <w:noProof w:val="0"/>
          <w:lang w:val="en-US"/>
        </w:rPr>
        <w:t>$ . env.sh</w:t>
      </w:r>
    </w:p>
    <w:p w14:paraId="5E416FB3" w14:textId="3F11E217" w:rsidR="00557A7A" w:rsidRPr="00AC0AC1" w:rsidRDefault="00557A7A" w:rsidP="00557A7A">
      <w:pPr>
        <w:pStyle w:val="SourceCode"/>
        <w:rPr>
          <w:noProof w:val="0"/>
          <w:lang w:val="en-US"/>
        </w:rPr>
      </w:pPr>
      <w:r w:rsidRPr="00AC0AC1">
        <w:rPr>
          <w:noProof w:val="0"/>
          <w:lang w:val="en-US"/>
        </w:rPr>
        <w:t>$ ./start-testnet-wallet.sh</w:t>
      </w:r>
    </w:p>
    <w:p w14:paraId="1CEB0974" w14:textId="77777777" w:rsidR="0031292C" w:rsidRPr="00AC0AC1" w:rsidRDefault="0041266E" w:rsidP="007F0F99">
      <w:pPr>
        <w:pStyle w:val="BodyText"/>
        <w:rPr>
          <w:lang w:eastAsia="zh-CN"/>
        </w:rPr>
      </w:pPr>
      <w:r w:rsidRPr="00AC0AC1">
        <w:rPr>
          <w:lang w:eastAsia="zh-CN"/>
        </w:rPr>
        <w:t xml:space="preserve">The next step is to create a wallet. For that we can use the </w:t>
      </w:r>
      <w:r w:rsidRPr="00AC0AC1">
        <w:rPr>
          <w:i/>
          <w:lang w:eastAsia="zh-CN"/>
        </w:rPr>
        <w:t>create-wallet.sh</w:t>
      </w:r>
      <w:r w:rsidRPr="00AC0AC1">
        <w:rPr>
          <w:lang w:eastAsia="zh-CN"/>
        </w:rPr>
        <w:t xml:space="preserve"> bash script. </w:t>
      </w:r>
      <w:r w:rsidR="00B563E8" w:rsidRPr="00AC0AC1">
        <w:rPr>
          <w:lang w:eastAsia="zh-CN"/>
        </w:rPr>
        <w:t xml:space="preserve">The script takes following input parameters: the name of the wallet, the </w:t>
      </w:r>
      <w:r w:rsidR="0020518C" w:rsidRPr="00AC0AC1">
        <w:rPr>
          <w:lang w:eastAsia="zh-CN"/>
        </w:rPr>
        <w:t xml:space="preserve">passphrase and the file name where to write it. </w:t>
      </w:r>
      <w:r w:rsidR="00DD2B2A" w:rsidRPr="00AC0AC1">
        <w:rPr>
          <w:lang w:eastAsia="zh-CN"/>
        </w:rPr>
        <w:t>A file gets generat</w:t>
      </w:r>
      <w:r w:rsidR="00521ABE" w:rsidRPr="00AC0AC1">
        <w:rPr>
          <w:lang w:eastAsia="zh-CN"/>
        </w:rPr>
        <w:t>ed with the recovery phrase</w:t>
      </w:r>
      <w:r w:rsidR="00DD2B2A" w:rsidRPr="00AC0AC1">
        <w:rPr>
          <w:lang w:eastAsia="zh-CN"/>
        </w:rPr>
        <w:t xml:space="preserve">. </w:t>
      </w:r>
    </w:p>
    <w:p w14:paraId="5D45523C" w14:textId="16C61D0F" w:rsidR="0031292C" w:rsidRPr="00AC0AC1" w:rsidRDefault="0031292C" w:rsidP="0031292C">
      <w:pPr>
        <w:pStyle w:val="SourceCode"/>
        <w:rPr>
          <w:noProof w:val="0"/>
          <w:lang w:val="en-US"/>
        </w:rPr>
      </w:pPr>
      <w:r w:rsidRPr="00AC0AC1">
        <w:rPr>
          <w:noProof w:val="0"/>
          <w:lang w:val="en-US"/>
        </w:rPr>
        <w:t xml:space="preserve">$ ./create-wallet.sh MyWallet mysecretpassphrase </w:t>
      </w:r>
      <w:r w:rsidR="001C7ECC" w:rsidRPr="00AC0AC1">
        <w:rPr>
          <w:noProof w:val="0"/>
          <w:lang w:val="en-US"/>
        </w:rPr>
        <w:t>restore-wallet.json</w:t>
      </w:r>
    </w:p>
    <w:p w14:paraId="3D9BDFC1" w14:textId="67F5A144" w:rsidR="00125962" w:rsidRPr="00AC0AC1" w:rsidRDefault="00181525" w:rsidP="007F0F99">
      <w:pPr>
        <w:pStyle w:val="BodyText"/>
        <w:rPr>
          <w:lang w:eastAsia="zh-CN"/>
        </w:rPr>
      </w:pPr>
      <w:r w:rsidRPr="00AC0AC1">
        <w:rPr>
          <w:lang w:eastAsia="zh-CN"/>
        </w:rPr>
        <w:t xml:space="preserve">If you look at the </w:t>
      </w:r>
      <w:r w:rsidR="001C7ECC" w:rsidRPr="00AC0AC1">
        <w:rPr>
          <w:lang w:eastAsia="zh-CN"/>
        </w:rPr>
        <w:t xml:space="preserve">restore-wallet.json </w:t>
      </w:r>
      <w:r w:rsidRPr="00AC0AC1">
        <w:rPr>
          <w:lang w:eastAsia="zh-CN"/>
        </w:rPr>
        <w:t xml:space="preserve">file under mnemonic_sentence you can find the recovery phrase with which you can import your wallet into Daedalus </w:t>
      </w:r>
      <w:r w:rsidR="006245F9" w:rsidRPr="00AC0AC1">
        <w:rPr>
          <w:lang w:eastAsia="zh-CN"/>
        </w:rPr>
        <w:t>or Yoroi</w:t>
      </w:r>
      <w:r w:rsidRPr="00AC0AC1">
        <w:rPr>
          <w:lang w:eastAsia="zh-CN"/>
        </w:rPr>
        <w:t xml:space="preserve">. </w:t>
      </w:r>
      <w:r w:rsidR="00240B24" w:rsidRPr="00AC0AC1">
        <w:rPr>
          <w:lang w:eastAsia="zh-CN"/>
        </w:rPr>
        <w:t xml:space="preserve">After that we need to fund that wallet by either sending funds from an existing wallet to the new one </w:t>
      </w:r>
      <w:r w:rsidR="003A267A" w:rsidRPr="00AC0AC1">
        <w:rPr>
          <w:lang w:eastAsia="zh-CN"/>
        </w:rPr>
        <w:t xml:space="preserve">or we use the testnet Faucet. </w:t>
      </w:r>
      <w:r w:rsidR="00403895" w:rsidRPr="00AC0AC1">
        <w:rPr>
          <w:lang w:eastAsia="zh-CN"/>
        </w:rPr>
        <w:t xml:space="preserve">Now we also have to inform the wallet backend about our new wallet. </w:t>
      </w:r>
      <w:r w:rsidR="00A16EBC" w:rsidRPr="00AC0AC1">
        <w:rPr>
          <w:lang w:eastAsia="zh-CN"/>
        </w:rPr>
        <w:t xml:space="preserve">We can do this with the bash script </w:t>
      </w:r>
      <w:r w:rsidR="00A16EBC" w:rsidRPr="00AC0AC1">
        <w:rPr>
          <w:i/>
          <w:lang w:eastAsia="zh-CN"/>
        </w:rPr>
        <w:t>load-wallet.sh</w:t>
      </w:r>
      <w:r w:rsidR="00A16EBC" w:rsidRPr="00AC0AC1">
        <w:rPr>
          <w:lang w:eastAsia="zh-CN"/>
        </w:rPr>
        <w:t xml:space="preserve">. </w:t>
      </w:r>
      <w:r w:rsidR="00967E53" w:rsidRPr="00AC0AC1">
        <w:rPr>
          <w:lang w:eastAsia="zh-CN"/>
        </w:rPr>
        <w:t xml:space="preserve">The wallet backend has a HTTP interface and API. </w:t>
      </w:r>
      <w:r w:rsidR="00E3595C" w:rsidRPr="00AC0AC1">
        <w:rPr>
          <w:lang w:eastAsia="zh-CN"/>
        </w:rPr>
        <w:t>The request body in the curl command is the json file we just created.</w:t>
      </w:r>
      <w:r w:rsidR="001C7ECC" w:rsidRPr="00AC0AC1">
        <w:rPr>
          <w:lang w:eastAsia="zh-CN"/>
        </w:rPr>
        <w:t xml:space="preserve"> So you can place the file into the testnet/ folder</w:t>
      </w:r>
      <w:r w:rsidR="00B02808" w:rsidRPr="00AC0AC1">
        <w:rPr>
          <w:lang w:eastAsia="zh-CN"/>
        </w:rPr>
        <w:t xml:space="preserve"> and then run the bash script</w:t>
      </w:r>
      <w:r w:rsidR="001C7ECC" w:rsidRPr="00AC0AC1">
        <w:rPr>
          <w:lang w:eastAsia="zh-CN"/>
        </w:rPr>
        <w:t>.</w:t>
      </w:r>
      <w:r w:rsidR="00E3595C" w:rsidRPr="00AC0AC1">
        <w:rPr>
          <w:lang w:eastAsia="zh-CN"/>
        </w:rPr>
        <w:t xml:space="preserve"> </w:t>
      </w:r>
    </w:p>
    <w:p w14:paraId="0119C4E3" w14:textId="595EBEEC" w:rsidR="00125962" w:rsidRPr="00AC0AC1" w:rsidRDefault="00125962" w:rsidP="00125962">
      <w:pPr>
        <w:pStyle w:val="SourceCode"/>
        <w:rPr>
          <w:noProof w:val="0"/>
          <w:lang w:val="en-US"/>
        </w:rPr>
      </w:pPr>
      <w:r w:rsidRPr="00AC0AC1">
        <w:rPr>
          <w:noProof w:val="0"/>
          <w:lang w:val="en-US"/>
        </w:rPr>
        <w:t>$ ./load-wallet.sh</w:t>
      </w:r>
    </w:p>
    <w:p w14:paraId="707E8B25" w14:textId="0783F605" w:rsidR="00B255A2" w:rsidRPr="00AC0AC1" w:rsidRDefault="00213A86" w:rsidP="007F0F99">
      <w:pPr>
        <w:pStyle w:val="BodyText"/>
        <w:rPr>
          <w:lang w:eastAsia="zh-CN"/>
        </w:rPr>
      </w:pPr>
      <w:r w:rsidRPr="00AC0AC1">
        <w:rPr>
          <w:lang w:eastAsia="zh-CN"/>
        </w:rPr>
        <w:t>Now the</w:t>
      </w:r>
      <w:r w:rsidR="005C5063" w:rsidRPr="00AC0AC1">
        <w:rPr>
          <w:lang w:eastAsia="zh-CN"/>
        </w:rPr>
        <w:t xml:space="preserve"> wallet</w:t>
      </w:r>
      <w:r w:rsidRPr="00AC0AC1">
        <w:rPr>
          <w:lang w:eastAsia="zh-CN"/>
        </w:rPr>
        <w:t xml:space="preserve"> backend knows about our wallet and is following the funds</w:t>
      </w:r>
      <w:r w:rsidR="005C5063" w:rsidRPr="00AC0AC1">
        <w:rPr>
          <w:lang w:eastAsia="zh-CN"/>
        </w:rPr>
        <w:t xml:space="preserve"> that come to or go from the wallet</w:t>
      </w:r>
      <w:r w:rsidRPr="00AC0AC1">
        <w:rPr>
          <w:lang w:eastAsia="zh-CN"/>
        </w:rPr>
        <w:t xml:space="preserve">. </w:t>
      </w:r>
      <w:r w:rsidR="00F572A7" w:rsidRPr="00AC0AC1">
        <w:rPr>
          <w:lang w:eastAsia="zh-CN"/>
        </w:rPr>
        <w:t xml:space="preserve">When we run this </w:t>
      </w:r>
      <w:r w:rsidR="0083766F" w:rsidRPr="00AC0AC1">
        <w:rPr>
          <w:lang w:eastAsia="zh-CN"/>
        </w:rPr>
        <w:t>script,</w:t>
      </w:r>
      <w:r w:rsidR="00F572A7" w:rsidRPr="00AC0AC1">
        <w:rPr>
          <w:lang w:eastAsia="zh-CN"/>
        </w:rPr>
        <w:t xml:space="preserve"> we get a json object as response that contains the wallet </w:t>
      </w:r>
      <w:r w:rsidR="0098645F" w:rsidRPr="00AC0AC1">
        <w:rPr>
          <w:lang w:eastAsia="zh-CN"/>
        </w:rPr>
        <w:t xml:space="preserve">ID </w:t>
      </w:r>
      <w:r w:rsidR="00C311C6" w:rsidRPr="00AC0AC1">
        <w:rPr>
          <w:lang w:eastAsia="zh-CN"/>
        </w:rPr>
        <w:t>under the ID attribute. W</w:t>
      </w:r>
      <w:r w:rsidR="0098645F" w:rsidRPr="00AC0AC1">
        <w:rPr>
          <w:lang w:eastAsia="zh-CN"/>
        </w:rPr>
        <w:t>e will later need</w:t>
      </w:r>
      <w:r w:rsidR="00C311C6" w:rsidRPr="00AC0AC1">
        <w:rPr>
          <w:lang w:eastAsia="zh-CN"/>
        </w:rPr>
        <w:t xml:space="preserve"> it</w:t>
      </w:r>
      <w:r w:rsidR="0098645F" w:rsidRPr="00AC0AC1">
        <w:rPr>
          <w:lang w:eastAsia="zh-CN"/>
        </w:rPr>
        <w:t xml:space="preserve"> in the PAB, so we save it to the </w:t>
      </w:r>
      <w:r w:rsidR="0098645F" w:rsidRPr="00AC0AC1">
        <w:rPr>
          <w:i/>
          <w:lang w:eastAsia="zh-CN"/>
        </w:rPr>
        <w:t>env.sh</w:t>
      </w:r>
      <w:r w:rsidR="0098645F" w:rsidRPr="00AC0AC1">
        <w:rPr>
          <w:lang w:eastAsia="zh-CN"/>
        </w:rPr>
        <w:t xml:space="preserve"> file.</w:t>
      </w:r>
      <w:r w:rsidR="00047E4E" w:rsidRPr="00AC0AC1">
        <w:rPr>
          <w:lang w:eastAsia="zh-CN"/>
        </w:rPr>
        <w:t xml:space="preserve"> </w:t>
      </w:r>
      <w:r w:rsidR="0083766F" w:rsidRPr="00AC0AC1">
        <w:rPr>
          <w:lang w:eastAsia="zh-CN"/>
        </w:rPr>
        <w:t>Next,</w:t>
      </w:r>
      <w:r w:rsidR="00047E4E" w:rsidRPr="00AC0AC1">
        <w:rPr>
          <w:lang w:eastAsia="zh-CN"/>
        </w:rPr>
        <w:t xml:space="preserve"> we can start the chain index with the script </w:t>
      </w:r>
      <w:r w:rsidR="00047E4E" w:rsidRPr="00AC0AC1">
        <w:rPr>
          <w:i/>
          <w:lang w:eastAsia="zh-CN"/>
        </w:rPr>
        <w:t>start-testnet-chain-index.sh</w:t>
      </w:r>
      <w:r w:rsidR="00047E4E" w:rsidRPr="00AC0AC1">
        <w:rPr>
          <w:lang w:eastAsia="zh-CN"/>
        </w:rPr>
        <w:t xml:space="preserve">. </w:t>
      </w:r>
    </w:p>
    <w:p w14:paraId="234DD26B" w14:textId="74A91665" w:rsidR="00B255A2" w:rsidRPr="00AC0AC1" w:rsidRDefault="00B255A2" w:rsidP="00B255A2">
      <w:pPr>
        <w:pStyle w:val="SourceCode"/>
        <w:rPr>
          <w:noProof w:val="0"/>
          <w:lang w:val="en-US"/>
        </w:rPr>
      </w:pPr>
      <w:r w:rsidRPr="00AC0AC1">
        <w:rPr>
          <w:noProof w:val="0"/>
          <w:lang w:val="en-US"/>
        </w:rPr>
        <w:t>$ ./start-testnet-chain-index.sh</w:t>
      </w:r>
    </w:p>
    <w:p w14:paraId="54F7F9B5" w14:textId="6B46087E" w:rsidR="007A28C4" w:rsidRPr="00AC0AC1" w:rsidRDefault="003B3872" w:rsidP="007F0F99">
      <w:pPr>
        <w:pStyle w:val="BodyText"/>
        <w:rPr>
          <w:lang w:eastAsia="zh-CN"/>
        </w:rPr>
      </w:pPr>
      <w:r w:rsidRPr="00AC0AC1">
        <w:rPr>
          <w:lang w:eastAsia="zh-CN"/>
        </w:rPr>
        <w:t xml:space="preserve">The chain index takes a long time to </w:t>
      </w:r>
      <w:r w:rsidR="0034043E" w:rsidRPr="00AC0AC1">
        <w:rPr>
          <w:lang w:eastAsia="zh-CN"/>
        </w:rPr>
        <w:t>synchronize;</w:t>
      </w:r>
      <w:r w:rsidRPr="00AC0AC1">
        <w:rPr>
          <w:lang w:eastAsia="zh-CN"/>
        </w:rPr>
        <w:t xml:space="preserve"> it could be longer than the node itself.</w:t>
      </w:r>
      <w:r w:rsidR="00827970" w:rsidRPr="00AC0AC1">
        <w:rPr>
          <w:lang w:eastAsia="zh-CN"/>
        </w:rPr>
        <w:t xml:space="preserve"> </w:t>
      </w:r>
      <w:r w:rsidR="002B63CC" w:rsidRPr="00AC0AC1">
        <w:rPr>
          <w:lang w:eastAsia="zh-CN"/>
        </w:rPr>
        <w:t xml:space="preserve">Once it </w:t>
      </w:r>
      <w:r w:rsidR="0083766F" w:rsidRPr="00AC0AC1">
        <w:rPr>
          <w:lang w:eastAsia="zh-CN"/>
        </w:rPr>
        <w:t>has,</w:t>
      </w:r>
      <w:r w:rsidR="002B63CC" w:rsidRPr="00AC0AC1">
        <w:rPr>
          <w:lang w:eastAsia="zh-CN"/>
        </w:rPr>
        <w:t xml:space="preserve"> w</w:t>
      </w:r>
      <w:r w:rsidR="00827970" w:rsidRPr="00AC0AC1">
        <w:rPr>
          <w:lang w:eastAsia="zh-CN"/>
        </w:rPr>
        <w:t xml:space="preserve">e can start the PAB with the bash script </w:t>
      </w:r>
      <w:r w:rsidR="00827970" w:rsidRPr="00AC0AC1">
        <w:rPr>
          <w:i/>
          <w:lang w:eastAsia="zh-CN"/>
        </w:rPr>
        <w:t>start-testnet-pab.sh</w:t>
      </w:r>
      <w:r w:rsidR="00827970" w:rsidRPr="00AC0AC1">
        <w:rPr>
          <w:lang w:eastAsia="zh-CN"/>
        </w:rPr>
        <w:t xml:space="preserve">. </w:t>
      </w:r>
      <w:r w:rsidR="00997BAF" w:rsidRPr="00AC0AC1">
        <w:rPr>
          <w:lang w:eastAsia="zh-CN"/>
        </w:rPr>
        <w:t>There we have to use the passphrase that we choose when we created the wallet.</w:t>
      </w:r>
      <w:r w:rsidR="005E3C97" w:rsidRPr="00AC0AC1">
        <w:rPr>
          <w:lang w:eastAsia="zh-CN"/>
        </w:rPr>
        <w:t xml:space="preserve"> Before we do </w:t>
      </w:r>
      <w:r w:rsidR="0083766F" w:rsidRPr="00AC0AC1">
        <w:rPr>
          <w:lang w:eastAsia="zh-CN"/>
        </w:rPr>
        <w:t>this,</w:t>
      </w:r>
      <w:r w:rsidR="005E3C97" w:rsidRPr="00AC0AC1">
        <w:rPr>
          <w:lang w:eastAsia="zh-CN"/>
        </w:rPr>
        <w:t xml:space="preserve"> we need to do some more </w:t>
      </w:r>
      <w:r w:rsidR="0034043E" w:rsidRPr="00AC0AC1">
        <w:rPr>
          <w:lang w:eastAsia="zh-CN"/>
        </w:rPr>
        <w:t>configurations</w:t>
      </w:r>
      <w:r w:rsidR="005E3C97" w:rsidRPr="00AC0AC1">
        <w:rPr>
          <w:lang w:eastAsia="zh-CN"/>
        </w:rPr>
        <w:t>.</w:t>
      </w:r>
      <w:r w:rsidR="00997BAF" w:rsidRPr="00AC0AC1">
        <w:rPr>
          <w:lang w:eastAsia="zh-CN"/>
        </w:rPr>
        <w:t xml:space="preserve"> </w:t>
      </w:r>
      <w:r w:rsidR="00A24A0D" w:rsidRPr="00AC0AC1">
        <w:rPr>
          <w:lang w:eastAsia="zh-CN"/>
        </w:rPr>
        <w:t xml:space="preserve">In the </w:t>
      </w:r>
      <w:r w:rsidR="00A24A0D" w:rsidRPr="00AC0AC1">
        <w:rPr>
          <w:i/>
          <w:lang w:eastAsia="zh-CN"/>
        </w:rPr>
        <w:t>pab-config.yml</w:t>
      </w:r>
      <w:r w:rsidR="00A24A0D" w:rsidRPr="00AC0AC1">
        <w:rPr>
          <w:lang w:eastAsia="zh-CN"/>
        </w:rPr>
        <w:t xml:space="preserve"> configuration file we provide in </w:t>
      </w:r>
      <w:r w:rsidR="006521DF" w:rsidRPr="00AC0AC1">
        <w:rPr>
          <w:lang w:eastAsia="zh-CN"/>
        </w:rPr>
        <w:t>the</w:t>
      </w:r>
      <w:r w:rsidR="00A24A0D" w:rsidRPr="00AC0AC1">
        <w:rPr>
          <w:lang w:eastAsia="zh-CN"/>
        </w:rPr>
        <w:t xml:space="preserve"> command </w:t>
      </w:r>
      <w:r w:rsidR="00A24A0D" w:rsidRPr="00AC0AC1">
        <w:rPr>
          <w:i/>
          <w:lang w:eastAsia="zh-CN"/>
        </w:rPr>
        <w:t>developmentOptions</w:t>
      </w:r>
      <w:r w:rsidR="00A24A0D" w:rsidRPr="00AC0AC1">
        <w:rPr>
          <w:lang w:eastAsia="zh-CN"/>
        </w:rPr>
        <w:t xml:space="preserve"> </w:t>
      </w:r>
      <w:r w:rsidR="006521DF" w:rsidRPr="00AC0AC1">
        <w:rPr>
          <w:lang w:eastAsia="zh-CN"/>
        </w:rPr>
        <w:t xml:space="preserve">a </w:t>
      </w:r>
      <w:r w:rsidR="00A24A0D" w:rsidRPr="00AC0AC1">
        <w:rPr>
          <w:lang w:eastAsia="zh-CN"/>
        </w:rPr>
        <w:t xml:space="preserve">parameter </w:t>
      </w:r>
      <w:r w:rsidR="006521DF" w:rsidRPr="00AC0AC1">
        <w:rPr>
          <w:lang w:eastAsia="zh-CN"/>
        </w:rPr>
        <w:t xml:space="preserve">that </w:t>
      </w:r>
      <w:r w:rsidR="00A24A0D" w:rsidRPr="00AC0AC1">
        <w:rPr>
          <w:lang w:eastAsia="zh-CN"/>
        </w:rPr>
        <w:t>allows us to specify from which block we want to start synchronizing the PAB, which can speed up the synchronization process.</w:t>
      </w:r>
      <w:r w:rsidR="005E3C97" w:rsidRPr="00AC0AC1">
        <w:rPr>
          <w:lang w:eastAsia="zh-CN"/>
        </w:rPr>
        <w:t xml:space="preserve"> </w:t>
      </w:r>
      <w:r w:rsidR="002D39DF" w:rsidRPr="00AC0AC1">
        <w:rPr>
          <w:lang w:eastAsia="zh-CN"/>
        </w:rPr>
        <w:t xml:space="preserve">We can get the block id from the node where </w:t>
      </w:r>
      <w:r w:rsidR="0034043E" w:rsidRPr="00AC0AC1">
        <w:rPr>
          <w:lang w:eastAsia="zh-CN"/>
        </w:rPr>
        <w:t>it’s</w:t>
      </w:r>
      <w:r w:rsidR="002D39DF" w:rsidRPr="00AC0AC1">
        <w:rPr>
          <w:lang w:eastAsia="zh-CN"/>
        </w:rPr>
        <w:t xml:space="preserve"> logged after the “new tip:” keyword </w:t>
      </w:r>
      <w:r w:rsidR="0034043E" w:rsidRPr="00AC0AC1">
        <w:rPr>
          <w:lang w:eastAsia="zh-CN"/>
        </w:rPr>
        <w:t>every time a block gets created a</w:t>
      </w:r>
      <w:r w:rsidR="009B2DE4" w:rsidRPr="00AC0AC1">
        <w:rPr>
          <w:lang w:eastAsia="zh-CN"/>
        </w:rPr>
        <w:t>nd the slot after the “at slot” keyword.</w:t>
      </w:r>
      <w:r w:rsidR="002D39DF" w:rsidRPr="00AC0AC1">
        <w:rPr>
          <w:lang w:eastAsia="zh-CN"/>
        </w:rPr>
        <w:t xml:space="preserve"> </w:t>
      </w:r>
      <w:r w:rsidR="0083766F" w:rsidRPr="00AC0AC1">
        <w:rPr>
          <w:lang w:eastAsia="zh-CN"/>
        </w:rPr>
        <w:t>So,</w:t>
      </w:r>
      <w:r w:rsidR="009B2DE4" w:rsidRPr="00AC0AC1">
        <w:rPr>
          <w:lang w:eastAsia="zh-CN"/>
        </w:rPr>
        <w:t xml:space="preserve"> we can take just the last entry</w:t>
      </w:r>
      <w:r w:rsidR="002D39DF" w:rsidRPr="00AC0AC1">
        <w:rPr>
          <w:lang w:eastAsia="zh-CN"/>
        </w:rPr>
        <w:t>.</w:t>
      </w:r>
      <w:r w:rsidR="009B2DE4" w:rsidRPr="00AC0AC1">
        <w:rPr>
          <w:lang w:eastAsia="zh-CN"/>
        </w:rPr>
        <w:t xml:space="preserve"> </w:t>
      </w:r>
      <w:r w:rsidR="005E3C97" w:rsidRPr="00AC0AC1">
        <w:rPr>
          <w:lang w:eastAsia="zh-CN"/>
        </w:rPr>
        <w:t xml:space="preserve">Because we make a fresh start there is no database yet and we need to migrate it before we start the PAB. We do this with the bash script </w:t>
      </w:r>
      <w:r w:rsidR="005E3C97" w:rsidRPr="00AC0AC1">
        <w:rPr>
          <w:i/>
          <w:lang w:eastAsia="zh-CN"/>
        </w:rPr>
        <w:t>migrate-pab.sh</w:t>
      </w:r>
      <w:r w:rsidR="005E3C97" w:rsidRPr="00AC0AC1">
        <w:rPr>
          <w:lang w:eastAsia="zh-CN"/>
        </w:rPr>
        <w:t xml:space="preserve">. </w:t>
      </w:r>
      <w:r w:rsidR="007A28C4" w:rsidRPr="00AC0AC1">
        <w:rPr>
          <w:lang w:eastAsia="zh-CN"/>
        </w:rPr>
        <w:t>After that we can run the</w:t>
      </w:r>
      <w:r w:rsidR="007A28C4" w:rsidRPr="00AC0AC1">
        <w:rPr>
          <w:i/>
          <w:lang w:eastAsia="zh-CN"/>
        </w:rPr>
        <w:t xml:space="preserve"> start-testnet-pab.</w:t>
      </w:r>
      <w:r w:rsidR="007A28C4" w:rsidRPr="00AC0AC1">
        <w:rPr>
          <w:lang w:eastAsia="zh-CN"/>
        </w:rPr>
        <w:t>sh script.</w:t>
      </w:r>
    </w:p>
    <w:p w14:paraId="76ED3CFC" w14:textId="2FBA94DF" w:rsidR="007A28C4" w:rsidRPr="00AC0AC1" w:rsidRDefault="007A28C4" w:rsidP="007A28C4">
      <w:pPr>
        <w:pStyle w:val="SourceCode"/>
        <w:rPr>
          <w:noProof w:val="0"/>
          <w:lang w:val="en-US"/>
        </w:rPr>
      </w:pPr>
      <w:r w:rsidRPr="00AC0AC1">
        <w:rPr>
          <w:noProof w:val="0"/>
          <w:lang w:val="en-US"/>
        </w:rPr>
        <w:lastRenderedPageBreak/>
        <w:t>$ ./migrate-pab.sh</w:t>
      </w:r>
    </w:p>
    <w:p w14:paraId="23EE0BC6" w14:textId="0AE1D57F" w:rsidR="007A28C4" w:rsidRPr="00AC0AC1" w:rsidRDefault="007A28C4" w:rsidP="007A28C4">
      <w:pPr>
        <w:pStyle w:val="SourceCode"/>
        <w:rPr>
          <w:noProof w:val="0"/>
          <w:lang w:val="en-US"/>
        </w:rPr>
      </w:pPr>
      <w:r w:rsidRPr="00AC0AC1">
        <w:rPr>
          <w:noProof w:val="0"/>
          <w:lang w:val="en-US"/>
        </w:rPr>
        <w:t>$ ./start-testnet-pab.sh</w:t>
      </w:r>
    </w:p>
    <w:p w14:paraId="5C8D04A3" w14:textId="1097640E" w:rsidR="00026F60" w:rsidRPr="00AC0AC1" w:rsidRDefault="00B1475C" w:rsidP="007F0F99">
      <w:pPr>
        <w:pStyle w:val="BodyText"/>
        <w:rPr>
          <w:lang w:eastAsia="zh-CN"/>
        </w:rPr>
      </w:pPr>
      <w:r w:rsidRPr="00AC0AC1">
        <w:rPr>
          <w:lang w:eastAsia="zh-CN"/>
        </w:rPr>
        <w:t>From the output we will see that the</w:t>
      </w:r>
      <w:r w:rsidR="00FF59F6" w:rsidRPr="00AC0AC1">
        <w:rPr>
          <w:lang w:eastAsia="zh-CN"/>
        </w:rPr>
        <w:t xml:space="preserve"> PAB is available at port 9080 on the localhost. </w:t>
      </w:r>
      <w:r w:rsidR="00C92126" w:rsidRPr="00AC0AC1">
        <w:rPr>
          <w:lang w:eastAsia="zh-CN"/>
        </w:rPr>
        <w:t xml:space="preserve">To get a nice interface we can go to localhost:9080/swagger/swagger-ui. </w:t>
      </w:r>
      <w:r w:rsidR="008C3C4C" w:rsidRPr="00AC0AC1">
        <w:rPr>
          <w:lang w:eastAsia="zh-CN"/>
        </w:rPr>
        <w:t>There we have various HTTP endpoints available that we can execute and look at the results directly in this UI.</w:t>
      </w:r>
      <w:r w:rsidR="0070198E" w:rsidRPr="00AC0AC1">
        <w:rPr>
          <w:lang w:eastAsia="zh-CN"/>
        </w:rPr>
        <w:t xml:space="preserve"> With the</w:t>
      </w:r>
      <w:r w:rsidR="008C3C4C" w:rsidRPr="00AC0AC1">
        <w:rPr>
          <w:lang w:eastAsia="zh-CN"/>
        </w:rPr>
        <w:t xml:space="preserve"> </w:t>
      </w:r>
      <w:r w:rsidR="0070198E" w:rsidRPr="00AC0AC1">
        <w:rPr>
          <w:lang w:eastAsia="zh-CN"/>
        </w:rPr>
        <w:t>/api/contract/activate en</w:t>
      </w:r>
      <w:r w:rsidR="0025686F" w:rsidRPr="00AC0AC1">
        <w:rPr>
          <w:lang w:eastAsia="zh-CN"/>
        </w:rPr>
        <w:t>d</w:t>
      </w:r>
      <w:r w:rsidR="0070198E" w:rsidRPr="00AC0AC1">
        <w:rPr>
          <w:lang w:eastAsia="zh-CN"/>
        </w:rPr>
        <w:t xml:space="preserve">point we can start the contract on the PAB to do the minting or the monitoring. </w:t>
      </w:r>
      <w:r w:rsidR="00593B64" w:rsidRPr="00AC0AC1">
        <w:rPr>
          <w:lang w:eastAsia="zh-CN"/>
        </w:rPr>
        <w:t xml:space="preserve">The cool thing about the UI is when we run an </w:t>
      </w:r>
      <w:r w:rsidR="0083766F" w:rsidRPr="00AC0AC1">
        <w:rPr>
          <w:lang w:eastAsia="zh-CN"/>
        </w:rPr>
        <w:t>endpoint,</w:t>
      </w:r>
      <w:r w:rsidR="00593B64" w:rsidRPr="00AC0AC1">
        <w:rPr>
          <w:lang w:eastAsia="zh-CN"/>
        </w:rPr>
        <w:t xml:space="preserve"> we also get the associated curl command displayed which we can copy into a bash script and run it with our parameters. </w:t>
      </w:r>
      <w:r w:rsidR="00AC2DAA" w:rsidRPr="00AC0AC1">
        <w:rPr>
          <w:lang w:eastAsia="zh-CN"/>
        </w:rPr>
        <w:t xml:space="preserve">You can find the minting command in the bash script </w:t>
      </w:r>
      <w:r w:rsidR="00AC2DAA" w:rsidRPr="00AC0AC1">
        <w:rPr>
          <w:i/>
          <w:lang w:eastAsia="zh-CN"/>
        </w:rPr>
        <w:t>mint-token-curl.sh</w:t>
      </w:r>
      <w:r w:rsidR="00AC2DAA" w:rsidRPr="00AC0AC1">
        <w:rPr>
          <w:lang w:eastAsia="zh-CN"/>
        </w:rPr>
        <w:t xml:space="preserve">. </w:t>
      </w:r>
      <w:r w:rsidR="004469FD" w:rsidRPr="00AC0AC1">
        <w:rPr>
          <w:lang w:eastAsia="zh-CN"/>
        </w:rPr>
        <w:t xml:space="preserve">For this script we need the address of our wallet, which we can get if we use Yoroi or Daedalus wallet where we go to the receive tab and look at our receiving address. Or we can use the wallet backend directly which is demonstrated in the script </w:t>
      </w:r>
      <w:r w:rsidR="004469FD" w:rsidRPr="00AC0AC1">
        <w:rPr>
          <w:i/>
          <w:lang w:eastAsia="zh-CN"/>
        </w:rPr>
        <w:t>get-address.sh</w:t>
      </w:r>
      <w:r w:rsidR="004469FD" w:rsidRPr="00AC0AC1">
        <w:rPr>
          <w:lang w:eastAsia="zh-CN"/>
        </w:rPr>
        <w:t xml:space="preserve">. </w:t>
      </w:r>
    </w:p>
    <w:p w14:paraId="438211BD" w14:textId="654D6E60" w:rsidR="00026F60" w:rsidRPr="00AC0AC1" w:rsidRDefault="00026F60" w:rsidP="00026F60">
      <w:pPr>
        <w:pStyle w:val="SourceCode"/>
        <w:rPr>
          <w:noProof w:val="0"/>
          <w:lang w:val="en-US"/>
        </w:rPr>
      </w:pPr>
      <w:r w:rsidRPr="00AC0AC1">
        <w:rPr>
          <w:noProof w:val="0"/>
          <w:lang w:val="en-US"/>
        </w:rPr>
        <w:t>$ ./get-address.sh</w:t>
      </w:r>
    </w:p>
    <w:p w14:paraId="4CEC554D" w14:textId="77777777" w:rsidR="00EB5536" w:rsidRPr="00AC0AC1" w:rsidRDefault="004D7A92" w:rsidP="007F0F99">
      <w:pPr>
        <w:pStyle w:val="BodyText"/>
        <w:rPr>
          <w:lang w:eastAsia="zh-CN"/>
        </w:rPr>
      </w:pPr>
      <w:r w:rsidRPr="00AC0AC1">
        <w:rPr>
          <w:lang w:eastAsia="zh-CN"/>
        </w:rPr>
        <w:t xml:space="preserve">The script generates many wallet addresses from which we can pick one and write it to our </w:t>
      </w:r>
      <w:r w:rsidRPr="00AC0AC1">
        <w:rPr>
          <w:i/>
          <w:lang w:eastAsia="zh-CN"/>
        </w:rPr>
        <w:t>env.hs</w:t>
      </w:r>
      <w:r w:rsidRPr="00AC0AC1">
        <w:rPr>
          <w:lang w:eastAsia="zh-CN"/>
        </w:rPr>
        <w:t xml:space="preserve"> file. </w:t>
      </w:r>
      <w:r w:rsidR="00BD6683" w:rsidRPr="00AC0AC1">
        <w:rPr>
          <w:lang w:eastAsia="zh-CN"/>
        </w:rPr>
        <w:t xml:space="preserve">But we need to provide our addresses in Plutus format which separates the payment public key hash and the staking public key hash. </w:t>
      </w:r>
      <w:r w:rsidR="00705187" w:rsidRPr="00AC0AC1">
        <w:rPr>
          <w:lang w:eastAsia="zh-CN"/>
        </w:rPr>
        <w:t xml:space="preserve">We get the pkh and skh </w:t>
      </w:r>
      <w:r w:rsidR="00EB5536" w:rsidRPr="00AC0AC1">
        <w:rPr>
          <w:lang w:eastAsia="zh-CN"/>
        </w:rPr>
        <w:t xml:space="preserve">variables </w:t>
      </w:r>
      <w:r w:rsidR="00705187" w:rsidRPr="00AC0AC1">
        <w:rPr>
          <w:lang w:eastAsia="zh-CN"/>
        </w:rPr>
        <w:t xml:space="preserve">with use of the helper functions </w:t>
      </w:r>
      <w:r w:rsidR="00705187" w:rsidRPr="00AC0AC1">
        <w:rPr>
          <w:i/>
          <w:lang w:eastAsia="zh-CN"/>
        </w:rPr>
        <w:t>payment-key-hash</w:t>
      </w:r>
      <w:r w:rsidR="00705187" w:rsidRPr="00AC0AC1">
        <w:rPr>
          <w:lang w:eastAsia="zh-CN"/>
        </w:rPr>
        <w:t xml:space="preserve"> and </w:t>
      </w:r>
      <w:r w:rsidR="00705187" w:rsidRPr="00AC0AC1">
        <w:rPr>
          <w:i/>
          <w:lang w:eastAsia="zh-CN"/>
        </w:rPr>
        <w:t>stake-key-hash</w:t>
      </w:r>
      <w:r w:rsidR="00705187" w:rsidRPr="00AC0AC1">
        <w:rPr>
          <w:lang w:eastAsia="zh-CN"/>
        </w:rPr>
        <w:t xml:space="preserve"> specified at the beginning of the bash file. </w:t>
      </w:r>
      <w:r w:rsidR="00E7389B" w:rsidRPr="00AC0AC1">
        <w:rPr>
          <w:lang w:eastAsia="zh-CN"/>
        </w:rPr>
        <w:t xml:space="preserve">If we run now the </w:t>
      </w:r>
      <w:r w:rsidR="00E7389B" w:rsidRPr="00AC0AC1">
        <w:rPr>
          <w:i/>
          <w:lang w:eastAsia="zh-CN"/>
        </w:rPr>
        <w:t>mint-token-curl.sh</w:t>
      </w:r>
      <w:r w:rsidR="00E7389B" w:rsidRPr="00AC0AC1">
        <w:rPr>
          <w:lang w:eastAsia="zh-CN"/>
        </w:rPr>
        <w:t xml:space="preserve"> script we can look at our wallet under Assets and our PPP token should appear. </w:t>
      </w:r>
    </w:p>
    <w:p w14:paraId="5CFE31C0" w14:textId="7B62E15C" w:rsidR="00EB5536" w:rsidRPr="00AC0AC1" w:rsidRDefault="00EB5536" w:rsidP="00EB5536">
      <w:pPr>
        <w:pStyle w:val="SourceCode"/>
        <w:rPr>
          <w:noProof w:val="0"/>
          <w:lang w:val="en-US"/>
        </w:rPr>
      </w:pPr>
      <w:r w:rsidRPr="00AC0AC1">
        <w:rPr>
          <w:noProof w:val="0"/>
          <w:lang w:val="en-US"/>
        </w:rPr>
        <w:t>$ ./mint-token-curl.sh 123456 PPP</w:t>
      </w:r>
    </w:p>
    <w:p w14:paraId="27295074" w14:textId="72288D69" w:rsidR="00E40212" w:rsidRPr="00AC0AC1" w:rsidRDefault="00227F93" w:rsidP="007F0F99">
      <w:pPr>
        <w:pStyle w:val="BodyText"/>
        <w:rPr>
          <w:lang w:eastAsia="zh-CN"/>
        </w:rPr>
      </w:pPr>
      <w:r w:rsidRPr="00AC0AC1">
        <w:rPr>
          <w:lang w:eastAsia="zh-CN"/>
        </w:rPr>
        <w:t xml:space="preserve">There is also a third way </w:t>
      </w:r>
      <w:r w:rsidR="00E40212" w:rsidRPr="00AC0AC1">
        <w:rPr>
          <w:lang w:eastAsia="zh-CN"/>
        </w:rPr>
        <w:t>to mint the token</w:t>
      </w:r>
      <w:r w:rsidRPr="00AC0AC1">
        <w:rPr>
          <w:lang w:eastAsia="zh-CN"/>
        </w:rPr>
        <w:t>s and it is done</w:t>
      </w:r>
      <w:r w:rsidR="00E40212" w:rsidRPr="00AC0AC1">
        <w:rPr>
          <w:lang w:eastAsia="zh-CN"/>
        </w:rPr>
        <w:t xml:space="preserve"> directly from a Haskell script. We can look at the </w:t>
      </w:r>
      <w:r w:rsidR="00923516" w:rsidRPr="00AC0AC1">
        <w:rPr>
          <w:i/>
          <w:lang w:eastAsia="zh-CN"/>
        </w:rPr>
        <w:t>app/mint-token.</w:t>
      </w:r>
      <w:r w:rsidR="00E40212" w:rsidRPr="00AC0AC1">
        <w:rPr>
          <w:i/>
          <w:lang w:eastAsia="zh-CN"/>
        </w:rPr>
        <w:t>h</w:t>
      </w:r>
      <w:r w:rsidR="00923516" w:rsidRPr="00AC0AC1">
        <w:rPr>
          <w:i/>
          <w:lang w:eastAsia="zh-CN"/>
        </w:rPr>
        <w:t>s</w:t>
      </w:r>
      <w:r w:rsidR="00E40212" w:rsidRPr="00AC0AC1">
        <w:rPr>
          <w:lang w:eastAsia="zh-CN"/>
        </w:rPr>
        <w:t xml:space="preserve"> file. </w:t>
      </w:r>
    </w:p>
    <w:p w14:paraId="2CF0BA9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A32D95F"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7BC9E9EC"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0C200FD4"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450BECB1"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5841060"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p>
    <w:p w14:paraId="6675170D"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throwIO</w:t>
      </w:r>
      <w:r w:rsidRPr="00AC0AC1">
        <w:rPr>
          <w:rFonts w:ascii="Consolas" w:eastAsia="Times New Roman" w:hAnsi="Consolas"/>
          <w:color w:val="777777"/>
          <w:sz w:val="21"/>
          <w:szCs w:val="21"/>
        </w:rPr>
        <w:t>)</w:t>
      </w:r>
    </w:p>
    <w:p w14:paraId="35024862"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IsString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39F9857"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Network.HTTP.</w:t>
      </w:r>
      <w:r w:rsidRPr="00AC0AC1">
        <w:rPr>
          <w:rFonts w:ascii="Consolas" w:eastAsia="Times New Roman" w:hAnsi="Consolas"/>
          <w:color w:val="9C5D27"/>
          <w:sz w:val="21"/>
          <w:szCs w:val="21"/>
        </w:rPr>
        <w:t>Req</w:t>
      </w:r>
    </w:p>
    <w:p w14:paraId="0CA4190D"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Environment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getArgs</w:t>
      </w:r>
      <w:r w:rsidRPr="00AC0AC1">
        <w:rPr>
          <w:rFonts w:ascii="Consolas" w:eastAsia="Times New Roman" w:hAnsi="Consolas"/>
          <w:color w:val="777777"/>
          <w:sz w:val="21"/>
          <w:szCs w:val="21"/>
        </w:rPr>
        <w:t>)</w:t>
      </w:r>
    </w:p>
    <w:p w14:paraId="0E61BA3A"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563206E1"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83ECE5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C7EA8F5"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PAB</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224B88A"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Week06.Token.</w:t>
      </w:r>
      <w:r w:rsidRPr="00AC0AC1">
        <w:rPr>
          <w:rFonts w:ascii="Consolas" w:eastAsia="Times New Roman" w:hAnsi="Consolas"/>
          <w:color w:val="9C5D27"/>
          <w:sz w:val="21"/>
          <w:szCs w:val="21"/>
        </w:rPr>
        <w:t>OffChain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0108F5" w14:textId="77777777" w:rsidR="007F0F99"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Utils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contractActivationArgs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unsafeReadAddress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5C85195" w14:textId="7852A3B3" w:rsidR="00796E37" w:rsidRPr="00AC0AC1" w:rsidRDefault="007F0F99"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96E37" w:rsidRPr="00AC0AC1">
        <w:rPr>
          <w:rFonts w:ascii="Consolas" w:eastAsia="Times New Roman" w:hAnsi="Consolas"/>
          <w:color w:val="333333"/>
          <w:sz w:val="21"/>
          <w:szCs w:val="21"/>
        </w:rPr>
        <w:t>unsafeReadWalletId</w:t>
      </w:r>
      <w:r w:rsidR="00796E37" w:rsidRPr="00AC0AC1">
        <w:rPr>
          <w:rFonts w:ascii="Consolas" w:eastAsia="Times New Roman" w:hAnsi="Consolas"/>
          <w:color w:val="777777"/>
          <w:sz w:val="21"/>
          <w:szCs w:val="21"/>
        </w:rPr>
        <w:t>)</w:t>
      </w:r>
    </w:p>
    <w:p w14:paraId="20EEBDF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01FA518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B163C45"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F1324EC"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amt'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addr'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getArgs</w:t>
      </w:r>
    </w:p>
    <w:p w14:paraId="3C7C33E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wid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unsafeReadWalletId wid'</w:t>
      </w:r>
    </w:p>
    <w:p w14:paraId="03DFC0F2"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tp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TokenParams</w:t>
      </w:r>
    </w:p>
    <w:p w14:paraId="39F9B4D8"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fromString tn'</w:t>
      </w:r>
    </w:p>
    <w:p w14:paraId="3B9B8D6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tpAmount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 amt'</w:t>
      </w:r>
    </w:p>
    <w:p w14:paraId="598C4E1B"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tpAddress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unsafeReadAddress addr'</w:t>
      </w:r>
    </w:p>
    <w:p w14:paraId="769D49A8"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55F0BE2" w14:textId="77777777" w:rsidR="007F0F99"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minting token for wallet id %s with parameters %s</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w:t>
      </w:r>
    </w:p>
    <w:p w14:paraId="0B1FA8CC" w14:textId="0B161DAB" w:rsidR="00796E37" w:rsidRPr="00AC0AC1" w:rsidRDefault="007F0F99"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96E37" w:rsidRPr="00AC0AC1">
        <w:rPr>
          <w:rFonts w:ascii="Consolas" w:eastAsia="Times New Roman" w:hAnsi="Consolas"/>
          <w:color w:val="777777"/>
          <w:sz w:val="21"/>
          <w:szCs w:val="21"/>
        </w:rPr>
        <w:t>(</w:t>
      </w:r>
      <w:r w:rsidR="00796E37" w:rsidRPr="00AC0AC1">
        <w:rPr>
          <w:rFonts w:ascii="Consolas" w:eastAsia="Times New Roman" w:hAnsi="Consolas"/>
          <w:color w:val="333333"/>
          <w:sz w:val="21"/>
          <w:szCs w:val="21"/>
        </w:rPr>
        <w:t>show wid</w:t>
      </w:r>
      <w:r w:rsidR="00796E37" w:rsidRPr="00AC0AC1">
        <w:rPr>
          <w:rFonts w:ascii="Consolas" w:eastAsia="Times New Roman" w:hAnsi="Consolas"/>
          <w:color w:val="777777"/>
          <w:sz w:val="21"/>
          <w:szCs w:val="21"/>
        </w:rPr>
        <w:t>)</w:t>
      </w:r>
      <w:r w:rsidR="00796E37" w:rsidRPr="00AC0AC1">
        <w:rPr>
          <w:rFonts w:ascii="Consolas" w:eastAsia="Times New Roman" w:hAnsi="Consolas"/>
          <w:color w:val="333333"/>
          <w:sz w:val="21"/>
          <w:szCs w:val="21"/>
        </w:rPr>
        <w:t xml:space="preserve"> </w:t>
      </w:r>
      <w:r w:rsidR="00796E37" w:rsidRPr="00AC0AC1">
        <w:rPr>
          <w:rFonts w:ascii="Consolas" w:eastAsia="Times New Roman" w:hAnsi="Consolas"/>
          <w:color w:val="777777"/>
          <w:sz w:val="21"/>
          <w:szCs w:val="21"/>
        </w:rPr>
        <w:t>$</w:t>
      </w:r>
      <w:r w:rsidR="00796E37" w:rsidRPr="00AC0AC1">
        <w:rPr>
          <w:rFonts w:ascii="Consolas" w:eastAsia="Times New Roman" w:hAnsi="Consolas"/>
          <w:color w:val="333333"/>
          <w:sz w:val="21"/>
          <w:szCs w:val="21"/>
        </w:rPr>
        <w:t xml:space="preserve"> show tp</w:t>
      </w:r>
    </w:p>
    <w:p w14:paraId="589B49D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cid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mintToken wid tp</w:t>
      </w:r>
    </w:p>
    <w:p w14:paraId="586C8BA1"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minted tokens, contract instance id: %s</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cid</w:t>
      </w:r>
    </w:p>
    <w:p w14:paraId="5735871D"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p>
    <w:p w14:paraId="3B8D4564"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mintToken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ContractInstanceId</w:t>
      </w:r>
    </w:p>
    <w:p w14:paraId="35ABEFB6"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mintToken wid tp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017DF8D"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req</w:t>
      </w:r>
    </w:p>
    <w:p w14:paraId="4EE7F42C"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338F0E8E"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activate</w:t>
      </w:r>
      <w:r w:rsidRPr="00AC0AC1">
        <w:rPr>
          <w:rFonts w:ascii="Consolas" w:eastAsia="Times New Roman" w:hAnsi="Consolas"/>
          <w:color w:val="777777"/>
          <w:sz w:val="21"/>
          <w:szCs w:val="21"/>
        </w:rPr>
        <w:t>")</w:t>
      </w:r>
    </w:p>
    <w:p w14:paraId="122E3DDF"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contractActivationArgs wid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Mint</w:t>
      </w:r>
      <w:r w:rsidRPr="00AC0AC1">
        <w:rPr>
          <w:rFonts w:ascii="Consolas" w:eastAsia="Times New Roman" w:hAnsi="Consolas"/>
          <w:color w:val="333333"/>
          <w:sz w:val="21"/>
          <w:szCs w:val="21"/>
        </w:rPr>
        <w:t xml:space="preserve"> tp</w:t>
      </w:r>
      <w:r w:rsidRPr="00AC0AC1">
        <w:rPr>
          <w:rFonts w:ascii="Consolas" w:eastAsia="Times New Roman" w:hAnsi="Consolas"/>
          <w:color w:val="777777"/>
          <w:sz w:val="21"/>
          <w:szCs w:val="21"/>
        </w:rPr>
        <w:t>)</w:t>
      </w:r>
    </w:p>
    <w:p w14:paraId="13085727"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jsonResponse</w:t>
      </w:r>
    </w:p>
    <w:p w14:paraId="42041D0E"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9080</w:t>
      </w:r>
      <w:r w:rsidRPr="00AC0AC1">
        <w:rPr>
          <w:rFonts w:ascii="Consolas" w:eastAsia="Times New Roman" w:hAnsi="Consolas"/>
          <w:color w:val="777777"/>
          <w:sz w:val="21"/>
          <w:szCs w:val="21"/>
        </w:rPr>
        <w:t>)</w:t>
      </w:r>
    </w:p>
    <w:p w14:paraId="32DB6A2B"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responseStatusCode v</w:t>
      </w:r>
    </w:p>
    <w:p w14:paraId="2684C36C"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4E49CADE"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v</w:t>
      </w:r>
    </w:p>
    <w:p w14:paraId="7FF88F2B" w14:textId="77777777" w:rsidR="00796E37" w:rsidRPr="00AC0AC1" w:rsidRDefault="00796E37" w:rsidP="00796E37">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throwIO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%d</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c</w:t>
      </w:r>
    </w:p>
    <w:p w14:paraId="7E549EE6" w14:textId="77777777" w:rsidR="00796E37" w:rsidRPr="00AC0AC1" w:rsidRDefault="00796E37" w:rsidP="00796E37">
      <w:pPr>
        <w:pStyle w:val="BodyText"/>
        <w:spacing w:before="0" w:after="0"/>
        <w:rPr>
          <w:lang w:eastAsia="zh-CN"/>
        </w:rPr>
      </w:pPr>
    </w:p>
    <w:p w14:paraId="77012EC7" w14:textId="020357DC" w:rsidR="00A71123" w:rsidRPr="00AC0AC1" w:rsidRDefault="00206E6D" w:rsidP="007E16EC">
      <w:pPr>
        <w:pStyle w:val="BodyText"/>
        <w:spacing w:before="0"/>
        <w:rPr>
          <w:lang w:eastAsia="zh-CN"/>
        </w:rPr>
      </w:pPr>
      <w:r w:rsidRPr="00AC0AC1">
        <w:rPr>
          <w:lang w:eastAsia="zh-CN"/>
        </w:rPr>
        <w:t>We recall that there were quite few steps before we got to the JSON body of our curl command</w:t>
      </w:r>
      <w:r w:rsidR="004B1CE6">
        <w:rPr>
          <w:lang w:eastAsia="zh-CN"/>
        </w:rPr>
        <w:t xml:space="preserve"> from the swagger UI and wrote it into</w:t>
      </w:r>
      <w:r w:rsidRPr="00AC0AC1">
        <w:rPr>
          <w:lang w:eastAsia="zh-CN"/>
        </w:rPr>
        <w:t xml:space="preserve"> the </w:t>
      </w:r>
      <w:r w:rsidRPr="00AC0AC1">
        <w:rPr>
          <w:i/>
          <w:lang w:eastAsia="zh-CN"/>
        </w:rPr>
        <w:t>mint-token-curl.sh</w:t>
      </w:r>
      <w:r w:rsidRPr="00AC0AC1">
        <w:rPr>
          <w:lang w:eastAsia="zh-CN"/>
        </w:rPr>
        <w:t xml:space="preserve"> script. In Haskell that’s much easier. </w:t>
      </w:r>
      <w:r w:rsidR="00504CA3" w:rsidRPr="00AC0AC1">
        <w:rPr>
          <w:lang w:eastAsia="zh-CN"/>
        </w:rPr>
        <w:t>Our program takes in 4 parameters: the amount, the token name, the wallet ID and the address</w:t>
      </w:r>
      <w:r w:rsidR="00D12A00" w:rsidRPr="00AC0AC1">
        <w:rPr>
          <w:lang w:eastAsia="zh-CN"/>
        </w:rPr>
        <w:t xml:space="preserve"> </w:t>
      </w:r>
      <w:r w:rsidR="009F236B" w:rsidRPr="00AC0AC1">
        <w:rPr>
          <w:lang w:eastAsia="zh-CN"/>
        </w:rPr>
        <w:t>(</w:t>
      </w:r>
      <w:r w:rsidR="00D12A00" w:rsidRPr="00AC0AC1">
        <w:rPr>
          <w:lang w:eastAsia="zh-CN"/>
        </w:rPr>
        <w:t>20)</w:t>
      </w:r>
      <w:r w:rsidR="00504CA3" w:rsidRPr="00AC0AC1">
        <w:rPr>
          <w:lang w:eastAsia="zh-CN"/>
        </w:rPr>
        <w:t xml:space="preserve">. </w:t>
      </w:r>
      <w:r w:rsidR="00D12A00" w:rsidRPr="00AC0AC1">
        <w:rPr>
          <w:lang w:eastAsia="zh-CN"/>
        </w:rPr>
        <w:t xml:space="preserve">Then we pass them into appropriate types </w:t>
      </w:r>
      <w:r w:rsidR="009F236B" w:rsidRPr="00AC0AC1">
        <w:rPr>
          <w:lang w:eastAsia="zh-CN"/>
        </w:rPr>
        <w:t>(</w:t>
      </w:r>
      <w:r w:rsidR="00D12A00" w:rsidRPr="00AC0AC1">
        <w:rPr>
          <w:lang w:eastAsia="zh-CN"/>
        </w:rPr>
        <w:t xml:space="preserve">21-26). </w:t>
      </w:r>
      <w:r w:rsidR="00B84EE2" w:rsidRPr="00AC0AC1">
        <w:rPr>
          <w:lang w:eastAsia="zh-CN"/>
        </w:rPr>
        <w:t xml:space="preserve">From the Utils module we can use the function </w:t>
      </w:r>
      <w:r w:rsidR="00B84EE2" w:rsidRPr="00AC0AC1">
        <w:rPr>
          <w:i/>
          <w:lang w:eastAsia="zh-CN"/>
        </w:rPr>
        <w:t>unsafeReadWalletId</w:t>
      </w:r>
      <w:r w:rsidR="00B84EE2" w:rsidRPr="00AC0AC1">
        <w:rPr>
          <w:lang w:eastAsia="zh-CN"/>
        </w:rPr>
        <w:t xml:space="preserve"> that converts a string into a real wallet ID</w:t>
      </w:r>
      <w:r w:rsidR="007817C8" w:rsidRPr="00AC0AC1">
        <w:rPr>
          <w:lang w:eastAsia="zh-CN"/>
        </w:rPr>
        <w:t xml:space="preserve"> </w:t>
      </w:r>
      <w:r w:rsidR="00A5141D" w:rsidRPr="00AC0AC1">
        <w:rPr>
          <w:lang w:eastAsia="zh-CN"/>
        </w:rPr>
        <w:t xml:space="preserve">and similar </w:t>
      </w:r>
      <w:r w:rsidR="00A5141D" w:rsidRPr="00AC0AC1">
        <w:rPr>
          <w:i/>
          <w:lang w:eastAsia="zh-CN"/>
        </w:rPr>
        <w:t>unsafeReadAddress</w:t>
      </w:r>
      <w:r w:rsidR="00A5141D" w:rsidRPr="00AC0AC1">
        <w:rPr>
          <w:lang w:eastAsia="zh-CN"/>
        </w:rPr>
        <w:t xml:space="preserve"> converts a string into a real address</w:t>
      </w:r>
      <w:r w:rsidR="00B84EE2" w:rsidRPr="00AC0AC1">
        <w:rPr>
          <w:lang w:eastAsia="zh-CN"/>
        </w:rPr>
        <w:t>.</w:t>
      </w:r>
      <w:r w:rsidR="00D12A00" w:rsidRPr="00AC0AC1">
        <w:rPr>
          <w:lang w:eastAsia="zh-CN"/>
        </w:rPr>
        <w:t xml:space="preserve"> </w:t>
      </w:r>
      <w:r w:rsidR="008D2CEF" w:rsidRPr="00AC0AC1">
        <w:rPr>
          <w:lang w:eastAsia="zh-CN"/>
        </w:rPr>
        <w:t xml:space="preserve">Then we call the </w:t>
      </w:r>
      <w:r w:rsidR="008D2CEF" w:rsidRPr="00AC0AC1">
        <w:rPr>
          <w:i/>
          <w:lang w:eastAsia="zh-CN"/>
        </w:rPr>
        <w:t>mintToken</w:t>
      </w:r>
      <w:r w:rsidR="008D2CEF" w:rsidRPr="00AC0AC1">
        <w:rPr>
          <w:lang w:eastAsia="zh-CN"/>
        </w:rPr>
        <w:t xml:space="preserve"> function </w:t>
      </w:r>
      <w:r w:rsidR="009F236B" w:rsidRPr="00AC0AC1">
        <w:rPr>
          <w:lang w:eastAsia="zh-CN"/>
        </w:rPr>
        <w:t>(</w:t>
      </w:r>
      <w:r w:rsidR="008D2CEF" w:rsidRPr="00AC0AC1">
        <w:rPr>
          <w:lang w:eastAsia="zh-CN"/>
        </w:rPr>
        <w:t>28)</w:t>
      </w:r>
      <w:r w:rsidR="00234C33" w:rsidRPr="00AC0AC1">
        <w:rPr>
          <w:lang w:eastAsia="zh-CN"/>
        </w:rPr>
        <w:t xml:space="preserve"> which takes a wallet ID and token parameters as input and makes a HTTP request</w:t>
      </w:r>
      <w:r w:rsidR="008D2CEF" w:rsidRPr="00AC0AC1">
        <w:rPr>
          <w:lang w:eastAsia="zh-CN"/>
        </w:rPr>
        <w:t xml:space="preserve">. </w:t>
      </w:r>
      <w:r w:rsidR="00D426F3" w:rsidRPr="00AC0AC1">
        <w:rPr>
          <w:lang w:eastAsia="zh-CN"/>
        </w:rPr>
        <w:t xml:space="preserve">If the response code is </w:t>
      </w:r>
      <w:r w:rsidR="0083766F" w:rsidRPr="00AC0AC1">
        <w:rPr>
          <w:lang w:eastAsia="zh-CN"/>
        </w:rPr>
        <w:t>200,</w:t>
      </w:r>
      <w:r w:rsidR="00D426F3" w:rsidRPr="00AC0AC1">
        <w:rPr>
          <w:lang w:eastAsia="zh-CN"/>
        </w:rPr>
        <w:t xml:space="preserve"> we return the </w:t>
      </w:r>
      <w:r w:rsidR="00302DB5" w:rsidRPr="00AC0AC1">
        <w:rPr>
          <w:lang w:eastAsia="zh-CN"/>
        </w:rPr>
        <w:t xml:space="preserve">response body which will be of type </w:t>
      </w:r>
      <w:r w:rsidR="00302DB5" w:rsidRPr="00AC0AC1">
        <w:rPr>
          <w:i/>
          <w:lang w:eastAsia="zh-CN"/>
        </w:rPr>
        <w:t>ContractIntsanceID</w:t>
      </w:r>
      <w:r w:rsidR="00302DB5" w:rsidRPr="00AC0AC1">
        <w:rPr>
          <w:lang w:eastAsia="zh-CN"/>
        </w:rPr>
        <w:t>. E</w:t>
      </w:r>
      <w:r w:rsidR="00D426F3" w:rsidRPr="00AC0AC1">
        <w:rPr>
          <w:lang w:eastAsia="zh-CN"/>
        </w:rPr>
        <w:t xml:space="preserve">lse we log an error. </w:t>
      </w:r>
      <w:r w:rsidR="00634E01" w:rsidRPr="00AC0AC1">
        <w:rPr>
          <w:lang w:eastAsia="zh-CN"/>
        </w:rPr>
        <w:t xml:space="preserve">With the bash script </w:t>
      </w:r>
      <w:r w:rsidR="00634E01" w:rsidRPr="00AC0AC1">
        <w:rPr>
          <w:i/>
          <w:lang w:eastAsia="zh-CN"/>
        </w:rPr>
        <w:t>mint-token-haskell.sh</w:t>
      </w:r>
      <w:r w:rsidR="00634E01" w:rsidRPr="00AC0AC1">
        <w:rPr>
          <w:lang w:eastAsia="zh-CN"/>
        </w:rPr>
        <w:t xml:space="preserve"> we can now mint the token by using our Haskell file. </w:t>
      </w:r>
      <w:r w:rsidR="000E3CD9" w:rsidRPr="00AC0AC1">
        <w:rPr>
          <w:lang w:eastAsia="zh-CN"/>
        </w:rPr>
        <w:t>As command line parameters it takes in the amount and token name.</w:t>
      </w:r>
      <w:r w:rsidR="00ED191E" w:rsidRPr="00AC0AC1">
        <w:rPr>
          <w:lang w:eastAsia="zh-CN"/>
        </w:rPr>
        <w:t xml:space="preserve"> </w:t>
      </w:r>
    </w:p>
    <w:p w14:paraId="74952F20" w14:textId="34910BCD" w:rsidR="00A71123" w:rsidRPr="00AC0AC1" w:rsidRDefault="00A71123" w:rsidP="00A71123">
      <w:pPr>
        <w:pStyle w:val="SourceCode"/>
        <w:rPr>
          <w:noProof w:val="0"/>
          <w:lang w:val="en-US"/>
        </w:rPr>
      </w:pPr>
      <w:r w:rsidRPr="00AC0AC1">
        <w:rPr>
          <w:noProof w:val="0"/>
          <w:lang w:val="en-US"/>
        </w:rPr>
        <w:lastRenderedPageBreak/>
        <w:t>$ ./mint-token-haskell.sh 1000000 Gold</w:t>
      </w:r>
    </w:p>
    <w:p w14:paraId="0F60D0DF" w14:textId="60780AC4" w:rsidR="00796E37" w:rsidRPr="00AC0AC1" w:rsidRDefault="00DA1B37" w:rsidP="007E16EC">
      <w:pPr>
        <w:pStyle w:val="BodyText"/>
        <w:spacing w:before="0"/>
        <w:rPr>
          <w:lang w:eastAsia="zh-CN"/>
        </w:rPr>
      </w:pPr>
      <w:r w:rsidRPr="00AC0AC1">
        <w:rPr>
          <w:lang w:eastAsia="zh-CN"/>
        </w:rPr>
        <w:t xml:space="preserve">And we can check again in our wallet if the tokens were minted. </w:t>
      </w:r>
      <w:r w:rsidR="00ED191E" w:rsidRPr="00AC0AC1">
        <w:rPr>
          <w:lang w:eastAsia="zh-CN"/>
        </w:rPr>
        <w:t xml:space="preserve">Now we can also look at the Haskell code for monitoring found in </w:t>
      </w:r>
      <w:r w:rsidR="00ED191E" w:rsidRPr="00AC0AC1">
        <w:rPr>
          <w:i/>
          <w:lang w:eastAsia="zh-CN"/>
        </w:rPr>
        <w:t>app/monitor.hs</w:t>
      </w:r>
      <w:r w:rsidR="00ED191E" w:rsidRPr="00AC0AC1">
        <w:rPr>
          <w:lang w:eastAsia="zh-CN"/>
        </w:rPr>
        <w:t>.</w:t>
      </w:r>
      <w:r w:rsidR="00774B51" w:rsidRPr="00AC0AC1">
        <w:rPr>
          <w:lang w:eastAsia="zh-CN"/>
        </w:rPr>
        <w:t xml:space="preserve"> But first we want to stop the PAB and clear the database with the following commands:</w:t>
      </w:r>
    </w:p>
    <w:p w14:paraId="7841F14B" w14:textId="3D9F8159" w:rsidR="00774B51" w:rsidRPr="00AC0AC1" w:rsidRDefault="00774B51" w:rsidP="00774B51">
      <w:pPr>
        <w:pStyle w:val="SourceCode"/>
        <w:rPr>
          <w:noProof w:val="0"/>
          <w:lang w:val="en-US"/>
        </w:rPr>
      </w:pPr>
      <w:r w:rsidRPr="00AC0AC1">
        <w:rPr>
          <w:noProof w:val="0"/>
          <w:lang w:val="en-US"/>
        </w:rPr>
        <w:t>$ rm testnet/plutus-pab.db</w:t>
      </w:r>
    </w:p>
    <w:p w14:paraId="5AF9D64F" w14:textId="369E0BC8" w:rsidR="00774B51" w:rsidRPr="00AC0AC1" w:rsidRDefault="00774B51" w:rsidP="00774B51">
      <w:pPr>
        <w:pStyle w:val="SourceCode"/>
        <w:rPr>
          <w:noProof w:val="0"/>
          <w:lang w:val="en-US"/>
        </w:rPr>
      </w:pPr>
      <w:r w:rsidRPr="00AC0AC1">
        <w:rPr>
          <w:noProof w:val="0"/>
          <w:lang w:val="en-US"/>
        </w:rPr>
        <w:t>$ ./migrate-pab.sh</w:t>
      </w:r>
    </w:p>
    <w:p w14:paraId="127F606E" w14:textId="73A13164" w:rsidR="00314D3E" w:rsidRPr="00AC0AC1" w:rsidRDefault="00314D3E" w:rsidP="00774B51">
      <w:pPr>
        <w:pStyle w:val="SourceCode"/>
        <w:rPr>
          <w:noProof w:val="0"/>
          <w:lang w:val="en-US"/>
        </w:rPr>
      </w:pPr>
      <w:r w:rsidRPr="00AC0AC1">
        <w:rPr>
          <w:noProof w:val="0"/>
          <w:lang w:val="en-US"/>
        </w:rPr>
        <w:t>$ ./start-testnet-pab.sh</w:t>
      </w:r>
    </w:p>
    <w:p w14:paraId="170A59F2" w14:textId="07309AC6" w:rsidR="00CE44DD" w:rsidRPr="00AC0AC1" w:rsidRDefault="00CE44DD" w:rsidP="00CE44DD">
      <w:r w:rsidRPr="00AC0AC1">
        <w:t>The reason we are doing this is to remove the log messages so we have a clean start.</w:t>
      </w:r>
    </w:p>
    <w:p w14:paraId="17318BA5"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62C6F269"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54E8C3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p>
    <w:p w14:paraId="31654324"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14CD81E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2AFDAC9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0D25094"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7F6A1B0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Concurrent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threadDelay</w:t>
      </w:r>
      <w:r w:rsidRPr="00AC0AC1">
        <w:rPr>
          <w:rFonts w:ascii="Consolas" w:eastAsia="Times New Roman" w:hAnsi="Consolas"/>
          <w:color w:val="777777"/>
          <w:sz w:val="21"/>
          <w:szCs w:val="21"/>
        </w:rPr>
        <w:t>)</w:t>
      </w:r>
    </w:p>
    <w:p w14:paraId="249CA109"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throwIO</w:t>
      </w:r>
      <w:r w:rsidRPr="00AC0AC1">
        <w:rPr>
          <w:rFonts w:ascii="Consolas" w:eastAsia="Times New Roman" w:hAnsi="Consolas"/>
          <w:color w:val="777777"/>
          <w:sz w:val="21"/>
          <w:szCs w:val="21"/>
        </w:rPr>
        <w:t>)</w:t>
      </w:r>
    </w:p>
    <w:p w14:paraId="27DA8B8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when</w:t>
      </w:r>
      <w:r w:rsidRPr="00AC0AC1">
        <w:rPr>
          <w:rFonts w:ascii="Consolas" w:eastAsia="Times New Roman" w:hAnsi="Consolas"/>
          <w:color w:val="777777"/>
          <w:sz w:val="21"/>
          <w:szCs w:val="21"/>
        </w:rPr>
        <w:t>)</w:t>
      </w:r>
    </w:p>
    <w:p w14:paraId="062832F5"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F37A437"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Data.Aeson.</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parseMaybe</w:t>
      </w:r>
      <w:r w:rsidRPr="00AC0AC1">
        <w:rPr>
          <w:rFonts w:ascii="Consolas" w:eastAsia="Times New Roman" w:hAnsi="Consolas"/>
          <w:color w:val="777777"/>
          <w:sz w:val="21"/>
          <w:szCs w:val="21"/>
        </w:rPr>
        <w:t>)</w:t>
      </w:r>
    </w:p>
    <w:p w14:paraId="24A3A93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fromMaybe</w:t>
      </w:r>
      <w:r w:rsidRPr="00AC0AC1">
        <w:rPr>
          <w:rFonts w:ascii="Consolas" w:eastAsia="Times New Roman" w:hAnsi="Consolas"/>
          <w:color w:val="777777"/>
          <w:sz w:val="21"/>
          <w:szCs w:val="21"/>
        </w:rPr>
        <w:t>)</w:t>
      </w:r>
    </w:p>
    <w:p w14:paraId="359ECD7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83E049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pack</w:t>
      </w:r>
      <w:r w:rsidRPr="00AC0AC1">
        <w:rPr>
          <w:rFonts w:ascii="Consolas" w:eastAsia="Times New Roman" w:hAnsi="Consolas"/>
          <w:color w:val="777777"/>
          <w:sz w:val="21"/>
          <w:szCs w:val="21"/>
        </w:rPr>
        <w:t>)</w:t>
      </w:r>
    </w:p>
    <w:p w14:paraId="6E42AF9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Network.HTTP.</w:t>
      </w:r>
      <w:r w:rsidRPr="00AC0AC1">
        <w:rPr>
          <w:rFonts w:ascii="Consolas" w:eastAsia="Times New Roman" w:hAnsi="Consolas"/>
          <w:color w:val="9C5D27"/>
          <w:sz w:val="21"/>
          <w:szCs w:val="21"/>
        </w:rPr>
        <w:t>Req</w:t>
      </w:r>
    </w:p>
    <w:p w14:paraId="152882E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Plutus.PAB.Events.</w:t>
      </w:r>
      <w:r w:rsidRPr="00AC0AC1">
        <w:rPr>
          <w:rFonts w:ascii="Consolas" w:eastAsia="Times New Roman" w:hAnsi="Consolas"/>
          <w:color w:val="9C5D27"/>
          <w:sz w:val="21"/>
          <w:szCs w:val="21"/>
        </w:rPr>
        <w:t>ContractInstanceState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PartiallyDecodedResponse</w:t>
      </w:r>
      <w:r w:rsidRPr="00AC0AC1">
        <w:rPr>
          <w:rFonts w:ascii="Consolas" w:eastAsia="Times New Roman" w:hAnsi="Consolas"/>
          <w:color w:val="333333"/>
          <w:sz w:val="21"/>
          <w:szCs w:val="21"/>
        </w:rPr>
        <w:t xml:space="preserve"> </w:t>
      </w:r>
    </w:p>
    <w:p w14:paraId="0F57A13B" w14:textId="1A3C14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DE9D6A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Plutus.PAB.Webserver.</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ContractInstanceClientState</w:t>
      </w:r>
      <w:r w:rsidRPr="00AC0AC1">
        <w:rPr>
          <w:rFonts w:ascii="Consolas" w:eastAsia="Times New Roman" w:hAnsi="Consolas"/>
          <w:color w:val="333333"/>
          <w:sz w:val="21"/>
          <w:szCs w:val="21"/>
        </w:rPr>
        <w:t xml:space="preserve"> </w:t>
      </w:r>
    </w:p>
    <w:p w14:paraId="2FD118B2" w14:textId="6D27EB71"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3AD2A5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Plutus.V1.Ledger.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flattenValue</w:t>
      </w:r>
      <w:r w:rsidRPr="00AC0AC1">
        <w:rPr>
          <w:rFonts w:ascii="Consolas" w:eastAsia="Times New Roman" w:hAnsi="Consolas"/>
          <w:color w:val="777777"/>
          <w:sz w:val="21"/>
          <w:szCs w:val="21"/>
        </w:rPr>
        <w:t>)</w:t>
      </w:r>
    </w:p>
    <w:p w14:paraId="253E6F5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Environment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getArgs</w:t>
      </w:r>
      <w:r w:rsidRPr="00AC0AC1">
        <w:rPr>
          <w:rFonts w:ascii="Consolas" w:eastAsia="Times New Roman" w:hAnsi="Consolas"/>
          <w:color w:val="777777"/>
          <w:sz w:val="21"/>
          <w:szCs w:val="21"/>
        </w:rPr>
        <w:t>)</w:t>
      </w:r>
    </w:p>
    <w:p w14:paraId="6741989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5A86F59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687EEC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PAB</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Address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7DF409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7ACCFD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w:t>
      </w:r>
      <w:r w:rsidRPr="00AC0AC1">
        <w:rPr>
          <w:rFonts w:ascii="Consolas" w:eastAsia="Times New Roman" w:hAnsi="Consolas"/>
          <w:color w:val="9C5D27"/>
          <w:sz w:val="21"/>
          <w:szCs w:val="21"/>
        </w:rPr>
        <w:t>Utils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cidToString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405DAD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contractActivationArgs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7619D3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unsafeReadAddress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ABE094B" w14:textId="655F540E"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unsafeReadWalletId</w:t>
      </w:r>
      <w:r w:rsidRPr="00AC0AC1">
        <w:rPr>
          <w:rFonts w:ascii="Consolas" w:eastAsia="Times New Roman" w:hAnsi="Consolas"/>
          <w:color w:val="777777"/>
          <w:sz w:val="21"/>
          <w:szCs w:val="21"/>
        </w:rPr>
        <w:t>)</w:t>
      </w:r>
    </w:p>
    <w:p w14:paraId="277768A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2AF773F0"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22795C7"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3A9DA17"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addr'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getArgs</w:t>
      </w:r>
    </w:p>
    <w:p w14:paraId="5620ACA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wid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unsafeReadWalletId wid'</w:t>
      </w:r>
    </w:p>
    <w:p w14:paraId="3E8C45B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unsafeReadAddress addr'</w:t>
      </w:r>
    </w:p>
    <w:p w14:paraId="265BE037"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monitoring address %s on wallet %s</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addr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wid</w:t>
      </w:r>
    </w:p>
    <w:p w14:paraId="2DB56A2F"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cid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startMonitor wid addr</w:t>
      </w:r>
    </w:p>
    <w:p w14:paraId="7E3AFA3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started monitor-process with contract id %s</w:t>
      </w:r>
      <w:r w:rsidRPr="00AC0AC1">
        <w:rPr>
          <w:rFonts w:ascii="Consolas" w:eastAsia="Times New Roman" w:hAnsi="Consolas"/>
          <w:color w:val="777777"/>
          <w:sz w:val="21"/>
          <w:szCs w:val="21"/>
        </w:rPr>
        <w:t>\n\n"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3B75C80" w14:textId="54F6FF02"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cidToString cid</w:t>
      </w:r>
    </w:p>
    <w:p w14:paraId="4C6462A8"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go cid mempty</w:t>
      </w:r>
    </w:p>
    <w:p w14:paraId="42299DC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19781F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3C62897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go cid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B3FBFA5"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cic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getMonitorState cid</w:t>
      </w:r>
    </w:p>
    <w:p w14:paraId="47A7DFA1"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fromMaybe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observedValue cic</w:t>
      </w:r>
    </w:p>
    <w:p w14:paraId="0E3AF04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62127B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w:t>
      </w:r>
      <w:r w:rsidRPr="00AC0AC1">
        <w:rPr>
          <w:rFonts w:ascii="Consolas" w:eastAsia="Times New Roman" w:hAnsi="Consolas"/>
          <w:color w:val="777777"/>
          <w:sz w:val="21"/>
          <w:szCs w:val="21"/>
        </w:rPr>
        <w:t>\n\n"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flattenValue v'</w:t>
      </w:r>
    </w:p>
    <w:p w14:paraId="40FC7ED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p>
    <w:p w14:paraId="319B4AF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go cid v'</w:t>
      </w:r>
    </w:p>
    <w:p w14:paraId="2D978A1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2998B20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startMonitor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ContractInstanceId</w:t>
      </w:r>
    </w:p>
    <w:p w14:paraId="61F36A9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startMonitor wid addr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24C58A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req</w:t>
      </w:r>
    </w:p>
    <w:p w14:paraId="55F2C56E"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5D8CEBF8"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activate</w:t>
      </w:r>
      <w:r w:rsidRPr="00AC0AC1">
        <w:rPr>
          <w:rFonts w:ascii="Consolas" w:eastAsia="Times New Roman" w:hAnsi="Consolas"/>
          <w:color w:val="777777"/>
          <w:sz w:val="21"/>
          <w:szCs w:val="21"/>
        </w:rPr>
        <w:t>")</w:t>
      </w:r>
    </w:p>
    <w:p w14:paraId="02456F3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contractActivationArgs wid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Monitor</w:t>
      </w:r>
      <w:r w:rsidRPr="00AC0AC1">
        <w:rPr>
          <w:rFonts w:ascii="Consolas" w:eastAsia="Times New Roman" w:hAnsi="Consolas"/>
          <w:color w:val="333333"/>
          <w:sz w:val="21"/>
          <w:szCs w:val="21"/>
        </w:rPr>
        <w:t xml:space="preserve"> addr</w:t>
      </w:r>
      <w:r w:rsidRPr="00AC0AC1">
        <w:rPr>
          <w:rFonts w:ascii="Consolas" w:eastAsia="Times New Roman" w:hAnsi="Consolas"/>
          <w:color w:val="777777"/>
          <w:sz w:val="21"/>
          <w:szCs w:val="21"/>
        </w:rPr>
        <w:t>)</w:t>
      </w:r>
    </w:p>
    <w:p w14:paraId="3CC8A74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jsonResponse</w:t>
      </w:r>
    </w:p>
    <w:p w14:paraId="78C68398"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9080</w:t>
      </w:r>
      <w:r w:rsidRPr="00AC0AC1">
        <w:rPr>
          <w:rFonts w:ascii="Consolas" w:eastAsia="Times New Roman" w:hAnsi="Consolas"/>
          <w:color w:val="777777"/>
          <w:sz w:val="21"/>
          <w:szCs w:val="21"/>
        </w:rPr>
        <w:t>)</w:t>
      </w:r>
    </w:p>
    <w:p w14:paraId="72B35A8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responseStatusCode v</w:t>
      </w:r>
    </w:p>
    <w:p w14:paraId="65A4ADB4"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9A8C94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throwIO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%d</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c</w:t>
      </w:r>
    </w:p>
    <w:p w14:paraId="5B3F72E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v</w:t>
      </w:r>
    </w:p>
    <w:p w14:paraId="2C28D3E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22A1C1B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getMonitorState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556FF2B" w14:textId="75F96E33"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ContractInstanceClientState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TokenContracts</w:t>
      </w:r>
      <w:r w:rsidRPr="00AC0AC1">
        <w:rPr>
          <w:rFonts w:ascii="Consolas" w:eastAsia="Times New Roman" w:hAnsi="Consolas"/>
          <w:color w:val="777777"/>
          <w:sz w:val="21"/>
          <w:szCs w:val="21"/>
        </w:rPr>
        <w:t>)</w:t>
      </w:r>
    </w:p>
    <w:p w14:paraId="6587E6D1"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getMonitorState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9AEC3B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req</w:t>
      </w:r>
    </w:p>
    <w:p w14:paraId="3097B4AD"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GET</w:t>
      </w:r>
    </w:p>
    <w:p w14:paraId="7D058E2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6FB1F39" w14:textId="5CC97B03"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cidToString cid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status</w:t>
      </w:r>
      <w:r w:rsidRPr="00AC0AC1">
        <w:rPr>
          <w:rFonts w:ascii="Consolas" w:eastAsia="Times New Roman" w:hAnsi="Consolas"/>
          <w:color w:val="777777"/>
          <w:sz w:val="21"/>
          <w:szCs w:val="21"/>
        </w:rPr>
        <w:t>")</w:t>
      </w:r>
    </w:p>
    <w:p w14:paraId="2AE9A76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NoReqBody</w:t>
      </w:r>
    </w:p>
    <w:p w14:paraId="60C7B7CA"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jsonResponse</w:t>
      </w:r>
    </w:p>
    <w:p w14:paraId="68E2A203"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9080</w:t>
      </w:r>
      <w:r w:rsidRPr="00AC0AC1">
        <w:rPr>
          <w:rFonts w:ascii="Consolas" w:eastAsia="Times New Roman" w:hAnsi="Consolas"/>
          <w:color w:val="777777"/>
          <w:sz w:val="21"/>
          <w:szCs w:val="21"/>
        </w:rPr>
        <w:t>)</w:t>
      </w:r>
    </w:p>
    <w:p w14:paraId="596E40EE"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responseStatusCode v</w:t>
      </w:r>
    </w:p>
    <w:p w14:paraId="75BDBD41"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B125BCE"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throwIO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%d</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c</w:t>
      </w:r>
    </w:p>
    <w:p w14:paraId="5A58A49B"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v</w:t>
      </w:r>
    </w:p>
    <w:p w14:paraId="15AFC60C"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71</w:t>
      </w:r>
      <w:r w:rsidRPr="00AC0AC1">
        <w:rPr>
          <w:rFonts w:ascii="Consolas" w:eastAsia="Times New Roman" w:hAnsi="Consolas"/>
          <w:color w:val="333333"/>
          <w:sz w:val="21"/>
          <w:szCs w:val="21"/>
        </w:rPr>
        <w:t xml:space="preserve">  </w:t>
      </w:r>
    </w:p>
    <w:p w14:paraId="134D77E1"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observedValue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ContractInstanceClientState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1DFCAB16"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observedValue cic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13C3540"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mv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parseMaybe parseJSON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observableState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cicCurrentState cic</w:t>
      </w:r>
    </w:p>
    <w:p w14:paraId="7DD38BF2" w14:textId="77777777" w:rsidR="007E16EC" w:rsidRPr="00AC0AC1" w:rsidRDefault="007E16EC" w:rsidP="007E16E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mv</w:t>
      </w:r>
    </w:p>
    <w:p w14:paraId="0FE1B70F" w14:textId="77777777" w:rsidR="007E16EC" w:rsidRPr="00AC0AC1" w:rsidRDefault="007E16EC" w:rsidP="00796E37">
      <w:pPr>
        <w:pStyle w:val="BodyText"/>
        <w:spacing w:before="0" w:after="0"/>
        <w:rPr>
          <w:lang w:eastAsia="zh-CN"/>
        </w:rPr>
      </w:pPr>
    </w:p>
    <w:p w14:paraId="613875B7" w14:textId="409F156D" w:rsidR="007E16EC" w:rsidRPr="00AC0AC1" w:rsidRDefault="00175FA6" w:rsidP="00796E37">
      <w:pPr>
        <w:pStyle w:val="BodyText"/>
        <w:spacing w:before="0" w:after="0"/>
        <w:rPr>
          <w:lang w:eastAsia="zh-CN"/>
        </w:rPr>
      </w:pPr>
      <w:r w:rsidRPr="00AC0AC1">
        <w:rPr>
          <w:lang w:eastAsia="zh-CN"/>
        </w:rPr>
        <w:t xml:space="preserve">The body of the main function is similar to how we did the minting. </w:t>
      </w:r>
      <w:r w:rsidR="000F5D0A" w:rsidRPr="00AC0AC1">
        <w:rPr>
          <w:lang w:eastAsia="zh-CN"/>
        </w:rPr>
        <w:t xml:space="preserve">From it we call now two helper functions the </w:t>
      </w:r>
      <w:r w:rsidR="000F5D0A" w:rsidRPr="00AC0AC1">
        <w:rPr>
          <w:i/>
          <w:lang w:eastAsia="zh-CN"/>
        </w:rPr>
        <w:t>startMonitor</w:t>
      </w:r>
      <w:r w:rsidR="000F5D0A" w:rsidRPr="00AC0AC1">
        <w:rPr>
          <w:lang w:eastAsia="zh-CN"/>
        </w:rPr>
        <w:t xml:space="preserve"> function that starts the monitoring and the </w:t>
      </w:r>
      <w:r w:rsidR="000F5D0A" w:rsidRPr="00AC0AC1">
        <w:rPr>
          <w:i/>
          <w:lang w:eastAsia="zh-CN"/>
        </w:rPr>
        <w:t>getMonitorState</w:t>
      </w:r>
      <w:r w:rsidR="000F5D0A" w:rsidRPr="00AC0AC1">
        <w:rPr>
          <w:lang w:eastAsia="zh-CN"/>
        </w:rPr>
        <w:t xml:space="preserve"> function that gets the state of the monito</w:t>
      </w:r>
      <w:r w:rsidR="009A6F97" w:rsidRPr="00AC0AC1">
        <w:rPr>
          <w:lang w:eastAsia="zh-CN"/>
        </w:rPr>
        <w:t>r</w:t>
      </w:r>
      <w:r w:rsidR="000F5D0A" w:rsidRPr="00AC0AC1">
        <w:rPr>
          <w:lang w:eastAsia="zh-CN"/>
        </w:rPr>
        <w:t xml:space="preserve"> contract</w:t>
      </w:r>
      <w:r w:rsidR="009A6F97" w:rsidRPr="00AC0AC1">
        <w:rPr>
          <w:lang w:eastAsia="zh-CN"/>
        </w:rPr>
        <w:t xml:space="preserve"> and some other information as</w:t>
      </w:r>
      <w:r w:rsidR="00374C00" w:rsidRPr="00AC0AC1">
        <w:rPr>
          <w:lang w:eastAsia="zh-CN"/>
        </w:rPr>
        <w:t xml:space="preserve"> the</w:t>
      </w:r>
      <w:r w:rsidR="009A6F97" w:rsidRPr="00AC0AC1">
        <w:rPr>
          <w:lang w:eastAsia="zh-CN"/>
        </w:rPr>
        <w:t xml:space="preserve"> tokens we have in our wallet</w:t>
      </w:r>
      <w:r w:rsidR="000F5D0A" w:rsidRPr="00AC0AC1">
        <w:rPr>
          <w:lang w:eastAsia="zh-CN"/>
        </w:rPr>
        <w:t>.</w:t>
      </w:r>
      <w:r w:rsidR="00D80ADE" w:rsidRPr="00AC0AC1">
        <w:rPr>
          <w:lang w:eastAsia="zh-CN"/>
        </w:rPr>
        <w:t xml:space="preserve"> </w:t>
      </w:r>
      <w:r w:rsidR="00E37236" w:rsidRPr="00AC0AC1">
        <w:rPr>
          <w:lang w:eastAsia="zh-CN"/>
        </w:rPr>
        <w:t xml:space="preserve">We can use the </w:t>
      </w:r>
      <w:r w:rsidR="00E37236" w:rsidRPr="00AC0AC1">
        <w:rPr>
          <w:i/>
          <w:lang w:eastAsia="zh-CN"/>
        </w:rPr>
        <w:t>monitor.sh</w:t>
      </w:r>
      <w:r w:rsidR="00E37236" w:rsidRPr="00AC0AC1">
        <w:rPr>
          <w:lang w:eastAsia="zh-CN"/>
        </w:rPr>
        <w:t xml:space="preserve"> script to start our code. </w:t>
      </w:r>
      <w:r w:rsidR="009B5BC5" w:rsidRPr="00AC0AC1">
        <w:rPr>
          <w:lang w:eastAsia="zh-CN"/>
        </w:rPr>
        <w:t xml:space="preserve">There we input the environment variables wallet id and address. </w:t>
      </w:r>
      <w:r w:rsidR="00472189" w:rsidRPr="00AC0AC1">
        <w:rPr>
          <w:lang w:eastAsia="zh-CN"/>
        </w:rPr>
        <w:t xml:space="preserve">After its run it will start reporting our </w:t>
      </w:r>
      <w:r w:rsidR="00D07034" w:rsidRPr="00AC0AC1">
        <w:rPr>
          <w:lang w:eastAsia="zh-CN"/>
        </w:rPr>
        <w:t>assets</w:t>
      </w:r>
      <w:r w:rsidR="00472189" w:rsidRPr="00AC0AC1">
        <w:rPr>
          <w:lang w:eastAsia="zh-CN"/>
        </w:rPr>
        <w:t>.</w:t>
      </w:r>
    </w:p>
    <w:p w14:paraId="03F55F7E" w14:textId="313AE1AE" w:rsidR="000E5434" w:rsidRPr="00AC0AC1" w:rsidRDefault="000E5434" w:rsidP="000E5434">
      <w:pPr>
        <w:pStyle w:val="SourceCode"/>
        <w:rPr>
          <w:noProof w:val="0"/>
          <w:lang w:val="en-US"/>
        </w:rPr>
      </w:pPr>
      <w:r w:rsidRPr="00AC0AC1">
        <w:rPr>
          <w:noProof w:val="0"/>
          <w:lang w:val="en-US"/>
        </w:rPr>
        <w:t>$ ./monitor.sh</w:t>
      </w:r>
    </w:p>
    <w:p w14:paraId="4149F1D6" w14:textId="4C0A360D" w:rsidR="009903CB" w:rsidRPr="00AC0AC1" w:rsidRDefault="009903CB" w:rsidP="009903CB">
      <w:pPr>
        <w:pStyle w:val="BodyText"/>
        <w:spacing w:after="0"/>
        <w:rPr>
          <w:lang w:eastAsia="zh-CN"/>
        </w:rPr>
      </w:pPr>
      <w:r w:rsidRPr="00AC0AC1">
        <w:rPr>
          <w:lang w:eastAsia="zh-CN"/>
        </w:rPr>
        <w:t xml:space="preserve">Altogether we presented now 3 different ways how to mint our tokens: using the client, using the PAB and using Haskell functions directly. </w:t>
      </w:r>
      <w:r w:rsidR="001676FB" w:rsidRPr="00AC0AC1">
        <w:rPr>
          <w:lang w:eastAsia="zh-CN"/>
        </w:rPr>
        <w:t>We have to note that these operations are quite resource hungry. If you have around 12GB of RAM it can still happen you will need to increase the size</w:t>
      </w:r>
      <w:r w:rsidR="00C023D3" w:rsidRPr="00AC0AC1">
        <w:rPr>
          <w:lang w:eastAsia="zh-CN"/>
        </w:rPr>
        <w:t xml:space="preserve"> of your SWAP partition to 50GB to get the chain index to actually sync. </w:t>
      </w:r>
    </w:p>
    <w:p w14:paraId="0CC73A7F" w14:textId="34C5A0E7" w:rsidR="00B44CBE" w:rsidRPr="00AC0AC1" w:rsidRDefault="002746D2" w:rsidP="002746D2">
      <w:pPr>
        <w:pStyle w:val="Heading1"/>
        <w:spacing w:before="0"/>
        <w:rPr>
          <w:lang w:val="en-US"/>
        </w:rPr>
      </w:pPr>
      <w:bookmarkStart w:id="80" w:name="_Toc102838249"/>
      <w:r w:rsidRPr="00AC0AC1">
        <w:rPr>
          <w:lang w:val="en-US"/>
        </w:rPr>
        <w:lastRenderedPageBreak/>
        <w:t>State Machines</w:t>
      </w:r>
      <w:bookmarkEnd w:id="80"/>
    </w:p>
    <w:p w14:paraId="2C4AB9BE" w14:textId="5B451545" w:rsidR="002746D2" w:rsidRPr="00AC0AC1" w:rsidRDefault="00C1015D" w:rsidP="008B3D81">
      <w:pPr>
        <w:pStyle w:val="BodyText"/>
        <w:spacing w:before="0" w:after="0"/>
        <w:rPr>
          <w:lang w:eastAsia="zh-CN"/>
        </w:rPr>
      </w:pPr>
      <w:r w:rsidRPr="00AC0AC1">
        <w:rPr>
          <w:lang w:eastAsia="zh-CN"/>
        </w:rPr>
        <w:t>In this chapter we will look at state machines</w:t>
      </w:r>
      <w:r w:rsidR="00726D28" w:rsidRPr="00AC0AC1">
        <w:rPr>
          <w:lang w:eastAsia="zh-CN"/>
        </w:rPr>
        <w:t xml:space="preserve"> (SM)</w:t>
      </w:r>
      <w:r w:rsidRPr="00AC0AC1">
        <w:rPr>
          <w:lang w:eastAsia="zh-CN"/>
        </w:rPr>
        <w:t xml:space="preserve">. </w:t>
      </w:r>
      <w:r w:rsidR="0013430E" w:rsidRPr="00AC0AC1">
        <w:rPr>
          <w:lang w:eastAsia="zh-CN"/>
        </w:rPr>
        <w:t xml:space="preserve">They can be useful to write shorter and more concise </w:t>
      </w:r>
      <w:r w:rsidR="002A54A9" w:rsidRPr="00AC0AC1">
        <w:rPr>
          <w:lang w:eastAsia="zh-CN"/>
        </w:rPr>
        <w:t>code</w:t>
      </w:r>
      <w:r w:rsidR="0013430E" w:rsidRPr="00AC0AC1">
        <w:rPr>
          <w:lang w:eastAsia="zh-CN"/>
        </w:rPr>
        <w:t xml:space="preserve"> for both the on-chain and off-chain part. </w:t>
      </w:r>
      <w:r w:rsidR="002A54A9" w:rsidRPr="00AC0AC1">
        <w:rPr>
          <w:lang w:eastAsia="zh-CN"/>
        </w:rPr>
        <w:t xml:space="preserve">There is support for state machines in the Plutus libraries </w:t>
      </w:r>
      <w:r w:rsidR="00AD3F07" w:rsidRPr="00AC0AC1">
        <w:rPr>
          <w:lang w:eastAsia="zh-CN"/>
        </w:rPr>
        <w:t xml:space="preserve">that is higher level and builds on top of the </w:t>
      </w:r>
      <w:r w:rsidR="0083766F" w:rsidRPr="00AC0AC1">
        <w:rPr>
          <w:lang w:eastAsia="zh-CN"/>
        </w:rPr>
        <w:t>lower-level</w:t>
      </w:r>
      <w:r w:rsidR="00E2067F" w:rsidRPr="00AC0AC1">
        <w:rPr>
          <w:lang w:eastAsia="zh-CN"/>
        </w:rPr>
        <w:t xml:space="preserve"> </w:t>
      </w:r>
      <w:r w:rsidR="00AD3F07" w:rsidRPr="00AC0AC1">
        <w:rPr>
          <w:lang w:eastAsia="zh-CN"/>
        </w:rPr>
        <w:t xml:space="preserve">mechanisms we have seen so far. </w:t>
      </w:r>
      <w:r w:rsidR="00294224" w:rsidRPr="00AC0AC1">
        <w:rPr>
          <w:lang w:eastAsia="zh-CN"/>
        </w:rPr>
        <w:t xml:space="preserve">But what we do have to mention is that at the current time of writing there is a certain overhead using state machines. </w:t>
      </w:r>
      <w:r w:rsidR="00E0187A" w:rsidRPr="00AC0AC1">
        <w:rPr>
          <w:lang w:eastAsia="zh-CN"/>
        </w:rPr>
        <w:t xml:space="preserve">If you write a contract with state machines it will require more resources to run as if you wrote </w:t>
      </w:r>
      <w:r w:rsidR="000A607F" w:rsidRPr="00AC0AC1">
        <w:rPr>
          <w:lang w:eastAsia="zh-CN"/>
        </w:rPr>
        <w:t xml:space="preserve">the same contract </w:t>
      </w:r>
      <w:r w:rsidR="00E0187A" w:rsidRPr="00AC0AC1">
        <w:rPr>
          <w:lang w:eastAsia="zh-CN"/>
        </w:rPr>
        <w:t xml:space="preserve">without state machines. </w:t>
      </w:r>
      <w:r w:rsidR="00C76814" w:rsidRPr="00AC0AC1">
        <w:rPr>
          <w:lang w:eastAsia="zh-CN"/>
        </w:rPr>
        <w:t>Because of that</w:t>
      </w:r>
      <w:r w:rsidR="00207E5B" w:rsidRPr="00AC0AC1">
        <w:rPr>
          <w:lang w:eastAsia="zh-CN"/>
        </w:rPr>
        <w:t>,</w:t>
      </w:r>
      <w:r w:rsidR="00C76814" w:rsidRPr="00AC0AC1">
        <w:rPr>
          <w:lang w:eastAsia="zh-CN"/>
        </w:rPr>
        <w:t xml:space="preserve"> </w:t>
      </w:r>
      <w:r w:rsidR="00726D28" w:rsidRPr="00AC0AC1">
        <w:rPr>
          <w:lang w:eastAsia="zh-CN"/>
        </w:rPr>
        <w:t>SM</w:t>
      </w:r>
      <w:r w:rsidR="00C76814" w:rsidRPr="00AC0AC1">
        <w:rPr>
          <w:lang w:eastAsia="zh-CN"/>
        </w:rPr>
        <w:t xml:space="preserve"> have not seen much use in practice yet. </w:t>
      </w:r>
      <w:r w:rsidR="0083766F" w:rsidRPr="00AC0AC1">
        <w:rPr>
          <w:lang w:eastAsia="zh-CN"/>
        </w:rPr>
        <w:t>However,</w:t>
      </w:r>
      <w:r w:rsidR="00C76814" w:rsidRPr="00AC0AC1">
        <w:rPr>
          <w:lang w:eastAsia="zh-CN"/>
        </w:rPr>
        <w:t xml:space="preserve"> the Plutus team is permanently working on improving performance and optimizing the compiler and interpreter so we can expect state machines to be really useful in the near future. </w:t>
      </w:r>
    </w:p>
    <w:p w14:paraId="1EF31066" w14:textId="29774424" w:rsidR="00C75E58" w:rsidRPr="00AC0AC1" w:rsidRDefault="00C75E58" w:rsidP="00C75E58">
      <w:pPr>
        <w:pStyle w:val="Heading2"/>
        <w:rPr>
          <w:lang w:val="en-US"/>
        </w:rPr>
      </w:pPr>
      <w:bookmarkStart w:id="81" w:name="_Toc102838250"/>
      <w:r w:rsidRPr="00AC0AC1">
        <w:rPr>
          <w:lang w:val="en-US"/>
        </w:rPr>
        <w:t>Commit schemes</w:t>
      </w:r>
      <w:bookmarkEnd w:id="81"/>
    </w:p>
    <w:p w14:paraId="6DC8DFDC" w14:textId="07A89E5E" w:rsidR="00C75E58" w:rsidRPr="00AC0AC1" w:rsidRDefault="00C45AC9" w:rsidP="008B3D81">
      <w:pPr>
        <w:pStyle w:val="BodyText"/>
        <w:spacing w:before="0" w:after="0"/>
        <w:rPr>
          <w:lang w:eastAsia="zh-CN"/>
        </w:rPr>
      </w:pPr>
      <w:r w:rsidRPr="00AC0AC1">
        <w:rPr>
          <w:lang w:eastAsia="zh-CN"/>
        </w:rPr>
        <w:t xml:space="preserve">Let’s imagine a game played between Alice and Bob. </w:t>
      </w:r>
      <w:r w:rsidR="00620050" w:rsidRPr="00AC0AC1">
        <w:rPr>
          <w:lang w:eastAsia="zh-CN"/>
        </w:rPr>
        <w:t xml:space="preserve">It’s similar to rock-paper-scissors </w:t>
      </w:r>
      <w:r w:rsidR="00977952" w:rsidRPr="00AC0AC1">
        <w:rPr>
          <w:lang w:eastAsia="zh-CN"/>
        </w:rPr>
        <w:t xml:space="preserve">but with only two options. </w:t>
      </w:r>
      <w:r w:rsidR="0083766F" w:rsidRPr="00AC0AC1">
        <w:rPr>
          <w:lang w:eastAsia="zh-CN"/>
        </w:rPr>
        <w:t>Instead,</w:t>
      </w:r>
      <w:r w:rsidR="00977952" w:rsidRPr="00AC0AC1">
        <w:rPr>
          <w:lang w:eastAsia="zh-CN"/>
        </w:rPr>
        <w:t xml:space="preserve"> we have one gesture for 0 and one gesture for 1. </w:t>
      </w:r>
      <w:r w:rsidR="0097337F" w:rsidRPr="00AC0AC1">
        <w:rPr>
          <w:lang w:eastAsia="zh-CN"/>
        </w:rPr>
        <w:t xml:space="preserve">If they both raise the same gesture then Alice wins and if they raise a different gesture then Bob wins. </w:t>
      </w:r>
      <w:r w:rsidR="00AD63DD" w:rsidRPr="00AC0AC1">
        <w:rPr>
          <w:lang w:eastAsia="zh-CN"/>
        </w:rPr>
        <w:t xml:space="preserve">Let’s say that Alice and Bob can’t meet in person but rather play the game via email. Now we come to the problem how to make sure when Alice sends her choice to Bob that Bob does not read the email before making his choice to get an unfair advantage. </w:t>
      </w:r>
      <w:r w:rsidR="0014003D" w:rsidRPr="00AC0AC1">
        <w:rPr>
          <w:lang w:eastAsia="zh-CN"/>
        </w:rPr>
        <w:t xml:space="preserve">There is a trick that is used in cryptographic protocols </w:t>
      </w:r>
      <w:r w:rsidR="00BD4EC7" w:rsidRPr="00AC0AC1">
        <w:rPr>
          <w:lang w:eastAsia="zh-CN"/>
        </w:rPr>
        <w:t xml:space="preserve">and it’s about </w:t>
      </w:r>
      <w:r w:rsidR="0083766F" w:rsidRPr="00AC0AC1">
        <w:rPr>
          <w:lang w:eastAsia="zh-CN"/>
        </w:rPr>
        <w:t>committed</w:t>
      </w:r>
      <w:r w:rsidR="00BD4EC7" w:rsidRPr="00AC0AC1">
        <w:rPr>
          <w:lang w:eastAsia="zh-CN"/>
        </w:rPr>
        <w:t xml:space="preserve"> schemes. </w:t>
      </w:r>
      <w:r w:rsidR="006A7B3B" w:rsidRPr="00AC0AC1">
        <w:rPr>
          <w:lang w:eastAsia="zh-CN"/>
        </w:rPr>
        <w:t xml:space="preserve">The idea is that Alice does not reveal her choice to Bob but rather commits to it so she later cannot change her mind. </w:t>
      </w:r>
      <w:r w:rsidR="00FA359F" w:rsidRPr="00AC0AC1">
        <w:rPr>
          <w:lang w:eastAsia="zh-CN"/>
        </w:rPr>
        <w:t xml:space="preserve">One way to make that work is using hash functions. </w:t>
      </w:r>
      <w:r w:rsidR="0062610A" w:rsidRPr="00AC0AC1">
        <w:rPr>
          <w:lang w:eastAsia="zh-CN"/>
        </w:rPr>
        <w:t xml:space="preserve">Hashes are </w:t>
      </w:r>
      <w:r w:rsidR="0083766F" w:rsidRPr="00AC0AC1">
        <w:rPr>
          <w:lang w:eastAsia="zh-CN"/>
        </w:rPr>
        <w:t>one-way</w:t>
      </w:r>
      <w:r w:rsidR="0062610A" w:rsidRPr="00AC0AC1">
        <w:rPr>
          <w:lang w:eastAsia="zh-CN"/>
        </w:rPr>
        <w:t xml:space="preserve"> functions because given a hash it’s impossible to construct the original text or byte string from which the hash was computed. </w:t>
      </w:r>
      <w:r w:rsidR="00F36781" w:rsidRPr="00AC0AC1">
        <w:rPr>
          <w:lang w:eastAsia="zh-CN"/>
        </w:rPr>
        <w:t xml:space="preserve">The problem we have now is that Bob will soon figure out which hash belongs to which number since there are only two choices. </w:t>
      </w:r>
      <w:r w:rsidR="0083766F" w:rsidRPr="00AC0AC1">
        <w:rPr>
          <w:lang w:eastAsia="zh-CN"/>
        </w:rPr>
        <w:t>So,</w:t>
      </w:r>
      <w:r w:rsidR="00F36781" w:rsidRPr="00AC0AC1">
        <w:rPr>
          <w:lang w:eastAsia="zh-CN"/>
        </w:rPr>
        <w:t xml:space="preserve"> what Alice can do is that she first concatenates her choice number with some arbitrary byte string</w:t>
      </w:r>
      <w:r w:rsidR="00F75095" w:rsidRPr="00AC0AC1">
        <w:rPr>
          <w:lang w:eastAsia="zh-CN"/>
        </w:rPr>
        <w:t xml:space="preserve"> </w:t>
      </w:r>
      <w:r w:rsidR="009F1FD2" w:rsidRPr="00AC0AC1">
        <w:rPr>
          <w:lang w:eastAsia="zh-CN"/>
        </w:rPr>
        <w:t>(</w:t>
      </w:r>
      <w:r w:rsidR="00F75095" w:rsidRPr="00AC0AC1">
        <w:rPr>
          <w:lang w:eastAsia="zh-CN"/>
        </w:rPr>
        <w:t>that we call a nonce</w:t>
      </w:r>
      <w:r w:rsidR="009F1FD2" w:rsidRPr="00AC0AC1">
        <w:rPr>
          <w:lang w:eastAsia="zh-CN"/>
        </w:rPr>
        <w:t>)</w:t>
      </w:r>
      <w:r w:rsidR="00F36781" w:rsidRPr="00AC0AC1">
        <w:rPr>
          <w:lang w:eastAsia="zh-CN"/>
        </w:rPr>
        <w:t xml:space="preserve"> before hashing it</w:t>
      </w:r>
      <w:r w:rsidR="00F75095" w:rsidRPr="00AC0AC1">
        <w:rPr>
          <w:lang w:eastAsia="zh-CN"/>
        </w:rPr>
        <w:t xml:space="preserve"> </w:t>
      </w:r>
      <w:r w:rsidR="00472AF5" w:rsidRPr="00AC0AC1">
        <w:rPr>
          <w:lang w:eastAsia="zh-CN"/>
        </w:rPr>
        <w:t>and then sends the hash to Bob</w:t>
      </w:r>
      <w:r w:rsidR="00C12C45" w:rsidRPr="00AC0AC1">
        <w:rPr>
          <w:lang w:eastAsia="zh-CN"/>
        </w:rPr>
        <w:t xml:space="preserve">. </w:t>
      </w:r>
      <w:r w:rsidR="00472AF5" w:rsidRPr="00AC0AC1">
        <w:rPr>
          <w:lang w:eastAsia="zh-CN"/>
        </w:rPr>
        <w:t xml:space="preserve">And when they check their </w:t>
      </w:r>
      <w:r w:rsidR="0083766F" w:rsidRPr="00AC0AC1">
        <w:rPr>
          <w:lang w:eastAsia="zh-CN"/>
        </w:rPr>
        <w:t>choices,</w:t>
      </w:r>
      <w:r w:rsidR="00472AF5" w:rsidRPr="00AC0AC1">
        <w:rPr>
          <w:lang w:eastAsia="zh-CN"/>
        </w:rPr>
        <w:t xml:space="preserve"> Alice has to send to Bob her choice and </w:t>
      </w:r>
      <w:r w:rsidR="002517D4" w:rsidRPr="00AC0AC1">
        <w:rPr>
          <w:lang w:eastAsia="zh-CN"/>
        </w:rPr>
        <w:t xml:space="preserve">the </w:t>
      </w:r>
      <w:r w:rsidR="00472AF5" w:rsidRPr="00AC0AC1">
        <w:rPr>
          <w:lang w:eastAsia="zh-CN"/>
        </w:rPr>
        <w:t xml:space="preserve">nonce in plain text so Bob can compute the hash on his own and make sure Alice did not cheat. </w:t>
      </w:r>
      <w:r w:rsidR="0020783B" w:rsidRPr="00AC0AC1">
        <w:rPr>
          <w:lang w:eastAsia="zh-CN"/>
        </w:rPr>
        <w:t>We will try to imple</w:t>
      </w:r>
      <w:r w:rsidR="00C36491" w:rsidRPr="00AC0AC1">
        <w:rPr>
          <w:lang w:eastAsia="zh-CN"/>
        </w:rPr>
        <w:t xml:space="preserve">ment such an example in Plutus together with the code we have seen so far. </w:t>
      </w:r>
      <w:r w:rsidR="00AE0837" w:rsidRPr="00AC0AC1">
        <w:rPr>
          <w:lang w:eastAsia="zh-CN"/>
        </w:rPr>
        <w:t xml:space="preserve">The idea is Alice and Bob put down a certain amount of money that then gets processed accordingly to their choices. </w:t>
      </w:r>
      <w:r w:rsidR="009875B6" w:rsidRPr="00AC0AC1">
        <w:rPr>
          <w:lang w:eastAsia="zh-CN"/>
        </w:rPr>
        <w:t xml:space="preserve">We also implement the possibility when Alice opens the game by posting her hash and </w:t>
      </w:r>
      <w:r w:rsidR="00E466C1" w:rsidRPr="00AC0AC1">
        <w:rPr>
          <w:lang w:eastAsia="zh-CN"/>
        </w:rPr>
        <w:t xml:space="preserve">if </w:t>
      </w:r>
      <w:r w:rsidR="009875B6" w:rsidRPr="00AC0AC1">
        <w:rPr>
          <w:lang w:eastAsia="zh-CN"/>
        </w:rPr>
        <w:t>Bob does not reply</w:t>
      </w:r>
      <w:r w:rsidR="00E466C1" w:rsidRPr="00AC0AC1">
        <w:rPr>
          <w:lang w:eastAsia="zh-CN"/>
        </w:rPr>
        <w:t>,</w:t>
      </w:r>
      <w:r w:rsidR="009875B6" w:rsidRPr="00AC0AC1">
        <w:rPr>
          <w:lang w:eastAsia="zh-CN"/>
        </w:rPr>
        <w:t xml:space="preserve"> she can retrieve her funds after a certain amount of time. Or if Bob replies and Alice sees she has lost and does not reply</w:t>
      </w:r>
      <w:r w:rsidR="00E466C1" w:rsidRPr="00AC0AC1">
        <w:rPr>
          <w:lang w:eastAsia="zh-CN"/>
        </w:rPr>
        <w:t>,</w:t>
      </w:r>
      <w:r w:rsidR="009875B6" w:rsidRPr="00AC0AC1">
        <w:rPr>
          <w:lang w:eastAsia="zh-CN"/>
        </w:rPr>
        <w:t xml:space="preserve"> Bob can retrieve his funds after a certain amount of time has passed. </w:t>
      </w:r>
    </w:p>
    <w:p w14:paraId="704B0BF0" w14:textId="5A827206" w:rsidR="00DF40C8" w:rsidRPr="00AC0AC1" w:rsidRDefault="00DF40C8" w:rsidP="00DF40C8">
      <w:pPr>
        <w:pStyle w:val="Heading2"/>
        <w:rPr>
          <w:lang w:val="en-US"/>
        </w:rPr>
      </w:pPr>
      <w:bookmarkStart w:id="82" w:name="_Toc102838251"/>
      <w:r w:rsidRPr="00AC0AC1">
        <w:rPr>
          <w:lang w:val="en-US"/>
        </w:rPr>
        <w:lastRenderedPageBreak/>
        <w:t>Implementation without State Machines</w:t>
      </w:r>
      <w:bookmarkEnd w:id="82"/>
    </w:p>
    <w:p w14:paraId="0A15F2DF" w14:textId="6FABF744" w:rsidR="00DF40C8" w:rsidRPr="00AC0AC1" w:rsidRDefault="002A1052" w:rsidP="00773836">
      <w:pPr>
        <w:pStyle w:val="BodyText"/>
        <w:spacing w:before="0"/>
        <w:rPr>
          <w:lang w:eastAsia="zh-CN"/>
        </w:rPr>
      </w:pPr>
      <w:r w:rsidRPr="00AC0AC1">
        <w:rPr>
          <w:lang w:eastAsia="zh-CN"/>
        </w:rPr>
        <w:t xml:space="preserve">We will first look at the example how to implement the game in Plutus from the previous chapter without using state machines. Let’s first look at the </w:t>
      </w:r>
      <w:r w:rsidRPr="00AC0AC1">
        <w:rPr>
          <w:i/>
          <w:lang w:eastAsia="zh-CN"/>
        </w:rPr>
        <w:t>EvenOdd.hs</w:t>
      </w:r>
      <w:r w:rsidRPr="00AC0AC1">
        <w:rPr>
          <w:lang w:eastAsia="zh-CN"/>
        </w:rPr>
        <w:t xml:space="preserve"> file.</w:t>
      </w:r>
    </w:p>
    <w:p w14:paraId="3784B5B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793D016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346CB6C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49AC8D4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7BB5350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71C07C5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006F59B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4AD0C2C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45CD203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6959ADB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3069B66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6288138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1961975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4FF74C5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Week07.EvenOdd</w:t>
      </w:r>
    </w:p>
    <w:p w14:paraId="5D38120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4B1946E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23C1DF0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5F9560C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00AEF20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p>
    <w:p w14:paraId="5288162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endpoints</w:t>
      </w:r>
    </w:p>
    <w:p w14:paraId="49C638D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480A77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66A6568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1651628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4B3D18A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01E7891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2A825F8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66980F7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7296535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0C09491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5B46C31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44B61B5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p>
    <w:p w14:paraId="1944EE3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0472B01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3EDAE1A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6E0EFE4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503E08B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p>
    <w:p w14:paraId="76E1385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p>
    <w:p w14:paraId="393C002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4DDDE29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544B2E5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633ED91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7D1B146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2E9C2F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2CE8CBE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79E33EC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AssetClass</w:t>
      </w:r>
    </w:p>
    <w:p w14:paraId="1DEC145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04D4079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p>
    <w:p w14:paraId="553342F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''Game</w:t>
      </w:r>
    </w:p>
    <w:p w14:paraId="2A9C7F7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50D265C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06B6C16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p>
    <w:p w14:paraId="32982917" w14:textId="42739DE5"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126D130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7D7EB0F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057653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33D2000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1A574C8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2220C72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5E857F7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p>
    <w:p w14:paraId="4277863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''GameChoice</w:t>
      </w:r>
    </w:p>
    <w:p w14:paraId="7E65D11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p>
    <w:p w14:paraId="23132DA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777777"/>
          <w:sz w:val="21"/>
          <w:szCs w:val="21"/>
        </w:rPr>
        <w:t>)</w:t>
      </w:r>
    </w:p>
    <w:p w14:paraId="31CB58D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611B8BD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78D0943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4D3DFE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7F41383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w:t>
      </w:r>
      <w:r w:rsidRPr="00AC0AC1">
        <w:rPr>
          <w:rFonts w:ascii="Consolas" w:eastAsia="Times New Roman" w:hAnsi="Consolas"/>
          <w:color w:val="777777"/>
          <w:sz w:val="21"/>
          <w:szCs w:val="21"/>
        </w:rPr>
        <w:t>)</w:t>
      </w:r>
    </w:p>
    <w:p w14:paraId="0416A91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7460BA3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''GameDatum</w:t>
      </w:r>
    </w:p>
    <w:p w14:paraId="3DD5471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p>
    <w:p w14:paraId="687D2E4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A153FA8" w14:textId="1E567594"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ClaimSecond</w:t>
      </w:r>
    </w:p>
    <w:p w14:paraId="5C37E50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67590A1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p>
    <w:p w14:paraId="5DE4ED1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''GameRedeemer</w:t>
      </w:r>
    </w:p>
    <w:p w14:paraId="3267A7C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p>
    <w:p w14:paraId="4D9C47C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7F7A3F8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0FE444F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433745B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3A79A8D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gameDatum #-}</w:t>
      </w:r>
    </w:p>
    <w:p w14:paraId="684E03A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gameDatum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p>
    <w:p w14:paraId="13EF4AE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gameDatum md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E1957F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md</w:t>
      </w:r>
    </w:p>
    <w:p w14:paraId="0D503C4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fromBuiltinData d</w:t>
      </w:r>
    </w:p>
    <w:p w14:paraId="5A2452D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p>
    <w:p w14:paraId="3E8A078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mkGameValidator #-}</w:t>
      </w:r>
    </w:p>
    <w:p w14:paraId="75E9602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04F7339" w14:textId="5BD81569"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6D4072"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13043FD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mkGameValidator game bsZero' bsOne' dat red ctx </w:t>
      </w:r>
      <w:r w:rsidRPr="00AC0AC1">
        <w:rPr>
          <w:rFonts w:ascii="Consolas" w:eastAsia="Times New Roman" w:hAnsi="Consolas"/>
          <w:color w:val="777777"/>
          <w:sz w:val="21"/>
          <w:szCs w:val="21"/>
        </w:rPr>
        <w:t>=</w:t>
      </w:r>
    </w:p>
    <w:p w14:paraId="0BBA4C7E"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missing from input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assetClassValueOf </w:t>
      </w:r>
    </w:p>
    <w:p w14:paraId="2512687C" w14:textId="18967B5B"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ownInput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gToken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1</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4E3F322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dat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69745C4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600718B7"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not signed by second player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0052CFE" w14:textId="7E7D716F"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txSignedBy info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unPaymentPubKeyHash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gSecond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5E866474"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player's stake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lovelaces </w:t>
      </w:r>
      <w:r w:rsidR="006D4072" w:rsidRPr="00AC0AC1">
        <w:rPr>
          <w:rFonts w:ascii="Consolas" w:eastAsia="Times New Roman" w:hAnsi="Consolas"/>
          <w:color w:val="333333"/>
          <w:sz w:val="21"/>
          <w:szCs w:val="21"/>
        </w:rPr>
        <w:t xml:space="preserve"> </w:t>
      </w:r>
    </w:p>
    <w:p w14:paraId="519BE942" w14:textId="7D008516"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ownInput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gStake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690FE8AE"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player's stake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lovelaces </w:t>
      </w:r>
    </w:p>
    <w:p w14:paraId="655072C6" w14:textId="140EDAEC"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ownOutput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2</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gStake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68D60AE7"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output datum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A50020D" w14:textId="563F2E15"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outputDatum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GameDatum</w:t>
      </w:r>
      <w:r w:rsidR="00773836" w:rsidRPr="00AC0AC1">
        <w:rPr>
          <w:rFonts w:ascii="Consolas" w:eastAsia="Times New Roman" w:hAnsi="Consolas"/>
          <w:color w:val="333333"/>
          <w:sz w:val="21"/>
          <w:szCs w:val="21"/>
        </w:rPr>
        <w:t xml:space="preserve"> bs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Just</w:t>
      </w:r>
      <w:r w:rsidR="00773836" w:rsidRPr="00AC0AC1">
        <w:rPr>
          <w:rFonts w:ascii="Consolas" w:eastAsia="Times New Roman" w:hAnsi="Consolas"/>
          <w:color w:val="333333"/>
          <w:sz w:val="21"/>
          <w:szCs w:val="21"/>
        </w:rPr>
        <w:t xml:space="preserve"> c</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0C5B9710"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missed deadline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A6B8AAF" w14:textId="2A29FB7C"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gPlayDeadline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`contains`</w:t>
      </w:r>
      <w:r w:rsidR="00773836" w:rsidRPr="00AC0AC1">
        <w:rPr>
          <w:rFonts w:ascii="Consolas" w:eastAsia="Times New Roman" w:hAnsi="Consolas"/>
          <w:color w:val="333333"/>
          <w:sz w:val="21"/>
          <w:szCs w:val="21"/>
        </w:rPr>
        <w:t xml:space="preserve"> txInfoValidRange info</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27A1968B" w14:textId="77777777" w:rsidR="006D4072"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missing from output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AB42CE0" w14:textId="49B291D2" w:rsidR="00773836" w:rsidRPr="00AC0AC1" w:rsidRDefault="006D4072"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assetClassValueOf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ownOutput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gToken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1</w:t>
      </w:r>
      <w:r w:rsidR="00773836" w:rsidRPr="00AC0AC1">
        <w:rPr>
          <w:rFonts w:ascii="Consolas" w:eastAsia="Times New Roman" w:hAnsi="Consolas"/>
          <w:color w:val="777777"/>
          <w:sz w:val="21"/>
          <w:szCs w:val="21"/>
        </w:rPr>
        <w:t>)</w:t>
      </w:r>
    </w:p>
    <w:p w14:paraId="0D2A43E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297C979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nonce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6A1857E8" w14:textId="77777777" w:rsidR="00572B2D"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not signed by first player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BCF5F8E" w14:textId="3C991B61" w:rsidR="00773836" w:rsidRPr="00AC0AC1" w:rsidRDefault="00572B2D"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txSignedBy info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unPaymentPubKeyHash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gFirst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49F9E529" w14:textId="77777777" w:rsidR="00572B2D"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commit mismatch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D91A82C" w14:textId="2F8AC22C" w:rsidR="00773836" w:rsidRPr="00AC0AC1" w:rsidRDefault="00572B2D"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checkNonce bs nonce c</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554798CE" w14:textId="77777777" w:rsidR="00572B2D"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missed deadline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7ED74CD" w14:textId="2F98F097" w:rsidR="00773836" w:rsidRPr="00AC0AC1" w:rsidRDefault="00572B2D"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gRevealDeadline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`contains`</w:t>
      </w:r>
      <w:r w:rsidR="00773836" w:rsidRPr="00AC0AC1">
        <w:rPr>
          <w:rFonts w:ascii="Consolas" w:eastAsia="Times New Roman" w:hAnsi="Consolas"/>
          <w:color w:val="333333"/>
          <w:sz w:val="21"/>
          <w:szCs w:val="21"/>
        </w:rPr>
        <w:t xml:space="preserve"> txInfoValidRange info</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65FAC74E" w14:textId="77777777" w:rsidR="00572B2D"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stake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BA6CDFE" w14:textId="484DA561" w:rsidR="00773836" w:rsidRPr="00AC0AC1" w:rsidRDefault="00572B2D"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lovelaces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ownInput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2</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gStake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693943DD" w14:textId="3E39582D"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NFT must go to first player</w:t>
      </w:r>
      <w:r w:rsidRPr="00AC0AC1">
        <w:rPr>
          <w:rFonts w:ascii="Consolas" w:eastAsia="Times New Roman" w:hAnsi="Consolas"/>
          <w:color w:val="777777"/>
          <w:sz w:val="21"/>
          <w:szCs w:val="21"/>
        </w:rPr>
        <w:t>"</w:t>
      </w:r>
      <w:r w:rsidR="00572B2D"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nftToFirst</w:t>
      </w:r>
    </w:p>
    <w:p w14:paraId="54ED772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p>
    <w:p w14:paraId="35004B3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2EF17BBF"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not signed by first player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7532E9C" w14:textId="08D2D2C4"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txSignedBy info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unPaymentPubKeyHash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gFirst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0284F358"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too early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816C57D" w14:textId="77777777" w:rsidR="00C2050C"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from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1</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gPlayDeadline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`contains`</w:t>
      </w:r>
      <w:r w:rsidR="00773836" w:rsidRPr="00AC0AC1">
        <w:rPr>
          <w:rFonts w:ascii="Consolas" w:eastAsia="Times New Roman" w:hAnsi="Consolas"/>
          <w:color w:val="333333"/>
          <w:sz w:val="21"/>
          <w:szCs w:val="21"/>
        </w:rPr>
        <w:t xml:space="preserve"> txInfoValidRange info</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D301380" w14:textId="0B27499B"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4FC80906"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player's stake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86906DE" w14:textId="060F0229"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lovelaces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ownInput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gStake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303945BF" w14:textId="028700AC"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NFT must go to first player</w:t>
      </w:r>
      <w:r w:rsidRPr="00AC0AC1">
        <w:rPr>
          <w:rFonts w:ascii="Consolas" w:eastAsia="Times New Roman" w:hAnsi="Consolas"/>
          <w:color w:val="777777"/>
          <w:sz w:val="21"/>
          <w:szCs w:val="21"/>
        </w:rPr>
        <w:t>"</w:t>
      </w:r>
      <w:r w:rsidR="00C2050C"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nftToFirst</w:t>
      </w:r>
    </w:p>
    <w:p w14:paraId="203574B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3DCBA9D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1B93D129"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not signed by second player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9402FCB" w14:textId="7487DD5F"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txSignedBy info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unPaymentPubKeyHash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gSecond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1B4471EF"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too early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8638489" w14:textId="77777777" w:rsidR="00C2050C"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from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1</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gRevealDeadline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`contains`</w:t>
      </w:r>
      <w:r w:rsidR="00773836" w:rsidRPr="00AC0AC1">
        <w:rPr>
          <w:rFonts w:ascii="Consolas" w:eastAsia="Times New Roman" w:hAnsi="Consolas"/>
          <w:color w:val="333333"/>
          <w:sz w:val="21"/>
          <w:szCs w:val="21"/>
        </w:rPr>
        <w:t xml:space="preserve"> </w:t>
      </w:r>
    </w:p>
    <w:p w14:paraId="3E76548A" w14:textId="248EDB5D"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txInfoValidRange info</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17394C06" w14:textId="77777777" w:rsidR="00C2050C"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stake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C960B25" w14:textId="3501505F" w:rsidR="00773836" w:rsidRPr="00AC0AC1" w:rsidRDefault="00C2050C"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lovelaces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txOutValue ownInput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2</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gStake game</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&amp;&amp;</w:t>
      </w:r>
    </w:p>
    <w:p w14:paraId="0336828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NFT must go to first player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nftToFirst</w:t>
      </w:r>
    </w:p>
    <w:p w14:paraId="5D3B3B9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p>
    <w:p w14:paraId="44698D3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205C19E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85B7ED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391E3E4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5848BFE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t>
      </w:r>
    </w:p>
    <w:p w14:paraId="79F7CA8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ownInput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3221784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ownInput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findOwnInput ctx </w:t>
      </w:r>
      <w:r w:rsidRPr="00AC0AC1">
        <w:rPr>
          <w:rFonts w:ascii="Consolas" w:eastAsia="Times New Roman" w:hAnsi="Consolas"/>
          <w:color w:val="4B69C6"/>
          <w:sz w:val="21"/>
          <w:szCs w:val="21"/>
        </w:rPr>
        <w:t>of</w:t>
      </w:r>
    </w:p>
    <w:p w14:paraId="49112B7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game input missing</w:t>
      </w:r>
      <w:r w:rsidRPr="00AC0AC1">
        <w:rPr>
          <w:rFonts w:ascii="Consolas" w:eastAsia="Times New Roman" w:hAnsi="Consolas"/>
          <w:color w:val="777777"/>
          <w:sz w:val="21"/>
          <w:szCs w:val="21"/>
        </w:rPr>
        <w:t>"</w:t>
      </w:r>
    </w:p>
    <w:p w14:paraId="32BD59F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txInInfoResolved i</w:t>
      </w:r>
    </w:p>
    <w:p w14:paraId="2531E5A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w:t>
      </w:r>
    </w:p>
    <w:p w14:paraId="0643E7A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7619A23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getContinuingOutputs ctx </w:t>
      </w:r>
      <w:r w:rsidRPr="00AC0AC1">
        <w:rPr>
          <w:rFonts w:ascii="Consolas" w:eastAsia="Times New Roman" w:hAnsi="Consolas"/>
          <w:color w:val="4B69C6"/>
          <w:sz w:val="21"/>
          <w:szCs w:val="21"/>
        </w:rPr>
        <w:t>of</w:t>
      </w:r>
    </w:p>
    <w:p w14:paraId="50700D1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o</w:t>
      </w:r>
    </w:p>
    <w:p w14:paraId="75B201F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game output</w:t>
      </w:r>
      <w:r w:rsidRPr="00AC0AC1">
        <w:rPr>
          <w:rFonts w:ascii="Consolas" w:eastAsia="Times New Roman" w:hAnsi="Consolas"/>
          <w:color w:val="777777"/>
          <w:sz w:val="21"/>
          <w:szCs w:val="21"/>
        </w:rPr>
        <w:t>"</w:t>
      </w:r>
    </w:p>
    <w:p w14:paraId="4901604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p>
    <w:p w14:paraId="54D85D9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p>
    <w:p w14:paraId="1F197E2F"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gameDatum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txOutDatumHash ownOutput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p>
    <w:p w14:paraId="0B8B27C0" w14:textId="2390CD17"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 xml:space="preserve">flip findDatum info </w:t>
      </w:r>
      <w:r w:rsidR="00773836" w:rsidRPr="00AC0AC1">
        <w:rPr>
          <w:rFonts w:ascii="Consolas" w:eastAsia="Times New Roman" w:hAnsi="Consolas"/>
          <w:color w:val="4B69C6"/>
          <w:sz w:val="21"/>
          <w:szCs w:val="21"/>
        </w:rPr>
        <w:t>of</w:t>
      </w:r>
    </w:p>
    <w:p w14:paraId="7480A59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game output datum not found</w:t>
      </w:r>
      <w:r w:rsidRPr="00AC0AC1">
        <w:rPr>
          <w:rFonts w:ascii="Consolas" w:eastAsia="Times New Roman" w:hAnsi="Consolas"/>
          <w:color w:val="777777"/>
          <w:sz w:val="21"/>
          <w:szCs w:val="21"/>
        </w:rPr>
        <w:t>"</w:t>
      </w:r>
    </w:p>
    <w:p w14:paraId="065CD46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d</w:t>
      </w:r>
    </w:p>
    <w:p w14:paraId="324DC27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p>
    <w:p w14:paraId="05189DB6"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checkNonce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6C296461" w14:textId="37374EC1"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GameChoice</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-&gt;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Bool</w:t>
      </w:r>
    </w:p>
    <w:p w14:paraId="5FD50AB8"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checkNonce bs nonce cSecond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sha2_256 </w:t>
      </w:r>
    </w:p>
    <w:p w14:paraId="0AFCDCB2" w14:textId="75938099"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nonce </w:t>
      </w:r>
      <w:r w:rsidR="00773836" w:rsidRPr="00AC0AC1">
        <w:rPr>
          <w:rFonts w:ascii="Consolas" w:eastAsia="Times New Roman" w:hAnsi="Consolas"/>
          <w:color w:val="777777"/>
          <w:sz w:val="21"/>
          <w:szCs w:val="21"/>
        </w:rPr>
        <w:t>`appendByteString`</w:t>
      </w:r>
      <w:r w:rsidR="00773836" w:rsidRPr="00AC0AC1">
        <w:rPr>
          <w:rFonts w:ascii="Consolas" w:eastAsia="Times New Roman" w:hAnsi="Consolas"/>
          <w:color w:val="333333"/>
          <w:sz w:val="21"/>
          <w:szCs w:val="21"/>
        </w:rPr>
        <w:t xml:space="preserve"> cFirst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bs</w:t>
      </w:r>
    </w:p>
    <w:p w14:paraId="21AB4B1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36C949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cFirst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p>
    <w:p w14:paraId="378C1EA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cFirst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cSecond </w:t>
      </w:r>
      <w:r w:rsidRPr="00AC0AC1">
        <w:rPr>
          <w:rFonts w:ascii="Consolas" w:eastAsia="Times New Roman" w:hAnsi="Consolas"/>
          <w:color w:val="4B69C6"/>
          <w:sz w:val="21"/>
          <w:szCs w:val="21"/>
        </w:rPr>
        <w:t>of</w:t>
      </w:r>
    </w:p>
    <w:p w14:paraId="1581757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bsZero'</w:t>
      </w:r>
    </w:p>
    <w:p w14:paraId="22842CE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bsOne'</w:t>
      </w:r>
    </w:p>
    <w:p w14:paraId="43BC39A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w:t>
      </w:r>
    </w:p>
    <w:p w14:paraId="26FC359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nftToFirst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6B958BB"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nftToFirst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valuePaidTo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unPaymentPubKeyHash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4A11370" w14:textId="7E2BA927"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gFirst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gToken game</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1</w:t>
      </w:r>
    </w:p>
    <w:p w14:paraId="227375E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p>
    <w:p w14:paraId="427EB39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Gaming</w:t>
      </w:r>
    </w:p>
    <w:p w14:paraId="11BCD38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150</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40B4E1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p>
    <w:p w14:paraId="10C07C3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GameRedeemer</w:t>
      </w:r>
    </w:p>
    <w:p w14:paraId="436AF17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w:t>
      </w:r>
    </w:p>
    <w:p w14:paraId="78BF7DF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bsZero,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p>
    <w:p w14:paraId="655024A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bsZero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0</w:t>
      </w:r>
      <w:r w:rsidRPr="00AC0AC1">
        <w:rPr>
          <w:rFonts w:ascii="Consolas" w:eastAsia="Times New Roman" w:hAnsi="Consolas"/>
          <w:color w:val="777777"/>
          <w:sz w:val="21"/>
          <w:szCs w:val="21"/>
        </w:rPr>
        <w:t>"</w:t>
      </w:r>
    </w:p>
    <w:p w14:paraId="4E99FB7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w:t>
      </w:r>
      <w:r w:rsidRPr="00AC0AC1">
        <w:rPr>
          <w:rFonts w:ascii="Consolas" w:eastAsia="Times New Roman" w:hAnsi="Consolas"/>
          <w:color w:val="777777"/>
          <w:sz w:val="21"/>
          <w:szCs w:val="21"/>
        </w:rPr>
        <w:t>"</w:t>
      </w:r>
    </w:p>
    <w:p w14:paraId="04501EC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p>
    <w:p w14:paraId="10B9946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typedGameValidator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Gaming</w:t>
      </w:r>
    </w:p>
    <w:p w14:paraId="3A7E302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typedGameValidator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p>
    <w:p w14:paraId="1609CC4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p>
    <w:p w14:paraId="10EF0C5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game</w:t>
      </w:r>
    </w:p>
    <w:p w14:paraId="3DB9878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bsZero</w:t>
      </w:r>
    </w:p>
    <w:p w14:paraId="11910DA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bsOne</w:t>
      </w:r>
      <w:r w:rsidRPr="00AC0AC1">
        <w:rPr>
          <w:rFonts w:ascii="Consolas" w:eastAsia="Times New Roman" w:hAnsi="Consolas"/>
          <w:color w:val="777777"/>
          <w:sz w:val="21"/>
          <w:szCs w:val="21"/>
        </w:rPr>
        <w:t>)</w:t>
      </w:r>
    </w:p>
    <w:p w14:paraId="04C6723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4C17EBE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CC149B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GameRedeemer</w:t>
      </w:r>
    </w:p>
    <w:p w14:paraId="2E36D58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p>
    <w:p w14:paraId="08AAEEF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209E5FC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typedGameValidator</w:t>
      </w:r>
    </w:p>
    <w:p w14:paraId="76CD64A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p>
    <w:p w14:paraId="409A60A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7D7BFE8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gameValidator</w:t>
      </w:r>
    </w:p>
    <w:p w14:paraId="18DF680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w:t>
      </w:r>
    </w:p>
    <w:p w14:paraId="6C05337A"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findGameOutput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DA72511" w14:textId="4CD625D7"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ChainIndexTxOut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GameDatum</w:t>
      </w:r>
      <w:r w:rsidR="00773836" w:rsidRPr="00AC0AC1">
        <w:rPr>
          <w:rFonts w:ascii="Consolas" w:eastAsia="Times New Roman" w:hAnsi="Consolas"/>
          <w:color w:val="777777"/>
          <w:sz w:val="21"/>
          <w:szCs w:val="21"/>
        </w:rPr>
        <w:t>))</w:t>
      </w:r>
    </w:p>
    <w:p w14:paraId="2045EA6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findGameOutput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53F04A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gameAddress game</w:t>
      </w:r>
    </w:p>
    <w:p w14:paraId="4DA174B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606B33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4E769574"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dat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gameDatum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either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const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A155989" w14:textId="420C31E0"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_ciTxOutDatum o</w:t>
      </w:r>
    </w:p>
    <w:p w14:paraId="7018A47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dat</w:t>
      </w:r>
      <w:r w:rsidRPr="00AC0AC1">
        <w:rPr>
          <w:rFonts w:ascii="Consolas" w:eastAsia="Times New Roman" w:hAnsi="Consolas"/>
          <w:color w:val="777777"/>
          <w:sz w:val="21"/>
          <w:szCs w:val="21"/>
        </w:rPr>
        <w:t>)</w:t>
      </w:r>
    </w:p>
    <w:p w14:paraId="7C6AAFA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3E0FFD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ChainIndexTxOut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9C2DBA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_ciTxOutValue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gToken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137170A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w:t>
      </w:r>
    </w:p>
    <w:p w14:paraId="68E23C68"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1FABDF6" w14:textId="566374EF"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Contract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w</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s</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A3E9D"/>
          <w:sz w:val="21"/>
          <w:szCs w:val="21"/>
        </w:rPr>
        <w:t>e</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p>
    <w:p w14:paraId="0B56484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waitUntilTimeHasPassed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820AC3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s1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currentSlot</w:t>
      </w:r>
    </w:p>
    <w:p w14:paraId="4089D808"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current slot: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87A5B5B" w14:textId="1AD306B0"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448C27"/>
          <w:sz w:val="21"/>
          <w:szCs w:val="21"/>
        </w:rPr>
        <w:t xml:space="preserve">, waiting until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show t</w:t>
      </w:r>
    </w:p>
    <w:p w14:paraId="390FB04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awaitTime 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waitNSlots </w:t>
      </w:r>
      <w:r w:rsidRPr="00AC0AC1">
        <w:rPr>
          <w:rFonts w:ascii="Consolas" w:eastAsia="Times New Roman" w:hAnsi="Consolas"/>
          <w:color w:val="9C5D27"/>
          <w:sz w:val="21"/>
          <w:szCs w:val="21"/>
        </w:rPr>
        <w:t>1</w:t>
      </w:r>
    </w:p>
    <w:p w14:paraId="29E9FD7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s2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currentSlot</w:t>
      </w:r>
    </w:p>
    <w:p w14:paraId="10AD932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191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waited until: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s2</w:t>
      </w:r>
    </w:p>
    <w:p w14:paraId="6DF204B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w:t>
      </w:r>
    </w:p>
    <w:p w14:paraId="78ACF03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p>
    <w:p w14:paraId="1D8896A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1C080CF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7BE6FF9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67E8B1E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64FDC79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fpNonce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BuiltinByteString</w:t>
      </w:r>
    </w:p>
    <w:p w14:paraId="76DF533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7088FB0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52138B2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52CED70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641CCCC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w:t>
      </w:r>
    </w:p>
    <w:p w14:paraId="3FEA1F2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firstGame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3BA01F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firstGame fp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1EA690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78CBF48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4370C7B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58AAAE3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fpSecond fp</w:t>
      </w:r>
    </w:p>
    <w:p w14:paraId="26EB568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fpStake fp</w:t>
      </w:r>
    </w:p>
    <w:p w14:paraId="2D63DA0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6AB1107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fpRevealDeadline fp</w:t>
      </w:r>
    </w:p>
    <w:p w14:paraId="25D1AD1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fpCurrency fp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fpTokenName fp</w:t>
      </w:r>
      <w:r w:rsidRPr="00AC0AC1">
        <w:rPr>
          <w:rFonts w:ascii="Consolas" w:eastAsia="Times New Roman" w:hAnsi="Consolas"/>
          <w:color w:val="777777"/>
          <w:sz w:val="21"/>
          <w:szCs w:val="21"/>
        </w:rPr>
        <w:t>)</w:t>
      </w:r>
    </w:p>
    <w:p w14:paraId="77E997C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77194DF" w14:textId="1F17269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00104E86"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fpStake fp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gToken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3B69238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fpChoice fp</w:t>
      </w:r>
    </w:p>
    <w:p w14:paraId="563034FD"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sha2_256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fpNonce fp </w:t>
      </w:r>
      <w:r w:rsidRPr="00AC0AC1">
        <w:rPr>
          <w:rFonts w:ascii="Consolas" w:eastAsia="Times New Roman" w:hAnsi="Consolas"/>
          <w:color w:val="777777"/>
          <w:sz w:val="21"/>
          <w:szCs w:val="21"/>
        </w:rPr>
        <w:t>`appendByteString`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p>
    <w:p w14:paraId="4B84B6D4" w14:textId="13E04164"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 xml:space="preserve">bsZero </w:t>
      </w:r>
      <w:r w:rsidR="00773836" w:rsidRPr="00AC0AC1">
        <w:rPr>
          <w:rFonts w:ascii="Consolas" w:eastAsia="Times New Roman" w:hAnsi="Consolas"/>
          <w:color w:val="4B69C6"/>
          <w:sz w:val="21"/>
          <w:szCs w:val="21"/>
        </w:rPr>
        <w:t>else</w:t>
      </w:r>
      <w:r w:rsidR="00773836" w:rsidRPr="00AC0AC1">
        <w:rPr>
          <w:rFonts w:ascii="Consolas" w:eastAsia="Times New Roman" w:hAnsi="Consolas"/>
          <w:color w:val="333333"/>
          <w:sz w:val="21"/>
          <w:szCs w:val="21"/>
        </w:rPr>
        <w:t xml:space="preserve"> bsOne</w:t>
      </w:r>
    </w:p>
    <w:p w14:paraId="3D66B31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p>
    <w:p w14:paraId="27F2400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typedGameValidator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w:t>
      </w:r>
    </w:p>
    <w:p w14:paraId="138FBE0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0C7A498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first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fpChoice fp</w:t>
      </w:r>
      <w:r w:rsidRPr="00AC0AC1">
        <w:rPr>
          <w:rFonts w:ascii="Consolas" w:eastAsia="Times New Roman" w:hAnsi="Consolas"/>
          <w:color w:val="777777"/>
          <w:sz w:val="21"/>
          <w:szCs w:val="21"/>
        </w:rPr>
        <w:t>)</w:t>
      </w:r>
    </w:p>
    <w:p w14:paraId="4A633C8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w:t>
      </w:r>
    </w:p>
    <w:p w14:paraId="5C15A5E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458AD58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w:t>
      </w:r>
    </w:p>
    <w:p w14:paraId="7A2F705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findGameOutput game</w:t>
      </w:r>
    </w:p>
    <w:p w14:paraId="08F6A07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7875BDE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58024EB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game output not found</w:t>
      </w:r>
      <w:r w:rsidRPr="00AC0AC1">
        <w:rPr>
          <w:rFonts w:ascii="Consolas" w:eastAsia="Times New Roman" w:hAnsi="Consolas"/>
          <w:color w:val="777777"/>
          <w:sz w:val="21"/>
          <w:szCs w:val="21"/>
        </w:rPr>
        <w:t>"</w:t>
      </w:r>
    </w:p>
    <w:p w14:paraId="6B934EA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dat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dat </w:t>
      </w:r>
      <w:r w:rsidRPr="00AC0AC1">
        <w:rPr>
          <w:rFonts w:ascii="Consolas" w:eastAsia="Times New Roman" w:hAnsi="Consolas"/>
          <w:color w:val="4B69C6"/>
          <w:sz w:val="21"/>
          <w:szCs w:val="21"/>
        </w:rPr>
        <w:t>of</w:t>
      </w:r>
    </w:p>
    <w:p w14:paraId="0D3D13A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B28472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did not play</w:t>
      </w:r>
      <w:r w:rsidRPr="00AC0AC1">
        <w:rPr>
          <w:rFonts w:ascii="Consolas" w:eastAsia="Times New Roman" w:hAnsi="Consolas"/>
          <w:color w:val="777777"/>
          <w:sz w:val="21"/>
          <w:szCs w:val="21"/>
        </w:rPr>
        <w:t>"</w:t>
      </w:r>
    </w:p>
    <w:p w14:paraId="1D3951C0"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533FBB87" w14:textId="575F3D66"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b/>
          <w:bCs/>
          <w:color w:val="7A3E9D"/>
          <w:sz w:val="21"/>
          <w:szCs w:val="21"/>
        </w:rPr>
        <w:t>Map.</w:t>
      </w:r>
      <w:r w:rsidR="00773836" w:rsidRPr="00AC0AC1">
        <w:rPr>
          <w:rFonts w:ascii="Consolas" w:eastAsia="Times New Roman" w:hAnsi="Consolas"/>
          <w:color w:val="333333"/>
          <w:sz w:val="21"/>
          <w:szCs w:val="21"/>
        </w:rPr>
        <w:t>singleton oref o</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4F0A01C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gameValidator game</w:t>
      </w:r>
      <w:r w:rsidRPr="00AC0AC1">
        <w:rPr>
          <w:rFonts w:ascii="Consolas" w:eastAsia="Times New Roman" w:hAnsi="Consolas"/>
          <w:color w:val="777777"/>
          <w:sz w:val="21"/>
          <w:szCs w:val="21"/>
        </w:rPr>
        <w:t>)</w:t>
      </w:r>
    </w:p>
    <w:p w14:paraId="7BC35901"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234</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4DF34A65" w14:textId="0358B403"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Redeemer</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b/>
          <w:bCs/>
          <w:color w:val="7A3E9D"/>
          <w:sz w:val="21"/>
          <w:szCs w:val="21"/>
        </w:rPr>
        <w:t>PlutusTx.</w:t>
      </w:r>
      <w:r w:rsidR="00773836" w:rsidRPr="00AC0AC1">
        <w:rPr>
          <w:rFonts w:ascii="Consolas" w:eastAsia="Times New Roman" w:hAnsi="Consolas"/>
          <w:color w:val="333333"/>
          <w:sz w:val="21"/>
          <w:szCs w:val="21"/>
        </w:rPr>
        <w:t xml:space="preserve">toBuiltinData </w:t>
      </w:r>
      <w:r w:rsidR="00773836" w:rsidRPr="00AC0AC1">
        <w:rPr>
          <w:rFonts w:ascii="Consolas" w:eastAsia="Times New Roman" w:hAnsi="Consolas"/>
          <w:color w:val="9C5D27"/>
          <w:sz w:val="21"/>
          <w:szCs w:val="21"/>
        </w:rPr>
        <w:t>ClaimFirst</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p>
    <w:p w14:paraId="0979DE62" w14:textId="4C198E38"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235</w:t>
      </w:r>
      <w:r w:rsidRPr="00AC0AC1">
        <w:rPr>
          <w:rFonts w:ascii="Consolas" w:eastAsia="Times New Roman" w:hAnsi="Consolas"/>
          <w:color w:val="333333"/>
          <w:sz w:val="21"/>
          <w:szCs w:val="21"/>
        </w:rPr>
        <w:t xml:space="preserve">                                </w:t>
      </w:r>
      <w:r w:rsidR="00104E86" w:rsidRPr="00AC0AC1">
        <w:rPr>
          <w:rFonts w:ascii="Consolas" w:eastAsia="Times New Roman" w:hAnsi="Consolas"/>
          <w:color w:val="777777"/>
          <w:sz w:val="21"/>
          <w:szCs w:val="21"/>
        </w:rPr>
        <w:t xml:space="preserve">&lt;&gt;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p>
    <w:p w14:paraId="2355195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236</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r w:rsidRPr="00AC0AC1">
        <w:rPr>
          <w:rFonts w:ascii="Consolas" w:eastAsia="Times New Roman" w:hAnsi="Consolas"/>
          <w:color w:val="333333"/>
          <w:sz w:val="21"/>
          <w:szCs w:val="21"/>
        </w:rPr>
        <w:t xml:space="preserve"> lookups tx'</w:t>
      </w:r>
    </w:p>
    <w:p w14:paraId="12B9D9E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7EE833D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reclaimed stake</w:t>
      </w:r>
      <w:r w:rsidRPr="00AC0AC1">
        <w:rPr>
          <w:rFonts w:ascii="Consolas" w:eastAsia="Times New Roman" w:hAnsi="Consolas"/>
          <w:color w:val="777777"/>
          <w:sz w:val="21"/>
          <w:szCs w:val="21"/>
        </w:rPr>
        <w:t>"</w:t>
      </w:r>
    </w:p>
    <w:p w14:paraId="2D1A04F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239</w:t>
      </w:r>
      <w:r w:rsidRPr="00AC0AC1">
        <w:rPr>
          <w:rFonts w:ascii="Consolas" w:eastAsia="Times New Roman" w:hAnsi="Consolas"/>
          <w:color w:val="333333"/>
          <w:sz w:val="21"/>
          <w:szCs w:val="21"/>
        </w:rPr>
        <w:t xml:space="preserve">  </w:t>
      </w:r>
    </w:p>
    <w:p w14:paraId="5A3E532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409A31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241</w:t>
      </w:r>
      <w:r w:rsidRPr="00AC0AC1">
        <w:rPr>
          <w:rFonts w:ascii="Consolas" w:eastAsia="Times New Roman" w:hAnsi="Consolas"/>
          <w:color w:val="333333"/>
          <w:sz w:val="21"/>
          <w:szCs w:val="21"/>
        </w:rPr>
        <w:t xml:space="preserve">  </w:t>
      </w:r>
    </w:p>
    <w:p w14:paraId="20C2769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242</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lost</w:t>
      </w:r>
      <w:r w:rsidRPr="00AC0AC1">
        <w:rPr>
          <w:rFonts w:ascii="Consolas" w:eastAsia="Times New Roman" w:hAnsi="Consolas"/>
          <w:color w:val="777777"/>
          <w:sz w:val="21"/>
          <w:szCs w:val="21"/>
        </w:rPr>
        <w:t>"</w:t>
      </w:r>
    </w:p>
    <w:p w14:paraId="0B71CFB1"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5F4CFC90" w14:textId="3D6B0756"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b/>
          <w:bCs/>
          <w:color w:val="7A3E9D"/>
          <w:sz w:val="21"/>
          <w:szCs w:val="21"/>
        </w:rPr>
        <w:t>Map.</w:t>
      </w:r>
      <w:r w:rsidR="00773836" w:rsidRPr="00AC0AC1">
        <w:rPr>
          <w:rFonts w:ascii="Consolas" w:eastAsia="Times New Roman" w:hAnsi="Consolas"/>
          <w:color w:val="333333"/>
          <w:sz w:val="21"/>
          <w:szCs w:val="21"/>
        </w:rPr>
        <w:t>singleton oref o</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2781FB8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gameValidator game</w:t>
      </w:r>
      <w:r w:rsidRPr="00AC0AC1">
        <w:rPr>
          <w:rFonts w:ascii="Consolas" w:eastAsia="Times New Roman" w:hAnsi="Consolas"/>
          <w:color w:val="777777"/>
          <w:sz w:val="21"/>
          <w:szCs w:val="21"/>
        </w:rPr>
        <w:t>)</w:t>
      </w:r>
    </w:p>
    <w:p w14:paraId="4E054C5A" w14:textId="77777777" w:rsidR="00104E8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245</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1DE4E792" w14:textId="77777777" w:rsidR="00104E8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Redeemer</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b/>
          <w:bCs/>
          <w:color w:val="7A3E9D"/>
          <w:sz w:val="21"/>
          <w:szCs w:val="21"/>
        </w:rPr>
        <w:t>PlutusTx.</w:t>
      </w:r>
      <w:r w:rsidR="00773836" w:rsidRPr="00AC0AC1">
        <w:rPr>
          <w:rFonts w:ascii="Consolas" w:eastAsia="Times New Roman" w:hAnsi="Consolas"/>
          <w:color w:val="333333"/>
          <w:sz w:val="21"/>
          <w:szCs w:val="21"/>
        </w:rPr>
        <w:t xml:space="preserve">toBuiltinData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Reveal</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p>
    <w:p w14:paraId="409A3983" w14:textId="6B3A021C" w:rsidR="00773836" w:rsidRPr="00AC0AC1" w:rsidRDefault="00104E8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fpNonce fp</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779D328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1000</w:t>
      </w:r>
      <w:r w:rsidRPr="00AC0AC1">
        <w:rPr>
          <w:rFonts w:ascii="Consolas" w:eastAsia="Times New Roman" w:hAnsi="Consolas"/>
          <w:color w:val="777777"/>
          <w:sz w:val="21"/>
          <w:szCs w:val="21"/>
        </w:rPr>
        <w:t>)</w:t>
      </w:r>
    </w:p>
    <w:p w14:paraId="64A83A0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247</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r w:rsidRPr="00AC0AC1">
        <w:rPr>
          <w:rFonts w:ascii="Consolas" w:eastAsia="Times New Roman" w:hAnsi="Consolas"/>
          <w:color w:val="333333"/>
          <w:sz w:val="21"/>
          <w:szCs w:val="21"/>
        </w:rPr>
        <w:t xml:space="preserve"> lookups tx'</w:t>
      </w:r>
    </w:p>
    <w:p w14:paraId="24C65E5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691DA32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249</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victory</w:t>
      </w:r>
      <w:r w:rsidRPr="00AC0AC1">
        <w:rPr>
          <w:rFonts w:ascii="Consolas" w:eastAsia="Times New Roman" w:hAnsi="Consolas"/>
          <w:color w:val="777777"/>
          <w:sz w:val="21"/>
          <w:szCs w:val="21"/>
        </w:rPr>
        <w:t>"</w:t>
      </w:r>
    </w:p>
    <w:p w14:paraId="31097C9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250</w:t>
      </w:r>
      <w:r w:rsidRPr="00AC0AC1">
        <w:rPr>
          <w:rFonts w:ascii="Consolas" w:eastAsia="Times New Roman" w:hAnsi="Consolas"/>
          <w:color w:val="333333"/>
          <w:sz w:val="21"/>
          <w:szCs w:val="21"/>
        </w:rPr>
        <w:t xml:space="preserve">  </w:t>
      </w:r>
    </w:p>
    <w:p w14:paraId="53FE84A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won</w:t>
      </w:r>
      <w:r w:rsidRPr="00AC0AC1">
        <w:rPr>
          <w:rFonts w:ascii="Consolas" w:eastAsia="Times New Roman" w:hAnsi="Consolas"/>
          <w:color w:val="777777"/>
          <w:sz w:val="21"/>
          <w:szCs w:val="21"/>
        </w:rPr>
        <w:t>"</w:t>
      </w:r>
    </w:p>
    <w:p w14:paraId="6632D60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252</w:t>
      </w:r>
      <w:r w:rsidRPr="00AC0AC1">
        <w:rPr>
          <w:rFonts w:ascii="Consolas" w:eastAsia="Times New Roman" w:hAnsi="Consolas"/>
          <w:color w:val="333333"/>
          <w:sz w:val="21"/>
          <w:szCs w:val="21"/>
        </w:rPr>
        <w:t xml:space="preserve">  </w:t>
      </w:r>
    </w:p>
    <w:p w14:paraId="474A881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253</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SecondParams</w:t>
      </w:r>
    </w:p>
    <w:p w14:paraId="1153AC4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5204018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7EBC19B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11339B1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03D15C8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11D88AF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3B57848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27846A1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1DE5D00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262</w:t>
      </w:r>
      <w:r w:rsidRPr="00AC0AC1">
        <w:rPr>
          <w:rFonts w:ascii="Consolas" w:eastAsia="Times New Roman" w:hAnsi="Consolas"/>
          <w:color w:val="333333"/>
          <w:sz w:val="21"/>
          <w:szCs w:val="21"/>
        </w:rPr>
        <w:t xml:space="preserve">  </w:t>
      </w:r>
    </w:p>
    <w:p w14:paraId="146ADC8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263</w:t>
      </w:r>
      <w:r w:rsidRPr="00AC0AC1">
        <w:rPr>
          <w:rFonts w:ascii="Consolas" w:eastAsia="Times New Roman" w:hAnsi="Consolas"/>
          <w:color w:val="333333"/>
          <w:sz w:val="21"/>
          <w:szCs w:val="21"/>
        </w:rPr>
        <w:t xml:space="preserve">  secondGame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29A4F0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264</w:t>
      </w:r>
      <w:r w:rsidRPr="00AC0AC1">
        <w:rPr>
          <w:rFonts w:ascii="Consolas" w:eastAsia="Times New Roman" w:hAnsi="Consolas"/>
          <w:color w:val="333333"/>
          <w:sz w:val="21"/>
          <w:szCs w:val="21"/>
        </w:rPr>
        <w:t xml:space="preserve">  secondGame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4D5A2C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265</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22D31FE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187B0EA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spFirst sp</w:t>
      </w:r>
    </w:p>
    <w:p w14:paraId="43EDBF3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12CD4A5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spStake sp</w:t>
      </w:r>
    </w:p>
    <w:p w14:paraId="68A9CFA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spPlayDeadline sp</w:t>
      </w:r>
    </w:p>
    <w:p w14:paraId="558F667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795BFE8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spCurrency sp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spTokenName sp</w:t>
      </w:r>
      <w:r w:rsidRPr="00AC0AC1">
        <w:rPr>
          <w:rFonts w:ascii="Consolas" w:eastAsia="Times New Roman" w:hAnsi="Consolas"/>
          <w:color w:val="777777"/>
          <w:sz w:val="21"/>
          <w:szCs w:val="21"/>
        </w:rPr>
        <w:t>)</w:t>
      </w:r>
    </w:p>
    <w:p w14:paraId="593FC26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E11C8F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274</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findGameOutput game</w:t>
      </w:r>
    </w:p>
    <w:p w14:paraId="0B5702D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275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24140589"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F252B0B"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277</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running game found</w:t>
      </w:r>
      <w:r w:rsidRPr="00AC0AC1">
        <w:rPr>
          <w:rFonts w:ascii="Consolas" w:eastAsia="Times New Roman" w:hAnsi="Consolas"/>
          <w:color w:val="777777"/>
          <w:sz w:val="21"/>
          <w:szCs w:val="21"/>
        </w:rPr>
        <w:t>"</w:t>
      </w:r>
    </w:p>
    <w:p w14:paraId="3FF1096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278</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1D02AE6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gToken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7413831C"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spStake sp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x </w:t>
      </w:r>
    </w:p>
    <w:p w14:paraId="0AE9742C" w14:textId="4561FE89"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r w:rsidR="00773836" w:rsidRPr="00AC0AC1">
        <w:rPr>
          <w:rFonts w:ascii="Consolas" w:eastAsia="Times New Roman" w:hAnsi="Consolas"/>
          <w:color w:val="333333"/>
          <w:sz w:val="21"/>
          <w:szCs w:val="21"/>
        </w:rPr>
        <w:t xml:space="preserve"> token</w:t>
      </w:r>
    </w:p>
    <w:p w14:paraId="391A6BC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281</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spChoice sp</w:t>
      </w:r>
    </w:p>
    <w:p w14:paraId="5B6EB146"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282</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45A5F9E0" w14:textId="316F80F1"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singleton oref </w:t>
      </w:r>
      <w:r w:rsidR="00773836" w:rsidRPr="00AC0AC1">
        <w:rPr>
          <w:rFonts w:ascii="Consolas" w:eastAsia="Times New Roman" w:hAnsi="Consolas"/>
          <w:color w:val="333333"/>
          <w:sz w:val="21"/>
          <w:szCs w:val="21"/>
        </w:rPr>
        <w:t>o</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0B6FE9E2" w14:textId="1C2B5925"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gameValidator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46079D6F"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typedValidatorLookups </w:t>
      </w:r>
    </w:p>
    <w:p w14:paraId="5F6C3EF8" w14:textId="1DB2766B"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typedGameValidator game</w:t>
      </w:r>
      <w:r w:rsidR="00773836" w:rsidRPr="00AC0AC1">
        <w:rPr>
          <w:rFonts w:ascii="Consolas" w:eastAsia="Times New Roman" w:hAnsi="Consolas"/>
          <w:color w:val="777777"/>
          <w:sz w:val="21"/>
          <w:szCs w:val="21"/>
        </w:rPr>
        <w:t>)</w:t>
      </w:r>
    </w:p>
    <w:p w14:paraId="6275AAAE"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285</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6B88EF4" w14:textId="447B9DEB"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b/>
          <w:bCs/>
          <w:color w:val="7A3E9D"/>
          <w:sz w:val="21"/>
          <w:szCs w:val="21"/>
        </w:rPr>
        <w:t>PlutusTx.</w:t>
      </w:r>
      <w:r w:rsidR="00773836" w:rsidRPr="00AC0AC1">
        <w:rPr>
          <w:rFonts w:ascii="Consolas" w:eastAsia="Times New Roman" w:hAnsi="Consolas"/>
          <w:color w:val="333333"/>
          <w:sz w:val="21"/>
          <w:szCs w:val="21"/>
        </w:rPr>
        <w:t xml:space="preserve">toBuiltinData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Play</w:t>
      </w:r>
      <w:r w:rsidR="00773836" w:rsidRPr="00AC0AC1">
        <w:rPr>
          <w:rFonts w:ascii="Consolas" w:eastAsia="Times New Roman" w:hAnsi="Consolas"/>
          <w:color w:val="333333"/>
          <w:sz w:val="21"/>
          <w:szCs w:val="21"/>
        </w:rPr>
        <w:t xml:space="preserve"> c</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0ED7A52D"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w:t>
      </w:r>
    </w:p>
    <w:p w14:paraId="0150FED6" w14:textId="4E713B4E"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GameDatum</w:t>
      </w:r>
      <w:r w:rsidR="00773836" w:rsidRPr="00AC0AC1">
        <w:rPr>
          <w:rFonts w:ascii="Consolas" w:eastAsia="Times New Roman" w:hAnsi="Consolas"/>
          <w:color w:val="333333"/>
          <w:sz w:val="21"/>
          <w:szCs w:val="21"/>
        </w:rPr>
        <w:t xml:space="preserve"> bs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Just</w:t>
      </w:r>
      <w:r w:rsidR="00773836" w:rsidRPr="00AC0AC1">
        <w:rPr>
          <w:rFonts w:ascii="Consolas" w:eastAsia="Times New Roman" w:hAnsi="Consolas"/>
          <w:color w:val="333333"/>
          <w:sz w:val="21"/>
          <w:szCs w:val="21"/>
        </w:rPr>
        <w:t xml:space="preserve"> c</w:t>
      </w:r>
      <w:r w:rsidR="00773836"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 </w:t>
      </w:r>
      <w:r w:rsidR="00773836" w:rsidRPr="00AC0AC1">
        <w:rPr>
          <w:rFonts w:ascii="Consolas" w:eastAsia="Times New Roman" w:hAnsi="Consolas"/>
          <w:color w:val="777777"/>
          <w:sz w:val="21"/>
          <w:szCs w:val="21"/>
        </w:rPr>
        <w:t>&lt;&gt;</w:t>
      </w:r>
    </w:p>
    <w:p w14:paraId="1B4D033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 now</w:t>
      </w:r>
      <w:r w:rsidRPr="00AC0AC1">
        <w:rPr>
          <w:rFonts w:ascii="Consolas" w:eastAsia="Times New Roman" w:hAnsi="Consolas"/>
          <w:color w:val="777777"/>
          <w:sz w:val="21"/>
          <w:szCs w:val="21"/>
        </w:rPr>
        <w:t>)</w:t>
      </w:r>
    </w:p>
    <w:p w14:paraId="7480A2D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288</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r w:rsidRPr="00AC0AC1">
        <w:rPr>
          <w:rFonts w:ascii="Consolas" w:eastAsia="Times New Roman" w:hAnsi="Consolas"/>
          <w:color w:val="333333"/>
          <w:sz w:val="21"/>
          <w:szCs w:val="21"/>
        </w:rPr>
        <w:t xml:space="preserve"> lookups tx</w:t>
      </w:r>
    </w:p>
    <w:p w14:paraId="05F47D0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0F6DEA3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tid</w:t>
      </w:r>
    </w:p>
    <w:p w14:paraId="06BDE91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second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spChoice sp</w:t>
      </w:r>
      <w:r w:rsidRPr="00AC0AC1">
        <w:rPr>
          <w:rFonts w:ascii="Consolas" w:eastAsia="Times New Roman" w:hAnsi="Consolas"/>
          <w:color w:val="777777"/>
          <w:sz w:val="21"/>
          <w:szCs w:val="21"/>
        </w:rPr>
        <w:t>)</w:t>
      </w:r>
    </w:p>
    <w:p w14:paraId="3EA3CCE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292</w:t>
      </w:r>
      <w:r w:rsidRPr="00AC0AC1">
        <w:rPr>
          <w:rFonts w:ascii="Consolas" w:eastAsia="Times New Roman" w:hAnsi="Consolas"/>
          <w:color w:val="333333"/>
          <w:sz w:val="21"/>
          <w:szCs w:val="21"/>
        </w:rPr>
        <w:t xml:space="preserve">  </w:t>
      </w:r>
    </w:p>
    <w:p w14:paraId="2CF99B6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293</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7ECCA40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294</w:t>
      </w:r>
      <w:r w:rsidRPr="00AC0AC1">
        <w:rPr>
          <w:rFonts w:ascii="Consolas" w:eastAsia="Times New Roman" w:hAnsi="Consolas"/>
          <w:color w:val="333333"/>
          <w:sz w:val="21"/>
          <w:szCs w:val="21"/>
        </w:rPr>
        <w:t xml:space="preserve">  </w:t>
      </w:r>
    </w:p>
    <w:p w14:paraId="0BBE5F7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295</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findGameOutput game</w:t>
      </w:r>
    </w:p>
    <w:p w14:paraId="216027ED"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296</w:t>
      </w:r>
      <w:r w:rsidRPr="00AC0AC1">
        <w:rPr>
          <w:rFonts w:ascii="Consolas" w:eastAsia="Times New Roman" w:hAnsi="Consolas"/>
          <w:color w:val="333333"/>
          <w:sz w:val="21"/>
          <w:szCs w:val="21"/>
        </w:rPr>
        <w:t xml:space="preserve">              now'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currentTime</w:t>
      </w:r>
    </w:p>
    <w:p w14:paraId="00E87995"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718CEB5E"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won</w:t>
      </w:r>
      <w:r w:rsidRPr="00AC0AC1">
        <w:rPr>
          <w:rFonts w:ascii="Consolas" w:eastAsia="Times New Roman" w:hAnsi="Consolas"/>
          <w:color w:val="777777"/>
          <w:sz w:val="21"/>
          <w:szCs w:val="21"/>
        </w:rPr>
        <w:t>"</w:t>
      </w:r>
    </w:p>
    <w:p w14:paraId="462E75BA"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F673A4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didn't reveal</w:t>
      </w:r>
      <w:r w:rsidRPr="00AC0AC1">
        <w:rPr>
          <w:rFonts w:ascii="Consolas" w:eastAsia="Times New Roman" w:hAnsi="Consolas"/>
          <w:color w:val="777777"/>
          <w:sz w:val="21"/>
          <w:szCs w:val="21"/>
        </w:rPr>
        <w:t>"</w:t>
      </w:r>
    </w:p>
    <w:p w14:paraId="4CEA30C5"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3632E013" w14:textId="5F407F8D"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b/>
          <w:bCs/>
          <w:color w:val="7A3E9D"/>
          <w:sz w:val="21"/>
          <w:szCs w:val="21"/>
        </w:rPr>
        <w:t>Map.</w:t>
      </w:r>
      <w:r w:rsidR="00773836" w:rsidRPr="00AC0AC1">
        <w:rPr>
          <w:rFonts w:ascii="Consolas" w:eastAsia="Times New Roman" w:hAnsi="Consolas"/>
          <w:color w:val="333333"/>
          <w:sz w:val="21"/>
          <w:szCs w:val="21"/>
        </w:rPr>
        <w:t>singleton oref' o'</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486A36CA"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p>
    <w:p w14:paraId="58CB1A88" w14:textId="6E0C775A"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gameValidator game</w:t>
      </w:r>
      <w:r w:rsidR="00773836" w:rsidRPr="00AC0AC1">
        <w:rPr>
          <w:rFonts w:ascii="Consolas" w:eastAsia="Times New Roman" w:hAnsi="Consolas"/>
          <w:color w:val="777777"/>
          <w:sz w:val="21"/>
          <w:szCs w:val="21"/>
        </w:rPr>
        <w:t>)</w:t>
      </w:r>
    </w:p>
    <w:p w14:paraId="6F4BB4D3"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303</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5A3C5E6E" w14:textId="77777777" w:rsidR="00732CA8"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9C5D27"/>
          <w:sz w:val="21"/>
          <w:szCs w:val="21"/>
        </w:rPr>
        <w:t>Redeemer</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b/>
          <w:bCs/>
          <w:color w:val="7A3E9D"/>
          <w:sz w:val="21"/>
          <w:szCs w:val="21"/>
        </w:rPr>
        <w:t>PlutusTx.</w:t>
      </w:r>
      <w:r w:rsidR="00773836" w:rsidRPr="00AC0AC1">
        <w:rPr>
          <w:rFonts w:ascii="Consolas" w:eastAsia="Times New Roman" w:hAnsi="Consolas"/>
          <w:color w:val="333333"/>
          <w:sz w:val="21"/>
          <w:szCs w:val="21"/>
        </w:rPr>
        <w:t xml:space="preserve">toBuiltinData </w:t>
      </w:r>
    </w:p>
    <w:p w14:paraId="02C5C740" w14:textId="5E0364B6"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ClaimSecond</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&lt;&gt;</w:t>
      </w:r>
    </w:p>
    <w:p w14:paraId="78798EAE" w14:textId="433B748E"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 now'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5AF34EA4"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spFirst sp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5AC47AC" w14:textId="77777777" w:rsidR="00732CA8"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token </w:t>
      </w:r>
      <w:r w:rsidR="00773836" w:rsidRPr="00AC0AC1">
        <w:rPr>
          <w:rFonts w:ascii="Consolas" w:eastAsia="Times New Roman" w:hAnsi="Consolas"/>
          <w:color w:val="777777"/>
          <w:sz w:val="21"/>
          <w:szCs w:val="21"/>
        </w:rPr>
        <w:t>&lt;&gt;</w:t>
      </w:r>
      <w:r w:rsidR="00773836" w:rsidRPr="00AC0AC1">
        <w:rPr>
          <w:rFonts w:ascii="Consolas" w:eastAsia="Times New Roman" w:hAnsi="Consolas"/>
          <w:color w:val="333333"/>
          <w:sz w:val="21"/>
          <w:szCs w:val="21"/>
        </w:rPr>
        <w:t xml:space="preserve"> adaValueOf </w:t>
      </w:r>
    </w:p>
    <w:p w14:paraId="6A639E66" w14:textId="5DC76C68"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getAda minAdaTxOut</w:t>
      </w:r>
      <w:r w:rsidR="00773836" w:rsidRPr="00AC0AC1">
        <w:rPr>
          <w:rFonts w:ascii="Consolas" w:eastAsia="Times New Roman" w:hAnsi="Consolas"/>
          <w:color w:val="777777"/>
          <w:sz w:val="21"/>
          <w:szCs w:val="21"/>
        </w:rPr>
        <w:t>))</w:t>
      </w:r>
    </w:p>
    <w:p w14:paraId="4696B2E3"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306</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r w:rsidRPr="00AC0AC1">
        <w:rPr>
          <w:rFonts w:ascii="Consolas" w:eastAsia="Times New Roman" w:hAnsi="Consolas"/>
          <w:color w:val="333333"/>
          <w:sz w:val="21"/>
          <w:szCs w:val="21"/>
        </w:rPr>
        <w:t xml:space="preserve"> </w:t>
      </w:r>
    </w:p>
    <w:p w14:paraId="0AC0A346" w14:textId="6E24CF1B"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333333"/>
          <w:sz w:val="21"/>
          <w:szCs w:val="21"/>
        </w:rPr>
        <w:t>lookups' tx'</w:t>
      </w:r>
    </w:p>
    <w:p w14:paraId="1B445D58"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28BDB331"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308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won</w:t>
      </w:r>
      <w:r w:rsidRPr="00AC0AC1">
        <w:rPr>
          <w:rFonts w:ascii="Consolas" w:eastAsia="Times New Roman" w:hAnsi="Consolas"/>
          <w:color w:val="777777"/>
          <w:sz w:val="21"/>
          <w:szCs w:val="21"/>
        </w:rPr>
        <w:t>"</w:t>
      </w:r>
    </w:p>
    <w:p w14:paraId="1090177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309</w:t>
      </w:r>
      <w:r w:rsidRPr="00AC0AC1">
        <w:rPr>
          <w:rFonts w:ascii="Consolas" w:eastAsia="Times New Roman" w:hAnsi="Consolas"/>
          <w:color w:val="333333"/>
          <w:sz w:val="21"/>
          <w:szCs w:val="21"/>
        </w:rPr>
        <w:t xml:space="preserve">  </w:t>
      </w:r>
    </w:p>
    <w:p w14:paraId="02E0568C"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310</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running game found</w:t>
      </w:r>
      <w:r w:rsidRPr="00AC0AC1">
        <w:rPr>
          <w:rFonts w:ascii="Consolas" w:eastAsia="Times New Roman" w:hAnsi="Consolas"/>
          <w:color w:val="777777"/>
          <w:sz w:val="21"/>
          <w:szCs w:val="21"/>
        </w:rPr>
        <w:t>"</w:t>
      </w:r>
    </w:p>
    <w:p w14:paraId="7364DC13"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311</w:t>
      </w:r>
      <w:r w:rsidRPr="00AC0AC1">
        <w:rPr>
          <w:rFonts w:ascii="Consolas" w:eastAsia="Times New Roman" w:hAnsi="Consolas"/>
          <w:color w:val="333333"/>
          <w:sz w:val="21"/>
          <w:szCs w:val="21"/>
        </w:rPr>
        <w:t xml:space="preserve">  </w:t>
      </w:r>
    </w:p>
    <w:p w14:paraId="152A3160" w14:textId="77777777" w:rsidR="00732CA8"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F5BACFA" w14:textId="50B5D500" w:rsidR="00773836" w:rsidRPr="00AC0AC1" w:rsidRDefault="00732CA8"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Endpoint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777777"/>
          <w:sz w:val="21"/>
          <w:szCs w:val="21"/>
        </w:rPr>
        <w:t>"</w:t>
      </w:r>
      <w:r w:rsidR="00773836" w:rsidRPr="00AC0AC1">
        <w:rPr>
          <w:rFonts w:ascii="Consolas" w:eastAsia="Times New Roman" w:hAnsi="Consolas"/>
          <w:color w:val="448C27"/>
          <w:sz w:val="21"/>
          <w:szCs w:val="21"/>
        </w:rPr>
        <w:t>second</w:t>
      </w:r>
      <w:r w:rsidR="00773836" w:rsidRPr="00AC0AC1">
        <w:rPr>
          <w:rFonts w:ascii="Consolas" w:eastAsia="Times New Roman" w:hAnsi="Consolas"/>
          <w:color w:val="777777"/>
          <w:sz w:val="21"/>
          <w:szCs w:val="21"/>
        </w:rPr>
        <w:t>"</w:t>
      </w:r>
      <w:r w:rsidR="00773836" w:rsidRPr="00AC0AC1">
        <w:rPr>
          <w:rFonts w:ascii="Consolas" w:eastAsia="Times New Roman" w:hAnsi="Consolas"/>
          <w:color w:val="333333"/>
          <w:sz w:val="21"/>
          <w:szCs w:val="21"/>
        </w:rPr>
        <w:t xml:space="preserve"> </w:t>
      </w:r>
      <w:r w:rsidR="00773836" w:rsidRPr="00AC0AC1">
        <w:rPr>
          <w:rFonts w:ascii="Consolas" w:eastAsia="Times New Roman" w:hAnsi="Consolas"/>
          <w:color w:val="9C5D27"/>
          <w:sz w:val="21"/>
          <w:szCs w:val="21"/>
        </w:rPr>
        <w:t>SecondParams</w:t>
      </w:r>
    </w:p>
    <w:p w14:paraId="7B07EF20"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313</w:t>
      </w:r>
      <w:r w:rsidRPr="00AC0AC1">
        <w:rPr>
          <w:rFonts w:ascii="Consolas" w:eastAsia="Times New Roman" w:hAnsi="Consolas"/>
          <w:color w:val="333333"/>
          <w:sz w:val="21"/>
          <w:szCs w:val="21"/>
        </w:rPr>
        <w:t xml:space="preserve">  </w:t>
      </w:r>
    </w:p>
    <w:p w14:paraId="7A6D85A6"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6AD2837"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315</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first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4BECAA02"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142FB5F"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317</w:t>
      </w:r>
      <w:r w:rsidRPr="00AC0AC1">
        <w:rPr>
          <w:rFonts w:ascii="Consolas" w:eastAsia="Times New Roman" w:hAnsi="Consolas"/>
          <w:color w:val="333333"/>
          <w:sz w:val="21"/>
          <w:szCs w:val="21"/>
        </w:rPr>
        <w:t xml:space="preserve">      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firstGame</w:t>
      </w:r>
    </w:p>
    <w:p w14:paraId="11B253E4" w14:textId="77777777" w:rsidR="00773836" w:rsidRPr="00AC0AC1" w:rsidRDefault="00773836" w:rsidP="007738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318</w:t>
      </w:r>
      <w:r w:rsidRPr="00AC0AC1">
        <w:rPr>
          <w:rFonts w:ascii="Consolas" w:eastAsia="Times New Roman" w:hAnsi="Consolas"/>
          <w:color w:val="333333"/>
          <w:sz w:val="21"/>
          <w:szCs w:val="21"/>
        </w:rPr>
        <w:t xml:space="preserve">      second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secondGame</w:t>
      </w:r>
    </w:p>
    <w:p w14:paraId="35CA96CB" w14:textId="77777777" w:rsidR="00773836" w:rsidRPr="00AC0AC1" w:rsidRDefault="00773836" w:rsidP="008B3D81">
      <w:pPr>
        <w:pStyle w:val="BodyText"/>
        <w:spacing w:before="0" w:after="0"/>
        <w:rPr>
          <w:lang w:eastAsia="zh-CN"/>
        </w:rPr>
      </w:pPr>
    </w:p>
    <w:p w14:paraId="3807B580" w14:textId="0170AAD5" w:rsidR="00773836" w:rsidRPr="00AC0AC1" w:rsidRDefault="0029294D" w:rsidP="008B3D81">
      <w:pPr>
        <w:pStyle w:val="BodyText"/>
        <w:spacing w:before="0" w:after="0"/>
        <w:rPr>
          <w:lang w:eastAsia="zh-CN"/>
        </w:rPr>
      </w:pPr>
      <w:r w:rsidRPr="00AC0AC1">
        <w:rPr>
          <w:lang w:eastAsia="zh-CN"/>
        </w:rPr>
        <w:t xml:space="preserve">We call this code EvenOdd because if the sum of the choices is even the first player wins and if it is odd the </w:t>
      </w:r>
      <w:r w:rsidR="0025686F" w:rsidRPr="00AC0AC1">
        <w:rPr>
          <w:lang w:eastAsia="zh-CN"/>
        </w:rPr>
        <w:t>second</w:t>
      </w:r>
      <w:r w:rsidRPr="00AC0AC1">
        <w:rPr>
          <w:lang w:eastAsia="zh-CN"/>
        </w:rPr>
        <w:t xml:space="preserve"> player wins. </w:t>
      </w:r>
      <w:r w:rsidR="005957BB" w:rsidRPr="00AC0AC1">
        <w:rPr>
          <w:lang w:eastAsia="zh-CN"/>
        </w:rPr>
        <w:t>First,</w:t>
      </w:r>
      <w:r w:rsidR="00032664" w:rsidRPr="00AC0AC1">
        <w:rPr>
          <w:lang w:eastAsia="zh-CN"/>
        </w:rPr>
        <w:t xml:space="preserve"> we create the data type game</w:t>
      </w:r>
      <w:r w:rsidR="00F3599A" w:rsidRPr="00AC0AC1">
        <w:rPr>
          <w:lang w:eastAsia="zh-CN"/>
        </w:rPr>
        <w:t xml:space="preserve"> that will be used as a parameter for the contract</w:t>
      </w:r>
      <w:r w:rsidR="00030143" w:rsidRPr="00AC0AC1">
        <w:rPr>
          <w:lang w:eastAsia="zh-CN"/>
        </w:rPr>
        <w:t xml:space="preserve"> </w:t>
      </w:r>
      <w:r w:rsidR="009F236B" w:rsidRPr="00AC0AC1">
        <w:rPr>
          <w:lang w:eastAsia="zh-CN"/>
        </w:rPr>
        <w:t>(</w:t>
      </w:r>
      <w:r w:rsidR="00030143" w:rsidRPr="00AC0AC1">
        <w:rPr>
          <w:lang w:eastAsia="zh-CN"/>
        </w:rPr>
        <w:t>40-47)</w:t>
      </w:r>
      <w:r w:rsidR="00F3599A" w:rsidRPr="00AC0AC1">
        <w:rPr>
          <w:lang w:eastAsia="zh-CN"/>
        </w:rPr>
        <w:t>.</w:t>
      </w:r>
      <w:r w:rsidR="00032664" w:rsidRPr="00AC0AC1">
        <w:rPr>
          <w:lang w:eastAsia="zh-CN"/>
        </w:rPr>
        <w:t xml:space="preserve"> </w:t>
      </w:r>
      <w:r w:rsidR="00F3599A" w:rsidRPr="00AC0AC1">
        <w:rPr>
          <w:lang w:eastAsia="zh-CN"/>
        </w:rPr>
        <w:t>There</w:t>
      </w:r>
      <w:r w:rsidR="00032664" w:rsidRPr="00AC0AC1">
        <w:rPr>
          <w:lang w:eastAsia="zh-CN"/>
        </w:rPr>
        <w:t xml:space="preserve"> we define the first and second player with the</w:t>
      </w:r>
      <w:r w:rsidR="00F3599A" w:rsidRPr="00AC0AC1">
        <w:rPr>
          <w:lang w:eastAsia="zh-CN"/>
        </w:rPr>
        <w:t>ir</w:t>
      </w:r>
      <w:r w:rsidR="00032664" w:rsidRPr="00AC0AC1">
        <w:rPr>
          <w:lang w:eastAsia="zh-CN"/>
        </w:rPr>
        <w:t xml:space="preserve"> public key hashes. </w:t>
      </w:r>
      <w:r w:rsidR="00C7436D" w:rsidRPr="00AC0AC1">
        <w:rPr>
          <w:lang w:eastAsia="zh-CN"/>
        </w:rPr>
        <w:t xml:space="preserve">Then we also define their stake, the playing deadline and the revealing deadline. And in the </w:t>
      </w:r>
      <w:r w:rsidR="005957BB" w:rsidRPr="00AC0AC1">
        <w:rPr>
          <w:lang w:eastAsia="zh-CN"/>
        </w:rPr>
        <w:t>end,</w:t>
      </w:r>
      <w:r w:rsidR="00C7436D" w:rsidRPr="00AC0AC1">
        <w:rPr>
          <w:lang w:eastAsia="zh-CN"/>
        </w:rPr>
        <w:t xml:space="preserve"> w</w:t>
      </w:r>
      <w:r w:rsidR="00FE105C" w:rsidRPr="00AC0AC1">
        <w:rPr>
          <w:lang w:eastAsia="zh-CN"/>
        </w:rPr>
        <w:t xml:space="preserve">e define a NFT token. Since </w:t>
      </w:r>
      <w:r w:rsidR="0025686F" w:rsidRPr="00AC0AC1">
        <w:rPr>
          <w:lang w:eastAsia="zh-CN"/>
        </w:rPr>
        <w:t>the game contains some state that</w:t>
      </w:r>
      <w:r w:rsidR="00FE105C" w:rsidRPr="00AC0AC1">
        <w:rPr>
          <w:lang w:eastAsia="zh-CN"/>
        </w:rPr>
        <w:t xml:space="preserve"> is changing and UTXOs together with their datums are </w:t>
      </w:r>
      <w:r w:rsidR="0025686F" w:rsidRPr="00AC0AC1">
        <w:rPr>
          <w:lang w:eastAsia="zh-CN"/>
        </w:rPr>
        <w:t>immutable</w:t>
      </w:r>
      <w:r w:rsidR="00FE105C" w:rsidRPr="00AC0AC1">
        <w:rPr>
          <w:lang w:eastAsia="zh-CN"/>
        </w:rPr>
        <w:t xml:space="preserve"> we need to create a new UTXO every time the state of the game is changing. And to be able to connect the old UTXO with the new one we can use an NFT that exists only once and gets assigned to the new UTXO every time the state changes. </w:t>
      </w:r>
      <w:r w:rsidR="00AA1656" w:rsidRPr="00AC0AC1">
        <w:rPr>
          <w:lang w:eastAsia="zh-CN"/>
        </w:rPr>
        <w:t xml:space="preserve">We then call this token a stake token. </w:t>
      </w:r>
      <w:r w:rsidR="00407F2E" w:rsidRPr="00AC0AC1">
        <w:rPr>
          <w:lang w:eastAsia="zh-CN"/>
        </w:rPr>
        <w:t xml:space="preserve">Another reason we need this NFT is </w:t>
      </w:r>
      <w:r w:rsidR="00F57BF7" w:rsidRPr="00AC0AC1">
        <w:rPr>
          <w:lang w:eastAsia="zh-CN"/>
        </w:rPr>
        <w:t xml:space="preserve">that somebody could create a UTXO at the same address with the same datum and would try to disturb the game. </w:t>
      </w:r>
      <w:r w:rsidR="005957BB" w:rsidRPr="00AC0AC1">
        <w:rPr>
          <w:lang w:eastAsia="zh-CN"/>
        </w:rPr>
        <w:t>So,</w:t>
      </w:r>
      <w:r w:rsidR="00F57BF7" w:rsidRPr="00AC0AC1">
        <w:rPr>
          <w:lang w:eastAsia="zh-CN"/>
        </w:rPr>
        <w:t xml:space="preserve"> in order to uniquely be able to identify our UTXO with which we start the game we need an NFT</w:t>
      </w:r>
      <w:r w:rsidR="0025054C" w:rsidRPr="00AC0AC1">
        <w:rPr>
          <w:lang w:eastAsia="zh-CN"/>
        </w:rPr>
        <w:t xml:space="preserve"> that exists only once</w:t>
      </w:r>
      <w:r w:rsidR="00F57BF7" w:rsidRPr="00AC0AC1">
        <w:rPr>
          <w:lang w:eastAsia="zh-CN"/>
        </w:rPr>
        <w:t>.</w:t>
      </w:r>
      <w:r w:rsidR="0025054C" w:rsidRPr="00AC0AC1">
        <w:rPr>
          <w:lang w:eastAsia="zh-CN"/>
        </w:rPr>
        <w:t xml:space="preserve"> </w:t>
      </w:r>
      <w:r w:rsidR="00030143" w:rsidRPr="00AC0AC1">
        <w:rPr>
          <w:lang w:eastAsia="zh-CN"/>
        </w:rPr>
        <w:t xml:space="preserve">The type game choice defines the two moves the players can make </w:t>
      </w:r>
      <w:r w:rsidR="009F236B" w:rsidRPr="00AC0AC1">
        <w:rPr>
          <w:lang w:eastAsia="zh-CN"/>
        </w:rPr>
        <w:t>(</w:t>
      </w:r>
      <w:r w:rsidR="00030143" w:rsidRPr="00AC0AC1">
        <w:rPr>
          <w:lang w:eastAsia="zh-CN"/>
        </w:rPr>
        <w:t>51-52).</w:t>
      </w:r>
      <w:r w:rsidR="0025054C" w:rsidRPr="00AC0AC1">
        <w:rPr>
          <w:lang w:eastAsia="zh-CN"/>
        </w:rPr>
        <w:t xml:space="preserve"> </w:t>
      </w:r>
      <w:r w:rsidR="006427BE" w:rsidRPr="00AC0AC1">
        <w:rPr>
          <w:lang w:eastAsia="zh-CN"/>
        </w:rPr>
        <w:t xml:space="preserve">Then we derive the Plutus equality for the game choice type </w:t>
      </w:r>
      <w:r w:rsidR="009F236B" w:rsidRPr="00AC0AC1">
        <w:rPr>
          <w:lang w:eastAsia="zh-CN"/>
        </w:rPr>
        <w:t>(</w:t>
      </w:r>
      <w:r w:rsidR="006427BE" w:rsidRPr="00AC0AC1">
        <w:rPr>
          <w:lang w:eastAsia="zh-CN"/>
        </w:rPr>
        <w:t xml:space="preserve">54-58). </w:t>
      </w:r>
      <w:r w:rsidR="003F4843" w:rsidRPr="00AC0AC1">
        <w:rPr>
          <w:lang w:eastAsia="zh-CN"/>
        </w:rPr>
        <w:t xml:space="preserve">For this to work with template Haskell we need to add the </w:t>
      </w:r>
      <w:r w:rsidR="00141E44" w:rsidRPr="00AC0AC1">
        <w:rPr>
          <w:lang w:eastAsia="zh-CN"/>
        </w:rPr>
        <w:t>inalienable</w:t>
      </w:r>
      <w:r w:rsidR="003F4843" w:rsidRPr="00AC0AC1">
        <w:rPr>
          <w:lang w:eastAsia="zh-CN"/>
        </w:rPr>
        <w:t xml:space="preserve"> pragma. </w:t>
      </w:r>
      <w:r w:rsidR="00EB755A" w:rsidRPr="00AC0AC1">
        <w:rPr>
          <w:lang w:eastAsia="zh-CN"/>
        </w:rPr>
        <w:t>We will use the g</w:t>
      </w:r>
      <w:r w:rsidR="00240D4A" w:rsidRPr="00AC0AC1">
        <w:rPr>
          <w:lang w:eastAsia="zh-CN"/>
        </w:rPr>
        <w:t>ame datum as state</w:t>
      </w:r>
      <w:r w:rsidR="00963F5B" w:rsidRPr="00AC0AC1">
        <w:rPr>
          <w:lang w:eastAsia="zh-CN"/>
        </w:rPr>
        <w:t xml:space="preserve"> information</w:t>
      </w:r>
      <w:r w:rsidR="00240D4A" w:rsidRPr="00AC0AC1">
        <w:rPr>
          <w:lang w:eastAsia="zh-CN"/>
        </w:rPr>
        <w:t xml:space="preserve"> for the contract </w:t>
      </w:r>
      <w:r w:rsidR="009F236B" w:rsidRPr="00AC0AC1">
        <w:rPr>
          <w:lang w:eastAsia="zh-CN"/>
        </w:rPr>
        <w:t>(</w:t>
      </w:r>
      <w:r w:rsidR="00240D4A" w:rsidRPr="00AC0AC1">
        <w:rPr>
          <w:lang w:eastAsia="zh-CN"/>
        </w:rPr>
        <w:t>62-63).</w:t>
      </w:r>
      <w:r w:rsidR="004D4FF6" w:rsidRPr="00AC0AC1">
        <w:rPr>
          <w:lang w:eastAsia="zh-CN"/>
        </w:rPr>
        <w:t xml:space="preserve"> The by</w:t>
      </w:r>
      <w:r w:rsidR="00141E44" w:rsidRPr="00AC0AC1">
        <w:rPr>
          <w:lang w:eastAsia="zh-CN"/>
        </w:rPr>
        <w:t xml:space="preserve">te </w:t>
      </w:r>
      <w:r w:rsidR="004D4FF6" w:rsidRPr="00AC0AC1">
        <w:rPr>
          <w:lang w:eastAsia="zh-CN"/>
        </w:rPr>
        <w:t>string there is the hash that</w:t>
      </w:r>
      <w:r w:rsidR="00141E44" w:rsidRPr="00AC0AC1">
        <w:rPr>
          <w:lang w:eastAsia="zh-CN"/>
        </w:rPr>
        <w:t xml:space="preserve"> the first</w:t>
      </w:r>
      <w:r w:rsidR="005D3DD2" w:rsidRPr="00AC0AC1">
        <w:rPr>
          <w:lang w:eastAsia="zh-CN"/>
        </w:rPr>
        <w:t xml:space="preserve"> player submits and maybe game choice is the move of the second player. </w:t>
      </w:r>
      <w:r w:rsidR="00856A5B" w:rsidRPr="00AC0AC1">
        <w:rPr>
          <w:lang w:eastAsia="zh-CN"/>
        </w:rPr>
        <w:t xml:space="preserve">It’s a maybe because in the beginning the second player has not yet moved. </w:t>
      </w:r>
      <w:r w:rsidR="00E4302A" w:rsidRPr="00AC0AC1">
        <w:rPr>
          <w:lang w:eastAsia="zh-CN"/>
        </w:rPr>
        <w:t>We implement also the Plutus equality for the game datum</w:t>
      </w:r>
      <w:r w:rsidR="007C395D" w:rsidRPr="00AC0AC1">
        <w:rPr>
          <w:lang w:eastAsia="zh-CN"/>
        </w:rPr>
        <w:t xml:space="preserve"> </w:t>
      </w:r>
      <w:r w:rsidR="009F236B" w:rsidRPr="00AC0AC1">
        <w:rPr>
          <w:lang w:eastAsia="zh-CN"/>
        </w:rPr>
        <w:t>(</w:t>
      </w:r>
      <w:r w:rsidR="007C395D" w:rsidRPr="00AC0AC1">
        <w:rPr>
          <w:lang w:eastAsia="zh-CN"/>
        </w:rPr>
        <w:t>65-67)</w:t>
      </w:r>
      <w:r w:rsidR="00E4302A" w:rsidRPr="00AC0AC1">
        <w:rPr>
          <w:lang w:eastAsia="zh-CN"/>
        </w:rPr>
        <w:t xml:space="preserve">. </w:t>
      </w:r>
      <w:r w:rsidR="005957BB" w:rsidRPr="00AC0AC1">
        <w:rPr>
          <w:lang w:eastAsia="zh-CN"/>
        </w:rPr>
        <w:t>Next,</w:t>
      </w:r>
      <w:r w:rsidR="000433CA" w:rsidRPr="00AC0AC1">
        <w:rPr>
          <w:lang w:eastAsia="zh-CN"/>
        </w:rPr>
        <w:t xml:space="preserve"> we implement the game redeemer with the options that corresponds to our player actions </w:t>
      </w:r>
      <w:r w:rsidR="009F236B" w:rsidRPr="00AC0AC1">
        <w:rPr>
          <w:lang w:eastAsia="zh-CN"/>
        </w:rPr>
        <w:t>(</w:t>
      </w:r>
      <w:r w:rsidR="000433CA" w:rsidRPr="00AC0AC1">
        <w:rPr>
          <w:lang w:eastAsia="zh-CN"/>
        </w:rPr>
        <w:t xml:space="preserve">71-72). Play means when the second player moves and makes a game choice, </w:t>
      </w:r>
      <w:r w:rsidR="00DB4A6D" w:rsidRPr="00AC0AC1">
        <w:rPr>
          <w:lang w:eastAsia="zh-CN"/>
        </w:rPr>
        <w:t xml:space="preserve">reveal is for the case that first player </w:t>
      </w:r>
      <w:r w:rsidR="003A4C4D" w:rsidRPr="00AC0AC1">
        <w:rPr>
          <w:lang w:eastAsia="zh-CN"/>
        </w:rPr>
        <w:t>reveals his nonce which is the by</w:t>
      </w:r>
      <w:r w:rsidR="003E3D41" w:rsidRPr="00AC0AC1">
        <w:rPr>
          <w:lang w:eastAsia="zh-CN"/>
        </w:rPr>
        <w:t xml:space="preserve">te string argument, </w:t>
      </w:r>
      <w:r w:rsidR="003A4C4D" w:rsidRPr="00AC0AC1">
        <w:rPr>
          <w:lang w:eastAsia="zh-CN"/>
        </w:rPr>
        <w:t>claim first is the case when the second player does not move and the first player claims back his</w:t>
      </w:r>
      <w:r w:rsidR="007A4D3E" w:rsidRPr="00AC0AC1">
        <w:rPr>
          <w:lang w:eastAsia="zh-CN"/>
        </w:rPr>
        <w:t xml:space="preserve"> stake and claim second is for the case if the first player does not reveal his nonce and the deadline passes for the second player to collect his earnings. </w:t>
      </w:r>
      <w:r w:rsidR="00BD75A0" w:rsidRPr="00AC0AC1">
        <w:rPr>
          <w:lang w:eastAsia="zh-CN"/>
        </w:rPr>
        <w:t xml:space="preserve">Then we define two helper functions. The function </w:t>
      </w:r>
      <w:r w:rsidR="00BD75A0" w:rsidRPr="00AC0AC1">
        <w:rPr>
          <w:i/>
          <w:lang w:eastAsia="zh-CN"/>
        </w:rPr>
        <w:t>lovelaces</w:t>
      </w:r>
      <w:r w:rsidR="00BD75A0" w:rsidRPr="00AC0AC1">
        <w:rPr>
          <w:lang w:eastAsia="zh-CN"/>
        </w:rPr>
        <w:t xml:space="preserve"> when given a value extracts the amount of lovelaces</w:t>
      </w:r>
      <w:r w:rsidR="002E3742" w:rsidRPr="00AC0AC1">
        <w:rPr>
          <w:lang w:eastAsia="zh-CN"/>
        </w:rPr>
        <w:t xml:space="preserve"> </w:t>
      </w:r>
      <w:r w:rsidR="009F236B" w:rsidRPr="00AC0AC1">
        <w:rPr>
          <w:lang w:eastAsia="zh-CN"/>
        </w:rPr>
        <w:t>(</w:t>
      </w:r>
      <w:r w:rsidR="002E3742" w:rsidRPr="00AC0AC1">
        <w:rPr>
          <w:lang w:eastAsia="zh-CN"/>
        </w:rPr>
        <w:t>76-78)</w:t>
      </w:r>
      <w:r w:rsidR="00BD75A0" w:rsidRPr="00AC0AC1">
        <w:rPr>
          <w:lang w:eastAsia="zh-CN"/>
        </w:rPr>
        <w:t xml:space="preserve">. And the function </w:t>
      </w:r>
      <w:r w:rsidR="00BD75A0" w:rsidRPr="00AC0AC1">
        <w:rPr>
          <w:i/>
          <w:lang w:eastAsia="zh-CN"/>
        </w:rPr>
        <w:t>gameDatum</w:t>
      </w:r>
      <w:r w:rsidR="00BD75A0" w:rsidRPr="00AC0AC1">
        <w:rPr>
          <w:lang w:eastAsia="zh-CN"/>
        </w:rPr>
        <w:t xml:space="preserve"> given a maybe datum tries to des</w:t>
      </w:r>
      <w:r w:rsidR="00141E44" w:rsidRPr="00AC0AC1">
        <w:rPr>
          <w:lang w:eastAsia="zh-CN"/>
        </w:rPr>
        <w:t>e</w:t>
      </w:r>
      <w:r w:rsidR="00BD75A0" w:rsidRPr="00AC0AC1">
        <w:rPr>
          <w:lang w:eastAsia="zh-CN"/>
        </w:rPr>
        <w:t>rialize that if it’s a Just</w:t>
      </w:r>
      <w:r w:rsidR="0062523A">
        <w:rPr>
          <w:lang w:eastAsia="zh-CN"/>
        </w:rPr>
        <w:t xml:space="preserve"> value</w:t>
      </w:r>
      <w:r w:rsidR="00BD75A0" w:rsidRPr="00AC0AC1">
        <w:rPr>
          <w:lang w:eastAsia="zh-CN"/>
        </w:rPr>
        <w:t xml:space="preserve"> to a maybe game datum</w:t>
      </w:r>
      <w:r w:rsidR="002E3742" w:rsidRPr="00AC0AC1">
        <w:rPr>
          <w:lang w:eastAsia="zh-CN"/>
        </w:rPr>
        <w:t xml:space="preserve"> </w:t>
      </w:r>
      <w:r w:rsidR="009F236B" w:rsidRPr="00AC0AC1">
        <w:rPr>
          <w:lang w:eastAsia="zh-CN"/>
        </w:rPr>
        <w:t>(</w:t>
      </w:r>
      <w:r w:rsidR="002E3742" w:rsidRPr="00AC0AC1">
        <w:rPr>
          <w:lang w:eastAsia="zh-CN"/>
        </w:rPr>
        <w:t>80-84)</w:t>
      </w:r>
      <w:r w:rsidR="00BD75A0" w:rsidRPr="00AC0AC1">
        <w:rPr>
          <w:lang w:eastAsia="zh-CN"/>
        </w:rPr>
        <w:t>.</w:t>
      </w:r>
      <w:r w:rsidR="002E3742" w:rsidRPr="00AC0AC1">
        <w:rPr>
          <w:lang w:eastAsia="zh-CN"/>
        </w:rPr>
        <w:t xml:space="preserve"> </w:t>
      </w:r>
    </w:p>
    <w:p w14:paraId="326B38A0" w14:textId="14A7675C" w:rsidR="00D2357D" w:rsidRPr="00AC0AC1" w:rsidRDefault="002E3742" w:rsidP="00FC400B">
      <w:pPr>
        <w:pStyle w:val="BodyText"/>
        <w:spacing w:before="0"/>
        <w:rPr>
          <w:lang w:eastAsia="zh-CN"/>
        </w:rPr>
      </w:pPr>
      <w:r w:rsidRPr="00AC0AC1">
        <w:rPr>
          <w:lang w:eastAsia="zh-CN"/>
        </w:rPr>
        <w:lastRenderedPageBreak/>
        <w:t xml:space="preserve">Now we write our game validator function. The first parameter is </w:t>
      </w:r>
      <w:r w:rsidR="00EE6015" w:rsidRPr="00AC0AC1">
        <w:rPr>
          <w:lang w:eastAsia="zh-CN"/>
        </w:rPr>
        <w:t>the game parameter</w:t>
      </w:r>
      <w:r w:rsidR="00992900" w:rsidRPr="00AC0AC1">
        <w:rPr>
          <w:lang w:eastAsia="zh-CN"/>
        </w:rPr>
        <w:t xml:space="preserve"> that we defined in the beginning</w:t>
      </w:r>
      <w:r w:rsidR="00EE6015" w:rsidRPr="00AC0AC1">
        <w:rPr>
          <w:lang w:eastAsia="zh-CN"/>
        </w:rPr>
        <w:t>.</w:t>
      </w:r>
      <w:r w:rsidR="00992900" w:rsidRPr="00AC0AC1">
        <w:rPr>
          <w:lang w:eastAsia="zh-CN"/>
        </w:rPr>
        <w:t xml:space="preserve"> </w:t>
      </w:r>
      <w:r w:rsidR="00934532" w:rsidRPr="00AC0AC1">
        <w:rPr>
          <w:lang w:eastAsia="zh-CN"/>
        </w:rPr>
        <w:t xml:space="preserve">The second and third parameters are the byte strings with the digit zero </w:t>
      </w:r>
      <w:r w:rsidR="002F1E04" w:rsidRPr="00AC0AC1">
        <w:rPr>
          <w:lang w:eastAsia="zh-CN"/>
        </w:rPr>
        <w:t>and</w:t>
      </w:r>
      <w:r w:rsidR="00934532" w:rsidRPr="00AC0AC1">
        <w:rPr>
          <w:lang w:eastAsia="zh-CN"/>
        </w:rPr>
        <w:t xml:space="preserve"> the digit one</w:t>
      </w:r>
      <w:r w:rsidR="00DD1885" w:rsidRPr="00AC0AC1">
        <w:rPr>
          <w:lang w:eastAsia="zh-CN"/>
        </w:rPr>
        <w:t xml:space="preserve"> that </w:t>
      </w:r>
      <w:r w:rsidR="00B94A4F" w:rsidRPr="00AC0AC1">
        <w:rPr>
          <w:lang w:eastAsia="zh-CN"/>
        </w:rPr>
        <w:t>represents</w:t>
      </w:r>
      <w:r w:rsidR="00DD1885" w:rsidRPr="00AC0AC1">
        <w:rPr>
          <w:lang w:eastAsia="zh-CN"/>
        </w:rPr>
        <w:t xml:space="preserve"> the choice</w:t>
      </w:r>
      <w:r w:rsidR="00934532" w:rsidRPr="00AC0AC1">
        <w:rPr>
          <w:lang w:eastAsia="zh-CN"/>
        </w:rPr>
        <w:t>.</w:t>
      </w:r>
      <w:r w:rsidR="00DD1885" w:rsidRPr="00AC0AC1">
        <w:rPr>
          <w:lang w:eastAsia="zh-CN"/>
        </w:rPr>
        <w:t xml:space="preserve"> </w:t>
      </w:r>
      <w:r w:rsidR="00615059" w:rsidRPr="00AC0AC1">
        <w:rPr>
          <w:lang w:eastAsia="zh-CN"/>
        </w:rPr>
        <w:t xml:space="preserve">Then we take in the datum, redeemer and context. </w:t>
      </w:r>
      <w:r w:rsidR="002F3AE2" w:rsidRPr="00AC0AC1">
        <w:rPr>
          <w:lang w:eastAsia="zh-CN"/>
        </w:rPr>
        <w:t>Let’s look first at the helper function</w:t>
      </w:r>
      <w:r w:rsidR="001F1BE8">
        <w:rPr>
          <w:lang w:eastAsia="zh-CN"/>
        </w:rPr>
        <w:t>s</w:t>
      </w:r>
      <w:r w:rsidR="002F3AE2" w:rsidRPr="00AC0AC1">
        <w:rPr>
          <w:lang w:eastAsia="zh-CN"/>
        </w:rPr>
        <w:t xml:space="preserve"> before we come to the main body. </w:t>
      </w:r>
      <w:r w:rsidR="008067F9" w:rsidRPr="00AC0AC1">
        <w:rPr>
          <w:lang w:eastAsia="zh-CN"/>
        </w:rPr>
        <w:t xml:space="preserve">For the </w:t>
      </w:r>
      <w:r w:rsidR="008067F9" w:rsidRPr="00AC0AC1">
        <w:rPr>
          <w:i/>
          <w:lang w:eastAsia="zh-CN"/>
        </w:rPr>
        <w:t>ownInput</w:t>
      </w:r>
      <w:r w:rsidR="008067F9" w:rsidRPr="00AC0AC1">
        <w:rPr>
          <w:lang w:eastAsia="zh-CN"/>
        </w:rPr>
        <w:t xml:space="preserve"> </w:t>
      </w:r>
      <w:r w:rsidR="0010606D" w:rsidRPr="00AC0AC1">
        <w:rPr>
          <w:lang w:eastAsia="zh-CN"/>
        </w:rPr>
        <w:t>function</w:t>
      </w:r>
      <w:r w:rsidR="008067F9" w:rsidRPr="00AC0AC1">
        <w:rPr>
          <w:lang w:eastAsia="zh-CN"/>
        </w:rPr>
        <w:t xml:space="preserve"> </w:t>
      </w:r>
      <w:r w:rsidR="00942E8E" w:rsidRPr="00AC0AC1">
        <w:rPr>
          <w:lang w:eastAsia="zh-CN"/>
        </w:rPr>
        <w:t xml:space="preserve">we use the function </w:t>
      </w:r>
      <w:r w:rsidR="00942E8E" w:rsidRPr="00AC0AC1">
        <w:rPr>
          <w:i/>
          <w:lang w:eastAsia="zh-CN"/>
        </w:rPr>
        <w:t>findOwnInput</w:t>
      </w:r>
      <w:r w:rsidR="00EB699C" w:rsidRPr="00AC0AC1">
        <w:rPr>
          <w:lang w:eastAsia="zh-CN"/>
        </w:rPr>
        <w:t xml:space="preserve"> (</w:t>
      </w:r>
      <w:r w:rsidR="00EB699C" w:rsidRPr="00AC0AC1">
        <w:rPr>
          <w:lang w:eastAsia="zh-CN"/>
        </w:rPr>
        <w:fldChar w:fldCharType="begin"/>
      </w:r>
      <w:r w:rsidR="00EB699C" w:rsidRPr="00AC0AC1">
        <w:rPr>
          <w:lang w:eastAsia="zh-CN"/>
        </w:rPr>
        <w:instrText xml:space="preserve"> REF _Ref98239442 \h </w:instrText>
      </w:r>
      <w:r w:rsidR="00EB699C" w:rsidRPr="00AC0AC1">
        <w:rPr>
          <w:lang w:eastAsia="zh-CN"/>
        </w:rPr>
      </w:r>
      <w:r w:rsidR="00EB699C" w:rsidRPr="00AC0AC1">
        <w:rPr>
          <w:lang w:eastAsia="zh-CN"/>
        </w:rPr>
        <w:fldChar w:fldCharType="separate"/>
      </w:r>
      <w:r w:rsidR="000A2D3C" w:rsidRPr="00AC0AC1">
        <w:t xml:space="preserve">Figure </w:t>
      </w:r>
      <w:r w:rsidR="000A2D3C">
        <w:rPr>
          <w:noProof/>
        </w:rPr>
        <w:t>27</w:t>
      </w:r>
      <w:r w:rsidR="00EB699C" w:rsidRPr="00AC0AC1">
        <w:rPr>
          <w:lang w:eastAsia="zh-CN"/>
        </w:rPr>
        <w:fldChar w:fldCharType="end"/>
      </w:r>
      <w:r w:rsidR="00EB699C" w:rsidRPr="00AC0AC1">
        <w:rPr>
          <w:lang w:eastAsia="zh-CN"/>
        </w:rPr>
        <w:t>)</w:t>
      </w:r>
      <w:r w:rsidR="007C15CB" w:rsidRPr="00AC0AC1">
        <w:rPr>
          <w:lang w:eastAsia="zh-CN"/>
        </w:rPr>
        <w:t xml:space="preserve"> </w:t>
      </w:r>
      <w:r w:rsidR="009F236B" w:rsidRPr="00AC0AC1">
        <w:rPr>
          <w:lang w:eastAsia="zh-CN"/>
        </w:rPr>
        <w:t>(</w:t>
      </w:r>
      <w:r w:rsidR="007C15CB" w:rsidRPr="00AC0AC1">
        <w:rPr>
          <w:lang w:eastAsia="zh-CN"/>
        </w:rPr>
        <w:t>123-126)</w:t>
      </w:r>
      <w:r w:rsidR="00EB699C" w:rsidRPr="00AC0AC1">
        <w:rPr>
          <w:lang w:eastAsia="zh-CN"/>
        </w:rPr>
        <w:t>.</w:t>
      </w:r>
    </w:p>
    <w:p w14:paraId="7E2E3FAD" w14:textId="77777777" w:rsidR="00FC400B" w:rsidRPr="00AC0AC1" w:rsidRDefault="00FC400B" w:rsidP="00FC400B">
      <w:pPr>
        <w:pStyle w:val="BodyText"/>
        <w:keepNext/>
        <w:spacing w:before="0" w:after="0"/>
        <w:jc w:val="center"/>
      </w:pPr>
      <w:r w:rsidRPr="00AC0AC1">
        <w:rPr>
          <w:noProof/>
        </w:rPr>
        <w:drawing>
          <wp:inline distT="0" distB="0" distL="0" distR="0" wp14:anchorId="4F4DFF60" wp14:editId="38EC533E">
            <wp:extent cx="4038600" cy="895350"/>
            <wp:effectExtent l="0" t="0" r="0" b="0"/>
            <wp:docPr id="25" name="Picture 25" descr="\\vmware-host\Shared Folders\shared\Pictures\Lecture 7\find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7\findInp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895350"/>
                    </a:xfrm>
                    <a:prstGeom prst="rect">
                      <a:avLst/>
                    </a:prstGeom>
                    <a:noFill/>
                    <a:ln>
                      <a:noFill/>
                    </a:ln>
                  </pic:spPr>
                </pic:pic>
              </a:graphicData>
            </a:graphic>
          </wp:inline>
        </w:drawing>
      </w:r>
    </w:p>
    <w:p w14:paraId="3E5D0672" w14:textId="38ED8603" w:rsidR="00942E8E" w:rsidRPr="00AC0AC1" w:rsidRDefault="00FC400B" w:rsidP="00FC400B">
      <w:pPr>
        <w:pStyle w:val="Caption"/>
        <w:spacing w:before="0"/>
        <w:rPr>
          <w:lang w:val="en-US"/>
        </w:rPr>
      </w:pPr>
      <w:bookmarkStart w:id="83" w:name="_Ref98239442"/>
      <w:bookmarkStart w:id="84" w:name="_Toc102838357"/>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27</w:t>
      </w:r>
      <w:r w:rsidRPr="00AC0AC1">
        <w:rPr>
          <w:lang w:val="en-US"/>
        </w:rPr>
        <w:fldChar w:fldCharType="end"/>
      </w:r>
      <w:bookmarkEnd w:id="83"/>
      <w:r w:rsidRPr="00AC0AC1">
        <w:rPr>
          <w:lang w:val="en-US"/>
        </w:rPr>
        <w:t xml:space="preserve"> - findOwnInput function</w:t>
      </w:r>
      <w:bookmarkEnd w:id="84"/>
    </w:p>
    <w:p w14:paraId="7CA65D86" w14:textId="2DA56B79" w:rsidR="002F306C" w:rsidRPr="00AC0AC1" w:rsidRDefault="00EB699C" w:rsidP="004A3EBC">
      <w:pPr>
        <w:pStyle w:val="BodyText"/>
        <w:spacing w:after="0"/>
        <w:rPr>
          <w:lang w:eastAsia="zh-CN"/>
        </w:rPr>
      </w:pPr>
      <w:r w:rsidRPr="00AC0AC1">
        <w:rPr>
          <w:lang w:eastAsia="zh-CN"/>
        </w:rPr>
        <w:t xml:space="preserve">It takes in a script context and produces a </w:t>
      </w:r>
      <w:r w:rsidR="002C2255" w:rsidRPr="00AC0AC1">
        <w:rPr>
          <w:lang w:eastAsia="zh-CN"/>
        </w:rPr>
        <w:t>M</w:t>
      </w:r>
      <w:r w:rsidRPr="00AC0AC1">
        <w:rPr>
          <w:lang w:eastAsia="zh-CN"/>
        </w:rPr>
        <w:t xml:space="preserve">aybe transaction input info. </w:t>
      </w:r>
      <w:r w:rsidR="004A3EBC" w:rsidRPr="00AC0AC1">
        <w:rPr>
          <w:lang w:eastAsia="zh-CN"/>
        </w:rPr>
        <w:t xml:space="preserve">If a script would be used for minting this function would return Nothing. </w:t>
      </w:r>
      <w:r w:rsidR="002F306C" w:rsidRPr="00AC0AC1">
        <w:rPr>
          <w:lang w:eastAsia="zh-CN"/>
        </w:rPr>
        <w:t xml:space="preserve">What we are interested in inside the </w:t>
      </w:r>
      <w:r w:rsidR="002F306C" w:rsidRPr="00AC0AC1">
        <w:rPr>
          <w:i/>
          <w:lang w:eastAsia="zh-CN"/>
        </w:rPr>
        <w:t>TxInInfo</w:t>
      </w:r>
      <w:r w:rsidR="002F306C" w:rsidRPr="00AC0AC1">
        <w:rPr>
          <w:lang w:eastAsia="zh-CN"/>
        </w:rPr>
        <w:t xml:space="preserve"> type is the transaction output</w:t>
      </w:r>
      <w:r w:rsidR="001F1BE8">
        <w:rPr>
          <w:lang w:eastAsia="zh-CN"/>
        </w:rPr>
        <w:t xml:space="preserve"> </w:t>
      </w:r>
      <w:r w:rsidR="001F1BE8" w:rsidRPr="001F1BE8">
        <w:rPr>
          <w:i/>
          <w:lang w:eastAsia="zh-CN"/>
        </w:rPr>
        <w:t>TxOut</w:t>
      </w:r>
      <w:r w:rsidR="002F306C" w:rsidRPr="00AC0AC1">
        <w:rPr>
          <w:lang w:eastAsia="zh-CN"/>
        </w:rPr>
        <w:t xml:space="preserve">. </w:t>
      </w:r>
      <w:r w:rsidR="001C7B47" w:rsidRPr="00AC0AC1">
        <w:rPr>
          <w:lang w:eastAsia="zh-CN"/>
        </w:rPr>
        <w:t xml:space="preserve">The idea of our game is that with each state change we consume an UTXO and produce another one at the same address. </w:t>
      </w:r>
      <w:r w:rsidR="006A277D" w:rsidRPr="00AC0AC1">
        <w:rPr>
          <w:lang w:eastAsia="zh-CN"/>
        </w:rPr>
        <w:t xml:space="preserve">For the </w:t>
      </w:r>
      <w:r w:rsidR="006A277D" w:rsidRPr="00AC0AC1">
        <w:rPr>
          <w:i/>
          <w:lang w:eastAsia="zh-CN"/>
        </w:rPr>
        <w:t>ownOutput</w:t>
      </w:r>
      <w:r w:rsidR="006A277D" w:rsidRPr="00AC0AC1">
        <w:rPr>
          <w:lang w:eastAsia="zh-CN"/>
        </w:rPr>
        <w:t xml:space="preserve"> </w:t>
      </w:r>
      <w:r w:rsidR="0010606D" w:rsidRPr="00AC0AC1">
        <w:rPr>
          <w:lang w:eastAsia="zh-CN"/>
        </w:rPr>
        <w:t>function</w:t>
      </w:r>
      <w:r w:rsidR="006A277D" w:rsidRPr="00AC0AC1">
        <w:rPr>
          <w:lang w:eastAsia="zh-CN"/>
        </w:rPr>
        <w:t xml:space="preserve"> we use the </w:t>
      </w:r>
      <w:r w:rsidR="006A277D" w:rsidRPr="00AC0AC1">
        <w:rPr>
          <w:i/>
          <w:lang w:eastAsia="zh-CN"/>
        </w:rPr>
        <w:t>getContinuingOutputs</w:t>
      </w:r>
      <w:r w:rsidR="006A277D" w:rsidRPr="00AC0AC1">
        <w:rPr>
          <w:lang w:eastAsia="zh-CN"/>
        </w:rPr>
        <w:t xml:space="preserve"> function. </w:t>
      </w:r>
    </w:p>
    <w:p w14:paraId="019FBB14" w14:textId="54EDB727" w:rsidR="006A277D" w:rsidRPr="00AC0AC1" w:rsidRDefault="006A277D" w:rsidP="006A277D">
      <w:pPr>
        <w:pStyle w:val="SourceCode"/>
        <w:rPr>
          <w:noProof w:val="0"/>
          <w:lang w:val="en-US"/>
        </w:rPr>
      </w:pPr>
      <w:r w:rsidRPr="00AC0AC1">
        <w:rPr>
          <w:noProof w:val="0"/>
          <w:lang w:val="en-US"/>
        </w:rPr>
        <w:t>getContinuingOutputs :: ScriptContext -&gt; [TxOut]</w:t>
      </w:r>
    </w:p>
    <w:p w14:paraId="67D89740" w14:textId="15FDA62B" w:rsidR="006A277D" w:rsidRPr="00AC0AC1" w:rsidRDefault="00C94FB5" w:rsidP="006A277D">
      <w:pPr>
        <w:pStyle w:val="BodyText"/>
        <w:spacing w:before="0" w:after="0"/>
        <w:rPr>
          <w:lang w:eastAsia="zh-CN"/>
        </w:rPr>
      </w:pPr>
      <w:r w:rsidRPr="00AC0AC1">
        <w:rPr>
          <w:lang w:eastAsia="zh-CN"/>
        </w:rPr>
        <w:t xml:space="preserve">It takes a script context and returns a list of transaction </w:t>
      </w:r>
      <w:r w:rsidR="001F1BE8" w:rsidRPr="00AC0AC1">
        <w:rPr>
          <w:lang w:eastAsia="zh-CN"/>
        </w:rPr>
        <w:t>outputs</w:t>
      </w:r>
      <w:r w:rsidR="001F1BE8">
        <w:rPr>
          <w:lang w:eastAsia="zh-CN"/>
        </w:rPr>
        <w:t xml:space="preserve"> that are the new outputs of our transaction</w:t>
      </w:r>
      <w:r w:rsidRPr="00AC0AC1">
        <w:rPr>
          <w:lang w:eastAsia="zh-CN"/>
        </w:rPr>
        <w:t xml:space="preserve">. </w:t>
      </w:r>
      <w:r w:rsidR="001F1BE8">
        <w:rPr>
          <w:lang w:eastAsia="zh-CN"/>
        </w:rPr>
        <w:t>W</w:t>
      </w:r>
      <w:r w:rsidR="009E34D3" w:rsidRPr="00AC0AC1">
        <w:rPr>
          <w:lang w:eastAsia="zh-CN"/>
        </w:rPr>
        <w:t>e expect there is exactly one output sitting at our address</w:t>
      </w:r>
      <w:r w:rsidR="009961E1" w:rsidRPr="00AC0AC1">
        <w:rPr>
          <w:lang w:eastAsia="zh-CN"/>
        </w:rPr>
        <w:t xml:space="preserve"> </w:t>
      </w:r>
      <w:r w:rsidR="009F236B" w:rsidRPr="00AC0AC1">
        <w:rPr>
          <w:lang w:eastAsia="zh-CN"/>
        </w:rPr>
        <w:t>(</w:t>
      </w:r>
      <w:r w:rsidR="009961E1" w:rsidRPr="00AC0AC1">
        <w:rPr>
          <w:lang w:eastAsia="zh-CN"/>
        </w:rPr>
        <w:t>128-131)</w:t>
      </w:r>
      <w:r w:rsidR="009E34D3" w:rsidRPr="00AC0AC1">
        <w:rPr>
          <w:lang w:eastAsia="zh-CN"/>
        </w:rPr>
        <w:t xml:space="preserve">. </w:t>
      </w:r>
      <w:r w:rsidR="0010606D" w:rsidRPr="00AC0AC1">
        <w:rPr>
          <w:lang w:eastAsia="zh-CN"/>
        </w:rPr>
        <w:t xml:space="preserve">The output datum function should give us a game datum </w:t>
      </w:r>
      <w:r w:rsidR="00380D0F" w:rsidRPr="00AC0AC1">
        <w:rPr>
          <w:lang w:eastAsia="zh-CN"/>
        </w:rPr>
        <w:t>of our own output</w:t>
      </w:r>
      <w:r w:rsidR="00A46148" w:rsidRPr="00AC0AC1">
        <w:rPr>
          <w:lang w:eastAsia="zh-CN"/>
        </w:rPr>
        <w:t xml:space="preserve"> </w:t>
      </w:r>
      <w:r w:rsidR="009F236B" w:rsidRPr="00AC0AC1">
        <w:rPr>
          <w:lang w:eastAsia="zh-CN"/>
        </w:rPr>
        <w:t>(</w:t>
      </w:r>
      <w:r w:rsidR="00A46148" w:rsidRPr="00AC0AC1">
        <w:rPr>
          <w:lang w:eastAsia="zh-CN"/>
        </w:rPr>
        <w:t>133-136)</w:t>
      </w:r>
      <w:r w:rsidR="00380D0F" w:rsidRPr="00AC0AC1">
        <w:rPr>
          <w:lang w:eastAsia="zh-CN"/>
        </w:rPr>
        <w:t xml:space="preserve">. </w:t>
      </w:r>
      <w:r w:rsidR="00760C2D" w:rsidRPr="00AC0AC1">
        <w:rPr>
          <w:lang w:eastAsia="zh-CN"/>
        </w:rPr>
        <w:t xml:space="preserve">We use the function </w:t>
      </w:r>
      <w:r w:rsidR="00760C2D" w:rsidRPr="00AC0AC1">
        <w:rPr>
          <w:i/>
          <w:lang w:eastAsia="zh-CN"/>
        </w:rPr>
        <w:t>findDatum</w:t>
      </w:r>
      <w:r w:rsidR="00760C2D" w:rsidRPr="00AC0AC1">
        <w:rPr>
          <w:lang w:eastAsia="zh-CN"/>
        </w:rPr>
        <w:t xml:space="preserve"> that takes in a da</w:t>
      </w:r>
      <w:r w:rsidR="00B94A4F" w:rsidRPr="00AC0AC1">
        <w:rPr>
          <w:lang w:eastAsia="zh-CN"/>
        </w:rPr>
        <w:t>tum hash and a transaction info</w:t>
      </w:r>
      <w:r w:rsidR="00760C2D" w:rsidRPr="00AC0AC1">
        <w:rPr>
          <w:lang w:eastAsia="zh-CN"/>
        </w:rPr>
        <w:t xml:space="preserve"> and then returns a maybe datum (</w:t>
      </w:r>
      <w:r w:rsidR="00760C2D" w:rsidRPr="00AC0AC1">
        <w:rPr>
          <w:lang w:eastAsia="zh-CN"/>
        </w:rPr>
        <w:fldChar w:fldCharType="begin"/>
      </w:r>
      <w:r w:rsidR="00760C2D" w:rsidRPr="00AC0AC1">
        <w:rPr>
          <w:lang w:eastAsia="zh-CN"/>
        </w:rPr>
        <w:instrText xml:space="preserve"> REF _Ref98240763 \h </w:instrText>
      </w:r>
      <w:r w:rsidR="00760C2D" w:rsidRPr="00AC0AC1">
        <w:rPr>
          <w:lang w:eastAsia="zh-CN"/>
        </w:rPr>
      </w:r>
      <w:r w:rsidR="00760C2D" w:rsidRPr="00AC0AC1">
        <w:rPr>
          <w:lang w:eastAsia="zh-CN"/>
        </w:rPr>
        <w:fldChar w:fldCharType="separate"/>
      </w:r>
      <w:r w:rsidR="000A2D3C" w:rsidRPr="00AC0AC1">
        <w:t xml:space="preserve">Figure </w:t>
      </w:r>
      <w:r w:rsidR="000A2D3C">
        <w:rPr>
          <w:noProof/>
        </w:rPr>
        <w:t>28</w:t>
      </w:r>
      <w:r w:rsidR="00760C2D" w:rsidRPr="00AC0AC1">
        <w:rPr>
          <w:lang w:eastAsia="zh-CN"/>
        </w:rPr>
        <w:fldChar w:fldCharType="end"/>
      </w:r>
      <w:r w:rsidR="00760C2D" w:rsidRPr="00AC0AC1">
        <w:rPr>
          <w:lang w:eastAsia="zh-CN"/>
        </w:rPr>
        <w:t>).</w:t>
      </w:r>
      <w:r w:rsidR="00D041CD" w:rsidRPr="00AC0AC1">
        <w:rPr>
          <w:lang w:eastAsia="zh-CN"/>
        </w:rPr>
        <w:t xml:space="preserve"> </w:t>
      </w:r>
      <w:r w:rsidR="003C0412" w:rsidRPr="00AC0AC1">
        <w:rPr>
          <w:lang w:eastAsia="zh-CN"/>
        </w:rPr>
        <w:t xml:space="preserve">A </w:t>
      </w:r>
      <w:r w:rsidR="002C2255" w:rsidRPr="00AC0AC1">
        <w:rPr>
          <w:lang w:eastAsia="zh-CN"/>
        </w:rPr>
        <w:t>M</w:t>
      </w:r>
      <w:r w:rsidR="00D041CD" w:rsidRPr="00AC0AC1">
        <w:rPr>
          <w:lang w:eastAsia="zh-CN"/>
        </w:rPr>
        <w:t>aybe</w:t>
      </w:r>
      <w:r w:rsidR="003C0412" w:rsidRPr="00AC0AC1">
        <w:rPr>
          <w:lang w:eastAsia="zh-CN"/>
        </w:rPr>
        <w:t xml:space="preserve"> datum</w:t>
      </w:r>
      <w:r w:rsidR="00D041CD" w:rsidRPr="00AC0AC1">
        <w:rPr>
          <w:lang w:eastAsia="zh-CN"/>
        </w:rPr>
        <w:t xml:space="preserve"> because we said that the producing transaction can optionally </w:t>
      </w:r>
      <w:r w:rsidR="00D1086D" w:rsidRPr="00AC0AC1">
        <w:rPr>
          <w:lang w:eastAsia="zh-CN"/>
        </w:rPr>
        <w:t xml:space="preserve">include the datum in the output. It </w:t>
      </w:r>
      <w:r w:rsidR="00D041CD" w:rsidRPr="00AC0AC1">
        <w:rPr>
          <w:lang w:eastAsia="zh-CN"/>
        </w:rPr>
        <w:t xml:space="preserve">is required only to include the hash of the datum. </w:t>
      </w:r>
    </w:p>
    <w:p w14:paraId="21C44B4B" w14:textId="77777777" w:rsidR="00760C2D" w:rsidRPr="00AC0AC1" w:rsidRDefault="00760C2D" w:rsidP="00760C2D">
      <w:pPr>
        <w:pStyle w:val="BodyText"/>
        <w:keepNext/>
        <w:spacing w:before="0" w:after="0"/>
        <w:jc w:val="center"/>
      </w:pPr>
      <w:r w:rsidRPr="00AC0AC1">
        <w:rPr>
          <w:noProof/>
        </w:rPr>
        <w:drawing>
          <wp:inline distT="0" distB="0" distL="0" distR="0" wp14:anchorId="78A7EDCC" wp14:editId="180F5287">
            <wp:extent cx="4076700" cy="914400"/>
            <wp:effectExtent l="0" t="0" r="0" b="0"/>
            <wp:docPr id="27" name="Picture 27" descr="\\vmware-host\Shared Folders\shared\Pictures\Lecture 7\findDa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7\findDatu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6700" cy="914400"/>
                    </a:xfrm>
                    <a:prstGeom prst="rect">
                      <a:avLst/>
                    </a:prstGeom>
                    <a:noFill/>
                    <a:ln>
                      <a:noFill/>
                    </a:ln>
                  </pic:spPr>
                </pic:pic>
              </a:graphicData>
            </a:graphic>
          </wp:inline>
        </w:drawing>
      </w:r>
    </w:p>
    <w:p w14:paraId="0F259C96" w14:textId="05012896" w:rsidR="00760C2D" w:rsidRPr="00AC0AC1" w:rsidRDefault="00760C2D" w:rsidP="00760C2D">
      <w:pPr>
        <w:pStyle w:val="Caption"/>
        <w:spacing w:before="0"/>
        <w:rPr>
          <w:lang w:val="en-US"/>
        </w:rPr>
      </w:pPr>
      <w:bookmarkStart w:id="85" w:name="_Ref98240763"/>
      <w:bookmarkStart w:id="86" w:name="_Toc102838358"/>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28</w:t>
      </w:r>
      <w:r w:rsidRPr="00AC0AC1">
        <w:rPr>
          <w:lang w:val="en-US"/>
        </w:rPr>
        <w:fldChar w:fldCharType="end"/>
      </w:r>
      <w:bookmarkEnd w:id="85"/>
      <w:r w:rsidR="002C2255" w:rsidRPr="00AC0AC1">
        <w:rPr>
          <w:lang w:val="en-US"/>
        </w:rPr>
        <w:t xml:space="preserve"> - findD</w:t>
      </w:r>
      <w:r w:rsidRPr="00AC0AC1">
        <w:rPr>
          <w:lang w:val="en-US"/>
        </w:rPr>
        <w:t>atum function</w:t>
      </w:r>
      <w:bookmarkEnd w:id="86"/>
    </w:p>
    <w:p w14:paraId="2FE560BC" w14:textId="0951F2E3" w:rsidR="00596044" w:rsidRDefault="00BD27B5" w:rsidP="007711D8">
      <w:pPr>
        <w:pStyle w:val="BodyText"/>
        <w:spacing w:before="0"/>
        <w:rPr>
          <w:lang w:eastAsia="zh-CN"/>
        </w:rPr>
      </w:pPr>
      <w:r w:rsidRPr="00AC0AC1">
        <w:rPr>
          <w:lang w:eastAsia="zh-CN"/>
        </w:rPr>
        <w:t xml:space="preserve">The check nonce function is for the case that the first player has won and wants to prove it by revealing his nonce </w:t>
      </w:r>
      <w:r w:rsidR="00ED18BA" w:rsidRPr="00AC0AC1">
        <w:rPr>
          <w:lang w:eastAsia="zh-CN"/>
        </w:rPr>
        <w:t>and proving that the hash submitted at the beginning of the game fits this nonce</w:t>
      </w:r>
      <w:r w:rsidR="00D267CD" w:rsidRPr="00AC0AC1">
        <w:rPr>
          <w:lang w:eastAsia="zh-CN"/>
        </w:rPr>
        <w:t xml:space="preserve"> (138-144)</w:t>
      </w:r>
      <w:r w:rsidR="00ED18BA" w:rsidRPr="00AC0AC1">
        <w:rPr>
          <w:lang w:eastAsia="zh-CN"/>
        </w:rPr>
        <w:t>. The first arg</w:t>
      </w:r>
      <w:r w:rsidR="00D267CD" w:rsidRPr="00AC0AC1">
        <w:rPr>
          <w:lang w:eastAsia="zh-CN"/>
        </w:rPr>
        <w:t xml:space="preserve">ument is the hash he submitted, the second is the nonce and the third is the </w:t>
      </w:r>
      <w:r w:rsidR="0005238F" w:rsidRPr="00AC0AC1">
        <w:rPr>
          <w:lang w:eastAsia="zh-CN"/>
        </w:rPr>
        <w:t>move that</w:t>
      </w:r>
      <w:r w:rsidR="00336180" w:rsidRPr="00AC0AC1">
        <w:rPr>
          <w:lang w:eastAsia="zh-CN"/>
        </w:rPr>
        <w:t xml:space="preserve"> the second player</w:t>
      </w:r>
      <w:r w:rsidR="0005238F" w:rsidRPr="00AC0AC1">
        <w:rPr>
          <w:lang w:eastAsia="zh-CN"/>
        </w:rPr>
        <w:t xml:space="preserve"> made</w:t>
      </w:r>
      <w:r w:rsidR="00D267CD" w:rsidRPr="00AC0AC1">
        <w:rPr>
          <w:lang w:eastAsia="zh-CN"/>
        </w:rPr>
        <w:t>.</w:t>
      </w:r>
      <w:r w:rsidR="0005238F" w:rsidRPr="00AC0AC1">
        <w:rPr>
          <w:lang w:eastAsia="zh-CN"/>
        </w:rPr>
        <w:t xml:space="preserve"> </w:t>
      </w:r>
      <w:r w:rsidR="00424E09" w:rsidRPr="00AC0AC1">
        <w:rPr>
          <w:lang w:eastAsia="zh-CN"/>
        </w:rPr>
        <w:t xml:space="preserve">To compute the </w:t>
      </w:r>
      <w:r w:rsidR="005957BB" w:rsidRPr="00AC0AC1">
        <w:rPr>
          <w:lang w:eastAsia="zh-CN"/>
        </w:rPr>
        <w:t>hash,</w:t>
      </w:r>
      <w:r w:rsidR="00424E09" w:rsidRPr="00AC0AC1">
        <w:rPr>
          <w:lang w:eastAsia="zh-CN"/>
        </w:rPr>
        <w:t xml:space="preserve"> we take the nonce concatenate it with the byte</w:t>
      </w:r>
      <w:r w:rsidR="00B94A4F" w:rsidRPr="00AC0AC1">
        <w:rPr>
          <w:lang w:eastAsia="zh-CN"/>
        </w:rPr>
        <w:t xml:space="preserve"> </w:t>
      </w:r>
      <w:r w:rsidR="00424E09" w:rsidRPr="00AC0AC1">
        <w:rPr>
          <w:lang w:eastAsia="zh-CN"/>
        </w:rPr>
        <w:t xml:space="preserve">string and apply the SHA 256 </w:t>
      </w:r>
      <w:r w:rsidR="007A096A" w:rsidRPr="00AC0AC1">
        <w:rPr>
          <w:lang w:eastAsia="zh-CN"/>
        </w:rPr>
        <w:t>hash function</w:t>
      </w:r>
      <w:r w:rsidR="00424E09" w:rsidRPr="00AC0AC1">
        <w:rPr>
          <w:lang w:eastAsia="zh-CN"/>
        </w:rPr>
        <w:t>.</w:t>
      </w:r>
      <w:r w:rsidR="003004AC" w:rsidRPr="00AC0AC1">
        <w:rPr>
          <w:lang w:eastAsia="zh-CN"/>
        </w:rPr>
        <w:t xml:space="preserve"> At the end we define the </w:t>
      </w:r>
      <w:r w:rsidR="003004AC" w:rsidRPr="00AC0AC1">
        <w:rPr>
          <w:i/>
          <w:lang w:eastAsia="zh-CN"/>
        </w:rPr>
        <w:t>nftToFirst</w:t>
      </w:r>
      <w:r w:rsidR="003004AC" w:rsidRPr="00AC0AC1">
        <w:rPr>
          <w:lang w:eastAsia="zh-CN"/>
        </w:rPr>
        <w:t xml:space="preserve"> function (146-147). The idea is after the game finishes the 1</w:t>
      </w:r>
      <w:r w:rsidR="003004AC" w:rsidRPr="00AC0AC1">
        <w:rPr>
          <w:vertAlign w:val="superscript"/>
          <w:lang w:eastAsia="zh-CN"/>
        </w:rPr>
        <w:t>st</w:t>
      </w:r>
      <w:r w:rsidR="00B94A4F" w:rsidRPr="00AC0AC1">
        <w:rPr>
          <w:lang w:eastAsia="zh-CN"/>
        </w:rPr>
        <w:t xml:space="preserve"> player gets b</w:t>
      </w:r>
      <w:r w:rsidR="003004AC" w:rsidRPr="00AC0AC1">
        <w:rPr>
          <w:lang w:eastAsia="zh-CN"/>
        </w:rPr>
        <w:t xml:space="preserve">ack his NFT no matter who won the game. </w:t>
      </w:r>
      <w:r w:rsidR="00752C72">
        <w:rPr>
          <w:lang w:eastAsia="zh-CN"/>
        </w:rPr>
        <w:t xml:space="preserve">There we use the helper function </w:t>
      </w:r>
      <w:r w:rsidR="00752C72" w:rsidRPr="00752C72">
        <w:rPr>
          <w:i/>
          <w:lang w:eastAsia="zh-CN"/>
        </w:rPr>
        <w:t>valuePaidTo</w:t>
      </w:r>
      <w:r w:rsidR="00752C72">
        <w:rPr>
          <w:lang w:eastAsia="zh-CN"/>
        </w:rPr>
        <w:t>.</w:t>
      </w:r>
    </w:p>
    <w:p w14:paraId="72E082DA" w14:textId="77777777" w:rsidR="00752C72" w:rsidRDefault="00752C72" w:rsidP="00752C72">
      <w:pPr>
        <w:pStyle w:val="BodyText"/>
        <w:keepNext/>
        <w:spacing w:before="0" w:after="0"/>
        <w:jc w:val="center"/>
      </w:pPr>
      <w:r>
        <w:rPr>
          <w:noProof/>
        </w:rPr>
        <w:lastRenderedPageBreak/>
        <w:drawing>
          <wp:inline distT="0" distB="0" distL="0" distR="0" wp14:anchorId="1B86113A" wp14:editId="415EC811">
            <wp:extent cx="4457700" cy="895350"/>
            <wp:effectExtent l="0" t="0" r="0" b="0"/>
            <wp:docPr id="13" name="Picture 13" descr="\\vmware-host\Shared Folders\shared\Pictures\Lecture 7\valuePai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7\valuePaidT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700" cy="895350"/>
                    </a:xfrm>
                    <a:prstGeom prst="rect">
                      <a:avLst/>
                    </a:prstGeom>
                    <a:noFill/>
                    <a:ln>
                      <a:noFill/>
                    </a:ln>
                  </pic:spPr>
                </pic:pic>
              </a:graphicData>
            </a:graphic>
          </wp:inline>
        </w:drawing>
      </w:r>
    </w:p>
    <w:p w14:paraId="41264396" w14:textId="5C5D0831" w:rsidR="00752C72" w:rsidRPr="00AC0AC1" w:rsidRDefault="00752C72" w:rsidP="00752C72">
      <w:pPr>
        <w:pStyle w:val="Caption"/>
        <w:spacing w:before="0"/>
      </w:pPr>
      <w:bookmarkStart w:id="87" w:name="_Toc102838359"/>
      <w:r>
        <w:t xml:space="preserve">Figure </w:t>
      </w:r>
      <w:r>
        <w:fldChar w:fldCharType="begin"/>
      </w:r>
      <w:r>
        <w:instrText xml:space="preserve"> SEQ Figure \* ARABIC </w:instrText>
      </w:r>
      <w:r>
        <w:fldChar w:fldCharType="separate"/>
      </w:r>
      <w:r w:rsidR="000A2D3C">
        <w:rPr>
          <w:noProof/>
        </w:rPr>
        <w:t>29</w:t>
      </w:r>
      <w:r>
        <w:fldChar w:fldCharType="end"/>
      </w:r>
      <w:r>
        <w:t xml:space="preserve"> - valuePaidTo function</w:t>
      </w:r>
      <w:bookmarkEnd w:id="87"/>
    </w:p>
    <w:p w14:paraId="0920C6F5" w14:textId="1A7480A3" w:rsidR="000A0431" w:rsidRDefault="00752C72" w:rsidP="00A5345B">
      <w:pPr>
        <w:pStyle w:val="BodyText"/>
        <w:spacing w:before="0" w:after="0"/>
        <w:rPr>
          <w:lang w:eastAsia="zh-CN"/>
        </w:rPr>
      </w:pPr>
      <w:r>
        <w:rPr>
          <w:lang w:eastAsia="zh-CN"/>
        </w:rPr>
        <w:t xml:space="preserve">It takes in a transaction info and a public key hash and returns a value that will be paid to the UTXO that will go to the specified public key hash. </w:t>
      </w:r>
      <w:r w:rsidR="00596044" w:rsidRPr="00AC0AC1">
        <w:rPr>
          <w:lang w:eastAsia="zh-CN"/>
        </w:rPr>
        <w:t xml:space="preserve">One thing to notice about our code at this point is we haven’t spent much consideration about the staking address. In </w:t>
      </w:r>
      <w:r w:rsidR="005957BB" w:rsidRPr="00AC0AC1">
        <w:rPr>
          <w:lang w:eastAsia="zh-CN"/>
        </w:rPr>
        <w:t>general,</w:t>
      </w:r>
      <w:r w:rsidR="00596044" w:rsidRPr="00AC0AC1">
        <w:rPr>
          <w:lang w:eastAsia="zh-CN"/>
        </w:rPr>
        <w:t xml:space="preserve"> a user could use an address where the payment part goes to the winner but the staking part goes to the looser, since these 2 addresses could be different. </w:t>
      </w:r>
      <w:r w:rsidR="005957BB" w:rsidRPr="00AC0AC1">
        <w:rPr>
          <w:lang w:eastAsia="zh-CN"/>
        </w:rPr>
        <w:t>So,</w:t>
      </w:r>
      <w:r w:rsidR="00596044" w:rsidRPr="00AC0AC1">
        <w:rPr>
          <w:lang w:eastAsia="zh-CN"/>
        </w:rPr>
        <w:t xml:space="preserve"> one has to be careful when specifying the input data and take this consideration into account. </w:t>
      </w:r>
      <w:r w:rsidR="003F57F4" w:rsidRPr="00AC0AC1">
        <w:rPr>
          <w:lang w:eastAsia="zh-CN"/>
        </w:rPr>
        <w:t xml:space="preserve">Let’s now look at the conditions in the body of the validator function. </w:t>
      </w:r>
      <w:r w:rsidR="008963F6" w:rsidRPr="00AC0AC1">
        <w:rPr>
          <w:lang w:eastAsia="zh-CN"/>
        </w:rPr>
        <w:t xml:space="preserve">There is one condition that applies to all cases simultaneously. </w:t>
      </w:r>
      <w:r w:rsidR="002271F1" w:rsidRPr="00AC0AC1">
        <w:rPr>
          <w:lang w:eastAsia="zh-CN"/>
        </w:rPr>
        <w:t xml:space="preserve">That is the input we are validating </w:t>
      </w:r>
      <w:r w:rsidR="00EE14F3" w:rsidRPr="00AC0AC1">
        <w:rPr>
          <w:lang w:eastAsia="zh-CN"/>
        </w:rPr>
        <w:t>has to contain the</w:t>
      </w:r>
      <w:r w:rsidR="002271F1" w:rsidRPr="00AC0AC1">
        <w:rPr>
          <w:lang w:eastAsia="zh-CN"/>
        </w:rPr>
        <w:t xml:space="preserve"> state toke</w:t>
      </w:r>
      <w:r w:rsidR="009E398A" w:rsidRPr="00AC0AC1">
        <w:rPr>
          <w:lang w:eastAsia="zh-CN"/>
        </w:rPr>
        <w:t>n</w:t>
      </w:r>
      <w:r w:rsidR="002271F1" w:rsidRPr="00AC0AC1">
        <w:rPr>
          <w:lang w:eastAsia="zh-CN"/>
        </w:rPr>
        <w:t xml:space="preserve"> (89).</w:t>
      </w:r>
      <w:r w:rsidR="00EE14F3" w:rsidRPr="00AC0AC1">
        <w:rPr>
          <w:lang w:eastAsia="zh-CN"/>
        </w:rPr>
        <w:t xml:space="preserve"> </w:t>
      </w:r>
      <w:r w:rsidR="003F62AB" w:rsidRPr="00AC0AC1">
        <w:rPr>
          <w:lang w:eastAsia="zh-CN"/>
        </w:rPr>
        <w:t>Then the rules after that depend on the situation. The first situation is when the 1</w:t>
      </w:r>
      <w:r w:rsidR="003F62AB" w:rsidRPr="00AC0AC1">
        <w:rPr>
          <w:vertAlign w:val="superscript"/>
          <w:lang w:eastAsia="zh-CN"/>
        </w:rPr>
        <w:t>st</w:t>
      </w:r>
      <w:r w:rsidR="003F62AB" w:rsidRPr="00AC0AC1">
        <w:rPr>
          <w:lang w:eastAsia="zh-CN"/>
        </w:rPr>
        <w:t xml:space="preserve"> player has moved and </w:t>
      </w:r>
      <w:r w:rsidR="002A6B5F" w:rsidRPr="00AC0AC1">
        <w:rPr>
          <w:lang w:eastAsia="zh-CN"/>
        </w:rPr>
        <w:t>2</w:t>
      </w:r>
      <w:r w:rsidR="002A6B5F" w:rsidRPr="00AC0AC1">
        <w:rPr>
          <w:vertAlign w:val="superscript"/>
          <w:lang w:eastAsia="zh-CN"/>
        </w:rPr>
        <w:t>nd</w:t>
      </w:r>
      <w:r w:rsidR="003F62AB" w:rsidRPr="00AC0AC1">
        <w:rPr>
          <w:lang w:eastAsia="zh-CN"/>
        </w:rPr>
        <w:t xml:space="preserve"> player is moving now</w:t>
      </w:r>
      <w:r w:rsidR="00577D70" w:rsidRPr="00AC0AC1">
        <w:rPr>
          <w:lang w:eastAsia="zh-CN"/>
        </w:rPr>
        <w:t xml:space="preserve"> and chooses the move </w:t>
      </w:r>
      <w:r w:rsidR="00577D70" w:rsidRPr="00AC0AC1">
        <w:rPr>
          <w:i/>
          <w:lang w:eastAsia="zh-CN"/>
        </w:rPr>
        <w:t>c</w:t>
      </w:r>
      <w:r w:rsidR="00577D70" w:rsidRPr="00AC0AC1">
        <w:rPr>
          <w:lang w:eastAsia="zh-CN"/>
        </w:rPr>
        <w:t xml:space="preserve"> (91-97).</w:t>
      </w:r>
      <w:r w:rsidR="003F62AB" w:rsidRPr="00AC0AC1">
        <w:rPr>
          <w:lang w:eastAsia="zh-CN"/>
        </w:rPr>
        <w:t xml:space="preserve"> </w:t>
      </w:r>
      <w:r w:rsidR="005957BB" w:rsidRPr="00AC0AC1">
        <w:rPr>
          <w:lang w:eastAsia="zh-CN"/>
        </w:rPr>
        <w:t>First,</w:t>
      </w:r>
      <w:r w:rsidR="002E66B2" w:rsidRPr="00AC0AC1">
        <w:rPr>
          <w:lang w:eastAsia="zh-CN"/>
        </w:rPr>
        <w:t xml:space="preserve"> we check that the second player actually signs the transaction. Then we check that the first player has put down his stake. In the third condition we check that the second player added in this transaction his own stake. </w:t>
      </w:r>
      <w:r w:rsidR="00CF731E" w:rsidRPr="00AC0AC1">
        <w:rPr>
          <w:lang w:eastAsia="zh-CN"/>
        </w:rPr>
        <w:t xml:space="preserve">After that we check the datum from the transaction context. Then we check that the move has to happen before the first deadline. </w:t>
      </w:r>
      <w:r w:rsidR="007B0A50" w:rsidRPr="00AC0AC1">
        <w:rPr>
          <w:lang w:eastAsia="zh-CN"/>
        </w:rPr>
        <w:t xml:space="preserve">And in the </w:t>
      </w:r>
      <w:r w:rsidR="005957BB" w:rsidRPr="00AC0AC1">
        <w:rPr>
          <w:lang w:eastAsia="zh-CN"/>
        </w:rPr>
        <w:t>end,</w:t>
      </w:r>
      <w:r w:rsidR="007B0A50" w:rsidRPr="00AC0AC1">
        <w:rPr>
          <w:lang w:eastAsia="zh-CN"/>
        </w:rPr>
        <w:t xml:space="preserve"> we check that the NFT is passed to the transaction output UTXO. </w:t>
      </w:r>
      <w:r w:rsidR="00A2116C" w:rsidRPr="00AC0AC1">
        <w:rPr>
          <w:lang w:eastAsia="zh-CN"/>
        </w:rPr>
        <w:t>The second situation is both players have moved and the 1</w:t>
      </w:r>
      <w:r w:rsidR="00A2116C" w:rsidRPr="00AC0AC1">
        <w:rPr>
          <w:vertAlign w:val="superscript"/>
          <w:lang w:eastAsia="zh-CN"/>
        </w:rPr>
        <w:t>st</w:t>
      </w:r>
      <w:r w:rsidR="00A2116C" w:rsidRPr="00AC0AC1">
        <w:rPr>
          <w:lang w:eastAsia="zh-CN"/>
        </w:rPr>
        <w:t xml:space="preserve"> player has won (99-104). </w:t>
      </w:r>
      <w:r w:rsidR="00463D7A" w:rsidRPr="00AC0AC1">
        <w:rPr>
          <w:lang w:eastAsia="zh-CN"/>
        </w:rPr>
        <w:t xml:space="preserve">And to prove </w:t>
      </w:r>
      <w:r w:rsidR="007D5D25" w:rsidRPr="00AC0AC1">
        <w:rPr>
          <w:lang w:eastAsia="zh-CN"/>
        </w:rPr>
        <w:t>it</w:t>
      </w:r>
      <w:r w:rsidR="00463D7A" w:rsidRPr="00AC0AC1">
        <w:rPr>
          <w:lang w:eastAsia="zh-CN"/>
        </w:rPr>
        <w:t xml:space="preserve"> and collect his </w:t>
      </w:r>
      <w:r w:rsidR="009C4B53" w:rsidRPr="00AC0AC1">
        <w:rPr>
          <w:lang w:eastAsia="zh-CN"/>
        </w:rPr>
        <w:t>winnings</w:t>
      </w:r>
      <w:r w:rsidR="00463D7A" w:rsidRPr="00AC0AC1">
        <w:rPr>
          <w:lang w:eastAsia="zh-CN"/>
        </w:rPr>
        <w:t xml:space="preserve"> he has to reveal his nonce. </w:t>
      </w:r>
      <w:r w:rsidR="00827421" w:rsidRPr="00AC0AC1">
        <w:rPr>
          <w:lang w:eastAsia="zh-CN"/>
        </w:rPr>
        <w:t xml:space="preserve">So first we check that the transaction is signed by the first player. </w:t>
      </w:r>
      <w:r w:rsidR="00EF4D91" w:rsidRPr="00AC0AC1">
        <w:rPr>
          <w:lang w:eastAsia="zh-CN"/>
        </w:rPr>
        <w:t xml:space="preserve">Then the nonce must agree with the hash we submitted earlier. </w:t>
      </w:r>
      <w:r w:rsidR="004A4C36" w:rsidRPr="00AC0AC1">
        <w:rPr>
          <w:lang w:eastAsia="zh-CN"/>
        </w:rPr>
        <w:t xml:space="preserve">He must do this before the reveal deadline. The input must contain the stakes of both players. And </w:t>
      </w:r>
      <w:r w:rsidR="005957BB" w:rsidRPr="00AC0AC1">
        <w:rPr>
          <w:lang w:eastAsia="zh-CN"/>
        </w:rPr>
        <w:t>finally,</w:t>
      </w:r>
      <w:r w:rsidR="004A4C36" w:rsidRPr="00AC0AC1">
        <w:rPr>
          <w:lang w:eastAsia="zh-CN"/>
        </w:rPr>
        <w:t xml:space="preserve"> the NFT must go back to the first player. </w:t>
      </w:r>
      <w:r w:rsidR="002A6B5F" w:rsidRPr="00AC0AC1">
        <w:rPr>
          <w:lang w:eastAsia="zh-CN"/>
        </w:rPr>
        <w:t>The third situation is that the 2</w:t>
      </w:r>
      <w:r w:rsidR="002A6B5F" w:rsidRPr="00AC0AC1">
        <w:rPr>
          <w:vertAlign w:val="superscript"/>
          <w:lang w:eastAsia="zh-CN"/>
        </w:rPr>
        <w:t>nd</w:t>
      </w:r>
      <w:r w:rsidR="002A6B5F" w:rsidRPr="00AC0AC1">
        <w:rPr>
          <w:lang w:eastAsia="zh-CN"/>
        </w:rPr>
        <w:t xml:space="preserve"> player does not move and the 1</w:t>
      </w:r>
      <w:r w:rsidR="002A6B5F" w:rsidRPr="00AC0AC1">
        <w:rPr>
          <w:vertAlign w:val="superscript"/>
          <w:lang w:eastAsia="zh-CN"/>
        </w:rPr>
        <w:t>st</w:t>
      </w:r>
      <w:r w:rsidR="002A6B5F" w:rsidRPr="00AC0AC1">
        <w:rPr>
          <w:lang w:eastAsia="zh-CN"/>
        </w:rPr>
        <w:t xml:space="preserve"> player wants his stake back</w:t>
      </w:r>
      <w:r w:rsidR="00C548F2" w:rsidRPr="00AC0AC1">
        <w:rPr>
          <w:lang w:eastAsia="zh-CN"/>
        </w:rPr>
        <w:t xml:space="preserve"> (106-110)</w:t>
      </w:r>
      <w:r w:rsidR="002A6B5F" w:rsidRPr="00AC0AC1">
        <w:rPr>
          <w:lang w:eastAsia="zh-CN"/>
        </w:rPr>
        <w:t xml:space="preserve">. </w:t>
      </w:r>
      <w:r w:rsidR="004A5B2C" w:rsidRPr="00AC0AC1">
        <w:rPr>
          <w:lang w:eastAsia="zh-CN"/>
        </w:rPr>
        <w:t>So the transaction must be signed by the first player</w:t>
      </w:r>
      <w:r w:rsidR="00033056" w:rsidRPr="00AC0AC1">
        <w:rPr>
          <w:lang w:eastAsia="zh-CN"/>
        </w:rPr>
        <w:t xml:space="preserve"> </w:t>
      </w:r>
      <w:r w:rsidR="004A5B2C" w:rsidRPr="00AC0AC1">
        <w:rPr>
          <w:lang w:eastAsia="zh-CN"/>
        </w:rPr>
        <w:t xml:space="preserve">has to </w:t>
      </w:r>
      <w:r w:rsidR="00033056" w:rsidRPr="00AC0AC1">
        <w:rPr>
          <w:lang w:eastAsia="zh-CN"/>
        </w:rPr>
        <w:t>have a</w:t>
      </w:r>
      <w:r w:rsidR="004A5B2C" w:rsidRPr="00AC0AC1">
        <w:rPr>
          <w:lang w:eastAsia="zh-CN"/>
        </w:rPr>
        <w:t xml:space="preserve"> </w:t>
      </w:r>
      <w:r w:rsidR="00033056" w:rsidRPr="00AC0AC1">
        <w:rPr>
          <w:lang w:eastAsia="zh-CN"/>
        </w:rPr>
        <w:t xml:space="preserve">validity interval </w:t>
      </w:r>
      <w:r w:rsidR="004A5B2C" w:rsidRPr="00AC0AC1">
        <w:rPr>
          <w:lang w:eastAsia="zh-CN"/>
        </w:rPr>
        <w:t xml:space="preserve">after the deadline has passed. The first player has provided his stake and he must get back his NFT token. </w:t>
      </w:r>
      <w:r w:rsidR="008B5BEE" w:rsidRPr="00AC0AC1">
        <w:rPr>
          <w:lang w:eastAsia="zh-CN"/>
        </w:rPr>
        <w:t>The last situation is both players have moved but the 1</w:t>
      </w:r>
      <w:r w:rsidR="008B5BEE" w:rsidRPr="00AC0AC1">
        <w:rPr>
          <w:vertAlign w:val="superscript"/>
          <w:lang w:eastAsia="zh-CN"/>
        </w:rPr>
        <w:t>st</w:t>
      </w:r>
      <w:r w:rsidR="008B5BEE" w:rsidRPr="00AC0AC1">
        <w:rPr>
          <w:lang w:eastAsia="zh-CN"/>
        </w:rPr>
        <w:t xml:space="preserve"> player has lost and did not reveal his nonce</w:t>
      </w:r>
      <w:r w:rsidR="00C548F2" w:rsidRPr="00AC0AC1">
        <w:rPr>
          <w:lang w:eastAsia="zh-CN"/>
        </w:rPr>
        <w:t xml:space="preserve"> (112-116)</w:t>
      </w:r>
      <w:r w:rsidR="008B5BEE" w:rsidRPr="00AC0AC1">
        <w:rPr>
          <w:lang w:eastAsia="zh-CN"/>
        </w:rPr>
        <w:t xml:space="preserve">. </w:t>
      </w:r>
      <w:r w:rsidR="005957BB" w:rsidRPr="00AC0AC1">
        <w:rPr>
          <w:lang w:eastAsia="zh-CN"/>
        </w:rPr>
        <w:t>So,</w:t>
      </w:r>
      <w:r w:rsidR="008B5BEE" w:rsidRPr="00AC0AC1">
        <w:rPr>
          <w:lang w:eastAsia="zh-CN"/>
        </w:rPr>
        <w:t xml:space="preserve"> the transaction must be signed by the </w:t>
      </w:r>
      <w:r w:rsidR="00F537E3" w:rsidRPr="00AC0AC1">
        <w:rPr>
          <w:lang w:eastAsia="zh-CN"/>
        </w:rPr>
        <w:t>2</w:t>
      </w:r>
      <w:r w:rsidR="005957BB" w:rsidRPr="00AC0AC1">
        <w:rPr>
          <w:vertAlign w:val="superscript"/>
          <w:lang w:eastAsia="zh-CN"/>
        </w:rPr>
        <w:t>nd</w:t>
      </w:r>
      <w:r w:rsidR="005957BB" w:rsidRPr="00AC0AC1">
        <w:rPr>
          <w:lang w:eastAsia="zh-CN"/>
        </w:rPr>
        <w:t xml:space="preserve"> player</w:t>
      </w:r>
      <w:r w:rsidR="008B5BEE" w:rsidRPr="00AC0AC1">
        <w:rPr>
          <w:lang w:eastAsia="zh-CN"/>
        </w:rPr>
        <w:t xml:space="preserve">. The reveal deadline should pass. </w:t>
      </w:r>
      <w:r w:rsidR="004A5AA9" w:rsidRPr="00AC0AC1">
        <w:rPr>
          <w:lang w:eastAsia="zh-CN"/>
        </w:rPr>
        <w:t xml:space="preserve">The input must contain the stakes of both players. And the token has to go back to the first player. </w:t>
      </w:r>
      <w:r w:rsidR="00A428E1" w:rsidRPr="00AC0AC1">
        <w:rPr>
          <w:lang w:eastAsia="zh-CN"/>
        </w:rPr>
        <w:t xml:space="preserve">In all other cases we fail validation. </w:t>
      </w:r>
      <w:r w:rsidR="00A5345B">
        <w:rPr>
          <w:lang w:eastAsia="zh-CN"/>
        </w:rPr>
        <w:t xml:space="preserve"> </w:t>
      </w:r>
      <w:r w:rsidR="00C548F2" w:rsidRPr="00AC0AC1">
        <w:rPr>
          <w:lang w:eastAsia="zh-CN"/>
        </w:rPr>
        <w:t xml:space="preserve">Let’s look at the rest of the on-chain code. </w:t>
      </w:r>
      <w:r w:rsidR="005957BB" w:rsidRPr="00AC0AC1">
        <w:rPr>
          <w:lang w:eastAsia="zh-CN"/>
        </w:rPr>
        <w:t>First,</w:t>
      </w:r>
      <w:r w:rsidR="00C548F2" w:rsidRPr="00AC0AC1">
        <w:rPr>
          <w:lang w:eastAsia="zh-CN"/>
        </w:rPr>
        <w:t xml:space="preserve"> we define</w:t>
      </w:r>
      <w:r w:rsidR="00417CC5">
        <w:rPr>
          <w:lang w:eastAsia="zh-CN"/>
        </w:rPr>
        <w:t xml:space="preserve"> a </w:t>
      </w:r>
      <w:r w:rsidR="00417CC5" w:rsidRPr="00417CC5">
        <w:rPr>
          <w:i/>
          <w:lang w:eastAsia="zh-CN"/>
        </w:rPr>
        <w:t>ValidatorTypes</w:t>
      </w:r>
      <w:r w:rsidR="00417CC5">
        <w:rPr>
          <w:lang w:eastAsia="zh-CN"/>
        </w:rPr>
        <w:t xml:space="preserve"> instance</w:t>
      </w:r>
      <w:r w:rsidR="00C548F2" w:rsidRPr="00AC0AC1">
        <w:rPr>
          <w:lang w:eastAsia="zh-CN"/>
        </w:rPr>
        <w:t xml:space="preserve"> </w:t>
      </w:r>
      <w:r w:rsidR="00DF53A6" w:rsidRPr="00AC0AC1">
        <w:rPr>
          <w:lang w:eastAsia="zh-CN"/>
        </w:rPr>
        <w:t>that bundles information what the datum and the redeemer type</w:t>
      </w:r>
      <w:r w:rsidR="000554C5" w:rsidRPr="00AC0AC1">
        <w:rPr>
          <w:lang w:eastAsia="zh-CN"/>
        </w:rPr>
        <w:t>s</w:t>
      </w:r>
      <w:r w:rsidR="00DF53A6" w:rsidRPr="00AC0AC1">
        <w:rPr>
          <w:lang w:eastAsia="zh-CN"/>
        </w:rPr>
        <w:t xml:space="preserve"> are</w:t>
      </w:r>
      <w:r w:rsidR="00472904" w:rsidRPr="00AC0AC1">
        <w:rPr>
          <w:lang w:eastAsia="zh-CN"/>
        </w:rPr>
        <w:t xml:space="preserve"> (149-152)</w:t>
      </w:r>
      <w:r w:rsidR="00DF53A6" w:rsidRPr="00AC0AC1">
        <w:rPr>
          <w:lang w:eastAsia="zh-CN"/>
        </w:rPr>
        <w:t xml:space="preserve">. </w:t>
      </w:r>
      <w:r w:rsidR="00472904" w:rsidRPr="00AC0AC1">
        <w:rPr>
          <w:lang w:eastAsia="zh-CN"/>
        </w:rPr>
        <w:t xml:space="preserve">Then we define the byte strings that we use for choice 1 and choice 2. </w:t>
      </w:r>
      <w:r w:rsidR="005957BB">
        <w:rPr>
          <w:lang w:eastAsia="zh-CN"/>
        </w:rPr>
        <w:t>Next,</w:t>
      </w:r>
      <w:r w:rsidR="00150B1C" w:rsidRPr="00AC0AC1">
        <w:rPr>
          <w:lang w:eastAsia="zh-CN"/>
        </w:rPr>
        <w:t xml:space="preserve"> we define our typed validator and compile the code with our parameters (158-166). </w:t>
      </w:r>
      <w:r w:rsidR="000E47DF" w:rsidRPr="00AC0AC1">
        <w:rPr>
          <w:lang w:eastAsia="zh-CN"/>
        </w:rPr>
        <w:t xml:space="preserve">After that we define the game validator and game address. </w:t>
      </w:r>
    </w:p>
    <w:p w14:paraId="7105B986" w14:textId="77777777" w:rsidR="00A5345B" w:rsidRPr="00AC0AC1" w:rsidRDefault="00A5345B" w:rsidP="00A5345B">
      <w:pPr>
        <w:pStyle w:val="BodyText"/>
        <w:spacing w:before="0" w:after="0"/>
        <w:rPr>
          <w:lang w:eastAsia="zh-CN"/>
        </w:rPr>
      </w:pPr>
    </w:p>
    <w:p w14:paraId="319AF894" w14:textId="4061C4AB" w:rsidR="007711D8" w:rsidRPr="00AC0AC1" w:rsidRDefault="007711D8" w:rsidP="006A277D">
      <w:pPr>
        <w:pStyle w:val="BodyText"/>
        <w:spacing w:before="0" w:after="0"/>
        <w:rPr>
          <w:lang w:eastAsia="zh-CN"/>
        </w:rPr>
      </w:pPr>
      <w:r w:rsidRPr="00AC0AC1">
        <w:rPr>
          <w:lang w:eastAsia="zh-CN"/>
        </w:rPr>
        <w:lastRenderedPageBreak/>
        <w:t xml:space="preserve">For the off-chain code we first define </w:t>
      </w:r>
      <w:r w:rsidR="000F4FCA" w:rsidRPr="00AC0AC1">
        <w:rPr>
          <w:lang w:eastAsia="zh-CN"/>
        </w:rPr>
        <w:t>two</w:t>
      </w:r>
      <w:r w:rsidRPr="00AC0AC1">
        <w:rPr>
          <w:lang w:eastAsia="zh-CN"/>
        </w:rPr>
        <w:t xml:space="preserve"> helper functions. </w:t>
      </w:r>
      <w:r w:rsidR="00F01102" w:rsidRPr="00AC0AC1">
        <w:rPr>
          <w:lang w:eastAsia="zh-CN"/>
        </w:rPr>
        <w:t xml:space="preserve">The </w:t>
      </w:r>
      <w:r w:rsidR="00F01102" w:rsidRPr="00AC0AC1">
        <w:rPr>
          <w:i/>
          <w:lang w:eastAsia="zh-CN"/>
        </w:rPr>
        <w:t>findGameOutput</w:t>
      </w:r>
      <w:r w:rsidR="00F01102" w:rsidRPr="00AC0AC1">
        <w:rPr>
          <w:lang w:eastAsia="zh-CN"/>
        </w:rPr>
        <w:t xml:space="preserve"> function takes as input a game type parameter and then in the contract monad tries to find the </w:t>
      </w:r>
      <w:r w:rsidR="001A6B96" w:rsidRPr="00AC0AC1">
        <w:rPr>
          <w:lang w:eastAsia="zh-CN"/>
        </w:rPr>
        <w:t>UTXO</w:t>
      </w:r>
      <w:r w:rsidR="00A24ECA">
        <w:rPr>
          <w:lang w:eastAsia="zh-CN"/>
        </w:rPr>
        <w:t xml:space="preserve"> (174-180). B</w:t>
      </w:r>
      <w:r w:rsidR="001A6B96" w:rsidRPr="00AC0AC1">
        <w:rPr>
          <w:lang w:eastAsia="zh-CN"/>
        </w:rPr>
        <w:t xml:space="preserve">ecause it could </w:t>
      </w:r>
      <w:r w:rsidR="005957BB" w:rsidRPr="00AC0AC1">
        <w:rPr>
          <w:lang w:eastAsia="zh-CN"/>
        </w:rPr>
        <w:t>fail,</w:t>
      </w:r>
      <w:r w:rsidR="001A6B96" w:rsidRPr="00AC0AC1">
        <w:rPr>
          <w:lang w:eastAsia="zh-CN"/>
        </w:rPr>
        <w:t xml:space="preserve"> we are returning a maybe type. </w:t>
      </w:r>
      <w:r w:rsidR="00AC3474" w:rsidRPr="00AC0AC1">
        <w:rPr>
          <w:lang w:eastAsia="zh-CN"/>
        </w:rPr>
        <w:t>We return the transaction output reference, the transaction output chain index and the game datum</w:t>
      </w:r>
      <w:r w:rsidR="00A24ECA">
        <w:rPr>
          <w:lang w:eastAsia="zh-CN"/>
        </w:rPr>
        <w:t xml:space="preserve"> as a triple</w:t>
      </w:r>
      <w:r w:rsidR="00AC3474" w:rsidRPr="00AC0AC1">
        <w:rPr>
          <w:lang w:eastAsia="zh-CN"/>
        </w:rPr>
        <w:t xml:space="preserve">. </w:t>
      </w:r>
      <w:r w:rsidR="00ED40A6" w:rsidRPr="00AC0AC1">
        <w:rPr>
          <w:lang w:eastAsia="zh-CN"/>
        </w:rPr>
        <w:t>We use the find function that has following type signature:</w:t>
      </w:r>
      <w:r w:rsidR="001813C2" w:rsidRPr="00AC0AC1">
        <w:rPr>
          <w:lang w:eastAsia="zh-CN"/>
        </w:rPr>
        <w:t xml:space="preserve"> </w:t>
      </w:r>
    </w:p>
    <w:p w14:paraId="7360ED3D" w14:textId="77777777" w:rsidR="00ED40A6" w:rsidRPr="00AC0AC1" w:rsidRDefault="00ED40A6" w:rsidP="00ED40A6">
      <w:pPr>
        <w:pStyle w:val="SourceCode"/>
        <w:rPr>
          <w:noProof w:val="0"/>
          <w:lang w:val="en-US"/>
        </w:rPr>
      </w:pPr>
      <w:r w:rsidRPr="00AC0AC1">
        <w:rPr>
          <w:noProof w:val="0"/>
          <w:lang w:val="en-US"/>
        </w:rPr>
        <w:t>Prelude&gt; import Data.List</w:t>
      </w:r>
    </w:p>
    <w:p w14:paraId="687A2FA6" w14:textId="77777777" w:rsidR="00ED40A6" w:rsidRPr="00AC0AC1" w:rsidRDefault="00ED40A6" w:rsidP="00ED40A6">
      <w:pPr>
        <w:pStyle w:val="SourceCode"/>
        <w:rPr>
          <w:noProof w:val="0"/>
          <w:lang w:val="en-US"/>
        </w:rPr>
      </w:pPr>
      <w:r w:rsidRPr="00AC0AC1">
        <w:rPr>
          <w:noProof w:val="0"/>
          <w:lang w:val="en-US"/>
        </w:rPr>
        <w:t>Prelude Data.List&gt; :i find</w:t>
      </w:r>
    </w:p>
    <w:p w14:paraId="50660CD9" w14:textId="3282E220" w:rsidR="00ED40A6" w:rsidRPr="00AC0AC1" w:rsidRDefault="00ED40A6" w:rsidP="00ED40A6">
      <w:pPr>
        <w:pStyle w:val="SourceCode"/>
        <w:rPr>
          <w:noProof w:val="0"/>
          <w:lang w:val="en-US"/>
        </w:rPr>
      </w:pPr>
      <w:r w:rsidRPr="00AC0AC1">
        <w:rPr>
          <w:noProof w:val="0"/>
          <w:lang w:val="en-US"/>
        </w:rPr>
        <w:t>find :: Foldable t =&gt; (a -&gt; Bool) -&gt; t a -&gt; Maybe a</w:t>
      </w:r>
    </w:p>
    <w:p w14:paraId="2365D556" w14:textId="725ED5FA" w:rsidR="002B50FA" w:rsidRPr="00AC0AC1" w:rsidRDefault="002B50FA" w:rsidP="002B50FA">
      <w:pPr>
        <w:pStyle w:val="SourceCode"/>
        <w:rPr>
          <w:noProof w:val="0"/>
          <w:lang w:val="en-US"/>
        </w:rPr>
      </w:pPr>
      <w:r w:rsidRPr="00AC0AC1">
        <w:rPr>
          <w:noProof w:val="0"/>
          <w:lang w:val="en-US"/>
        </w:rPr>
        <w:t>Prelude Data.List&gt; find even [1 :: Int, 3, 4, 5</w:t>
      </w:r>
      <w:r w:rsidR="0080599F" w:rsidRPr="00AC0AC1">
        <w:rPr>
          <w:noProof w:val="0"/>
          <w:lang w:val="en-US"/>
        </w:rPr>
        <w:t>, 6</w:t>
      </w:r>
      <w:r w:rsidRPr="00AC0AC1">
        <w:rPr>
          <w:noProof w:val="0"/>
          <w:lang w:val="en-US"/>
        </w:rPr>
        <w:t>]</w:t>
      </w:r>
    </w:p>
    <w:p w14:paraId="57D5DB94" w14:textId="14B5FC24" w:rsidR="002B50FA" w:rsidRPr="00AC0AC1" w:rsidRDefault="002B50FA" w:rsidP="002B50FA">
      <w:pPr>
        <w:pStyle w:val="SourceCode"/>
        <w:rPr>
          <w:noProof w:val="0"/>
          <w:lang w:val="en-US"/>
        </w:rPr>
      </w:pPr>
      <w:r w:rsidRPr="00AC0AC1">
        <w:rPr>
          <w:noProof w:val="0"/>
          <w:lang w:val="en-US"/>
        </w:rPr>
        <w:t>Just 4</w:t>
      </w:r>
    </w:p>
    <w:p w14:paraId="7607D1E5" w14:textId="1C8A23B6" w:rsidR="00ED40A6" w:rsidRPr="00AC0AC1" w:rsidRDefault="00F56CB2" w:rsidP="006A277D">
      <w:pPr>
        <w:pStyle w:val="BodyText"/>
        <w:spacing w:before="0" w:after="0"/>
        <w:rPr>
          <w:lang w:eastAsia="zh-CN"/>
        </w:rPr>
      </w:pPr>
      <w:r w:rsidRPr="00AC0AC1">
        <w:rPr>
          <w:lang w:eastAsia="zh-CN"/>
        </w:rPr>
        <w:t xml:space="preserve">It works like this: if it finds an element in the container that satisfies the initial condition then it returns a Just of that element. </w:t>
      </w:r>
      <w:r w:rsidR="006279DC" w:rsidRPr="00AC0AC1">
        <w:rPr>
          <w:lang w:eastAsia="zh-CN"/>
        </w:rPr>
        <w:t xml:space="preserve">Our helper function </w:t>
      </w:r>
      <w:r w:rsidR="006279DC" w:rsidRPr="00AC0AC1">
        <w:rPr>
          <w:i/>
          <w:lang w:eastAsia="zh-CN"/>
        </w:rPr>
        <w:t>f</w:t>
      </w:r>
      <w:r w:rsidR="006279DC" w:rsidRPr="00AC0AC1">
        <w:rPr>
          <w:lang w:eastAsia="zh-CN"/>
        </w:rPr>
        <w:t xml:space="preserve"> checks weather the output contains the token. </w:t>
      </w:r>
      <w:r w:rsidR="000F4FCA" w:rsidRPr="00AC0AC1">
        <w:rPr>
          <w:lang w:eastAsia="zh-CN"/>
        </w:rPr>
        <w:t xml:space="preserve">With the second function </w:t>
      </w:r>
      <w:r w:rsidR="000F4FCA" w:rsidRPr="00AC0AC1">
        <w:rPr>
          <w:i/>
          <w:lang w:eastAsia="zh-CN"/>
        </w:rPr>
        <w:t>waitUntilTimeHasPassed</w:t>
      </w:r>
      <w:r w:rsidR="000F4FCA" w:rsidRPr="00AC0AC1">
        <w:rPr>
          <w:lang w:eastAsia="zh-CN"/>
        </w:rPr>
        <w:t xml:space="preserve"> we take in a posix time and wait until that time has p</w:t>
      </w:r>
      <w:r w:rsidR="00EA126F" w:rsidRPr="00AC0AC1">
        <w:rPr>
          <w:lang w:eastAsia="zh-CN"/>
        </w:rPr>
        <w:t>assed and then we wait for 1 more slot</w:t>
      </w:r>
      <w:r w:rsidR="008741A4" w:rsidRPr="00AC0AC1">
        <w:rPr>
          <w:lang w:eastAsia="zh-CN"/>
        </w:rPr>
        <w:t xml:space="preserve"> (185-191)</w:t>
      </w:r>
      <w:r w:rsidR="00155993" w:rsidRPr="00AC0AC1">
        <w:rPr>
          <w:lang w:eastAsia="zh-CN"/>
        </w:rPr>
        <w:t xml:space="preserve">. </w:t>
      </w:r>
      <w:r w:rsidR="0058239F" w:rsidRPr="00AC0AC1">
        <w:rPr>
          <w:lang w:eastAsia="zh-CN"/>
        </w:rPr>
        <w:t>Then come the two contracts for the two players</w:t>
      </w:r>
      <w:r w:rsidR="00EF4136" w:rsidRPr="00AC0AC1">
        <w:rPr>
          <w:lang w:eastAsia="zh-CN"/>
        </w:rPr>
        <w:t xml:space="preserve"> with the corresponding input parameters for each</w:t>
      </w:r>
      <w:r w:rsidR="00436D77" w:rsidRPr="00AC0AC1">
        <w:rPr>
          <w:lang w:eastAsia="zh-CN"/>
        </w:rPr>
        <w:t xml:space="preserve"> contract</w:t>
      </w:r>
      <w:r w:rsidR="0058239F" w:rsidRPr="00AC0AC1">
        <w:rPr>
          <w:lang w:eastAsia="zh-CN"/>
        </w:rPr>
        <w:t>.</w:t>
      </w:r>
      <w:r w:rsidR="00436D77" w:rsidRPr="00AC0AC1">
        <w:rPr>
          <w:lang w:eastAsia="zh-CN"/>
        </w:rPr>
        <w:t xml:space="preserve"> </w:t>
      </w:r>
      <w:r w:rsidR="002513C7" w:rsidRPr="00AC0AC1">
        <w:rPr>
          <w:lang w:eastAsia="zh-CN"/>
        </w:rPr>
        <w:t>In the first contract we first get our public key. Then we define</w:t>
      </w:r>
      <w:r w:rsidR="002A42D7" w:rsidRPr="00AC0AC1">
        <w:rPr>
          <w:lang w:eastAsia="zh-CN"/>
        </w:rPr>
        <w:t xml:space="preserve"> several parameters (207-218). First</w:t>
      </w:r>
      <w:r w:rsidR="002513C7" w:rsidRPr="00AC0AC1">
        <w:rPr>
          <w:lang w:eastAsia="zh-CN"/>
        </w:rPr>
        <w:t xml:space="preserve"> the value of the game type</w:t>
      </w:r>
      <w:r w:rsidR="002A42D7" w:rsidRPr="00AC0AC1">
        <w:rPr>
          <w:lang w:eastAsia="zh-CN"/>
        </w:rPr>
        <w:t>, second the amount of love</w:t>
      </w:r>
      <w:r w:rsidR="004F72F7" w:rsidRPr="00AC0AC1">
        <w:rPr>
          <w:lang w:eastAsia="zh-CN"/>
        </w:rPr>
        <w:t>lace we put in as our stake plus</w:t>
      </w:r>
      <w:r w:rsidR="00722139" w:rsidRPr="00AC0AC1">
        <w:rPr>
          <w:lang w:eastAsia="zh-CN"/>
        </w:rPr>
        <w:t xml:space="preserve"> the NFT we put in</w:t>
      </w:r>
      <w:r w:rsidR="002A42D7" w:rsidRPr="00AC0AC1">
        <w:rPr>
          <w:lang w:eastAsia="zh-CN"/>
        </w:rPr>
        <w:t xml:space="preserve">, </w:t>
      </w:r>
      <w:r w:rsidR="00541E89" w:rsidRPr="00AC0AC1">
        <w:rPr>
          <w:lang w:eastAsia="zh-CN"/>
        </w:rPr>
        <w:t xml:space="preserve">then </w:t>
      </w:r>
      <w:r w:rsidR="00541E89" w:rsidRPr="00AC0AC1">
        <w:rPr>
          <w:i/>
          <w:lang w:eastAsia="zh-CN"/>
        </w:rPr>
        <w:t>c</w:t>
      </w:r>
      <w:r w:rsidR="00541E89" w:rsidRPr="00AC0AC1">
        <w:rPr>
          <w:lang w:eastAsia="zh-CN"/>
        </w:rPr>
        <w:t xml:space="preserve"> is our choice, next we compute the hash of our nonce with the appended choice and in the </w:t>
      </w:r>
      <w:r w:rsidR="005957BB" w:rsidRPr="00AC0AC1">
        <w:rPr>
          <w:lang w:eastAsia="zh-CN"/>
        </w:rPr>
        <w:t>end,</w:t>
      </w:r>
      <w:r w:rsidR="00541E89" w:rsidRPr="00AC0AC1">
        <w:rPr>
          <w:lang w:eastAsia="zh-CN"/>
        </w:rPr>
        <w:t xml:space="preserve"> we define our transaction. </w:t>
      </w:r>
      <w:r w:rsidR="00266E65" w:rsidRPr="00AC0AC1">
        <w:rPr>
          <w:lang w:eastAsia="zh-CN"/>
        </w:rPr>
        <w:t xml:space="preserve">Then we submit, wait for the transaction to process and log a message. </w:t>
      </w:r>
      <w:r w:rsidR="000A1C2B" w:rsidRPr="00AC0AC1">
        <w:rPr>
          <w:lang w:eastAsia="zh-CN"/>
        </w:rPr>
        <w:t xml:space="preserve">Now the second player has a chance to move but it must happen before the </w:t>
      </w:r>
      <w:r w:rsidR="006449F4" w:rsidRPr="00AC0AC1">
        <w:rPr>
          <w:lang w:eastAsia="zh-CN"/>
        </w:rPr>
        <w:t>play deadline so as first player we wait until the deadline has passed (223).</w:t>
      </w:r>
      <w:r w:rsidR="000A1C2B" w:rsidRPr="00AC0AC1">
        <w:rPr>
          <w:lang w:eastAsia="zh-CN"/>
        </w:rPr>
        <w:t xml:space="preserve"> </w:t>
      </w:r>
      <w:r w:rsidR="00891372" w:rsidRPr="00AC0AC1">
        <w:rPr>
          <w:lang w:eastAsia="zh-CN"/>
        </w:rPr>
        <w:t xml:space="preserve">And then there are several cases. </w:t>
      </w:r>
      <w:r w:rsidR="005957BB" w:rsidRPr="00AC0AC1">
        <w:rPr>
          <w:lang w:eastAsia="zh-CN"/>
        </w:rPr>
        <w:t>First,</w:t>
      </w:r>
      <w:r w:rsidR="00891372" w:rsidRPr="00AC0AC1">
        <w:rPr>
          <w:lang w:eastAsia="zh-CN"/>
        </w:rPr>
        <w:t xml:space="preserve"> we check if we find the UTXO containing the NFT</w:t>
      </w:r>
      <w:r w:rsidR="00A15CF0" w:rsidRPr="00AC0AC1">
        <w:rPr>
          <w:lang w:eastAsia="zh-CN"/>
        </w:rPr>
        <w:t xml:space="preserve"> and if yes</w:t>
      </w:r>
      <w:r w:rsidR="00752C72">
        <w:rPr>
          <w:lang w:eastAsia="zh-CN"/>
        </w:rPr>
        <w:t>,</w:t>
      </w:r>
      <w:r w:rsidR="00A15CF0" w:rsidRPr="00AC0AC1">
        <w:rPr>
          <w:lang w:eastAsia="zh-CN"/>
        </w:rPr>
        <w:t xml:space="preserve"> we check the datum. One case is that it is </w:t>
      </w:r>
      <w:r w:rsidR="007916F7" w:rsidRPr="00AC0AC1">
        <w:rPr>
          <w:lang w:eastAsia="zh-CN"/>
        </w:rPr>
        <w:t>N</w:t>
      </w:r>
      <w:r w:rsidR="00A15CF0" w:rsidRPr="00AC0AC1">
        <w:rPr>
          <w:lang w:eastAsia="zh-CN"/>
        </w:rPr>
        <w:t>othing so the 2</w:t>
      </w:r>
      <w:r w:rsidR="00A15CF0" w:rsidRPr="00AC0AC1">
        <w:rPr>
          <w:vertAlign w:val="superscript"/>
          <w:lang w:eastAsia="zh-CN"/>
        </w:rPr>
        <w:t>nd</w:t>
      </w:r>
      <w:r w:rsidR="00A15CF0" w:rsidRPr="00AC0AC1">
        <w:rPr>
          <w:lang w:eastAsia="zh-CN"/>
        </w:rPr>
        <w:t xml:space="preserve"> player did not </w:t>
      </w:r>
      <w:r w:rsidR="005957BB" w:rsidRPr="00AC0AC1">
        <w:rPr>
          <w:lang w:eastAsia="zh-CN"/>
        </w:rPr>
        <w:t>move</w:t>
      </w:r>
      <w:r w:rsidR="007916F7" w:rsidRPr="00AC0AC1">
        <w:rPr>
          <w:lang w:eastAsia="zh-CN"/>
        </w:rPr>
        <w:t xml:space="preserve"> (230)</w:t>
      </w:r>
      <w:r w:rsidR="00A15CF0" w:rsidRPr="00AC0AC1">
        <w:rPr>
          <w:lang w:eastAsia="zh-CN"/>
        </w:rPr>
        <w:t>.</w:t>
      </w:r>
      <w:r w:rsidR="007916F7" w:rsidRPr="00AC0AC1">
        <w:rPr>
          <w:lang w:eastAsia="zh-CN"/>
        </w:rPr>
        <w:t xml:space="preserve"> </w:t>
      </w:r>
      <w:r w:rsidR="0075356A" w:rsidRPr="00AC0AC1">
        <w:rPr>
          <w:lang w:eastAsia="zh-CN"/>
        </w:rPr>
        <w:t xml:space="preserve">In that case as </w:t>
      </w:r>
      <w:r w:rsidR="005957BB" w:rsidRPr="00AC0AC1">
        <w:rPr>
          <w:lang w:eastAsia="zh-CN"/>
        </w:rPr>
        <w:t>constraints,</w:t>
      </w:r>
      <w:r w:rsidR="0075356A" w:rsidRPr="00AC0AC1">
        <w:rPr>
          <w:lang w:eastAsia="zh-CN"/>
        </w:rPr>
        <w:t xml:space="preserve"> we say we must spend this UTXO</w:t>
      </w:r>
      <w:r w:rsidR="00A15CF0" w:rsidRPr="00AC0AC1">
        <w:rPr>
          <w:lang w:eastAsia="zh-CN"/>
        </w:rPr>
        <w:t xml:space="preserve"> </w:t>
      </w:r>
      <w:r w:rsidR="0075356A" w:rsidRPr="00AC0AC1">
        <w:rPr>
          <w:lang w:eastAsia="zh-CN"/>
        </w:rPr>
        <w:t xml:space="preserve">we found with this redeemer and as lookups we need to provide the UTXO and the validator. Then the second case is that the </w:t>
      </w:r>
      <w:r w:rsidR="00C22659" w:rsidRPr="00AC0AC1">
        <w:rPr>
          <w:lang w:eastAsia="zh-CN"/>
        </w:rPr>
        <w:t>second</w:t>
      </w:r>
      <w:r w:rsidR="0075356A" w:rsidRPr="00AC0AC1">
        <w:rPr>
          <w:lang w:eastAsia="zh-CN"/>
        </w:rPr>
        <w:t xml:space="preserve"> player did move and </w:t>
      </w:r>
      <w:r w:rsidR="00D43020" w:rsidRPr="00AC0AC1">
        <w:rPr>
          <w:lang w:eastAsia="zh-CN"/>
        </w:rPr>
        <w:t xml:space="preserve">he </w:t>
      </w:r>
      <w:r w:rsidR="0083793D" w:rsidRPr="00AC0AC1">
        <w:rPr>
          <w:lang w:eastAsia="zh-CN"/>
        </w:rPr>
        <w:t>chooses</w:t>
      </w:r>
      <w:r w:rsidR="00D43020" w:rsidRPr="00AC0AC1">
        <w:rPr>
          <w:lang w:eastAsia="zh-CN"/>
        </w:rPr>
        <w:t xml:space="preserve"> the same move as we did so we won</w:t>
      </w:r>
      <w:r w:rsidR="00FA1416" w:rsidRPr="00AC0AC1">
        <w:rPr>
          <w:lang w:eastAsia="zh-CN"/>
        </w:rPr>
        <w:t xml:space="preserve"> (240)</w:t>
      </w:r>
      <w:r w:rsidR="00D43020" w:rsidRPr="00AC0AC1">
        <w:rPr>
          <w:lang w:eastAsia="zh-CN"/>
        </w:rPr>
        <w:t xml:space="preserve">. </w:t>
      </w:r>
      <w:r w:rsidR="005957BB" w:rsidRPr="00AC0AC1">
        <w:rPr>
          <w:lang w:eastAsia="zh-CN"/>
        </w:rPr>
        <w:t>So,</w:t>
      </w:r>
      <w:r w:rsidR="00C22659" w:rsidRPr="00AC0AC1">
        <w:rPr>
          <w:lang w:eastAsia="zh-CN"/>
        </w:rPr>
        <w:t xml:space="preserve"> we have to reveal our nonce. </w:t>
      </w:r>
      <w:r w:rsidR="005F7A12" w:rsidRPr="00AC0AC1">
        <w:rPr>
          <w:lang w:eastAsia="zh-CN"/>
        </w:rPr>
        <w:t>W</w:t>
      </w:r>
      <w:r w:rsidR="00A70E1A" w:rsidRPr="00AC0AC1">
        <w:rPr>
          <w:lang w:eastAsia="zh-CN"/>
        </w:rPr>
        <w:t xml:space="preserve">e use the Reveal nonce game redeemer. </w:t>
      </w:r>
      <w:r w:rsidR="008E34C1" w:rsidRPr="00AC0AC1">
        <w:rPr>
          <w:lang w:eastAsia="zh-CN"/>
        </w:rPr>
        <w:t xml:space="preserve">And we need to submit this transaction </w:t>
      </w:r>
      <w:r w:rsidR="0083793D" w:rsidRPr="00AC0AC1">
        <w:rPr>
          <w:lang w:eastAsia="zh-CN"/>
        </w:rPr>
        <w:t>before</w:t>
      </w:r>
      <w:r w:rsidR="008E34C1" w:rsidRPr="00AC0AC1">
        <w:rPr>
          <w:lang w:eastAsia="zh-CN"/>
        </w:rPr>
        <w:t xml:space="preserve"> the deadline for revealing has passed. </w:t>
      </w:r>
      <w:r w:rsidR="005D6F4B" w:rsidRPr="00AC0AC1">
        <w:rPr>
          <w:lang w:eastAsia="zh-CN"/>
        </w:rPr>
        <w:t xml:space="preserve">The third case is the second player won </w:t>
      </w:r>
      <w:r w:rsidR="005957BB" w:rsidRPr="00AC0AC1">
        <w:rPr>
          <w:lang w:eastAsia="zh-CN"/>
        </w:rPr>
        <w:t>and, in that case,</w:t>
      </w:r>
      <w:r w:rsidR="005D6F4B" w:rsidRPr="00AC0AC1">
        <w:rPr>
          <w:lang w:eastAsia="zh-CN"/>
        </w:rPr>
        <w:t xml:space="preserve"> we don’t do anything. </w:t>
      </w:r>
    </w:p>
    <w:p w14:paraId="5090D723" w14:textId="1074C227" w:rsidR="00EC4135" w:rsidRPr="00AC0AC1" w:rsidRDefault="00EC4135" w:rsidP="009F38F3">
      <w:pPr>
        <w:pStyle w:val="BodyText"/>
        <w:rPr>
          <w:lang w:eastAsia="zh-CN"/>
        </w:rPr>
      </w:pPr>
      <w:r w:rsidRPr="00AC0AC1">
        <w:rPr>
          <w:lang w:eastAsia="zh-CN"/>
        </w:rPr>
        <w:t xml:space="preserve">Now for </w:t>
      </w:r>
      <w:r w:rsidR="00FE62DA" w:rsidRPr="00AC0AC1">
        <w:rPr>
          <w:lang w:eastAsia="zh-CN"/>
        </w:rPr>
        <w:t xml:space="preserve">the second contract for player 2 the input parameters are very similar (253-261). </w:t>
      </w:r>
      <w:r w:rsidR="00705F2A" w:rsidRPr="00AC0AC1">
        <w:rPr>
          <w:lang w:eastAsia="zh-CN"/>
        </w:rPr>
        <w:t xml:space="preserve">We do not need to provide the second players public key hash because we look up our own public key hash. </w:t>
      </w:r>
      <w:r w:rsidR="00236DD6" w:rsidRPr="00AC0AC1">
        <w:rPr>
          <w:lang w:eastAsia="zh-CN"/>
        </w:rPr>
        <w:t xml:space="preserve">Then we define the game value (266-273). </w:t>
      </w:r>
      <w:r w:rsidR="005957BB" w:rsidRPr="00AC0AC1">
        <w:rPr>
          <w:lang w:eastAsia="zh-CN"/>
        </w:rPr>
        <w:t>Next,</w:t>
      </w:r>
      <w:r w:rsidR="00A02455" w:rsidRPr="00AC0AC1">
        <w:rPr>
          <w:lang w:eastAsia="zh-CN"/>
        </w:rPr>
        <w:t xml:space="preserve"> we try to find the UTXO that contains the NFT. </w:t>
      </w:r>
      <w:r w:rsidR="002D673D" w:rsidRPr="00AC0AC1">
        <w:rPr>
          <w:lang w:eastAsia="zh-CN"/>
        </w:rPr>
        <w:t xml:space="preserve">If we find </w:t>
      </w:r>
      <w:r w:rsidR="005957BB" w:rsidRPr="00AC0AC1">
        <w:rPr>
          <w:lang w:eastAsia="zh-CN"/>
        </w:rPr>
        <w:t>it,</w:t>
      </w:r>
      <w:r w:rsidR="002D673D" w:rsidRPr="00AC0AC1">
        <w:rPr>
          <w:lang w:eastAsia="zh-CN"/>
        </w:rPr>
        <w:t xml:space="preserve"> we </w:t>
      </w:r>
      <w:r w:rsidR="00E259EF" w:rsidRPr="00AC0AC1">
        <w:rPr>
          <w:lang w:eastAsia="zh-CN"/>
        </w:rPr>
        <w:t>continue by defining</w:t>
      </w:r>
      <w:r w:rsidR="002D673D" w:rsidRPr="00AC0AC1">
        <w:rPr>
          <w:lang w:eastAsia="zh-CN"/>
        </w:rPr>
        <w:t xml:space="preserve"> several parameters</w:t>
      </w:r>
      <w:r w:rsidR="008D51C9" w:rsidRPr="00AC0AC1">
        <w:rPr>
          <w:lang w:eastAsia="zh-CN"/>
        </w:rPr>
        <w:t xml:space="preserve"> (280-287)</w:t>
      </w:r>
      <w:r w:rsidR="002D673D" w:rsidRPr="00AC0AC1">
        <w:rPr>
          <w:lang w:eastAsia="zh-CN"/>
        </w:rPr>
        <w:t xml:space="preserve">. </w:t>
      </w:r>
      <w:r w:rsidR="00FD7CE9" w:rsidRPr="00AC0AC1">
        <w:rPr>
          <w:lang w:eastAsia="zh-CN"/>
        </w:rPr>
        <w:t xml:space="preserve">We define the </w:t>
      </w:r>
      <w:r w:rsidR="005957BB" w:rsidRPr="00AC0AC1">
        <w:rPr>
          <w:lang w:eastAsia="zh-CN"/>
        </w:rPr>
        <w:t>token;</w:t>
      </w:r>
      <w:r w:rsidR="00FD7CE9" w:rsidRPr="00AC0AC1">
        <w:rPr>
          <w:lang w:eastAsia="zh-CN"/>
        </w:rPr>
        <w:t xml:space="preserve"> </w:t>
      </w:r>
      <w:r w:rsidR="00FD7CE9" w:rsidRPr="00AC0AC1">
        <w:rPr>
          <w:i/>
          <w:lang w:eastAsia="zh-CN"/>
        </w:rPr>
        <w:t xml:space="preserve">v </w:t>
      </w:r>
      <w:r w:rsidR="00FD7CE9" w:rsidRPr="00AC0AC1">
        <w:rPr>
          <w:lang w:eastAsia="zh-CN"/>
        </w:rPr>
        <w:t>represents the output which is twice the stake and the NFT</w:t>
      </w:r>
      <w:r w:rsidR="002C3FB9" w:rsidRPr="00AC0AC1">
        <w:rPr>
          <w:lang w:eastAsia="zh-CN"/>
        </w:rPr>
        <w:t xml:space="preserve"> and</w:t>
      </w:r>
      <w:r w:rsidR="00FD7CE9" w:rsidRPr="00AC0AC1">
        <w:rPr>
          <w:lang w:eastAsia="zh-CN"/>
        </w:rPr>
        <w:t xml:space="preserve"> </w:t>
      </w:r>
      <w:r w:rsidR="00D170EA" w:rsidRPr="00AC0AC1">
        <w:rPr>
          <w:i/>
          <w:lang w:eastAsia="zh-CN"/>
        </w:rPr>
        <w:t>c</w:t>
      </w:r>
      <w:r w:rsidR="0062624C" w:rsidRPr="00AC0AC1">
        <w:rPr>
          <w:lang w:eastAsia="zh-CN"/>
        </w:rPr>
        <w:t xml:space="preserve"> is our choice. For the transaction we put the constraints </w:t>
      </w:r>
      <w:r w:rsidR="00AB2C6F" w:rsidRPr="00AC0AC1">
        <w:rPr>
          <w:lang w:eastAsia="zh-CN"/>
        </w:rPr>
        <w:t>that we must spend the existing UTXO with the redeemer Play</w:t>
      </w:r>
      <w:r w:rsidR="00E34EBB" w:rsidRPr="00AC0AC1">
        <w:rPr>
          <w:lang w:eastAsia="zh-CN"/>
        </w:rPr>
        <w:t xml:space="preserve"> that holds our choice</w:t>
      </w:r>
      <w:r w:rsidR="00DF79CF" w:rsidRPr="00AC0AC1">
        <w:rPr>
          <w:lang w:eastAsia="zh-CN"/>
        </w:rPr>
        <w:t>.</w:t>
      </w:r>
      <w:r w:rsidR="00AB2C6F" w:rsidRPr="00AC0AC1">
        <w:rPr>
          <w:lang w:eastAsia="zh-CN"/>
        </w:rPr>
        <w:t xml:space="preserve"> </w:t>
      </w:r>
      <w:r w:rsidR="00DF79CF" w:rsidRPr="00AC0AC1">
        <w:rPr>
          <w:lang w:eastAsia="zh-CN"/>
        </w:rPr>
        <w:t>T</w:t>
      </w:r>
      <w:r w:rsidR="00A81132" w:rsidRPr="00AC0AC1">
        <w:rPr>
          <w:lang w:eastAsia="zh-CN"/>
        </w:rPr>
        <w:t>hen we create a n</w:t>
      </w:r>
      <w:r w:rsidR="005F08A2" w:rsidRPr="00AC0AC1">
        <w:rPr>
          <w:lang w:eastAsia="zh-CN"/>
        </w:rPr>
        <w:t xml:space="preserve">ew UTXO with the updated datum and we must </w:t>
      </w:r>
      <w:r w:rsidR="005F08A2" w:rsidRPr="00AC0AC1">
        <w:rPr>
          <w:lang w:eastAsia="zh-CN"/>
        </w:rPr>
        <w:lastRenderedPageBreak/>
        <w:t xml:space="preserve">do this before the deadline passes. </w:t>
      </w:r>
      <w:r w:rsidR="00723C67" w:rsidRPr="00AC0AC1">
        <w:rPr>
          <w:lang w:eastAsia="zh-CN"/>
        </w:rPr>
        <w:t>For the lookups we provide the UTXO</w:t>
      </w:r>
      <w:r w:rsidR="003C091E" w:rsidRPr="00AC0AC1">
        <w:rPr>
          <w:lang w:eastAsia="zh-CN"/>
        </w:rPr>
        <w:t>. B</w:t>
      </w:r>
      <w:r w:rsidR="00723C67" w:rsidRPr="00AC0AC1">
        <w:rPr>
          <w:lang w:eastAsia="zh-CN"/>
        </w:rPr>
        <w:t xml:space="preserve">ecause we are </w:t>
      </w:r>
      <w:r w:rsidR="0083793D" w:rsidRPr="00AC0AC1">
        <w:rPr>
          <w:lang w:eastAsia="zh-CN"/>
        </w:rPr>
        <w:t>consuming</w:t>
      </w:r>
      <w:r w:rsidR="00723C67" w:rsidRPr="00AC0AC1">
        <w:rPr>
          <w:lang w:eastAsia="zh-CN"/>
        </w:rPr>
        <w:t xml:space="preserve"> the script </w:t>
      </w:r>
      <w:r w:rsidR="005957BB" w:rsidRPr="00AC0AC1">
        <w:rPr>
          <w:lang w:eastAsia="zh-CN"/>
        </w:rPr>
        <w:t>output,</w:t>
      </w:r>
      <w:r w:rsidR="00723C67" w:rsidRPr="00AC0AC1">
        <w:rPr>
          <w:lang w:eastAsia="zh-CN"/>
        </w:rPr>
        <w:t xml:space="preserve"> we need the validator and because we are also </w:t>
      </w:r>
      <w:r w:rsidR="005957BB" w:rsidRPr="00AC0AC1">
        <w:rPr>
          <w:lang w:eastAsia="zh-CN"/>
        </w:rPr>
        <w:t>producing,</w:t>
      </w:r>
      <w:r w:rsidR="00723C67" w:rsidRPr="00AC0AC1">
        <w:rPr>
          <w:lang w:eastAsia="zh-CN"/>
        </w:rPr>
        <w:t xml:space="preserve"> we need the script instance.</w:t>
      </w:r>
      <w:r w:rsidR="00275CE4" w:rsidRPr="00AC0AC1">
        <w:rPr>
          <w:lang w:eastAsia="zh-CN"/>
        </w:rPr>
        <w:t xml:space="preserve"> After we defined our parameters we submit the transaction, wait for confirmation and log a message. </w:t>
      </w:r>
      <w:r w:rsidR="002E25BB" w:rsidRPr="00AC0AC1">
        <w:rPr>
          <w:lang w:eastAsia="zh-CN"/>
        </w:rPr>
        <w:t xml:space="preserve">Then we wait until the reveal deadline has passed so the first player can make his move. </w:t>
      </w:r>
      <w:r w:rsidR="005957BB" w:rsidRPr="00AC0AC1">
        <w:rPr>
          <w:lang w:eastAsia="zh-CN"/>
        </w:rPr>
        <w:t>Next,</w:t>
      </w:r>
      <w:r w:rsidR="007A1BE7" w:rsidRPr="00AC0AC1">
        <w:rPr>
          <w:lang w:eastAsia="zh-CN"/>
        </w:rPr>
        <w:t xml:space="preserve"> we try again to find the UTXO which could be now a different one. </w:t>
      </w:r>
      <w:r w:rsidR="007F2F37" w:rsidRPr="00AC0AC1">
        <w:rPr>
          <w:lang w:eastAsia="zh-CN"/>
        </w:rPr>
        <w:t xml:space="preserve">If we do not find it the first player made his reveal and had won, so we do nothing. If we do find it we </w:t>
      </w:r>
      <w:r w:rsidR="001350F6" w:rsidRPr="00AC0AC1">
        <w:rPr>
          <w:lang w:eastAsia="zh-CN"/>
        </w:rPr>
        <w:t xml:space="preserve">must spend the UTXO that we have found, we must do this after the deadline has passed and return the NFT to the first player. Because every UTXO has to contain some ADA we must add some ADA when returning the NFT. </w:t>
      </w:r>
      <w:r w:rsidR="00B22812" w:rsidRPr="00AC0AC1">
        <w:rPr>
          <w:lang w:eastAsia="zh-CN"/>
        </w:rPr>
        <w:t>Then we submit the transaction and log that the 2</w:t>
      </w:r>
      <w:r w:rsidR="00B22812" w:rsidRPr="00AC0AC1">
        <w:rPr>
          <w:vertAlign w:val="superscript"/>
          <w:lang w:eastAsia="zh-CN"/>
        </w:rPr>
        <w:t>nd</w:t>
      </w:r>
      <w:r w:rsidR="00B22812" w:rsidRPr="00AC0AC1">
        <w:rPr>
          <w:lang w:eastAsia="zh-CN"/>
        </w:rPr>
        <w:t xml:space="preserve"> player has won. </w:t>
      </w:r>
      <w:r w:rsidR="00310265" w:rsidRPr="00AC0AC1">
        <w:rPr>
          <w:lang w:eastAsia="zh-CN"/>
        </w:rPr>
        <w:t xml:space="preserve">In the end we define the schema and define the endpoints contract. </w:t>
      </w:r>
      <w:r w:rsidR="0044614C" w:rsidRPr="00AC0AC1">
        <w:rPr>
          <w:lang w:eastAsia="zh-CN"/>
        </w:rPr>
        <w:t xml:space="preserve">We can test this now with the emulator trace defined in the </w:t>
      </w:r>
      <w:r w:rsidR="0044614C" w:rsidRPr="00AC0AC1">
        <w:rPr>
          <w:i/>
          <w:lang w:eastAsia="zh-CN"/>
        </w:rPr>
        <w:t>TestEvenOdd.hs</w:t>
      </w:r>
      <w:r w:rsidR="0044614C" w:rsidRPr="00AC0AC1">
        <w:rPr>
          <w:lang w:eastAsia="zh-CN"/>
        </w:rPr>
        <w:t xml:space="preserve"> file. </w:t>
      </w:r>
    </w:p>
    <w:p w14:paraId="380E123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0EDD95FC"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65CF9B6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68894A0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75E9F4A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2B5BFCD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2FFB14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2640BD3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CA7F1A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71EF4CA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045C24C5"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Week07.TestEvenOdd</w:t>
      </w:r>
    </w:p>
    <w:p w14:paraId="5DFB505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w:t>
      </w:r>
    </w:p>
    <w:p w14:paraId="0D45EAF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w:t>
      </w:r>
    </w:p>
    <w:p w14:paraId="4E545CB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15751DB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902A5EA"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05A3DC1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7A3E851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4B859CE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E1FF7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7C119FF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4B32A19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TimeSlot</w:t>
      </w:r>
    </w:p>
    <w:p w14:paraId="706F10F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p>
    <w:p w14:paraId="6FEB13D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28653B2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4E9C3B5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p>
    <w:p w14:paraId="5A9D341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BE4857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68E0ECA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p>
    <w:p w14:paraId="17E405B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Week07.</w:t>
      </w:r>
      <w:r w:rsidRPr="00AC0AC1">
        <w:rPr>
          <w:rFonts w:ascii="Consolas" w:eastAsia="Times New Roman" w:hAnsi="Consolas"/>
          <w:color w:val="9C5D27"/>
          <w:sz w:val="21"/>
          <w:szCs w:val="21"/>
        </w:rPr>
        <w:t>EvenOdd</w:t>
      </w:r>
    </w:p>
    <w:p w14:paraId="21BBC35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3B412770"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32</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D92B6D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07C8CE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p>
    <w:p w14:paraId="15364200"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5D8EC9CC"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p>
    <w:p w14:paraId="49E0821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44EC2E55"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33BA5BA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w1,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p>
    <w:p w14:paraId="0F5A06C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1</w:t>
      </w:r>
    </w:p>
    <w:p w14:paraId="0BC2F19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50BAD38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p>
    <w:p w14:paraId="2A52635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5BA1DB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test' c1 c2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def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myTrace c1 c2</w:t>
      </w:r>
    </w:p>
    <w:p w14:paraId="401364F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314AC3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EmulatorConfig</w:t>
      </w:r>
    </w:p>
    <w:p w14:paraId="0B1EE5EA"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_initialChainState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fromList</w:t>
      </w:r>
    </w:p>
    <w:p w14:paraId="0570566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p>
    <w:p w14:paraId="3B66FD20" w14:textId="65F5B073"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gameTokenCurrency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gameTokenName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p>
    <w:p w14:paraId="79099A8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w2</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p>
    <w:p w14:paraId="007A081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494DBC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DC04C7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1541669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090A6D8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9C5D27"/>
          <w:sz w:val="21"/>
          <w:szCs w:val="21"/>
        </w:rPr>
        <w:t>1_000_000_000</w:t>
      </w:r>
    </w:p>
    <w:p w14:paraId="70189B5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p>
    <w:p w14:paraId="7B0D88B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gameTokenCurrency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5142C26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gameTokenCurrency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ff</w:t>
      </w:r>
      <w:r w:rsidRPr="00AC0AC1">
        <w:rPr>
          <w:rFonts w:ascii="Consolas" w:eastAsia="Times New Roman" w:hAnsi="Consolas"/>
          <w:color w:val="777777"/>
          <w:sz w:val="21"/>
          <w:szCs w:val="21"/>
        </w:rPr>
        <w:t>"</w:t>
      </w:r>
    </w:p>
    <w:p w14:paraId="0928AEE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78C9AFD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gameTokenName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6C6B136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gameTokenName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STATE TOKEN</w:t>
      </w:r>
      <w:r w:rsidRPr="00AC0AC1">
        <w:rPr>
          <w:rFonts w:ascii="Consolas" w:eastAsia="Times New Roman" w:hAnsi="Consolas"/>
          <w:color w:val="777777"/>
          <w:sz w:val="21"/>
          <w:szCs w:val="21"/>
        </w:rPr>
        <w:t>"</w:t>
      </w:r>
    </w:p>
    <w:p w14:paraId="62D564C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p>
    <w:p w14:paraId="2F89512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1FB645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myTrace c1 c2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FEF4A6E" w14:textId="77777777" w:rsidR="00312FFE"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first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44449C5" w14:textId="713C8D6B" w:rsidR="00BD6EBC" w:rsidRPr="00AC0AC1" w:rsidRDefault="00312FFE"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6EBC" w:rsidRPr="00AC0AC1">
        <w:rPr>
          <w:rFonts w:ascii="Consolas" w:eastAsia="Times New Roman" w:hAnsi="Consolas"/>
          <w:color w:val="777777"/>
          <w:sz w:val="21"/>
          <w:szCs w:val="21"/>
        </w:rPr>
        <w:t>"</w:t>
      </w:r>
      <w:r w:rsidR="00BD6EBC" w:rsidRPr="00AC0AC1">
        <w:rPr>
          <w:rFonts w:ascii="Consolas" w:eastAsia="Times New Roman" w:hAnsi="Consolas"/>
          <w:color w:val="448C27"/>
          <w:sz w:val="21"/>
          <w:szCs w:val="21"/>
        </w:rPr>
        <w:t xml:space="preserve">, second move: </w:t>
      </w:r>
      <w:r w:rsidR="00BD6EBC" w:rsidRPr="00AC0AC1">
        <w:rPr>
          <w:rFonts w:ascii="Consolas" w:eastAsia="Times New Roman" w:hAnsi="Consolas"/>
          <w:color w:val="777777"/>
          <w:sz w:val="21"/>
          <w:szCs w:val="21"/>
        </w:rPr>
        <w:t>"</w:t>
      </w:r>
      <w:r w:rsidR="00BD6EBC" w:rsidRPr="00AC0AC1">
        <w:rPr>
          <w:rFonts w:ascii="Consolas" w:eastAsia="Times New Roman" w:hAnsi="Consolas"/>
          <w:color w:val="333333"/>
          <w:sz w:val="21"/>
          <w:szCs w:val="21"/>
        </w:rPr>
        <w:t xml:space="preserve"> </w:t>
      </w:r>
      <w:r w:rsidR="00BD6EBC" w:rsidRPr="00AC0AC1">
        <w:rPr>
          <w:rFonts w:ascii="Consolas" w:eastAsia="Times New Roman" w:hAnsi="Consolas"/>
          <w:color w:val="777777"/>
          <w:sz w:val="21"/>
          <w:szCs w:val="21"/>
        </w:rPr>
        <w:t>++</w:t>
      </w:r>
      <w:r w:rsidR="00BD6EBC" w:rsidRPr="00AC0AC1">
        <w:rPr>
          <w:rFonts w:ascii="Consolas" w:eastAsia="Times New Roman" w:hAnsi="Consolas"/>
          <w:color w:val="333333"/>
          <w:sz w:val="21"/>
          <w:szCs w:val="21"/>
        </w:rPr>
        <w:t xml:space="preserve"> show c2</w:t>
      </w:r>
    </w:p>
    <w:p w14:paraId="2ACEFC4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p>
    <w:p w14:paraId="61B2323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endpoints</w:t>
      </w:r>
    </w:p>
    <w:p w14:paraId="0C3C9DA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w2 endpoints</w:t>
      </w:r>
    </w:p>
    <w:p w14:paraId="0C78E25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148EFE5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pkh1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w1</w:t>
      </w:r>
    </w:p>
    <w:p w14:paraId="4CBF287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pkh2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w2</w:t>
      </w:r>
    </w:p>
    <w:p w14:paraId="5C7F47AC"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stake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100_000_000</w:t>
      </w:r>
    </w:p>
    <w:p w14:paraId="19ED7C6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deadline1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slotToBeginPOSIXTime def </w:t>
      </w:r>
      <w:r w:rsidRPr="00AC0AC1">
        <w:rPr>
          <w:rFonts w:ascii="Consolas" w:eastAsia="Times New Roman" w:hAnsi="Consolas"/>
          <w:color w:val="9C5D27"/>
          <w:sz w:val="21"/>
          <w:szCs w:val="21"/>
        </w:rPr>
        <w:t>5</w:t>
      </w:r>
    </w:p>
    <w:p w14:paraId="46CA835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deadline2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slotToBeginPOSIXTime def </w:t>
      </w:r>
      <w:r w:rsidRPr="00AC0AC1">
        <w:rPr>
          <w:rFonts w:ascii="Consolas" w:eastAsia="Times New Roman" w:hAnsi="Consolas"/>
          <w:color w:val="9C5D27"/>
          <w:sz w:val="21"/>
          <w:szCs w:val="21"/>
        </w:rPr>
        <w:t>10</w:t>
      </w:r>
    </w:p>
    <w:p w14:paraId="621D671C"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p>
    <w:p w14:paraId="1D099A7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75</w:t>
      </w:r>
      <w:r w:rsidRPr="00AC0AC1">
        <w:rPr>
          <w:rFonts w:ascii="Consolas" w:eastAsia="Times New Roman" w:hAnsi="Consolas"/>
          <w:color w:val="333333"/>
          <w:sz w:val="21"/>
          <w:szCs w:val="21"/>
        </w:rPr>
        <w:t xml:space="preserve">          fp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p>
    <w:p w14:paraId="1477229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pkh2</w:t>
      </w:r>
    </w:p>
    <w:p w14:paraId="3976DB84"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stake</w:t>
      </w:r>
    </w:p>
    <w:p w14:paraId="1FD0169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deadline1</w:t>
      </w:r>
    </w:p>
    <w:p w14:paraId="0CFE9AA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deadline2</w:t>
      </w:r>
    </w:p>
    <w:p w14:paraId="1E80F588"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fpNonce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SECRETNONCE</w:t>
      </w:r>
      <w:r w:rsidRPr="00AC0AC1">
        <w:rPr>
          <w:rFonts w:ascii="Consolas" w:eastAsia="Times New Roman" w:hAnsi="Consolas"/>
          <w:color w:val="777777"/>
          <w:sz w:val="21"/>
          <w:szCs w:val="21"/>
        </w:rPr>
        <w:t>"</w:t>
      </w:r>
    </w:p>
    <w:p w14:paraId="5458209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gameTokenCurrency</w:t>
      </w:r>
    </w:p>
    <w:p w14:paraId="53E75E47"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gameTokenName</w:t>
      </w:r>
    </w:p>
    <w:p w14:paraId="6E18BBA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c1</w:t>
      </w:r>
    </w:p>
    <w:p w14:paraId="45E5060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E24680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SecondParams</w:t>
      </w:r>
    </w:p>
    <w:p w14:paraId="55B86EB9"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pkh1</w:t>
      </w:r>
    </w:p>
    <w:p w14:paraId="1F7C8B72"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stake</w:t>
      </w:r>
    </w:p>
    <w:p w14:paraId="07FE5EE6"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deadline1</w:t>
      </w:r>
    </w:p>
    <w:p w14:paraId="448B3FCC"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deadline2</w:t>
      </w:r>
    </w:p>
    <w:p w14:paraId="2D1B4F53"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gameTokenCurrency</w:t>
      </w:r>
    </w:p>
    <w:p w14:paraId="0BBEF14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gameTokenName</w:t>
      </w:r>
    </w:p>
    <w:p w14:paraId="373C021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c2</w:t>
      </w:r>
    </w:p>
    <w:p w14:paraId="142A2F5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167BCEE"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p>
    <w:p w14:paraId="73C7CE80"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fp</w:t>
      </w:r>
    </w:p>
    <w:p w14:paraId="5349EEBF"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p>
    <w:p w14:paraId="5659051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3025AFF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30DCFB7D"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sp</w:t>
      </w:r>
    </w:p>
    <w:p w14:paraId="28A8B2F1"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p>
    <w:p w14:paraId="6AE59ACB" w14:textId="77777777" w:rsidR="00BD6EBC" w:rsidRPr="00AC0AC1" w:rsidRDefault="00BD6EBC" w:rsidP="00BD6EB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64F7C757" w14:textId="7BDEF928" w:rsidR="00BC4CB4" w:rsidRPr="00AC0AC1" w:rsidRDefault="00BC4CB4" w:rsidP="00497C3A">
      <w:pPr>
        <w:pStyle w:val="BodyText"/>
        <w:spacing w:before="0" w:after="0"/>
        <w:rPr>
          <w:lang w:eastAsia="zh-CN"/>
        </w:rPr>
      </w:pPr>
    </w:p>
    <w:p w14:paraId="00035E5A" w14:textId="171BD6A9" w:rsidR="00BD6EBC" w:rsidRPr="00AC0AC1" w:rsidRDefault="00D73E8D" w:rsidP="00D73E8D">
      <w:pPr>
        <w:pStyle w:val="BodyText"/>
        <w:spacing w:before="0" w:after="0"/>
        <w:rPr>
          <w:lang w:eastAsia="zh-CN"/>
        </w:rPr>
      </w:pPr>
      <w:r w:rsidRPr="00AC0AC1">
        <w:rPr>
          <w:lang w:eastAsia="zh-CN"/>
        </w:rPr>
        <w:t xml:space="preserve">The idea is that you can test our code for all possible choices. </w:t>
      </w:r>
      <w:r w:rsidR="005957BB" w:rsidRPr="00AC0AC1">
        <w:rPr>
          <w:lang w:eastAsia="zh-CN"/>
        </w:rPr>
        <w:t>So,</w:t>
      </w:r>
      <w:r w:rsidRPr="00AC0AC1">
        <w:rPr>
          <w:lang w:eastAsia="zh-CN"/>
        </w:rPr>
        <w:t xml:space="preserve"> we define our </w:t>
      </w:r>
      <w:r w:rsidRPr="00AC0AC1">
        <w:rPr>
          <w:i/>
          <w:lang w:eastAsia="zh-CN"/>
        </w:rPr>
        <w:t>test</w:t>
      </w:r>
      <w:r w:rsidRPr="00AC0AC1">
        <w:rPr>
          <w:lang w:eastAsia="zh-CN"/>
        </w:rPr>
        <w:t xml:space="preserve"> IO action </w:t>
      </w:r>
      <w:r w:rsidR="00CD6760" w:rsidRPr="00AC0AC1">
        <w:rPr>
          <w:lang w:eastAsia="zh-CN"/>
        </w:rPr>
        <w:t>such</w:t>
      </w:r>
      <w:r w:rsidRPr="00AC0AC1">
        <w:rPr>
          <w:lang w:eastAsia="zh-CN"/>
        </w:rPr>
        <w:t xml:space="preserve"> that all possible game choices are covered</w:t>
      </w:r>
      <w:r w:rsidR="00EC433B" w:rsidRPr="00AC0AC1">
        <w:rPr>
          <w:lang w:eastAsia="zh-CN"/>
        </w:rPr>
        <w:t xml:space="preserve"> (32-37)</w:t>
      </w:r>
      <w:r w:rsidRPr="00AC0AC1">
        <w:rPr>
          <w:lang w:eastAsia="zh-CN"/>
        </w:rPr>
        <w:t xml:space="preserve">. </w:t>
      </w:r>
      <w:r w:rsidR="00925009" w:rsidRPr="00AC0AC1">
        <w:rPr>
          <w:lang w:eastAsia="zh-CN"/>
        </w:rPr>
        <w:t xml:space="preserve">We define the two </w:t>
      </w:r>
      <w:r w:rsidR="003C6C76" w:rsidRPr="00AC0AC1">
        <w:rPr>
          <w:lang w:eastAsia="zh-CN"/>
        </w:rPr>
        <w:t>wallets</w:t>
      </w:r>
      <w:r w:rsidR="00925009" w:rsidRPr="00AC0AC1">
        <w:rPr>
          <w:lang w:eastAsia="zh-CN"/>
        </w:rPr>
        <w:t xml:space="preserve"> (39-41). </w:t>
      </w:r>
      <w:r w:rsidR="0078100B" w:rsidRPr="00AC0AC1">
        <w:rPr>
          <w:lang w:eastAsia="zh-CN"/>
        </w:rPr>
        <w:t xml:space="preserve">The </w:t>
      </w:r>
      <w:r w:rsidR="0078100B" w:rsidRPr="00AC0AC1">
        <w:rPr>
          <w:i/>
          <w:lang w:eastAsia="zh-CN"/>
        </w:rPr>
        <w:t>test’</w:t>
      </w:r>
      <w:r w:rsidR="0078100B" w:rsidRPr="00AC0AC1">
        <w:rPr>
          <w:lang w:eastAsia="zh-CN"/>
        </w:rPr>
        <w:t xml:space="preserve"> function takes in 2 choices and runs the emulator trace where it assigns 1000 ADA to both </w:t>
      </w:r>
      <w:r w:rsidR="003C6C76" w:rsidRPr="00AC0AC1">
        <w:rPr>
          <w:lang w:eastAsia="zh-CN"/>
        </w:rPr>
        <w:t>wallets</w:t>
      </w:r>
      <w:r w:rsidR="0078100B" w:rsidRPr="00AC0AC1">
        <w:rPr>
          <w:lang w:eastAsia="zh-CN"/>
        </w:rPr>
        <w:t xml:space="preserve"> and the token to wallet 1 (43-54).</w:t>
      </w:r>
      <w:r w:rsidR="00F57BF5">
        <w:rPr>
          <w:lang w:eastAsia="zh-CN"/>
        </w:rPr>
        <w:t xml:space="preserve"> </w:t>
      </w:r>
      <w:r w:rsidR="005957BB">
        <w:rPr>
          <w:lang w:eastAsia="zh-CN"/>
        </w:rPr>
        <w:t>Of course,</w:t>
      </w:r>
      <w:r w:rsidR="00FC6DBE" w:rsidRPr="00AC0AC1">
        <w:rPr>
          <w:lang w:eastAsia="zh-CN"/>
        </w:rPr>
        <w:t xml:space="preserve"> </w:t>
      </w:r>
      <w:r w:rsidR="00F57BF5">
        <w:rPr>
          <w:lang w:eastAsia="zh-CN"/>
        </w:rPr>
        <w:t xml:space="preserve">the currency symbol of the token does not correspond to a hash of a real minting script but for testing it will be fine. </w:t>
      </w:r>
      <w:r w:rsidR="00BD7BDB" w:rsidRPr="00AC0AC1">
        <w:rPr>
          <w:lang w:eastAsia="zh-CN"/>
        </w:rPr>
        <w:t xml:space="preserve">Then we define our trace that also takes as input our two choices. </w:t>
      </w:r>
      <w:r w:rsidR="006204FB" w:rsidRPr="00AC0AC1">
        <w:rPr>
          <w:lang w:eastAsia="zh-CN"/>
        </w:rPr>
        <w:t xml:space="preserve">We </w:t>
      </w:r>
      <w:r w:rsidR="00B46764" w:rsidRPr="00AC0AC1">
        <w:rPr>
          <w:lang w:eastAsia="zh-CN"/>
        </w:rPr>
        <w:t>start</w:t>
      </w:r>
      <w:r w:rsidR="006204FB" w:rsidRPr="00AC0AC1">
        <w:rPr>
          <w:lang w:eastAsia="zh-CN"/>
        </w:rPr>
        <w:t xml:space="preserve"> the contract </w:t>
      </w:r>
      <w:r w:rsidR="00B46764" w:rsidRPr="00AC0AC1">
        <w:rPr>
          <w:lang w:eastAsia="zh-CN"/>
        </w:rPr>
        <w:t xml:space="preserve">for both </w:t>
      </w:r>
      <w:r w:rsidR="003C6C76" w:rsidRPr="00AC0AC1">
        <w:rPr>
          <w:lang w:eastAsia="zh-CN"/>
        </w:rPr>
        <w:t>wallets</w:t>
      </w:r>
      <w:r w:rsidR="006204FB" w:rsidRPr="00AC0AC1">
        <w:rPr>
          <w:lang w:eastAsia="zh-CN"/>
        </w:rPr>
        <w:t xml:space="preserve"> and save the returned handle (66-67). </w:t>
      </w:r>
      <w:r w:rsidR="00B46764" w:rsidRPr="00AC0AC1">
        <w:rPr>
          <w:lang w:eastAsia="zh-CN"/>
        </w:rPr>
        <w:t>We look up the payment public key hashes and use the stake of 100 ADA. Then we define the deadlines which are a bit short</w:t>
      </w:r>
      <w:r w:rsidR="00D55560">
        <w:rPr>
          <w:lang w:eastAsia="zh-CN"/>
        </w:rPr>
        <w:t xml:space="preserve"> because on the real blockchain a block comes on average every 20 seconds </w:t>
      </w:r>
      <w:r w:rsidR="00D55560" w:rsidRPr="00AC0AC1">
        <w:rPr>
          <w:lang w:eastAsia="zh-CN"/>
        </w:rPr>
        <w:t>(72-73).</w:t>
      </w:r>
      <w:r w:rsidR="00D55560">
        <w:rPr>
          <w:lang w:eastAsia="zh-CN"/>
        </w:rPr>
        <w:t xml:space="preserve"> But</w:t>
      </w:r>
      <w:r w:rsidR="00B46764" w:rsidRPr="00AC0AC1">
        <w:rPr>
          <w:lang w:eastAsia="zh-CN"/>
        </w:rPr>
        <w:t xml:space="preserve"> </w:t>
      </w:r>
      <w:r w:rsidR="00D55560">
        <w:rPr>
          <w:lang w:eastAsia="zh-CN"/>
        </w:rPr>
        <w:t>for</w:t>
      </w:r>
      <w:r w:rsidR="00B46764" w:rsidRPr="00AC0AC1">
        <w:rPr>
          <w:lang w:eastAsia="zh-CN"/>
        </w:rPr>
        <w:t xml:space="preserve"> our example it will be fine</w:t>
      </w:r>
      <w:r w:rsidR="00D55560">
        <w:rPr>
          <w:lang w:eastAsia="zh-CN"/>
        </w:rPr>
        <w:t>.</w:t>
      </w:r>
      <w:r w:rsidR="00B46764" w:rsidRPr="00AC0AC1">
        <w:rPr>
          <w:lang w:eastAsia="zh-CN"/>
        </w:rPr>
        <w:t xml:space="preserve"> </w:t>
      </w:r>
      <w:r w:rsidR="005957BB" w:rsidRPr="00AC0AC1">
        <w:rPr>
          <w:lang w:eastAsia="zh-CN"/>
        </w:rPr>
        <w:t>Next,</w:t>
      </w:r>
      <w:r w:rsidR="0043735D" w:rsidRPr="00AC0AC1">
        <w:rPr>
          <w:lang w:eastAsia="zh-CN"/>
        </w:rPr>
        <w:t xml:space="preserve"> we define the parameters for the first and second player. </w:t>
      </w:r>
      <w:r w:rsidR="008E63A1" w:rsidRPr="00AC0AC1">
        <w:rPr>
          <w:lang w:eastAsia="zh-CN"/>
        </w:rPr>
        <w:t xml:space="preserve">Now we can call the endpoint for the first player, wait for 3 slots, call the endpoint for the second player and wait for 10 slots. </w:t>
      </w:r>
    </w:p>
    <w:p w14:paraId="5C47C8D6" w14:textId="3173BBBA" w:rsidR="001C6299" w:rsidRPr="00AC0AC1" w:rsidRDefault="004A1CBD" w:rsidP="004A1CBD">
      <w:pPr>
        <w:pStyle w:val="Heading2"/>
        <w:rPr>
          <w:lang w:val="en-US"/>
        </w:rPr>
      </w:pPr>
      <w:bookmarkStart w:id="88" w:name="_Toc102838252"/>
      <w:r w:rsidRPr="00AC0AC1">
        <w:rPr>
          <w:lang w:val="en-US"/>
        </w:rPr>
        <w:lastRenderedPageBreak/>
        <w:t>State Machines</w:t>
      </w:r>
      <w:bookmarkEnd w:id="88"/>
    </w:p>
    <w:p w14:paraId="3FF59946" w14:textId="24DBF573" w:rsidR="004A1CBD" w:rsidRPr="00AC0AC1" w:rsidRDefault="00BE163A" w:rsidP="00D73E8D">
      <w:pPr>
        <w:pStyle w:val="BodyText"/>
        <w:spacing w:before="0" w:after="0"/>
        <w:rPr>
          <w:lang w:eastAsia="zh-CN"/>
        </w:rPr>
      </w:pPr>
      <w:r w:rsidRPr="00AC0AC1">
        <w:rPr>
          <w:lang w:eastAsia="zh-CN"/>
        </w:rPr>
        <w:t>A state machine</w:t>
      </w:r>
      <w:r w:rsidR="00E81F3E" w:rsidRPr="00AC0AC1">
        <w:rPr>
          <w:lang w:eastAsia="zh-CN"/>
        </w:rPr>
        <w:t xml:space="preserve"> (SM)</w:t>
      </w:r>
      <w:r w:rsidRPr="00AC0AC1">
        <w:rPr>
          <w:lang w:eastAsia="zh-CN"/>
        </w:rPr>
        <w:t xml:space="preserve"> is a system that starts in one state and normally there are available transitions to other states. </w:t>
      </w:r>
      <w:r w:rsidR="00AA7D7C" w:rsidRPr="00AC0AC1">
        <w:rPr>
          <w:lang w:eastAsia="zh-CN"/>
        </w:rPr>
        <w:t xml:space="preserve">And there can be also final states from which there are no transitions left. </w:t>
      </w:r>
      <w:r w:rsidR="00DA3248" w:rsidRPr="00AC0AC1">
        <w:rPr>
          <w:lang w:eastAsia="zh-CN"/>
        </w:rPr>
        <w:t>For our game we can also draw a state diagram where all the nodes represent a state and all the arrows represent transitions</w:t>
      </w:r>
      <w:r w:rsidR="003D066E" w:rsidRPr="00AC0AC1">
        <w:rPr>
          <w:lang w:eastAsia="zh-CN"/>
        </w:rPr>
        <w:t xml:space="preserve"> (</w:t>
      </w:r>
      <w:r w:rsidR="003D066E" w:rsidRPr="00AC0AC1">
        <w:rPr>
          <w:lang w:eastAsia="zh-CN"/>
        </w:rPr>
        <w:fldChar w:fldCharType="begin"/>
      </w:r>
      <w:r w:rsidR="003D066E" w:rsidRPr="00AC0AC1">
        <w:rPr>
          <w:lang w:eastAsia="zh-CN"/>
        </w:rPr>
        <w:instrText xml:space="preserve"> REF _Ref98319497 \h </w:instrText>
      </w:r>
      <w:r w:rsidR="003D066E" w:rsidRPr="00AC0AC1">
        <w:rPr>
          <w:lang w:eastAsia="zh-CN"/>
        </w:rPr>
      </w:r>
      <w:r w:rsidR="003D066E" w:rsidRPr="00AC0AC1">
        <w:rPr>
          <w:lang w:eastAsia="zh-CN"/>
        </w:rPr>
        <w:fldChar w:fldCharType="separate"/>
      </w:r>
      <w:r w:rsidR="000A2D3C" w:rsidRPr="00AC0AC1">
        <w:t xml:space="preserve">Figure </w:t>
      </w:r>
      <w:r w:rsidR="000A2D3C">
        <w:rPr>
          <w:noProof/>
        </w:rPr>
        <w:t>30</w:t>
      </w:r>
      <w:r w:rsidR="003D066E" w:rsidRPr="00AC0AC1">
        <w:rPr>
          <w:lang w:eastAsia="zh-CN"/>
        </w:rPr>
        <w:fldChar w:fldCharType="end"/>
      </w:r>
      <w:r w:rsidR="003D066E" w:rsidRPr="00AC0AC1">
        <w:rPr>
          <w:lang w:eastAsia="zh-CN"/>
        </w:rPr>
        <w:t>)</w:t>
      </w:r>
      <w:r w:rsidR="00DA3248" w:rsidRPr="00AC0AC1">
        <w:rPr>
          <w:lang w:eastAsia="zh-CN"/>
        </w:rPr>
        <w:t xml:space="preserve">. </w:t>
      </w:r>
      <w:r w:rsidR="007C5D47" w:rsidRPr="00AC0AC1">
        <w:rPr>
          <w:lang w:eastAsia="zh-CN"/>
        </w:rPr>
        <w:t xml:space="preserve">In the blockchain the states will be represented by UTXO sitting at the state machine script address. The state of the state machine will be the datum of the UTXO and a transition is represented by a transaction. There is special support in the Plutus libraries to implement such state machines which makes our code shorter compared to the case without using SM. The module </w:t>
      </w:r>
      <w:r w:rsidR="007C5D47" w:rsidRPr="00AC0AC1">
        <w:rPr>
          <w:i/>
          <w:lang w:eastAsia="zh-CN"/>
        </w:rPr>
        <w:t>Plutus.Contract.StateMachine</w:t>
      </w:r>
      <w:r w:rsidR="007C5D47" w:rsidRPr="00AC0AC1">
        <w:rPr>
          <w:lang w:eastAsia="zh-CN"/>
        </w:rPr>
        <w:t xml:space="preserve"> contains all the code for using SM. Let’s first look at the definition of a </w:t>
      </w:r>
      <w:r w:rsidR="007C5D47" w:rsidRPr="00AC0AC1">
        <w:rPr>
          <w:i/>
          <w:lang w:eastAsia="zh-CN"/>
        </w:rPr>
        <w:t>StateMachine</w:t>
      </w:r>
      <w:r w:rsidR="007C5D47" w:rsidRPr="00AC0AC1">
        <w:rPr>
          <w:lang w:eastAsia="zh-CN"/>
        </w:rPr>
        <w:t xml:space="preserve"> type (</w:t>
      </w:r>
      <w:r w:rsidR="007C5D47" w:rsidRPr="00AC0AC1">
        <w:rPr>
          <w:lang w:eastAsia="zh-CN"/>
        </w:rPr>
        <w:fldChar w:fldCharType="begin"/>
      </w:r>
      <w:r w:rsidR="007C5D47" w:rsidRPr="00AC0AC1">
        <w:rPr>
          <w:lang w:eastAsia="zh-CN"/>
        </w:rPr>
        <w:instrText xml:space="preserve"> REF _Ref98320328 \h </w:instrText>
      </w:r>
      <w:r w:rsidR="007C5D47" w:rsidRPr="00AC0AC1">
        <w:rPr>
          <w:lang w:eastAsia="zh-CN"/>
        </w:rPr>
      </w:r>
      <w:r w:rsidR="007C5D47" w:rsidRPr="00AC0AC1">
        <w:rPr>
          <w:lang w:eastAsia="zh-CN"/>
        </w:rPr>
        <w:fldChar w:fldCharType="separate"/>
      </w:r>
      <w:r w:rsidR="000A2D3C" w:rsidRPr="00AC0AC1">
        <w:t xml:space="preserve">Figure </w:t>
      </w:r>
      <w:r w:rsidR="000A2D3C">
        <w:rPr>
          <w:noProof/>
        </w:rPr>
        <w:t>32</w:t>
      </w:r>
      <w:r w:rsidR="007C5D47" w:rsidRPr="00AC0AC1">
        <w:rPr>
          <w:lang w:eastAsia="zh-CN"/>
        </w:rPr>
        <w:fldChar w:fldCharType="end"/>
      </w:r>
      <w:r w:rsidR="007C5D47" w:rsidRPr="00AC0AC1">
        <w:rPr>
          <w:lang w:eastAsia="zh-CN"/>
        </w:rPr>
        <w:t>).</w:t>
      </w:r>
    </w:p>
    <w:p w14:paraId="00ECC283" w14:textId="77777777" w:rsidR="00DA3248" w:rsidRPr="00AC0AC1" w:rsidRDefault="00DA3248" w:rsidP="00DA3248">
      <w:pPr>
        <w:pStyle w:val="BodyText"/>
        <w:keepNext/>
        <w:spacing w:before="0" w:after="0"/>
      </w:pPr>
      <w:r w:rsidRPr="00AC0AC1">
        <w:rPr>
          <w:noProof/>
        </w:rPr>
        <w:drawing>
          <wp:inline distT="0" distB="0" distL="0" distR="0" wp14:anchorId="6FA813C5" wp14:editId="6416D606">
            <wp:extent cx="5943600" cy="3346397"/>
            <wp:effectExtent l="0" t="0" r="0" b="6985"/>
            <wp:docPr id="28" name="Picture 28" descr="\\vmware-host\Shared Folders\shared\Pictures\Lecture 7\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7\sta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6397"/>
                    </a:xfrm>
                    <a:prstGeom prst="rect">
                      <a:avLst/>
                    </a:prstGeom>
                    <a:noFill/>
                    <a:ln>
                      <a:noFill/>
                    </a:ln>
                  </pic:spPr>
                </pic:pic>
              </a:graphicData>
            </a:graphic>
          </wp:inline>
        </w:drawing>
      </w:r>
    </w:p>
    <w:p w14:paraId="1C373F7C" w14:textId="5CEE3757" w:rsidR="00DA3248" w:rsidRPr="00AC0AC1" w:rsidRDefault="00DA3248" w:rsidP="00DA3248">
      <w:pPr>
        <w:pStyle w:val="Caption"/>
        <w:spacing w:before="0"/>
        <w:rPr>
          <w:lang w:val="en-US"/>
        </w:rPr>
      </w:pPr>
      <w:bookmarkStart w:id="89" w:name="_Ref98319497"/>
      <w:bookmarkStart w:id="90" w:name="_Toc10283836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30</w:t>
      </w:r>
      <w:r w:rsidRPr="00AC0AC1">
        <w:rPr>
          <w:lang w:val="en-US"/>
        </w:rPr>
        <w:fldChar w:fldCharType="end"/>
      </w:r>
      <w:bookmarkEnd w:id="89"/>
      <w:r w:rsidRPr="00AC0AC1">
        <w:rPr>
          <w:lang w:val="en-US"/>
        </w:rPr>
        <w:t xml:space="preserve"> - Game state diagram</w:t>
      </w:r>
      <w:bookmarkEnd w:id="90"/>
    </w:p>
    <w:p w14:paraId="0BBE291B" w14:textId="5B3B01C0" w:rsidR="00DA3248" w:rsidRPr="00AC0AC1" w:rsidRDefault="00574933" w:rsidP="00D73E8D">
      <w:pPr>
        <w:pStyle w:val="BodyText"/>
        <w:spacing w:before="0" w:after="0"/>
        <w:rPr>
          <w:lang w:eastAsia="zh-CN"/>
        </w:rPr>
      </w:pPr>
      <w:r w:rsidRPr="00AC0AC1">
        <w:rPr>
          <w:lang w:eastAsia="zh-CN"/>
        </w:rPr>
        <w:t xml:space="preserve">It takes two </w:t>
      </w:r>
      <w:r w:rsidR="0083793D" w:rsidRPr="00AC0AC1">
        <w:rPr>
          <w:lang w:eastAsia="zh-CN"/>
        </w:rPr>
        <w:t>parameters</w:t>
      </w:r>
      <w:r w:rsidR="006A5981" w:rsidRPr="00AC0AC1">
        <w:rPr>
          <w:lang w:eastAsia="zh-CN"/>
        </w:rPr>
        <w:t xml:space="preserve"> that are state and input which correspond to datum and redeemer. </w:t>
      </w:r>
      <w:r w:rsidR="00023E14" w:rsidRPr="00AC0AC1">
        <w:rPr>
          <w:lang w:eastAsia="zh-CN"/>
        </w:rPr>
        <w:t xml:space="preserve">It is a record type with four fields. </w:t>
      </w:r>
      <w:r w:rsidR="002D410D" w:rsidRPr="00AC0AC1">
        <w:rPr>
          <w:lang w:eastAsia="zh-CN"/>
        </w:rPr>
        <w:t xml:space="preserve">The </w:t>
      </w:r>
      <w:r w:rsidR="002D410D" w:rsidRPr="00AC0AC1">
        <w:rPr>
          <w:i/>
          <w:lang w:eastAsia="zh-CN"/>
        </w:rPr>
        <w:t>smTransition</w:t>
      </w:r>
      <w:r w:rsidR="002D410D" w:rsidRPr="00AC0AC1">
        <w:rPr>
          <w:lang w:eastAsia="zh-CN"/>
        </w:rPr>
        <w:t xml:space="preserve"> </w:t>
      </w:r>
      <w:r w:rsidR="00C6102A" w:rsidRPr="00AC0AC1">
        <w:rPr>
          <w:lang w:eastAsia="zh-CN"/>
        </w:rPr>
        <w:t>function</w:t>
      </w:r>
      <w:r w:rsidR="002D410D" w:rsidRPr="00AC0AC1">
        <w:rPr>
          <w:lang w:eastAsia="zh-CN"/>
        </w:rPr>
        <w:t xml:space="preserve"> defines from which state using which transition you can define another state. </w:t>
      </w:r>
      <w:r w:rsidR="00B80FE3" w:rsidRPr="00AC0AC1">
        <w:rPr>
          <w:lang w:eastAsia="zh-CN"/>
        </w:rPr>
        <w:t xml:space="preserve">The </w:t>
      </w:r>
      <w:r w:rsidR="00B80FE3" w:rsidRPr="00AC0AC1">
        <w:rPr>
          <w:i/>
          <w:lang w:eastAsia="zh-CN"/>
        </w:rPr>
        <w:t>State</w:t>
      </w:r>
      <w:r w:rsidR="00B80FE3" w:rsidRPr="00AC0AC1">
        <w:rPr>
          <w:lang w:eastAsia="zh-CN"/>
        </w:rPr>
        <w:t xml:space="preserve"> type is defined with the state data and a state value of type </w:t>
      </w:r>
      <w:r w:rsidR="00B80FE3" w:rsidRPr="00AC0AC1">
        <w:rPr>
          <w:i/>
          <w:lang w:eastAsia="zh-CN"/>
        </w:rPr>
        <w:t>Value</w:t>
      </w:r>
      <w:r w:rsidR="00B80FE3" w:rsidRPr="00AC0AC1">
        <w:rPr>
          <w:lang w:eastAsia="zh-CN"/>
        </w:rPr>
        <w:t xml:space="preserve">. </w:t>
      </w:r>
      <w:r w:rsidR="00F15BE8" w:rsidRPr="00AC0AC1">
        <w:rPr>
          <w:lang w:eastAsia="zh-CN"/>
        </w:rPr>
        <w:t xml:space="preserve">If the transition is not </w:t>
      </w:r>
      <w:r w:rsidR="005957BB" w:rsidRPr="00AC0AC1">
        <w:rPr>
          <w:lang w:eastAsia="zh-CN"/>
        </w:rPr>
        <w:t>allowed,</w:t>
      </w:r>
      <w:r w:rsidR="00F15BE8" w:rsidRPr="00AC0AC1">
        <w:rPr>
          <w:lang w:eastAsia="zh-CN"/>
        </w:rPr>
        <w:t xml:space="preserve"> we return a Nothing in the function, </w:t>
      </w:r>
      <w:r w:rsidR="00C35295" w:rsidRPr="00AC0AC1">
        <w:rPr>
          <w:lang w:eastAsia="zh-CN"/>
        </w:rPr>
        <w:t xml:space="preserve">else we return a tuple </w:t>
      </w:r>
      <w:r w:rsidR="00B35D58" w:rsidRPr="00AC0AC1">
        <w:rPr>
          <w:lang w:eastAsia="zh-CN"/>
        </w:rPr>
        <w:t xml:space="preserve">from which the second component is the new state. </w:t>
      </w:r>
      <w:r w:rsidR="00F177F8" w:rsidRPr="00AC0AC1">
        <w:rPr>
          <w:lang w:eastAsia="zh-CN"/>
        </w:rPr>
        <w:t xml:space="preserve">And the </w:t>
      </w:r>
      <w:r w:rsidR="00F177F8" w:rsidRPr="00AC0AC1">
        <w:rPr>
          <w:i/>
          <w:lang w:eastAsia="zh-CN"/>
        </w:rPr>
        <w:t>TxConstraints</w:t>
      </w:r>
      <w:r w:rsidR="00F177F8" w:rsidRPr="00AC0AC1">
        <w:rPr>
          <w:lang w:eastAsia="zh-CN"/>
        </w:rPr>
        <w:t xml:space="preserve"> define additional constraints that the transaction that does the transition must have. </w:t>
      </w:r>
      <w:r w:rsidR="00416269" w:rsidRPr="00AC0AC1">
        <w:rPr>
          <w:lang w:eastAsia="zh-CN"/>
        </w:rPr>
        <w:t xml:space="preserve">The </w:t>
      </w:r>
      <w:r w:rsidR="00416269" w:rsidRPr="00AC0AC1">
        <w:rPr>
          <w:i/>
          <w:lang w:eastAsia="zh-CN"/>
        </w:rPr>
        <w:t>smFinal</w:t>
      </w:r>
      <w:r w:rsidR="00416269" w:rsidRPr="00AC0AC1">
        <w:rPr>
          <w:lang w:eastAsia="zh-CN"/>
        </w:rPr>
        <w:t xml:space="preserve"> function tells us weather we are transitioning to a final state. </w:t>
      </w:r>
      <w:r w:rsidR="00692471" w:rsidRPr="00AC0AC1">
        <w:rPr>
          <w:lang w:eastAsia="zh-CN"/>
        </w:rPr>
        <w:t xml:space="preserve">If </w:t>
      </w:r>
      <w:r w:rsidR="0079414E" w:rsidRPr="00AC0AC1">
        <w:rPr>
          <w:lang w:eastAsia="zh-CN"/>
        </w:rPr>
        <w:t>yes</w:t>
      </w:r>
      <w:r w:rsidR="00692471" w:rsidRPr="00AC0AC1">
        <w:rPr>
          <w:lang w:eastAsia="zh-CN"/>
        </w:rPr>
        <w:t xml:space="preserve"> then we do not produce a new UTXO and there is no value attached to the transition. </w:t>
      </w:r>
      <w:r w:rsidR="009D551E" w:rsidRPr="00AC0AC1">
        <w:rPr>
          <w:lang w:eastAsia="zh-CN"/>
        </w:rPr>
        <w:t xml:space="preserve">The </w:t>
      </w:r>
      <w:r w:rsidR="009D551E" w:rsidRPr="00AC0AC1">
        <w:rPr>
          <w:i/>
          <w:lang w:eastAsia="zh-CN"/>
        </w:rPr>
        <w:t>smCheck</w:t>
      </w:r>
      <w:r w:rsidR="009D551E" w:rsidRPr="00AC0AC1">
        <w:rPr>
          <w:lang w:eastAsia="zh-CN"/>
        </w:rPr>
        <w:t xml:space="preserve"> function takes in the datum, redeemer and context and basically makes an additional check that </w:t>
      </w:r>
      <w:r w:rsidR="006A1D87" w:rsidRPr="00AC0AC1">
        <w:rPr>
          <w:lang w:eastAsia="zh-CN"/>
        </w:rPr>
        <w:t>can’t</w:t>
      </w:r>
      <w:r w:rsidR="009D551E" w:rsidRPr="00AC0AC1">
        <w:rPr>
          <w:lang w:eastAsia="zh-CN"/>
        </w:rPr>
        <w:t xml:space="preserve"> be expressed with the transaction constrains.</w:t>
      </w:r>
      <w:r w:rsidR="009218E5" w:rsidRPr="00AC0AC1">
        <w:rPr>
          <w:lang w:eastAsia="zh-CN"/>
        </w:rPr>
        <w:t xml:space="preserve"> </w:t>
      </w:r>
    </w:p>
    <w:p w14:paraId="7A6862C6" w14:textId="77777777" w:rsidR="007C5D47" w:rsidRPr="00AC0AC1" w:rsidRDefault="007C5D47" w:rsidP="007C5D47">
      <w:pPr>
        <w:pStyle w:val="BodyText"/>
        <w:keepNext/>
        <w:spacing w:before="0" w:after="0"/>
        <w:jc w:val="center"/>
      </w:pPr>
      <w:r w:rsidRPr="00AC0AC1">
        <w:rPr>
          <w:noProof/>
        </w:rPr>
        <w:lastRenderedPageBreak/>
        <w:drawing>
          <wp:inline distT="0" distB="0" distL="0" distR="0" wp14:anchorId="17E0F9CB" wp14:editId="2CDB914D">
            <wp:extent cx="2257425" cy="1828800"/>
            <wp:effectExtent l="0" t="0" r="9525" b="0"/>
            <wp:docPr id="30" name="Picture 30" descr="\\vmware-host\Shared Folders\shared\Pictures\Lecture 7\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7\st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7425" cy="1828800"/>
                    </a:xfrm>
                    <a:prstGeom prst="rect">
                      <a:avLst/>
                    </a:prstGeom>
                    <a:noFill/>
                    <a:ln>
                      <a:noFill/>
                    </a:ln>
                  </pic:spPr>
                </pic:pic>
              </a:graphicData>
            </a:graphic>
          </wp:inline>
        </w:drawing>
      </w:r>
    </w:p>
    <w:p w14:paraId="1619E4BA" w14:textId="1CEE31BD" w:rsidR="007C5D47" w:rsidRPr="00F62499" w:rsidRDefault="007C5D47" w:rsidP="00F62499">
      <w:pPr>
        <w:pStyle w:val="Caption"/>
        <w:spacing w:before="0"/>
        <w:rPr>
          <w:lang w:val="en-US"/>
        </w:rPr>
      </w:pPr>
      <w:bookmarkStart w:id="91" w:name="_Toc10283836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31</w:t>
      </w:r>
      <w:r w:rsidRPr="00AC0AC1">
        <w:rPr>
          <w:lang w:val="en-US"/>
        </w:rPr>
        <w:fldChar w:fldCharType="end"/>
      </w:r>
      <w:r w:rsidRPr="00AC0AC1">
        <w:rPr>
          <w:lang w:val="en-US"/>
        </w:rPr>
        <w:t xml:space="preserve"> - State type</w:t>
      </w:r>
      <w:bookmarkEnd w:id="91"/>
    </w:p>
    <w:p w14:paraId="1DBCDD06" w14:textId="77777777" w:rsidR="00A82726" w:rsidRPr="00AC0AC1" w:rsidRDefault="00A82726" w:rsidP="00A82726">
      <w:pPr>
        <w:pStyle w:val="BodyText"/>
        <w:keepNext/>
        <w:spacing w:before="0" w:after="0"/>
      </w:pPr>
      <w:r w:rsidRPr="00AC0AC1">
        <w:rPr>
          <w:noProof/>
        </w:rPr>
        <w:drawing>
          <wp:inline distT="0" distB="0" distL="0" distR="0" wp14:anchorId="0BEC16BD" wp14:editId="5F072E3E">
            <wp:extent cx="5943600" cy="3480713"/>
            <wp:effectExtent l="0" t="0" r="0" b="5715"/>
            <wp:docPr id="29" name="Picture 29" descr="\\vmware-host\Shared Folders\shared\Pictures\Lecture 7\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7\stateMachi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80713"/>
                    </a:xfrm>
                    <a:prstGeom prst="rect">
                      <a:avLst/>
                    </a:prstGeom>
                    <a:noFill/>
                    <a:ln>
                      <a:noFill/>
                    </a:ln>
                  </pic:spPr>
                </pic:pic>
              </a:graphicData>
            </a:graphic>
          </wp:inline>
        </w:drawing>
      </w:r>
    </w:p>
    <w:p w14:paraId="28774EDD" w14:textId="4E6F278E" w:rsidR="00A82726" w:rsidRPr="00AC0AC1" w:rsidRDefault="00A82726" w:rsidP="00A82726">
      <w:pPr>
        <w:pStyle w:val="Caption"/>
        <w:spacing w:before="0"/>
        <w:rPr>
          <w:lang w:val="en-US"/>
        </w:rPr>
      </w:pPr>
      <w:bookmarkStart w:id="92" w:name="_Ref98320328"/>
      <w:bookmarkStart w:id="93" w:name="_Toc10283836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32</w:t>
      </w:r>
      <w:r w:rsidRPr="00AC0AC1">
        <w:rPr>
          <w:lang w:val="en-US"/>
        </w:rPr>
        <w:fldChar w:fldCharType="end"/>
      </w:r>
      <w:bookmarkEnd w:id="92"/>
      <w:r w:rsidR="00E24E77" w:rsidRPr="00AC0AC1">
        <w:rPr>
          <w:lang w:val="en-US"/>
        </w:rPr>
        <w:t xml:space="preserve"> - StateM</w:t>
      </w:r>
      <w:r w:rsidRPr="00AC0AC1">
        <w:rPr>
          <w:lang w:val="en-US"/>
        </w:rPr>
        <w:t>achine type</w:t>
      </w:r>
      <w:bookmarkEnd w:id="93"/>
    </w:p>
    <w:p w14:paraId="339D7C91" w14:textId="2D582E3A" w:rsidR="00C92A05" w:rsidRPr="00AC0AC1" w:rsidRDefault="00D227BC" w:rsidP="00F62499">
      <w:pPr>
        <w:pStyle w:val="BodyText"/>
        <w:spacing w:after="0"/>
        <w:rPr>
          <w:lang w:eastAsia="zh-CN"/>
        </w:rPr>
      </w:pPr>
      <w:r w:rsidRPr="00AC0AC1">
        <w:rPr>
          <w:lang w:eastAsia="zh-CN"/>
        </w:rPr>
        <w:t xml:space="preserve">The </w:t>
      </w:r>
      <w:r w:rsidRPr="00AC0AC1">
        <w:rPr>
          <w:i/>
          <w:lang w:eastAsia="zh-CN"/>
        </w:rPr>
        <w:t>smThreadToken</w:t>
      </w:r>
      <w:r w:rsidRPr="00AC0AC1">
        <w:rPr>
          <w:lang w:eastAsia="zh-CN"/>
        </w:rPr>
        <w:t xml:space="preserve"> serves the same purpose as the NFT we were using in the previous chapter to identify our UTXO for the game</w:t>
      </w:r>
      <w:r w:rsidR="00A9078D" w:rsidRPr="00AC0AC1">
        <w:rPr>
          <w:lang w:eastAsia="zh-CN"/>
        </w:rPr>
        <w:t xml:space="preserve"> (</w:t>
      </w:r>
      <w:r w:rsidR="00A9078D" w:rsidRPr="00AC0AC1">
        <w:rPr>
          <w:lang w:eastAsia="zh-CN"/>
        </w:rPr>
        <w:fldChar w:fldCharType="begin"/>
      </w:r>
      <w:r w:rsidR="00A9078D" w:rsidRPr="00AC0AC1">
        <w:rPr>
          <w:lang w:eastAsia="zh-CN"/>
        </w:rPr>
        <w:instrText xml:space="preserve"> REF _Ref98321425 \h </w:instrText>
      </w:r>
      <w:r w:rsidR="00A9078D" w:rsidRPr="00AC0AC1">
        <w:rPr>
          <w:lang w:eastAsia="zh-CN"/>
        </w:rPr>
      </w:r>
      <w:r w:rsidR="00A9078D" w:rsidRPr="00AC0AC1">
        <w:rPr>
          <w:lang w:eastAsia="zh-CN"/>
        </w:rPr>
        <w:fldChar w:fldCharType="separate"/>
      </w:r>
      <w:r w:rsidR="000A2D3C" w:rsidRPr="00AC0AC1">
        <w:t xml:space="preserve">Figure </w:t>
      </w:r>
      <w:r w:rsidR="000A2D3C">
        <w:rPr>
          <w:noProof/>
        </w:rPr>
        <w:t>33</w:t>
      </w:r>
      <w:r w:rsidR="00A9078D" w:rsidRPr="00AC0AC1">
        <w:rPr>
          <w:lang w:eastAsia="zh-CN"/>
        </w:rPr>
        <w:fldChar w:fldCharType="end"/>
      </w:r>
      <w:r w:rsidR="00A9078D" w:rsidRPr="00AC0AC1">
        <w:rPr>
          <w:lang w:eastAsia="zh-CN"/>
        </w:rPr>
        <w:t>)</w:t>
      </w:r>
      <w:r w:rsidRPr="00AC0AC1">
        <w:rPr>
          <w:lang w:eastAsia="zh-CN"/>
        </w:rPr>
        <w:t xml:space="preserve">. </w:t>
      </w:r>
    </w:p>
    <w:p w14:paraId="311CCC0D" w14:textId="77777777" w:rsidR="00E87AD5" w:rsidRPr="00AC0AC1" w:rsidRDefault="00E87AD5" w:rsidP="00F62499">
      <w:pPr>
        <w:pStyle w:val="BodyText"/>
        <w:keepNext/>
        <w:spacing w:before="0" w:after="0"/>
        <w:jc w:val="center"/>
      </w:pPr>
      <w:r w:rsidRPr="00AC0AC1">
        <w:rPr>
          <w:noProof/>
        </w:rPr>
        <w:drawing>
          <wp:inline distT="0" distB="0" distL="0" distR="0" wp14:anchorId="5E2F9EDD" wp14:editId="171243A6">
            <wp:extent cx="3305175" cy="1323975"/>
            <wp:effectExtent l="0" t="0" r="9525" b="9525"/>
            <wp:docPr id="31" name="Picture 31" descr="\\vmware-host\Shared Folders\shared\Pictures\Lecture 7\thread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7\threadToke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1323975"/>
                    </a:xfrm>
                    <a:prstGeom prst="rect">
                      <a:avLst/>
                    </a:prstGeom>
                    <a:noFill/>
                    <a:ln>
                      <a:noFill/>
                    </a:ln>
                  </pic:spPr>
                </pic:pic>
              </a:graphicData>
            </a:graphic>
          </wp:inline>
        </w:drawing>
      </w:r>
    </w:p>
    <w:p w14:paraId="7F1C7BA2" w14:textId="4F23C54F" w:rsidR="00E87AD5" w:rsidRPr="00AC0AC1" w:rsidRDefault="00E87AD5" w:rsidP="00E939DF">
      <w:pPr>
        <w:pStyle w:val="Caption"/>
        <w:spacing w:before="0" w:after="0"/>
        <w:rPr>
          <w:lang w:val="en-US"/>
        </w:rPr>
      </w:pPr>
      <w:bookmarkStart w:id="94" w:name="_Ref98321425"/>
      <w:bookmarkStart w:id="95" w:name="_Toc10283836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33</w:t>
      </w:r>
      <w:r w:rsidRPr="00AC0AC1">
        <w:rPr>
          <w:lang w:val="en-US"/>
        </w:rPr>
        <w:fldChar w:fldCharType="end"/>
      </w:r>
      <w:bookmarkEnd w:id="94"/>
      <w:r w:rsidR="00E24E77" w:rsidRPr="00AC0AC1">
        <w:rPr>
          <w:lang w:val="en-US"/>
        </w:rPr>
        <w:t xml:space="preserve"> – ThreadT</w:t>
      </w:r>
      <w:r w:rsidRPr="00AC0AC1">
        <w:rPr>
          <w:lang w:val="en-US"/>
        </w:rPr>
        <w:t>oken</w:t>
      </w:r>
      <w:r w:rsidR="00E24E77" w:rsidRPr="00AC0AC1">
        <w:rPr>
          <w:lang w:val="en-US"/>
        </w:rPr>
        <w:t xml:space="preserve"> type</w:t>
      </w:r>
      <w:bookmarkEnd w:id="95"/>
    </w:p>
    <w:p w14:paraId="356EB899" w14:textId="77777777" w:rsidR="00E87AD5" w:rsidRPr="00AC0AC1" w:rsidRDefault="00E87AD5" w:rsidP="00E939DF">
      <w:pPr>
        <w:pStyle w:val="BodyText"/>
        <w:spacing w:before="0" w:after="0"/>
        <w:rPr>
          <w:lang w:eastAsia="zh-CN"/>
        </w:rPr>
      </w:pPr>
    </w:p>
    <w:p w14:paraId="02BFF95B" w14:textId="4DB37F72" w:rsidR="00E87AD5" w:rsidRPr="00AC0AC1" w:rsidRDefault="00C33E54" w:rsidP="00E87AD5">
      <w:pPr>
        <w:pStyle w:val="BodyText"/>
        <w:spacing w:before="0"/>
        <w:rPr>
          <w:lang w:eastAsia="zh-CN"/>
        </w:rPr>
      </w:pPr>
      <w:r w:rsidRPr="00AC0AC1">
        <w:rPr>
          <w:lang w:eastAsia="zh-CN"/>
        </w:rPr>
        <w:lastRenderedPageBreak/>
        <w:t xml:space="preserve">If we look at the thread token it's a reference to a UTXO and a currency symbol. </w:t>
      </w:r>
      <w:r w:rsidR="00B72405" w:rsidRPr="00AC0AC1">
        <w:rPr>
          <w:lang w:eastAsia="zh-CN"/>
        </w:rPr>
        <w:t>And the UTXO in our</w:t>
      </w:r>
      <w:r w:rsidR="00105F34" w:rsidRPr="00AC0AC1">
        <w:rPr>
          <w:lang w:eastAsia="zh-CN"/>
        </w:rPr>
        <w:t xml:space="preserve"> </w:t>
      </w:r>
      <w:r w:rsidR="00B72405" w:rsidRPr="00AC0AC1">
        <w:rPr>
          <w:lang w:eastAsia="zh-CN"/>
        </w:rPr>
        <w:t xml:space="preserve">case will be the one that uniquely identifies </w:t>
      </w:r>
      <w:r w:rsidR="00105F34" w:rsidRPr="00AC0AC1">
        <w:rPr>
          <w:lang w:eastAsia="zh-CN"/>
        </w:rPr>
        <w:t xml:space="preserve">the minting transaction of the NFT. </w:t>
      </w:r>
      <w:r w:rsidR="005957BB">
        <w:rPr>
          <w:lang w:eastAsia="zh-CN"/>
        </w:rPr>
        <w:t>W</w:t>
      </w:r>
      <w:r w:rsidR="000C6948" w:rsidRPr="00AC0AC1">
        <w:rPr>
          <w:lang w:eastAsia="zh-CN"/>
        </w:rPr>
        <w:t xml:space="preserve">e don’t have to worry about the NFT, it will automatically be taken care of. </w:t>
      </w:r>
      <w:r w:rsidR="005957BB" w:rsidRPr="00AC0AC1">
        <w:rPr>
          <w:lang w:eastAsia="zh-CN"/>
        </w:rPr>
        <w:t>So,</w:t>
      </w:r>
      <w:r w:rsidR="00D63971" w:rsidRPr="00AC0AC1">
        <w:rPr>
          <w:lang w:eastAsia="zh-CN"/>
        </w:rPr>
        <w:t xml:space="preserve"> let’s look now at the code in </w:t>
      </w:r>
      <w:r w:rsidR="00D63971" w:rsidRPr="00AC0AC1">
        <w:rPr>
          <w:i/>
          <w:lang w:eastAsia="zh-CN"/>
        </w:rPr>
        <w:t>StateMachine.hs</w:t>
      </w:r>
      <w:r w:rsidR="00D63971" w:rsidRPr="00AC0AC1">
        <w:rPr>
          <w:lang w:eastAsia="zh-CN"/>
        </w:rPr>
        <w:t xml:space="preserve"> that </w:t>
      </w:r>
      <w:r w:rsidR="008E45F6" w:rsidRPr="00AC0AC1">
        <w:rPr>
          <w:lang w:eastAsia="zh-CN"/>
        </w:rPr>
        <w:t>uses now</w:t>
      </w:r>
      <w:r w:rsidR="00D63971" w:rsidRPr="00AC0AC1">
        <w:rPr>
          <w:lang w:eastAsia="zh-CN"/>
        </w:rPr>
        <w:t xml:space="preserve"> state machines. </w:t>
      </w:r>
    </w:p>
    <w:p w14:paraId="0F0368B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10D59D7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6E057A7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6337606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5E7AF68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2E51B84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1018081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4FC057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536AAAA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3E20BAC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08A956E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6377BF1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3EBF4F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0E22308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Week07.StateMachine</w:t>
      </w:r>
    </w:p>
    <w:p w14:paraId="50AC81B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04F9E93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02745CE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451D3B7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0D8063B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p>
    <w:p w14:paraId="117E0F2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2C18942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p>
    <w:p w14:paraId="45F76F9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p>
    <w:p w14:paraId="4081814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endpoints</w:t>
      </w:r>
    </w:p>
    <w:p w14:paraId="434A215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DEDF38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7CA5461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6B7F6A8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1225918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64CF0F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10C3FB8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499664A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29A0545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06D0D9F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15458C7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Tx</w:t>
      </w:r>
    </w:p>
    <w:p w14:paraId="282AF85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138506A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715D1C9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w:t>
      </w:r>
      <w:r w:rsidRPr="00AC0AC1">
        <w:rPr>
          <w:rFonts w:ascii="Consolas" w:eastAsia="Times New Roman" w:hAnsi="Consolas"/>
          <w:color w:val="9C5D27"/>
          <w:sz w:val="21"/>
          <w:szCs w:val="21"/>
        </w:rPr>
        <w:t>StateMachine</w:t>
      </w:r>
    </w:p>
    <w:p w14:paraId="1C1ECA9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1C9E7855" w14:textId="77777777" w:rsidR="003720D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44EAE89" w14:textId="395298DA" w:rsidR="00D63971" w:rsidRPr="00AC0AC1" w:rsidRDefault="003720D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333333"/>
          <w:sz w:val="21"/>
          <w:szCs w:val="21"/>
        </w:rPr>
        <w:t>unless</w:t>
      </w:r>
      <w:r w:rsidR="00D63971" w:rsidRPr="00AC0AC1">
        <w:rPr>
          <w:rFonts w:ascii="Consolas" w:eastAsia="Times New Roman" w:hAnsi="Consolas"/>
          <w:color w:val="777777"/>
          <w:sz w:val="21"/>
          <w:szCs w:val="21"/>
        </w:rPr>
        <w:t>)</w:t>
      </w:r>
    </w:p>
    <w:p w14:paraId="398ABA0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30BEB40B" w14:textId="77777777" w:rsidR="003720D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A0E71FC" w14:textId="72DBFB0F" w:rsidR="00D63971" w:rsidRPr="00AC0AC1" w:rsidRDefault="003720D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String</w:t>
      </w:r>
      <w:r w:rsidR="00D63971" w:rsidRPr="00AC0AC1">
        <w:rPr>
          <w:rFonts w:ascii="Consolas" w:eastAsia="Times New Roman" w:hAnsi="Consolas"/>
          <w:color w:val="777777"/>
          <w:sz w:val="21"/>
          <w:szCs w:val="21"/>
        </w:rPr>
        <w:t>)</w:t>
      </w:r>
    </w:p>
    <w:p w14:paraId="37379E2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p>
    <w:p w14:paraId="6BBBDEB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p>
    <w:p w14:paraId="215BFF6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6162D6A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27D0DD1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12BFA0B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5C84632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5DDC48C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66E1A97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7A2E9DD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6969D44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1C01E18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''Game</w:t>
      </w:r>
    </w:p>
    <w:p w14:paraId="0F364FF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p>
    <w:p w14:paraId="31A7631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6A58D143" w14:textId="77777777" w:rsidR="00F11800"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p>
    <w:p w14:paraId="7D92574D" w14:textId="5A39F864" w:rsidR="00D63971" w:rsidRPr="00AC0AC1" w:rsidRDefault="00F11800"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b/>
          <w:bCs/>
          <w:color w:val="7A3E9D"/>
          <w:sz w:val="21"/>
          <w:szCs w:val="21"/>
        </w:rPr>
        <w:t>Prelude.</w:t>
      </w:r>
      <w:r w:rsidR="00D63971" w:rsidRPr="00AC0AC1">
        <w:rPr>
          <w:rFonts w:ascii="Consolas" w:eastAsia="Times New Roman" w:hAnsi="Consolas"/>
          <w:color w:val="7A3E9D"/>
          <w:sz w:val="21"/>
          <w:szCs w:val="21"/>
        </w:rPr>
        <w:t>Ord</w:t>
      </w:r>
      <w:r w:rsidR="00D63971" w:rsidRPr="00AC0AC1">
        <w:rPr>
          <w:rFonts w:ascii="Consolas" w:eastAsia="Times New Roman" w:hAnsi="Consolas"/>
          <w:color w:val="777777"/>
          <w:sz w:val="21"/>
          <w:szCs w:val="21"/>
        </w:rPr>
        <w:t>)</w:t>
      </w:r>
    </w:p>
    <w:p w14:paraId="722C2A4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p>
    <w:p w14:paraId="235E784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A39F6B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1CBAB50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41BFB2C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723A189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39CF323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5CC5AF6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''GameChoice</w:t>
      </w:r>
    </w:p>
    <w:p w14:paraId="26E723A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p>
    <w:p w14:paraId="0C50066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p>
    <w:p w14:paraId="7512687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5E3FAA2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4B6E6D4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66447D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3023E7C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w:t>
      </w:r>
      <w:r w:rsidRPr="00AC0AC1">
        <w:rPr>
          <w:rFonts w:ascii="Consolas" w:eastAsia="Times New Roman" w:hAnsi="Consolas"/>
          <w:color w:val="777777"/>
          <w:sz w:val="21"/>
          <w:szCs w:val="21"/>
        </w:rPr>
        <w:t>)</w:t>
      </w:r>
    </w:p>
    <w:p w14:paraId="6C7FA8B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787946A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5F9784F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p>
    <w:p w14:paraId="52D43ED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''GameDatum</w:t>
      </w:r>
    </w:p>
    <w:p w14:paraId="337C5CE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p>
    <w:p w14:paraId="01344E05" w14:textId="77777777" w:rsidR="00F63525"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505FC97" w14:textId="3199DE10" w:rsidR="00D63971" w:rsidRPr="00AC0AC1" w:rsidRDefault="00F63525"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ClaimFirst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ClaimSecond</w:t>
      </w:r>
    </w:p>
    <w:p w14:paraId="11B7F67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5975E86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1B61765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''GameRedeemer</w:t>
      </w:r>
    </w:p>
    <w:p w14:paraId="0506711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p>
    <w:p w14:paraId="632CD4F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49F2291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6A1F6E1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52D013B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p>
    <w:p w14:paraId="1390603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gameDatum #-}</w:t>
      </w:r>
    </w:p>
    <w:p w14:paraId="24C8F66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gameDatum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DatumHash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Datum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p>
    <w:p w14:paraId="4CA28D8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gameDatum o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31BB33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dh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txOutDatum o</w:t>
      </w:r>
    </w:p>
    <w:p w14:paraId="28B7B3B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 dh</w:t>
      </w:r>
    </w:p>
    <w:p w14:paraId="2A75CEF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fromBuiltinData d</w:t>
      </w:r>
    </w:p>
    <w:p w14:paraId="0492AE8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p>
    <w:p w14:paraId="0A3D689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transition #-}</w:t>
      </w:r>
    </w:p>
    <w:p w14:paraId="76E8EABE" w14:textId="77777777" w:rsidR="00F63525"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transition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p>
    <w:p w14:paraId="70E29856" w14:textId="098A48B7" w:rsidR="00D63971" w:rsidRPr="00AC0AC1" w:rsidRDefault="00F63525"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7A3E9D"/>
          <w:sz w:val="21"/>
          <w:szCs w:val="21"/>
        </w:rPr>
        <w:t>TxConstraints</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Void</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Void</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State</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GameDatum</w:t>
      </w:r>
      <w:r w:rsidR="00D63971" w:rsidRPr="00AC0AC1">
        <w:rPr>
          <w:rFonts w:ascii="Consolas" w:eastAsia="Times New Roman" w:hAnsi="Consolas"/>
          <w:color w:val="777777"/>
          <w:sz w:val="21"/>
          <w:szCs w:val="21"/>
        </w:rPr>
        <w:t>)</w:t>
      </w:r>
    </w:p>
    <w:p w14:paraId="3FFB048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transition game s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stateValue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stateData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1BE91DB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p>
    <w:p w14:paraId="19143D65" w14:textId="77777777" w:rsidR="00F63525"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92690B5" w14:textId="0D6001B1" w:rsidR="00D63971" w:rsidRPr="00AC0AC1" w:rsidRDefault="00F63525"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 xml:space="preserve">               </w:t>
      </w:r>
      <w:r w:rsidR="00D63971" w:rsidRPr="00AC0AC1">
        <w:rPr>
          <w:rFonts w:ascii="Consolas" w:eastAsia="Times New Roman" w:hAnsi="Consolas"/>
          <w:color w:val="9C5D27"/>
          <w:sz w:val="21"/>
          <w:szCs w:val="21"/>
        </w:rPr>
        <w:t>Just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b/>
          <w:bCs/>
          <w:color w:val="7A3E9D"/>
          <w:sz w:val="21"/>
          <w:szCs w:val="21"/>
        </w:rPr>
        <w:t>Constraints.</w:t>
      </w:r>
      <w:r w:rsidR="00D63971" w:rsidRPr="00AC0AC1">
        <w:rPr>
          <w:rFonts w:ascii="Consolas" w:eastAsia="Times New Roman" w:hAnsi="Consolas"/>
          <w:color w:val="333333"/>
          <w:sz w:val="21"/>
          <w:szCs w:val="21"/>
        </w:rPr>
        <w:t xml:space="preserve">mustBeSignedBy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gSecond game</w:t>
      </w:r>
      <w:r w:rsidR="00D63971"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&lt;&gt;</w:t>
      </w:r>
    </w:p>
    <w:p w14:paraId="378A60AC" w14:textId="07D05CFD"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00F63525" w:rsidRPr="00AC0AC1">
        <w:rPr>
          <w:rFonts w:ascii="Consolas" w:eastAsia="Times New Roman" w:hAnsi="Consolas"/>
          <w:color w:val="333333"/>
          <w:sz w:val="21"/>
          <w:szCs w:val="21"/>
        </w:rPr>
        <w:t xml:space="preserve">             </w:t>
      </w:r>
      <w:r w:rsidR="0011294B"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gPlayDeadline game</w:t>
      </w:r>
      <w:r w:rsidRPr="00AC0AC1">
        <w:rPr>
          <w:rFonts w:ascii="Consolas" w:eastAsia="Times New Roman" w:hAnsi="Consolas"/>
          <w:color w:val="777777"/>
          <w:sz w:val="21"/>
          <w:szCs w:val="21"/>
        </w:rPr>
        <w:t>)</w:t>
      </w:r>
    </w:p>
    <w:p w14:paraId="1B6A9FF7" w14:textId="77777777" w:rsidR="0011294B"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00F63525" w:rsidRPr="00AC0AC1">
        <w:rPr>
          <w:rFonts w:ascii="Consolas" w:eastAsia="Times New Roman" w:hAnsi="Consolas"/>
          <w:color w:val="333333"/>
          <w:sz w:val="21"/>
          <w:szCs w:val="21"/>
        </w:rPr>
        <w:t xml:space="preserve">          </w:t>
      </w:r>
      <w:r w:rsidR="0011294B" w:rsidRPr="00AC0AC1">
        <w:rPr>
          <w:rFonts w:ascii="Consolas" w:eastAsia="Times New Roman" w:hAnsi="Consolas"/>
          <w:color w:val="333333"/>
          <w:sz w:val="21"/>
          <w:szCs w:val="21"/>
        </w:rPr>
        <w:t xml:space="preserve">       </w:t>
      </w:r>
      <w:r w:rsidR="00F63525"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2AB760F" w14:textId="2FD2B1FE" w:rsidR="00D63971" w:rsidRPr="00AC0AC1" w:rsidRDefault="0011294B"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2</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gStake game</w:t>
      </w:r>
      <w:r w:rsidR="00D63971" w:rsidRPr="00AC0AC1">
        <w:rPr>
          <w:rFonts w:ascii="Consolas" w:eastAsia="Times New Roman" w:hAnsi="Consolas"/>
          <w:color w:val="777777"/>
          <w:sz w:val="21"/>
          <w:szCs w:val="21"/>
        </w:rPr>
        <w:t>)</w:t>
      </w:r>
      <w:r w:rsidRPr="00AC0AC1">
        <w:rPr>
          <w:rFonts w:ascii="Consolas" w:eastAsia="Times New Roman" w:hAnsi="Consolas"/>
          <w:color w:val="777777"/>
          <w:sz w:val="21"/>
          <w:szCs w:val="21"/>
        </w:rPr>
        <w:t xml:space="preserve"> )</w:t>
      </w:r>
    </w:p>
    <w:p w14:paraId="16DCF38B" w14:textId="6454F67C"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00F63525" w:rsidRPr="00AC0AC1">
        <w:rPr>
          <w:rFonts w:ascii="Consolas" w:eastAsia="Times New Roman" w:hAnsi="Consolas"/>
          <w:color w:val="333333"/>
          <w:sz w:val="21"/>
          <w:szCs w:val="21"/>
        </w:rPr>
        <w:t xml:space="preserve">      </w:t>
      </w:r>
    </w:p>
    <w:p w14:paraId="3577EA0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p>
    <w:p w14:paraId="756C7A68" w14:textId="77777777" w:rsidR="0011294B"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459A971" w14:textId="000A8AA5" w:rsidR="00D63971" w:rsidRPr="00AC0AC1" w:rsidRDefault="0011294B"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Just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b/>
          <w:bCs/>
          <w:color w:val="7A3E9D"/>
          <w:sz w:val="21"/>
          <w:szCs w:val="21"/>
        </w:rPr>
        <w:t>Constraints.</w:t>
      </w:r>
      <w:r w:rsidR="00D63971" w:rsidRPr="00AC0AC1">
        <w:rPr>
          <w:rFonts w:ascii="Consolas" w:eastAsia="Times New Roman" w:hAnsi="Consolas"/>
          <w:color w:val="333333"/>
          <w:sz w:val="21"/>
          <w:szCs w:val="21"/>
        </w:rPr>
        <w:t xml:space="preserve">mustBeSignedBy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gFirst game</w:t>
      </w:r>
      <w:r w:rsidR="00D63971"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&lt;&gt;</w:t>
      </w:r>
    </w:p>
    <w:p w14:paraId="0EC635E9" w14:textId="6D9853B6"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0011294B"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gRevealDeadline game</w:t>
      </w:r>
      <w:r w:rsidRPr="00AC0AC1">
        <w:rPr>
          <w:rFonts w:ascii="Consolas" w:eastAsia="Times New Roman" w:hAnsi="Consolas"/>
          <w:color w:val="777777"/>
          <w:sz w:val="21"/>
          <w:szCs w:val="21"/>
        </w:rPr>
        <w:t>)</w:t>
      </w:r>
    </w:p>
    <w:p w14:paraId="650EE7A9" w14:textId="45737DF0"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006B787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6B787B" w:rsidRPr="00AC0AC1">
        <w:rPr>
          <w:rFonts w:ascii="Consolas" w:eastAsia="Times New Roman" w:hAnsi="Consolas"/>
          <w:color w:val="333333"/>
          <w:sz w:val="21"/>
          <w:szCs w:val="21"/>
        </w:rPr>
        <w:t xml:space="preserve"> </w:t>
      </w:r>
      <w:r w:rsidR="006B787B" w:rsidRPr="00AC0AC1">
        <w:rPr>
          <w:rFonts w:ascii="Consolas" w:eastAsia="Times New Roman" w:hAnsi="Consolas"/>
          <w:color w:val="777777"/>
          <w:sz w:val="21"/>
          <w:szCs w:val="21"/>
        </w:rPr>
        <w:t>)</w:t>
      </w:r>
    </w:p>
    <w:p w14:paraId="07DA2B32" w14:textId="7A15FCD6"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p>
    <w:p w14:paraId="57B7C6C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ClaimFirst</w:t>
      </w:r>
      <w:r w:rsidRPr="00AC0AC1">
        <w:rPr>
          <w:rFonts w:ascii="Consolas" w:eastAsia="Times New Roman" w:hAnsi="Consolas"/>
          <w:color w:val="777777"/>
          <w:sz w:val="21"/>
          <w:szCs w:val="21"/>
        </w:rPr>
        <w:t>)</w:t>
      </w:r>
    </w:p>
    <w:p w14:paraId="7AB34B55" w14:textId="77777777" w:rsidR="006B787B"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0508652" w14:textId="62A71472" w:rsidR="00D63971" w:rsidRPr="00AC0AC1" w:rsidRDefault="006B787B"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Just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b/>
          <w:bCs/>
          <w:color w:val="7A3E9D"/>
          <w:sz w:val="21"/>
          <w:szCs w:val="21"/>
        </w:rPr>
        <w:t>Constraints.</w:t>
      </w:r>
      <w:r w:rsidR="00D63971" w:rsidRPr="00AC0AC1">
        <w:rPr>
          <w:rFonts w:ascii="Consolas" w:eastAsia="Times New Roman" w:hAnsi="Consolas"/>
          <w:color w:val="333333"/>
          <w:sz w:val="21"/>
          <w:szCs w:val="21"/>
        </w:rPr>
        <w:t xml:space="preserve">mustBeSignedBy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gFirst game</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&lt;&gt;</w:t>
      </w:r>
    </w:p>
    <w:p w14:paraId="6C3DD812" w14:textId="3EC83F8B"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gPlayDeadline game</w:t>
      </w:r>
      <w:r w:rsidRPr="00AC0AC1">
        <w:rPr>
          <w:rFonts w:ascii="Consolas" w:eastAsia="Times New Roman" w:hAnsi="Consolas"/>
          <w:color w:val="777777"/>
          <w:sz w:val="21"/>
          <w:szCs w:val="21"/>
        </w:rPr>
        <w:t>)</w:t>
      </w:r>
    </w:p>
    <w:p w14:paraId="1B97140A" w14:textId="214E0F26"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006B787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6B787B" w:rsidRPr="00AC0AC1">
        <w:rPr>
          <w:rFonts w:ascii="Consolas" w:eastAsia="Times New Roman" w:hAnsi="Consolas"/>
          <w:color w:val="333333"/>
          <w:sz w:val="21"/>
          <w:szCs w:val="21"/>
        </w:rPr>
        <w:t xml:space="preserve"> </w:t>
      </w:r>
      <w:r w:rsidR="006B787B" w:rsidRPr="00AC0AC1">
        <w:rPr>
          <w:rFonts w:ascii="Consolas" w:eastAsia="Times New Roman" w:hAnsi="Consolas"/>
          <w:color w:val="777777"/>
          <w:sz w:val="21"/>
          <w:szCs w:val="21"/>
        </w:rPr>
        <w:t>)</w:t>
      </w:r>
    </w:p>
    <w:p w14:paraId="0DE893E2" w14:textId="3D14F2ED"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t>
      </w:r>
    </w:p>
    <w:p w14:paraId="2E7E0D2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ClaimSecond</w:t>
      </w:r>
      <w:r w:rsidRPr="00AC0AC1">
        <w:rPr>
          <w:rFonts w:ascii="Consolas" w:eastAsia="Times New Roman" w:hAnsi="Consolas"/>
          <w:color w:val="777777"/>
          <w:sz w:val="21"/>
          <w:szCs w:val="21"/>
        </w:rPr>
        <w:t>)</w:t>
      </w:r>
    </w:p>
    <w:p w14:paraId="4AA7F162" w14:textId="77777777" w:rsidR="006B787B"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4CC93E0" w14:textId="60A1A8EE" w:rsidR="00D63971" w:rsidRPr="00AC0AC1" w:rsidRDefault="006B787B"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Just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b/>
          <w:bCs/>
          <w:color w:val="7A3E9D"/>
          <w:sz w:val="21"/>
          <w:szCs w:val="21"/>
        </w:rPr>
        <w:t>Constraints.</w:t>
      </w:r>
      <w:r w:rsidR="00D63971" w:rsidRPr="00AC0AC1">
        <w:rPr>
          <w:rFonts w:ascii="Consolas" w:eastAsia="Times New Roman" w:hAnsi="Consolas"/>
          <w:color w:val="333333"/>
          <w:sz w:val="21"/>
          <w:szCs w:val="21"/>
        </w:rPr>
        <w:t xml:space="preserve">mustBeSignedBy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gSecond game</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w:t>
      </w:r>
      <w:r w:rsidR="00D63971" w:rsidRPr="00AC0AC1">
        <w:rPr>
          <w:rFonts w:ascii="Consolas" w:eastAsia="Times New Roman" w:hAnsi="Consolas"/>
          <w:color w:val="777777"/>
          <w:sz w:val="21"/>
          <w:szCs w:val="21"/>
        </w:rPr>
        <w:t>&lt;&gt;</w:t>
      </w:r>
    </w:p>
    <w:p w14:paraId="2E42BCC2" w14:textId="77777777" w:rsidR="006B787B"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006B787B"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751BD03" w14:textId="0CD51433" w:rsidR="00D63971" w:rsidRPr="00AC0AC1" w:rsidRDefault="006B787B"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333333"/>
          <w:sz w:val="21"/>
          <w:szCs w:val="21"/>
        </w:rPr>
        <w:t>gRevealDeadline game</w:t>
      </w:r>
      <w:r w:rsidR="00D63971" w:rsidRPr="00AC0AC1">
        <w:rPr>
          <w:rFonts w:ascii="Consolas" w:eastAsia="Times New Roman" w:hAnsi="Consolas"/>
          <w:color w:val="777777"/>
          <w:sz w:val="21"/>
          <w:szCs w:val="21"/>
        </w:rPr>
        <w:t>)</w:t>
      </w:r>
    </w:p>
    <w:p w14:paraId="05CCDE41" w14:textId="21029831"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r w:rsidR="006B787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6B787B" w:rsidRPr="00AC0AC1">
        <w:rPr>
          <w:rFonts w:ascii="Consolas" w:eastAsia="Times New Roman" w:hAnsi="Consolas"/>
          <w:color w:val="333333"/>
          <w:sz w:val="21"/>
          <w:szCs w:val="21"/>
        </w:rPr>
        <w:t xml:space="preserve"> </w:t>
      </w:r>
      <w:r w:rsidR="006B787B" w:rsidRPr="00AC0AC1">
        <w:rPr>
          <w:rFonts w:ascii="Consolas" w:eastAsia="Times New Roman" w:hAnsi="Consolas"/>
          <w:color w:val="777777"/>
          <w:sz w:val="21"/>
          <w:szCs w:val="21"/>
        </w:rPr>
        <w:t>)</w:t>
      </w:r>
    </w:p>
    <w:p w14:paraId="1F772601" w14:textId="56229C8F"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w:t>
      </w:r>
    </w:p>
    <w:p w14:paraId="38F9A54B" w14:textId="7B955209"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006B787B" w:rsidRPr="00AC0AC1">
        <w:rPr>
          <w:rFonts w:ascii="Consolas" w:eastAsia="Times New Roman" w:hAnsi="Consolas"/>
          <w:color w:val="9C5D27"/>
          <w:sz w:val="21"/>
          <w:szCs w:val="21"/>
        </w:rPr>
        <w:t xml:space="preserve"> </w:t>
      </w:r>
    </w:p>
    <w:p w14:paraId="5C46F92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p>
    <w:p w14:paraId="29D1FF6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final #-}</w:t>
      </w:r>
    </w:p>
    <w:p w14:paraId="783FD3E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final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43B13BA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120</w:t>
      </w:r>
      <w:r w:rsidRPr="00AC0AC1">
        <w:rPr>
          <w:rFonts w:ascii="Consolas" w:eastAsia="Times New Roman" w:hAnsi="Consolas"/>
          <w:color w:val="333333"/>
          <w:sz w:val="21"/>
          <w:szCs w:val="21"/>
        </w:rPr>
        <w:t xml:space="preserve">  final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014B584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final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428776D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t>
      </w:r>
    </w:p>
    <w:p w14:paraId="61E7BD8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check #-}</w:t>
      </w:r>
    </w:p>
    <w:p w14:paraId="5F334582" w14:textId="77777777" w:rsidR="00E84FA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check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25F912F" w14:textId="5958EC6C" w:rsidR="00D63971" w:rsidRPr="00AC0AC1" w:rsidRDefault="00E84FA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GameRedeemer</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-&gt;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ScriptContext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-&gt;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Bool</w:t>
      </w:r>
    </w:p>
    <w:p w14:paraId="77516C1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check bsZero' bsOne'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nonce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p>
    <w:p w14:paraId="4372C0A7" w14:textId="77777777" w:rsidR="00E84FA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sha2_256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nonce </w:t>
      </w:r>
      <w:r w:rsidRPr="00AC0AC1">
        <w:rPr>
          <w:rFonts w:ascii="Consolas" w:eastAsia="Times New Roman" w:hAnsi="Consolas"/>
          <w:color w:val="777777"/>
          <w:sz w:val="21"/>
          <w:szCs w:val="21"/>
        </w:rPr>
        <w:t>`appendByteString`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bsZero'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p>
    <w:p w14:paraId="09ABF0FE" w14:textId="0462E83F" w:rsidR="00D63971" w:rsidRPr="00AC0AC1" w:rsidRDefault="00E84FA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333333"/>
          <w:sz w:val="21"/>
          <w:szCs w:val="21"/>
        </w:rPr>
        <w:t>bsOne'</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bs</w:t>
      </w:r>
    </w:p>
    <w:p w14:paraId="2448FCE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check _       _      _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1F1A8EA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p>
    <w:p w14:paraId="58DF254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gameStateMachine #-}</w:t>
      </w:r>
    </w:p>
    <w:p w14:paraId="61747102" w14:textId="77777777" w:rsidR="00E84FA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gameStateMachine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3A63717" w14:textId="2DAEF01E" w:rsidR="00D63971" w:rsidRPr="00AC0AC1" w:rsidRDefault="00E84FA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StateMachine</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GameDatum</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GameRedeemer</w:t>
      </w:r>
    </w:p>
    <w:p w14:paraId="1A9C317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gameStateMachine game bsZero'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p>
    <w:p w14:paraId="7522805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smTransition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transition game</w:t>
      </w:r>
    </w:p>
    <w:p w14:paraId="47A268D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smFinal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final</w:t>
      </w:r>
    </w:p>
    <w:p w14:paraId="3C9CD4D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smCheck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 bsZero' bsOne'</w:t>
      </w:r>
    </w:p>
    <w:p w14:paraId="679E736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smThreadToken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gToken game</w:t>
      </w:r>
    </w:p>
    <w:p w14:paraId="44BD355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9B33F8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p>
    <w:p w14:paraId="5C99662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mkGameValidator #-}</w:t>
      </w:r>
    </w:p>
    <w:p w14:paraId="0739A545" w14:textId="77777777" w:rsidR="00B27F93"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3F1AC69" w14:textId="364EBB4E" w:rsidR="00D63971" w:rsidRPr="00AC0AC1" w:rsidRDefault="00B27F93"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GameDatum</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-&gt;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GameRedeemer</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-&gt;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ScriptContext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-&gt;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Bool</w:t>
      </w:r>
    </w:p>
    <w:p w14:paraId="51B6A7DC" w14:textId="77777777" w:rsidR="0072267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mkGameValidator game bsZero'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gameStateMachine </w:t>
      </w:r>
    </w:p>
    <w:p w14:paraId="696FE660" w14:textId="64FE9A30" w:rsidR="00D63971" w:rsidRPr="00AC0AC1" w:rsidRDefault="0072267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333333"/>
          <w:sz w:val="21"/>
          <w:szCs w:val="21"/>
        </w:rPr>
        <w:t>game bsZero' bsOne'</w:t>
      </w:r>
    </w:p>
    <w:p w14:paraId="04E5CD7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w:t>
      </w:r>
    </w:p>
    <w:p w14:paraId="7F08FB5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Gaming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GameRedeemer</w:t>
      </w:r>
    </w:p>
    <w:p w14:paraId="16A01F8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w:t>
      </w:r>
    </w:p>
    <w:p w14:paraId="17E5C0D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bsZero,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p>
    <w:p w14:paraId="64234F7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bsZero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0</w:t>
      </w:r>
      <w:r w:rsidRPr="00AC0AC1">
        <w:rPr>
          <w:rFonts w:ascii="Consolas" w:eastAsia="Times New Roman" w:hAnsi="Consolas"/>
          <w:color w:val="777777"/>
          <w:sz w:val="21"/>
          <w:szCs w:val="21"/>
        </w:rPr>
        <w:t>"</w:t>
      </w:r>
    </w:p>
    <w:p w14:paraId="39AD83B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bsOne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w:t>
      </w:r>
      <w:r w:rsidRPr="00AC0AC1">
        <w:rPr>
          <w:rFonts w:ascii="Consolas" w:eastAsia="Times New Roman" w:hAnsi="Consolas"/>
          <w:color w:val="777777"/>
          <w:sz w:val="21"/>
          <w:szCs w:val="21"/>
        </w:rPr>
        <w:t>"</w:t>
      </w:r>
    </w:p>
    <w:p w14:paraId="50A3EA3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w:t>
      </w:r>
    </w:p>
    <w:p w14:paraId="3B5DF45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gameStateMachine'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p>
    <w:p w14:paraId="1E7265D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gameStateMachine'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gameStateMachine game bsZero bsOne</w:t>
      </w:r>
    </w:p>
    <w:p w14:paraId="25BA05E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w:t>
      </w:r>
    </w:p>
    <w:p w14:paraId="6C825BF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typedGameValidator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Gaming</w:t>
      </w:r>
    </w:p>
    <w:p w14:paraId="600F112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typedGameValidator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p>
    <w:p w14:paraId="3D112FA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p>
    <w:p w14:paraId="575ED00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game</w:t>
      </w:r>
    </w:p>
    <w:p w14:paraId="6B5F374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bsZero</w:t>
      </w:r>
    </w:p>
    <w:p w14:paraId="3ED90C2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bsOne</w:t>
      </w:r>
      <w:r w:rsidRPr="00AC0AC1">
        <w:rPr>
          <w:rFonts w:ascii="Consolas" w:eastAsia="Times New Roman" w:hAnsi="Consolas"/>
          <w:color w:val="777777"/>
          <w:sz w:val="21"/>
          <w:szCs w:val="21"/>
        </w:rPr>
        <w:t>)</w:t>
      </w:r>
    </w:p>
    <w:p w14:paraId="27B491E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554D50C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221060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GameRedeemer</w:t>
      </w:r>
    </w:p>
    <w:p w14:paraId="17F0768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160</w:t>
      </w:r>
      <w:r w:rsidRPr="00AC0AC1">
        <w:rPr>
          <w:rFonts w:ascii="Consolas" w:eastAsia="Times New Roman" w:hAnsi="Consolas"/>
          <w:color w:val="333333"/>
          <w:sz w:val="21"/>
          <w:szCs w:val="21"/>
        </w:rPr>
        <w:t xml:space="preserve">  </w:t>
      </w:r>
    </w:p>
    <w:p w14:paraId="7EFF35C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1FBE603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typedGameValidator</w:t>
      </w:r>
    </w:p>
    <w:p w14:paraId="657D166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w:t>
      </w:r>
    </w:p>
    <w:p w14:paraId="0AD289F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4A03F3A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gameValidator</w:t>
      </w:r>
    </w:p>
    <w:p w14:paraId="14A6C0C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t>
      </w:r>
    </w:p>
    <w:p w14:paraId="5C3E893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gameClient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StateMachineClient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p>
    <w:p w14:paraId="166E0F0A" w14:textId="77777777" w:rsidR="0072267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gameClient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StateMachineInstance</w:t>
      </w:r>
      <w:r w:rsidRPr="00AC0AC1">
        <w:rPr>
          <w:rFonts w:ascii="Consolas" w:eastAsia="Times New Roman" w:hAnsi="Consolas"/>
          <w:color w:val="333333"/>
          <w:sz w:val="21"/>
          <w:szCs w:val="21"/>
        </w:rPr>
        <w:t xml:space="preserve"> </w:t>
      </w:r>
    </w:p>
    <w:p w14:paraId="662273D8" w14:textId="1856DCB6" w:rsidR="00D63971" w:rsidRPr="00AC0AC1" w:rsidRDefault="0072267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gameStateMachine' game</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typedGameValidator game</w:t>
      </w:r>
      <w:r w:rsidR="00D63971" w:rsidRPr="00AC0AC1">
        <w:rPr>
          <w:rFonts w:ascii="Consolas" w:eastAsia="Times New Roman" w:hAnsi="Consolas"/>
          <w:color w:val="777777"/>
          <w:sz w:val="21"/>
          <w:szCs w:val="21"/>
        </w:rPr>
        <w:t>)</w:t>
      </w:r>
    </w:p>
    <w:p w14:paraId="52C30B2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p>
    <w:p w14:paraId="1F8F76F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p>
    <w:p w14:paraId="5DD2AFA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76A8702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36E4737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752FA06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3F2A9F3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fpNonce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BuiltinByteString</w:t>
      </w:r>
    </w:p>
    <w:p w14:paraId="612BA3A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6231215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11D9F0B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w:t>
      </w:r>
    </w:p>
    <w:p w14:paraId="70F5311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096A170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p>
    <w:p w14:paraId="46032EC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w:t>
      </w:r>
    </w:p>
    <w:p w14:paraId="35AC80B3" w14:textId="77777777" w:rsidR="006A1D87"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3258493" w14:textId="58725074" w:rsidR="00D63971" w:rsidRPr="00AC0AC1" w:rsidRDefault="006A1D87"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Contract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w</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s</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A3E9D"/>
          <w:sz w:val="21"/>
          <w:szCs w:val="21"/>
        </w:rPr>
        <w:t>e</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p>
    <w:p w14:paraId="515BA27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waitUntilTimeHasPassed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awaitTime 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waitNSlots </w:t>
      </w:r>
      <w:r w:rsidRPr="00AC0AC1">
        <w:rPr>
          <w:rFonts w:ascii="Consolas" w:eastAsia="Times New Roman" w:hAnsi="Consolas"/>
          <w:color w:val="9C5D27"/>
          <w:sz w:val="21"/>
          <w:szCs w:val="21"/>
        </w:rPr>
        <w:t>1</w:t>
      </w:r>
    </w:p>
    <w:p w14:paraId="437394E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w:t>
      </w:r>
    </w:p>
    <w:p w14:paraId="442365B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firstGame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D00E4A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firstGame fp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64FF09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03CCE31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getThreadToken</w:t>
      </w:r>
    </w:p>
    <w:p w14:paraId="663098D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71650FE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4D2004E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fpSecond fp</w:t>
      </w:r>
    </w:p>
    <w:p w14:paraId="6069190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fpStake fp</w:t>
      </w:r>
    </w:p>
    <w:p w14:paraId="3AF1750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5C23B82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fpRevealDeadline fp</w:t>
      </w:r>
    </w:p>
    <w:p w14:paraId="615CA0D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tt</w:t>
      </w:r>
    </w:p>
    <w:p w14:paraId="3993F8F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CC28B1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gameClient game</w:t>
      </w:r>
    </w:p>
    <w:p w14:paraId="4E5F0B7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fpStake fp</w:t>
      </w:r>
      <w:r w:rsidRPr="00AC0AC1">
        <w:rPr>
          <w:rFonts w:ascii="Consolas" w:eastAsia="Times New Roman" w:hAnsi="Consolas"/>
          <w:color w:val="777777"/>
          <w:sz w:val="21"/>
          <w:szCs w:val="21"/>
        </w:rPr>
        <w:t>)</w:t>
      </w:r>
    </w:p>
    <w:p w14:paraId="2F485FF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fpChoice fp</w:t>
      </w:r>
    </w:p>
    <w:p w14:paraId="575DE60B" w14:textId="77777777" w:rsidR="0072267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sha2_256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fpNonce fp </w:t>
      </w:r>
      <w:r w:rsidRPr="00AC0AC1">
        <w:rPr>
          <w:rFonts w:ascii="Consolas" w:eastAsia="Times New Roman" w:hAnsi="Consolas"/>
          <w:color w:val="777777"/>
          <w:sz w:val="21"/>
          <w:szCs w:val="21"/>
        </w:rPr>
        <w:t>`appendByteString`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p>
    <w:p w14:paraId="0695C732" w14:textId="1B1D8490" w:rsidR="00D63971" w:rsidRPr="00AC0AC1" w:rsidRDefault="0072267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333333"/>
          <w:sz w:val="21"/>
          <w:szCs w:val="21"/>
        </w:rPr>
        <w:t xml:space="preserve">bsZero </w:t>
      </w:r>
      <w:r w:rsidR="00D63971" w:rsidRPr="00AC0AC1">
        <w:rPr>
          <w:rFonts w:ascii="Consolas" w:eastAsia="Times New Roman" w:hAnsi="Consolas"/>
          <w:color w:val="4B69C6"/>
          <w:sz w:val="21"/>
          <w:szCs w:val="21"/>
        </w:rPr>
        <w:t>else</w:t>
      </w:r>
      <w:r w:rsidR="00D63971" w:rsidRPr="00AC0AC1">
        <w:rPr>
          <w:rFonts w:ascii="Consolas" w:eastAsia="Times New Roman" w:hAnsi="Consolas"/>
          <w:color w:val="333333"/>
          <w:sz w:val="21"/>
          <w:szCs w:val="21"/>
        </w:rPr>
        <w:t xml:space="preserve"> bsOne</w:t>
      </w:r>
    </w:p>
    <w:p w14:paraId="3B077B7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runInitialise client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p>
    <w:p w14:paraId="2917735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202</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first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fpChoice fp</w:t>
      </w:r>
      <w:r w:rsidRPr="00AC0AC1">
        <w:rPr>
          <w:rFonts w:ascii="Consolas" w:eastAsia="Times New Roman" w:hAnsi="Consolas"/>
          <w:color w:val="777777"/>
          <w:sz w:val="21"/>
          <w:szCs w:val="21"/>
        </w:rPr>
        <w:t>)</w:t>
      </w:r>
    </w:p>
    <w:p w14:paraId="03AFDF6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tt</w:t>
      </w:r>
    </w:p>
    <w:p w14:paraId="0D19C79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w:t>
      </w:r>
    </w:p>
    <w:p w14:paraId="310996B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57E69A5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w:t>
      </w:r>
    </w:p>
    <w:p w14:paraId="44BB71C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6609341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0A202AC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game output not found</w:t>
      </w:r>
      <w:r w:rsidRPr="00AC0AC1">
        <w:rPr>
          <w:rFonts w:ascii="Consolas" w:eastAsia="Times New Roman" w:hAnsi="Consolas"/>
          <w:color w:val="777777"/>
          <w:sz w:val="21"/>
          <w:szCs w:val="21"/>
        </w:rPr>
        <w:t>"</w:t>
      </w:r>
    </w:p>
    <w:p w14:paraId="0F16C92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tyTxOutData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ocsTxOut o </w:t>
      </w:r>
      <w:r w:rsidRPr="00AC0AC1">
        <w:rPr>
          <w:rFonts w:ascii="Consolas" w:eastAsia="Times New Roman" w:hAnsi="Consolas"/>
          <w:color w:val="4B69C6"/>
          <w:sz w:val="21"/>
          <w:szCs w:val="21"/>
        </w:rPr>
        <w:t>of</w:t>
      </w:r>
    </w:p>
    <w:p w14:paraId="782F860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w:t>
      </w:r>
    </w:p>
    <w:p w14:paraId="5234ADF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A0332F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did not play</w:t>
      </w:r>
      <w:r w:rsidRPr="00AC0AC1">
        <w:rPr>
          <w:rFonts w:ascii="Consolas" w:eastAsia="Times New Roman" w:hAnsi="Consolas"/>
          <w:color w:val="777777"/>
          <w:sz w:val="21"/>
          <w:szCs w:val="21"/>
        </w:rPr>
        <w:t>"</w:t>
      </w:r>
    </w:p>
    <w:p w14:paraId="77C67A0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9C5D27"/>
          <w:sz w:val="21"/>
          <w:szCs w:val="21"/>
        </w:rPr>
        <w:t>ClaimFirst</w:t>
      </w:r>
    </w:p>
    <w:p w14:paraId="14445203"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reclaimed stake</w:t>
      </w:r>
      <w:r w:rsidRPr="00AC0AC1">
        <w:rPr>
          <w:rFonts w:ascii="Consolas" w:eastAsia="Times New Roman" w:hAnsi="Consolas"/>
          <w:color w:val="777777"/>
          <w:sz w:val="21"/>
          <w:szCs w:val="21"/>
        </w:rPr>
        <w:t>"</w:t>
      </w:r>
    </w:p>
    <w:p w14:paraId="1C0AED1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w:t>
      </w:r>
    </w:p>
    <w:p w14:paraId="6A37824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E8E74C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lost</w:t>
      </w:r>
      <w:r w:rsidRPr="00AC0AC1">
        <w:rPr>
          <w:rFonts w:ascii="Consolas" w:eastAsia="Times New Roman" w:hAnsi="Consolas"/>
          <w:color w:val="777777"/>
          <w:sz w:val="21"/>
          <w:szCs w:val="21"/>
        </w:rPr>
        <w:t>"</w:t>
      </w:r>
    </w:p>
    <w:p w14:paraId="6A21CD1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fpNonce fp</w:t>
      </w:r>
    </w:p>
    <w:p w14:paraId="2DC6594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revealed and won</w:t>
      </w:r>
      <w:r w:rsidRPr="00AC0AC1">
        <w:rPr>
          <w:rFonts w:ascii="Consolas" w:eastAsia="Times New Roman" w:hAnsi="Consolas"/>
          <w:color w:val="777777"/>
          <w:sz w:val="21"/>
          <w:szCs w:val="21"/>
        </w:rPr>
        <w:t>"</w:t>
      </w:r>
    </w:p>
    <w:p w14:paraId="2D5AE14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w:t>
      </w:r>
    </w:p>
    <w:p w14:paraId="1281A31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won</w:t>
      </w:r>
      <w:r w:rsidRPr="00AC0AC1">
        <w:rPr>
          <w:rFonts w:ascii="Consolas" w:eastAsia="Times New Roman" w:hAnsi="Consolas"/>
          <w:color w:val="777777"/>
          <w:sz w:val="21"/>
          <w:szCs w:val="21"/>
        </w:rPr>
        <w:t>"</w:t>
      </w:r>
    </w:p>
    <w:p w14:paraId="125A363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w:t>
      </w:r>
    </w:p>
    <w:p w14:paraId="29DFCBA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SecondParams</w:t>
      </w:r>
    </w:p>
    <w:p w14:paraId="0994AB6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27811B5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F02889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3F3DB96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3DFD998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44F6A67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455D948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3216C7D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232</w:t>
      </w:r>
      <w:r w:rsidRPr="00AC0AC1">
        <w:rPr>
          <w:rFonts w:ascii="Consolas" w:eastAsia="Times New Roman" w:hAnsi="Consolas"/>
          <w:color w:val="333333"/>
          <w:sz w:val="21"/>
          <w:szCs w:val="21"/>
        </w:rPr>
        <w:t xml:space="preserve">  </w:t>
      </w:r>
    </w:p>
    <w:p w14:paraId="2EFD7F0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233</w:t>
      </w:r>
      <w:r w:rsidRPr="00AC0AC1">
        <w:rPr>
          <w:rFonts w:ascii="Consolas" w:eastAsia="Times New Roman" w:hAnsi="Consolas"/>
          <w:color w:val="333333"/>
          <w:sz w:val="21"/>
          <w:szCs w:val="21"/>
        </w:rPr>
        <w:t xml:space="preserve">  secondGame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DFF66B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234</w:t>
      </w:r>
      <w:r w:rsidRPr="00AC0AC1">
        <w:rPr>
          <w:rFonts w:ascii="Consolas" w:eastAsia="Times New Roman" w:hAnsi="Consolas"/>
          <w:color w:val="333333"/>
          <w:sz w:val="21"/>
          <w:szCs w:val="21"/>
        </w:rPr>
        <w:t xml:space="preserve">  secondGame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A15652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235</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01D5A89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7CB15728"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spFirst sp</w:t>
      </w:r>
    </w:p>
    <w:p w14:paraId="3A69A37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01B1592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spStake sp</w:t>
      </w:r>
    </w:p>
    <w:p w14:paraId="0BB64B92"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spPlayDeadline sp</w:t>
      </w:r>
    </w:p>
    <w:p w14:paraId="6B7DD31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55171865"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spToken sp</w:t>
      </w:r>
    </w:p>
    <w:p w14:paraId="720FB48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8D971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244</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gameClient game</w:t>
      </w:r>
    </w:p>
    <w:p w14:paraId="55E9B3C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245</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01A3C20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02563D8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247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running game found</w:t>
      </w:r>
      <w:r w:rsidRPr="00AC0AC1">
        <w:rPr>
          <w:rFonts w:ascii="Consolas" w:eastAsia="Times New Roman" w:hAnsi="Consolas"/>
          <w:color w:val="777777"/>
          <w:sz w:val="21"/>
          <w:szCs w:val="21"/>
        </w:rPr>
        <w:t>"</w:t>
      </w:r>
    </w:p>
    <w:p w14:paraId="4182975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tyTxOutData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ocsTxOut o </w:t>
      </w:r>
      <w:r w:rsidRPr="00AC0AC1">
        <w:rPr>
          <w:rFonts w:ascii="Consolas" w:eastAsia="Times New Roman" w:hAnsi="Consolas"/>
          <w:color w:val="4B69C6"/>
          <w:sz w:val="21"/>
          <w:szCs w:val="21"/>
        </w:rPr>
        <w:t>of</w:t>
      </w:r>
    </w:p>
    <w:p w14:paraId="49F3E3C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C759F8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running game found</w:t>
      </w:r>
      <w:r w:rsidRPr="00AC0AC1">
        <w:rPr>
          <w:rFonts w:ascii="Consolas" w:eastAsia="Times New Roman" w:hAnsi="Consolas"/>
          <w:color w:val="777777"/>
          <w:sz w:val="21"/>
          <w:szCs w:val="21"/>
        </w:rPr>
        <w:t>"</w:t>
      </w:r>
    </w:p>
    <w:p w14:paraId="3777041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spChoice sp</w:t>
      </w:r>
    </w:p>
    <w:p w14:paraId="6BE5E49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252</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second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spChoice sp</w:t>
      </w:r>
      <w:r w:rsidRPr="00AC0AC1">
        <w:rPr>
          <w:rFonts w:ascii="Consolas" w:eastAsia="Times New Roman" w:hAnsi="Consolas"/>
          <w:color w:val="777777"/>
          <w:sz w:val="21"/>
          <w:szCs w:val="21"/>
        </w:rPr>
        <w:t>)</w:t>
      </w:r>
    </w:p>
    <w:p w14:paraId="6D7E573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253</w:t>
      </w:r>
      <w:r w:rsidRPr="00AC0AC1">
        <w:rPr>
          <w:rFonts w:ascii="Consolas" w:eastAsia="Times New Roman" w:hAnsi="Consolas"/>
          <w:color w:val="333333"/>
          <w:sz w:val="21"/>
          <w:szCs w:val="21"/>
        </w:rPr>
        <w:t xml:space="preserve">  </w:t>
      </w:r>
    </w:p>
    <w:p w14:paraId="22E45F80"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254</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2E3083D9"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255</w:t>
      </w:r>
      <w:r w:rsidRPr="00AC0AC1">
        <w:rPr>
          <w:rFonts w:ascii="Consolas" w:eastAsia="Times New Roman" w:hAnsi="Consolas"/>
          <w:color w:val="333333"/>
          <w:sz w:val="21"/>
          <w:szCs w:val="21"/>
        </w:rPr>
        <w:t xml:space="preserve">  </w:t>
      </w:r>
    </w:p>
    <w:p w14:paraId="163EE73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256</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0638D21F"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4CE19806"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won</w:t>
      </w:r>
      <w:r w:rsidRPr="00AC0AC1">
        <w:rPr>
          <w:rFonts w:ascii="Consolas" w:eastAsia="Times New Roman" w:hAnsi="Consolas"/>
          <w:color w:val="777777"/>
          <w:sz w:val="21"/>
          <w:szCs w:val="21"/>
        </w:rPr>
        <w:t>"</w:t>
      </w:r>
    </w:p>
    <w:p w14:paraId="0591F0D4"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AD0B5E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didn't reveal</w:t>
      </w:r>
      <w:r w:rsidRPr="00AC0AC1">
        <w:rPr>
          <w:rFonts w:ascii="Consolas" w:eastAsia="Times New Roman" w:hAnsi="Consolas"/>
          <w:color w:val="777777"/>
          <w:sz w:val="21"/>
          <w:szCs w:val="21"/>
        </w:rPr>
        <w:t>"</w:t>
      </w:r>
    </w:p>
    <w:p w14:paraId="43DF444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9C5D27"/>
          <w:sz w:val="21"/>
          <w:szCs w:val="21"/>
        </w:rPr>
        <w:t>ClaimSecond</w:t>
      </w:r>
    </w:p>
    <w:p w14:paraId="674BE83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262</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won</w:t>
      </w:r>
      <w:r w:rsidRPr="00AC0AC1">
        <w:rPr>
          <w:rFonts w:ascii="Consolas" w:eastAsia="Times New Roman" w:hAnsi="Consolas"/>
          <w:color w:val="777777"/>
          <w:sz w:val="21"/>
          <w:szCs w:val="21"/>
        </w:rPr>
        <w:t>"</w:t>
      </w:r>
    </w:p>
    <w:p w14:paraId="66190A5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263</w:t>
      </w:r>
      <w:r w:rsidRPr="00AC0AC1">
        <w:rPr>
          <w:rFonts w:ascii="Consolas" w:eastAsia="Times New Roman" w:hAnsi="Consolas"/>
          <w:color w:val="333333"/>
          <w:sz w:val="21"/>
          <w:szCs w:val="21"/>
        </w:rPr>
        <w:t xml:space="preserve">  </w:t>
      </w:r>
    </w:p>
    <w:p w14:paraId="69AF269D"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264</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unexpected datum</w:t>
      </w:r>
      <w:r w:rsidRPr="00AC0AC1">
        <w:rPr>
          <w:rFonts w:ascii="Consolas" w:eastAsia="Times New Roman" w:hAnsi="Consolas"/>
          <w:color w:val="777777"/>
          <w:sz w:val="21"/>
          <w:szCs w:val="21"/>
        </w:rPr>
        <w:t>"</w:t>
      </w:r>
    </w:p>
    <w:p w14:paraId="7F6941E7"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265</w:t>
      </w:r>
      <w:r w:rsidRPr="00AC0AC1">
        <w:rPr>
          <w:rFonts w:ascii="Consolas" w:eastAsia="Times New Roman" w:hAnsi="Consolas"/>
          <w:color w:val="333333"/>
          <w:sz w:val="21"/>
          <w:szCs w:val="21"/>
        </w:rPr>
        <w:t xml:space="preserve">  </w:t>
      </w:r>
    </w:p>
    <w:p w14:paraId="64DBF869" w14:textId="77777777" w:rsidR="009A48FD"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266</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4123834" w14:textId="55F87ABF" w:rsidR="00D63971" w:rsidRPr="00AC0AC1" w:rsidRDefault="009A48FD"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Endpoint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777777"/>
          <w:sz w:val="21"/>
          <w:szCs w:val="21"/>
        </w:rPr>
        <w:t>"</w:t>
      </w:r>
      <w:r w:rsidR="00D63971" w:rsidRPr="00AC0AC1">
        <w:rPr>
          <w:rFonts w:ascii="Consolas" w:eastAsia="Times New Roman" w:hAnsi="Consolas"/>
          <w:color w:val="448C27"/>
          <w:sz w:val="21"/>
          <w:szCs w:val="21"/>
        </w:rPr>
        <w:t>second</w:t>
      </w:r>
      <w:r w:rsidR="00D63971" w:rsidRPr="00AC0AC1">
        <w:rPr>
          <w:rFonts w:ascii="Consolas" w:eastAsia="Times New Roman" w:hAnsi="Consolas"/>
          <w:color w:val="777777"/>
          <w:sz w:val="21"/>
          <w:szCs w:val="21"/>
        </w:rPr>
        <w:t>"</w:t>
      </w:r>
      <w:r w:rsidR="00D63971" w:rsidRPr="00AC0AC1">
        <w:rPr>
          <w:rFonts w:ascii="Consolas" w:eastAsia="Times New Roman" w:hAnsi="Consolas"/>
          <w:color w:val="333333"/>
          <w:sz w:val="21"/>
          <w:szCs w:val="21"/>
        </w:rPr>
        <w:t xml:space="preserve"> </w:t>
      </w:r>
      <w:r w:rsidR="00D63971" w:rsidRPr="00AC0AC1">
        <w:rPr>
          <w:rFonts w:ascii="Consolas" w:eastAsia="Times New Roman" w:hAnsi="Consolas"/>
          <w:color w:val="9C5D27"/>
          <w:sz w:val="21"/>
          <w:szCs w:val="21"/>
        </w:rPr>
        <w:t>SecondParams</w:t>
      </w:r>
    </w:p>
    <w:p w14:paraId="4A02CAF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267</w:t>
      </w:r>
      <w:r w:rsidRPr="00AC0AC1">
        <w:rPr>
          <w:rFonts w:ascii="Consolas" w:eastAsia="Times New Roman" w:hAnsi="Consolas"/>
          <w:color w:val="333333"/>
          <w:sz w:val="21"/>
          <w:szCs w:val="21"/>
        </w:rPr>
        <w:t xml:space="preserve">  </w:t>
      </w:r>
    </w:p>
    <w:p w14:paraId="6831B97A"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268</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6A5634C"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269</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first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1DF3C9E"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C25435B"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271</w:t>
      </w:r>
      <w:r w:rsidRPr="00AC0AC1">
        <w:rPr>
          <w:rFonts w:ascii="Consolas" w:eastAsia="Times New Roman" w:hAnsi="Consolas"/>
          <w:color w:val="333333"/>
          <w:sz w:val="21"/>
          <w:szCs w:val="21"/>
        </w:rPr>
        <w:t xml:space="preserve">      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firstGame</w:t>
      </w:r>
    </w:p>
    <w:p w14:paraId="0C95B841" w14:textId="77777777" w:rsidR="00D63971" w:rsidRPr="00AC0AC1" w:rsidRDefault="00D63971" w:rsidP="00D6397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272</w:t>
      </w:r>
      <w:r w:rsidRPr="00AC0AC1">
        <w:rPr>
          <w:rFonts w:ascii="Consolas" w:eastAsia="Times New Roman" w:hAnsi="Consolas"/>
          <w:color w:val="333333"/>
          <w:sz w:val="21"/>
          <w:szCs w:val="21"/>
        </w:rPr>
        <w:t xml:space="preserve">      second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secondGame</w:t>
      </w:r>
    </w:p>
    <w:p w14:paraId="75F48EA3" w14:textId="77777777" w:rsidR="00D63971" w:rsidRPr="00AC0AC1" w:rsidRDefault="00D63971" w:rsidP="009A48FD">
      <w:pPr>
        <w:pStyle w:val="BodyText"/>
        <w:spacing w:before="0" w:after="0"/>
        <w:rPr>
          <w:lang w:eastAsia="zh-CN"/>
        </w:rPr>
      </w:pPr>
    </w:p>
    <w:p w14:paraId="4210F242" w14:textId="2871D5AD" w:rsidR="00D63971" w:rsidRPr="00AC0AC1" w:rsidRDefault="00903AF6" w:rsidP="00E87AD5">
      <w:pPr>
        <w:pStyle w:val="BodyText"/>
        <w:spacing w:before="0"/>
        <w:rPr>
          <w:lang w:eastAsia="zh-CN"/>
        </w:rPr>
      </w:pPr>
      <w:r w:rsidRPr="00AC0AC1">
        <w:rPr>
          <w:lang w:eastAsia="zh-CN"/>
        </w:rPr>
        <w:t xml:space="preserve">In the beginning we again define our </w:t>
      </w:r>
      <w:r w:rsidR="0067254D" w:rsidRPr="00AC0AC1">
        <w:rPr>
          <w:lang w:eastAsia="zh-CN"/>
        </w:rPr>
        <w:t>g</w:t>
      </w:r>
      <w:r w:rsidRPr="00AC0AC1">
        <w:rPr>
          <w:lang w:eastAsia="zh-CN"/>
        </w:rPr>
        <w:t>ame type</w:t>
      </w:r>
      <w:r w:rsidR="001C2D27" w:rsidRPr="00AC0AC1">
        <w:rPr>
          <w:lang w:eastAsia="zh-CN"/>
        </w:rPr>
        <w:t xml:space="preserve"> (44-51)</w:t>
      </w:r>
      <w:r w:rsidRPr="00AC0AC1">
        <w:rPr>
          <w:lang w:eastAsia="zh-CN"/>
        </w:rPr>
        <w:t xml:space="preserve">. </w:t>
      </w:r>
      <w:r w:rsidR="00FD67B4" w:rsidRPr="00AC0AC1">
        <w:rPr>
          <w:lang w:eastAsia="zh-CN"/>
        </w:rPr>
        <w:t xml:space="preserve">The difference to the previous example is that the token was of type asset class and now it’s of type thread token. </w:t>
      </w:r>
      <w:r w:rsidR="00AE74D7" w:rsidRPr="00AC0AC1">
        <w:rPr>
          <w:lang w:eastAsia="zh-CN"/>
        </w:rPr>
        <w:t>The game choice stays the sa</w:t>
      </w:r>
      <w:r w:rsidR="00901175" w:rsidRPr="00AC0AC1">
        <w:rPr>
          <w:lang w:eastAsia="zh-CN"/>
        </w:rPr>
        <w:t xml:space="preserve">me. What changes is </w:t>
      </w:r>
      <w:r w:rsidR="00BD6221" w:rsidRPr="00AC0AC1">
        <w:rPr>
          <w:lang w:eastAsia="zh-CN"/>
        </w:rPr>
        <w:t xml:space="preserve">the </w:t>
      </w:r>
      <w:r w:rsidR="00901175" w:rsidRPr="00AC0AC1">
        <w:rPr>
          <w:lang w:eastAsia="zh-CN"/>
        </w:rPr>
        <w:t xml:space="preserve">game datum where we add the second constructer called </w:t>
      </w:r>
      <w:r w:rsidR="00901175" w:rsidRPr="00AC0AC1">
        <w:rPr>
          <w:i/>
          <w:lang w:eastAsia="zh-CN"/>
        </w:rPr>
        <w:t>Finished</w:t>
      </w:r>
      <w:r w:rsidR="00901175" w:rsidRPr="00AC0AC1">
        <w:rPr>
          <w:lang w:eastAsia="zh-CN"/>
        </w:rPr>
        <w:t xml:space="preserve"> that we did not need before</w:t>
      </w:r>
      <w:r w:rsidR="001C2D27" w:rsidRPr="00AC0AC1">
        <w:rPr>
          <w:lang w:eastAsia="zh-CN"/>
        </w:rPr>
        <w:t xml:space="preserve"> (66-67)</w:t>
      </w:r>
      <w:r w:rsidR="00901175" w:rsidRPr="00AC0AC1">
        <w:rPr>
          <w:lang w:eastAsia="zh-CN"/>
        </w:rPr>
        <w:t xml:space="preserve">. </w:t>
      </w:r>
      <w:r w:rsidR="001D3711" w:rsidRPr="00AC0AC1">
        <w:rPr>
          <w:lang w:eastAsia="zh-CN"/>
        </w:rPr>
        <w:t xml:space="preserve">We need it for state machine mechanism to work. </w:t>
      </w:r>
      <w:r w:rsidR="0082653C" w:rsidRPr="00AC0AC1">
        <w:rPr>
          <w:lang w:eastAsia="zh-CN"/>
        </w:rPr>
        <w:t xml:space="preserve">And when we make the Eq </w:t>
      </w:r>
      <w:r w:rsidR="008E7C04" w:rsidRPr="00AC0AC1">
        <w:rPr>
          <w:lang w:eastAsia="zh-CN"/>
        </w:rPr>
        <w:t>instance</w:t>
      </w:r>
      <w:r w:rsidR="0082653C" w:rsidRPr="00AC0AC1">
        <w:rPr>
          <w:lang w:eastAsia="zh-CN"/>
        </w:rPr>
        <w:t xml:space="preserve"> for the game datum we take this second constructor in account. </w:t>
      </w:r>
      <w:r w:rsidR="00A574CE" w:rsidRPr="00AC0AC1">
        <w:rPr>
          <w:lang w:eastAsia="zh-CN"/>
        </w:rPr>
        <w:t>The redeemer and the two helper functions are the same as before (77-91).</w:t>
      </w:r>
      <w:r w:rsidR="001C2D27" w:rsidRPr="00AC0AC1">
        <w:rPr>
          <w:lang w:eastAsia="zh-CN"/>
        </w:rPr>
        <w:t xml:space="preserve"> </w:t>
      </w:r>
      <w:r w:rsidR="005D3DCB" w:rsidRPr="00AC0AC1">
        <w:rPr>
          <w:lang w:eastAsia="zh-CN"/>
        </w:rPr>
        <w:t xml:space="preserve">Then we write the transition function for the state machine. </w:t>
      </w:r>
      <w:r w:rsidR="0036761C" w:rsidRPr="00AC0AC1">
        <w:rPr>
          <w:lang w:eastAsia="zh-CN"/>
        </w:rPr>
        <w:t>It takes the game par</w:t>
      </w:r>
      <w:r w:rsidR="006162DD" w:rsidRPr="00AC0AC1">
        <w:rPr>
          <w:lang w:eastAsia="zh-CN"/>
        </w:rPr>
        <w:t xml:space="preserve">ameter then the </w:t>
      </w:r>
      <w:r w:rsidR="00941F02" w:rsidRPr="00AC0AC1">
        <w:rPr>
          <w:lang w:eastAsia="zh-CN"/>
        </w:rPr>
        <w:t>s</w:t>
      </w:r>
      <w:r w:rsidR="006162DD" w:rsidRPr="00AC0AC1">
        <w:rPr>
          <w:lang w:eastAsia="zh-CN"/>
        </w:rPr>
        <w:t>tate datum and</w:t>
      </w:r>
      <w:r w:rsidR="0036761C" w:rsidRPr="00AC0AC1">
        <w:rPr>
          <w:lang w:eastAsia="zh-CN"/>
        </w:rPr>
        <w:t xml:space="preserve"> </w:t>
      </w:r>
      <w:r w:rsidR="000D2F9D">
        <w:rPr>
          <w:lang w:eastAsia="zh-CN"/>
        </w:rPr>
        <w:t xml:space="preserve">the </w:t>
      </w:r>
      <w:r w:rsidR="0036761C" w:rsidRPr="00AC0AC1">
        <w:rPr>
          <w:lang w:eastAsia="zh-CN"/>
        </w:rPr>
        <w:t>redeemer</w:t>
      </w:r>
      <w:r w:rsidR="006162DD" w:rsidRPr="00AC0AC1">
        <w:rPr>
          <w:lang w:eastAsia="zh-CN"/>
        </w:rPr>
        <w:t>. A</w:t>
      </w:r>
      <w:r w:rsidR="0036761C" w:rsidRPr="00AC0AC1">
        <w:rPr>
          <w:lang w:eastAsia="zh-CN"/>
        </w:rPr>
        <w:t>nd</w:t>
      </w:r>
      <w:r w:rsidR="0057210B" w:rsidRPr="00AC0AC1">
        <w:rPr>
          <w:lang w:eastAsia="zh-CN"/>
        </w:rPr>
        <w:t xml:space="preserve"> </w:t>
      </w:r>
      <w:r w:rsidR="006162DD" w:rsidRPr="00AC0AC1">
        <w:rPr>
          <w:lang w:eastAsia="zh-CN"/>
        </w:rPr>
        <w:t>then we return a Nothing if the transition is not allowed or just a pair of new state and constraints on the transaction</w:t>
      </w:r>
      <w:r w:rsidR="0036761C" w:rsidRPr="00AC0AC1">
        <w:rPr>
          <w:lang w:eastAsia="zh-CN"/>
        </w:rPr>
        <w:t>.</w:t>
      </w:r>
      <w:r w:rsidR="006162DD" w:rsidRPr="00AC0AC1">
        <w:rPr>
          <w:lang w:eastAsia="zh-CN"/>
        </w:rPr>
        <w:t xml:space="preserve"> </w:t>
      </w:r>
      <w:r w:rsidR="00D05B8B" w:rsidRPr="00AC0AC1">
        <w:rPr>
          <w:lang w:eastAsia="zh-CN"/>
        </w:rPr>
        <w:t>First,</w:t>
      </w:r>
      <w:r w:rsidR="0061329A" w:rsidRPr="00AC0AC1">
        <w:rPr>
          <w:lang w:eastAsia="zh-CN"/>
        </w:rPr>
        <w:t xml:space="preserve"> we again have the case where the 1</w:t>
      </w:r>
      <w:r w:rsidR="0061329A" w:rsidRPr="00AC0AC1">
        <w:rPr>
          <w:vertAlign w:val="superscript"/>
          <w:lang w:eastAsia="zh-CN"/>
        </w:rPr>
        <w:t>st</w:t>
      </w:r>
      <w:r w:rsidR="0061329A" w:rsidRPr="00AC0AC1">
        <w:rPr>
          <w:lang w:eastAsia="zh-CN"/>
        </w:rPr>
        <w:t xml:space="preserve"> player has already moved and the 2</w:t>
      </w:r>
      <w:r w:rsidR="0061329A" w:rsidRPr="00AC0AC1">
        <w:rPr>
          <w:vertAlign w:val="superscript"/>
          <w:lang w:eastAsia="zh-CN"/>
        </w:rPr>
        <w:t>nd</w:t>
      </w:r>
      <w:r w:rsidR="0061329A" w:rsidRPr="00AC0AC1">
        <w:rPr>
          <w:lang w:eastAsia="zh-CN"/>
        </w:rPr>
        <w:t xml:space="preserve"> player wants to make his move</w:t>
      </w:r>
      <w:r w:rsidR="00D6726E" w:rsidRPr="00AC0AC1">
        <w:rPr>
          <w:lang w:eastAsia="zh-CN"/>
        </w:rPr>
        <w:t xml:space="preserve"> with choice </w:t>
      </w:r>
      <w:r w:rsidR="00D6726E" w:rsidRPr="00AC0AC1">
        <w:rPr>
          <w:i/>
          <w:lang w:eastAsia="zh-CN"/>
        </w:rPr>
        <w:t>c</w:t>
      </w:r>
      <w:r w:rsidR="0061329A" w:rsidRPr="00AC0AC1">
        <w:rPr>
          <w:lang w:eastAsia="zh-CN"/>
        </w:rPr>
        <w:t xml:space="preserve">. </w:t>
      </w:r>
      <w:r w:rsidR="007D2B83" w:rsidRPr="00AC0AC1">
        <w:rPr>
          <w:lang w:eastAsia="zh-CN"/>
        </w:rPr>
        <w:t xml:space="preserve">The parameter </w:t>
      </w:r>
      <w:r w:rsidR="007D2B83" w:rsidRPr="00AC0AC1">
        <w:rPr>
          <w:i/>
          <w:lang w:eastAsia="zh-CN"/>
        </w:rPr>
        <w:t>s</w:t>
      </w:r>
      <w:r w:rsidR="007D2B83" w:rsidRPr="00AC0AC1">
        <w:rPr>
          <w:lang w:eastAsia="zh-CN"/>
        </w:rPr>
        <w:t xml:space="preserve"> holds the combination of datum and value. The </w:t>
      </w:r>
      <w:r w:rsidR="007D2B83" w:rsidRPr="00AC0AC1">
        <w:rPr>
          <w:i/>
          <w:lang w:eastAsia="zh-CN"/>
        </w:rPr>
        <w:t>stateValue</w:t>
      </w:r>
      <w:r w:rsidR="007D2B83" w:rsidRPr="00AC0AC1">
        <w:rPr>
          <w:lang w:eastAsia="zh-CN"/>
        </w:rPr>
        <w:t xml:space="preserve"> parameter gives us the value of the UTXO we are consuming and </w:t>
      </w:r>
      <w:r w:rsidR="007D2B83" w:rsidRPr="00AC0AC1">
        <w:rPr>
          <w:i/>
          <w:lang w:eastAsia="zh-CN"/>
        </w:rPr>
        <w:t>stateData</w:t>
      </w:r>
      <w:r w:rsidR="007D2B83" w:rsidRPr="00AC0AC1">
        <w:rPr>
          <w:lang w:eastAsia="zh-CN"/>
        </w:rPr>
        <w:t xml:space="preserve"> gives us the datum. </w:t>
      </w:r>
      <w:r w:rsidR="00CA2C4E" w:rsidRPr="00AC0AC1">
        <w:rPr>
          <w:lang w:eastAsia="zh-CN"/>
        </w:rPr>
        <w:t xml:space="preserve">So first we check that the value is the stake of the game (97). </w:t>
      </w:r>
      <w:r w:rsidR="00D82649" w:rsidRPr="00AC0AC1">
        <w:rPr>
          <w:lang w:eastAsia="zh-CN"/>
        </w:rPr>
        <w:t xml:space="preserve">If the check </w:t>
      </w:r>
      <w:r w:rsidR="00D05B8B" w:rsidRPr="00AC0AC1">
        <w:rPr>
          <w:lang w:eastAsia="zh-CN"/>
        </w:rPr>
        <w:t>passes,</w:t>
      </w:r>
      <w:r w:rsidR="00D82649" w:rsidRPr="00AC0AC1">
        <w:rPr>
          <w:lang w:eastAsia="zh-CN"/>
        </w:rPr>
        <w:t xml:space="preserve"> we return a Just where we put the constrain</w:t>
      </w:r>
      <w:r w:rsidR="008E7C04" w:rsidRPr="00AC0AC1">
        <w:rPr>
          <w:lang w:eastAsia="zh-CN"/>
        </w:rPr>
        <w:t>t</w:t>
      </w:r>
      <w:r w:rsidR="00D82649" w:rsidRPr="00AC0AC1">
        <w:rPr>
          <w:lang w:eastAsia="zh-CN"/>
        </w:rPr>
        <w:t xml:space="preserve">s on the transaction for the signature and validity interval and include the new state. </w:t>
      </w:r>
    </w:p>
    <w:p w14:paraId="4336BCF8" w14:textId="6147F1BC" w:rsidR="00D82649" w:rsidRPr="00AC0AC1" w:rsidRDefault="00582B6E" w:rsidP="00E87AD5">
      <w:pPr>
        <w:pStyle w:val="BodyText"/>
        <w:spacing w:before="0"/>
        <w:rPr>
          <w:lang w:eastAsia="zh-CN"/>
        </w:rPr>
      </w:pPr>
      <w:r w:rsidRPr="00AC0AC1">
        <w:rPr>
          <w:lang w:eastAsia="zh-CN"/>
        </w:rPr>
        <w:lastRenderedPageBreak/>
        <w:t xml:space="preserve">Compared to our previous code where we did not use SM all conditions </w:t>
      </w:r>
      <w:r w:rsidR="008C46D4" w:rsidRPr="00AC0AC1">
        <w:rPr>
          <w:lang w:eastAsia="zh-CN"/>
        </w:rPr>
        <w:t xml:space="preserve">from the first case </w:t>
      </w:r>
      <w:r w:rsidRPr="00AC0AC1">
        <w:rPr>
          <w:lang w:eastAsia="zh-CN"/>
        </w:rPr>
        <w:t>are</w:t>
      </w:r>
      <w:r w:rsidR="008C46D4" w:rsidRPr="00AC0AC1">
        <w:rPr>
          <w:lang w:eastAsia="zh-CN"/>
        </w:rPr>
        <w:t xml:space="preserve"> also</w:t>
      </w:r>
      <w:r w:rsidRPr="00AC0AC1">
        <w:rPr>
          <w:lang w:eastAsia="zh-CN"/>
        </w:rPr>
        <w:t xml:space="preserve"> satisfied in </w:t>
      </w:r>
      <w:r w:rsidR="008C46D4" w:rsidRPr="00AC0AC1">
        <w:rPr>
          <w:lang w:eastAsia="zh-CN"/>
        </w:rPr>
        <w:t>our</w:t>
      </w:r>
      <w:r w:rsidRPr="00AC0AC1">
        <w:rPr>
          <w:lang w:eastAsia="zh-CN"/>
        </w:rPr>
        <w:t xml:space="preserve"> </w:t>
      </w:r>
      <w:r w:rsidR="008C46D4" w:rsidRPr="00AC0AC1">
        <w:rPr>
          <w:lang w:eastAsia="zh-CN"/>
        </w:rPr>
        <w:t xml:space="preserve">first </w:t>
      </w:r>
      <w:r w:rsidRPr="00AC0AC1">
        <w:rPr>
          <w:lang w:eastAsia="zh-CN"/>
        </w:rPr>
        <w:t xml:space="preserve">SM </w:t>
      </w:r>
      <w:r w:rsidR="008C46D4" w:rsidRPr="00AC0AC1">
        <w:rPr>
          <w:lang w:eastAsia="zh-CN"/>
        </w:rPr>
        <w:t>case</w:t>
      </w:r>
      <w:r w:rsidRPr="00AC0AC1">
        <w:rPr>
          <w:lang w:eastAsia="zh-CN"/>
        </w:rPr>
        <w:t xml:space="preserve">. </w:t>
      </w:r>
      <w:r w:rsidR="00DF2B50" w:rsidRPr="00AC0AC1">
        <w:rPr>
          <w:lang w:eastAsia="zh-CN"/>
        </w:rPr>
        <w:t>The second case is when the 2</w:t>
      </w:r>
      <w:r w:rsidR="00DF2B50" w:rsidRPr="00AC0AC1">
        <w:rPr>
          <w:vertAlign w:val="superscript"/>
          <w:lang w:eastAsia="zh-CN"/>
        </w:rPr>
        <w:t>nd</w:t>
      </w:r>
      <w:r w:rsidR="00DF2B50" w:rsidRPr="00AC0AC1">
        <w:rPr>
          <w:lang w:eastAsia="zh-CN"/>
        </w:rPr>
        <w:t xml:space="preserve"> player has moved and the 1</w:t>
      </w:r>
      <w:r w:rsidR="00DF2B50" w:rsidRPr="00AC0AC1">
        <w:rPr>
          <w:vertAlign w:val="superscript"/>
          <w:lang w:eastAsia="zh-CN"/>
        </w:rPr>
        <w:t>st</w:t>
      </w:r>
      <w:r w:rsidR="00D501EF" w:rsidRPr="00AC0AC1">
        <w:rPr>
          <w:lang w:eastAsia="zh-CN"/>
        </w:rPr>
        <w:t xml:space="preserve"> player realizes he has won and wants to reveal his nonce. </w:t>
      </w:r>
      <w:r w:rsidR="003F14FE" w:rsidRPr="00AC0AC1">
        <w:rPr>
          <w:lang w:eastAsia="zh-CN"/>
        </w:rPr>
        <w:t xml:space="preserve">Compared to our previous code the condition for revealing the nonce is missing here because we </w:t>
      </w:r>
      <w:r w:rsidR="008E7C04" w:rsidRPr="00AC0AC1">
        <w:rPr>
          <w:lang w:eastAsia="zh-CN"/>
        </w:rPr>
        <w:t>cannot</w:t>
      </w:r>
      <w:r w:rsidR="003F14FE" w:rsidRPr="00AC0AC1">
        <w:rPr>
          <w:lang w:eastAsia="zh-CN"/>
        </w:rPr>
        <w:t xml:space="preserve"> formulate it as a constraint and we will take care of it later.</w:t>
      </w:r>
      <w:r w:rsidR="00A43807" w:rsidRPr="00AC0AC1">
        <w:rPr>
          <w:lang w:eastAsia="zh-CN"/>
        </w:rPr>
        <w:t xml:space="preserve"> We also do not return the token because it gets burned when we reached our final state. </w:t>
      </w:r>
      <w:r w:rsidR="00444861" w:rsidRPr="00AC0AC1">
        <w:rPr>
          <w:lang w:eastAsia="zh-CN"/>
        </w:rPr>
        <w:t>The third case is where the 2</w:t>
      </w:r>
      <w:r w:rsidR="00444861" w:rsidRPr="00AC0AC1">
        <w:rPr>
          <w:vertAlign w:val="superscript"/>
          <w:lang w:eastAsia="zh-CN"/>
        </w:rPr>
        <w:t>nd</w:t>
      </w:r>
      <w:r w:rsidR="00444861" w:rsidRPr="00AC0AC1">
        <w:rPr>
          <w:lang w:eastAsia="zh-CN"/>
        </w:rPr>
        <w:t xml:space="preserve"> player does not move </w:t>
      </w:r>
      <w:r w:rsidR="00AB03F7" w:rsidRPr="00AC0AC1">
        <w:rPr>
          <w:lang w:eastAsia="zh-CN"/>
        </w:rPr>
        <w:t>so the 1</w:t>
      </w:r>
      <w:r w:rsidR="00AB03F7" w:rsidRPr="00AC0AC1">
        <w:rPr>
          <w:vertAlign w:val="superscript"/>
          <w:lang w:eastAsia="zh-CN"/>
        </w:rPr>
        <w:t>st</w:t>
      </w:r>
      <w:r w:rsidR="00AB03F7" w:rsidRPr="00AC0AC1">
        <w:rPr>
          <w:lang w:eastAsia="zh-CN"/>
        </w:rPr>
        <w:t xml:space="preserve"> player wants to reclaim his stake.</w:t>
      </w:r>
      <w:r w:rsidR="00D05B8B">
        <w:rPr>
          <w:lang w:eastAsia="zh-CN"/>
        </w:rPr>
        <w:t xml:space="preserve"> I</w:t>
      </w:r>
      <w:r w:rsidRPr="00AC0AC1">
        <w:rPr>
          <w:lang w:eastAsia="zh-CN"/>
        </w:rPr>
        <w:t xml:space="preserve">f we compare the </w:t>
      </w:r>
      <w:r w:rsidR="00D05B8B" w:rsidRPr="00AC0AC1">
        <w:rPr>
          <w:lang w:eastAsia="zh-CN"/>
        </w:rPr>
        <w:t>conditions,</w:t>
      </w:r>
      <w:r w:rsidRPr="00AC0AC1">
        <w:rPr>
          <w:lang w:eastAsia="zh-CN"/>
        </w:rPr>
        <w:t xml:space="preserve"> we see we satisfy all as in the </w:t>
      </w:r>
      <w:r w:rsidR="00D05B8B" w:rsidRPr="00AC0AC1">
        <w:rPr>
          <w:lang w:eastAsia="zh-CN"/>
        </w:rPr>
        <w:t>non-SM</w:t>
      </w:r>
      <w:r w:rsidRPr="00AC0AC1">
        <w:rPr>
          <w:lang w:eastAsia="zh-CN"/>
        </w:rPr>
        <w:t xml:space="preserve"> example. </w:t>
      </w:r>
      <w:r w:rsidR="00581833" w:rsidRPr="00AC0AC1">
        <w:rPr>
          <w:lang w:eastAsia="zh-CN"/>
        </w:rPr>
        <w:t>The last case is that the 2</w:t>
      </w:r>
      <w:r w:rsidR="00581833" w:rsidRPr="00AC0AC1">
        <w:rPr>
          <w:vertAlign w:val="superscript"/>
          <w:lang w:eastAsia="zh-CN"/>
        </w:rPr>
        <w:t>nd</w:t>
      </w:r>
      <w:r w:rsidR="00581833" w:rsidRPr="00AC0AC1">
        <w:rPr>
          <w:lang w:eastAsia="zh-CN"/>
        </w:rPr>
        <w:t xml:space="preserve"> player has moved and the 1</w:t>
      </w:r>
      <w:r w:rsidR="00581833" w:rsidRPr="00AC0AC1">
        <w:rPr>
          <w:vertAlign w:val="superscript"/>
          <w:lang w:eastAsia="zh-CN"/>
        </w:rPr>
        <w:t>st</w:t>
      </w:r>
      <w:r w:rsidR="00581833" w:rsidRPr="00AC0AC1">
        <w:rPr>
          <w:lang w:eastAsia="zh-CN"/>
        </w:rPr>
        <w:t xml:space="preserve"> player does not reveal his nonce. </w:t>
      </w:r>
      <w:r w:rsidR="00D05B8B" w:rsidRPr="00AC0AC1">
        <w:rPr>
          <w:lang w:eastAsia="zh-CN"/>
        </w:rPr>
        <w:t>Again,</w:t>
      </w:r>
      <w:r w:rsidR="006519E7" w:rsidRPr="00AC0AC1">
        <w:rPr>
          <w:lang w:eastAsia="zh-CN"/>
        </w:rPr>
        <w:t xml:space="preserve"> all the all conditions are satisfied as in the </w:t>
      </w:r>
      <w:r w:rsidR="000D131A" w:rsidRPr="00AC0AC1">
        <w:rPr>
          <w:lang w:eastAsia="zh-CN"/>
        </w:rPr>
        <w:t>non-SM</w:t>
      </w:r>
      <w:r w:rsidR="006519E7" w:rsidRPr="00AC0AC1">
        <w:rPr>
          <w:lang w:eastAsia="zh-CN"/>
        </w:rPr>
        <w:t xml:space="preserve"> example.</w:t>
      </w:r>
      <w:r w:rsidR="000A7700" w:rsidRPr="00AC0AC1">
        <w:rPr>
          <w:lang w:eastAsia="zh-CN"/>
        </w:rPr>
        <w:t xml:space="preserve"> In the end we say for all other combinations we return nothing. </w:t>
      </w:r>
      <w:r w:rsidR="00A560FB" w:rsidRPr="00AC0AC1">
        <w:rPr>
          <w:lang w:eastAsia="zh-CN"/>
        </w:rPr>
        <w:t xml:space="preserve">All together the code gets shorter because we do not need any helper functions and do not need to take care of the NFT. </w:t>
      </w:r>
      <w:r w:rsidR="009F722D" w:rsidRPr="00AC0AC1">
        <w:rPr>
          <w:lang w:eastAsia="zh-CN"/>
        </w:rPr>
        <w:t xml:space="preserve">What we have to add for the SM is the final state which basically says finished (118-121). </w:t>
      </w:r>
      <w:r w:rsidR="00500876" w:rsidRPr="00AC0AC1">
        <w:rPr>
          <w:lang w:eastAsia="zh-CN"/>
        </w:rPr>
        <w:t xml:space="preserve">Because we left out the nonce check in the transition </w:t>
      </w:r>
      <w:r w:rsidR="000D131A" w:rsidRPr="00AC0AC1">
        <w:rPr>
          <w:lang w:eastAsia="zh-CN"/>
        </w:rPr>
        <w:t>function,</w:t>
      </w:r>
      <w:r w:rsidR="00500876" w:rsidRPr="00AC0AC1">
        <w:rPr>
          <w:lang w:eastAsia="zh-CN"/>
        </w:rPr>
        <w:t xml:space="preserve"> we define it now (123-127). </w:t>
      </w:r>
    </w:p>
    <w:p w14:paraId="7F57D147" w14:textId="5CCE0CC0" w:rsidR="00F17BF7" w:rsidRPr="00AC0AC1" w:rsidRDefault="000D131A" w:rsidP="00E87AD5">
      <w:pPr>
        <w:pStyle w:val="BodyText"/>
        <w:spacing w:before="0"/>
        <w:rPr>
          <w:lang w:eastAsia="zh-CN"/>
        </w:rPr>
      </w:pPr>
      <w:r w:rsidRPr="00AC0AC1">
        <w:rPr>
          <w:lang w:eastAsia="zh-CN"/>
        </w:rPr>
        <w:t>Next,</w:t>
      </w:r>
      <w:r w:rsidR="00F17BF7" w:rsidRPr="00AC0AC1">
        <w:rPr>
          <w:lang w:eastAsia="zh-CN"/>
        </w:rPr>
        <w:t xml:space="preserve"> we can define our state machine that takes in the game parameter and </w:t>
      </w:r>
      <w:r w:rsidRPr="00AC0AC1">
        <w:rPr>
          <w:lang w:eastAsia="zh-CN"/>
        </w:rPr>
        <w:t>two</w:t>
      </w:r>
      <w:r w:rsidR="00087F51">
        <w:rPr>
          <w:lang w:eastAsia="zh-CN"/>
        </w:rPr>
        <w:t xml:space="preserve"> </w:t>
      </w:r>
      <w:r w:rsidRPr="00AC0AC1">
        <w:rPr>
          <w:lang w:eastAsia="zh-CN"/>
        </w:rPr>
        <w:t>byte</w:t>
      </w:r>
      <w:r w:rsidR="00F17BF7" w:rsidRPr="00AC0AC1">
        <w:rPr>
          <w:lang w:eastAsia="zh-CN"/>
        </w:rPr>
        <w:t xml:space="preserve"> strings (129-136). </w:t>
      </w:r>
      <w:r w:rsidR="00B90C62" w:rsidRPr="00AC0AC1">
        <w:rPr>
          <w:lang w:eastAsia="zh-CN"/>
        </w:rPr>
        <w:t xml:space="preserve">In the body we provide the four fields we have just defined. </w:t>
      </w:r>
      <w:r w:rsidR="00A749A6">
        <w:rPr>
          <w:lang w:eastAsia="zh-CN"/>
        </w:rPr>
        <w:t>In the</w:t>
      </w:r>
      <w:r w:rsidR="00707996" w:rsidRPr="00AC0AC1">
        <w:rPr>
          <w:lang w:eastAsia="zh-CN"/>
        </w:rPr>
        <w:t xml:space="preserve"> function </w:t>
      </w:r>
      <w:r w:rsidR="00707996" w:rsidRPr="00AC0AC1">
        <w:rPr>
          <w:i/>
          <w:lang w:eastAsia="zh-CN"/>
        </w:rPr>
        <w:t>mkGameValidator</w:t>
      </w:r>
      <w:r w:rsidR="00707996" w:rsidRPr="00AC0AC1">
        <w:rPr>
          <w:lang w:eastAsia="zh-CN"/>
        </w:rPr>
        <w:t xml:space="preserve"> </w:t>
      </w:r>
      <w:r w:rsidR="007F0210" w:rsidRPr="00AC0AC1">
        <w:rPr>
          <w:lang w:eastAsia="zh-CN"/>
        </w:rPr>
        <w:t xml:space="preserve">we use the </w:t>
      </w:r>
      <w:r w:rsidR="007F0210" w:rsidRPr="00AC0AC1">
        <w:rPr>
          <w:i/>
          <w:lang w:eastAsia="zh-CN"/>
        </w:rPr>
        <w:t>mkValidator</w:t>
      </w:r>
      <w:r w:rsidR="007F0210" w:rsidRPr="00AC0AC1">
        <w:rPr>
          <w:lang w:eastAsia="zh-CN"/>
        </w:rPr>
        <w:t xml:space="preserve"> function to transform </w:t>
      </w:r>
      <w:r w:rsidR="00A749A6">
        <w:rPr>
          <w:lang w:eastAsia="zh-CN"/>
        </w:rPr>
        <w:t xml:space="preserve">our game state machine to </w:t>
      </w:r>
      <w:r w:rsidR="00F82A62">
        <w:rPr>
          <w:lang w:eastAsia="zh-CN"/>
        </w:rPr>
        <w:t>a</w:t>
      </w:r>
      <w:r w:rsidR="00A749A6">
        <w:rPr>
          <w:lang w:eastAsia="zh-CN"/>
        </w:rPr>
        <w:t xml:space="preserve"> validator</w:t>
      </w:r>
      <w:r w:rsidR="002B0F23" w:rsidRPr="00AC0AC1">
        <w:rPr>
          <w:lang w:eastAsia="zh-CN"/>
        </w:rPr>
        <w:t xml:space="preserve"> (138-140)</w:t>
      </w:r>
      <w:r w:rsidR="00707996" w:rsidRPr="00AC0AC1">
        <w:rPr>
          <w:lang w:eastAsia="zh-CN"/>
        </w:rPr>
        <w:t>.</w:t>
      </w:r>
      <w:r w:rsidR="002B0F23" w:rsidRPr="00AC0AC1">
        <w:rPr>
          <w:lang w:eastAsia="zh-CN"/>
        </w:rPr>
        <w:t xml:space="preserve"> </w:t>
      </w:r>
      <w:r w:rsidR="00B85C78" w:rsidRPr="00AC0AC1">
        <w:rPr>
          <w:lang w:eastAsia="zh-CN"/>
        </w:rPr>
        <w:t xml:space="preserve">We define the </w:t>
      </w:r>
      <w:r w:rsidR="00B85C78" w:rsidRPr="00AC0AC1">
        <w:rPr>
          <w:i/>
          <w:lang w:eastAsia="zh-CN"/>
        </w:rPr>
        <w:t>gameStateMachine'</w:t>
      </w:r>
      <w:r w:rsidR="00B85C78" w:rsidRPr="00AC0AC1">
        <w:rPr>
          <w:lang w:eastAsia="zh-CN"/>
        </w:rPr>
        <w:t xml:space="preserve"> where we fix the two additional parameters </w:t>
      </w:r>
      <w:r w:rsidR="002F0126" w:rsidRPr="00AC0AC1">
        <w:rPr>
          <w:lang w:eastAsia="zh-CN"/>
        </w:rPr>
        <w:t>and we can use then this function in the off-chain code</w:t>
      </w:r>
      <w:r w:rsidR="007B2C07" w:rsidRPr="00AC0AC1">
        <w:rPr>
          <w:lang w:eastAsia="zh-CN"/>
        </w:rPr>
        <w:t xml:space="preserve"> (148-149)</w:t>
      </w:r>
      <w:r w:rsidR="002F0126" w:rsidRPr="00AC0AC1">
        <w:rPr>
          <w:lang w:eastAsia="zh-CN"/>
        </w:rPr>
        <w:t xml:space="preserve">. </w:t>
      </w:r>
      <w:r w:rsidR="006B1194" w:rsidRPr="00AC0AC1">
        <w:rPr>
          <w:lang w:eastAsia="zh-CN"/>
        </w:rPr>
        <w:t xml:space="preserve">The compilation process, computation of the validator and the address is same as in the previous example. </w:t>
      </w:r>
      <w:r w:rsidR="006A4DAE" w:rsidRPr="00AC0AC1">
        <w:rPr>
          <w:lang w:eastAsia="zh-CN"/>
        </w:rPr>
        <w:t xml:space="preserve">What we </w:t>
      </w:r>
      <w:r w:rsidR="008E7C04" w:rsidRPr="00AC0AC1">
        <w:rPr>
          <w:lang w:eastAsia="zh-CN"/>
        </w:rPr>
        <w:t>additionally</w:t>
      </w:r>
      <w:r w:rsidR="006A4DAE" w:rsidRPr="00AC0AC1">
        <w:rPr>
          <w:lang w:eastAsia="zh-CN"/>
        </w:rPr>
        <w:t xml:space="preserve"> define is the state machine client </w:t>
      </w:r>
      <w:r w:rsidR="00DF3C13" w:rsidRPr="00AC0AC1">
        <w:rPr>
          <w:lang w:eastAsia="zh-CN"/>
        </w:rPr>
        <w:t>and we need this to be able to interact with the SM from our wallet</w:t>
      </w:r>
      <w:r w:rsidR="00DC6224" w:rsidRPr="00AC0AC1">
        <w:rPr>
          <w:lang w:eastAsia="zh-CN"/>
        </w:rPr>
        <w:t xml:space="preserve"> (167-168) (</w:t>
      </w:r>
      <w:r w:rsidR="00DC6224" w:rsidRPr="00AC0AC1">
        <w:rPr>
          <w:lang w:eastAsia="zh-CN"/>
        </w:rPr>
        <w:fldChar w:fldCharType="begin"/>
      </w:r>
      <w:r w:rsidR="00DC6224" w:rsidRPr="00AC0AC1">
        <w:rPr>
          <w:lang w:eastAsia="zh-CN"/>
        </w:rPr>
        <w:instrText xml:space="preserve"> REF _Ref98329817 \h </w:instrText>
      </w:r>
      <w:r w:rsidR="00DC6224" w:rsidRPr="00AC0AC1">
        <w:rPr>
          <w:lang w:eastAsia="zh-CN"/>
        </w:rPr>
      </w:r>
      <w:r w:rsidR="00DC6224" w:rsidRPr="00AC0AC1">
        <w:rPr>
          <w:lang w:eastAsia="zh-CN"/>
        </w:rPr>
        <w:fldChar w:fldCharType="separate"/>
      </w:r>
      <w:r w:rsidR="000A2D3C" w:rsidRPr="00AC0AC1">
        <w:t xml:space="preserve">Figure </w:t>
      </w:r>
      <w:r w:rsidR="000A2D3C">
        <w:rPr>
          <w:noProof/>
        </w:rPr>
        <w:t>34</w:t>
      </w:r>
      <w:r w:rsidR="00DC6224" w:rsidRPr="00AC0AC1">
        <w:rPr>
          <w:lang w:eastAsia="zh-CN"/>
        </w:rPr>
        <w:fldChar w:fldCharType="end"/>
      </w:r>
      <w:r w:rsidR="00DC6224" w:rsidRPr="00AC0AC1">
        <w:rPr>
          <w:lang w:eastAsia="zh-CN"/>
        </w:rPr>
        <w:t>)</w:t>
      </w:r>
      <w:r w:rsidR="00DF3C13" w:rsidRPr="00AC0AC1">
        <w:rPr>
          <w:lang w:eastAsia="zh-CN"/>
        </w:rPr>
        <w:t xml:space="preserve">. </w:t>
      </w:r>
    </w:p>
    <w:p w14:paraId="7C7AE824" w14:textId="77777777" w:rsidR="00DC6224" w:rsidRPr="00AC0AC1" w:rsidRDefault="00DC6224" w:rsidP="00DC6224">
      <w:pPr>
        <w:pStyle w:val="BodyText"/>
        <w:keepNext/>
        <w:spacing w:before="0"/>
      </w:pPr>
      <w:r w:rsidRPr="00AC0AC1">
        <w:rPr>
          <w:noProof/>
        </w:rPr>
        <w:drawing>
          <wp:inline distT="0" distB="0" distL="0" distR="0" wp14:anchorId="4B14BF35" wp14:editId="2CAEA2DE">
            <wp:extent cx="5943600" cy="2479218"/>
            <wp:effectExtent l="0" t="0" r="0" b="0"/>
            <wp:docPr id="32" name="Picture 32" descr="\\vmware-host\Shared Folders\shared\Pictures\Lecture 7\sm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host\Shared Folders\shared\Pictures\Lecture 7\smCli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79218"/>
                    </a:xfrm>
                    <a:prstGeom prst="rect">
                      <a:avLst/>
                    </a:prstGeom>
                    <a:noFill/>
                    <a:ln>
                      <a:noFill/>
                    </a:ln>
                  </pic:spPr>
                </pic:pic>
              </a:graphicData>
            </a:graphic>
          </wp:inline>
        </w:drawing>
      </w:r>
    </w:p>
    <w:p w14:paraId="557777C4" w14:textId="3D710197" w:rsidR="00DC6224" w:rsidRPr="00AC0AC1" w:rsidRDefault="00DC6224" w:rsidP="00DC6224">
      <w:pPr>
        <w:pStyle w:val="Caption"/>
        <w:spacing w:before="0"/>
        <w:rPr>
          <w:lang w:val="en-US"/>
        </w:rPr>
      </w:pPr>
      <w:bookmarkStart w:id="96" w:name="_Ref98329817"/>
      <w:bookmarkStart w:id="97" w:name="_Toc102838364"/>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34</w:t>
      </w:r>
      <w:r w:rsidRPr="00AC0AC1">
        <w:rPr>
          <w:lang w:val="en-US"/>
        </w:rPr>
        <w:fldChar w:fldCharType="end"/>
      </w:r>
      <w:bookmarkEnd w:id="96"/>
      <w:r w:rsidR="00E939DF" w:rsidRPr="00AC0AC1">
        <w:rPr>
          <w:lang w:val="en-US"/>
        </w:rPr>
        <w:t xml:space="preserve"> – StateMachineC</w:t>
      </w:r>
      <w:r w:rsidRPr="00AC0AC1">
        <w:rPr>
          <w:lang w:val="en-US"/>
        </w:rPr>
        <w:t>lient</w:t>
      </w:r>
      <w:r w:rsidR="00E939DF" w:rsidRPr="00AC0AC1">
        <w:rPr>
          <w:lang w:val="en-US"/>
        </w:rPr>
        <w:t xml:space="preserve"> type</w:t>
      </w:r>
      <w:bookmarkEnd w:id="97"/>
    </w:p>
    <w:p w14:paraId="633A8FC4" w14:textId="7547C5A8" w:rsidR="00DC6224" w:rsidRPr="00AC0AC1" w:rsidRDefault="00867145" w:rsidP="00E87AD5">
      <w:pPr>
        <w:pStyle w:val="BodyText"/>
        <w:spacing w:before="0"/>
        <w:rPr>
          <w:lang w:eastAsia="zh-CN"/>
        </w:rPr>
      </w:pPr>
      <w:r w:rsidRPr="00AC0AC1">
        <w:rPr>
          <w:lang w:eastAsia="zh-CN"/>
        </w:rPr>
        <w:t xml:space="preserve">If we look at the </w:t>
      </w:r>
      <w:r w:rsidR="000D131A" w:rsidRPr="00AC0AC1">
        <w:rPr>
          <w:lang w:eastAsia="zh-CN"/>
        </w:rPr>
        <w:t>definition,</w:t>
      </w:r>
      <w:r w:rsidRPr="00AC0AC1">
        <w:rPr>
          <w:lang w:eastAsia="zh-CN"/>
        </w:rPr>
        <w:t xml:space="preserve"> we see it has 2 fields. The </w:t>
      </w:r>
      <w:r w:rsidR="007834F1" w:rsidRPr="00AC0AC1">
        <w:rPr>
          <w:lang w:eastAsia="zh-CN"/>
        </w:rPr>
        <w:t>state machine instance field is defined by two new fields that are the state machine and the validator code for this SM (</w:t>
      </w:r>
      <w:r w:rsidR="007834F1" w:rsidRPr="00AC0AC1">
        <w:rPr>
          <w:lang w:eastAsia="zh-CN"/>
        </w:rPr>
        <w:fldChar w:fldCharType="begin"/>
      </w:r>
      <w:r w:rsidR="007834F1" w:rsidRPr="00AC0AC1">
        <w:rPr>
          <w:lang w:eastAsia="zh-CN"/>
        </w:rPr>
        <w:instrText xml:space="preserve"> REF _Ref98330913 \h </w:instrText>
      </w:r>
      <w:r w:rsidR="007834F1" w:rsidRPr="00AC0AC1">
        <w:rPr>
          <w:lang w:eastAsia="zh-CN"/>
        </w:rPr>
      </w:r>
      <w:r w:rsidR="007834F1" w:rsidRPr="00AC0AC1">
        <w:rPr>
          <w:lang w:eastAsia="zh-CN"/>
        </w:rPr>
        <w:fldChar w:fldCharType="separate"/>
      </w:r>
      <w:r w:rsidR="000A2D3C" w:rsidRPr="00AC0AC1">
        <w:t xml:space="preserve">Figure </w:t>
      </w:r>
      <w:r w:rsidR="000A2D3C">
        <w:rPr>
          <w:noProof/>
        </w:rPr>
        <w:t>35</w:t>
      </w:r>
      <w:r w:rsidR="007834F1" w:rsidRPr="00AC0AC1">
        <w:rPr>
          <w:lang w:eastAsia="zh-CN"/>
        </w:rPr>
        <w:fldChar w:fldCharType="end"/>
      </w:r>
      <w:r w:rsidR="007834F1" w:rsidRPr="00AC0AC1">
        <w:rPr>
          <w:lang w:eastAsia="zh-CN"/>
        </w:rPr>
        <w:t>).</w:t>
      </w:r>
    </w:p>
    <w:p w14:paraId="626F66FE" w14:textId="77777777" w:rsidR="00867145" w:rsidRPr="00AC0AC1" w:rsidRDefault="00867145" w:rsidP="00DD289F">
      <w:pPr>
        <w:pStyle w:val="BodyText"/>
        <w:keepNext/>
        <w:spacing w:before="0" w:after="0"/>
        <w:jc w:val="center"/>
      </w:pPr>
      <w:r w:rsidRPr="00AC0AC1">
        <w:rPr>
          <w:noProof/>
        </w:rPr>
        <w:lastRenderedPageBreak/>
        <w:drawing>
          <wp:inline distT="0" distB="0" distL="0" distR="0" wp14:anchorId="085A76A2" wp14:editId="394E37BE">
            <wp:extent cx="5595838" cy="1371600"/>
            <wp:effectExtent l="0" t="0" r="5080" b="0"/>
            <wp:docPr id="33" name="Picture 33" descr="\\vmware-host\Shared Folders\shared\Pictures\Lecture 7\sm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7\smInstan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5838" cy="1371600"/>
                    </a:xfrm>
                    <a:prstGeom prst="rect">
                      <a:avLst/>
                    </a:prstGeom>
                    <a:noFill/>
                    <a:ln>
                      <a:noFill/>
                    </a:ln>
                  </pic:spPr>
                </pic:pic>
              </a:graphicData>
            </a:graphic>
          </wp:inline>
        </w:drawing>
      </w:r>
    </w:p>
    <w:p w14:paraId="593DE850" w14:textId="048AFD50" w:rsidR="00867145" w:rsidRPr="00AC0AC1" w:rsidRDefault="00867145" w:rsidP="00F82A62">
      <w:pPr>
        <w:pStyle w:val="Caption"/>
        <w:spacing w:before="0" w:after="0"/>
        <w:rPr>
          <w:lang w:val="en-US"/>
        </w:rPr>
      </w:pPr>
      <w:bookmarkStart w:id="98" w:name="_Ref98330913"/>
      <w:bookmarkStart w:id="99" w:name="_Toc102838365"/>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35</w:t>
      </w:r>
      <w:r w:rsidRPr="00AC0AC1">
        <w:rPr>
          <w:lang w:val="en-US"/>
        </w:rPr>
        <w:fldChar w:fldCharType="end"/>
      </w:r>
      <w:bookmarkEnd w:id="98"/>
      <w:r w:rsidRPr="00AC0AC1">
        <w:rPr>
          <w:lang w:val="en-US"/>
        </w:rPr>
        <w:t xml:space="preserve"> - State machine instance</w:t>
      </w:r>
      <w:bookmarkEnd w:id="99"/>
    </w:p>
    <w:p w14:paraId="3A7E77E4" w14:textId="77777777" w:rsidR="00DD289F" w:rsidRPr="00AC0AC1" w:rsidRDefault="00DD289F" w:rsidP="00F82A62">
      <w:pPr>
        <w:pStyle w:val="BodyText"/>
        <w:spacing w:before="0" w:after="0"/>
        <w:rPr>
          <w:lang w:eastAsia="zh-CN"/>
        </w:rPr>
      </w:pPr>
    </w:p>
    <w:p w14:paraId="76D9B751" w14:textId="2D043A73" w:rsidR="00867145" w:rsidRPr="00AC0AC1" w:rsidRDefault="004E3C6B" w:rsidP="00F82A62">
      <w:pPr>
        <w:pStyle w:val="BodyText"/>
        <w:spacing w:before="0"/>
        <w:rPr>
          <w:lang w:eastAsia="zh-CN"/>
        </w:rPr>
      </w:pPr>
      <w:r w:rsidRPr="00AC0AC1">
        <w:rPr>
          <w:lang w:eastAsia="zh-CN"/>
        </w:rPr>
        <w:t>T</w:t>
      </w:r>
      <w:r w:rsidR="00750E9F" w:rsidRPr="00AC0AC1">
        <w:rPr>
          <w:lang w:eastAsia="zh-CN"/>
        </w:rPr>
        <w:t xml:space="preserve">he chooser field </w:t>
      </w:r>
      <w:r w:rsidR="005003C1" w:rsidRPr="00AC0AC1">
        <w:rPr>
          <w:lang w:eastAsia="zh-CN"/>
        </w:rPr>
        <w:t xml:space="preserve">handles the case if we do not use the thread token mechanism </w:t>
      </w:r>
      <w:r w:rsidRPr="00AC0AC1">
        <w:rPr>
          <w:lang w:eastAsia="zh-CN"/>
        </w:rPr>
        <w:t>and</w:t>
      </w:r>
      <w:r w:rsidR="005003C1" w:rsidRPr="00AC0AC1">
        <w:rPr>
          <w:lang w:eastAsia="zh-CN"/>
        </w:rPr>
        <w:t xml:space="preserve"> have several UTXOs sitting at </w:t>
      </w:r>
      <w:r w:rsidR="00D519E7" w:rsidRPr="00AC0AC1">
        <w:rPr>
          <w:lang w:eastAsia="zh-CN"/>
        </w:rPr>
        <w:t>our</w:t>
      </w:r>
      <w:r w:rsidR="005003C1" w:rsidRPr="00AC0AC1">
        <w:rPr>
          <w:lang w:eastAsia="zh-CN"/>
        </w:rPr>
        <w:t xml:space="preserve"> address. </w:t>
      </w:r>
      <w:r w:rsidR="009A7330" w:rsidRPr="00AC0AC1">
        <w:rPr>
          <w:lang w:eastAsia="zh-CN"/>
        </w:rPr>
        <w:t xml:space="preserve">With it we can pick the right one. </w:t>
      </w:r>
      <w:r w:rsidR="00E26905" w:rsidRPr="00AC0AC1">
        <w:rPr>
          <w:lang w:eastAsia="zh-CN"/>
        </w:rPr>
        <w:t xml:space="preserve">Now we come to the off-chain code. The </w:t>
      </w:r>
      <w:r w:rsidR="00E26905" w:rsidRPr="00AC0AC1">
        <w:rPr>
          <w:i/>
          <w:lang w:eastAsia="zh-CN"/>
        </w:rPr>
        <w:t>FirstParams</w:t>
      </w:r>
      <w:r w:rsidR="00E26905" w:rsidRPr="00AC0AC1">
        <w:rPr>
          <w:lang w:eastAsia="zh-CN"/>
        </w:rPr>
        <w:t xml:space="preserve"> type is defined </w:t>
      </w:r>
      <w:r w:rsidR="00B81A1A" w:rsidRPr="00AC0AC1">
        <w:rPr>
          <w:lang w:eastAsia="zh-CN"/>
        </w:rPr>
        <w:t xml:space="preserve">same way as in the previous example. </w:t>
      </w:r>
      <w:r w:rsidR="00C34DDD" w:rsidRPr="00AC0AC1">
        <w:rPr>
          <w:lang w:eastAsia="zh-CN"/>
        </w:rPr>
        <w:t xml:space="preserve">The state machine contracts have a specific constraint on the Error type called </w:t>
      </w:r>
      <w:r w:rsidR="00C34DDD" w:rsidRPr="00AC0AC1">
        <w:rPr>
          <w:i/>
          <w:lang w:eastAsia="zh-CN"/>
        </w:rPr>
        <w:t>SMContractError</w:t>
      </w:r>
      <w:r w:rsidR="00C34DDD" w:rsidRPr="00AC0AC1">
        <w:rPr>
          <w:lang w:eastAsia="zh-CN"/>
        </w:rPr>
        <w:t xml:space="preserve">. </w:t>
      </w:r>
      <w:r w:rsidR="00611A61" w:rsidRPr="00AC0AC1">
        <w:rPr>
          <w:lang w:eastAsia="zh-CN"/>
        </w:rPr>
        <w:t xml:space="preserve">But we want to use </w:t>
      </w:r>
      <w:r w:rsidR="00B37876" w:rsidRPr="00AC0AC1">
        <w:rPr>
          <w:lang w:eastAsia="zh-CN"/>
        </w:rPr>
        <w:t xml:space="preserve">text </w:t>
      </w:r>
      <w:r w:rsidR="00611A61" w:rsidRPr="00AC0AC1">
        <w:rPr>
          <w:lang w:eastAsia="zh-CN"/>
        </w:rPr>
        <w:t>for the error type so we define a function that handles the conversion (179-180).</w:t>
      </w:r>
      <w:r w:rsidR="00507190" w:rsidRPr="00AC0AC1">
        <w:rPr>
          <w:lang w:eastAsia="zh-CN"/>
        </w:rPr>
        <w:t xml:space="preserve"> </w:t>
      </w:r>
      <w:r w:rsidR="00A46CDD" w:rsidRPr="00AC0AC1">
        <w:rPr>
          <w:lang w:eastAsia="zh-CN"/>
        </w:rPr>
        <w:t xml:space="preserve">The helper function </w:t>
      </w:r>
      <w:r w:rsidR="00A46CDD" w:rsidRPr="00AC0AC1">
        <w:rPr>
          <w:i/>
          <w:lang w:eastAsia="zh-CN"/>
        </w:rPr>
        <w:t>waitUntilTimeHasPassed</w:t>
      </w:r>
      <w:r w:rsidR="00A46CDD" w:rsidRPr="00AC0AC1">
        <w:rPr>
          <w:lang w:eastAsia="zh-CN"/>
        </w:rPr>
        <w:t xml:space="preserve"> is the same as in the previous code. </w:t>
      </w:r>
      <w:r w:rsidR="00852BFF" w:rsidRPr="00AC0AC1">
        <w:rPr>
          <w:lang w:eastAsia="zh-CN"/>
        </w:rPr>
        <w:t xml:space="preserve">In the </w:t>
      </w:r>
      <w:r w:rsidR="00852BFF" w:rsidRPr="00AC0AC1">
        <w:rPr>
          <w:i/>
          <w:lang w:eastAsia="zh-CN"/>
        </w:rPr>
        <w:t>firstGame</w:t>
      </w:r>
      <w:r w:rsidR="00852BFF" w:rsidRPr="00AC0AC1">
        <w:rPr>
          <w:lang w:eastAsia="zh-CN"/>
        </w:rPr>
        <w:t xml:space="preserve"> contract we again first look up our own key and then we get our thread token (188). </w:t>
      </w:r>
      <w:r w:rsidR="00A13F26" w:rsidRPr="00AC0AC1">
        <w:rPr>
          <w:lang w:eastAsia="zh-CN"/>
        </w:rPr>
        <w:t>Then we define the game parameter (189-196</w:t>
      </w:r>
      <w:r w:rsidRPr="00AC0AC1">
        <w:rPr>
          <w:lang w:eastAsia="zh-CN"/>
        </w:rPr>
        <w:t xml:space="preserve">) and after it </w:t>
      </w:r>
      <w:r w:rsidR="00923EA0" w:rsidRPr="00AC0AC1">
        <w:rPr>
          <w:lang w:eastAsia="zh-CN"/>
        </w:rPr>
        <w:t>we define the game client. Next three variables</w:t>
      </w:r>
      <w:r w:rsidR="0099781F" w:rsidRPr="00AC0AC1">
        <w:rPr>
          <w:lang w:eastAsia="zh-CN"/>
        </w:rPr>
        <w:t xml:space="preserve"> the stake, choice and hash</w:t>
      </w:r>
      <w:r w:rsidR="00923EA0" w:rsidRPr="00AC0AC1">
        <w:rPr>
          <w:lang w:eastAsia="zh-CN"/>
        </w:rPr>
        <w:t xml:space="preserve"> are same as before. </w:t>
      </w:r>
      <w:r w:rsidR="005C5BAD" w:rsidRPr="00AC0AC1">
        <w:rPr>
          <w:lang w:eastAsia="zh-CN"/>
        </w:rPr>
        <w:t xml:space="preserve">In line 201 the </w:t>
      </w:r>
      <w:r w:rsidR="005C5BAD" w:rsidRPr="00AC0AC1">
        <w:rPr>
          <w:i/>
          <w:lang w:eastAsia="zh-CN"/>
        </w:rPr>
        <w:t>runInitialise</w:t>
      </w:r>
      <w:r w:rsidR="005C5BAD" w:rsidRPr="00AC0AC1">
        <w:rPr>
          <w:lang w:eastAsia="zh-CN"/>
        </w:rPr>
        <w:t xml:space="preserve"> function first mints the NFT </w:t>
      </w:r>
      <w:r w:rsidR="008E7C04" w:rsidRPr="00AC0AC1">
        <w:rPr>
          <w:lang w:eastAsia="zh-CN"/>
        </w:rPr>
        <w:t>corresponding</w:t>
      </w:r>
      <w:r w:rsidR="005C5BAD" w:rsidRPr="00AC0AC1">
        <w:rPr>
          <w:lang w:eastAsia="zh-CN"/>
        </w:rPr>
        <w:t xml:space="preserve"> to the thread token, then it creates the UTXO at the state machine address and we give the datum and value as input arguments. </w:t>
      </w:r>
      <w:r w:rsidR="00F70541" w:rsidRPr="00AC0AC1">
        <w:rPr>
          <w:lang w:eastAsia="zh-CN"/>
        </w:rPr>
        <w:t xml:space="preserve">After that we log that we have made the first move and then we use the </w:t>
      </w:r>
      <w:r w:rsidR="00F70541" w:rsidRPr="00AC0AC1">
        <w:rPr>
          <w:i/>
          <w:lang w:eastAsia="zh-CN"/>
        </w:rPr>
        <w:t>tell</w:t>
      </w:r>
      <w:r w:rsidR="00F70541" w:rsidRPr="00AC0AC1">
        <w:rPr>
          <w:lang w:eastAsia="zh-CN"/>
        </w:rPr>
        <w:t xml:space="preserve"> function to communicate the thread token. </w:t>
      </w:r>
      <w:r w:rsidR="004F0FD1" w:rsidRPr="00AC0AC1">
        <w:rPr>
          <w:lang w:eastAsia="zh-CN"/>
        </w:rPr>
        <w:t xml:space="preserve">This is for the second player to be able to find the game. </w:t>
      </w:r>
      <w:r w:rsidR="006B5B2F" w:rsidRPr="00AC0AC1">
        <w:rPr>
          <w:lang w:eastAsia="zh-CN"/>
        </w:rPr>
        <w:t xml:space="preserve">Then we wait for the 2nd player to move. </w:t>
      </w:r>
      <w:r w:rsidR="00D5578C" w:rsidRPr="00AC0AC1">
        <w:rPr>
          <w:lang w:eastAsia="zh-CN"/>
        </w:rPr>
        <w:t xml:space="preserve">In the previous example after the </w:t>
      </w:r>
      <w:r w:rsidR="000D131A" w:rsidRPr="00AC0AC1">
        <w:rPr>
          <w:lang w:eastAsia="zh-CN"/>
        </w:rPr>
        <w:t>wait,</w:t>
      </w:r>
      <w:r w:rsidR="00D5578C" w:rsidRPr="00AC0AC1">
        <w:rPr>
          <w:lang w:eastAsia="zh-CN"/>
        </w:rPr>
        <w:t xml:space="preserve"> we needed to use the helper function </w:t>
      </w:r>
      <w:r w:rsidR="00D5578C" w:rsidRPr="00AC0AC1">
        <w:rPr>
          <w:i/>
          <w:lang w:eastAsia="zh-CN"/>
        </w:rPr>
        <w:t>findGameOutput</w:t>
      </w:r>
      <w:r w:rsidR="00D5578C" w:rsidRPr="00AC0AC1">
        <w:rPr>
          <w:lang w:eastAsia="zh-CN"/>
        </w:rPr>
        <w:t xml:space="preserve"> which we can now replace with the </w:t>
      </w:r>
      <w:r w:rsidR="00D5578C" w:rsidRPr="00AC0AC1">
        <w:rPr>
          <w:i/>
          <w:lang w:eastAsia="zh-CN"/>
        </w:rPr>
        <w:t>getOnChainState</w:t>
      </w:r>
      <w:r w:rsidR="00D5578C" w:rsidRPr="00AC0AC1">
        <w:rPr>
          <w:lang w:eastAsia="zh-CN"/>
        </w:rPr>
        <w:t xml:space="preserve"> function</w:t>
      </w:r>
      <w:r w:rsidR="00EE047C" w:rsidRPr="00AC0AC1">
        <w:rPr>
          <w:lang w:eastAsia="zh-CN"/>
        </w:rPr>
        <w:t xml:space="preserve"> (</w:t>
      </w:r>
      <w:r w:rsidR="00EE047C" w:rsidRPr="00AC0AC1">
        <w:rPr>
          <w:lang w:eastAsia="zh-CN"/>
        </w:rPr>
        <w:fldChar w:fldCharType="begin"/>
      </w:r>
      <w:r w:rsidR="00EE047C" w:rsidRPr="00AC0AC1">
        <w:rPr>
          <w:lang w:eastAsia="zh-CN"/>
        </w:rPr>
        <w:instrText xml:space="preserve"> REF _Ref98333683 \h </w:instrText>
      </w:r>
      <w:r w:rsidR="00EE047C" w:rsidRPr="00AC0AC1">
        <w:rPr>
          <w:lang w:eastAsia="zh-CN"/>
        </w:rPr>
      </w:r>
      <w:r w:rsidR="00EE047C" w:rsidRPr="00AC0AC1">
        <w:rPr>
          <w:lang w:eastAsia="zh-CN"/>
        </w:rPr>
        <w:fldChar w:fldCharType="separate"/>
      </w:r>
      <w:r w:rsidR="000A2D3C" w:rsidRPr="00AC0AC1">
        <w:t xml:space="preserve">Figure </w:t>
      </w:r>
      <w:r w:rsidR="000A2D3C">
        <w:rPr>
          <w:noProof/>
        </w:rPr>
        <w:t>36</w:t>
      </w:r>
      <w:r w:rsidR="00EE047C" w:rsidRPr="00AC0AC1">
        <w:rPr>
          <w:lang w:eastAsia="zh-CN"/>
        </w:rPr>
        <w:fldChar w:fldCharType="end"/>
      </w:r>
      <w:r w:rsidR="00EE047C" w:rsidRPr="00AC0AC1">
        <w:rPr>
          <w:lang w:eastAsia="zh-CN"/>
        </w:rPr>
        <w:t>)</w:t>
      </w:r>
      <w:r w:rsidR="00D5578C" w:rsidRPr="00AC0AC1">
        <w:rPr>
          <w:lang w:eastAsia="zh-CN"/>
        </w:rPr>
        <w:t xml:space="preserve">. </w:t>
      </w:r>
    </w:p>
    <w:p w14:paraId="07BA426C" w14:textId="77777777" w:rsidR="00D5578C" w:rsidRPr="00AC0AC1" w:rsidRDefault="00C938B0" w:rsidP="00D5578C">
      <w:pPr>
        <w:pStyle w:val="BodyText"/>
        <w:keepNext/>
      </w:pPr>
      <w:r w:rsidRPr="00AC0AC1">
        <w:rPr>
          <w:noProof/>
        </w:rPr>
        <w:drawing>
          <wp:inline distT="0" distB="0" distL="0" distR="0" wp14:anchorId="56C774E4" wp14:editId="31B200CC">
            <wp:extent cx="5943600" cy="1027632"/>
            <wp:effectExtent l="0" t="0" r="0" b="1270"/>
            <wp:docPr id="34" name="Picture 34" descr="\\vmware-host\Shared Folders\shared\Pictures\Lecture 7\getOnchain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host\Shared Folders\shared\Pictures\Lecture 7\getOnchainSta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27632"/>
                    </a:xfrm>
                    <a:prstGeom prst="rect">
                      <a:avLst/>
                    </a:prstGeom>
                    <a:noFill/>
                    <a:ln>
                      <a:noFill/>
                    </a:ln>
                  </pic:spPr>
                </pic:pic>
              </a:graphicData>
            </a:graphic>
          </wp:inline>
        </w:drawing>
      </w:r>
    </w:p>
    <w:p w14:paraId="7D519402" w14:textId="567D40AA" w:rsidR="00C938B0" w:rsidRPr="00AC0AC1" w:rsidRDefault="00D5578C" w:rsidP="00D5578C">
      <w:pPr>
        <w:pStyle w:val="Caption"/>
        <w:spacing w:before="0"/>
        <w:rPr>
          <w:lang w:val="en-US"/>
        </w:rPr>
      </w:pPr>
      <w:bookmarkStart w:id="100" w:name="_Ref98333683"/>
      <w:bookmarkStart w:id="101" w:name="_Toc102838366"/>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36</w:t>
      </w:r>
      <w:r w:rsidRPr="00AC0AC1">
        <w:rPr>
          <w:lang w:val="en-US"/>
        </w:rPr>
        <w:fldChar w:fldCharType="end"/>
      </w:r>
      <w:bookmarkEnd w:id="100"/>
      <w:r w:rsidR="00F20DB5" w:rsidRPr="00AC0AC1">
        <w:rPr>
          <w:lang w:val="en-US"/>
        </w:rPr>
        <w:t xml:space="preserve"> – getOnchainS</w:t>
      </w:r>
      <w:r w:rsidRPr="00AC0AC1">
        <w:rPr>
          <w:lang w:val="en-US"/>
        </w:rPr>
        <w:t>tate</w:t>
      </w:r>
      <w:r w:rsidR="00F20DB5" w:rsidRPr="00AC0AC1">
        <w:rPr>
          <w:lang w:val="en-US"/>
        </w:rPr>
        <w:t xml:space="preserve"> function</w:t>
      </w:r>
      <w:bookmarkEnd w:id="101"/>
    </w:p>
    <w:p w14:paraId="3DA7FAD3" w14:textId="28704152" w:rsidR="00C938B0" w:rsidRPr="00AC0AC1" w:rsidRDefault="00F405FA" w:rsidP="00DD0A48">
      <w:pPr>
        <w:pStyle w:val="BodyText"/>
        <w:spacing w:after="0"/>
      </w:pPr>
      <w:r w:rsidRPr="00AC0AC1">
        <w:rPr>
          <w:lang w:eastAsia="zh-CN"/>
        </w:rPr>
        <w:t>It takes in a state machine c</w:t>
      </w:r>
      <w:r w:rsidR="006A6A46">
        <w:rPr>
          <w:lang w:eastAsia="zh-CN"/>
        </w:rPr>
        <w:t>lient and returns a maybe of on-</w:t>
      </w:r>
      <w:r w:rsidRPr="00AC0AC1">
        <w:rPr>
          <w:lang w:eastAsia="zh-CN"/>
        </w:rPr>
        <w:t xml:space="preserve">chain state and a map with transaction output references as keys and chain indexes as values. </w:t>
      </w:r>
      <w:r w:rsidR="00227649" w:rsidRPr="00AC0AC1">
        <w:rPr>
          <w:lang w:eastAsia="zh-CN"/>
        </w:rPr>
        <w:t>The on-chain state has 3 fields available</w:t>
      </w:r>
      <w:r w:rsidR="005D7A5E" w:rsidRPr="00AC0AC1">
        <w:rPr>
          <w:lang w:eastAsia="zh-CN"/>
        </w:rPr>
        <w:t xml:space="preserve"> but we use only the first two</w:t>
      </w:r>
      <w:r w:rsidR="00227649" w:rsidRPr="00AC0AC1">
        <w:rPr>
          <w:lang w:eastAsia="zh-CN"/>
        </w:rPr>
        <w:t xml:space="preserve"> (</w:t>
      </w:r>
      <w:r w:rsidR="00227649" w:rsidRPr="00AC0AC1">
        <w:rPr>
          <w:lang w:eastAsia="zh-CN"/>
        </w:rPr>
        <w:fldChar w:fldCharType="begin"/>
      </w:r>
      <w:r w:rsidR="00227649" w:rsidRPr="00AC0AC1">
        <w:rPr>
          <w:lang w:eastAsia="zh-CN"/>
        </w:rPr>
        <w:instrText xml:space="preserve"> REF _Ref98334123 \h </w:instrText>
      </w:r>
      <w:r w:rsidR="00227649" w:rsidRPr="00AC0AC1">
        <w:rPr>
          <w:lang w:eastAsia="zh-CN"/>
        </w:rPr>
      </w:r>
      <w:r w:rsidR="00227649" w:rsidRPr="00AC0AC1">
        <w:rPr>
          <w:lang w:eastAsia="zh-CN"/>
        </w:rPr>
        <w:fldChar w:fldCharType="separate"/>
      </w:r>
      <w:r w:rsidR="000A2D3C" w:rsidRPr="00AC0AC1">
        <w:t xml:space="preserve">Figure </w:t>
      </w:r>
      <w:r w:rsidR="000A2D3C">
        <w:rPr>
          <w:noProof/>
        </w:rPr>
        <w:t>37</w:t>
      </w:r>
      <w:r w:rsidR="00227649" w:rsidRPr="00AC0AC1">
        <w:rPr>
          <w:lang w:eastAsia="zh-CN"/>
        </w:rPr>
        <w:fldChar w:fldCharType="end"/>
      </w:r>
      <w:r w:rsidR="00227649" w:rsidRPr="00AC0AC1">
        <w:rPr>
          <w:lang w:eastAsia="zh-CN"/>
        </w:rPr>
        <w:t xml:space="preserve">). </w:t>
      </w:r>
    </w:p>
    <w:p w14:paraId="6F13BD8D" w14:textId="77777777" w:rsidR="00A5474A" w:rsidRPr="00AC0AC1" w:rsidRDefault="00A5474A" w:rsidP="00DD0A48">
      <w:pPr>
        <w:pStyle w:val="BodyText"/>
        <w:keepNext/>
        <w:spacing w:before="0" w:after="0"/>
        <w:jc w:val="center"/>
      </w:pPr>
      <w:r w:rsidRPr="00AC0AC1">
        <w:rPr>
          <w:noProof/>
        </w:rPr>
        <w:lastRenderedPageBreak/>
        <w:drawing>
          <wp:inline distT="0" distB="0" distL="0" distR="0" wp14:anchorId="35048544" wp14:editId="73E71344">
            <wp:extent cx="5738926" cy="1943100"/>
            <wp:effectExtent l="0" t="0" r="0" b="0"/>
            <wp:docPr id="35" name="Picture 35" descr="\\vmware-host\Shared Folders\shared\Pictures\Lecture 7\onChain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mware-host\Shared Folders\shared\Pictures\Lecture 7\onChainSta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236" cy="1951331"/>
                    </a:xfrm>
                    <a:prstGeom prst="rect">
                      <a:avLst/>
                    </a:prstGeom>
                    <a:noFill/>
                    <a:ln>
                      <a:noFill/>
                    </a:ln>
                  </pic:spPr>
                </pic:pic>
              </a:graphicData>
            </a:graphic>
          </wp:inline>
        </w:drawing>
      </w:r>
    </w:p>
    <w:p w14:paraId="37CF3572" w14:textId="7CBF4DAD" w:rsidR="00A5474A" w:rsidRPr="00AC0AC1" w:rsidRDefault="00A5474A" w:rsidP="00A5474A">
      <w:pPr>
        <w:pStyle w:val="Caption"/>
        <w:spacing w:before="0" w:after="0"/>
        <w:rPr>
          <w:lang w:val="en-US"/>
        </w:rPr>
      </w:pPr>
      <w:bookmarkStart w:id="102" w:name="_Ref98334123"/>
      <w:bookmarkStart w:id="103" w:name="_Toc102838367"/>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37</w:t>
      </w:r>
      <w:r w:rsidRPr="00AC0AC1">
        <w:rPr>
          <w:lang w:val="en-US"/>
        </w:rPr>
        <w:fldChar w:fldCharType="end"/>
      </w:r>
      <w:bookmarkEnd w:id="102"/>
      <w:r w:rsidRPr="00AC0AC1">
        <w:rPr>
          <w:lang w:val="en-US"/>
        </w:rPr>
        <w:t xml:space="preserve"> </w:t>
      </w:r>
      <w:r w:rsidR="005F01E1" w:rsidRPr="00AC0AC1">
        <w:rPr>
          <w:lang w:val="en-US"/>
        </w:rPr>
        <w:t>–</w:t>
      </w:r>
      <w:r w:rsidRPr="00AC0AC1">
        <w:rPr>
          <w:lang w:val="en-US"/>
        </w:rPr>
        <w:t xml:space="preserve"> On</w:t>
      </w:r>
      <w:r w:rsidR="005F01E1" w:rsidRPr="00AC0AC1">
        <w:rPr>
          <w:lang w:val="en-US"/>
        </w:rPr>
        <w:t>ChainS</w:t>
      </w:r>
      <w:r w:rsidRPr="00AC0AC1">
        <w:rPr>
          <w:lang w:val="en-US"/>
        </w:rPr>
        <w:t>tate</w:t>
      </w:r>
      <w:r w:rsidR="005F01E1" w:rsidRPr="00AC0AC1">
        <w:rPr>
          <w:lang w:val="en-US"/>
        </w:rPr>
        <w:t xml:space="preserve"> type</w:t>
      </w:r>
      <w:bookmarkEnd w:id="103"/>
    </w:p>
    <w:p w14:paraId="2113DE8C" w14:textId="7098C009" w:rsidR="00DD0A48" w:rsidRPr="00AC0AC1" w:rsidRDefault="00DD0A48" w:rsidP="006A6A46">
      <w:pPr>
        <w:pStyle w:val="BodyText"/>
        <w:rPr>
          <w:lang w:eastAsia="zh-CN"/>
        </w:rPr>
      </w:pPr>
      <w:r w:rsidRPr="00AC0AC1">
        <w:rPr>
          <w:lang w:eastAsia="zh-CN"/>
        </w:rPr>
        <w:t xml:space="preserve">The first two fields are further displayed in </w:t>
      </w:r>
      <w:r w:rsidRPr="00AC0AC1">
        <w:rPr>
          <w:lang w:eastAsia="zh-CN"/>
        </w:rPr>
        <w:fldChar w:fldCharType="begin"/>
      </w:r>
      <w:r w:rsidRPr="00AC0AC1">
        <w:rPr>
          <w:lang w:eastAsia="zh-CN"/>
        </w:rPr>
        <w:instrText xml:space="preserve"> REF _Ref98334501 \h </w:instrText>
      </w:r>
      <w:r w:rsidRPr="00AC0AC1">
        <w:rPr>
          <w:lang w:eastAsia="zh-CN"/>
        </w:rPr>
      </w:r>
      <w:r w:rsidRPr="00AC0AC1">
        <w:rPr>
          <w:lang w:eastAsia="zh-CN"/>
        </w:rPr>
        <w:fldChar w:fldCharType="separate"/>
      </w:r>
      <w:r w:rsidR="000A2D3C" w:rsidRPr="00AC0AC1">
        <w:t xml:space="preserve">Figure </w:t>
      </w:r>
      <w:r w:rsidR="000A2D3C">
        <w:rPr>
          <w:noProof/>
        </w:rPr>
        <w:t>38</w:t>
      </w:r>
      <w:r w:rsidRPr="00AC0AC1">
        <w:rPr>
          <w:lang w:eastAsia="zh-CN"/>
        </w:rPr>
        <w:fldChar w:fldCharType="end"/>
      </w:r>
      <w:r w:rsidRPr="00AC0AC1">
        <w:rPr>
          <w:lang w:eastAsia="zh-CN"/>
        </w:rPr>
        <w:t xml:space="preserve"> and </w:t>
      </w:r>
      <w:r w:rsidRPr="00AC0AC1">
        <w:rPr>
          <w:lang w:eastAsia="zh-CN"/>
        </w:rPr>
        <w:fldChar w:fldCharType="begin"/>
      </w:r>
      <w:r w:rsidRPr="00AC0AC1">
        <w:rPr>
          <w:lang w:eastAsia="zh-CN"/>
        </w:rPr>
        <w:instrText xml:space="preserve"> REF _Ref98334504 \h </w:instrText>
      </w:r>
      <w:r w:rsidRPr="00AC0AC1">
        <w:rPr>
          <w:lang w:eastAsia="zh-CN"/>
        </w:rPr>
      </w:r>
      <w:r w:rsidRPr="00AC0AC1">
        <w:rPr>
          <w:lang w:eastAsia="zh-CN"/>
        </w:rPr>
        <w:fldChar w:fldCharType="separate"/>
      </w:r>
      <w:r w:rsidR="000A2D3C" w:rsidRPr="00AC0AC1">
        <w:t xml:space="preserve">Figure </w:t>
      </w:r>
      <w:r w:rsidR="000A2D3C">
        <w:rPr>
          <w:noProof/>
        </w:rPr>
        <w:t>39</w:t>
      </w:r>
      <w:r w:rsidRPr="00AC0AC1">
        <w:rPr>
          <w:lang w:eastAsia="zh-CN"/>
        </w:rPr>
        <w:fldChar w:fldCharType="end"/>
      </w:r>
      <w:r w:rsidRPr="00AC0AC1">
        <w:rPr>
          <w:lang w:eastAsia="zh-CN"/>
        </w:rPr>
        <w:t xml:space="preserve">. The </w:t>
      </w:r>
      <w:r w:rsidRPr="00AC0AC1">
        <w:t xml:space="preserve">typed script transaction output contains the transaction output and datum that is already deserialized which in our case means it would be of type </w:t>
      </w:r>
      <w:r w:rsidRPr="00AC0AC1">
        <w:rPr>
          <w:i/>
        </w:rPr>
        <w:t>GameDatum</w:t>
      </w:r>
      <w:r w:rsidRPr="00AC0AC1">
        <w:t>. And the typed script transaction output reference contains the transaction output reference and another typed script transaction output.</w:t>
      </w:r>
    </w:p>
    <w:p w14:paraId="336450B7" w14:textId="77777777" w:rsidR="005D7A5E" w:rsidRPr="00AC0AC1" w:rsidRDefault="005D7A5E" w:rsidP="006A6A46">
      <w:pPr>
        <w:pStyle w:val="BodyText"/>
        <w:keepNext/>
        <w:spacing w:before="0" w:after="0"/>
        <w:jc w:val="center"/>
      </w:pPr>
      <w:r w:rsidRPr="00AC0AC1">
        <w:rPr>
          <w:noProof/>
        </w:rPr>
        <w:drawing>
          <wp:inline distT="0" distB="0" distL="0" distR="0" wp14:anchorId="15E47438" wp14:editId="76F7DFFD">
            <wp:extent cx="5258218" cy="1962150"/>
            <wp:effectExtent l="0" t="0" r="0" b="0"/>
            <wp:docPr id="36" name="Picture 36" descr="\\vmware-host\Shared Folders\shared\Pictures\Lecture 7\TypedScriptTx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mware-host\Shared Folders\shared\Pictures\Lecture 7\TypedScriptTxOu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8961" cy="1962427"/>
                    </a:xfrm>
                    <a:prstGeom prst="rect">
                      <a:avLst/>
                    </a:prstGeom>
                    <a:noFill/>
                    <a:ln>
                      <a:noFill/>
                    </a:ln>
                  </pic:spPr>
                </pic:pic>
              </a:graphicData>
            </a:graphic>
          </wp:inline>
        </w:drawing>
      </w:r>
    </w:p>
    <w:p w14:paraId="3E43640C" w14:textId="03F21AC8" w:rsidR="006A6A46" w:rsidRPr="006A6A46" w:rsidRDefault="005D7A5E" w:rsidP="006A6A46">
      <w:pPr>
        <w:pStyle w:val="Caption"/>
        <w:spacing w:before="0"/>
        <w:rPr>
          <w:lang w:val="en-US"/>
        </w:rPr>
      </w:pPr>
      <w:bookmarkStart w:id="104" w:name="_Ref98334501"/>
      <w:bookmarkStart w:id="105" w:name="_Toc102838368"/>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38</w:t>
      </w:r>
      <w:r w:rsidRPr="00AC0AC1">
        <w:rPr>
          <w:lang w:val="en-US"/>
        </w:rPr>
        <w:fldChar w:fldCharType="end"/>
      </w:r>
      <w:bookmarkEnd w:id="104"/>
      <w:r w:rsidR="00DD0A48" w:rsidRPr="00AC0AC1">
        <w:rPr>
          <w:lang w:val="en-US"/>
        </w:rPr>
        <w:t xml:space="preserve"> – TypedScriptTxO</w:t>
      </w:r>
      <w:r w:rsidRPr="00AC0AC1">
        <w:rPr>
          <w:lang w:val="en-US"/>
        </w:rPr>
        <w:t>utput</w:t>
      </w:r>
      <w:r w:rsidR="00DD0A48" w:rsidRPr="00AC0AC1">
        <w:rPr>
          <w:lang w:val="en-US"/>
        </w:rPr>
        <w:t xml:space="preserve"> type</w:t>
      </w:r>
      <w:bookmarkEnd w:id="105"/>
    </w:p>
    <w:p w14:paraId="67E59322" w14:textId="77777777" w:rsidR="005D7A5E" w:rsidRPr="00AC0AC1" w:rsidRDefault="005D7A5E" w:rsidP="006A6A46">
      <w:pPr>
        <w:pStyle w:val="BodyText"/>
        <w:keepNext/>
        <w:spacing w:before="0" w:after="0"/>
        <w:jc w:val="center"/>
      </w:pPr>
      <w:r w:rsidRPr="00AC0AC1">
        <w:rPr>
          <w:noProof/>
        </w:rPr>
        <w:drawing>
          <wp:inline distT="0" distB="0" distL="0" distR="0" wp14:anchorId="7D75DC75" wp14:editId="3CCC8ADB">
            <wp:extent cx="4791075" cy="2093809"/>
            <wp:effectExtent l="0" t="0" r="0" b="1905"/>
            <wp:docPr id="37" name="Picture 37" descr="\\vmware-host\Shared Folders\shared\Pictures\Lecture 7\TypedScriptTxOu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mware-host\Shared Folders\shared\Pictures\Lecture 7\TypedScriptTxOutRe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1075" cy="2093809"/>
                    </a:xfrm>
                    <a:prstGeom prst="rect">
                      <a:avLst/>
                    </a:prstGeom>
                    <a:noFill/>
                    <a:ln>
                      <a:noFill/>
                    </a:ln>
                  </pic:spPr>
                </pic:pic>
              </a:graphicData>
            </a:graphic>
          </wp:inline>
        </w:drawing>
      </w:r>
    </w:p>
    <w:p w14:paraId="4331C473" w14:textId="1E397B1F" w:rsidR="005D7A5E" w:rsidRDefault="005D7A5E" w:rsidP="005D7A5E">
      <w:pPr>
        <w:pStyle w:val="Caption"/>
        <w:spacing w:before="0"/>
        <w:rPr>
          <w:lang w:val="en-US"/>
        </w:rPr>
      </w:pPr>
      <w:bookmarkStart w:id="106" w:name="_Ref98334504"/>
      <w:bookmarkStart w:id="107" w:name="_Toc102838369"/>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39</w:t>
      </w:r>
      <w:r w:rsidRPr="00AC0AC1">
        <w:rPr>
          <w:lang w:val="en-US"/>
        </w:rPr>
        <w:fldChar w:fldCharType="end"/>
      </w:r>
      <w:bookmarkEnd w:id="106"/>
      <w:r w:rsidR="0017403B" w:rsidRPr="00AC0AC1">
        <w:rPr>
          <w:lang w:val="en-US"/>
        </w:rPr>
        <w:t xml:space="preserve"> – TypedS</w:t>
      </w:r>
      <w:r w:rsidRPr="00AC0AC1">
        <w:rPr>
          <w:lang w:val="en-US"/>
        </w:rPr>
        <w:t>cript</w:t>
      </w:r>
      <w:r w:rsidR="0017403B" w:rsidRPr="00AC0AC1">
        <w:rPr>
          <w:lang w:val="en-US"/>
        </w:rPr>
        <w:t>TxOutputRef type</w:t>
      </w:r>
      <w:bookmarkEnd w:id="107"/>
    </w:p>
    <w:p w14:paraId="3A61FBC6" w14:textId="77777777" w:rsidR="006A6A46" w:rsidRPr="006A6A46" w:rsidRDefault="006A6A46" w:rsidP="006A6A46">
      <w:pPr>
        <w:pStyle w:val="BodyText"/>
        <w:rPr>
          <w:lang w:eastAsia="zh-CN"/>
        </w:rPr>
      </w:pPr>
    </w:p>
    <w:p w14:paraId="4AC663DE" w14:textId="1AB3A81F" w:rsidR="00206AF1" w:rsidRPr="00AC0AC1" w:rsidRDefault="002B4750" w:rsidP="005D7A5E">
      <w:pPr>
        <w:pStyle w:val="BodyText"/>
        <w:rPr>
          <w:lang w:eastAsia="zh-CN"/>
        </w:rPr>
      </w:pPr>
      <w:r w:rsidRPr="00AC0AC1">
        <w:rPr>
          <w:lang w:eastAsia="zh-CN"/>
        </w:rPr>
        <w:lastRenderedPageBreak/>
        <w:t xml:space="preserve">Once we have our on-chain state we can use the </w:t>
      </w:r>
      <w:r w:rsidRPr="00AC0AC1">
        <w:rPr>
          <w:i/>
          <w:lang w:eastAsia="zh-CN"/>
        </w:rPr>
        <w:t>tyTxOutData</w:t>
      </w:r>
      <w:r w:rsidRPr="00AC0AC1">
        <w:rPr>
          <w:lang w:eastAsia="zh-CN"/>
        </w:rPr>
        <w:t xml:space="preserve"> function to directly access the datum. </w:t>
      </w:r>
      <w:r w:rsidR="00F837B6" w:rsidRPr="00AC0AC1">
        <w:rPr>
          <w:lang w:eastAsia="zh-CN"/>
        </w:rPr>
        <w:t xml:space="preserve">And after that we have the two cases that the second player has not moved or that he has moved and we see that we won. For the first case we do the reclaim (214). And for the second case we reveal our nonce </w:t>
      </w:r>
      <w:r w:rsidR="009F4229" w:rsidRPr="00AC0AC1">
        <w:rPr>
          <w:lang w:eastAsia="zh-CN"/>
        </w:rPr>
        <w:t xml:space="preserve">(219). In both cases we use the </w:t>
      </w:r>
      <w:r w:rsidR="009F4229" w:rsidRPr="00AC0AC1">
        <w:rPr>
          <w:i/>
          <w:lang w:eastAsia="zh-CN"/>
        </w:rPr>
        <w:t>runStep</w:t>
      </w:r>
      <w:r w:rsidR="009F4229" w:rsidRPr="00AC0AC1">
        <w:rPr>
          <w:lang w:eastAsia="zh-CN"/>
        </w:rPr>
        <w:t xml:space="preserve"> function</w:t>
      </w:r>
      <w:r w:rsidR="00296B20" w:rsidRPr="00AC0AC1">
        <w:rPr>
          <w:lang w:eastAsia="zh-CN"/>
        </w:rPr>
        <w:t xml:space="preserve"> that takes in a state machine client and the </w:t>
      </w:r>
      <w:r w:rsidR="00C63744" w:rsidRPr="00AC0AC1">
        <w:rPr>
          <w:lang w:eastAsia="zh-CN"/>
        </w:rPr>
        <w:t>redeemer</w:t>
      </w:r>
      <w:r w:rsidR="00296B20" w:rsidRPr="00AC0AC1">
        <w:rPr>
          <w:lang w:eastAsia="zh-CN"/>
        </w:rPr>
        <w:t xml:space="preserve"> and returns a contract</w:t>
      </w:r>
      <w:r w:rsidR="009F4229" w:rsidRPr="00AC0AC1">
        <w:rPr>
          <w:lang w:eastAsia="zh-CN"/>
        </w:rPr>
        <w:t xml:space="preserve"> </w:t>
      </w:r>
      <w:r w:rsidR="00296B20" w:rsidRPr="00AC0AC1">
        <w:rPr>
          <w:lang w:eastAsia="zh-CN"/>
        </w:rPr>
        <w:t>(</w:t>
      </w:r>
      <w:r w:rsidR="00296B20" w:rsidRPr="00AC0AC1">
        <w:rPr>
          <w:lang w:eastAsia="zh-CN"/>
        </w:rPr>
        <w:fldChar w:fldCharType="begin"/>
      </w:r>
      <w:r w:rsidR="00296B20" w:rsidRPr="00AC0AC1">
        <w:rPr>
          <w:lang w:eastAsia="zh-CN"/>
        </w:rPr>
        <w:instrText xml:space="preserve"> REF _Ref98402588 \h </w:instrText>
      </w:r>
      <w:r w:rsidR="00296B20" w:rsidRPr="00AC0AC1">
        <w:rPr>
          <w:lang w:eastAsia="zh-CN"/>
        </w:rPr>
      </w:r>
      <w:r w:rsidR="00296B20" w:rsidRPr="00AC0AC1">
        <w:rPr>
          <w:lang w:eastAsia="zh-CN"/>
        </w:rPr>
        <w:fldChar w:fldCharType="separate"/>
      </w:r>
      <w:r w:rsidR="000A2D3C" w:rsidRPr="00AC0AC1">
        <w:t xml:space="preserve">Figure </w:t>
      </w:r>
      <w:r w:rsidR="000A2D3C">
        <w:rPr>
          <w:noProof/>
        </w:rPr>
        <w:t>40</w:t>
      </w:r>
      <w:r w:rsidR="00296B20" w:rsidRPr="00AC0AC1">
        <w:rPr>
          <w:lang w:eastAsia="zh-CN"/>
        </w:rPr>
        <w:fldChar w:fldCharType="end"/>
      </w:r>
      <w:r w:rsidR="00296B20" w:rsidRPr="00AC0AC1">
        <w:rPr>
          <w:lang w:eastAsia="zh-CN"/>
        </w:rPr>
        <w:t>).</w:t>
      </w:r>
      <w:r w:rsidR="00DE4958" w:rsidRPr="00AC0AC1">
        <w:rPr>
          <w:lang w:eastAsia="zh-CN"/>
        </w:rPr>
        <w:t xml:space="preserve"> It actually creates a transaction</w:t>
      </w:r>
      <w:r w:rsidR="00D171CE" w:rsidRPr="00AC0AC1">
        <w:rPr>
          <w:lang w:eastAsia="zh-CN"/>
        </w:rPr>
        <w:t>,</w:t>
      </w:r>
      <w:r w:rsidR="00DE4958" w:rsidRPr="00AC0AC1">
        <w:rPr>
          <w:lang w:eastAsia="zh-CN"/>
        </w:rPr>
        <w:t xml:space="preserve"> submits it and transitions the state machine. </w:t>
      </w:r>
      <w:r w:rsidR="00206AF1" w:rsidRPr="00AC0AC1">
        <w:rPr>
          <w:lang w:eastAsia="zh-CN"/>
        </w:rPr>
        <w:t xml:space="preserve">The </w:t>
      </w:r>
      <w:r w:rsidR="00206AF1" w:rsidRPr="00AC0AC1">
        <w:rPr>
          <w:i/>
          <w:lang w:eastAsia="zh-CN"/>
        </w:rPr>
        <w:t>TransitionResult</w:t>
      </w:r>
      <w:r w:rsidR="00206AF1" w:rsidRPr="00AC0AC1">
        <w:rPr>
          <w:lang w:eastAsia="zh-CN"/>
        </w:rPr>
        <w:t xml:space="preserve"> type encodes weather the transition failed or succeeded. All the constraints are available to the state machine mechanism and that allows it to automatically compose the </w:t>
      </w:r>
      <w:r w:rsidR="006A6A46">
        <w:rPr>
          <w:lang w:eastAsia="zh-CN"/>
        </w:rPr>
        <w:t>transaction that is needed. W</w:t>
      </w:r>
      <w:r w:rsidR="00206AF1" w:rsidRPr="00AC0AC1">
        <w:rPr>
          <w:lang w:eastAsia="zh-CN"/>
        </w:rPr>
        <w:t xml:space="preserve">e do not need any lookups or helper functions. </w:t>
      </w:r>
    </w:p>
    <w:p w14:paraId="64546DC7" w14:textId="77777777" w:rsidR="00296B20" w:rsidRPr="00AC0AC1" w:rsidRDefault="00B3408B" w:rsidP="00296B20">
      <w:pPr>
        <w:pStyle w:val="BodyText"/>
        <w:keepNext/>
      </w:pPr>
      <w:r w:rsidRPr="00AC0AC1">
        <w:rPr>
          <w:noProof/>
        </w:rPr>
        <w:drawing>
          <wp:inline distT="0" distB="0" distL="0" distR="0" wp14:anchorId="3F00883F" wp14:editId="0CD787AE">
            <wp:extent cx="5943600" cy="2249837"/>
            <wp:effectExtent l="0" t="0" r="0" b="0"/>
            <wp:docPr id="38" name="Picture 38" descr="\\vmware-host\Shared Folders\shared\Pictures\Lecture 7\run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mware-host\Shared Folders\shared\Pictures\Lecture 7\runSte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49837"/>
                    </a:xfrm>
                    <a:prstGeom prst="rect">
                      <a:avLst/>
                    </a:prstGeom>
                    <a:noFill/>
                    <a:ln>
                      <a:noFill/>
                    </a:ln>
                  </pic:spPr>
                </pic:pic>
              </a:graphicData>
            </a:graphic>
          </wp:inline>
        </w:drawing>
      </w:r>
    </w:p>
    <w:p w14:paraId="540233EE" w14:textId="7D6E17D6" w:rsidR="00B3408B" w:rsidRPr="00AC0AC1" w:rsidRDefault="00296B20" w:rsidP="00296B20">
      <w:pPr>
        <w:pStyle w:val="Caption"/>
        <w:spacing w:before="0"/>
        <w:rPr>
          <w:lang w:val="en-US"/>
        </w:rPr>
      </w:pPr>
      <w:bookmarkStart w:id="108" w:name="_Ref98402588"/>
      <w:bookmarkStart w:id="109" w:name="_Toc10283837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40</w:t>
      </w:r>
      <w:r w:rsidRPr="00AC0AC1">
        <w:rPr>
          <w:lang w:val="en-US"/>
        </w:rPr>
        <w:fldChar w:fldCharType="end"/>
      </w:r>
      <w:bookmarkEnd w:id="108"/>
      <w:r w:rsidRPr="00AC0AC1">
        <w:rPr>
          <w:lang w:val="en-US"/>
        </w:rPr>
        <w:t xml:space="preserve"> - Run step</w:t>
      </w:r>
      <w:bookmarkEnd w:id="109"/>
    </w:p>
    <w:p w14:paraId="738F1291" w14:textId="0D0B7808" w:rsidR="00B3408B" w:rsidRPr="00AC0AC1" w:rsidRDefault="006A6A46" w:rsidP="005D7A5E">
      <w:pPr>
        <w:pStyle w:val="BodyText"/>
        <w:rPr>
          <w:lang w:eastAsia="zh-CN"/>
        </w:rPr>
      </w:pPr>
      <w:r w:rsidRPr="00AC0AC1">
        <w:rPr>
          <w:lang w:eastAsia="zh-CN"/>
        </w:rPr>
        <w:t xml:space="preserve">The second game contract is similar to the first. We first look up our key hash and then define the game parameters and the client. With the </w:t>
      </w:r>
      <w:r w:rsidRPr="00AC0AC1">
        <w:rPr>
          <w:i/>
          <w:lang w:eastAsia="zh-CN"/>
        </w:rPr>
        <w:t>getOnChainState</w:t>
      </w:r>
      <w:r w:rsidRPr="00AC0AC1">
        <w:rPr>
          <w:lang w:eastAsia="zh-CN"/>
        </w:rPr>
        <w:t xml:space="preserve"> function we again get the UTXO that represents the state machine.</w:t>
      </w:r>
      <w:r>
        <w:rPr>
          <w:lang w:eastAsia="zh-CN"/>
        </w:rPr>
        <w:t xml:space="preserve"> </w:t>
      </w:r>
      <w:r w:rsidR="0032196F" w:rsidRPr="00AC0AC1">
        <w:rPr>
          <w:lang w:eastAsia="zh-CN"/>
        </w:rPr>
        <w:t xml:space="preserve">If we </w:t>
      </w:r>
      <w:r w:rsidR="008E7C04" w:rsidRPr="00AC0AC1">
        <w:rPr>
          <w:lang w:eastAsia="zh-CN"/>
        </w:rPr>
        <w:t>don’t</w:t>
      </w:r>
      <w:r w:rsidR="0032196F" w:rsidRPr="00AC0AC1">
        <w:rPr>
          <w:lang w:eastAsia="zh-CN"/>
        </w:rPr>
        <w:t xml:space="preserve"> find the </w:t>
      </w:r>
      <w:r w:rsidR="006410D7" w:rsidRPr="00AC0AC1">
        <w:rPr>
          <w:lang w:eastAsia="zh-CN"/>
        </w:rPr>
        <w:t>game,</w:t>
      </w:r>
      <w:r w:rsidR="0032196F" w:rsidRPr="00AC0AC1">
        <w:rPr>
          <w:lang w:eastAsia="zh-CN"/>
        </w:rPr>
        <w:t xml:space="preserve"> we just log a message but if we do find it we </w:t>
      </w:r>
      <w:r w:rsidR="008E7C04" w:rsidRPr="00AC0AC1">
        <w:rPr>
          <w:lang w:eastAsia="zh-CN"/>
        </w:rPr>
        <w:t>look up</w:t>
      </w:r>
      <w:r w:rsidR="0032196F" w:rsidRPr="00AC0AC1">
        <w:rPr>
          <w:lang w:eastAsia="zh-CN"/>
        </w:rPr>
        <w:t xml:space="preserve"> the output and the game datum. And then </w:t>
      </w:r>
      <w:r w:rsidR="006410D7" w:rsidRPr="00AC0AC1">
        <w:rPr>
          <w:lang w:eastAsia="zh-CN"/>
        </w:rPr>
        <w:t>again,</w:t>
      </w:r>
      <w:r w:rsidR="0032196F" w:rsidRPr="00AC0AC1">
        <w:rPr>
          <w:lang w:eastAsia="zh-CN"/>
        </w:rPr>
        <w:t xml:space="preserve"> we use </w:t>
      </w:r>
      <w:r w:rsidR="0032196F" w:rsidRPr="00AC0AC1">
        <w:rPr>
          <w:i/>
          <w:lang w:eastAsia="zh-CN"/>
        </w:rPr>
        <w:t>runStep</w:t>
      </w:r>
      <w:r w:rsidR="00CA7A6D" w:rsidRPr="00AC0AC1">
        <w:rPr>
          <w:lang w:eastAsia="zh-CN"/>
        </w:rPr>
        <w:t xml:space="preserve"> to play our move. </w:t>
      </w:r>
      <w:r w:rsidR="001B3046" w:rsidRPr="00AC0AC1">
        <w:rPr>
          <w:lang w:eastAsia="zh-CN"/>
        </w:rPr>
        <w:t>After it</w:t>
      </w:r>
      <w:r w:rsidR="000E59FB" w:rsidRPr="00AC0AC1">
        <w:rPr>
          <w:lang w:eastAsia="zh-CN"/>
        </w:rPr>
        <w:t xml:space="preserve"> we wait until the reveal deadline has passed (254).</w:t>
      </w:r>
      <w:r w:rsidR="003C79CE" w:rsidRPr="00AC0AC1">
        <w:rPr>
          <w:lang w:eastAsia="zh-CN"/>
        </w:rPr>
        <w:t xml:space="preserve"> We then again check the new state and if there is a Nothing the first player has won and we don't do anything. Else we </w:t>
      </w:r>
      <w:r w:rsidR="005A6036" w:rsidRPr="00AC0AC1">
        <w:rPr>
          <w:lang w:eastAsia="zh-CN"/>
        </w:rPr>
        <w:t>claim our win (261).</w:t>
      </w:r>
      <w:r w:rsidR="007A2D31" w:rsidRPr="00AC0AC1">
        <w:rPr>
          <w:lang w:eastAsia="zh-CN"/>
        </w:rPr>
        <w:t xml:space="preserve"> In order to test </w:t>
      </w:r>
      <w:r w:rsidR="006410D7" w:rsidRPr="00AC0AC1">
        <w:rPr>
          <w:lang w:eastAsia="zh-CN"/>
        </w:rPr>
        <w:t>this,</w:t>
      </w:r>
      <w:r w:rsidR="007A2D31" w:rsidRPr="00AC0AC1">
        <w:rPr>
          <w:lang w:eastAsia="zh-CN"/>
        </w:rPr>
        <w:t xml:space="preserve"> we use the code from the </w:t>
      </w:r>
      <w:r w:rsidR="007A2D31" w:rsidRPr="00AC0AC1">
        <w:rPr>
          <w:i/>
          <w:lang w:eastAsia="zh-CN"/>
        </w:rPr>
        <w:t>TestStateMachine.hs</w:t>
      </w:r>
      <w:r w:rsidR="007A2D31" w:rsidRPr="00AC0AC1">
        <w:rPr>
          <w:lang w:eastAsia="zh-CN"/>
        </w:rPr>
        <w:t xml:space="preserve"> example.</w:t>
      </w:r>
    </w:p>
    <w:p w14:paraId="450D1C6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2308A69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1DEBC7A6"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7956E82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1614C02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351CD45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E09DEB9"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4BB23AF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0F8E0FAC"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7FBF474"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77DDDE1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Week07.TestStateMachine</w:t>
      </w:r>
    </w:p>
    <w:p w14:paraId="159E9517"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w:t>
      </w:r>
    </w:p>
    <w:p w14:paraId="7FCA60C1"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w:t>
      </w:r>
    </w:p>
    <w:p w14:paraId="11EEBE4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0F078949"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F2A6BEB"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097AEB4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4BA061D3"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62D5B87D"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C136F46"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TimeSlot</w:t>
      </w:r>
    </w:p>
    <w:p w14:paraId="50A09E6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3CEABF2C"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p>
    <w:p w14:paraId="14B4D354"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81BF6E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63DC27B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p>
    <w:p w14:paraId="0FECF7B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Week07.</w:t>
      </w:r>
      <w:r w:rsidRPr="00AC0AC1">
        <w:rPr>
          <w:rFonts w:ascii="Consolas" w:eastAsia="Times New Roman" w:hAnsi="Consolas"/>
          <w:color w:val="9C5D27"/>
          <w:sz w:val="21"/>
          <w:szCs w:val="21"/>
        </w:rPr>
        <w:t>StateMachine</w:t>
      </w:r>
    </w:p>
    <w:p w14:paraId="10E90074"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p>
    <w:p w14:paraId="55C3201B"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9B38DF7"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85A149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p>
    <w:p w14:paraId="72D5F41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Zero</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15014E5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Zero</w:t>
      </w:r>
    </w:p>
    <w:p w14:paraId="6E279741"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test' </w:t>
      </w:r>
      <w:r w:rsidRPr="00AC0AC1">
        <w:rPr>
          <w:rFonts w:ascii="Consolas" w:eastAsia="Times New Roman" w:hAnsi="Consolas"/>
          <w:color w:val="9C5D27"/>
          <w:sz w:val="21"/>
          <w:szCs w:val="21"/>
        </w:rPr>
        <w:t>One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One</w:t>
      </w:r>
    </w:p>
    <w:p w14:paraId="7FE27A2B"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2E75B0A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4066881"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test' c1 c2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myTrace c1 c2</w:t>
      </w:r>
    </w:p>
    <w:p w14:paraId="34E41067"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p>
    <w:p w14:paraId="2C561CDB"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E9DC47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myTrace c1 c2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646F58E" w14:textId="77777777" w:rsidR="003F40C9"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first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585F673" w14:textId="4176B2FD" w:rsidR="007A2D31" w:rsidRPr="00AC0AC1" w:rsidRDefault="003F40C9" w:rsidP="007A2D31">
      <w:pPr>
        <w:shd w:val="clear" w:color="auto" w:fill="F5F5F5"/>
        <w:spacing w:before="0" w:after="0" w:line="285" w:lineRule="atLeast"/>
        <w:jc w:val="left"/>
        <w:rPr>
          <w:rFonts w:ascii="Consolas" w:eastAsia="Times New Roman" w:hAnsi="Consolas"/>
          <w:color w:val="333333"/>
          <w:sz w:val="21"/>
          <w:szCs w:val="21"/>
        </w:rPr>
      </w:pPr>
      <w:r>
        <w:rPr>
          <w:rFonts w:ascii="Consolas" w:eastAsia="Times New Roman" w:hAnsi="Consolas"/>
          <w:color w:val="333333"/>
          <w:sz w:val="21"/>
          <w:szCs w:val="21"/>
        </w:rPr>
        <w:t xml:space="preserve">                         </w:t>
      </w:r>
      <w:r w:rsidR="007A2D31" w:rsidRPr="00AC0AC1">
        <w:rPr>
          <w:rFonts w:ascii="Consolas" w:eastAsia="Times New Roman" w:hAnsi="Consolas"/>
          <w:color w:val="777777"/>
          <w:sz w:val="21"/>
          <w:szCs w:val="21"/>
        </w:rPr>
        <w:t>"</w:t>
      </w:r>
      <w:r w:rsidR="007A2D31" w:rsidRPr="00AC0AC1">
        <w:rPr>
          <w:rFonts w:ascii="Consolas" w:eastAsia="Times New Roman" w:hAnsi="Consolas"/>
          <w:color w:val="448C27"/>
          <w:sz w:val="21"/>
          <w:szCs w:val="21"/>
        </w:rPr>
        <w:t xml:space="preserve">, second move: </w:t>
      </w:r>
      <w:r w:rsidR="007A2D31" w:rsidRPr="00AC0AC1">
        <w:rPr>
          <w:rFonts w:ascii="Consolas" w:eastAsia="Times New Roman" w:hAnsi="Consolas"/>
          <w:color w:val="777777"/>
          <w:sz w:val="21"/>
          <w:szCs w:val="21"/>
        </w:rPr>
        <w:t>"</w:t>
      </w:r>
      <w:r w:rsidR="007A2D31" w:rsidRPr="00AC0AC1">
        <w:rPr>
          <w:rFonts w:ascii="Consolas" w:eastAsia="Times New Roman" w:hAnsi="Consolas"/>
          <w:color w:val="333333"/>
          <w:sz w:val="21"/>
          <w:szCs w:val="21"/>
        </w:rPr>
        <w:t xml:space="preserve"> </w:t>
      </w:r>
      <w:r w:rsidR="007A2D31" w:rsidRPr="00AC0AC1">
        <w:rPr>
          <w:rFonts w:ascii="Consolas" w:eastAsia="Times New Roman" w:hAnsi="Consolas"/>
          <w:color w:val="777777"/>
          <w:sz w:val="21"/>
          <w:szCs w:val="21"/>
        </w:rPr>
        <w:t>++</w:t>
      </w:r>
      <w:r w:rsidR="007A2D31" w:rsidRPr="00AC0AC1">
        <w:rPr>
          <w:rFonts w:ascii="Consolas" w:eastAsia="Times New Roman" w:hAnsi="Consolas"/>
          <w:color w:val="333333"/>
          <w:sz w:val="21"/>
          <w:szCs w:val="21"/>
        </w:rPr>
        <w:t xml:space="preserve"> show c2</w:t>
      </w:r>
    </w:p>
    <w:p w14:paraId="7F4C53B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2E33BD2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w1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1</w:t>
      </w:r>
    </w:p>
    <w:p w14:paraId="11ECC48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knownWallet </w:t>
      </w:r>
      <w:r w:rsidRPr="00AC0AC1">
        <w:rPr>
          <w:rFonts w:ascii="Consolas" w:eastAsia="Times New Roman" w:hAnsi="Consolas"/>
          <w:color w:val="9C5D27"/>
          <w:sz w:val="21"/>
          <w:szCs w:val="21"/>
        </w:rPr>
        <w:t>2</w:t>
      </w:r>
    </w:p>
    <w:p w14:paraId="433B774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5B5CE17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endpoints</w:t>
      </w:r>
    </w:p>
    <w:p w14:paraId="1543B023"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w2 endpoints</w:t>
      </w:r>
    </w:p>
    <w:p w14:paraId="60C8F0E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p>
    <w:p w14:paraId="17CDAA21"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pkh1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w1</w:t>
      </w:r>
    </w:p>
    <w:p w14:paraId="480464EB"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pkh2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mockWalletPaymentPubKeyHash w2</w:t>
      </w:r>
    </w:p>
    <w:p w14:paraId="6BA0564C"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stake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5_000_000</w:t>
      </w:r>
    </w:p>
    <w:p w14:paraId="011B9407"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deadline1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slotToEndPOSIXTime def </w:t>
      </w:r>
      <w:r w:rsidRPr="00AC0AC1">
        <w:rPr>
          <w:rFonts w:ascii="Consolas" w:eastAsia="Times New Roman" w:hAnsi="Consolas"/>
          <w:color w:val="9C5D27"/>
          <w:sz w:val="21"/>
          <w:szCs w:val="21"/>
        </w:rPr>
        <w:t>5</w:t>
      </w:r>
    </w:p>
    <w:p w14:paraId="1A0A921C"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deadline2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slotToEndPOSIXTime def </w:t>
      </w:r>
      <w:r w:rsidRPr="00AC0AC1">
        <w:rPr>
          <w:rFonts w:ascii="Consolas" w:eastAsia="Times New Roman" w:hAnsi="Consolas"/>
          <w:color w:val="9C5D27"/>
          <w:sz w:val="21"/>
          <w:szCs w:val="21"/>
        </w:rPr>
        <w:t>10</w:t>
      </w:r>
    </w:p>
    <w:p w14:paraId="2293ED2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1FFEB4C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fp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p>
    <w:p w14:paraId="0968D9F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pkh2</w:t>
      </w:r>
    </w:p>
    <w:p w14:paraId="167EC15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stake</w:t>
      </w:r>
    </w:p>
    <w:p w14:paraId="17CD132C"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deadline1</w:t>
      </w:r>
    </w:p>
    <w:p w14:paraId="31653CE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deadline2</w:t>
      </w:r>
    </w:p>
    <w:p w14:paraId="13DEA88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fpNonce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SECRETNONCE</w:t>
      </w:r>
      <w:r w:rsidRPr="00AC0AC1">
        <w:rPr>
          <w:rFonts w:ascii="Consolas" w:eastAsia="Times New Roman" w:hAnsi="Consolas"/>
          <w:color w:val="777777"/>
          <w:sz w:val="21"/>
          <w:szCs w:val="21"/>
        </w:rPr>
        <w:t>"</w:t>
      </w:r>
    </w:p>
    <w:p w14:paraId="5FF2FD4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c1</w:t>
      </w:r>
    </w:p>
    <w:p w14:paraId="07EB1C3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1A556F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p>
    <w:p w14:paraId="1F0659C3"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fp</w:t>
      </w:r>
    </w:p>
    <w:p w14:paraId="51AE565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28344DC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getTT h1</w:t>
      </w:r>
    </w:p>
    <w:p w14:paraId="7997DDB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p>
    <w:p w14:paraId="5222D329"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SecondParams</w:t>
      </w:r>
    </w:p>
    <w:p w14:paraId="1D0B9F9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pkh1</w:t>
      </w:r>
    </w:p>
    <w:p w14:paraId="61F6399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stake</w:t>
      </w:r>
    </w:p>
    <w:p w14:paraId="3E0B8E73"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deadline1</w:t>
      </w:r>
    </w:p>
    <w:p w14:paraId="5C64A7A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deadline2</w:t>
      </w:r>
    </w:p>
    <w:p w14:paraId="1C8044ED"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c2</w:t>
      </w:r>
    </w:p>
    <w:p w14:paraId="7FE105B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tt</w:t>
      </w:r>
    </w:p>
    <w:p w14:paraId="76A56AF0"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3046635"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p>
    <w:p w14:paraId="1AD1E42F"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012BAC41"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037BF08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sp</w:t>
      </w:r>
    </w:p>
    <w:p w14:paraId="44C79714"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37FBC167"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10</w:t>
      </w:r>
    </w:p>
    <w:p w14:paraId="50374C8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6706518"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getTT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ContractHandle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7480D001" w14:textId="4EEFFAA5"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p>
    <w:p w14:paraId="0CB8B033"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getTT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44C557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1F7888C2"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6E2346FA"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5A66D01E"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getTT h</w:t>
      </w:r>
    </w:p>
    <w:p w14:paraId="676F78A9" w14:textId="77777777"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read thread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tt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p>
    <w:p w14:paraId="354AECEF" w14:textId="2FF85B5A" w:rsidR="007A2D31" w:rsidRPr="00AC0AC1" w:rsidRDefault="007A2D31" w:rsidP="007A2D31">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return tt</w:t>
      </w:r>
    </w:p>
    <w:p w14:paraId="45A55F9D" w14:textId="77777777" w:rsidR="007A2D31" w:rsidRPr="00AC0AC1" w:rsidRDefault="007A2D31" w:rsidP="00D531BB">
      <w:pPr>
        <w:pStyle w:val="BodyText"/>
        <w:spacing w:before="0" w:after="0"/>
        <w:rPr>
          <w:lang w:eastAsia="zh-CN"/>
        </w:rPr>
      </w:pPr>
    </w:p>
    <w:p w14:paraId="57B8D85D" w14:textId="5A5A641E" w:rsidR="00D531BB" w:rsidRPr="00AC0AC1" w:rsidRDefault="001E44EB" w:rsidP="00D531BB">
      <w:pPr>
        <w:pStyle w:val="BodyText"/>
        <w:spacing w:before="0"/>
        <w:rPr>
          <w:lang w:eastAsia="zh-CN"/>
        </w:rPr>
      </w:pPr>
      <w:r w:rsidRPr="00AC0AC1">
        <w:rPr>
          <w:lang w:eastAsia="zh-CN"/>
        </w:rPr>
        <w:t xml:space="preserve">It is very similar to the even odd test code. </w:t>
      </w:r>
      <w:r w:rsidR="00DA75B5">
        <w:rPr>
          <w:lang w:eastAsia="zh-CN"/>
        </w:rPr>
        <w:t>It is simpler</w:t>
      </w:r>
      <w:r w:rsidR="007A7360" w:rsidRPr="00AC0AC1">
        <w:rPr>
          <w:lang w:eastAsia="zh-CN"/>
        </w:rPr>
        <w:t xml:space="preserve"> because we do not have to specify an initial state. </w:t>
      </w:r>
      <w:r w:rsidR="00542EF7" w:rsidRPr="00AC0AC1">
        <w:rPr>
          <w:lang w:eastAsia="zh-CN"/>
        </w:rPr>
        <w:t xml:space="preserve">We define our </w:t>
      </w:r>
      <w:r w:rsidR="00542EF7" w:rsidRPr="00AC0AC1">
        <w:rPr>
          <w:i/>
          <w:lang w:eastAsia="zh-CN"/>
        </w:rPr>
        <w:t>test'</w:t>
      </w:r>
      <w:r w:rsidR="00542EF7" w:rsidRPr="00AC0AC1">
        <w:rPr>
          <w:lang w:eastAsia="zh-CN"/>
        </w:rPr>
        <w:t xml:space="preserve"> function that takes in our choices and runs the emulator trace (35-36). </w:t>
      </w:r>
      <w:r w:rsidR="00EE1AA6" w:rsidRPr="00AC0AC1">
        <w:rPr>
          <w:lang w:eastAsia="zh-CN"/>
        </w:rPr>
        <w:t xml:space="preserve">The default initial state for the SM is 10 </w:t>
      </w:r>
      <w:r w:rsidR="003C6C76" w:rsidRPr="00AC0AC1">
        <w:rPr>
          <w:lang w:eastAsia="zh-CN"/>
        </w:rPr>
        <w:t>wallets</w:t>
      </w:r>
      <w:r w:rsidR="00EE1AA6" w:rsidRPr="00AC0AC1">
        <w:rPr>
          <w:lang w:eastAsia="zh-CN"/>
        </w:rPr>
        <w:t xml:space="preserve"> with 100 ADA each. </w:t>
      </w:r>
      <w:r w:rsidR="003C6911" w:rsidRPr="00AC0AC1">
        <w:rPr>
          <w:lang w:eastAsia="zh-CN"/>
        </w:rPr>
        <w:t xml:space="preserve">Because of that we decrease the stake from 100 to 5 ADA. </w:t>
      </w:r>
      <w:r w:rsidR="00BC47E0" w:rsidRPr="00AC0AC1">
        <w:rPr>
          <w:lang w:eastAsia="zh-CN"/>
        </w:rPr>
        <w:t xml:space="preserve">What is different in this trace is that we use the </w:t>
      </w:r>
      <w:r w:rsidR="00BC47E0" w:rsidRPr="00AC0AC1">
        <w:rPr>
          <w:i/>
          <w:lang w:eastAsia="zh-CN"/>
        </w:rPr>
        <w:t>slotToEndPOSIXTime</w:t>
      </w:r>
      <w:r w:rsidR="00FF062E" w:rsidRPr="00AC0AC1">
        <w:rPr>
          <w:lang w:eastAsia="zh-CN"/>
        </w:rPr>
        <w:t xml:space="preserve"> function. We use this function to fix the issue that </w:t>
      </w:r>
      <w:r w:rsidR="00F96F9F" w:rsidRPr="00AC0AC1">
        <w:rPr>
          <w:lang w:eastAsia="zh-CN"/>
        </w:rPr>
        <w:t xml:space="preserve">off-chain part should construct a transaction that has a correct time interval but the </w:t>
      </w:r>
      <w:r w:rsidR="00FF062E" w:rsidRPr="00AC0AC1">
        <w:rPr>
          <w:lang w:eastAsia="zh-CN"/>
        </w:rPr>
        <w:t xml:space="preserve">conversion between slots and </w:t>
      </w:r>
      <w:r w:rsidR="00FF062E" w:rsidRPr="00AC0AC1">
        <w:rPr>
          <w:lang w:eastAsia="zh-CN"/>
        </w:rPr>
        <w:lastRenderedPageBreak/>
        <w:t>posix time does not always work</w:t>
      </w:r>
      <w:r w:rsidR="00A144D9" w:rsidRPr="00AC0AC1">
        <w:rPr>
          <w:lang w:eastAsia="zh-CN"/>
        </w:rPr>
        <w:t xml:space="preserve"> when using state machines</w:t>
      </w:r>
      <w:r w:rsidR="00826F5F" w:rsidRPr="00AC0AC1">
        <w:rPr>
          <w:lang w:eastAsia="zh-CN"/>
        </w:rPr>
        <w:t xml:space="preserve"> because of unfaithfulness</w:t>
      </w:r>
      <w:r w:rsidR="00FF062E" w:rsidRPr="00AC0AC1">
        <w:rPr>
          <w:lang w:eastAsia="zh-CN"/>
        </w:rPr>
        <w:t>.</w:t>
      </w:r>
      <w:r w:rsidR="00A144D9" w:rsidRPr="00AC0AC1">
        <w:rPr>
          <w:lang w:eastAsia="zh-CN"/>
        </w:rPr>
        <w:t xml:space="preserve"> </w:t>
      </w:r>
      <w:r w:rsidR="006410D7" w:rsidRPr="00AC0AC1">
        <w:rPr>
          <w:lang w:eastAsia="zh-CN"/>
        </w:rPr>
        <w:t>So,</w:t>
      </w:r>
      <w:r w:rsidR="00633918" w:rsidRPr="00AC0AC1">
        <w:rPr>
          <w:lang w:eastAsia="zh-CN"/>
        </w:rPr>
        <w:t xml:space="preserve"> we see that the state machine approach automatically guarantees that the on-chain and off-chain code fit together. </w:t>
      </w:r>
      <w:r w:rsidR="006A7908" w:rsidRPr="00AC0AC1">
        <w:rPr>
          <w:lang w:eastAsia="zh-CN"/>
        </w:rPr>
        <w:t>The produced transactions from</w:t>
      </w:r>
      <w:r w:rsidR="00216512" w:rsidRPr="00AC0AC1">
        <w:rPr>
          <w:lang w:eastAsia="zh-CN"/>
        </w:rPr>
        <w:t xml:space="preserve"> it</w:t>
      </w:r>
      <w:r w:rsidR="006A7908" w:rsidRPr="00AC0AC1">
        <w:rPr>
          <w:lang w:eastAsia="zh-CN"/>
        </w:rPr>
        <w:t xml:space="preserve"> are correctly validated. </w:t>
      </w:r>
    </w:p>
    <w:p w14:paraId="60F3F843" w14:textId="14712391" w:rsidR="00AC5AA6" w:rsidRPr="00AC0AC1" w:rsidRDefault="00AC5AA6" w:rsidP="00AC5AA6">
      <w:pPr>
        <w:pStyle w:val="Heading2"/>
        <w:rPr>
          <w:lang w:val="en-US"/>
        </w:rPr>
      </w:pPr>
      <w:bookmarkStart w:id="110" w:name="_Toc102838253"/>
      <w:r w:rsidRPr="00AC0AC1">
        <w:rPr>
          <w:lang w:val="en-US"/>
        </w:rPr>
        <w:t>Homework</w:t>
      </w:r>
      <w:bookmarkEnd w:id="110"/>
    </w:p>
    <w:p w14:paraId="7451D2B6" w14:textId="3B0B0F1F" w:rsidR="007A2D31" w:rsidRPr="00AC0AC1" w:rsidRDefault="00183442" w:rsidP="00A768CE">
      <w:pPr>
        <w:pStyle w:val="BodyText"/>
        <w:spacing w:before="0"/>
        <w:rPr>
          <w:lang w:eastAsia="zh-CN"/>
        </w:rPr>
      </w:pPr>
      <w:r w:rsidRPr="00AC0AC1">
        <w:rPr>
          <w:lang w:eastAsia="zh-CN"/>
        </w:rPr>
        <w:t xml:space="preserve">For homework we will modify the state machine code to implement the rock-paper-scissors game. </w:t>
      </w:r>
      <w:r w:rsidR="00A768CE" w:rsidRPr="00AC0AC1">
        <w:rPr>
          <w:lang w:eastAsia="zh-CN"/>
        </w:rPr>
        <w:t xml:space="preserve">Let's look at the code </w:t>
      </w:r>
      <w:r w:rsidR="00A768CE" w:rsidRPr="00AC0AC1">
        <w:rPr>
          <w:i/>
          <w:lang w:eastAsia="zh-CN"/>
        </w:rPr>
        <w:t>RockPaperScissors.hs</w:t>
      </w:r>
      <w:r w:rsidR="00A768CE" w:rsidRPr="00AC0AC1">
        <w:rPr>
          <w:lang w:eastAsia="zh-CN"/>
        </w:rPr>
        <w:t>.</w:t>
      </w:r>
    </w:p>
    <w:p w14:paraId="57CC966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5EB2655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7CE609A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200E1A9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581F370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408EBA0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3E84222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6E1FB43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5151B81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470F110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''Game</w:t>
      </w:r>
    </w:p>
    <w:p w14:paraId="280E3EB9"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4589039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Scissors</w:t>
      </w:r>
    </w:p>
    <w:p w14:paraId="345C980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5F40C69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530E7ED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E24F9F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1B9635E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6C9D8E3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7366BF6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47C8EAF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01E9FF6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p>
    <w:p w14:paraId="08F738A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''GameChoice</w:t>
      </w:r>
    </w:p>
    <w:p w14:paraId="0F4547A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p>
    <w:p w14:paraId="6FDA61C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beats #-}</w:t>
      </w:r>
    </w:p>
    <w:p w14:paraId="27E58F2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beats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2CB2BA6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beats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5FA570A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beats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68DEDCA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beats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48C4D34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beats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41EA435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p>
    <w:p w14:paraId="5326B78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p>
    <w:p w14:paraId="0F5A813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1E1CF5E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5812523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1E9FE9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18D9FB6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w:t>
      </w:r>
      <w:r w:rsidRPr="00AC0AC1">
        <w:rPr>
          <w:rFonts w:ascii="Consolas" w:eastAsia="Times New Roman" w:hAnsi="Consolas"/>
          <w:color w:val="777777"/>
          <w:sz w:val="21"/>
          <w:szCs w:val="21"/>
        </w:rPr>
        <w:t>)</w:t>
      </w:r>
    </w:p>
    <w:p w14:paraId="7D8E1F2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504E876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6FADE2C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7CE183A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''GameDatum</w:t>
      </w:r>
    </w:p>
    <w:p w14:paraId="72852AB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7EFD0790" w14:textId="77777777" w:rsidR="00191818"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9C5529F" w14:textId="5618EA48" w:rsidR="00BD0592" w:rsidRPr="00AC0AC1" w:rsidRDefault="00191818"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ClaimFirst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ClaimSecond</w:t>
      </w:r>
    </w:p>
    <w:p w14:paraId="21FFA65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679DCFF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2C41226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''GameRedeemer</w:t>
      </w:r>
    </w:p>
    <w:p w14:paraId="59D2CA0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069D2FE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5742B39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34EF799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6217C33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44A8BB0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transition #-}</w:t>
      </w:r>
    </w:p>
    <w:p w14:paraId="14E0A5A0" w14:textId="77777777" w:rsidR="00191818"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transition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p>
    <w:p w14:paraId="181C7954" w14:textId="41A513A3" w:rsidR="00BD0592" w:rsidRPr="00AC0AC1" w:rsidRDefault="00191818"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7A3E9D"/>
          <w:sz w:val="21"/>
          <w:szCs w:val="21"/>
        </w:rPr>
        <w:t>TxConstraints</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Void</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Void</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State</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GameDatum</w:t>
      </w:r>
      <w:r w:rsidR="00BD0592" w:rsidRPr="00AC0AC1">
        <w:rPr>
          <w:rFonts w:ascii="Consolas" w:eastAsia="Times New Roman" w:hAnsi="Consolas"/>
          <w:color w:val="777777"/>
          <w:sz w:val="21"/>
          <w:szCs w:val="21"/>
        </w:rPr>
        <w:t>)</w:t>
      </w:r>
    </w:p>
    <w:p w14:paraId="1767475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transition game s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stateValue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stateData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7027799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p>
    <w:p w14:paraId="74EF2090" w14:textId="77777777" w:rsidR="00191818"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570722B" w14:textId="46BB6D1E" w:rsidR="00BD0592" w:rsidRPr="00AC0AC1" w:rsidRDefault="00191818"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Just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b/>
          <w:bCs/>
          <w:color w:val="7A3E9D"/>
          <w:sz w:val="21"/>
          <w:szCs w:val="21"/>
        </w:rPr>
        <w:t>Constraints.</w:t>
      </w:r>
      <w:r w:rsidR="00BD0592" w:rsidRPr="00AC0AC1">
        <w:rPr>
          <w:rFonts w:ascii="Consolas" w:eastAsia="Times New Roman" w:hAnsi="Consolas"/>
          <w:color w:val="333333"/>
          <w:sz w:val="21"/>
          <w:szCs w:val="21"/>
        </w:rPr>
        <w:t xml:space="preserve">mustBeSignedBy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gSecond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&lt;&gt;</w:t>
      </w:r>
    </w:p>
    <w:p w14:paraId="35D8AD12" w14:textId="1F55EF7E"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gPlayDeadline game</w:t>
      </w:r>
      <w:r w:rsidRPr="00AC0AC1">
        <w:rPr>
          <w:rFonts w:ascii="Consolas" w:eastAsia="Times New Roman" w:hAnsi="Consolas"/>
          <w:color w:val="777777"/>
          <w:sz w:val="21"/>
          <w:szCs w:val="21"/>
        </w:rPr>
        <w:t>)</w:t>
      </w:r>
    </w:p>
    <w:p w14:paraId="048A7A8D" w14:textId="77777777" w:rsidR="00191818"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4745006" w14:textId="39E1565A" w:rsidR="00BD0592" w:rsidRPr="00AC0AC1" w:rsidRDefault="00191818"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333333"/>
          <w:sz w:val="21"/>
          <w:szCs w:val="21"/>
        </w:rPr>
        <w:t>gStake game</w:t>
      </w:r>
      <w:r w:rsidR="00BD0592" w:rsidRPr="00AC0AC1">
        <w:rPr>
          <w:rFonts w:ascii="Consolas" w:eastAsia="Times New Roman" w:hAnsi="Consolas"/>
          <w:color w:val="777777"/>
          <w:sz w:val="21"/>
          <w:szCs w:val="21"/>
        </w:rPr>
        <w:t>)</w:t>
      </w:r>
      <w:r w:rsidRPr="00AC0AC1">
        <w:rPr>
          <w:rFonts w:ascii="Consolas" w:eastAsia="Times New Roman" w:hAnsi="Consolas"/>
          <w:color w:val="777777"/>
          <w:sz w:val="21"/>
          <w:szCs w:val="21"/>
        </w:rPr>
        <w:t xml:space="preserve"> )</w:t>
      </w:r>
    </w:p>
    <w:p w14:paraId="0D2ED0C5" w14:textId="5663AF11"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580BE03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_ c'</w:t>
      </w:r>
      <w:r w:rsidRPr="00AC0AC1">
        <w:rPr>
          <w:rFonts w:ascii="Consolas" w:eastAsia="Times New Roman" w:hAnsi="Consolas"/>
          <w:color w:val="777777"/>
          <w:sz w:val="21"/>
          <w:szCs w:val="21"/>
        </w:rPr>
        <w:t>)</w:t>
      </w:r>
    </w:p>
    <w:p w14:paraId="5AA4B4B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27A80B87" w14:textId="77777777" w:rsidR="002E463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 </w:t>
      </w:r>
      <w:r w:rsidRPr="00AC0AC1">
        <w:rPr>
          <w:rFonts w:ascii="Consolas" w:eastAsia="Times New Roman" w:hAnsi="Consolas"/>
          <w:color w:val="777777"/>
          <w:sz w:val="21"/>
          <w:szCs w:val="21"/>
        </w:rPr>
        <w:t>`beats`</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7BB555B9" w14:textId="06B44957" w:rsidR="00BD0592" w:rsidRPr="00AC0AC1" w:rsidRDefault="002E463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Just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b/>
          <w:bCs/>
          <w:color w:val="7A3E9D"/>
          <w:sz w:val="21"/>
          <w:szCs w:val="21"/>
        </w:rPr>
        <w:t>Constraints.</w:t>
      </w:r>
      <w:r w:rsidR="00BD0592" w:rsidRPr="00AC0AC1">
        <w:rPr>
          <w:rFonts w:ascii="Consolas" w:eastAsia="Times New Roman" w:hAnsi="Consolas"/>
          <w:color w:val="333333"/>
          <w:sz w:val="21"/>
          <w:szCs w:val="21"/>
        </w:rPr>
        <w:t xml:space="preserve">mustBeSignedBy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gFirst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&lt;&gt;</w:t>
      </w:r>
    </w:p>
    <w:p w14:paraId="76A68F78" w14:textId="4D6E4634"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gRevealDeadline game</w:t>
      </w:r>
      <w:r w:rsidRPr="00AC0AC1">
        <w:rPr>
          <w:rFonts w:ascii="Consolas" w:eastAsia="Times New Roman" w:hAnsi="Consolas"/>
          <w:color w:val="777777"/>
          <w:sz w:val="21"/>
          <w:szCs w:val="21"/>
        </w:rPr>
        <w:t>)</w:t>
      </w:r>
    </w:p>
    <w:p w14:paraId="6EDAD2C5" w14:textId="6E2B341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2E4632" w:rsidRPr="00AC0AC1">
        <w:rPr>
          <w:rFonts w:ascii="Consolas" w:eastAsia="Times New Roman" w:hAnsi="Consolas"/>
          <w:color w:val="333333"/>
          <w:sz w:val="21"/>
          <w:szCs w:val="21"/>
        </w:rPr>
        <w:t xml:space="preserve"> </w:t>
      </w:r>
      <w:r w:rsidR="002E4632" w:rsidRPr="00AC0AC1">
        <w:rPr>
          <w:rFonts w:ascii="Consolas" w:eastAsia="Times New Roman" w:hAnsi="Consolas"/>
          <w:color w:val="777777"/>
          <w:sz w:val="21"/>
          <w:szCs w:val="21"/>
        </w:rPr>
        <w:t>)</w:t>
      </w:r>
    </w:p>
    <w:p w14:paraId="5BD4CA39" w14:textId="6F0741E1"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0D5ED3E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p>
    <w:p w14:paraId="09F3638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319662FF" w14:textId="77777777" w:rsidR="00366BC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93D6D55" w14:textId="6329D812" w:rsidR="00BD0592" w:rsidRPr="00AC0AC1" w:rsidRDefault="00366BC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Just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b/>
          <w:bCs/>
          <w:color w:val="7A3E9D"/>
          <w:sz w:val="21"/>
          <w:szCs w:val="21"/>
        </w:rPr>
        <w:t>Constraints.</w:t>
      </w:r>
      <w:r w:rsidR="00BD0592" w:rsidRPr="00AC0AC1">
        <w:rPr>
          <w:rFonts w:ascii="Consolas" w:eastAsia="Times New Roman" w:hAnsi="Consolas"/>
          <w:color w:val="333333"/>
          <w:sz w:val="21"/>
          <w:szCs w:val="21"/>
        </w:rPr>
        <w:t xml:space="preserve">mustBeSignedBy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gFirst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&lt;&gt;</w:t>
      </w:r>
    </w:p>
    <w:p w14:paraId="2498406E" w14:textId="2779E7CD"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gRevealDeadline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7FEC7AAC" w14:textId="0ABE5A06"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gSecond game</w:t>
      </w:r>
      <w:r w:rsidRPr="00AC0AC1">
        <w:rPr>
          <w:rFonts w:ascii="Consolas" w:eastAsia="Times New Roman" w:hAnsi="Consolas"/>
          <w:color w:val="777777"/>
          <w:sz w:val="21"/>
          <w:szCs w:val="21"/>
        </w:rPr>
        <w:t>)</w:t>
      </w:r>
    </w:p>
    <w:p w14:paraId="2E2B19F6" w14:textId="39EC1300"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00366BC2"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p>
    <w:p w14:paraId="468FC769" w14:textId="1D01E87D"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2C2849" w:rsidRPr="00AC0AC1">
        <w:rPr>
          <w:rFonts w:ascii="Consolas" w:eastAsia="Times New Roman" w:hAnsi="Consolas"/>
          <w:color w:val="333333"/>
          <w:sz w:val="21"/>
          <w:szCs w:val="21"/>
        </w:rPr>
        <w:t xml:space="preserve"> </w:t>
      </w:r>
      <w:r w:rsidR="002C2849" w:rsidRPr="00AC0AC1">
        <w:rPr>
          <w:rFonts w:ascii="Consolas" w:eastAsia="Times New Roman" w:hAnsi="Consolas"/>
          <w:color w:val="777777"/>
          <w:sz w:val="21"/>
          <w:szCs w:val="21"/>
        </w:rPr>
        <w:t>)</w:t>
      </w:r>
    </w:p>
    <w:p w14:paraId="14E1E735" w14:textId="7ABC4329"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p>
    <w:p w14:paraId="396F8A7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ClaimFirst</w:t>
      </w:r>
      <w:r w:rsidRPr="00AC0AC1">
        <w:rPr>
          <w:rFonts w:ascii="Consolas" w:eastAsia="Times New Roman" w:hAnsi="Consolas"/>
          <w:color w:val="777777"/>
          <w:sz w:val="21"/>
          <w:szCs w:val="21"/>
        </w:rPr>
        <w:t>)</w:t>
      </w:r>
    </w:p>
    <w:p w14:paraId="33B37257" w14:textId="77777777" w:rsidR="00DD0DCA"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72093A9" w14:textId="39BF1A20" w:rsidR="00BD0592" w:rsidRPr="00AC0AC1" w:rsidRDefault="00DD0DCA"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 xml:space="preserve">               </w:t>
      </w:r>
      <w:r w:rsidR="00BD0592" w:rsidRPr="00AC0AC1">
        <w:rPr>
          <w:rFonts w:ascii="Consolas" w:eastAsia="Times New Roman" w:hAnsi="Consolas"/>
          <w:color w:val="9C5D27"/>
          <w:sz w:val="21"/>
          <w:szCs w:val="21"/>
        </w:rPr>
        <w:t>Just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b/>
          <w:bCs/>
          <w:color w:val="7A3E9D"/>
          <w:sz w:val="21"/>
          <w:szCs w:val="21"/>
        </w:rPr>
        <w:t>Constraints.</w:t>
      </w:r>
      <w:r w:rsidR="00BD0592" w:rsidRPr="00AC0AC1">
        <w:rPr>
          <w:rFonts w:ascii="Consolas" w:eastAsia="Times New Roman" w:hAnsi="Consolas"/>
          <w:color w:val="333333"/>
          <w:sz w:val="21"/>
          <w:szCs w:val="21"/>
        </w:rPr>
        <w:t xml:space="preserve">mustBeSignedBy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gFirst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&lt;&gt;</w:t>
      </w:r>
    </w:p>
    <w:p w14:paraId="07CD815B" w14:textId="735A20FA"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gPlayDeadline game</w:t>
      </w:r>
      <w:r w:rsidRPr="00AC0AC1">
        <w:rPr>
          <w:rFonts w:ascii="Consolas" w:eastAsia="Times New Roman" w:hAnsi="Consolas"/>
          <w:color w:val="777777"/>
          <w:sz w:val="21"/>
          <w:szCs w:val="21"/>
        </w:rPr>
        <w:t>)</w:t>
      </w:r>
    </w:p>
    <w:p w14:paraId="71E8340E" w14:textId="3D6F2DDA"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DD0DCA" w:rsidRPr="00AC0AC1">
        <w:rPr>
          <w:rFonts w:ascii="Consolas" w:eastAsia="Times New Roman" w:hAnsi="Consolas"/>
          <w:color w:val="333333"/>
          <w:sz w:val="21"/>
          <w:szCs w:val="21"/>
        </w:rPr>
        <w:t xml:space="preserve"> </w:t>
      </w:r>
      <w:r w:rsidR="00DD0DCA" w:rsidRPr="00AC0AC1">
        <w:rPr>
          <w:rFonts w:ascii="Consolas" w:eastAsia="Times New Roman" w:hAnsi="Consolas"/>
          <w:color w:val="777777"/>
          <w:sz w:val="21"/>
          <w:szCs w:val="21"/>
        </w:rPr>
        <w:t>)</w:t>
      </w:r>
    </w:p>
    <w:p w14:paraId="7421FF89" w14:textId="16C3999B"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57550DC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ClaimSecond</w:t>
      </w:r>
      <w:r w:rsidRPr="00AC0AC1">
        <w:rPr>
          <w:rFonts w:ascii="Consolas" w:eastAsia="Times New Roman" w:hAnsi="Consolas"/>
          <w:color w:val="777777"/>
          <w:sz w:val="21"/>
          <w:szCs w:val="21"/>
        </w:rPr>
        <w:t>)</w:t>
      </w:r>
    </w:p>
    <w:p w14:paraId="1891EA36" w14:textId="77777777" w:rsidR="00813B5D"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gStake game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74FD56A3" w14:textId="708DE9BE" w:rsidR="00BD0592" w:rsidRPr="00AC0AC1" w:rsidRDefault="00813B5D"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Just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b/>
          <w:bCs/>
          <w:color w:val="7A3E9D"/>
          <w:sz w:val="21"/>
          <w:szCs w:val="21"/>
        </w:rPr>
        <w:t>Constraints.</w:t>
      </w:r>
      <w:r w:rsidR="00BD0592" w:rsidRPr="00AC0AC1">
        <w:rPr>
          <w:rFonts w:ascii="Consolas" w:eastAsia="Times New Roman" w:hAnsi="Consolas"/>
          <w:color w:val="333333"/>
          <w:sz w:val="21"/>
          <w:szCs w:val="21"/>
        </w:rPr>
        <w:t xml:space="preserve">mustBeSignedBy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gSecond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&lt;&gt;</w:t>
      </w:r>
    </w:p>
    <w:p w14:paraId="18715827" w14:textId="77777777" w:rsidR="00813B5D"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gRevealDeadline </w:t>
      </w:r>
    </w:p>
    <w:p w14:paraId="35F1ADE4" w14:textId="3B45E269" w:rsidR="00BD0592" w:rsidRPr="00AC0AC1" w:rsidRDefault="00813B5D"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333333"/>
          <w:sz w:val="21"/>
          <w:szCs w:val="21"/>
        </w:rPr>
        <w:t>game</w:t>
      </w:r>
      <w:r w:rsidR="00BD0592" w:rsidRPr="00AC0AC1">
        <w:rPr>
          <w:rFonts w:ascii="Consolas" w:eastAsia="Times New Roman" w:hAnsi="Consolas"/>
          <w:color w:val="777777"/>
          <w:sz w:val="21"/>
          <w:szCs w:val="21"/>
        </w:rPr>
        <w:t>)</w:t>
      </w:r>
    </w:p>
    <w:p w14:paraId="13A8D547" w14:textId="75CC680C"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00813B5D"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mempty</w:t>
      </w:r>
      <w:r w:rsidR="00813B5D" w:rsidRPr="00AC0AC1">
        <w:rPr>
          <w:rFonts w:ascii="Consolas" w:eastAsia="Times New Roman" w:hAnsi="Consolas"/>
          <w:color w:val="333333"/>
          <w:sz w:val="21"/>
          <w:szCs w:val="21"/>
        </w:rPr>
        <w:t xml:space="preserve"> </w:t>
      </w:r>
      <w:r w:rsidR="00813B5D" w:rsidRPr="00AC0AC1">
        <w:rPr>
          <w:rFonts w:ascii="Consolas" w:eastAsia="Times New Roman" w:hAnsi="Consolas"/>
          <w:color w:val="777777"/>
          <w:sz w:val="21"/>
          <w:szCs w:val="21"/>
        </w:rPr>
        <w:t>)</w:t>
      </w:r>
    </w:p>
    <w:p w14:paraId="4F0AC947" w14:textId="538C7D44"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p>
    <w:p w14:paraId="6BD88361" w14:textId="7937AD25"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006E3CD5" w:rsidRPr="00AC0AC1">
        <w:rPr>
          <w:rFonts w:ascii="Consolas" w:eastAsia="Times New Roman" w:hAnsi="Consolas"/>
          <w:color w:val="9C5D27"/>
          <w:sz w:val="21"/>
          <w:szCs w:val="21"/>
        </w:rPr>
        <w:t xml:space="preserve"> </w:t>
      </w:r>
    </w:p>
    <w:p w14:paraId="6C35113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p>
    <w:p w14:paraId="4AE2DAF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final #-}</w:t>
      </w:r>
    </w:p>
    <w:p w14:paraId="7BF77AD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final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0316C8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final </w:t>
      </w:r>
      <w:r w:rsidRPr="00AC0AC1">
        <w:rPr>
          <w:rFonts w:ascii="Consolas" w:eastAsia="Times New Roman" w:hAnsi="Consolas"/>
          <w:color w:val="9C5D27"/>
          <w:sz w:val="21"/>
          <w:szCs w:val="21"/>
        </w:rPr>
        <w:t>Finished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631CE41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final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6666FB8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17CD4F1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check #-}</w:t>
      </w:r>
    </w:p>
    <w:p w14:paraId="676461C6" w14:textId="77777777" w:rsidR="008C7B3B"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check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A5F7999" w14:textId="72F88387" w:rsidR="00BD0592" w:rsidRPr="00AC0AC1" w:rsidRDefault="008C7B3B"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GameDatum</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GameRedeemer</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ScriptContext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Bool</w:t>
      </w:r>
    </w:p>
    <w:p w14:paraId="42DAC2F6" w14:textId="77777777" w:rsidR="008C7B3B"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check bsRock' bsPaper' bsScissors'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BC8B96C" w14:textId="18C3A184" w:rsidR="00BD0592" w:rsidRPr="00AC0AC1" w:rsidRDefault="008C7B3B"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9C5D27"/>
          <w:sz w:val="21"/>
          <w:szCs w:val="21"/>
        </w:rPr>
        <w:t>Reveal</w:t>
      </w:r>
      <w:r w:rsidR="00BD0592" w:rsidRPr="00AC0AC1">
        <w:rPr>
          <w:rFonts w:ascii="Consolas" w:eastAsia="Times New Roman" w:hAnsi="Consolas"/>
          <w:color w:val="333333"/>
          <w:sz w:val="21"/>
          <w:szCs w:val="21"/>
        </w:rPr>
        <w:t xml:space="preserve"> nonce c</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_ </w:t>
      </w:r>
      <w:r w:rsidR="00BD0592" w:rsidRPr="00AC0AC1">
        <w:rPr>
          <w:rFonts w:ascii="Consolas" w:eastAsia="Times New Roman" w:hAnsi="Consolas"/>
          <w:color w:val="777777"/>
          <w:sz w:val="21"/>
          <w:szCs w:val="21"/>
        </w:rPr>
        <w:t>=</w:t>
      </w:r>
    </w:p>
    <w:p w14:paraId="5E7E521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sha2_256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nonce </w:t>
      </w:r>
      <w:r w:rsidRPr="00AC0AC1">
        <w:rPr>
          <w:rFonts w:ascii="Consolas" w:eastAsia="Times New Roman" w:hAnsi="Consolas"/>
          <w:color w:val="777777"/>
          <w:sz w:val="21"/>
          <w:szCs w:val="21"/>
        </w:rPr>
        <w:t>`appendByteString`</w:t>
      </w:r>
      <w:r w:rsidRPr="00AC0AC1">
        <w:rPr>
          <w:rFonts w:ascii="Consolas" w:eastAsia="Times New Roman" w:hAnsi="Consolas"/>
          <w:color w:val="333333"/>
          <w:sz w:val="21"/>
          <w:szCs w:val="21"/>
        </w:rPr>
        <w:t xml:space="preserve"> toBS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w:t>
      </w:r>
    </w:p>
    <w:p w14:paraId="2F1FAE3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D6A815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toBS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p>
    <w:p w14:paraId="29F0C3E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toBS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bsRock'</w:t>
      </w:r>
    </w:p>
    <w:p w14:paraId="1497E13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toBS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bsPaper'</w:t>
      </w:r>
    </w:p>
    <w:p w14:paraId="21A7B73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toBS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bsScissors'</w:t>
      </w:r>
    </w:p>
    <w:p w14:paraId="3A2CE10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check _ _ _ _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66C24CF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p>
    <w:p w14:paraId="470EB39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gameStateMachine #-}</w:t>
      </w:r>
    </w:p>
    <w:p w14:paraId="24180F5C" w14:textId="77777777" w:rsidR="008C7B3B"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gameStateMachine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A0D3D64" w14:textId="2F4C63C9" w:rsidR="00BD0592" w:rsidRPr="00AC0AC1" w:rsidRDefault="008C7B3B"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BuiltinByteString</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StateMachine</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GameDatum</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GameRedeemer</w:t>
      </w:r>
    </w:p>
    <w:p w14:paraId="08F8F76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gameStateMachine game bsRock' bsPaper' bsScissors'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p>
    <w:p w14:paraId="5236F3B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smTransition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transition game</w:t>
      </w:r>
    </w:p>
    <w:p w14:paraId="2131A00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smFinal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final</w:t>
      </w:r>
    </w:p>
    <w:p w14:paraId="07D43A5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smCheck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 bsRock' bsPaper' bsScissors'</w:t>
      </w:r>
    </w:p>
    <w:p w14:paraId="73CF6F6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smThreadToken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gToken game</w:t>
      </w:r>
    </w:p>
    <w:p w14:paraId="77F2958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05FD38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w:t>
      </w:r>
    </w:p>
    <w:p w14:paraId="6742E0B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mkGameValidator #-}</w:t>
      </w:r>
    </w:p>
    <w:p w14:paraId="434E32E6" w14:textId="77777777" w:rsidR="00FD03F7"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69F8FDD5" w14:textId="77777777" w:rsidR="00FD03F7" w:rsidRPr="00AC0AC1" w:rsidRDefault="00FD03F7"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BuiltinByteString</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GameDatum</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GameRedeemer</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p>
    <w:p w14:paraId="0BB4DF26" w14:textId="6B627A8E" w:rsidR="00BD0592" w:rsidRPr="00AC0AC1" w:rsidRDefault="00FD03F7"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ScriptContext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-&gt;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Bool</w:t>
      </w:r>
    </w:p>
    <w:p w14:paraId="38F8E091" w14:textId="77777777" w:rsidR="005A7080"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112</w:t>
      </w:r>
      <w:r w:rsidRPr="00AC0AC1">
        <w:rPr>
          <w:rFonts w:ascii="Consolas" w:eastAsia="Times New Roman" w:hAnsi="Consolas"/>
          <w:color w:val="333333"/>
          <w:sz w:val="21"/>
          <w:szCs w:val="21"/>
        </w:rPr>
        <w:t xml:space="preserve">  mkGameValidator game bsRock' bsPaper' bsScissors'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4E16D87" w14:textId="30DAC45A" w:rsidR="00BD0592" w:rsidRPr="00AC0AC1" w:rsidRDefault="005A7080"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333333"/>
          <w:sz w:val="21"/>
          <w:szCs w:val="21"/>
        </w:rPr>
        <w:t>gameStateMachine game bsRock' bsPaper' bsScissors'</w:t>
      </w:r>
    </w:p>
    <w:p w14:paraId="47339AC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w:t>
      </w:r>
    </w:p>
    <w:p w14:paraId="21C589C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Gaming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GameRedeemer</w:t>
      </w:r>
    </w:p>
    <w:p w14:paraId="3242733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w:t>
      </w:r>
    </w:p>
    <w:p w14:paraId="3A4A4D4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bsRock, bsPaper, bsScissors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BuiltinByteString</w:t>
      </w:r>
    </w:p>
    <w:p w14:paraId="4F84AB1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bsRock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w:t>
      </w:r>
      <w:r w:rsidRPr="00AC0AC1">
        <w:rPr>
          <w:rFonts w:ascii="Consolas" w:eastAsia="Times New Roman" w:hAnsi="Consolas"/>
          <w:color w:val="777777"/>
          <w:sz w:val="21"/>
          <w:szCs w:val="21"/>
        </w:rPr>
        <w:t>"</w:t>
      </w:r>
    </w:p>
    <w:p w14:paraId="2FA5421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bsPaper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w:t>
      </w:r>
      <w:r w:rsidRPr="00AC0AC1">
        <w:rPr>
          <w:rFonts w:ascii="Consolas" w:eastAsia="Times New Roman" w:hAnsi="Consolas"/>
          <w:color w:val="777777"/>
          <w:sz w:val="21"/>
          <w:szCs w:val="21"/>
        </w:rPr>
        <w:t>"</w:t>
      </w:r>
    </w:p>
    <w:p w14:paraId="71E53BE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bsScissors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w:t>
      </w:r>
      <w:r w:rsidRPr="00AC0AC1">
        <w:rPr>
          <w:rFonts w:ascii="Consolas" w:eastAsia="Times New Roman" w:hAnsi="Consolas"/>
          <w:color w:val="777777"/>
          <w:sz w:val="21"/>
          <w:szCs w:val="21"/>
        </w:rPr>
        <w:t>"</w:t>
      </w:r>
    </w:p>
    <w:p w14:paraId="0238EF8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w:t>
      </w:r>
    </w:p>
    <w:p w14:paraId="5D4AE92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gameStateMachine'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p>
    <w:p w14:paraId="1DE09EA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gameStateMachine'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gameStateMachine game bsRock bsPaper bsScissors</w:t>
      </w:r>
    </w:p>
    <w:p w14:paraId="4D33FAD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w:t>
      </w:r>
    </w:p>
    <w:p w14:paraId="5E2BA39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typedGameValidator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Gaming</w:t>
      </w:r>
    </w:p>
    <w:p w14:paraId="4B3081C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typedGameValidator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Gaming</w:t>
      </w:r>
    </w:p>
    <w:p w14:paraId="1EEF443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mkGameValidator </w:t>
      </w:r>
      <w:r w:rsidRPr="00AC0AC1">
        <w:rPr>
          <w:rFonts w:ascii="Consolas" w:eastAsia="Times New Roman" w:hAnsi="Consolas"/>
          <w:color w:val="777777"/>
          <w:sz w:val="21"/>
          <w:szCs w:val="21"/>
        </w:rPr>
        <w:t>||])</w:t>
      </w:r>
    </w:p>
    <w:p w14:paraId="5C18260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game</w:t>
      </w:r>
    </w:p>
    <w:p w14:paraId="2576C729"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bsRock</w:t>
      </w:r>
    </w:p>
    <w:p w14:paraId="58C33EB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bsPaper</w:t>
      </w:r>
    </w:p>
    <w:p w14:paraId="5549F5F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bsScissors</w:t>
      </w:r>
      <w:r w:rsidRPr="00AC0AC1">
        <w:rPr>
          <w:rFonts w:ascii="Consolas" w:eastAsia="Times New Roman" w:hAnsi="Consolas"/>
          <w:color w:val="777777"/>
          <w:sz w:val="21"/>
          <w:szCs w:val="21"/>
        </w:rPr>
        <w:t>)</w:t>
      </w:r>
    </w:p>
    <w:p w14:paraId="116E6F8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54BA7E7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19279F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GameRedeemer</w:t>
      </w:r>
    </w:p>
    <w:p w14:paraId="3B5CDCC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p>
    <w:p w14:paraId="748FA4E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45B5F22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gameValidator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typedGameValidator</w:t>
      </w:r>
    </w:p>
    <w:p w14:paraId="7016CF7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p>
    <w:p w14:paraId="36216B7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3B244AE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gameAddress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gameValidator</w:t>
      </w:r>
    </w:p>
    <w:p w14:paraId="7A5B8E1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w:t>
      </w:r>
    </w:p>
    <w:p w14:paraId="2566C4F9"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gameClient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StateMachineClient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GameDatum</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GameRedeemer</w:t>
      </w:r>
    </w:p>
    <w:p w14:paraId="53AB7A33" w14:textId="77777777" w:rsidR="005A7080"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gameClient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StateMachineInstance</w:t>
      </w:r>
      <w:r w:rsidRPr="00AC0AC1">
        <w:rPr>
          <w:rFonts w:ascii="Consolas" w:eastAsia="Times New Roman" w:hAnsi="Consolas"/>
          <w:color w:val="333333"/>
          <w:sz w:val="21"/>
          <w:szCs w:val="21"/>
        </w:rPr>
        <w:t xml:space="preserve"> </w:t>
      </w:r>
    </w:p>
    <w:p w14:paraId="729F5C58" w14:textId="4E0C4B46" w:rsidR="00BD0592" w:rsidRPr="00AC0AC1" w:rsidRDefault="005A7080"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gameStateMachine' game</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typedGameValidator game</w:t>
      </w:r>
      <w:r w:rsidR="00BD0592" w:rsidRPr="00AC0AC1">
        <w:rPr>
          <w:rFonts w:ascii="Consolas" w:eastAsia="Times New Roman" w:hAnsi="Consolas"/>
          <w:color w:val="777777"/>
          <w:sz w:val="21"/>
          <w:szCs w:val="21"/>
        </w:rPr>
        <w:t>)</w:t>
      </w:r>
    </w:p>
    <w:p w14:paraId="66A69EA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w:t>
      </w:r>
    </w:p>
    <w:p w14:paraId="2120F16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p>
    <w:p w14:paraId="07D94DD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368AFF2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0D6B45C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676179A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2184CDA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fpNonce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BuiltinByteString</w:t>
      </w:r>
    </w:p>
    <w:p w14:paraId="7ED1DB79"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53DDBB6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7C6C11D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w:t>
      </w:r>
    </w:p>
    <w:p w14:paraId="58F5961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608BA55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p>
    <w:p w14:paraId="6852717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155</w:t>
      </w:r>
      <w:r w:rsidRPr="00AC0AC1">
        <w:rPr>
          <w:rFonts w:ascii="Consolas" w:eastAsia="Times New Roman" w:hAnsi="Consolas"/>
          <w:color w:val="333333"/>
          <w:sz w:val="21"/>
          <w:szCs w:val="21"/>
        </w:rPr>
        <w:t xml:space="preserve">  </w:t>
      </w:r>
    </w:p>
    <w:p w14:paraId="48B0AC26" w14:textId="77777777" w:rsidR="005A7080"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POSIXTime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DD7B5ED" w14:textId="06374221" w:rsidR="00BD0592" w:rsidRPr="00AC0AC1" w:rsidRDefault="005A7080"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Contract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w</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s</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A3E9D"/>
          <w:sz w:val="21"/>
          <w:szCs w:val="21"/>
        </w:rPr>
        <w:t>e</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p>
    <w:p w14:paraId="176B1AD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waitUntilTimeHasPassed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awaitTime t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waitNSlots </w:t>
      </w:r>
      <w:r w:rsidRPr="00AC0AC1">
        <w:rPr>
          <w:rFonts w:ascii="Consolas" w:eastAsia="Times New Roman" w:hAnsi="Consolas"/>
          <w:color w:val="9C5D27"/>
          <w:sz w:val="21"/>
          <w:szCs w:val="21"/>
        </w:rPr>
        <w:t>1</w:t>
      </w:r>
    </w:p>
    <w:p w14:paraId="02F095F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w:t>
      </w:r>
    </w:p>
    <w:p w14:paraId="62B6475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firstGame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DB1B2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firstGame fp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1ACF25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22D9F1A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getThreadToken</w:t>
      </w:r>
    </w:p>
    <w:p w14:paraId="1E17C1A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106BCE9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12E0A0C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fpSecond fp</w:t>
      </w:r>
    </w:p>
    <w:p w14:paraId="4E843DF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fpStake fp</w:t>
      </w:r>
    </w:p>
    <w:p w14:paraId="424B1B5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566542F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fpRevealDeadline fp</w:t>
      </w:r>
    </w:p>
    <w:p w14:paraId="05C7779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tt</w:t>
      </w:r>
    </w:p>
    <w:p w14:paraId="5044B97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78C1EF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gameClient game</w:t>
      </w:r>
    </w:p>
    <w:p w14:paraId="558CB28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fpStake fp</w:t>
      </w:r>
      <w:r w:rsidRPr="00AC0AC1">
        <w:rPr>
          <w:rFonts w:ascii="Consolas" w:eastAsia="Times New Roman" w:hAnsi="Consolas"/>
          <w:color w:val="777777"/>
          <w:sz w:val="21"/>
          <w:szCs w:val="21"/>
        </w:rPr>
        <w:t>)</w:t>
      </w:r>
    </w:p>
    <w:p w14:paraId="11AB071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fpChoice fp</w:t>
      </w:r>
    </w:p>
    <w:p w14:paraId="693AFF5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c </w:t>
      </w:r>
      <w:r w:rsidRPr="00AC0AC1">
        <w:rPr>
          <w:rFonts w:ascii="Consolas" w:eastAsia="Times New Roman" w:hAnsi="Consolas"/>
          <w:color w:val="4B69C6"/>
          <w:sz w:val="21"/>
          <w:szCs w:val="21"/>
        </w:rPr>
        <w:t>of</w:t>
      </w:r>
    </w:p>
    <w:p w14:paraId="1761FF6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Rock</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bsRock</w:t>
      </w:r>
    </w:p>
    <w:p w14:paraId="2590BE2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Paper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bsPaper</w:t>
      </w:r>
    </w:p>
    <w:p w14:paraId="3CDAE768"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Scissors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bsScissors</w:t>
      </w:r>
    </w:p>
    <w:p w14:paraId="34EC5E7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sha2_256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fpNonce fp </w:t>
      </w:r>
      <w:r w:rsidRPr="00AC0AC1">
        <w:rPr>
          <w:rFonts w:ascii="Consolas" w:eastAsia="Times New Roman" w:hAnsi="Consolas"/>
          <w:color w:val="777777"/>
          <w:sz w:val="21"/>
          <w:szCs w:val="21"/>
        </w:rPr>
        <w:t>`appendByteString`</w:t>
      </w:r>
      <w:r w:rsidRPr="00AC0AC1">
        <w:rPr>
          <w:rFonts w:ascii="Consolas" w:eastAsia="Times New Roman" w:hAnsi="Consolas"/>
          <w:color w:val="333333"/>
          <w:sz w:val="21"/>
          <w:szCs w:val="21"/>
        </w:rPr>
        <w:t xml:space="preserve"> x</w:t>
      </w:r>
    </w:p>
    <w:p w14:paraId="6AEFF0D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runInitialise client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bs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p>
    <w:p w14:paraId="11F72F2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first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fpChoice fp</w:t>
      </w:r>
      <w:r w:rsidRPr="00AC0AC1">
        <w:rPr>
          <w:rFonts w:ascii="Consolas" w:eastAsia="Times New Roman" w:hAnsi="Consolas"/>
          <w:color w:val="777777"/>
          <w:sz w:val="21"/>
          <w:szCs w:val="21"/>
        </w:rPr>
        <w:t>)</w:t>
      </w:r>
    </w:p>
    <w:p w14:paraId="52D8330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tt</w:t>
      </w:r>
    </w:p>
    <w:p w14:paraId="4B2B2B5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w:t>
      </w:r>
    </w:p>
    <w:p w14:paraId="5229F26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fpPlayDeadline fp</w:t>
      </w:r>
    </w:p>
    <w:p w14:paraId="2E4659A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w:t>
      </w:r>
    </w:p>
    <w:p w14:paraId="5BEA208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3FEEB21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4333B88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game output not found</w:t>
      </w:r>
      <w:r w:rsidRPr="00AC0AC1">
        <w:rPr>
          <w:rFonts w:ascii="Consolas" w:eastAsia="Times New Roman" w:hAnsi="Consolas"/>
          <w:color w:val="777777"/>
          <w:sz w:val="21"/>
          <w:szCs w:val="21"/>
        </w:rPr>
        <w:t>"</w:t>
      </w:r>
    </w:p>
    <w:p w14:paraId="323C1E5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tyTxOutData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ocsTxOut o </w:t>
      </w:r>
      <w:r w:rsidRPr="00AC0AC1">
        <w:rPr>
          <w:rFonts w:ascii="Consolas" w:eastAsia="Times New Roman" w:hAnsi="Consolas"/>
          <w:color w:val="4B69C6"/>
          <w:sz w:val="21"/>
          <w:szCs w:val="21"/>
        </w:rPr>
        <w:t>of</w:t>
      </w:r>
    </w:p>
    <w:p w14:paraId="4765BC8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w:t>
      </w:r>
    </w:p>
    <w:p w14:paraId="24FDC88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703B6B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did not play</w:t>
      </w:r>
      <w:r w:rsidRPr="00AC0AC1">
        <w:rPr>
          <w:rFonts w:ascii="Consolas" w:eastAsia="Times New Roman" w:hAnsi="Consolas"/>
          <w:color w:val="777777"/>
          <w:sz w:val="21"/>
          <w:szCs w:val="21"/>
        </w:rPr>
        <w:t>"</w:t>
      </w:r>
    </w:p>
    <w:p w14:paraId="24848C9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9C5D27"/>
          <w:sz w:val="21"/>
          <w:szCs w:val="21"/>
        </w:rPr>
        <w:t>ClaimFirst</w:t>
      </w:r>
    </w:p>
    <w:p w14:paraId="0C12C3C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reclaimed stake</w:t>
      </w:r>
      <w:r w:rsidRPr="00AC0AC1">
        <w:rPr>
          <w:rFonts w:ascii="Consolas" w:eastAsia="Times New Roman" w:hAnsi="Consolas"/>
          <w:color w:val="777777"/>
          <w:sz w:val="21"/>
          <w:szCs w:val="21"/>
        </w:rPr>
        <w:t>"</w:t>
      </w:r>
    </w:p>
    <w:p w14:paraId="46EE000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p>
    <w:p w14:paraId="3384497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`beats`</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502244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lost or drew</w:t>
      </w:r>
      <w:r w:rsidRPr="00AC0AC1">
        <w:rPr>
          <w:rFonts w:ascii="Consolas" w:eastAsia="Times New Roman" w:hAnsi="Consolas"/>
          <w:color w:val="777777"/>
          <w:sz w:val="21"/>
          <w:szCs w:val="21"/>
        </w:rPr>
        <w:t>"</w:t>
      </w:r>
    </w:p>
    <w:p w14:paraId="6E379D4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Reveal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fpNonce fp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w:t>
      </w:r>
    </w:p>
    <w:p w14:paraId="669977A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revealed and won or drew</w:t>
      </w:r>
      <w:r w:rsidRPr="00AC0AC1">
        <w:rPr>
          <w:rFonts w:ascii="Consolas" w:eastAsia="Times New Roman" w:hAnsi="Consolas"/>
          <w:color w:val="777777"/>
          <w:sz w:val="21"/>
          <w:szCs w:val="21"/>
        </w:rPr>
        <w:t>"</w:t>
      </w:r>
    </w:p>
    <w:p w14:paraId="288FE07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199</w:t>
      </w:r>
      <w:r w:rsidRPr="00AC0AC1">
        <w:rPr>
          <w:rFonts w:ascii="Consolas" w:eastAsia="Times New Roman" w:hAnsi="Consolas"/>
          <w:color w:val="333333"/>
          <w:sz w:val="21"/>
          <w:szCs w:val="21"/>
        </w:rPr>
        <w:t xml:space="preserve">  </w:t>
      </w:r>
    </w:p>
    <w:p w14:paraId="32A301C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played and won</w:t>
      </w:r>
      <w:r w:rsidRPr="00AC0AC1">
        <w:rPr>
          <w:rFonts w:ascii="Consolas" w:eastAsia="Times New Roman" w:hAnsi="Consolas"/>
          <w:color w:val="777777"/>
          <w:sz w:val="21"/>
          <w:szCs w:val="21"/>
        </w:rPr>
        <w:t>"</w:t>
      </w:r>
    </w:p>
    <w:p w14:paraId="32892E1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w:t>
      </w:r>
    </w:p>
    <w:p w14:paraId="53BA755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SecondParams</w:t>
      </w:r>
    </w:p>
    <w:p w14:paraId="3335231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188EF215"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3EE9DE3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2CFF45A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5820687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spChoice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GameChoice</w:t>
      </w:r>
    </w:p>
    <w:p w14:paraId="6E558C8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62FD005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1F02053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w:t>
      </w:r>
    </w:p>
    <w:p w14:paraId="2B8E9DAB"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secondGame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SecondParams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94373A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secondGame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BB9836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26F39C54"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game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w:t>
      </w:r>
    </w:p>
    <w:p w14:paraId="6AC1110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gFirst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spFirst sp</w:t>
      </w:r>
    </w:p>
    <w:p w14:paraId="0BB7944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gSecond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1CBF89D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gStake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spStake sp</w:t>
      </w:r>
    </w:p>
    <w:p w14:paraId="7B1792C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gPlayDeadline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spPlayDeadline sp</w:t>
      </w:r>
    </w:p>
    <w:p w14:paraId="5266094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gRevealDeadline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2F7E926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spToken sp</w:t>
      </w:r>
    </w:p>
    <w:p w14:paraId="25C265D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DC8967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gameClient game</w:t>
      </w:r>
    </w:p>
    <w:p w14:paraId="0341D63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0FC2995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3780CD3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running game found</w:t>
      </w:r>
      <w:r w:rsidRPr="00AC0AC1">
        <w:rPr>
          <w:rFonts w:ascii="Consolas" w:eastAsia="Times New Roman" w:hAnsi="Consolas"/>
          <w:color w:val="777777"/>
          <w:sz w:val="21"/>
          <w:szCs w:val="21"/>
        </w:rPr>
        <w:t>"</w:t>
      </w:r>
    </w:p>
    <w:p w14:paraId="634E5D99"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tyTxOutData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ocsTxOut o </w:t>
      </w:r>
      <w:r w:rsidRPr="00AC0AC1">
        <w:rPr>
          <w:rFonts w:ascii="Consolas" w:eastAsia="Times New Roman" w:hAnsi="Consolas"/>
          <w:color w:val="4B69C6"/>
          <w:sz w:val="21"/>
          <w:szCs w:val="21"/>
        </w:rPr>
        <w:t>of</w:t>
      </w:r>
    </w:p>
    <w:p w14:paraId="5069988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GameDatum</w:t>
      </w:r>
      <w:r w:rsidRPr="00AC0AC1">
        <w:rPr>
          <w:rFonts w:ascii="Consolas" w:eastAsia="Times New Roman" w:hAnsi="Consolas"/>
          <w:color w:val="333333"/>
          <w:sz w:val="21"/>
          <w:szCs w:val="21"/>
        </w:rPr>
        <w:t xml:space="preserve"> _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E0CC2F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running game found</w:t>
      </w:r>
      <w:r w:rsidRPr="00AC0AC1">
        <w:rPr>
          <w:rFonts w:ascii="Consolas" w:eastAsia="Times New Roman" w:hAnsi="Consolas"/>
          <w:color w:val="777777"/>
          <w:sz w:val="21"/>
          <w:szCs w:val="21"/>
        </w:rPr>
        <w:t>"</w:t>
      </w:r>
    </w:p>
    <w:p w14:paraId="4A9F59D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Play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spChoice sp</w:t>
      </w:r>
    </w:p>
    <w:p w14:paraId="5E4743A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second move: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spChoice sp</w:t>
      </w:r>
      <w:r w:rsidRPr="00AC0AC1">
        <w:rPr>
          <w:rFonts w:ascii="Consolas" w:eastAsia="Times New Roman" w:hAnsi="Consolas"/>
          <w:color w:val="777777"/>
          <w:sz w:val="21"/>
          <w:szCs w:val="21"/>
        </w:rPr>
        <w:t>)</w:t>
      </w:r>
    </w:p>
    <w:p w14:paraId="6EFC669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231</w:t>
      </w:r>
      <w:r w:rsidRPr="00AC0AC1">
        <w:rPr>
          <w:rFonts w:ascii="Consolas" w:eastAsia="Times New Roman" w:hAnsi="Consolas"/>
          <w:color w:val="333333"/>
          <w:sz w:val="21"/>
          <w:szCs w:val="21"/>
        </w:rPr>
        <w:t xml:space="preserve">  </w:t>
      </w:r>
    </w:p>
    <w:p w14:paraId="63F89CC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232</w:t>
      </w:r>
      <w:r w:rsidRPr="00AC0AC1">
        <w:rPr>
          <w:rFonts w:ascii="Consolas" w:eastAsia="Times New Roman" w:hAnsi="Consolas"/>
          <w:color w:val="333333"/>
          <w:sz w:val="21"/>
          <w:szCs w:val="21"/>
        </w:rPr>
        <w:t xml:space="preserve">                  waitUntilTimeHasPassed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spRevealDeadline sp</w:t>
      </w:r>
    </w:p>
    <w:p w14:paraId="53A343C0"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233</w:t>
      </w:r>
      <w:r w:rsidRPr="00AC0AC1">
        <w:rPr>
          <w:rFonts w:ascii="Consolas" w:eastAsia="Times New Roman" w:hAnsi="Consolas"/>
          <w:color w:val="333333"/>
          <w:sz w:val="21"/>
          <w:szCs w:val="21"/>
        </w:rPr>
        <w:t xml:space="preserve">  </w:t>
      </w:r>
    </w:p>
    <w:p w14:paraId="396B0533"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234</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getOnChainState client</w:t>
      </w:r>
    </w:p>
    <w:p w14:paraId="59B3574F"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50294D1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won or drew</w:t>
      </w:r>
      <w:r w:rsidRPr="00AC0AC1">
        <w:rPr>
          <w:rFonts w:ascii="Consolas" w:eastAsia="Times New Roman" w:hAnsi="Consolas"/>
          <w:color w:val="777777"/>
          <w:sz w:val="21"/>
          <w:szCs w:val="21"/>
        </w:rPr>
        <w:t>"</w:t>
      </w:r>
    </w:p>
    <w:p w14:paraId="5B801C1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CC26DE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 player didn't reveal</w:t>
      </w:r>
      <w:r w:rsidRPr="00AC0AC1">
        <w:rPr>
          <w:rFonts w:ascii="Consolas" w:eastAsia="Times New Roman" w:hAnsi="Consolas"/>
          <w:color w:val="777777"/>
          <w:sz w:val="21"/>
          <w:szCs w:val="21"/>
        </w:rPr>
        <w:t>"</w:t>
      </w:r>
    </w:p>
    <w:p w14:paraId="2A00198E"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client </w:t>
      </w:r>
      <w:r w:rsidRPr="00AC0AC1">
        <w:rPr>
          <w:rFonts w:ascii="Consolas" w:eastAsia="Times New Roman" w:hAnsi="Consolas"/>
          <w:color w:val="9C5D27"/>
          <w:sz w:val="21"/>
          <w:szCs w:val="21"/>
        </w:rPr>
        <w:t>ClaimSecond</w:t>
      </w:r>
    </w:p>
    <w:p w14:paraId="60E12B1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 player won</w:t>
      </w:r>
      <w:r w:rsidRPr="00AC0AC1">
        <w:rPr>
          <w:rFonts w:ascii="Consolas" w:eastAsia="Times New Roman" w:hAnsi="Consolas"/>
          <w:color w:val="777777"/>
          <w:sz w:val="21"/>
          <w:szCs w:val="21"/>
        </w:rPr>
        <w:t>"</w:t>
      </w:r>
    </w:p>
    <w:p w14:paraId="393FB8C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241</w:t>
      </w:r>
      <w:r w:rsidRPr="00AC0AC1">
        <w:rPr>
          <w:rFonts w:ascii="Consolas" w:eastAsia="Times New Roman" w:hAnsi="Consolas"/>
          <w:color w:val="333333"/>
          <w:sz w:val="21"/>
          <w:szCs w:val="21"/>
        </w:rPr>
        <w:t xml:space="preserve">  </w:t>
      </w:r>
    </w:p>
    <w:p w14:paraId="5CA14BF7"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242</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unexpected datum</w:t>
      </w:r>
      <w:r w:rsidRPr="00AC0AC1">
        <w:rPr>
          <w:rFonts w:ascii="Consolas" w:eastAsia="Times New Roman" w:hAnsi="Consolas"/>
          <w:color w:val="777777"/>
          <w:sz w:val="21"/>
          <w:szCs w:val="21"/>
        </w:rPr>
        <w:t>"</w:t>
      </w:r>
    </w:p>
    <w:p w14:paraId="32EC251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243</w:t>
      </w:r>
      <w:r w:rsidRPr="00AC0AC1">
        <w:rPr>
          <w:rFonts w:ascii="Consolas" w:eastAsia="Times New Roman" w:hAnsi="Consolas"/>
          <w:color w:val="333333"/>
          <w:sz w:val="21"/>
          <w:szCs w:val="21"/>
        </w:rPr>
        <w:t xml:space="preserve">  </w:t>
      </w:r>
    </w:p>
    <w:p w14:paraId="10F08E29" w14:textId="77777777" w:rsidR="005A7080"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244</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FirstParams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8588FF8" w14:textId="13BC0F91" w:rsidR="00BD0592" w:rsidRPr="00AC0AC1" w:rsidRDefault="005A7080"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Endpoint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777777"/>
          <w:sz w:val="21"/>
          <w:szCs w:val="21"/>
        </w:rPr>
        <w:t>"</w:t>
      </w:r>
      <w:r w:rsidR="00BD0592" w:rsidRPr="00AC0AC1">
        <w:rPr>
          <w:rFonts w:ascii="Consolas" w:eastAsia="Times New Roman" w:hAnsi="Consolas"/>
          <w:color w:val="448C27"/>
          <w:sz w:val="21"/>
          <w:szCs w:val="21"/>
        </w:rPr>
        <w:t>second</w:t>
      </w:r>
      <w:r w:rsidR="00BD0592" w:rsidRPr="00AC0AC1">
        <w:rPr>
          <w:rFonts w:ascii="Consolas" w:eastAsia="Times New Roman" w:hAnsi="Consolas"/>
          <w:color w:val="777777"/>
          <w:sz w:val="21"/>
          <w:szCs w:val="21"/>
        </w:rPr>
        <w:t>"</w:t>
      </w:r>
      <w:r w:rsidR="00BD0592" w:rsidRPr="00AC0AC1">
        <w:rPr>
          <w:rFonts w:ascii="Consolas" w:eastAsia="Times New Roman" w:hAnsi="Consolas"/>
          <w:color w:val="333333"/>
          <w:sz w:val="21"/>
          <w:szCs w:val="21"/>
        </w:rPr>
        <w:t xml:space="preserve"> </w:t>
      </w:r>
      <w:r w:rsidR="00BD0592" w:rsidRPr="00AC0AC1">
        <w:rPr>
          <w:rFonts w:ascii="Consolas" w:eastAsia="Times New Roman" w:hAnsi="Consolas"/>
          <w:color w:val="9C5D27"/>
          <w:sz w:val="21"/>
          <w:szCs w:val="21"/>
        </w:rPr>
        <w:t>SecondParams</w:t>
      </w:r>
    </w:p>
    <w:p w14:paraId="6897ED0A"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245</w:t>
      </w:r>
      <w:r w:rsidRPr="00AC0AC1">
        <w:rPr>
          <w:rFonts w:ascii="Consolas" w:eastAsia="Times New Roman" w:hAnsi="Consolas"/>
          <w:color w:val="333333"/>
          <w:sz w:val="21"/>
          <w:szCs w:val="21"/>
        </w:rPr>
        <w:t xml:space="preserve">  </w:t>
      </w:r>
    </w:p>
    <w:p w14:paraId="276D9192"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246</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ThreadToken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GameSchema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17647F6"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247</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first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1B36B81"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B30041C"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249</w:t>
      </w:r>
      <w:r w:rsidRPr="00AC0AC1">
        <w:rPr>
          <w:rFonts w:ascii="Consolas" w:eastAsia="Times New Roman" w:hAnsi="Consolas"/>
          <w:color w:val="333333"/>
          <w:sz w:val="21"/>
          <w:szCs w:val="21"/>
        </w:rPr>
        <w:t xml:space="preserve">      first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first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firstGame</w:t>
      </w:r>
    </w:p>
    <w:p w14:paraId="7C1A949D" w14:textId="77777777" w:rsidR="00BD0592" w:rsidRPr="00AC0AC1" w:rsidRDefault="00BD0592" w:rsidP="00BD059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250</w:t>
      </w:r>
      <w:r w:rsidRPr="00AC0AC1">
        <w:rPr>
          <w:rFonts w:ascii="Consolas" w:eastAsia="Times New Roman" w:hAnsi="Consolas"/>
          <w:color w:val="333333"/>
          <w:sz w:val="21"/>
          <w:szCs w:val="21"/>
        </w:rPr>
        <w:t xml:space="preserve">      second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second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secondGame</w:t>
      </w:r>
    </w:p>
    <w:p w14:paraId="324FD9C0" w14:textId="77777777" w:rsidR="00A768CE" w:rsidRPr="00AC0AC1" w:rsidRDefault="00A768CE" w:rsidP="00BD0592">
      <w:pPr>
        <w:pStyle w:val="BodyText"/>
        <w:spacing w:before="0" w:after="0"/>
        <w:rPr>
          <w:lang w:eastAsia="zh-CN"/>
        </w:rPr>
      </w:pPr>
    </w:p>
    <w:p w14:paraId="22C44159" w14:textId="1BE597F3" w:rsidR="00BD0592" w:rsidRPr="00AC0AC1" w:rsidRDefault="00627894" w:rsidP="00A768CE">
      <w:pPr>
        <w:pStyle w:val="BodyText"/>
        <w:spacing w:before="0"/>
        <w:rPr>
          <w:lang w:eastAsia="zh-CN"/>
        </w:rPr>
      </w:pPr>
      <w:r w:rsidRPr="00AC0AC1">
        <w:rPr>
          <w:lang w:eastAsia="zh-CN"/>
        </w:rPr>
        <w:t xml:space="preserve">The imports and language pragmas are the same as in the SM example. </w:t>
      </w:r>
      <w:r w:rsidR="006410D7" w:rsidRPr="00AC0AC1">
        <w:rPr>
          <w:lang w:eastAsia="zh-CN"/>
        </w:rPr>
        <w:t>Also,</w:t>
      </w:r>
      <w:r w:rsidRPr="00AC0AC1">
        <w:rPr>
          <w:lang w:eastAsia="zh-CN"/>
        </w:rPr>
        <w:t xml:space="preserve"> the game type stays the same (1-8).</w:t>
      </w:r>
      <w:r w:rsidR="004845CC" w:rsidRPr="00AC0AC1">
        <w:rPr>
          <w:lang w:eastAsia="zh-CN"/>
        </w:rPr>
        <w:t xml:space="preserve"> What changes is the game choice parameter and the Eq instance of it. Then we define the </w:t>
      </w:r>
      <w:r w:rsidR="004845CC" w:rsidRPr="00AC0AC1">
        <w:rPr>
          <w:i/>
          <w:lang w:eastAsia="zh-CN"/>
        </w:rPr>
        <w:t>beats</w:t>
      </w:r>
      <w:r w:rsidR="004845CC" w:rsidRPr="00AC0AC1">
        <w:rPr>
          <w:lang w:eastAsia="zh-CN"/>
        </w:rPr>
        <w:t xml:space="preserve"> function</w:t>
      </w:r>
      <w:r w:rsidR="000E51E5" w:rsidRPr="00AC0AC1">
        <w:rPr>
          <w:lang w:eastAsia="zh-CN"/>
        </w:rPr>
        <w:t xml:space="preserve"> that takes in two game </w:t>
      </w:r>
      <w:r w:rsidR="008E7C04" w:rsidRPr="00AC0AC1">
        <w:rPr>
          <w:lang w:eastAsia="zh-CN"/>
        </w:rPr>
        <w:t>choices</w:t>
      </w:r>
      <w:r w:rsidR="000E51E5" w:rsidRPr="00AC0AC1">
        <w:rPr>
          <w:lang w:eastAsia="zh-CN"/>
        </w:rPr>
        <w:t xml:space="preserve"> and returns a Bool (15-20)</w:t>
      </w:r>
      <w:r w:rsidR="004845CC" w:rsidRPr="00AC0AC1">
        <w:rPr>
          <w:lang w:eastAsia="zh-CN"/>
        </w:rPr>
        <w:t>.</w:t>
      </w:r>
      <w:r w:rsidR="000E51E5" w:rsidRPr="00AC0AC1">
        <w:rPr>
          <w:lang w:eastAsia="zh-CN"/>
        </w:rPr>
        <w:t xml:space="preserve"> </w:t>
      </w:r>
      <w:r w:rsidR="006410D7" w:rsidRPr="00AC0AC1">
        <w:rPr>
          <w:lang w:eastAsia="zh-CN"/>
        </w:rPr>
        <w:t>Next,</w:t>
      </w:r>
      <w:r w:rsidR="00F50472" w:rsidRPr="00AC0AC1">
        <w:rPr>
          <w:lang w:eastAsia="zh-CN"/>
        </w:rPr>
        <w:t xml:space="preserve"> we define the game datum and its Eq instance same way as before. </w:t>
      </w:r>
      <w:r w:rsidR="00FC57CE" w:rsidRPr="00AC0AC1">
        <w:rPr>
          <w:lang w:eastAsia="zh-CN"/>
        </w:rPr>
        <w:t>For the game redeemer there is a difference in the reveal option where we have to specify now also the game choice since there are 2 possibilities</w:t>
      </w:r>
      <w:r w:rsidR="00661B1D" w:rsidRPr="00AC0AC1">
        <w:rPr>
          <w:lang w:eastAsia="zh-CN"/>
        </w:rPr>
        <w:t xml:space="preserve"> (42-43)</w:t>
      </w:r>
      <w:r w:rsidR="00FC57CE" w:rsidRPr="00AC0AC1">
        <w:rPr>
          <w:lang w:eastAsia="zh-CN"/>
        </w:rPr>
        <w:t xml:space="preserve">. One is that the game is a draw and the other one is that we have won. </w:t>
      </w:r>
      <w:r w:rsidR="00777D86" w:rsidRPr="00AC0AC1">
        <w:rPr>
          <w:lang w:eastAsia="zh-CN"/>
        </w:rPr>
        <w:t xml:space="preserve">This will also have effect on our transition function where we will have now 5 possible cases. </w:t>
      </w:r>
      <w:r w:rsidR="00654332" w:rsidRPr="00AC0AC1">
        <w:rPr>
          <w:lang w:eastAsia="zh-CN"/>
        </w:rPr>
        <w:t>The difference compared to the previous code is in the second case where the 1</w:t>
      </w:r>
      <w:r w:rsidR="00654332" w:rsidRPr="00AC0AC1">
        <w:rPr>
          <w:vertAlign w:val="superscript"/>
          <w:lang w:eastAsia="zh-CN"/>
        </w:rPr>
        <w:t>st</w:t>
      </w:r>
      <w:r w:rsidR="00654332" w:rsidRPr="00AC0AC1">
        <w:rPr>
          <w:lang w:eastAsia="zh-CN"/>
        </w:rPr>
        <w:t xml:space="preserve"> player chooses to reveal his choice and we consider again 2 possibilities. The first is that the 1</w:t>
      </w:r>
      <w:r w:rsidR="00654332" w:rsidRPr="00AC0AC1">
        <w:rPr>
          <w:vertAlign w:val="superscript"/>
          <w:lang w:eastAsia="zh-CN"/>
        </w:rPr>
        <w:t>st</w:t>
      </w:r>
      <w:r w:rsidR="00654332" w:rsidRPr="00AC0AC1">
        <w:rPr>
          <w:lang w:eastAsia="zh-CN"/>
        </w:rPr>
        <w:t xml:space="preserve"> player has won and the secon</w:t>
      </w:r>
      <w:r w:rsidR="00822BF8" w:rsidRPr="00AC0AC1">
        <w:rPr>
          <w:lang w:eastAsia="zh-CN"/>
        </w:rPr>
        <w:t>d</w:t>
      </w:r>
      <w:r w:rsidR="00654332" w:rsidRPr="00AC0AC1">
        <w:rPr>
          <w:lang w:eastAsia="zh-CN"/>
        </w:rPr>
        <w:t xml:space="preserve"> is that there is a draw</w:t>
      </w:r>
      <w:r w:rsidR="00822BF8" w:rsidRPr="00AC0AC1">
        <w:rPr>
          <w:lang w:eastAsia="zh-CN"/>
        </w:rPr>
        <w:t xml:space="preserve"> in which case we put a constraint that the 2</w:t>
      </w:r>
      <w:r w:rsidR="00822BF8" w:rsidRPr="00AC0AC1">
        <w:rPr>
          <w:vertAlign w:val="superscript"/>
          <w:lang w:eastAsia="zh-CN"/>
        </w:rPr>
        <w:t>nd</w:t>
      </w:r>
      <w:r w:rsidR="00822BF8" w:rsidRPr="00AC0AC1">
        <w:rPr>
          <w:lang w:eastAsia="zh-CN"/>
        </w:rPr>
        <w:t xml:space="preserve"> player gets his stake back</w:t>
      </w:r>
      <w:r w:rsidR="00654332" w:rsidRPr="00AC0AC1">
        <w:rPr>
          <w:lang w:eastAsia="zh-CN"/>
        </w:rPr>
        <w:t>.</w:t>
      </w:r>
      <w:r w:rsidR="00822BF8" w:rsidRPr="00AC0AC1">
        <w:rPr>
          <w:lang w:eastAsia="zh-CN"/>
        </w:rPr>
        <w:t xml:space="preserve"> </w:t>
      </w:r>
      <w:r w:rsidR="00501E55" w:rsidRPr="00AC0AC1">
        <w:rPr>
          <w:lang w:eastAsia="zh-CN"/>
        </w:rPr>
        <w:t xml:space="preserve">Now we proceed to the </w:t>
      </w:r>
      <w:r w:rsidR="00501E55" w:rsidRPr="00AC0AC1">
        <w:rPr>
          <w:i/>
          <w:lang w:eastAsia="zh-CN"/>
        </w:rPr>
        <w:t>check</w:t>
      </w:r>
      <w:r w:rsidR="00501E55" w:rsidRPr="00AC0AC1">
        <w:rPr>
          <w:lang w:eastAsia="zh-CN"/>
        </w:rPr>
        <w:t xml:space="preserve"> function that takes in </w:t>
      </w:r>
      <w:r w:rsidR="006410D7" w:rsidRPr="00AC0AC1">
        <w:rPr>
          <w:lang w:eastAsia="zh-CN"/>
        </w:rPr>
        <w:t>three</w:t>
      </w:r>
      <w:r w:rsidR="006410D7">
        <w:rPr>
          <w:lang w:eastAsia="zh-CN"/>
        </w:rPr>
        <w:t xml:space="preserve"> </w:t>
      </w:r>
      <w:r w:rsidR="006410D7" w:rsidRPr="00AC0AC1">
        <w:rPr>
          <w:lang w:eastAsia="zh-CN"/>
        </w:rPr>
        <w:t>byte</w:t>
      </w:r>
      <w:r w:rsidR="00501E55" w:rsidRPr="00AC0AC1">
        <w:rPr>
          <w:lang w:eastAsia="zh-CN"/>
        </w:rPr>
        <w:t xml:space="preserve"> strings </w:t>
      </w:r>
      <w:r w:rsidR="003519D3" w:rsidRPr="00AC0AC1">
        <w:rPr>
          <w:lang w:eastAsia="zh-CN"/>
        </w:rPr>
        <w:t>for our three choices and checks weather the checksum is valid</w:t>
      </w:r>
      <w:r w:rsidR="00EB079C" w:rsidRPr="00AC0AC1">
        <w:rPr>
          <w:lang w:eastAsia="zh-CN"/>
        </w:rPr>
        <w:t xml:space="preserve"> (90-99)</w:t>
      </w:r>
      <w:r w:rsidR="003519D3" w:rsidRPr="00AC0AC1">
        <w:rPr>
          <w:lang w:eastAsia="zh-CN"/>
        </w:rPr>
        <w:t>.</w:t>
      </w:r>
      <w:r w:rsidR="00862A70" w:rsidRPr="00AC0AC1">
        <w:rPr>
          <w:lang w:eastAsia="zh-CN"/>
        </w:rPr>
        <w:t xml:space="preserve"> </w:t>
      </w:r>
      <w:r w:rsidR="00DE0FFF" w:rsidRPr="00AC0AC1">
        <w:rPr>
          <w:lang w:eastAsia="zh-CN"/>
        </w:rPr>
        <w:t xml:space="preserve">The </w:t>
      </w:r>
      <w:r w:rsidR="00DE0FFF" w:rsidRPr="00AC0AC1">
        <w:rPr>
          <w:i/>
          <w:lang w:eastAsia="zh-CN"/>
        </w:rPr>
        <w:t>gameStateMachine</w:t>
      </w:r>
      <w:r w:rsidR="00DE0FFF" w:rsidRPr="00AC0AC1">
        <w:rPr>
          <w:lang w:eastAsia="zh-CN"/>
        </w:rPr>
        <w:t xml:space="preserve"> function</w:t>
      </w:r>
      <w:r w:rsidR="003519D3" w:rsidRPr="00AC0AC1">
        <w:rPr>
          <w:lang w:eastAsia="zh-CN"/>
        </w:rPr>
        <w:t xml:space="preserve"> </w:t>
      </w:r>
      <w:r w:rsidR="00DE0FFF" w:rsidRPr="00AC0AC1">
        <w:rPr>
          <w:lang w:eastAsia="zh-CN"/>
        </w:rPr>
        <w:t xml:space="preserve">gets also updated </w:t>
      </w:r>
      <w:r w:rsidR="008E7C04" w:rsidRPr="00AC0AC1">
        <w:rPr>
          <w:lang w:eastAsia="zh-CN"/>
        </w:rPr>
        <w:t>accordingly</w:t>
      </w:r>
      <w:r w:rsidR="00DE0FFF" w:rsidRPr="00AC0AC1">
        <w:rPr>
          <w:lang w:eastAsia="zh-CN"/>
        </w:rPr>
        <w:t xml:space="preserve"> to our three choices</w:t>
      </w:r>
      <w:r w:rsidR="008C330F" w:rsidRPr="00AC0AC1">
        <w:rPr>
          <w:lang w:eastAsia="zh-CN"/>
        </w:rPr>
        <w:t xml:space="preserve"> (101-108)</w:t>
      </w:r>
      <w:r w:rsidR="00DE0FFF" w:rsidRPr="00AC0AC1">
        <w:rPr>
          <w:lang w:eastAsia="zh-CN"/>
        </w:rPr>
        <w:t>.</w:t>
      </w:r>
      <w:r w:rsidR="00890500" w:rsidRPr="00AC0AC1">
        <w:rPr>
          <w:lang w:eastAsia="zh-CN"/>
        </w:rPr>
        <w:t xml:space="preserve"> </w:t>
      </w:r>
      <w:r w:rsidR="00D00721" w:rsidRPr="00AC0AC1">
        <w:rPr>
          <w:lang w:eastAsia="zh-CN"/>
        </w:rPr>
        <w:t xml:space="preserve">Same is true for the game validator and the compiled code. </w:t>
      </w:r>
      <w:r w:rsidR="00BA3186" w:rsidRPr="00AC0AC1">
        <w:rPr>
          <w:lang w:eastAsia="zh-CN"/>
        </w:rPr>
        <w:t>The rest of the on-chain code is the s</w:t>
      </w:r>
      <w:r w:rsidR="004D5C96" w:rsidRPr="00AC0AC1">
        <w:rPr>
          <w:lang w:eastAsia="zh-CN"/>
        </w:rPr>
        <w:t xml:space="preserve">ame as in our previous example. In the first game contract when defining parameters what changes is that we define an additional parameter x that </w:t>
      </w:r>
      <w:r w:rsidR="00063DC7" w:rsidRPr="00AC0AC1">
        <w:rPr>
          <w:lang w:eastAsia="zh-CN"/>
        </w:rPr>
        <w:t xml:space="preserve">gives us the byte string for our choice (174-177) and we use it when computing the hash of the nonce (178). </w:t>
      </w:r>
      <w:r w:rsidR="00552FDC" w:rsidRPr="00AC0AC1">
        <w:rPr>
          <w:lang w:eastAsia="zh-CN"/>
        </w:rPr>
        <w:t>And another change is in the second case after the play deadline when the 2</w:t>
      </w:r>
      <w:r w:rsidR="00552FDC" w:rsidRPr="00AC0AC1">
        <w:rPr>
          <w:vertAlign w:val="superscript"/>
          <w:lang w:eastAsia="zh-CN"/>
        </w:rPr>
        <w:t>nd</w:t>
      </w:r>
      <w:r w:rsidR="00552FDC" w:rsidRPr="00AC0AC1">
        <w:rPr>
          <w:lang w:eastAsia="zh-CN"/>
        </w:rPr>
        <w:t xml:space="preserve"> player reveals his choice and has lost or drew (195-198). Then for the second game everything stays the same except the log message on line 236 changes </w:t>
      </w:r>
      <w:r w:rsidR="006410D7" w:rsidRPr="00AC0AC1">
        <w:rPr>
          <w:lang w:eastAsia="zh-CN"/>
        </w:rPr>
        <w:t>where</w:t>
      </w:r>
      <w:r w:rsidR="00552FDC" w:rsidRPr="00AC0AC1">
        <w:rPr>
          <w:lang w:eastAsia="zh-CN"/>
        </w:rPr>
        <w:t xml:space="preserve"> we say »first player won or drew«.</w:t>
      </w:r>
      <w:r w:rsidR="00087F51">
        <w:rPr>
          <w:lang w:eastAsia="zh-CN"/>
        </w:rPr>
        <w:t xml:space="preserve"> </w:t>
      </w:r>
    </w:p>
    <w:p w14:paraId="776A38D4" w14:textId="1696B09C" w:rsidR="00FA32CF" w:rsidRPr="00AC0AC1" w:rsidRDefault="00FA32CF" w:rsidP="00FA32CF">
      <w:pPr>
        <w:pStyle w:val="Heading1"/>
        <w:spacing w:before="0"/>
        <w:rPr>
          <w:lang w:val="en-US"/>
        </w:rPr>
      </w:pPr>
      <w:bookmarkStart w:id="111" w:name="_Toc102838254"/>
      <w:r w:rsidRPr="00AC0AC1">
        <w:rPr>
          <w:lang w:val="en-US"/>
        </w:rPr>
        <w:lastRenderedPageBreak/>
        <w:t>Testing</w:t>
      </w:r>
      <w:bookmarkEnd w:id="111"/>
    </w:p>
    <w:p w14:paraId="6455B05E" w14:textId="0A357D9C" w:rsidR="00FA32CF" w:rsidRPr="00AC0AC1" w:rsidRDefault="00030D1D" w:rsidP="00FA32CF">
      <w:pPr>
        <w:pStyle w:val="BodyText"/>
        <w:rPr>
          <w:lang w:eastAsia="zh-CN"/>
        </w:rPr>
      </w:pPr>
      <w:r w:rsidRPr="00AC0AC1">
        <w:rPr>
          <w:lang w:eastAsia="zh-CN"/>
        </w:rPr>
        <w:t>In this chapter we will look at another example for state machines and then look at how Haskells property testing is implem</w:t>
      </w:r>
      <w:r w:rsidR="008E7C04" w:rsidRPr="00AC0AC1">
        <w:rPr>
          <w:lang w:eastAsia="zh-CN"/>
        </w:rPr>
        <w:t>en</w:t>
      </w:r>
      <w:r w:rsidRPr="00AC0AC1">
        <w:rPr>
          <w:lang w:eastAsia="zh-CN"/>
        </w:rPr>
        <w:t>ted for Plutus smart contracts.</w:t>
      </w:r>
    </w:p>
    <w:p w14:paraId="128826DB" w14:textId="685ED250" w:rsidR="00F25F52" w:rsidRPr="00AC0AC1" w:rsidRDefault="00F25F52" w:rsidP="00F25F52">
      <w:pPr>
        <w:pStyle w:val="Heading2"/>
        <w:rPr>
          <w:lang w:val="en-US"/>
        </w:rPr>
      </w:pPr>
      <w:bookmarkStart w:id="112" w:name="_Toc102838255"/>
      <w:r w:rsidRPr="00AC0AC1">
        <w:rPr>
          <w:lang w:val="en-US"/>
        </w:rPr>
        <w:t>State Machine Example: Token Sale</w:t>
      </w:r>
      <w:bookmarkEnd w:id="112"/>
    </w:p>
    <w:p w14:paraId="0C4752BD" w14:textId="48EEFEC6" w:rsidR="00F25F52" w:rsidRPr="00AC0AC1" w:rsidRDefault="00F25F52" w:rsidP="00F25F52">
      <w:pPr>
        <w:pStyle w:val="BodyText"/>
        <w:spacing w:before="0"/>
        <w:rPr>
          <w:lang w:eastAsia="zh-CN"/>
        </w:rPr>
      </w:pPr>
      <w:r w:rsidRPr="00AC0AC1">
        <w:rPr>
          <w:lang w:eastAsia="zh-CN"/>
        </w:rPr>
        <w:t>Here we will look at an example where a person want</w:t>
      </w:r>
      <w:r w:rsidR="008E7C04" w:rsidRPr="00AC0AC1">
        <w:rPr>
          <w:lang w:eastAsia="zh-CN"/>
        </w:rPr>
        <w:t>s</w:t>
      </w:r>
      <w:r w:rsidRPr="00AC0AC1">
        <w:rPr>
          <w:lang w:eastAsia="zh-CN"/>
        </w:rPr>
        <w:t xml:space="preserve"> to make a token sale.</w:t>
      </w:r>
      <w:r w:rsidR="00DA5E9B" w:rsidRPr="00AC0AC1">
        <w:rPr>
          <w:lang w:eastAsia="zh-CN"/>
        </w:rPr>
        <w:t xml:space="preserve"> The idea is we lock tokens in a contract an allow users to buy them for a fixed price. </w:t>
      </w:r>
      <w:r w:rsidR="00B575AA" w:rsidRPr="00AC0AC1">
        <w:rPr>
          <w:lang w:eastAsia="zh-CN"/>
        </w:rPr>
        <w:fldChar w:fldCharType="begin"/>
      </w:r>
      <w:r w:rsidR="00B575AA" w:rsidRPr="00AC0AC1">
        <w:rPr>
          <w:lang w:eastAsia="zh-CN"/>
        </w:rPr>
        <w:instrText xml:space="preserve"> REF _Ref98486884 \h </w:instrText>
      </w:r>
      <w:r w:rsidR="00B575AA" w:rsidRPr="00AC0AC1">
        <w:rPr>
          <w:lang w:eastAsia="zh-CN"/>
        </w:rPr>
      </w:r>
      <w:r w:rsidR="00B575AA" w:rsidRPr="00AC0AC1">
        <w:rPr>
          <w:lang w:eastAsia="zh-CN"/>
        </w:rPr>
        <w:fldChar w:fldCharType="separate"/>
      </w:r>
      <w:r w:rsidR="000A2D3C" w:rsidRPr="00AC0AC1">
        <w:t xml:space="preserve">Figure </w:t>
      </w:r>
      <w:r w:rsidR="000A2D3C">
        <w:rPr>
          <w:noProof/>
        </w:rPr>
        <w:t>41</w:t>
      </w:r>
      <w:r w:rsidR="00B575AA" w:rsidRPr="00AC0AC1">
        <w:rPr>
          <w:lang w:eastAsia="zh-CN"/>
        </w:rPr>
        <w:fldChar w:fldCharType="end"/>
      </w:r>
      <w:r w:rsidR="00B575AA" w:rsidRPr="00AC0AC1">
        <w:rPr>
          <w:lang w:eastAsia="zh-CN"/>
        </w:rPr>
        <w:t xml:space="preserve"> shows a simple example of the token sale and the code follows below. </w:t>
      </w:r>
    </w:p>
    <w:p w14:paraId="7A94BBC0" w14:textId="77777777" w:rsidR="00B575AA" w:rsidRPr="00AC0AC1" w:rsidRDefault="00B575AA" w:rsidP="00B575AA">
      <w:pPr>
        <w:pStyle w:val="BodyText"/>
        <w:keepNext/>
        <w:spacing w:before="0"/>
      </w:pPr>
      <w:r w:rsidRPr="00AC0AC1">
        <w:rPr>
          <w:noProof/>
        </w:rPr>
        <w:drawing>
          <wp:inline distT="0" distB="0" distL="0" distR="0" wp14:anchorId="0BFC1A1A" wp14:editId="70B9CA51">
            <wp:extent cx="5943600" cy="3351992"/>
            <wp:effectExtent l="0" t="0" r="0" b="1270"/>
            <wp:docPr id="39" name="Picture 39" descr="\\vmware-host\Shared Folders\shared\Pictures\Lecture 8\token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tokenSa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51992"/>
                    </a:xfrm>
                    <a:prstGeom prst="rect">
                      <a:avLst/>
                    </a:prstGeom>
                    <a:noFill/>
                    <a:ln>
                      <a:noFill/>
                    </a:ln>
                  </pic:spPr>
                </pic:pic>
              </a:graphicData>
            </a:graphic>
          </wp:inline>
        </w:drawing>
      </w:r>
    </w:p>
    <w:p w14:paraId="1119CBD4" w14:textId="15B9C336" w:rsidR="00B575AA" w:rsidRPr="00AC0AC1" w:rsidRDefault="00B575AA" w:rsidP="00B575AA">
      <w:pPr>
        <w:pStyle w:val="Caption"/>
        <w:rPr>
          <w:lang w:val="en-US"/>
        </w:rPr>
      </w:pPr>
      <w:bookmarkStart w:id="113" w:name="_Ref98486884"/>
      <w:bookmarkStart w:id="114" w:name="_Toc10283837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41</w:t>
      </w:r>
      <w:r w:rsidRPr="00AC0AC1">
        <w:rPr>
          <w:lang w:val="en-US"/>
        </w:rPr>
        <w:fldChar w:fldCharType="end"/>
      </w:r>
      <w:bookmarkEnd w:id="113"/>
      <w:r w:rsidRPr="00AC0AC1">
        <w:rPr>
          <w:lang w:val="en-US"/>
        </w:rPr>
        <w:t xml:space="preserve"> - Token sale</w:t>
      </w:r>
      <w:r w:rsidR="002E6850" w:rsidRPr="00AC0AC1">
        <w:rPr>
          <w:lang w:val="en-US"/>
        </w:rPr>
        <w:t xml:space="preserve"> workflow</w:t>
      </w:r>
      <w:bookmarkEnd w:id="114"/>
    </w:p>
    <w:p w14:paraId="3F57618F" w14:textId="77777777" w:rsidR="0028548B" w:rsidRPr="00AC0AC1" w:rsidRDefault="0028548B" w:rsidP="00FD64AE">
      <w:pPr>
        <w:shd w:val="clear" w:color="auto" w:fill="F5F5F5"/>
        <w:spacing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16467C8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2924D94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05B0718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5CFF2D3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4477730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35847C4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36A18EFC"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6EF71A6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18BDF9B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4B213F1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57E20E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62C05B8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13</w:t>
      </w:r>
      <w:r w:rsidRPr="00AC0AC1">
        <w:rPr>
          <w:rFonts w:ascii="Consolas" w:eastAsia="Times New Roman" w:hAnsi="Consolas"/>
          <w:color w:val="333333"/>
          <w:sz w:val="21"/>
          <w:szCs w:val="21"/>
        </w:rPr>
        <w:t xml:space="preserve">   </w:t>
      </w:r>
    </w:p>
    <w:p w14:paraId="0884840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OPTIONS_GHC</w:t>
      </w:r>
      <w:r w:rsidRPr="00AC0AC1">
        <w:rPr>
          <w:rFonts w:ascii="Consolas" w:eastAsia="Times New Roman" w:hAnsi="Consolas"/>
          <w:color w:val="333333"/>
          <w:sz w:val="21"/>
          <w:szCs w:val="21"/>
        </w:rPr>
        <w:t xml:space="preserve"> -g -fplugin-opt PlutusTx.Plugin:coverage-all #-}</w:t>
      </w:r>
    </w:p>
    <w:p w14:paraId="5EC960D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p>
    <w:p w14:paraId="6E95450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Week08.TokenSale</w:t>
      </w:r>
    </w:p>
    <w:p w14:paraId="6F86732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13FCE6B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682B562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tsCovIdx</w:t>
      </w:r>
    </w:p>
    <w:p w14:paraId="6194793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TSStartSchema</w:t>
      </w:r>
    </w:p>
    <w:p w14:paraId="17FC3B6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TSUseSchema</w:t>
      </w:r>
    </w:p>
    <w:p w14:paraId="427EDBB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startEndpoint</w:t>
      </w:r>
    </w:p>
    <w:p w14:paraId="17C0EA4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useEndpoints</w:t>
      </w:r>
    </w:p>
    <w:p w14:paraId="5EE79E7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useEndpoints'</w:t>
      </w:r>
    </w:p>
    <w:p w14:paraId="76B7602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3F063A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682AD87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4EBEA03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0214980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B17F8D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11B121F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5371394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39AF413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w:t>
      </w:r>
      <w:r w:rsidRPr="00AC0AC1">
        <w:rPr>
          <w:rFonts w:ascii="Consolas" w:eastAsia="Times New Roman" w:hAnsi="Consolas"/>
          <w:color w:val="9C5D27"/>
          <w:sz w:val="21"/>
          <w:szCs w:val="21"/>
        </w:rPr>
        <w:t>StateMachine</w:t>
      </w:r>
    </w:p>
    <w:p w14:paraId="1366C94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694590B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Code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getCovIdx</w:t>
      </w:r>
      <w:r w:rsidRPr="00AC0AC1">
        <w:rPr>
          <w:rFonts w:ascii="Consolas" w:eastAsia="Times New Roman" w:hAnsi="Consolas"/>
          <w:color w:val="777777"/>
          <w:sz w:val="21"/>
          <w:szCs w:val="21"/>
        </w:rPr>
        <w:t>)</w:t>
      </w:r>
    </w:p>
    <w:p w14:paraId="2CCEE04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Coverage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CoverageIndex</w:t>
      </w:r>
      <w:r w:rsidRPr="00AC0AC1">
        <w:rPr>
          <w:rFonts w:ascii="Consolas" w:eastAsia="Times New Roman" w:hAnsi="Consolas"/>
          <w:color w:val="777777"/>
          <w:sz w:val="21"/>
          <w:szCs w:val="21"/>
        </w:rPr>
        <w:t>)</w:t>
      </w:r>
    </w:p>
    <w:p w14:paraId="0B1156D2"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77FDFEA" w14:textId="31EB7C45"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333333"/>
          <w:sz w:val="21"/>
          <w:szCs w:val="21"/>
        </w:rPr>
        <w:t>unless</w:t>
      </w:r>
      <w:r w:rsidR="0028548B" w:rsidRPr="00AC0AC1">
        <w:rPr>
          <w:rFonts w:ascii="Consolas" w:eastAsia="Times New Roman" w:hAnsi="Consolas"/>
          <w:color w:val="777777"/>
          <w:sz w:val="21"/>
          <w:szCs w:val="21"/>
        </w:rPr>
        <w:t>)</w:t>
      </w:r>
    </w:p>
    <w:p w14:paraId="1FBDC3B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4E0AF82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15E00AB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4F0756E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679CFE7B"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p>
    <w:p w14:paraId="320B321E"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CDBA17C" w14:textId="5E1B16C6"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333333"/>
          <w:sz w:val="21"/>
          <w:szCs w:val="21"/>
        </w:rPr>
        <w:t>uncurry</w:t>
      </w:r>
      <w:r w:rsidR="0028548B" w:rsidRPr="00AC0AC1">
        <w:rPr>
          <w:rFonts w:ascii="Consolas" w:eastAsia="Times New Roman" w:hAnsi="Consolas"/>
          <w:color w:val="777777"/>
          <w:sz w:val="21"/>
          <w:szCs w:val="21"/>
        </w:rPr>
        <w:t>)</w:t>
      </w:r>
    </w:p>
    <w:p w14:paraId="60CEBBA1"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p>
    <w:p w14:paraId="7601086B"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20ACF78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26A06C8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73704E4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AssetClass</w:t>
      </w:r>
    </w:p>
    <w:p w14:paraId="3677244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13B86E3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256948C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531A3D2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''TokenSale</w:t>
      </w:r>
    </w:p>
    <w:p w14:paraId="30A9F8B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03B7204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35E2C8B"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EDFA7C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1534BB5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2302B81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3A5E186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46DA5E5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p>
    <w:p w14:paraId="4262EBC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''TSRedeemer</w:t>
      </w:r>
    </w:p>
    <w:p w14:paraId="67FD056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p>
    <w:p w14:paraId="70C4B91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45FCEF6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1378689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0D50D7C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p>
    <w:p w14:paraId="717290E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transition #-}</w:t>
      </w:r>
    </w:p>
    <w:p w14:paraId="50458F02"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transition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p>
    <w:p w14:paraId="532D12A8" w14:textId="74EE7F25"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7A3E9D"/>
          <w:sz w:val="21"/>
          <w:szCs w:val="21"/>
        </w:rPr>
        <w:t>TxConstraints</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A3E9D"/>
          <w:sz w:val="21"/>
          <w:szCs w:val="21"/>
        </w:rPr>
        <w:t>Void</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A3E9D"/>
          <w:sz w:val="21"/>
          <w:szCs w:val="21"/>
        </w:rPr>
        <w:t>Void</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A3E9D"/>
          <w:sz w:val="21"/>
          <w:szCs w:val="21"/>
        </w:rPr>
        <w:t>State</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A3E9D"/>
          <w:sz w:val="21"/>
          <w:szCs w:val="21"/>
        </w:rPr>
        <w:t>Integer</w:t>
      </w:r>
      <w:r w:rsidR="0028548B" w:rsidRPr="00AC0AC1">
        <w:rPr>
          <w:rFonts w:ascii="Consolas" w:eastAsia="Times New Roman" w:hAnsi="Consolas"/>
          <w:color w:val="777777"/>
          <w:sz w:val="21"/>
          <w:szCs w:val="21"/>
        </w:rPr>
        <w:t>)</w:t>
      </w:r>
    </w:p>
    <w:p w14:paraId="033187E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transition ts s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stateValue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stateData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7C90B4DC"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E369C34" w14:textId="3B52922B"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9C5D27"/>
          <w:sz w:val="21"/>
          <w:szCs w:val="21"/>
        </w:rPr>
        <w:t>Just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b/>
          <w:bCs/>
          <w:color w:val="7A3E9D"/>
          <w:sz w:val="21"/>
          <w:szCs w:val="21"/>
        </w:rPr>
        <w:t>Constraints.</w:t>
      </w:r>
      <w:r w:rsidR="0028548B" w:rsidRPr="00AC0AC1">
        <w:rPr>
          <w:rFonts w:ascii="Consolas" w:eastAsia="Times New Roman" w:hAnsi="Consolas"/>
          <w:color w:val="333333"/>
          <w:sz w:val="21"/>
          <w:szCs w:val="21"/>
        </w:rPr>
        <w:t xml:space="preserve">mustBeSignedBy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tsSeller ts</w:t>
      </w:r>
      <w:r w:rsidR="0028548B" w:rsidRPr="00AC0AC1">
        <w:rPr>
          <w:rFonts w:ascii="Consolas" w:eastAsia="Times New Roman" w:hAnsi="Consolas"/>
          <w:color w:val="777777"/>
          <w:sz w:val="21"/>
          <w:szCs w:val="21"/>
        </w:rPr>
        <w:t>)</w:t>
      </w:r>
    </w:p>
    <w:p w14:paraId="30134C16" w14:textId="4D95DFA9"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p v</w:t>
      </w:r>
      <w:r w:rsidR="00FD64AE" w:rsidRPr="00AC0AC1">
        <w:rPr>
          <w:rFonts w:ascii="Consolas" w:eastAsia="Times New Roman" w:hAnsi="Consolas"/>
          <w:color w:val="333333"/>
          <w:sz w:val="21"/>
          <w:szCs w:val="21"/>
        </w:rPr>
        <w:t xml:space="preserve"> </w:t>
      </w:r>
      <w:r w:rsidR="00FD64AE" w:rsidRPr="00AC0AC1">
        <w:rPr>
          <w:rFonts w:ascii="Consolas" w:eastAsia="Times New Roman" w:hAnsi="Consolas"/>
          <w:color w:val="777777"/>
          <w:sz w:val="21"/>
          <w:szCs w:val="21"/>
        </w:rPr>
        <w:t xml:space="preserve">) </w:t>
      </w:r>
    </w:p>
    <w:p w14:paraId="6F5AC6A0" w14:textId="6AD742BE"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p>
    <w:p w14:paraId="09B245F7"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882D1C7" w14:textId="14E0AC47"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9C5D27"/>
          <w:sz w:val="21"/>
          <w:szCs w:val="21"/>
        </w:rPr>
        <w:t>Just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mempty</w:t>
      </w:r>
    </w:p>
    <w:p w14:paraId="1DB67744" w14:textId="52374EAB"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00FD64AE" w:rsidRPr="00AC0AC1">
        <w:rPr>
          <w:rFonts w:ascii="Consolas" w:eastAsia="Times New Roman" w:hAnsi="Consolas"/>
          <w:color w:val="777777"/>
          <w:sz w:val="21"/>
          <w:szCs w:val="21"/>
        </w:rPr>
        <w:t xml:space="preserve"> </w:t>
      </w:r>
      <w:r w:rsidR="00FD64AE" w:rsidRPr="00AC0AC1">
        <w:rPr>
          <w:rFonts w:ascii="Consolas" w:eastAsia="Times New Roman" w:hAnsi="Consolas"/>
          <w:color w:val="333333"/>
          <w:sz w:val="21"/>
          <w:szCs w:val="21"/>
        </w:rPr>
        <w:t>v</w:t>
      </w:r>
    </w:p>
    <w:p w14:paraId="7C0A397A" w14:textId="156CEA9A"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2F4BEBFE" w14:textId="31A5127C"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r w:rsidR="00FD64AE" w:rsidRPr="00AC0AC1">
        <w:rPr>
          <w:rFonts w:ascii="Consolas" w:eastAsia="Times New Roman" w:hAnsi="Consolas"/>
          <w:color w:val="333333"/>
          <w:sz w:val="21"/>
          <w:szCs w:val="21"/>
        </w:rPr>
        <w:t xml:space="preserve"> </w:t>
      </w:r>
      <w:r w:rsidR="00FD64AE" w:rsidRPr="00AC0AC1">
        <w:rPr>
          <w:rFonts w:ascii="Consolas" w:eastAsia="Times New Roman" w:hAnsi="Consolas"/>
          <w:color w:val="777777"/>
          <w:sz w:val="21"/>
          <w:szCs w:val="21"/>
        </w:rPr>
        <w:t xml:space="preserve">) </w:t>
      </w:r>
    </w:p>
    <w:p w14:paraId="0EA92DB1" w14:textId="4086129F"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24C2F358"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B4A9E8B" w14:textId="64ABF231"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9C5D27"/>
          <w:sz w:val="21"/>
          <w:szCs w:val="21"/>
        </w:rPr>
        <w:t>Just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mempty</w:t>
      </w:r>
    </w:p>
    <w:p w14:paraId="48B0F9A9" w14:textId="3332A564"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00FD64AE" w:rsidRPr="00AC0AC1">
        <w:rPr>
          <w:rFonts w:ascii="Consolas" w:eastAsia="Times New Roman" w:hAnsi="Consolas"/>
          <w:color w:val="777777"/>
          <w:sz w:val="21"/>
          <w:szCs w:val="21"/>
        </w:rPr>
        <w:t xml:space="preserve"> </w:t>
      </w:r>
      <w:r w:rsidR="00FD64AE" w:rsidRPr="00AC0AC1">
        <w:rPr>
          <w:rFonts w:ascii="Consolas" w:eastAsia="Times New Roman" w:hAnsi="Consolas"/>
          <w:color w:val="333333"/>
          <w:sz w:val="21"/>
          <w:szCs w:val="21"/>
        </w:rPr>
        <w:t>v</w:t>
      </w:r>
    </w:p>
    <w:p w14:paraId="4866A6F4" w14:textId="38FFADEB"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251FC153" w14:textId="7406D85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negate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E484918" w14:textId="784A8ED9"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00FD64AE" w:rsidRPr="00AC0AC1">
        <w:rPr>
          <w:rFonts w:ascii="Consolas" w:eastAsia="Times New Roman" w:hAnsi="Consolas"/>
          <w:color w:val="777777"/>
          <w:sz w:val="21"/>
          <w:szCs w:val="21"/>
        </w:rPr>
        <w:t xml:space="preserve">&lt;&gt; </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00FD64AE" w:rsidRPr="00AC0AC1">
        <w:rPr>
          <w:rFonts w:ascii="Consolas" w:eastAsia="Times New Roman" w:hAnsi="Consolas"/>
          <w:color w:val="777777"/>
          <w:sz w:val="21"/>
          <w:szCs w:val="21"/>
        </w:rPr>
        <w:t xml:space="preserve"> )</w:t>
      </w:r>
    </w:p>
    <w:p w14:paraId="4629038C" w14:textId="35E0C4B9"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p>
    <w:p w14:paraId="5F571437"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n 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2E79E5EE" w14:textId="25DDC7E4"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9C5D27"/>
          <w:sz w:val="21"/>
          <w:szCs w:val="21"/>
        </w:rPr>
        <w:t>Just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b/>
          <w:bCs/>
          <w:color w:val="7A3E9D"/>
          <w:sz w:val="21"/>
          <w:szCs w:val="21"/>
        </w:rPr>
        <w:t>Constraints.</w:t>
      </w:r>
      <w:r w:rsidR="0028548B" w:rsidRPr="00AC0AC1">
        <w:rPr>
          <w:rFonts w:ascii="Consolas" w:eastAsia="Times New Roman" w:hAnsi="Consolas"/>
          <w:color w:val="333333"/>
          <w:sz w:val="21"/>
          <w:szCs w:val="21"/>
        </w:rPr>
        <w:t xml:space="preserve">mustBeSignedBy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tsSeller ts</w:t>
      </w:r>
      <w:r w:rsidR="0028548B" w:rsidRPr="00AC0AC1">
        <w:rPr>
          <w:rFonts w:ascii="Consolas" w:eastAsia="Times New Roman" w:hAnsi="Consolas"/>
          <w:color w:val="777777"/>
          <w:sz w:val="21"/>
          <w:szCs w:val="21"/>
        </w:rPr>
        <w:t>)</w:t>
      </w:r>
    </w:p>
    <w:p w14:paraId="1576ADA9" w14:textId="25B530CF"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00FD64AE" w:rsidRPr="00AC0AC1">
        <w:rPr>
          <w:rFonts w:ascii="Consolas" w:eastAsia="Times New Roman" w:hAnsi="Consolas"/>
          <w:color w:val="777777"/>
          <w:sz w:val="21"/>
          <w:szCs w:val="21"/>
        </w:rPr>
        <w:t xml:space="preserve"> </w:t>
      </w:r>
      <w:r w:rsidR="00FD64AE" w:rsidRPr="00AC0AC1">
        <w:rPr>
          <w:rFonts w:ascii="Consolas" w:eastAsia="Times New Roman" w:hAnsi="Consolas"/>
          <w:color w:val="333333"/>
          <w:sz w:val="21"/>
          <w:szCs w:val="21"/>
        </w:rPr>
        <w:t>v</w:t>
      </w:r>
    </w:p>
    <w:p w14:paraId="04F0E9D7" w14:textId="331E48F8"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29478E7C" w14:textId="4B3BB6F9"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negate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931F96C" w14:textId="39E10E1B"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00FD64AE" w:rsidRPr="00AC0AC1">
        <w:rPr>
          <w:rFonts w:ascii="Consolas" w:eastAsia="Times New Roman" w:hAnsi="Consolas"/>
          <w:color w:val="777777"/>
          <w:sz w:val="21"/>
          <w:szCs w:val="21"/>
        </w:rPr>
        <w:t xml:space="preserve">&lt;&gt; </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negate l</w:t>
      </w:r>
      <w:r w:rsidRPr="00AC0AC1">
        <w:rPr>
          <w:rFonts w:ascii="Consolas" w:eastAsia="Times New Roman" w:hAnsi="Consolas"/>
          <w:color w:val="777777"/>
          <w:sz w:val="21"/>
          <w:szCs w:val="21"/>
        </w:rPr>
        <w:t>)</w:t>
      </w:r>
      <w:r w:rsidR="00FD64AE" w:rsidRPr="00AC0AC1">
        <w:rPr>
          <w:rFonts w:ascii="Consolas" w:eastAsia="Times New Roman" w:hAnsi="Consolas"/>
          <w:color w:val="777777"/>
          <w:sz w:val="21"/>
          <w:szCs w:val="21"/>
        </w:rPr>
        <w:t xml:space="preserve"> )</w:t>
      </w:r>
    </w:p>
    <w:p w14:paraId="4D3A7DEC" w14:textId="45C90A71"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57FDB0D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3A75BD0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p>
    <w:p w14:paraId="51E0E991"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tsStateMachine #-}</w:t>
      </w:r>
    </w:p>
    <w:p w14:paraId="3C6D327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tsStateMachine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p>
    <w:p w14:paraId="7492E6D6"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tsStateMachine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tsTT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transition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4361AC8" w14:textId="3FD07D85"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const </w:t>
      </w:r>
      <w:r w:rsidR="0028548B" w:rsidRPr="00AC0AC1">
        <w:rPr>
          <w:rFonts w:ascii="Consolas" w:eastAsia="Times New Roman" w:hAnsi="Consolas"/>
          <w:color w:val="9C5D27"/>
          <w:sz w:val="21"/>
          <w:szCs w:val="21"/>
        </w:rPr>
        <w:t>False</w:t>
      </w:r>
      <w:r w:rsidR="0028548B" w:rsidRPr="00AC0AC1">
        <w:rPr>
          <w:rFonts w:ascii="Consolas" w:eastAsia="Times New Roman" w:hAnsi="Consolas"/>
          <w:color w:val="777777"/>
          <w:sz w:val="21"/>
          <w:szCs w:val="21"/>
        </w:rPr>
        <w:t>)</w:t>
      </w:r>
    </w:p>
    <w:p w14:paraId="6AAE47C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95</w:t>
      </w:r>
      <w:r w:rsidRPr="00AC0AC1">
        <w:rPr>
          <w:rFonts w:ascii="Consolas" w:eastAsia="Times New Roman" w:hAnsi="Consolas"/>
          <w:color w:val="333333"/>
          <w:sz w:val="21"/>
          <w:szCs w:val="21"/>
        </w:rPr>
        <w:t xml:space="preserve">   </w:t>
      </w:r>
    </w:p>
    <w:p w14:paraId="3B05081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mkTSValidator #-}</w:t>
      </w:r>
    </w:p>
    <w:p w14:paraId="4B154AC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AE2930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tsStateMachine</w:t>
      </w:r>
    </w:p>
    <w:p w14:paraId="312E579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p>
    <w:p w14:paraId="59E4227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TSRedeemer</w:t>
      </w:r>
    </w:p>
    <w:p w14:paraId="200AEF7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5E90B57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tsTypedValidator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w:t>
      </w:r>
    </w:p>
    <w:p w14:paraId="708D7F6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tsTypedValidator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TS</w:t>
      </w:r>
    </w:p>
    <w:p w14:paraId="5C773963"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F5D539A" w14:textId="374F3437"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b/>
          <w:bCs/>
          <w:color w:val="7A3E9D"/>
          <w:sz w:val="21"/>
          <w:szCs w:val="21"/>
        </w:rPr>
        <w:t>PlutusTx.</w:t>
      </w:r>
      <w:r w:rsidR="0028548B" w:rsidRPr="00AC0AC1">
        <w:rPr>
          <w:rFonts w:ascii="Consolas" w:eastAsia="Times New Roman" w:hAnsi="Consolas"/>
          <w:color w:val="777777"/>
          <w:sz w:val="21"/>
          <w:szCs w:val="21"/>
        </w:rPr>
        <w:t>applyCode`</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b/>
          <w:bCs/>
          <w:color w:val="7A3E9D"/>
          <w:sz w:val="21"/>
          <w:szCs w:val="21"/>
        </w:rPr>
        <w:t>PlutusTx.</w:t>
      </w:r>
      <w:r w:rsidR="0028548B" w:rsidRPr="00AC0AC1">
        <w:rPr>
          <w:rFonts w:ascii="Consolas" w:eastAsia="Times New Roman" w:hAnsi="Consolas"/>
          <w:color w:val="333333"/>
          <w:sz w:val="21"/>
          <w:szCs w:val="21"/>
        </w:rPr>
        <w:t>liftCode ts</w:t>
      </w:r>
      <w:r w:rsidR="0028548B" w:rsidRPr="00AC0AC1">
        <w:rPr>
          <w:rFonts w:ascii="Consolas" w:eastAsia="Times New Roman" w:hAnsi="Consolas"/>
          <w:color w:val="777777"/>
          <w:sz w:val="21"/>
          <w:szCs w:val="21"/>
        </w:rPr>
        <w:t>)</w:t>
      </w:r>
    </w:p>
    <w:p w14:paraId="3A5D3C5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25E0F07C"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17689D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TSRedeemer</w:t>
      </w:r>
    </w:p>
    <w:p w14:paraId="7B92807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p>
    <w:p w14:paraId="3E57A8D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43F4A50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tsTypedValidator</w:t>
      </w:r>
    </w:p>
    <w:p w14:paraId="1B6CF45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3DE6507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tsAddress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47A9110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tsAddress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tsValidator</w:t>
      </w:r>
    </w:p>
    <w:p w14:paraId="3BFE73A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p>
    <w:p w14:paraId="2BA6FBF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tsClient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StateMachineClient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p>
    <w:p w14:paraId="3B59C54E" w14:textId="77777777" w:rsidR="00FD64AE"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tsClient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StateMachineInstance</w:t>
      </w:r>
      <w:r w:rsidRPr="00AC0AC1">
        <w:rPr>
          <w:rFonts w:ascii="Consolas" w:eastAsia="Times New Roman" w:hAnsi="Consolas"/>
          <w:color w:val="333333"/>
          <w:sz w:val="21"/>
          <w:szCs w:val="21"/>
        </w:rPr>
        <w:t xml:space="preserve"> </w:t>
      </w:r>
    </w:p>
    <w:p w14:paraId="401E3FED" w14:textId="71AB876C" w:rsidR="0028548B" w:rsidRPr="00AC0AC1" w:rsidRDefault="00FD64AE"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tsStateMachine ts</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w:t>
      </w:r>
      <w:r w:rsidR="0028548B" w:rsidRPr="00AC0AC1">
        <w:rPr>
          <w:rFonts w:ascii="Consolas" w:eastAsia="Times New Roman" w:hAnsi="Consolas"/>
          <w:color w:val="333333"/>
          <w:sz w:val="21"/>
          <w:szCs w:val="21"/>
        </w:rPr>
        <w:t>tsTypedValidator ts</w:t>
      </w:r>
      <w:r w:rsidR="0028548B" w:rsidRPr="00AC0AC1">
        <w:rPr>
          <w:rFonts w:ascii="Consolas" w:eastAsia="Times New Roman" w:hAnsi="Consolas"/>
          <w:color w:val="777777"/>
          <w:sz w:val="21"/>
          <w:szCs w:val="21"/>
        </w:rPr>
        <w:t>)</w:t>
      </w:r>
    </w:p>
    <w:p w14:paraId="63873C3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p>
    <w:p w14:paraId="561DF101"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tsCovIdx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CoverageIndex</w:t>
      </w:r>
    </w:p>
    <w:p w14:paraId="55B3AA3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tsCovIdx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getCovIdx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p>
    <w:p w14:paraId="6895438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w:t>
      </w:r>
    </w:p>
    <w:p w14:paraId="414BE26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1738DC1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p>
    <w:p w14:paraId="7B6015F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w:t>
      </w:r>
    </w:p>
    <w:p w14:paraId="303702F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startTS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9788E2C"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startTS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0F317C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78E43FC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mapErrorSM getThreadToken</w:t>
      </w:r>
    </w:p>
    <w:p w14:paraId="676F934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3E70F61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0E9C884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w:t>
      </w:r>
    </w:p>
    <w:p w14:paraId="2625A633"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tt</w:t>
      </w:r>
    </w:p>
    <w:p w14:paraId="0D65BD2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3167E1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tsClient ts</w:t>
      </w:r>
    </w:p>
    <w:p w14:paraId="60EF70D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runInitialise client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mempty</w:t>
      </w:r>
    </w:p>
    <w:p w14:paraId="5CCA104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ts</w:t>
      </w:r>
    </w:p>
    <w:p w14:paraId="4EDF318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started token sale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ts</w:t>
      </w:r>
    </w:p>
    <w:p w14:paraId="637C220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p>
    <w:p w14:paraId="2C31FE1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138</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4ECD3BB"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setPrice ts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p</w:t>
      </w:r>
    </w:p>
    <w:p w14:paraId="5C83629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w:t>
      </w:r>
    </w:p>
    <w:p w14:paraId="3769CA11"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079C32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addTokens ts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n</w:t>
      </w:r>
    </w:p>
    <w:p w14:paraId="0A403B8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w:t>
      </w:r>
    </w:p>
    <w:p w14:paraId="5D38A932"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buyTokens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1BFC65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buyTokens ts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n</w:t>
      </w:r>
    </w:p>
    <w:p w14:paraId="1529F0D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w:t>
      </w:r>
    </w:p>
    <w:p w14:paraId="050A63F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withdraw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AAADDF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withdraw ts n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n l</w:t>
      </w:r>
    </w:p>
    <w:p w14:paraId="08122CA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w:t>
      </w:r>
    </w:p>
    <w:p w14:paraId="3C47563C"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TSStartSchema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7C420A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CurrencySymbol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r w:rsidRPr="00AC0AC1">
        <w:rPr>
          <w:rFonts w:ascii="Consolas" w:eastAsia="Times New Roman" w:hAnsi="Consolas"/>
          <w:color w:val="777777"/>
          <w:sz w:val="21"/>
          <w:szCs w:val="21"/>
        </w:rPr>
        <w:t>)</w:t>
      </w:r>
    </w:p>
    <w:p w14:paraId="5A256CE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8CEAEC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5C140D9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085A390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084A1C2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777777"/>
          <w:sz w:val="21"/>
          <w:szCs w:val="21"/>
        </w:rPr>
        <w:t>)</w:t>
      </w:r>
    </w:p>
    <w:p w14:paraId="1E26EBD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p>
    <w:p w14:paraId="56338C7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startEndpoint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TSStartSchema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2A0DC3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startEndpoint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forever</w:t>
      </w:r>
    </w:p>
    <w:p w14:paraId="402D172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handleError logError</w:t>
      </w:r>
    </w:p>
    <w:p w14:paraId="1CDDFF99"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w:t>
      </w:r>
    </w:p>
    <w:p w14:paraId="0BA34E8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startTS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p>
    <w:p w14:paraId="13093305"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w:t>
      </w:r>
    </w:p>
    <w:p w14:paraId="62F6F85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37A22448"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6256AF9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329B91CB"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1534F356"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B67F4D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4E29E58E"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 </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8584A8F"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useEndpoints'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forever</w:t>
      </w:r>
    </w:p>
    <w:p w14:paraId="2E311EDA"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handleError logError</w:t>
      </w:r>
    </w:p>
    <w:p w14:paraId="2D794EF0"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w:t>
      </w:r>
    </w:p>
    <w:p w14:paraId="0B72E341" w14:textId="77777777" w:rsidR="00276C93"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buyTokens' </w:t>
      </w:r>
    </w:p>
    <w:p w14:paraId="21D61A71" w14:textId="74217C81" w:rsidR="0028548B" w:rsidRPr="00AC0AC1" w:rsidRDefault="00276C93"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8548B" w:rsidRPr="00AC0AC1">
        <w:rPr>
          <w:rFonts w:ascii="Consolas" w:eastAsia="Times New Roman" w:hAnsi="Consolas"/>
          <w:color w:val="777777"/>
          <w:sz w:val="21"/>
          <w:szCs w:val="21"/>
        </w:rPr>
        <w:t>`select`</w:t>
      </w:r>
      <w:r w:rsidR="0028548B" w:rsidRPr="00AC0AC1">
        <w:rPr>
          <w:rFonts w:ascii="Consolas" w:eastAsia="Times New Roman" w:hAnsi="Consolas"/>
          <w:color w:val="333333"/>
          <w:sz w:val="21"/>
          <w:szCs w:val="21"/>
        </w:rPr>
        <w:t xml:space="preserve"> withdraw'</w:t>
      </w:r>
    </w:p>
    <w:p w14:paraId="2DC11EF1"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4CCDEB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setPrice ts</w:t>
      </w:r>
    </w:p>
    <w:p w14:paraId="2289D4A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addTokens ts</w:t>
      </w:r>
    </w:p>
    <w:p w14:paraId="1CB0A66D"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buyTokens'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buyTokens ts</w:t>
      </w:r>
    </w:p>
    <w:p w14:paraId="3FED5234"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withdraw'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333333"/>
          <w:sz w:val="21"/>
          <w:szCs w:val="21"/>
        </w:rPr>
        <w:t xml:space="preserve">uncurry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withdraw ts</w:t>
      </w:r>
    </w:p>
    <w:p w14:paraId="0E776DFC"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w:t>
      </w:r>
    </w:p>
    <w:p w14:paraId="16C30EE7" w14:textId="77777777" w:rsidR="0028548B"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FB85FA4" w14:textId="77FA88AC" w:rsidR="00B575AA" w:rsidRPr="00AC0AC1" w:rsidRDefault="0028548B" w:rsidP="0028548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182</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w:t>
      </w:r>
    </w:p>
    <w:p w14:paraId="615A2F0F" w14:textId="77777777" w:rsidR="0028548B" w:rsidRPr="00AC0AC1" w:rsidRDefault="0028548B" w:rsidP="005E2453">
      <w:pPr>
        <w:spacing w:before="0" w:after="0"/>
      </w:pPr>
    </w:p>
    <w:p w14:paraId="0FB39F30" w14:textId="58374E2F" w:rsidR="00BD0A47" w:rsidRPr="00AC0AC1" w:rsidRDefault="009A1354" w:rsidP="0028548B">
      <w:pPr>
        <w:spacing w:before="0"/>
      </w:pPr>
      <w:r w:rsidRPr="00AC0AC1">
        <w:t>First,</w:t>
      </w:r>
      <w:r w:rsidR="003A6AB9" w:rsidRPr="00AC0AC1">
        <w:t xml:space="preserve"> we define the TokenSale that will be used for parameterizing our transition function</w:t>
      </w:r>
      <w:r w:rsidR="00433ED7" w:rsidRPr="00AC0AC1">
        <w:t xml:space="preserve"> (46-50)</w:t>
      </w:r>
      <w:r w:rsidR="003A6AB9" w:rsidRPr="00AC0AC1">
        <w:t>.</w:t>
      </w:r>
      <w:r w:rsidR="00433ED7" w:rsidRPr="00AC0AC1">
        <w:t xml:space="preserve"> It contains the sellers address, the tokens we will sell and the thread token for identifying</w:t>
      </w:r>
      <w:r w:rsidR="003A6AB9" w:rsidRPr="00AC0AC1">
        <w:t xml:space="preserve"> </w:t>
      </w:r>
      <w:r w:rsidR="00433ED7" w:rsidRPr="00AC0AC1">
        <w:t xml:space="preserve">the </w:t>
      </w:r>
      <w:r w:rsidR="009E1555" w:rsidRPr="00AC0AC1">
        <w:t>UTXO</w:t>
      </w:r>
      <w:r w:rsidR="00433ED7" w:rsidRPr="00AC0AC1">
        <w:t xml:space="preserve"> for the token sale. </w:t>
      </w:r>
      <w:r w:rsidR="009E1555" w:rsidRPr="00AC0AC1">
        <w:t>For the redeemer type we provide the operations tha</w:t>
      </w:r>
      <w:r w:rsidR="00BE4250" w:rsidRPr="00AC0AC1">
        <w:t>t</w:t>
      </w:r>
      <w:r w:rsidR="009E1555" w:rsidRPr="00AC0AC1">
        <w:t xml:space="preserve"> we saw in </w:t>
      </w:r>
      <w:r w:rsidR="009E1555" w:rsidRPr="00AC0AC1">
        <w:fldChar w:fldCharType="begin"/>
      </w:r>
      <w:r w:rsidR="009E1555" w:rsidRPr="00AC0AC1">
        <w:instrText xml:space="preserve"> REF _Ref98486884 \h </w:instrText>
      </w:r>
      <w:r w:rsidR="009E1555" w:rsidRPr="00AC0AC1">
        <w:fldChar w:fldCharType="separate"/>
      </w:r>
      <w:r w:rsidR="000A2D3C" w:rsidRPr="00AC0AC1">
        <w:t xml:space="preserve">Figure </w:t>
      </w:r>
      <w:r w:rsidR="000A2D3C">
        <w:rPr>
          <w:noProof/>
        </w:rPr>
        <w:t>41</w:t>
      </w:r>
      <w:r w:rsidR="009E1555" w:rsidRPr="00AC0AC1">
        <w:fldChar w:fldCharType="end"/>
      </w:r>
      <w:r w:rsidR="009E1555" w:rsidRPr="00AC0AC1">
        <w:t xml:space="preserve"> (54-59). </w:t>
      </w:r>
      <w:r w:rsidR="00EC0A90" w:rsidRPr="00AC0AC1">
        <w:t xml:space="preserve">The integers represent price in lovelace and </w:t>
      </w:r>
      <w:r w:rsidRPr="00AC0AC1">
        <w:t>number</w:t>
      </w:r>
      <w:r w:rsidR="00EC0A90" w:rsidRPr="00AC0AC1">
        <w:t xml:space="preserve"> of tokens. </w:t>
      </w:r>
      <w:r w:rsidR="00F907D3" w:rsidRPr="00AC0AC1">
        <w:t xml:space="preserve">Then we define a helper function to extract lovelace amount from a value type (63-65). </w:t>
      </w:r>
      <w:r w:rsidR="005B66C9" w:rsidRPr="00AC0AC1">
        <w:t xml:space="preserve">In the transition function we first put in our parameter, then the state </w:t>
      </w:r>
      <w:r w:rsidR="00297AD7" w:rsidRPr="00AC0AC1">
        <w:t xml:space="preserve">that defines the price of the token </w:t>
      </w:r>
      <w:r w:rsidR="005B66C9" w:rsidRPr="00AC0AC1">
        <w:t>and</w:t>
      </w:r>
      <w:r w:rsidR="00503842" w:rsidRPr="00AC0AC1">
        <w:t xml:space="preserve"> the</w:t>
      </w:r>
      <w:r w:rsidR="005B66C9" w:rsidRPr="00AC0AC1">
        <w:t xml:space="preserve"> remaining two parameters foll</w:t>
      </w:r>
      <w:r w:rsidR="008E7C04" w:rsidRPr="00AC0AC1">
        <w:t>o</w:t>
      </w:r>
      <w:r w:rsidR="005B66C9" w:rsidRPr="00AC0AC1">
        <w:t>w the same patter as in the previous SM example</w:t>
      </w:r>
      <w:r w:rsidR="00F703B4" w:rsidRPr="00AC0AC1">
        <w:t xml:space="preserve"> (68)</w:t>
      </w:r>
      <w:r w:rsidR="005B66C9" w:rsidRPr="00AC0AC1">
        <w:t>.</w:t>
      </w:r>
      <w:r w:rsidR="00F703B4" w:rsidRPr="00AC0AC1">
        <w:t xml:space="preserve"> </w:t>
      </w:r>
      <w:r w:rsidR="00297AD7" w:rsidRPr="00AC0AC1">
        <w:t xml:space="preserve">In the case statement we split the state to the value and the datum (69). </w:t>
      </w:r>
      <w:r w:rsidR="0063661E" w:rsidRPr="00AC0AC1">
        <w:t xml:space="preserve">Next follow the four transitions. </w:t>
      </w:r>
      <w:r w:rsidR="00CE7085" w:rsidRPr="00AC0AC1">
        <w:t>In t</w:t>
      </w:r>
      <w:r w:rsidR="0063661E" w:rsidRPr="00AC0AC1">
        <w:t xml:space="preserve">he first case </w:t>
      </w:r>
      <w:r w:rsidR="00CE7085" w:rsidRPr="00AC0AC1">
        <w:t xml:space="preserve">the seller wants to set the price to the new value </w:t>
      </w:r>
      <w:r w:rsidR="00CE7085" w:rsidRPr="00AC0AC1">
        <w:rPr>
          <w:i/>
        </w:rPr>
        <w:t>p</w:t>
      </w:r>
      <w:r w:rsidR="000F7A3F" w:rsidRPr="00AC0AC1">
        <w:rPr>
          <w:i/>
        </w:rPr>
        <w:t xml:space="preserve"> </w:t>
      </w:r>
      <w:r w:rsidR="000F7A3F" w:rsidRPr="00AC0AC1">
        <w:t>(70-7</w:t>
      </w:r>
      <w:r w:rsidR="006F6166" w:rsidRPr="00AC0AC1">
        <w:t>1</w:t>
      </w:r>
      <w:r w:rsidR="000F7A3F" w:rsidRPr="00AC0AC1">
        <w:t>)</w:t>
      </w:r>
      <w:r w:rsidR="00CE7085" w:rsidRPr="00AC0AC1">
        <w:t xml:space="preserve">. </w:t>
      </w:r>
      <w:r w:rsidR="000F7A3F" w:rsidRPr="00AC0AC1">
        <w:t xml:space="preserve">We only allow that if the price is </w:t>
      </w:r>
      <w:r w:rsidR="008E7C04" w:rsidRPr="00AC0AC1">
        <w:t>non-negative</w:t>
      </w:r>
      <w:r w:rsidR="000F7A3F" w:rsidRPr="00AC0AC1">
        <w:t xml:space="preserve">. </w:t>
      </w:r>
      <w:r w:rsidR="006F23CE" w:rsidRPr="00AC0AC1">
        <w:t xml:space="preserve">The only constraints we put is that the seller has to sign the transaction and for the state we set now </w:t>
      </w:r>
      <w:r w:rsidR="006F23CE" w:rsidRPr="00AC0AC1">
        <w:rPr>
          <w:i/>
        </w:rPr>
        <w:t>p</w:t>
      </w:r>
      <w:r w:rsidR="006F23CE" w:rsidRPr="00AC0AC1">
        <w:t xml:space="preserve"> as the new datum and </w:t>
      </w:r>
      <w:r w:rsidR="006F23CE" w:rsidRPr="00AC0AC1">
        <w:rPr>
          <w:i/>
        </w:rPr>
        <w:t>v</w:t>
      </w:r>
      <w:r w:rsidR="006F23CE" w:rsidRPr="00AC0AC1">
        <w:t xml:space="preserve"> as value stays the same.</w:t>
      </w:r>
      <w:r w:rsidR="006F6166" w:rsidRPr="00AC0AC1">
        <w:t xml:space="preserve"> In the second </w:t>
      </w:r>
      <w:r w:rsidR="001F42EB" w:rsidRPr="00AC0AC1">
        <w:t>case</w:t>
      </w:r>
      <w:r w:rsidR="006F6166" w:rsidRPr="00AC0AC1">
        <w:t xml:space="preserve"> we add tokens and </w:t>
      </w:r>
      <w:r w:rsidR="008E7C04" w:rsidRPr="00AC0AC1">
        <w:t>demand</w:t>
      </w:r>
      <w:r w:rsidR="006F6166" w:rsidRPr="00AC0AC1">
        <w:t xml:space="preserve"> that the amount is positive (73-76). </w:t>
      </w:r>
      <w:r w:rsidR="009C2EEE" w:rsidRPr="00AC0AC1">
        <w:t xml:space="preserve">We put no </w:t>
      </w:r>
      <w:r w:rsidR="008E7C04" w:rsidRPr="00AC0AC1">
        <w:t>constraints</w:t>
      </w:r>
      <w:r w:rsidR="009C2EEE" w:rsidRPr="00AC0AC1">
        <w:t xml:space="preserve"> to this action so anybody can add tokens to the contract. </w:t>
      </w:r>
      <w:r w:rsidR="00A50C23" w:rsidRPr="00AC0AC1">
        <w:t xml:space="preserve">For the new state the price does not change but the value </w:t>
      </w:r>
      <w:r w:rsidR="008E7C04" w:rsidRPr="00AC0AC1">
        <w:t>changes that are</w:t>
      </w:r>
      <w:r w:rsidR="00BA4F36" w:rsidRPr="00AC0AC1">
        <w:t xml:space="preserve"> now the old value plu</w:t>
      </w:r>
      <w:r w:rsidR="00DD4907" w:rsidRPr="00AC0AC1">
        <w:t>s</w:t>
      </w:r>
      <w:r w:rsidR="00BA4F36" w:rsidRPr="00AC0AC1">
        <w:t xml:space="preserve"> the </w:t>
      </w:r>
      <w:r w:rsidRPr="00AC0AC1">
        <w:t>number</w:t>
      </w:r>
      <w:r w:rsidR="00BA4F36" w:rsidRPr="00AC0AC1">
        <w:t xml:space="preserve"> of tokens that are added</w:t>
      </w:r>
      <w:r w:rsidR="00A50C23" w:rsidRPr="00AC0AC1">
        <w:t>.</w:t>
      </w:r>
      <w:r w:rsidR="00BA4F36" w:rsidRPr="00AC0AC1">
        <w:t xml:space="preserve"> </w:t>
      </w:r>
      <w:r w:rsidR="001F42EB" w:rsidRPr="00AC0AC1">
        <w:t xml:space="preserve">Third case is we define buying tokens (78-82). </w:t>
      </w:r>
      <w:r w:rsidRPr="00AC0AC1">
        <w:t>Also,</w:t>
      </w:r>
      <w:r w:rsidR="00F02F26" w:rsidRPr="00AC0AC1">
        <w:t xml:space="preserve"> here we put no constraints so anybody can buy tokens. </w:t>
      </w:r>
      <w:r w:rsidR="0069589F" w:rsidRPr="00AC0AC1">
        <w:t xml:space="preserve">The price again does not change but the value is reduced for the </w:t>
      </w:r>
      <w:r w:rsidRPr="00AC0AC1">
        <w:t>number</w:t>
      </w:r>
      <w:r w:rsidR="0069589F" w:rsidRPr="00AC0AC1">
        <w:t xml:space="preserve"> of tokens that a person bought and the corresponding price in ADA is added. </w:t>
      </w:r>
      <w:r w:rsidR="009B0F56" w:rsidRPr="00AC0AC1">
        <w:t xml:space="preserve">In the last case we define the withdrawal of tokens and lovelace (84-88). Here we insist that the seller has to sign the transaction. </w:t>
      </w:r>
      <w:r w:rsidR="006D7E19" w:rsidRPr="00AC0AC1">
        <w:t xml:space="preserve">And the value decreases for the </w:t>
      </w:r>
      <w:r w:rsidRPr="00AC0AC1">
        <w:t>number</w:t>
      </w:r>
      <w:r w:rsidR="006D7E19" w:rsidRPr="00AC0AC1">
        <w:t xml:space="preserve"> of tokens and lovelace that the seller wants to withdraw. </w:t>
      </w:r>
      <w:r w:rsidR="00691C1A" w:rsidRPr="00AC0AC1">
        <w:t xml:space="preserve">In the end we also define the case that all other transitions are illegal. </w:t>
      </w:r>
      <w:r w:rsidR="000D6BE5" w:rsidRPr="00AC0AC1">
        <w:t xml:space="preserve">Now that we have the transition </w:t>
      </w:r>
      <w:r w:rsidRPr="00AC0AC1">
        <w:t>function,</w:t>
      </w:r>
      <w:r w:rsidR="000D6BE5" w:rsidRPr="00AC0AC1">
        <w:t xml:space="preserve"> we define the state machine where we use the smart constructer called </w:t>
      </w:r>
      <w:r w:rsidR="000D6BE5" w:rsidRPr="00AC0AC1">
        <w:rPr>
          <w:i/>
        </w:rPr>
        <w:t>mkStateMachine</w:t>
      </w:r>
      <w:r w:rsidR="00517323" w:rsidRPr="00AC0AC1">
        <w:t xml:space="preserve"> (92-94)</w:t>
      </w:r>
      <w:r w:rsidR="000D6BE5" w:rsidRPr="00AC0AC1">
        <w:t xml:space="preserve">. </w:t>
      </w:r>
      <w:r w:rsidR="00941C7D" w:rsidRPr="00AC0AC1">
        <w:t xml:space="preserve">It takes in 3 arguments. The first is maybe the thread token, then the transition function and the function that determines if states are final or not. </w:t>
      </w:r>
      <w:r w:rsidR="00984A27" w:rsidRPr="00AC0AC1">
        <w:t xml:space="preserve">And in our </w:t>
      </w:r>
      <w:r w:rsidRPr="00AC0AC1">
        <w:t>case,</w:t>
      </w:r>
      <w:r w:rsidR="00984A27" w:rsidRPr="00AC0AC1">
        <w:t xml:space="preserve"> we do not have a final state so we can always return False. </w:t>
      </w:r>
      <w:r w:rsidR="00866EF3" w:rsidRPr="00AC0AC1">
        <w:t>After that we can turn our state machine into a validator function (96-98) and compile it (102-107).</w:t>
      </w:r>
      <w:r w:rsidR="00DE62A6">
        <w:t xml:space="preserve"> We also do not need the SM check function.</w:t>
      </w:r>
      <w:r w:rsidR="00866EF3" w:rsidRPr="00AC0AC1">
        <w:t xml:space="preserve"> </w:t>
      </w:r>
      <w:r w:rsidR="009728DD" w:rsidRPr="00AC0AC1">
        <w:t xml:space="preserve">Then we define the state machine client that is used to interact with the SM in the off-chain code (115-116). </w:t>
      </w:r>
      <w:r w:rsidR="00F50590" w:rsidRPr="00AC0AC1">
        <w:t xml:space="preserve">What is new is that we define the coverage index (118-119). </w:t>
      </w:r>
      <w:r w:rsidR="00DE7A91" w:rsidRPr="00AC0AC1">
        <w:t xml:space="preserve">That is related to getting coverage information for tests. </w:t>
      </w:r>
      <w:r w:rsidRPr="00AC0AC1">
        <w:t>Next,</w:t>
      </w:r>
      <w:r w:rsidR="00EE7CD2" w:rsidRPr="00AC0AC1">
        <w:t xml:space="preserve"> we define our helper function that transforms the type of the error from the SM type to text (121-122). </w:t>
      </w:r>
      <w:r w:rsidR="00BD0A47" w:rsidRPr="00AC0AC1">
        <w:t>This was now the on-chain code.</w:t>
      </w:r>
    </w:p>
    <w:p w14:paraId="2A0CB276" w14:textId="0A907750" w:rsidR="0028548B" w:rsidRPr="00AC0AC1" w:rsidRDefault="00BD0A47" w:rsidP="0028548B">
      <w:pPr>
        <w:spacing w:before="0"/>
      </w:pPr>
      <w:r w:rsidRPr="00AC0AC1">
        <w:t xml:space="preserve">For the off-chain code we first define the </w:t>
      </w:r>
      <w:r w:rsidR="008D38AD" w:rsidRPr="00AC0AC1">
        <w:t>contract</w:t>
      </w:r>
      <w:r w:rsidRPr="00AC0AC1">
        <w:t xml:space="preserve"> function </w:t>
      </w:r>
      <w:r w:rsidR="00ED72D1" w:rsidRPr="00AC0AC1">
        <w:rPr>
          <w:i/>
        </w:rPr>
        <w:t>startTS</w:t>
      </w:r>
      <w:r w:rsidR="00ED72D1" w:rsidRPr="00AC0AC1">
        <w:t xml:space="preserve">. </w:t>
      </w:r>
      <w:r w:rsidR="002F7192" w:rsidRPr="00AC0AC1">
        <w:t xml:space="preserve">It takes in one parameter and uses the writer functionality. </w:t>
      </w:r>
      <w:r w:rsidR="009A1354" w:rsidRPr="00AC0AC1">
        <w:t>First,</w:t>
      </w:r>
      <w:r w:rsidR="002F7192" w:rsidRPr="00AC0AC1">
        <w:t xml:space="preserve"> we look up our own payment public key hash and get the thread token. </w:t>
      </w:r>
      <w:r w:rsidR="00055DAA" w:rsidRPr="00AC0AC1">
        <w:t xml:space="preserve">Then we define the token sale and client parameters (128-133). </w:t>
      </w:r>
      <w:r w:rsidR="009A1354" w:rsidRPr="00AC0AC1">
        <w:t>Next,</w:t>
      </w:r>
      <w:r w:rsidR="00965594" w:rsidRPr="00AC0AC1">
        <w:t xml:space="preserve"> we initialize the client with the </w:t>
      </w:r>
      <w:r w:rsidR="008E7C04" w:rsidRPr="00AC0AC1">
        <w:t>initial</w:t>
      </w:r>
      <w:r w:rsidR="00965594" w:rsidRPr="00AC0AC1">
        <w:t xml:space="preserve"> state 0</w:t>
      </w:r>
      <w:r w:rsidR="00125C38" w:rsidRPr="00AC0AC1">
        <w:t xml:space="preserve"> and mempty</w:t>
      </w:r>
      <w:r w:rsidR="00965594" w:rsidRPr="00AC0AC1">
        <w:t>.</w:t>
      </w:r>
      <w:r w:rsidR="00125C38" w:rsidRPr="00AC0AC1">
        <w:t xml:space="preserve"> </w:t>
      </w:r>
      <w:r w:rsidR="00554E61" w:rsidRPr="00AC0AC1">
        <w:t xml:space="preserve">After that we tell the token sell value so </w:t>
      </w:r>
      <w:r w:rsidR="00554E61" w:rsidRPr="00AC0AC1">
        <w:lastRenderedPageBreak/>
        <w:t>that other contracts are able to lookup that value an participate in the token sale</w:t>
      </w:r>
      <w:r w:rsidR="00F31C26" w:rsidRPr="00AC0AC1">
        <w:t xml:space="preserve"> (135)</w:t>
      </w:r>
      <w:r w:rsidR="00554E61" w:rsidRPr="00AC0AC1">
        <w:t>.</w:t>
      </w:r>
      <w:r w:rsidR="00F31C26" w:rsidRPr="00AC0AC1">
        <w:t xml:space="preserve"> And in the </w:t>
      </w:r>
      <w:r w:rsidR="009A1354" w:rsidRPr="00AC0AC1">
        <w:t>end,</w:t>
      </w:r>
      <w:r w:rsidR="00F31C26" w:rsidRPr="00AC0AC1">
        <w:t xml:space="preserve"> we log a message. </w:t>
      </w:r>
      <w:r w:rsidR="00B81BF8" w:rsidRPr="00AC0AC1">
        <w:t>Then come simple functions corres</w:t>
      </w:r>
      <w:r w:rsidR="00F728ED" w:rsidRPr="00AC0AC1">
        <w:t xml:space="preserve">ponding to actions we can take and they are guaranteed </w:t>
      </w:r>
      <w:r w:rsidR="0031262B" w:rsidRPr="00AC0AC1">
        <w:t xml:space="preserve">to sync with the on-chain code </w:t>
      </w:r>
      <w:r w:rsidR="009A1354" w:rsidRPr="00AC0AC1">
        <w:t>i.e.,</w:t>
      </w:r>
      <w:r w:rsidR="0031262B" w:rsidRPr="00AC0AC1">
        <w:t xml:space="preserve"> they create transactions that are valid and will pass validation</w:t>
      </w:r>
      <w:r w:rsidR="00382B40" w:rsidRPr="00AC0AC1">
        <w:t xml:space="preserve"> (138-148)</w:t>
      </w:r>
      <w:r w:rsidR="0031262B" w:rsidRPr="00AC0AC1">
        <w:t>.</w:t>
      </w:r>
      <w:r w:rsidR="00382B40" w:rsidRPr="00AC0AC1">
        <w:t xml:space="preserve"> </w:t>
      </w:r>
      <w:r w:rsidR="004A3789" w:rsidRPr="00AC0AC1">
        <w:t>We now have to define 2 schemas. One to start the token sale that will have only one endpoint (150-151)</w:t>
      </w:r>
      <w:r w:rsidR="00BE4250" w:rsidRPr="00AC0AC1">
        <w:t>. A</w:t>
      </w:r>
      <w:r w:rsidR="004A3789" w:rsidRPr="00AC0AC1">
        <w:t xml:space="preserve">nd one to use the token sale that has four endpoints (152-156). </w:t>
      </w:r>
      <w:r w:rsidR="0092250D" w:rsidRPr="00AC0AC1">
        <w:t xml:space="preserve">For the withdraw action we first put in how many tokens we want to withdraw and then how many lovelace. </w:t>
      </w:r>
      <w:r w:rsidR="00251EAA" w:rsidRPr="00AC0AC1">
        <w:t xml:space="preserve">The start endpoint and use endpoint bundle up the actions we have defined (158-179). </w:t>
      </w:r>
      <w:r w:rsidR="00A85FF9" w:rsidRPr="00AC0AC1">
        <w:t xml:space="preserve">The </w:t>
      </w:r>
      <w:r w:rsidR="00A85FF9" w:rsidRPr="00AC0AC1">
        <w:rPr>
          <w:i/>
        </w:rPr>
        <w:t>uncurry</w:t>
      </w:r>
      <w:r w:rsidR="00A85FF9" w:rsidRPr="00AC0AC1">
        <w:t xml:space="preserve"> function takes </w:t>
      </w:r>
      <w:r w:rsidR="00CA1EF9" w:rsidRPr="00AC0AC1">
        <w:t xml:space="preserve">two separate input parameters for a function call </w:t>
      </w:r>
      <w:r w:rsidR="00A85FF9" w:rsidRPr="00AC0AC1">
        <w:t xml:space="preserve">and </w:t>
      </w:r>
      <w:r w:rsidR="004D3CAF" w:rsidRPr="00AC0AC1">
        <w:t>converts</w:t>
      </w:r>
      <w:r w:rsidR="00A85FF9" w:rsidRPr="00AC0AC1">
        <w:t xml:space="preserve"> them into</w:t>
      </w:r>
      <w:r w:rsidR="00CA1EF9" w:rsidRPr="00AC0AC1">
        <w:t xml:space="preserve"> a pair of integers in a tuple for a function call</w:t>
      </w:r>
      <w:r w:rsidR="00A85FF9" w:rsidRPr="00AC0AC1">
        <w:t>.</w:t>
      </w:r>
      <w:r w:rsidR="004D3CAF" w:rsidRPr="00AC0AC1">
        <w:t xml:space="preserve"> </w:t>
      </w:r>
    </w:p>
    <w:p w14:paraId="5CD06868" w14:textId="3B298A27" w:rsidR="00F11B53" w:rsidRPr="00AC0AC1" w:rsidRDefault="00F11B53" w:rsidP="00F11B53">
      <w:pPr>
        <w:pStyle w:val="SourceCode"/>
        <w:rPr>
          <w:noProof w:val="0"/>
          <w:lang w:val="en-US"/>
        </w:rPr>
      </w:pPr>
      <w:r w:rsidRPr="00AC0AC1">
        <w:rPr>
          <w:noProof w:val="0"/>
          <w:lang w:val="en-US"/>
        </w:rPr>
        <w:t xml:space="preserve">uncurry :: (a -&gt; b -&gt; c) -&gt; (a, b) -&gt; c </w:t>
      </w:r>
    </w:p>
    <w:p w14:paraId="42425837" w14:textId="77777777" w:rsidR="00F11B53" w:rsidRPr="00AC0AC1" w:rsidRDefault="00F11B53" w:rsidP="00F11B53">
      <w:pPr>
        <w:pStyle w:val="SourceCode"/>
        <w:rPr>
          <w:noProof w:val="0"/>
          <w:lang w:val="en-US"/>
        </w:rPr>
      </w:pPr>
      <w:r w:rsidRPr="00AC0AC1">
        <w:rPr>
          <w:noProof w:val="0"/>
          <w:lang w:val="en-US"/>
        </w:rPr>
        <w:t>Prelude&gt; :t uncurry (+)</w:t>
      </w:r>
    </w:p>
    <w:p w14:paraId="1F37109C" w14:textId="063F082E" w:rsidR="00F11B53" w:rsidRPr="00AC0AC1" w:rsidRDefault="00F11B53" w:rsidP="00F11B53">
      <w:pPr>
        <w:pStyle w:val="SourceCode"/>
        <w:rPr>
          <w:noProof w:val="0"/>
          <w:lang w:val="en-US"/>
        </w:rPr>
      </w:pPr>
      <w:r w:rsidRPr="00AC0AC1">
        <w:rPr>
          <w:noProof w:val="0"/>
          <w:lang w:val="en-US"/>
        </w:rPr>
        <w:t>uncurry (+) :: Num c =&gt; (c, c) -&gt; c</w:t>
      </w:r>
    </w:p>
    <w:p w14:paraId="1E84E127" w14:textId="2CC28737" w:rsidR="00F11B53" w:rsidRPr="00AC0AC1" w:rsidRDefault="00572F58" w:rsidP="0028548B">
      <w:pPr>
        <w:spacing w:before="0"/>
      </w:pPr>
      <w:r w:rsidRPr="00AC0AC1">
        <w:t>To try now out this code we can use the emulator trace defined in the test/Spec/Trace.hs file.</w:t>
      </w:r>
    </w:p>
    <w:p w14:paraId="3490073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1471731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5F591657"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77BAF167"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59CBE88A"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7EA4D42A"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146C4DE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9F4D66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60D21E8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77EB386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Spec.Trace</w:t>
      </w:r>
    </w:p>
    <w:p w14:paraId="15E09DB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tests</w:t>
      </w:r>
    </w:p>
    <w:p w14:paraId="650E5EF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testCoverage</w:t>
      </w:r>
    </w:p>
    <w:p w14:paraId="735D6D5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runMyTrace</w:t>
      </w:r>
    </w:p>
    <w:p w14:paraId="62386D0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9BACDCE"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p>
    <w:p w14:paraId="7E7616C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try</w:t>
      </w:r>
      <w:r w:rsidRPr="00AC0AC1">
        <w:rPr>
          <w:rFonts w:ascii="Consolas" w:eastAsia="Times New Roman" w:hAnsi="Consolas"/>
          <w:color w:val="777777"/>
          <w:sz w:val="21"/>
          <w:szCs w:val="21"/>
        </w:rPr>
        <w:t>)</w:t>
      </w:r>
    </w:p>
    <w:p w14:paraId="135499F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Lens</w:t>
      </w:r>
    </w:p>
    <w:p w14:paraId="2FA2C80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12E0C30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53A7DC5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9BD7AF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IORef</w:t>
      </w:r>
    </w:p>
    <w:p w14:paraId="2522D21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43E1671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93D78F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06563C67"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p>
    <w:p w14:paraId="3557F66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0A940BE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w:t>
      </w:r>
      <w:r w:rsidRPr="00AC0AC1">
        <w:rPr>
          <w:rFonts w:ascii="Consolas" w:eastAsia="Times New Roman" w:hAnsi="Consolas"/>
          <w:color w:val="9C5D27"/>
          <w:sz w:val="21"/>
          <w:szCs w:val="21"/>
        </w:rPr>
        <w:t>Test</w:t>
      </w:r>
    </w:p>
    <w:p w14:paraId="6C9A8CB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Plutus.Contract.Test.</w:t>
      </w:r>
      <w:r w:rsidRPr="00AC0AC1">
        <w:rPr>
          <w:rFonts w:ascii="Consolas" w:eastAsia="Times New Roman" w:hAnsi="Consolas"/>
          <w:color w:val="9C5D27"/>
          <w:sz w:val="21"/>
          <w:szCs w:val="21"/>
        </w:rPr>
        <w:t>Coverage</w:t>
      </w:r>
    </w:p>
    <w:p w14:paraId="0016225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6C309B8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Plutus</w:t>
      </w:r>
    </w:p>
    <w:p w14:paraId="1FCC6DA8" w14:textId="708B609F"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Exit</w:t>
      </w:r>
      <w:r w:rsidRPr="00AC0AC1">
        <w:rPr>
          <w:rFonts w:ascii="Consolas" w:eastAsia="Times New Roman" w:hAnsi="Consolas"/>
          <w:color w:val="333333"/>
          <w:sz w:val="21"/>
          <w:szCs w:val="21"/>
        </w:rPr>
        <w:t xml:space="preserve">  </w:t>
      </w:r>
      <w:r w:rsidR="005225DC"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ExitCode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09789D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Test.</w:t>
      </w:r>
      <w:r w:rsidRPr="00AC0AC1">
        <w:rPr>
          <w:rFonts w:ascii="Consolas" w:eastAsia="Times New Roman" w:hAnsi="Consolas"/>
          <w:color w:val="9C5D27"/>
          <w:sz w:val="21"/>
          <w:szCs w:val="21"/>
        </w:rPr>
        <w:t>Tasty</w:t>
      </w:r>
    </w:p>
    <w:p w14:paraId="508FE5B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Test.Tasty.</w:t>
      </w:r>
      <w:r w:rsidRPr="00AC0AC1">
        <w:rPr>
          <w:rFonts w:ascii="Consolas" w:eastAsia="Times New Roman" w:hAnsi="Consolas"/>
          <w:color w:val="9C5D27"/>
          <w:sz w:val="21"/>
          <w:szCs w:val="21"/>
        </w:rPr>
        <w:t>HUnit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HUnit</w:t>
      </w:r>
    </w:p>
    <w:p w14:paraId="3B6C1A1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535F8EE5"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Plutus.Contract.Test.Coverage.</w:t>
      </w:r>
      <w:r w:rsidRPr="00AC0AC1">
        <w:rPr>
          <w:rFonts w:ascii="Consolas" w:eastAsia="Times New Roman" w:hAnsi="Consolas"/>
          <w:color w:val="9C5D27"/>
          <w:sz w:val="21"/>
          <w:szCs w:val="21"/>
        </w:rPr>
        <w:t>ReportCoverage</w:t>
      </w:r>
      <w:r w:rsidRPr="00AC0AC1">
        <w:rPr>
          <w:rFonts w:ascii="Consolas" w:eastAsia="Times New Roman" w:hAnsi="Consolas"/>
          <w:color w:val="333333"/>
          <w:sz w:val="21"/>
          <w:szCs w:val="21"/>
        </w:rPr>
        <w:t xml:space="preserve"> </w:t>
      </w:r>
    </w:p>
    <w:p w14:paraId="3D3282CF" w14:textId="7340759B"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writeCoverageReport</w:t>
      </w:r>
      <w:r w:rsidR="00752395" w:rsidRPr="00AC0AC1">
        <w:rPr>
          <w:rFonts w:ascii="Consolas" w:eastAsia="Times New Roman" w:hAnsi="Consolas"/>
          <w:color w:val="777777"/>
          <w:sz w:val="21"/>
          <w:szCs w:val="21"/>
        </w:rPr>
        <w:t>)</w:t>
      </w:r>
    </w:p>
    <w:p w14:paraId="55D1027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Week08.</w:t>
      </w:r>
      <w:r w:rsidRPr="00AC0AC1">
        <w:rPr>
          <w:rFonts w:ascii="Consolas" w:eastAsia="Times New Roman" w:hAnsi="Consolas"/>
          <w:color w:val="9C5D27"/>
          <w:sz w:val="21"/>
          <w:szCs w:val="21"/>
        </w:rPr>
        <w:t>TokenSale</w:t>
      </w:r>
    </w:p>
    <w:p w14:paraId="4E592D3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p>
    <w:p w14:paraId="4E2916A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TestTree</w:t>
      </w:r>
    </w:p>
    <w:p w14:paraId="19563BC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checkPredicateOptions</w:t>
      </w:r>
    </w:p>
    <w:p w14:paraId="1C3F8BC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myOptions</w:t>
      </w:r>
    </w:p>
    <w:p w14:paraId="4CE2D06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sale trace</w:t>
      </w:r>
      <w:r w:rsidRPr="00AC0AC1">
        <w:rPr>
          <w:rFonts w:ascii="Consolas" w:eastAsia="Times New Roman" w:hAnsi="Consolas"/>
          <w:color w:val="777777"/>
          <w:sz w:val="21"/>
          <w:szCs w:val="21"/>
        </w:rPr>
        <w:t>"</w:t>
      </w:r>
    </w:p>
    <w:p w14:paraId="3462ABB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myPredicate</w:t>
      </w:r>
    </w:p>
    <w:p w14:paraId="4862FF5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myTrace</w:t>
      </w:r>
    </w:p>
    <w:p w14:paraId="18EBC29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2794137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testCoverage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6BB671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testCoverage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E6EB34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cref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newCoverageRef</w:t>
      </w:r>
    </w:p>
    <w:p w14:paraId="47E151A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try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defaultMain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checkPredicateOptionsCoverage</w:t>
      </w:r>
    </w:p>
    <w:p w14:paraId="2A05AAB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myOptions</w:t>
      </w:r>
    </w:p>
    <w:p w14:paraId="3671FEE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sale trace</w:t>
      </w:r>
      <w:r w:rsidRPr="00AC0AC1">
        <w:rPr>
          <w:rFonts w:ascii="Consolas" w:eastAsia="Times New Roman" w:hAnsi="Consolas"/>
          <w:color w:val="777777"/>
          <w:sz w:val="21"/>
          <w:szCs w:val="21"/>
        </w:rPr>
        <w:t>"</w:t>
      </w:r>
    </w:p>
    <w:p w14:paraId="4E4D8D8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cref</w:t>
      </w:r>
    </w:p>
    <w:p w14:paraId="103B868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myPredicate</w:t>
      </w:r>
    </w:p>
    <w:p w14:paraId="56A4C70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myTrace</w:t>
      </w:r>
    </w:p>
    <w:p w14:paraId="0A7342AA"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02D12A4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ExitCode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D50D52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Tasty exited with: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w:t>
      </w:r>
    </w:p>
    <w:p w14:paraId="110E9C8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report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readCoverageRef cref</w:t>
      </w:r>
    </w:p>
    <w:p w14:paraId="7896CF1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writeCoverageReport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TokenSaleTrace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tsCovIdx report</w:t>
      </w:r>
    </w:p>
    <w:p w14:paraId="4C93711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unexpected tasty result</w:t>
      </w:r>
      <w:r w:rsidRPr="00AC0AC1">
        <w:rPr>
          <w:rFonts w:ascii="Consolas" w:eastAsia="Times New Roman" w:hAnsi="Consolas"/>
          <w:color w:val="777777"/>
          <w:sz w:val="21"/>
          <w:szCs w:val="21"/>
        </w:rPr>
        <w:t>"</w:t>
      </w:r>
    </w:p>
    <w:p w14:paraId="4F670B3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p>
    <w:p w14:paraId="3F26718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myOptions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CheckOptions</w:t>
      </w:r>
    </w:p>
    <w:p w14:paraId="40DF4B5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myOptions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defaultCheckOptions </w:t>
      </w:r>
      <w:r w:rsidRPr="00AC0AC1">
        <w:rPr>
          <w:rFonts w:ascii="Consolas" w:eastAsia="Times New Roman" w:hAnsi="Consolas"/>
          <w:color w:val="777777"/>
          <w:sz w:val="21"/>
          <w:szCs w:val="21"/>
        </w:rPr>
        <w:t>&amp;</w:t>
      </w:r>
      <w:r w:rsidRPr="00AC0AC1">
        <w:rPr>
          <w:rFonts w:ascii="Consolas" w:eastAsia="Times New Roman" w:hAnsi="Consolas"/>
          <w:color w:val="333333"/>
          <w:sz w:val="21"/>
          <w:szCs w:val="21"/>
        </w:rPr>
        <w:t xml:space="preserve"> emulatorConfig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emCfg</w:t>
      </w:r>
    </w:p>
    <w:p w14:paraId="515A6B5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14D5234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myPredicate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TracePredicate</w:t>
      </w:r>
    </w:p>
    <w:p w14:paraId="4FB639F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myPredicate </w:t>
      </w:r>
      <w:r w:rsidRPr="00AC0AC1">
        <w:rPr>
          <w:rFonts w:ascii="Consolas" w:eastAsia="Times New Roman" w:hAnsi="Consolas"/>
          <w:color w:val="777777"/>
          <w:sz w:val="21"/>
          <w:szCs w:val="21"/>
        </w:rPr>
        <w:t>=</w:t>
      </w:r>
    </w:p>
    <w:p w14:paraId="7238CB47"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walletFundsChange w1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9C5D27"/>
          <w:sz w:val="21"/>
          <w:szCs w:val="21"/>
        </w:rPr>
        <w:t>10_000_000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0EB18063" w14:textId="77777777" w:rsidR="005225DC"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333333"/>
          <w:sz w:val="21"/>
          <w:szCs w:val="21"/>
        </w:rPr>
        <w:t xml:space="preserve">assetClassValue token </w:t>
      </w:r>
      <w:r w:rsidR="00752395" w:rsidRPr="00AC0AC1">
        <w:rPr>
          <w:rFonts w:ascii="Consolas" w:eastAsia="Times New Roman" w:hAnsi="Consolas"/>
          <w:color w:val="777777"/>
          <w:sz w:val="21"/>
          <w:szCs w:val="21"/>
        </w:rPr>
        <w:t>(-</w:t>
      </w:r>
      <w:r w:rsidR="00752395" w:rsidRPr="00AC0AC1">
        <w:rPr>
          <w:rFonts w:ascii="Consolas" w:eastAsia="Times New Roman" w:hAnsi="Consolas"/>
          <w:color w:val="9C5D27"/>
          <w:sz w:val="21"/>
          <w:szCs w:val="21"/>
        </w:rPr>
        <w:t>60</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&lt;&gt;</w:t>
      </w:r>
      <w:r w:rsidR="00752395" w:rsidRPr="00AC0AC1">
        <w:rPr>
          <w:rFonts w:ascii="Consolas" w:eastAsia="Times New Roman" w:hAnsi="Consolas"/>
          <w:color w:val="333333"/>
          <w:sz w:val="21"/>
          <w:szCs w:val="21"/>
        </w:rPr>
        <w:t xml:space="preserve"> </w:t>
      </w:r>
    </w:p>
    <w:p w14:paraId="1CDBCD1F" w14:textId="2551EF8C"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b/>
          <w:bCs/>
          <w:color w:val="7A3E9D"/>
          <w:sz w:val="21"/>
          <w:szCs w:val="21"/>
        </w:rPr>
        <w:t xml:space="preserve">                               </w:t>
      </w:r>
      <w:r w:rsidR="00752395" w:rsidRPr="00AC0AC1">
        <w:rPr>
          <w:rFonts w:ascii="Consolas" w:eastAsia="Times New Roman" w:hAnsi="Consolas"/>
          <w:b/>
          <w:bCs/>
          <w:color w:val="7A3E9D"/>
          <w:sz w:val="21"/>
          <w:szCs w:val="21"/>
        </w:rPr>
        <w:t>Plutus.</w:t>
      </w:r>
      <w:r w:rsidR="00752395" w:rsidRPr="00AC0AC1">
        <w:rPr>
          <w:rFonts w:ascii="Consolas" w:eastAsia="Times New Roman" w:hAnsi="Consolas"/>
          <w:color w:val="333333"/>
          <w:sz w:val="21"/>
          <w:szCs w:val="21"/>
        </w:rPr>
        <w:t xml:space="preserve">negate </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toValue minAdaTxOut</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.&amp;&amp;.</w:t>
      </w:r>
    </w:p>
    <w:p w14:paraId="118E9179"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walletFundsChange w2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20_000_000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3758DDCD" w14:textId="22FD8089"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333333"/>
          <w:sz w:val="21"/>
          <w:szCs w:val="21"/>
        </w:rPr>
        <w:t xml:space="preserve">assetClassValue token   </w:t>
      </w:r>
      <w:r w:rsidR="00752395" w:rsidRPr="00AC0AC1">
        <w:rPr>
          <w:rFonts w:ascii="Consolas" w:eastAsia="Times New Roman" w:hAnsi="Consolas"/>
          <w:color w:val="9C5D27"/>
          <w:sz w:val="21"/>
          <w:szCs w:val="21"/>
        </w:rPr>
        <w:t>20</w:t>
      </w:r>
      <w:r w:rsidR="00752395"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.&amp;&amp;.</w:t>
      </w:r>
    </w:p>
    <w:p w14:paraId="7358B568"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walletFundsChange w3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5_000_000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6741DC82" w14:textId="4902F56F"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333333"/>
          <w:sz w:val="21"/>
          <w:szCs w:val="21"/>
        </w:rPr>
        <w:t>assetClassValue token    </w:t>
      </w:r>
      <w:r w:rsidR="00752395" w:rsidRPr="00AC0AC1">
        <w:rPr>
          <w:rFonts w:ascii="Consolas" w:eastAsia="Times New Roman" w:hAnsi="Consolas"/>
          <w:color w:val="9C5D27"/>
          <w:sz w:val="21"/>
          <w:szCs w:val="21"/>
        </w:rPr>
        <w:t>5</w:t>
      </w:r>
      <w:r w:rsidR="00752395" w:rsidRPr="00AC0AC1">
        <w:rPr>
          <w:rFonts w:ascii="Consolas" w:eastAsia="Times New Roman" w:hAnsi="Consolas"/>
          <w:color w:val="777777"/>
          <w:sz w:val="21"/>
          <w:szCs w:val="21"/>
        </w:rPr>
        <w:t>)</w:t>
      </w:r>
    </w:p>
    <w:p w14:paraId="64B55BAA"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69</w:t>
      </w:r>
      <w:r w:rsidRPr="00AC0AC1">
        <w:rPr>
          <w:rFonts w:ascii="Consolas" w:eastAsia="Times New Roman" w:hAnsi="Consolas"/>
          <w:color w:val="333333"/>
          <w:sz w:val="21"/>
          <w:szCs w:val="21"/>
        </w:rPr>
        <w:t xml:space="preserve">   </w:t>
      </w:r>
    </w:p>
    <w:p w14:paraId="1C8A6CF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runMyTrace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82076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runMyTrace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def emCfg myTrace</w:t>
      </w:r>
    </w:p>
    <w:p w14:paraId="686300E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p>
    <w:p w14:paraId="3926EC9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EmulatorConfig</w:t>
      </w:r>
    </w:p>
    <w:p w14:paraId="70C6529D"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EmulatorConfig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knownWallet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54E7588" w14:textId="04134C09"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333333"/>
          <w:sz w:val="21"/>
          <w:szCs w:val="21"/>
        </w:rPr>
        <w:t xml:space="preserve">w </w:t>
      </w:r>
      <w:r w:rsidR="00752395" w:rsidRPr="00AC0AC1">
        <w:rPr>
          <w:rFonts w:ascii="Consolas" w:eastAsia="Times New Roman" w:hAnsi="Consolas"/>
          <w:color w:val="777777"/>
          <w:sz w:val="21"/>
          <w:szCs w:val="21"/>
        </w:rPr>
        <w:t>&lt;-</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w:t>
      </w:r>
      <w:r w:rsidR="00752395" w:rsidRPr="00AC0AC1">
        <w:rPr>
          <w:rFonts w:ascii="Consolas" w:eastAsia="Times New Roman" w:hAnsi="Consolas"/>
          <w:color w:val="9C5D27"/>
          <w:sz w:val="21"/>
          <w:szCs w:val="21"/>
        </w:rPr>
        <w:t>1</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9C5D27"/>
          <w:sz w:val="21"/>
          <w:szCs w:val="21"/>
        </w:rPr>
        <w:t>3</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 def def</w:t>
      </w:r>
    </w:p>
    <w:p w14:paraId="4DFFA9B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41F8E8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29AAB25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9C5D27"/>
          <w:sz w:val="21"/>
          <w:szCs w:val="21"/>
        </w:rPr>
        <w:t>1_000_000_000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assetClassValue token </w:t>
      </w:r>
      <w:r w:rsidRPr="00AC0AC1">
        <w:rPr>
          <w:rFonts w:ascii="Consolas" w:eastAsia="Times New Roman" w:hAnsi="Consolas"/>
          <w:color w:val="9C5D27"/>
          <w:sz w:val="21"/>
          <w:szCs w:val="21"/>
        </w:rPr>
        <w:t>1000</w:t>
      </w:r>
    </w:p>
    <w:p w14:paraId="1488BEC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p>
    <w:p w14:paraId="5D0A8AF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currency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7882F16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currency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aa</w:t>
      </w:r>
      <w:r w:rsidRPr="00AC0AC1">
        <w:rPr>
          <w:rFonts w:ascii="Consolas" w:eastAsia="Times New Roman" w:hAnsi="Consolas"/>
          <w:color w:val="777777"/>
          <w:sz w:val="21"/>
          <w:szCs w:val="21"/>
        </w:rPr>
        <w:t>"</w:t>
      </w:r>
    </w:p>
    <w:p w14:paraId="5275343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p>
    <w:p w14:paraId="756237B7"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540057B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w:t>
      </w:r>
      <w:r w:rsidRPr="00AC0AC1">
        <w:rPr>
          <w:rFonts w:ascii="Consolas" w:eastAsia="Times New Roman" w:hAnsi="Consolas"/>
          <w:color w:val="777777"/>
          <w:sz w:val="21"/>
          <w:szCs w:val="21"/>
        </w:rPr>
        <w:t>"</w:t>
      </w:r>
    </w:p>
    <w:p w14:paraId="2C3231F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p>
    <w:p w14:paraId="1CB2CD4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p>
    <w:p w14:paraId="127B129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currency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name</w:t>
      </w:r>
      <w:r w:rsidRPr="00AC0AC1">
        <w:rPr>
          <w:rFonts w:ascii="Consolas" w:eastAsia="Times New Roman" w:hAnsi="Consolas"/>
          <w:color w:val="777777"/>
          <w:sz w:val="21"/>
          <w:szCs w:val="21"/>
        </w:rPr>
        <w:t>)</w:t>
      </w:r>
    </w:p>
    <w:p w14:paraId="1685CC6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p>
    <w:p w14:paraId="25FE79A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E8EFD4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E964F7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startEndpoint</w:t>
      </w:r>
    </w:p>
    <w:p w14:paraId="2772C865"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currency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name</w:t>
      </w:r>
      <w:r w:rsidRPr="00AC0AC1">
        <w:rPr>
          <w:rFonts w:ascii="Consolas" w:eastAsia="Times New Roman" w:hAnsi="Consolas"/>
          <w:color w:val="777777"/>
          <w:sz w:val="21"/>
          <w:szCs w:val="21"/>
        </w:rPr>
        <w:t>)</w:t>
      </w:r>
    </w:p>
    <w:p w14:paraId="797E877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061F794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007BA63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22A4E35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logError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starting token sale</w:t>
      </w:r>
      <w:r w:rsidRPr="00AC0AC1">
        <w:rPr>
          <w:rFonts w:ascii="Consolas" w:eastAsia="Times New Roman" w:hAnsi="Consolas"/>
          <w:color w:val="777777"/>
          <w:sz w:val="21"/>
          <w:szCs w:val="21"/>
        </w:rPr>
        <w:t>"</w:t>
      </w:r>
    </w:p>
    <w:p w14:paraId="2AB1C258"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ts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0796B2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started token sale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ts</w:t>
      </w:r>
    </w:p>
    <w:p w14:paraId="4D0F487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5E5C926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 ts</w:t>
      </w:r>
    </w:p>
    <w:p w14:paraId="206A575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h2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 ts</w:t>
      </w:r>
    </w:p>
    <w:p w14:paraId="2AA53BC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h3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 ts</w:t>
      </w:r>
    </w:p>
    <w:p w14:paraId="1FF26030"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p>
    <w:p w14:paraId="3060DBB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9C5D27"/>
          <w:sz w:val="21"/>
          <w:szCs w:val="21"/>
        </w:rPr>
        <w:t>1_000_000</w:t>
      </w:r>
    </w:p>
    <w:p w14:paraId="0ED8EF5E"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3363A95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p>
    <w:p w14:paraId="116521D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9C5D27"/>
          <w:sz w:val="21"/>
          <w:szCs w:val="21"/>
        </w:rPr>
        <w:t>100</w:t>
      </w:r>
    </w:p>
    <w:p w14:paraId="6FCEF7E9"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72098D3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p>
    <w:p w14:paraId="737A923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h2 </w:t>
      </w:r>
      <w:r w:rsidRPr="00AC0AC1">
        <w:rPr>
          <w:rFonts w:ascii="Consolas" w:eastAsia="Times New Roman" w:hAnsi="Consolas"/>
          <w:color w:val="9C5D27"/>
          <w:sz w:val="21"/>
          <w:szCs w:val="21"/>
        </w:rPr>
        <w:t>20</w:t>
      </w:r>
    </w:p>
    <w:p w14:paraId="4047A30B"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1746A1DC"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0BBC25A1"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h3 </w:t>
      </w:r>
      <w:r w:rsidRPr="00AC0AC1">
        <w:rPr>
          <w:rFonts w:ascii="Consolas" w:eastAsia="Times New Roman" w:hAnsi="Consolas"/>
          <w:color w:val="9C5D27"/>
          <w:sz w:val="21"/>
          <w:szCs w:val="21"/>
        </w:rPr>
        <w:t>5</w:t>
      </w:r>
    </w:p>
    <w:p w14:paraId="4BFC4783"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113</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2850450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p>
    <w:p w14:paraId="2A741E17"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40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10_000_000</w:t>
      </w:r>
      <w:r w:rsidRPr="00AC0AC1">
        <w:rPr>
          <w:rFonts w:ascii="Consolas" w:eastAsia="Times New Roman" w:hAnsi="Consolas"/>
          <w:color w:val="777777"/>
          <w:sz w:val="21"/>
          <w:szCs w:val="21"/>
        </w:rPr>
        <w:t>)</w:t>
      </w:r>
    </w:p>
    <w:p w14:paraId="43B33352"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5</w:t>
      </w:r>
    </w:p>
    <w:p w14:paraId="4CC497E5"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p>
    <w:p w14:paraId="2D04147E"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checkPredicateOptionsCoverage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CheckOptions</w:t>
      </w:r>
    </w:p>
    <w:p w14:paraId="1092F99F"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p>
    <w:p w14:paraId="717F060D"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CoverageRef</w:t>
      </w:r>
    </w:p>
    <w:p w14:paraId="311810E4"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TracePredicate</w:t>
      </w:r>
    </w:p>
    <w:p w14:paraId="034CD186"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50EBB3A"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TestTree</w:t>
      </w:r>
    </w:p>
    <w:p w14:paraId="574DCB3B"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checkPredicateOptionsCoverage options nm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CoverageRef</w:t>
      </w:r>
      <w:r w:rsidRPr="00AC0AC1">
        <w:rPr>
          <w:rFonts w:ascii="Consolas" w:eastAsia="Times New Roman" w:hAnsi="Consolas"/>
          <w:color w:val="333333"/>
          <w:sz w:val="21"/>
          <w:szCs w:val="21"/>
        </w:rPr>
        <w:t xml:space="preserve"> ioref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13166BC" w14:textId="1E6DAE59"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333333"/>
          <w:sz w:val="21"/>
          <w:szCs w:val="21"/>
        </w:rPr>
        <w:t xml:space="preserve">predicate action </w:t>
      </w:r>
      <w:r w:rsidR="00752395" w:rsidRPr="00AC0AC1">
        <w:rPr>
          <w:rFonts w:ascii="Consolas" w:eastAsia="Times New Roman" w:hAnsi="Consolas"/>
          <w:color w:val="777777"/>
          <w:sz w:val="21"/>
          <w:szCs w:val="21"/>
        </w:rPr>
        <w:t>=</w:t>
      </w:r>
    </w:p>
    <w:p w14:paraId="2F3EE96E" w14:textId="77777777" w:rsidR="00752395"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HUnit.</w:t>
      </w:r>
      <w:r w:rsidRPr="00AC0AC1">
        <w:rPr>
          <w:rFonts w:ascii="Consolas" w:eastAsia="Times New Roman" w:hAnsi="Consolas"/>
          <w:color w:val="333333"/>
          <w:sz w:val="21"/>
          <w:szCs w:val="21"/>
        </w:rPr>
        <w:t xml:space="preserve">testCaseSteps nm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step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779DB9A" w14:textId="77777777" w:rsidR="005225DC" w:rsidRPr="00AC0AC1" w:rsidRDefault="00752395"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checkPredicateInner options predicate action step </w:t>
      </w:r>
    </w:p>
    <w:p w14:paraId="1B8DDE1B" w14:textId="110DBE64" w:rsidR="00752395" w:rsidRPr="00AC0AC1" w:rsidRDefault="005225DC" w:rsidP="0075239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w:t>
      </w:r>
      <w:r w:rsidR="00752395" w:rsidRPr="00AC0AC1">
        <w:rPr>
          <w:rFonts w:ascii="Consolas" w:eastAsia="Times New Roman" w:hAnsi="Consolas"/>
          <w:b/>
          <w:bCs/>
          <w:color w:val="7A3E9D"/>
          <w:sz w:val="21"/>
          <w:szCs w:val="21"/>
        </w:rPr>
        <w:t>HUnit.</w:t>
      </w:r>
      <w:r w:rsidR="00752395" w:rsidRPr="00AC0AC1">
        <w:rPr>
          <w:rFonts w:ascii="Consolas" w:eastAsia="Times New Roman" w:hAnsi="Consolas"/>
          <w:color w:val="333333"/>
          <w:sz w:val="21"/>
          <w:szCs w:val="21"/>
        </w:rPr>
        <w:t>assertBool nm</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 </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 xml:space="preserve">rep </w:t>
      </w:r>
      <w:r w:rsidR="00752395" w:rsidRPr="00AC0AC1">
        <w:rPr>
          <w:rFonts w:ascii="Consolas" w:eastAsia="Times New Roman" w:hAnsi="Consolas"/>
          <w:color w:val="777777"/>
          <w:sz w:val="21"/>
          <w:szCs w:val="21"/>
        </w:rPr>
        <w:t>-&gt;</w:t>
      </w:r>
      <w:r w:rsidR="00752395" w:rsidRPr="00AC0AC1">
        <w:rPr>
          <w:rFonts w:ascii="Consolas" w:eastAsia="Times New Roman" w:hAnsi="Consolas"/>
          <w:color w:val="333333"/>
          <w:sz w:val="21"/>
          <w:szCs w:val="21"/>
        </w:rPr>
        <w:t xml:space="preserve"> modifyIORef ioref </w:t>
      </w:r>
      <w:r w:rsidR="00752395" w:rsidRPr="00AC0AC1">
        <w:rPr>
          <w:rFonts w:ascii="Consolas" w:eastAsia="Times New Roman" w:hAnsi="Consolas"/>
          <w:color w:val="777777"/>
          <w:sz w:val="21"/>
          <w:szCs w:val="21"/>
        </w:rPr>
        <w:t>(</w:t>
      </w:r>
      <w:r w:rsidR="00752395" w:rsidRPr="00AC0AC1">
        <w:rPr>
          <w:rFonts w:ascii="Consolas" w:eastAsia="Times New Roman" w:hAnsi="Consolas"/>
          <w:color w:val="333333"/>
          <w:sz w:val="21"/>
          <w:szCs w:val="21"/>
        </w:rPr>
        <w:t>rep</w:t>
      </w:r>
      <w:r w:rsidR="00752395" w:rsidRPr="00AC0AC1">
        <w:rPr>
          <w:rFonts w:ascii="Consolas" w:eastAsia="Times New Roman" w:hAnsi="Consolas"/>
          <w:color w:val="777777"/>
          <w:sz w:val="21"/>
          <w:szCs w:val="21"/>
        </w:rPr>
        <w:t>&lt;&gt;))</w:t>
      </w:r>
    </w:p>
    <w:p w14:paraId="3DCA163B" w14:textId="77777777" w:rsidR="00572F58" w:rsidRPr="00AC0AC1" w:rsidRDefault="00572F58" w:rsidP="00752395">
      <w:pPr>
        <w:spacing w:before="0" w:after="0"/>
      </w:pPr>
    </w:p>
    <w:p w14:paraId="0CC3B9B1" w14:textId="14EF8303" w:rsidR="00572F58" w:rsidRPr="00AC0AC1" w:rsidRDefault="000B25AE" w:rsidP="0028548B">
      <w:pPr>
        <w:spacing w:before="0"/>
      </w:pPr>
      <w:r w:rsidRPr="00AC0AC1">
        <w:t>We run the trace with a custom emulator configuration</w:t>
      </w:r>
      <w:r w:rsidR="001742C9" w:rsidRPr="00AC0AC1">
        <w:t xml:space="preserve"> </w:t>
      </w:r>
      <w:r w:rsidR="001742C9" w:rsidRPr="00AC0AC1">
        <w:rPr>
          <w:i/>
        </w:rPr>
        <w:t>emCfg</w:t>
      </w:r>
      <w:r w:rsidR="001742C9" w:rsidRPr="00AC0AC1">
        <w:t xml:space="preserve"> (73-77)</w:t>
      </w:r>
      <w:r w:rsidRPr="00AC0AC1">
        <w:t xml:space="preserve">. </w:t>
      </w:r>
      <w:r w:rsidR="001742C9" w:rsidRPr="00AC0AC1">
        <w:t>It gives an initial distribution of ADA and native tokens</w:t>
      </w:r>
      <w:r w:rsidR="00290B10" w:rsidRPr="00AC0AC1">
        <w:t xml:space="preserve"> with the token name “A” and </w:t>
      </w:r>
      <w:r w:rsidR="008E7C04" w:rsidRPr="00AC0AC1">
        <w:t>currency</w:t>
      </w:r>
      <w:r w:rsidR="00290B10" w:rsidRPr="00AC0AC1">
        <w:t xml:space="preserve"> symbol “aa”</w:t>
      </w:r>
      <w:r w:rsidR="001742C9" w:rsidRPr="00AC0AC1">
        <w:t xml:space="preserve">. </w:t>
      </w:r>
      <w:r w:rsidR="00302955" w:rsidRPr="00AC0AC1">
        <w:t>Now for the trace first we activate the start endpoint for wallet one</w:t>
      </w:r>
      <w:r w:rsidR="00EB3BED" w:rsidRPr="00AC0AC1">
        <w:t xml:space="preserve"> (90)</w:t>
      </w:r>
      <w:r w:rsidR="00302955" w:rsidRPr="00AC0AC1">
        <w:t xml:space="preserve">. </w:t>
      </w:r>
      <w:r w:rsidR="00033069" w:rsidRPr="00AC0AC1">
        <w:t xml:space="preserve">This is the wallet that will run the token sale. </w:t>
      </w:r>
      <w:r w:rsidR="00EB3BED" w:rsidRPr="00AC0AC1">
        <w:t>Then we call the start en</w:t>
      </w:r>
      <w:r w:rsidR="008E7C04" w:rsidRPr="00AC0AC1">
        <w:t>d</w:t>
      </w:r>
      <w:r w:rsidR="00EB3BED" w:rsidRPr="00AC0AC1">
        <w:t>point and wait for 5 slots (91-92)</w:t>
      </w:r>
      <w:r w:rsidR="00343833" w:rsidRPr="00AC0AC1">
        <w:t xml:space="preserve"> to give to the SM to start</w:t>
      </w:r>
      <w:r w:rsidR="00EB3BED" w:rsidRPr="00AC0AC1">
        <w:t>.</w:t>
      </w:r>
      <w:r w:rsidR="00203F2E" w:rsidRPr="00AC0AC1">
        <w:t xml:space="preserve"> Then we check the observable state </w:t>
      </w:r>
      <w:r w:rsidR="004563E6" w:rsidRPr="00AC0AC1">
        <w:t xml:space="preserve">that is the token sale value </w:t>
      </w:r>
      <w:r w:rsidR="00203F2E" w:rsidRPr="00AC0AC1">
        <w:t>and in the case that it’s nothing we log an error message. Else we start the use endpoints</w:t>
      </w:r>
      <w:r w:rsidR="00DE7612" w:rsidRPr="00AC0AC1">
        <w:t xml:space="preserve"> that are parameterized by the</w:t>
      </w:r>
      <w:r w:rsidR="00DE7612" w:rsidRPr="00AC0AC1">
        <w:rPr>
          <w:i/>
        </w:rPr>
        <w:t xml:space="preserve"> ts</w:t>
      </w:r>
      <w:r w:rsidR="00DE7612" w:rsidRPr="00AC0AC1">
        <w:t xml:space="preserve"> value</w:t>
      </w:r>
      <w:r w:rsidR="00203F2E" w:rsidRPr="00AC0AC1">
        <w:t xml:space="preserve">. </w:t>
      </w:r>
      <w:r w:rsidR="009C023E" w:rsidRPr="00AC0AC1">
        <w:t xml:space="preserve">Then we call various endpoints. First the wallet one sets the price of the token (103). </w:t>
      </w:r>
      <w:r w:rsidR="005A6D71" w:rsidRPr="00AC0AC1">
        <w:t xml:space="preserve">Then wallet one </w:t>
      </w:r>
      <w:r w:rsidR="00BE4250" w:rsidRPr="00AC0AC1">
        <w:t>adds</w:t>
      </w:r>
      <w:r w:rsidR="005A6D71" w:rsidRPr="00AC0AC1">
        <w:t xml:space="preserve"> 100 tokens (106). </w:t>
      </w:r>
      <w:r w:rsidR="001F1CF1" w:rsidRPr="00AC0AC1">
        <w:t>Next wallet two buys 20 tokens</w:t>
      </w:r>
      <w:r w:rsidR="001B1AA7" w:rsidRPr="00AC0AC1">
        <w:t xml:space="preserve"> (109)</w:t>
      </w:r>
      <w:r w:rsidR="00D631EF" w:rsidRPr="00AC0AC1">
        <w:t xml:space="preserve"> and wallet three buys 5 tokens (112)</w:t>
      </w:r>
      <w:r w:rsidR="001F1CF1" w:rsidRPr="00AC0AC1">
        <w:t>.</w:t>
      </w:r>
      <w:r w:rsidR="001B1AA7" w:rsidRPr="00AC0AC1">
        <w:t xml:space="preserve"> </w:t>
      </w:r>
      <w:r w:rsidR="005B69D1" w:rsidRPr="00AC0AC1">
        <w:t xml:space="preserve">In the end wallet one makes a withdraw of 40 tokens and 10 ADA. </w:t>
      </w:r>
    </w:p>
    <w:p w14:paraId="54BB9B29" w14:textId="641BD3EF" w:rsidR="009E24E6" w:rsidRPr="00AC0AC1" w:rsidRDefault="009E24E6" w:rsidP="0028548B">
      <w:pPr>
        <w:spacing w:before="0"/>
      </w:pPr>
      <w:r w:rsidRPr="00AC0AC1">
        <w:t>If you want to test this code that resides in the Spec/ folder you need to use the command</w:t>
      </w:r>
      <w:r w:rsidR="009B30DE" w:rsidRPr="00AC0AC1">
        <w:t>s</w:t>
      </w:r>
      <w:r w:rsidR="0001702A" w:rsidRPr="00AC0AC1">
        <w:t>:</w:t>
      </w:r>
    </w:p>
    <w:p w14:paraId="07CDF0BD" w14:textId="4750A171" w:rsidR="0001702A" w:rsidRPr="00AC0AC1" w:rsidRDefault="0001702A" w:rsidP="0001702A">
      <w:pPr>
        <w:pStyle w:val="SourceCode"/>
        <w:rPr>
          <w:noProof w:val="0"/>
          <w:lang w:val="en-US"/>
        </w:rPr>
      </w:pPr>
      <w:r w:rsidRPr="00AC0AC1">
        <w:rPr>
          <w:noProof w:val="0"/>
          <w:lang w:val="en-US"/>
        </w:rPr>
        <w:t>$ cabal repl plutus-pioneer-program-week08:test:plutus-pioneer-program-week08-tests</w:t>
      </w:r>
    </w:p>
    <w:p w14:paraId="1A9E55A3" w14:textId="7F16EF8F" w:rsidR="009B30DE" w:rsidRPr="00AC0AC1" w:rsidRDefault="009B30DE" w:rsidP="0001702A">
      <w:pPr>
        <w:pStyle w:val="SourceCode"/>
        <w:rPr>
          <w:noProof w:val="0"/>
          <w:lang w:val="en-US"/>
        </w:rPr>
      </w:pPr>
      <w:r w:rsidRPr="00AC0AC1">
        <w:rPr>
          <w:noProof w:val="0"/>
          <w:lang w:val="en-US"/>
        </w:rPr>
        <w:t>Prelude&gt; :l test/Spec/Trace.hs</w:t>
      </w:r>
    </w:p>
    <w:p w14:paraId="2DF14CC4" w14:textId="19B05C93" w:rsidR="009B30DE" w:rsidRPr="00AC0AC1" w:rsidRDefault="009B30DE" w:rsidP="0001702A">
      <w:pPr>
        <w:pStyle w:val="SourceCode"/>
        <w:rPr>
          <w:noProof w:val="0"/>
          <w:lang w:val="en-US"/>
        </w:rPr>
      </w:pPr>
      <w:r w:rsidRPr="00AC0AC1">
        <w:rPr>
          <w:noProof w:val="0"/>
          <w:lang w:val="en-US"/>
        </w:rPr>
        <w:t>Prelude Spec.Trace&gt; runMyTrace</w:t>
      </w:r>
    </w:p>
    <w:p w14:paraId="17AB2277" w14:textId="25071CF8" w:rsidR="00F14CFC" w:rsidRPr="00AC0AC1" w:rsidRDefault="00F14CFC" w:rsidP="00F14CFC">
      <w:r w:rsidRPr="00AC0AC1">
        <w:t xml:space="preserve">When we get the results </w:t>
      </w:r>
      <w:r w:rsidR="00BE4250" w:rsidRPr="00AC0AC1">
        <w:t>what’s</w:t>
      </w:r>
      <w:r w:rsidRPr="00AC0AC1">
        <w:t xml:space="preserve"> worth noting is that wallet one will have around 1008 ADA, which is because 2 ADA had to be put to the script containing the SM contract. This is handled automatically when we construct the transaction in the start endpoint call.</w:t>
      </w:r>
    </w:p>
    <w:p w14:paraId="0299352A" w14:textId="6A551F8E" w:rsidR="0001702A" w:rsidRPr="00AC0AC1" w:rsidRDefault="00B21085" w:rsidP="00B21085">
      <w:pPr>
        <w:pStyle w:val="Heading2"/>
        <w:rPr>
          <w:lang w:val="en-US"/>
        </w:rPr>
      </w:pPr>
      <w:bookmarkStart w:id="115" w:name="_Toc102838256"/>
      <w:r w:rsidRPr="00AC0AC1">
        <w:rPr>
          <w:lang w:val="en-US"/>
        </w:rPr>
        <w:t>Automatic testing using emulator traces</w:t>
      </w:r>
      <w:bookmarkEnd w:id="115"/>
    </w:p>
    <w:p w14:paraId="650EF71B" w14:textId="52895405" w:rsidR="007860A3" w:rsidRPr="00AC0AC1" w:rsidRDefault="0051659C" w:rsidP="007860A3">
      <w:pPr>
        <w:spacing w:before="0"/>
      </w:pPr>
      <w:r w:rsidRPr="00AC0AC1">
        <w:t xml:space="preserve">Plutus uses the Tasty test framework. </w:t>
      </w:r>
      <w:r w:rsidR="00187A9C" w:rsidRPr="00AC0AC1">
        <w:t xml:space="preserve">You can find the tasty package with a description and example on hackage.haskell.org. </w:t>
      </w:r>
      <w:r w:rsidR="00C23BD3" w:rsidRPr="00AC0AC1">
        <w:t xml:space="preserve">Tests are of type </w:t>
      </w:r>
      <w:r w:rsidR="00C23BD3" w:rsidRPr="00AC0AC1">
        <w:rPr>
          <w:i/>
        </w:rPr>
        <w:t>TestTree</w:t>
      </w:r>
      <w:r w:rsidR="00C23BD3" w:rsidRPr="00AC0AC1">
        <w:t xml:space="preserve">. </w:t>
      </w:r>
      <w:r w:rsidR="00DB5706" w:rsidRPr="00AC0AC1">
        <w:t xml:space="preserve">There is special support for tests in Plutus in the module </w:t>
      </w:r>
      <w:r w:rsidR="00DB5706" w:rsidRPr="00AC0AC1">
        <w:rPr>
          <w:i/>
        </w:rPr>
        <w:t>Plutus.Contract.Test</w:t>
      </w:r>
      <w:r w:rsidR="00DB5706" w:rsidRPr="00AC0AC1">
        <w:t>.</w:t>
      </w:r>
      <w:r w:rsidR="00725986" w:rsidRPr="00AC0AC1">
        <w:t xml:space="preserve"> </w:t>
      </w:r>
      <w:r w:rsidR="005C6891" w:rsidRPr="00AC0AC1">
        <w:t xml:space="preserve">There are various types of tests that are supported </w:t>
      </w:r>
      <w:r w:rsidR="005C6891" w:rsidRPr="00AC0AC1">
        <w:lastRenderedPageBreak/>
        <w:t>but we will look at two o</w:t>
      </w:r>
      <w:r w:rsidR="00D442DA" w:rsidRPr="00AC0AC1">
        <w:t>f those types: o</w:t>
      </w:r>
      <w:r w:rsidR="005C6891" w:rsidRPr="00AC0AC1">
        <w:t xml:space="preserve">ne that works </w:t>
      </w:r>
      <w:r w:rsidR="00145EB9" w:rsidRPr="00AC0AC1">
        <w:t xml:space="preserve">with emulator traces and one that uses </w:t>
      </w:r>
      <w:r w:rsidR="009A1354" w:rsidRPr="00AC0AC1">
        <w:t>property-based</w:t>
      </w:r>
      <w:r w:rsidR="00145EB9" w:rsidRPr="00AC0AC1">
        <w:t xml:space="preserve"> testing. </w:t>
      </w:r>
      <w:r w:rsidR="004C3783" w:rsidRPr="00AC0AC1">
        <w:t xml:space="preserve">By using the </w:t>
      </w:r>
      <w:r w:rsidR="004C3783" w:rsidRPr="00AC0AC1">
        <w:rPr>
          <w:i/>
        </w:rPr>
        <w:t>checkPredicate</w:t>
      </w:r>
      <w:r w:rsidR="004C3783" w:rsidRPr="00AC0AC1">
        <w:t xml:space="preserve"> function we produce something that the </w:t>
      </w:r>
      <w:r w:rsidR="00855956" w:rsidRPr="00AC0AC1">
        <w:t xml:space="preserve">tasty framework can understand. </w:t>
      </w:r>
      <w:r w:rsidR="00F116EE" w:rsidRPr="00AC0AC1">
        <w:t xml:space="preserve">There is also a variation of that function called </w:t>
      </w:r>
      <w:r w:rsidR="00F116EE" w:rsidRPr="00AC0AC1">
        <w:rPr>
          <w:i/>
        </w:rPr>
        <w:t>checkPredicateOptions</w:t>
      </w:r>
      <w:r w:rsidR="00F116EE" w:rsidRPr="00AC0AC1">
        <w:t xml:space="preserve"> that takes in an additional parameter</w:t>
      </w:r>
      <w:r w:rsidR="00AC6E4A" w:rsidRPr="00AC0AC1">
        <w:t xml:space="preserve"> of type </w:t>
      </w:r>
      <w:r w:rsidR="00AC6E4A" w:rsidRPr="00AC0AC1">
        <w:rPr>
          <w:i/>
        </w:rPr>
        <w:t>CheckOptions</w:t>
      </w:r>
      <w:r w:rsidR="00F116EE" w:rsidRPr="00AC0AC1">
        <w:t xml:space="preserve"> (</w:t>
      </w:r>
      <w:r w:rsidR="00F116EE" w:rsidRPr="00AC0AC1">
        <w:fldChar w:fldCharType="begin"/>
      </w:r>
      <w:r w:rsidR="00F116EE" w:rsidRPr="00AC0AC1">
        <w:instrText xml:space="preserve"> REF _Ref98501500 \h </w:instrText>
      </w:r>
      <w:r w:rsidR="007860A3" w:rsidRPr="00AC0AC1">
        <w:instrText xml:space="preserve"> \* MERGEFORMAT </w:instrText>
      </w:r>
      <w:r w:rsidR="00F116EE" w:rsidRPr="00AC0AC1">
        <w:fldChar w:fldCharType="separate"/>
      </w:r>
      <w:r w:rsidR="000A2D3C" w:rsidRPr="00AC0AC1">
        <w:t xml:space="preserve">Figure </w:t>
      </w:r>
      <w:r w:rsidR="000A2D3C">
        <w:t>43</w:t>
      </w:r>
      <w:r w:rsidR="00F116EE" w:rsidRPr="00AC0AC1">
        <w:fldChar w:fldCharType="end"/>
      </w:r>
      <w:r w:rsidR="00F116EE" w:rsidRPr="00AC0AC1">
        <w:t xml:space="preserve">). </w:t>
      </w:r>
      <w:r w:rsidR="00A41A75" w:rsidRPr="00AC0AC1">
        <w:t>It has no constructors exposed but we can use various functions with it (</w:t>
      </w:r>
      <w:r w:rsidR="00A41A75" w:rsidRPr="00AC0AC1">
        <w:fldChar w:fldCharType="begin"/>
      </w:r>
      <w:r w:rsidR="00A41A75" w:rsidRPr="00AC0AC1">
        <w:instrText xml:space="preserve"> REF _Ref98502385 \h </w:instrText>
      </w:r>
      <w:r w:rsidR="007860A3" w:rsidRPr="00AC0AC1">
        <w:instrText xml:space="preserve"> \* MERGEFORMAT </w:instrText>
      </w:r>
      <w:r w:rsidR="00A41A75" w:rsidRPr="00AC0AC1">
        <w:fldChar w:fldCharType="separate"/>
      </w:r>
      <w:r w:rsidR="000A2D3C" w:rsidRPr="00AC0AC1">
        <w:t xml:space="preserve">Figure </w:t>
      </w:r>
      <w:r w:rsidR="000A2D3C">
        <w:t>44</w:t>
      </w:r>
      <w:r w:rsidR="00A41A75" w:rsidRPr="00AC0AC1">
        <w:fldChar w:fldCharType="end"/>
      </w:r>
      <w:r w:rsidR="00A41A75" w:rsidRPr="00AC0AC1">
        <w:t>).</w:t>
      </w:r>
      <w:r w:rsidR="00D7012A" w:rsidRPr="00AC0AC1">
        <w:t xml:space="preserve"> </w:t>
      </w:r>
    </w:p>
    <w:p w14:paraId="263D1D08" w14:textId="0A2AB4BB" w:rsidR="004C3783" w:rsidRPr="00AC0AC1" w:rsidRDefault="004C3783" w:rsidP="007860A3">
      <w:pPr>
        <w:spacing w:before="0"/>
        <w:jc w:val="center"/>
      </w:pPr>
      <w:r w:rsidRPr="00AC0AC1">
        <w:rPr>
          <w:noProof/>
        </w:rPr>
        <w:drawing>
          <wp:inline distT="0" distB="0" distL="0" distR="0" wp14:anchorId="09F7967A" wp14:editId="3A3B7CA8">
            <wp:extent cx="3781425" cy="2019300"/>
            <wp:effectExtent l="0" t="0" r="9525" b="0"/>
            <wp:docPr id="40" name="Picture 40" descr="\\vmware-host\Shared Folders\shared\Pictures\Lecture 8\checkPred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checkPredica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1425" cy="2019300"/>
                    </a:xfrm>
                    <a:prstGeom prst="rect">
                      <a:avLst/>
                    </a:prstGeom>
                    <a:noFill/>
                    <a:ln>
                      <a:noFill/>
                    </a:ln>
                  </pic:spPr>
                </pic:pic>
              </a:graphicData>
            </a:graphic>
          </wp:inline>
        </w:drawing>
      </w:r>
    </w:p>
    <w:p w14:paraId="3DDE7BC9" w14:textId="4BDAF12C" w:rsidR="007860A3" w:rsidRPr="00AC0AC1" w:rsidRDefault="007860A3" w:rsidP="007860A3">
      <w:pPr>
        <w:pStyle w:val="Caption"/>
        <w:spacing w:before="0"/>
        <w:rPr>
          <w:lang w:val="en-US"/>
        </w:rPr>
      </w:pPr>
      <w:bookmarkStart w:id="116" w:name="_Toc10283837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42</w:t>
      </w:r>
      <w:r w:rsidRPr="00AC0AC1">
        <w:rPr>
          <w:lang w:val="en-US"/>
        </w:rPr>
        <w:fldChar w:fldCharType="end"/>
      </w:r>
      <w:r w:rsidR="00BE4250" w:rsidRPr="00AC0AC1">
        <w:rPr>
          <w:lang w:val="en-US"/>
        </w:rPr>
        <w:t xml:space="preserve"> - checkP</w:t>
      </w:r>
      <w:r w:rsidRPr="00AC0AC1">
        <w:rPr>
          <w:lang w:val="en-US"/>
        </w:rPr>
        <w:t>redicate function</w:t>
      </w:r>
      <w:bookmarkEnd w:id="116"/>
    </w:p>
    <w:p w14:paraId="4F5354D8" w14:textId="2DD1DE73" w:rsidR="0012165F" w:rsidRPr="00AC0AC1" w:rsidRDefault="007860A3" w:rsidP="007860A3">
      <w:pPr>
        <w:spacing w:before="0"/>
        <w:jc w:val="center"/>
      </w:pPr>
      <w:r w:rsidRPr="00AC0AC1">
        <w:rPr>
          <w:noProof/>
        </w:rPr>
        <w:drawing>
          <wp:inline distT="0" distB="0" distL="0" distR="0" wp14:anchorId="674FB206" wp14:editId="776D7E9F">
            <wp:extent cx="4257675" cy="2238375"/>
            <wp:effectExtent l="0" t="0" r="9525" b="9525"/>
            <wp:docPr id="52" name="Picture 52" descr="\\vmware-host\Shared Folders\shared\Pictures\Lecture 8\check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8\checkP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7675" cy="2238375"/>
                    </a:xfrm>
                    <a:prstGeom prst="rect">
                      <a:avLst/>
                    </a:prstGeom>
                    <a:noFill/>
                    <a:ln>
                      <a:noFill/>
                    </a:ln>
                  </pic:spPr>
                </pic:pic>
              </a:graphicData>
            </a:graphic>
          </wp:inline>
        </w:drawing>
      </w:r>
    </w:p>
    <w:p w14:paraId="6E7DA424" w14:textId="71A7D77A" w:rsidR="007860A3" w:rsidRPr="00AC0AC1" w:rsidRDefault="007860A3" w:rsidP="007860A3">
      <w:pPr>
        <w:pStyle w:val="Caption"/>
        <w:spacing w:before="0"/>
        <w:rPr>
          <w:lang w:val="en-US"/>
        </w:rPr>
      </w:pPr>
      <w:bookmarkStart w:id="117" w:name="_Ref98501500"/>
      <w:bookmarkStart w:id="118" w:name="_Toc10283837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43</w:t>
      </w:r>
      <w:r w:rsidRPr="00AC0AC1">
        <w:rPr>
          <w:lang w:val="en-US"/>
        </w:rPr>
        <w:fldChar w:fldCharType="end"/>
      </w:r>
      <w:bookmarkEnd w:id="117"/>
      <w:r w:rsidR="006D6617" w:rsidRPr="00AC0AC1">
        <w:rPr>
          <w:lang w:val="en-US"/>
        </w:rPr>
        <w:t xml:space="preserve"> – checkPredicateO</w:t>
      </w:r>
      <w:r w:rsidRPr="00AC0AC1">
        <w:rPr>
          <w:lang w:val="en-US"/>
        </w:rPr>
        <w:t>ptions</w:t>
      </w:r>
      <w:r w:rsidR="006D6617" w:rsidRPr="00AC0AC1">
        <w:rPr>
          <w:lang w:val="en-US"/>
        </w:rPr>
        <w:t xml:space="preserve"> function</w:t>
      </w:r>
      <w:bookmarkEnd w:id="118"/>
    </w:p>
    <w:p w14:paraId="36AEA1B0" w14:textId="4AB437E8" w:rsidR="007860A3" w:rsidRPr="00AC0AC1" w:rsidRDefault="007860A3" w:rsidP="007860A3">
      <w:pPr>
        <w:pStyle w:val="BodyText"/>
        <w:rPr>
          <w:lang w:eastAsia="zh-CN"/>
        </w:rPr>
      </w:pPr>
      <w:r w:rsidRPr="00AC0AC1">
        <w:rPr>
          <w:lang w:eastAsia="zh-CN"/>
        </w:rPr>
        <w:t xml:space="preserve">The </w:t>
      </w:r>
      <w:r w:rsidRPr="00AC0AC1">
        <w:rPr>
          <w:i/>
          <w:lang w:eastAsia="zh-CN"/>
        </w:rPr>
        <w:t xml:space="preserve">Lens' </w:t>
      </w:r>
      <w:r w:rsidRPr="00AC0AC1">
        <w:rPr>
          <w:lang w:eastAsia="zh-CN"/>
        </w:rPr>
        <w:t xml:space="preserve">type is related to Optics in Haskell. We can use it to set an emulator config. To modify the </w:t>
      </w:r>
      <w:r w:rsidRPr="00AC0AC1">
        <w:rPr>
          <w:i/>
          <w:lang w:eastAsia="zh-CN"/>
        </w:rPr>
        <w:t>CheckOptions</w:t>
      </w:r>
      <w:r w:rsidRPr="00AC0AC1">
        <w:rPr>
          <w:lang w:eastAsia="zh-CN"/>
        </w:rPr>
        <w:t xml:space="preserve"> without using lens we can use the </w:t>
      </w:r>
      <w:r w:rsidRPr="00AC0AC1">
        <w:rPr>
          <w:i/>
          <w:lang w:eastAsia="zh-CN"/>
        </w:rPr>
        <w:t>changeInitialWalletValue</w:t>
      </w:r>
      <w:r w:rsidRPr="00AC0AC1">
        <w:rPr>
          <w:lang w:eastAsia="zh-CN"/>
        </w:rPr>
        <w:t xml:space="preserve"> function. Given a wallet and a function that updates the initial value it modifies the check options where the given wallet has the function applied to it. Going back to the </w:t>
      </w:r>
      <w:r w:rsidRPr="00AC0AC1">
        <w:rPr>
          <w:i/>
          <w:lang w:eastAsia="zh-CN"/>
        </w:rPr>
        <w:t>checkPredicate</w:t>
      </w:r>
      <w:r w:rsidRPr="00AC0AC1">
        <w:rPr>
          <w:lang w:eastAsia="zh-CN"/>
        </w:rPr>
        <w:t xml:space="preserve"> function let's look at the </w:t>
      </w:r>
      <w:r w:rsidRPr="00AC0AC1">
        <w:rPr>
          <w:i/>
          <w:lang w:eastAsia="zh-CN"/>
        </w:rPr>
        <w:t>TracePredicate</w:t>
      </w:r>
      <w:r w:rsidRPr="00AC0AC1">
        <w:rPr>
          <w:lang w:eastAsia="zh-CN"/>
        </w:rPr>
        <w:t xml:space="preserve"> type (</w:t>
      </w:r>
      <w:r w:rsidRPr="00AC0AC1">
        <w:rPr>
          <w:lang w:eastAsia="zh-CN"/>
        </w:rPr>
        <w:fldChar w:fldCharType="begin"/>
      </w:r>
      <w:r w:rsidRPr="00AC0AC1">
        <w:rPr>
          <w:lang w:eastAsia="zh-CN"/>
        </w:rPr>
        <w:instrText xml:space="preserve"> REF _Ref98502978 \h </w:instrText>
      </w:r>
      <w:r w:rsidRPr="00AC0AC1">
        <w:rPr>
          <w:lang w:eastAsia="zh-CN"/>
        </w:rPr>
      </w:r>
      <w:r w:rsidRPr="00AC0AC1">
        <w:rPr>
          <w:lang w:eastAsia="zh-CN"/>
        </w:rPr>
        <w:fldChar w:fldCharType="separate"/>
      </w:r>
      <w:r w:rsidR="000A2D3C" w:rsidRPr="00AC0AC1">
        <w:t xml:space="preserve">Figure </w:t>
      </w:r>
      <w:r w:rsidR="000A2D3C">
        <w:rPr>
          <w:noProof/>
        </w:rPr>
        <w:t>45</w:t>
      </w:r>
      <w:r w:rsidRPr="00AC0AC1">
        <w:rPr>
          <w:lang w:eastAsia="zh-CN"/>
        </w:rPr>
        <w:fldChar w:fldCharType="end"/>
      </w:r>
      <w:r w:rsidRPr="00AC0AC1">
        <w:rPr>
          <w:lang w:eastAsia="zh-CN"/>
        </w:rPr>
        <w:t xml:space="preserve">). It is a condition on a trace that represents the actual test. We see that there are also logical combinators so given a trace we can negate it or make a logical »and« or »or«. There is a wide variety of available predicates in the Assertion chapter of the </w:t>
      </w:r>
      <w:r w:rsidRPr="00AC0AC1">
        <w:rPr>
          <w:i/>
          <w:lang w:eastAsia="zh-CN"/>
        </w:rPr>
        <w:t>Plutus.Contract.Test</w:t>
      </w:r>
      <w:r w:rsidRPr="00AC0AC1">
        <w:rPr>
          <w:lang w:eastAsia="zh-CN"/>
        </w:rPr>
        <w:t xml:space="preserve"> module. We will use the </w:t>
      </w:r>
      <w:r w:rsidRPr="00AC0AC1">
        <w:rPr>
          <w:i/>
          <w:lang w:eastAsia="zh-CN"/>
        </w:rPr>
        <w:t>walletFundsChange</w:t>
      </w:r>
      <w:r w:rsidRPr="00AC0AC1">
        <w:rPr>
          <w:lang w:eastAsia="zh-CN"/>
        </w:rPr>
        <w:t xml:space="preserve"> predicate (</w:t>
      </w:r>
      <w:r w:rsidRPr="00AC0AC1">
        <w:rPr>
          <w:lang w:eastAsia="zh-CN"/>
        </w:rPr>
        <w:fldChar w:fldCharType="begin"/>
      </w:r>
      <w:r w:rsidRPr="00AC0AC1">
        <w:rPr>
          <w:lang w:eastAsia="zh-CN"/>
        </w:rPr>
        <w:instrText xml:space="preserve"> REF _Ref98503400 \h </w:instrText>
      </w:r>
      <w:r w:rsidRPr="00AC0AC1">
        <w:rPr>
          <w:lang w:eastAsia="zh-CN"/>
        </w:rPr>
      </w:r>
      <w:r w:rsidRPr="00AC0AC1">
        <w:rPr>
          <w:lang w:eastAsia="zh-CN"/>
        </w:rPr>
        <w:fldChar w:fldCharType="separate"/>
      </w:r>
      <w:r w:rsidR="000A2D3C" w:rsidRPr="00AC0AC1">
        <w:t xml:space="preserve">Figure </w:t>
      </w:r>
      <w:r w:rsidR="000A2D3C">
        <w:rPr>
          <w:noProof/>
        </w:rPr>
        <w:t>46</w:t>
      </w:r>
      <w:r w:rsidRPr="00AC0AC1">
        <w:rPr>
          <w:lang w:eastAsia="zh-CN"/>
        </w:rPr>
        <w:fldChar w:fldCharType="end"/>
      </w:r>
      <w:r w:rsidRPr="00AC0AC1">
        <w:rPr>
          <w:lang w:eastAsia="zh-CN"/>
        </w:rPr>
        <w:t>).</w:t>
      </w:r>
    </w:p>
    <w:p w14:paraId="02BB5646" w14:textId="77777777" w:rsidR="007860A3" w:rsidRPr="00AC0AC1" w:rsidRDefault="007860A3" w:rsidP="007860A3">
      <w:pPr>
        <w:spacing w:before="0"/>
      </w:pPr>
    </w:p>
    <w:p w14:paraId="2725A0D2" w14:textId="77777777" w:rsidR="00AC6E4A" w:rsidRPr="00AC0AC1" w:rsidRDefault="00AC6E4A" w:rsidP="007860A3">
      <w:pPr>
        <w:pStyle w:val="BodyText"/>
        <w:keepNext/>
      </w:pPr>
      <w:r w:rsidRPr="00AC0AC1">
        <w:rPr>
          <w:noProof/>
        </w:rPr>
        <w:lastRenderedPageBreak/>
        <w:drawing>
          <wp:inline distT="0" distB="0" distL="0" distR="0" wp14:anchorId="1AC8CF0E" wp14:editId="56E729F4">
            <wp:extent cx="5943600" cy="2956034"/>
            <wp:effectExtent l="0" t="0" r="0" b="0"/>
            <wp:docPr id="42" name="Picture 42" descr="\\vmware-host\Shared Folders\shared\Pictures\Lecture 8\check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8\checkOption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56034"/>
                    </a:xfrm>
                    <a:prstGeom prst="rect">
                      <a:avLst/>
                    </a:prstGeom>
                    <a:noFill/>
                    <a:ln>
                      <a:noFill/>
                    </a:ln>
                  </pic:spPr>
                </pic:pic>
              </a:graphicData>
            </a:graphic>
          </wp:inline>
        </w:drawing>
      </w:r>
    </w:p>
    <w:p w14:paraId="5DEA03B9" w14:textId="72A62AA0" w:rsidR="00AC6E4A" w:rsidRPr="00AC0AC1" w:rsidRDefault="00AC6E4A" w:rsidP="00AC6E4A">
      <w:pPr>
        <w:pStyle w:val="Caption"/>
        <w:spacing w:before="0"/>
        <w:rPr>
          <w:lang w:val="en-US"/>
        </w:rPr>
      </w:pPr>
      <w:bookmarkStart w:id="119" w:name="_Ref98502385"/>
      <w:bookmarkStart w:id="120" w:name="_Toc102838374"/>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44</w:t>
      </w:r>
      <w:r w:rsidRPr="00AC0AC1">
        <w:rPr>
          <w:lang w:val="en-US"/>
        </w:rPr>
        <w:fldChar w:fldCharType="end"/>
      </w:r>
      <w:bookmarkEnd w:id="119"/>
      <w:r w:rsidRPr="00AC0AC1">
        <w:rPr>
          <w:lang w:val="en-US"/>
        </w:rPr>
        <w:t xml:space="preserve"> - </w:t>
      </w:r>
      <w:r w:rsidR="009811AC" w:rsidRPr="00AC0AC1">
        <w:rPr>
          <w:lang w:val="en-US"/>
        </w:rPr>
        <w:t>checkO</w:t>
      </w:r>
      <w:r w:rsidRPr="00AC0AC1">
        <w:rPr>
          <w:lang w:val="en-US"/>
        </w:rPr>
        <w:t>ptions type</w:t>
      </w:r>
      <w:bookmarkEnd w:id="120"/>
    </w:p>
    <w:p w14:paraId="3CF9ADB9" w14:textId="77777777" w:rsidR="0070115E" w:rsidRPr="00AC0AC1" w:rsidRDefault="0070115E" w:rsidP="0070115E">
      <w:pPr>
        <w:pStyle w:val="BodyText"/>
        <w:keepNext/>
      </w:pPr>
      <w:r w:rsidRPr="00AC0AC1">
        <w:rPr>
          <w:noProof/>
        </w:rPr>
        <w:drawing>
          <wp:inline distT="0" distB="0" distL="0" distR="0" wp14:anchorId="74047EF8" wp14:editId="0549947E">
            <wp:extent cx="5943600" cy="650432"/>
            <wp:effectExtent l="0" t="0" r="0" b="0"/>
            <wp:docPr id="43" name="Picture 43" descr="\\vmware-host\Shared Folders\shared\Pictures\Lecture 8\tracePred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host\Shared Folders\shared\Pictures\Lecture 8\tracePredicat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50432"/>
                    </a:xfrm>
                    <a:prstGeom prst="rect">
                      <a:avLst/>
                    </a:prstGeom>
                    <a:noFill/>
                    <a:ln>
                      <a:noFill/>
                    </a:ln>
                  </pic:spPr>
                </pic:pic>
              </a:graphicData>
            </a:graphic>
          </wp:inline>
        </w:drawing>
      </w:r>
    </w:p>
    <w:p w14:paraId="6CD606FB" w14:textId="723CE0B8" w:rsidR="0070115E" w:rsidRPr="00AC0AC1" w:rsidRDefault="0070115E" w:rsidP="0070115E">
      <w:pPr>
        <w:pStyle w:val="Caption"/>
        <w:spacing w:before="0"/>
        <w:rPr>
          <w:lang w:val="en-US"/>
        </w:rPr>
      </w:pPr>
      <w:bookmarkStart w:id="121" w:name="_Ref98502978"/>
      <w:bookmarkStart w:id="122" w:name="_Toc102838375"/>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45</w:t>
      </w:r>
      <w:r w:rsidRPr="00AC0AC1">
        <w:rPr>
          <w:lang w:val="en-US"/>
        </w:rPr>
        <w:fldChar w:fldCharType="end"/>
      </w:r>
      <w:bookmarkEnd w:id="121"/>
      <w:r w:rsidR="009811AC" w:rsidRPr="00AC0AC1">
        <w:rPr>
          <w:lang w:val="en-US"/>
        </w:rPr>
        <w:t xml:space="preserve"> – TraceP</w:t>
      </w:r>
      <w:r w:rsidRPr="00AC0AC1">
        <w:rPr>
          <w:lang w:val="en-US"/>
        </w:rPr>
        <w:t>redicate</w:t>
      </w:r>
      <w:r w:rsidR="009811AC" w:rsidRPr="00AC0AC1">
        <w:rPr>
          <w:lang w:val="en-US"/>
        </w:rPr>
        <w:t xml:space="preserve"> type</w:t>
      </w:r>
      <w:bookmarkEnd w:id="122"/>
    </w:p>
    <w:p w14:paraId="6AA8B081" w14:textId="77777777" w:rsidR="00A909F4" w:rsidRPr="00AC0AC1" w:rsidRDefault="00A909F4" w:rsidP="00A909F4">
      <w:pPr>
        <w:pStyle w:val="BodyText"/>
        <w:keepNext/>
        <w:spacing w:after="0"/>
        <w:jc w:val="center"/>
      </w:pPr>
      <w:r w:rsidRPr="00AC0AC1">
        <w:rPr>
          <w:noProof/>
        </w:rPr>
        <w:drawing>
          <wp:inline distT="0" distB="0" distL="0" distR="0" wp14:anchorId="34EC8C91" wp14:editId="1DEE3938">
            <wp:extent cx="5276850" cy="933450"/>
            <wp:effectExtent l="0" t="0" r="0" b="0"/>
            <wp:docPr id="44" name="Picture 44" descr="\\vmware-host\Shared Folders\shared\Pictures\Lecture 8\wallet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host\Shared Folders\shared\Pictures\Lecture 8\walletF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933450"/>
                    </a:xfrm>
                    <a:prstGeom prst="rect">
                      <a:avLst/>
                    </a:prstGeom>
                    <a:noFill/>
                    <a:ln>
                      <a:noFill/>
                    </a:ln>
                  </pic:spPr>
                </pic:pic>
              </a:graphicData>
            </a:graphic>
          </wp:inline>
        </w:drawing>
      </w:r>
    </w:p>
    <w:p w14:paraId="29C70492" w14:textId="33D3AB2B" w:rsidR="00A909F4" w:rsidRPr="00AC0AC1" w:rsidRDefault="00A909F4" w:rsidP="00A909F4">
      <w:pPr>
        <w:pStyle w:val="Caption"/>
        <w:spacing w:before="0"/>
        <w:rPr>
          <w:lang w:val="en-US"/>
        </w:rPr>
      </w:pPr>
      <w:bookmarkStart w:id="123" w:name="_Ref98503400"/>
      <w:bookmarkStart w:id="124" w:name="_Toc102838376"/>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46</w:t>
      </w:r>
      <w:r w:rsidRPr="00AC0AC1">
        <w:rPr>
          <w:lang w:val="en-US"/>
        </w:rPr>
        <w:fldChar w:fldCharType="end"/>
      </w:r>
      <w:bookmarkEnd w:id="123"/>
      <w:r w:rsidRPr="00AC0AC1">
        <w:rPr>
          <w:lang w:val="en-US"/>
        </w:rPr>
        <w:t xml:space="preserve"> </w:t>
      </w:r>
      <w:r w:rsidR="00D20390" w:rsidRPr="00AC0AC1">
        <w:rPr>
          <w:lang w:val="en-US"/>
        </w:rPr>
        <w:t>–</w:t>
      </w:r>
      <w:r w:rsidRPr="00AC0AC1">
        <w:rPr>
          <w:lang w:val="en-US"/>
        </w:rPr>
        <w:t xml:space="preserve"> </w:t>
      </w:r>
      <w:r w:rsidR="00D20390" w:rsidRPr="00AC0AC1">
        <w:rPr>
          <w:lang w:val="en-US"/>
        </w:rPr>
        <w:t>walletFundsC</w:t>
      </w:r>
      <w:r w:rsidRPr="00AC0AC1">
        <w:rPr>
          <w:lang w:val="en-US"/>
        </w:rPr>
        <w:t>hange</w:t>
      </w:r>
      <w:r w:rsidR="00D20390" w:rsidRPr="00AC0AC1">
        <w:rPr>
          <w:lang w:val="en-US"/>
        </w:rPr>
        <w:t xml:space="preserve"> function</w:t>
      </w:r>
      <w:bookmarkEnd w:id="124"/>
    </w:p>
    <w:p w14:paraId="53072357" w14:textId="1F633BDF" w:rsidR="00A909F4" w:rsidRPr="00AC0AC1" w:rsidRDefault="00CE51C7" w:rsidP="00AC6E4A">
      <w:pPr>
        <w:pStyle w:val="BodyText"/>
      </w:pPr>
      <w:r w:rsidRPr="00AC0AC1">
        <w:rPr>
          <w:lang w:eastAsia="zh-CN"/>
        </w:rPr>
        <w:t xml:space="preserve">The </w:t>
      </w:r>
      <w:r w:rsidRPr="00AC0AC1">
        <w:rPr>
          <w:i/>
          <w:lang w:eastAsia="zh-CN"/>
        </w:rPr>
        <w:t>walletFundsChange</w:t>
      </w:r>
      <w:r w:rsidR="00C36849" w:rsidRPr="00AC0AC1">
        <w:rPr>
          <w:lang w:eastAsia="zh-CN"/>
        </w:rPr>
        <w:t xml:space="preserve"> checks for a given wallet after the trace is completed</w:t>
      </w:r>
      <w:r w:rsidR="004C0D02" w:rsidRPr="00AC0AC1">
        <w:rPr>
          <w:lang w:eastAsia="zh-CN"/>
        </w:rPr>
        <w:t xml:space="preserve">, </w:t>
      </w:r>
      <w:r w:rsidR="008A7A91" w:rsidRPr="00AC0AC1">
        <w:rPr>
          <w:lang w:eastAsia="zh-CN"/>
        </w:rPr>
        <w:t xml:space="preserve">that </w:t>
      </w:r>
      <w:r w:rsidR="004C0D02" w:rsidRPr="00AC0AC1">
        <w:rPr>
          <w:lang w:eastAsia="zh-CN"/>
        </w:rPr>
        <w:t>the wallet funds will have changed by this given value</w:t>
      </w:r>
      <w:r w:rsidR="00B5650D" w:rsidRPr="00AC0AC1">
        <w:rPr>
          <w:lang w:eastAsia="zh-CN"/>
        </w:rPr>
        <w:t xml:space="preserve"> </w:t>
      </w:r>
      <w:r w:rsidR="009F55A7" w:rsidRPr="00AC0AC1">
        <w:rPr>
          <w:lang w:eastAsia="zh-CN"/>
        </w:rPr>
        <w:t>excluding</w:t>
      </w:r>
      <w:r w:rsidR="00B5650D" w:rsidRPr="00AC0AC1">
        <w:rPr>
          <w:lang w:eastAsia="zh-CN"/>
        </w:rPr>
        <w:t xml:space="preserve"> fees</w:t>
      </w:r>
      <w:r w:rsidR="00C36849" w:rsidRPr="00AC0AC1">
        <w:rPr>
          <w:lang w:eastAsia="zh-CN"/>
        </w:rPr>
        <w:t>.</w:t>
      </w:r>
      <w:r w:rsidR="00B5650D" w:rsidRPr="00AC0AC1">
        <w:rPr>
          <w:lang w:eastAsia="zh-CN"/>
        </w:rPr>
        <w:t xml:space="preserve"> </w:t>
      </w:r>
      <w:r w:rsidR="006A3923" w:rsidRPr="00AC0AC1">
        <w:rPr>
          <w:lang w:eastAsia="zh-CN"/>
        </w:rPr>
        <w:t xml:space="preserve">There is also a variation of this function called </w:t>
      </w:r>
      <w:r w:rsidR="006A3923" w:rsidRPr="00AC0AC1">
        <w:rPr>
          <w:i/>
          <w:lang w:eastAsia="zh-CN"/>
        </w:rPr>
        <w:t>walletFundsExactChange</w:t>
      </w:r>
      <w:r w:rsidR="006A3923" w:rsidRPr="00AC0AC1">
        <w:rPr>
          <w:lang w:eastAsia="zh-CN"/>
        </w:rPr>
        <w:t xml:space="preserve"> where this fee is not automatically taken care of. </w:t>
      </w:r>
      <w:r w:rsidR="000C6FCA" w:rsidRPr="00AC0AC1">
        <w:rPr>
          <w:lang w:eastAsia="zh-CN"/>
        </w:rPr>
        <w:t xml:space="preserve">If we now look again at the </w:t>
      </w:r>
      <w:r w:rsidR="000C6FCA" w:rsidRPr="00AC0AC1">
        <w:rPr>
          <w:i/>
        </w:rPr>
        <w:t>test/Spec/Trace.hs</w:t>
      </w:r>
      <w:r w:rsidR="000C6FCA" w:rsidRPr="00AC0AC1">
        <w:t xml:space="preserve"> file from the previous chapter in the </w:t>
      </w:r>
      <w:r w:rsidR="000C6FCA" w:rsidRPr="00AC0AC1">
        <w:rPr>
          <w:i/>
        </w:rPr>
        <w:t>tests</w:t>
      </w:r>
      <w:r w:rsidR="000C6FCA" w:rsidRPr="00AC0AC1">
        <w:t xml:space="preserve"> parameter we are using the </w:t>
      </w:r>
      <w:r w:rsidR="000C6FCA" w:rsidRPr="00AC0AC1">
        <w:rPr>
          <w:i/>
        </w:rPr>
        <w:t>checkPredicateOptions</w:t>
      </w:r>
      <w:r w:rsidR="000C6FCA" w:rsidRPr="00AC0AC1">
        <w:t xml:space="preserve"> function</w:t>
      </w:r>
      <w:r w:rsidR="00F9407A" w:rsidRPr="00AC0AC1">
        <w:t xml:space="preserve"> (38-43)</w:t>
      </w:r>
      <w:r w:rsidR="000C6FCA" w:rsidRPr="00AC0AC1">
        <w:t xml:space="preserve"> </w:t>
      </w:r>
      <w:r w:rsidR="002C49A7" w:rsidRPr="00AC0AC1">
        <w:t xml:space="preserve">where we input </w:t>
      </w:r>
      <w:r w:rsidR="002C49A7" w:rsidRPr="00AC0AC1">
        <w:rPr>
          <w:i/>
        </w:rPr>
        <w:t>myO</w:t>
      </w:r>
      <w:r w:rsidR="00FD44CA" w:rsidRPr="00AC0AC1">
        <w:rPr>
          <w:i/>
        </w:rPr>
        <w:t>ptions</w:t>
      </w:r>
      <w:r w:rsidR="00FD44CA" w:rsidRPr="00AC0AC1">
        <w:t xml:space="preserve"> that </w:t>
      </w:r>
      <w:r w:rsidR="008E7C04" w:rsidRPr="00AC0AC1">
        <w:t>contains</w:t>
      </w:r>
      <w:r w:rsidR="00FD44CA" w:rsidRPr="00AC0AC1">
        <w:t xml:space="preserve"> the emulat</w:t>
      </w:r>
      <w:r w:rsidR="008E7C04" w:rsidRPr="00AC0AC1">
        <w:t>o</w:t>
      </w:r>
      <w:r w:rsidR="00FD44CA" w:rsidRPr="00AC0AC1">
        <w:t xml:space="preserve">r config </w:t>
      </w:r>
      <w:r w:rsidR="00F9407A" w:rsidRPr="00AC0AC1">
        <w:t>(61-62)</w:t>
      </w:r>
      <w:r w:rsidR="00FD44CA" w:rsidRPr="00AC0AC1">
        <w:t xml:space="preserve">. We start with the default option and add the emulator config. </w:t>
      </w:r>
      <w:r w:rsidR="00C7043C" w:rsidRPr="00AC0AC1">
        <w:t xml:space="preserve">The operator “.~” is part of Haskell optics and says that we set the </w:t>
      </w:r>
      <w:r w:rsidR="00C7043C" w:rsidRPr="00AC0AC1">
        <w:rPr>
          <w:i/>
        </w:rPr>
        <w:t>emulatorConfig</w:t>
      </w:r>
      <w:r w:rsidR="00C7043C" w:rsidRPr="00AC0AC1">
        <w:t xml:space="preserve"> part to the given value.</w:t>
      </w:r>
      <w:r w:rsidR="00A454DC" w:rsidRPr="00AC0AC1">
        <w:t xml:space="preserve"> When defining </w:t>
      </w:r>
      <w:r w:rsidR="00A454DC" w:rsidRPr="00AC0AC1">
        <w:rPr>
          <w:i/>
        </w:rPr>
        <w:t>myPredicate</w:t>
      </w:r>
      <w:r w:rsidR="00A454DC" w:rsidRPr="00AC0AC1">
        <w:t xml:space="preserve"> we use the logical “and” </w:t>
      </w:r>
      <w:r w:rsidR="00D228B0" w:rsidRPr="00AC0AC1">
        <w:t>to combine three predicates</w:t>
      </w:r>
      <w:r w:rsidR="00655AFF" w:rsidRPr="00AC0AC1">
        <w:t xml:space="preserve"> and we use the </w:t>
      </w:r>
      <w:r w:rsidR="00655AFF" w:rsidRPr="00AC0AC1">
        <w:rPr>
          <w:i/>
        </w:rPr>
        <w:t>walletFundsChange</w:t>
      </w:r>
      <w:r w:rsidR="00655AFF" w:rsidRPr="00AC0AC1">
        <w:t xml:space="preserve"> function</w:t>
      </w:r>
      <w:r w:rsidR="00F71417" w:rsidRPr="00AC0AC1">
        <w:t xml:space="preserve"> (64-68)</w:t>
      </w:r>
      <w:r w:rsidR="00D228B0" w:rsidRPr="00AC0AC1">
        <w:t xml:space="preserve">. </w:t>
      </w:r>
      <w:r w:rsidR="00CD354D" w:rsidRPr="00AC0AC1">
        <w:t xml:space="preserve">The fees are taken care of automatically when we use this function but not the minimal ADA </w:t>
      </w:r>
      <w:r w:rsidR="008E7C04" w:rsidRPr="00AC0AC1">
        <w:t>deposit that</w:t>
      </w:r>
      <w:r w:rsidR="00CD354D" w:rsidRPr="00AC0AC1">
        <w:t xml:space="preserve"> we have to take care of. </w:t>
      </w:r>
      <w:r w:rsidR="000A0E16" w:rsidRPr="00AC0AC1">
        <w:t xml:space="preserve">If we want to run the </w:t>
      </w:r>
      <w:r w:rsidR="009A1354" w:rsidRPr="00AC0AC1">
        <w:t>test,</w:t>
      </w:r>
      <w:r w:rsidR="000A0E16" w:rsidRPr="00AC0AC1">
        <w:t xml:space="preserve"> we have to first get into our test </w:t>
      </w:r>
      <w:r w:rsidR="002C49A7" w:rsidRPr="00AC0AC1">
        <w:t>R</w:t>
      </w:r>
      <w:r w:rsidR="000A0E16" w:rsidRPr="00AC0AC1">
        <w:t>epl as shown at the end of the previous sub-chapter. Then we execute the command:</w:t>
      </w:r>
      <w:r w:rsidR="00BC6304" w:rsidRPr="00AC0AC1">
        <w:t xml:space="preserve"> </w:t>
      </w:r>
    </w:p>
    <w:p w14:paraId="723710A1" w14:textId="560E0A31" w:rsidR="000A0E16" w:rsidRPr="00AC0AC1" w:rsidRDefault="000A0E16" w:rsidP="000A0E16">
      <w:pPr>
        <w:pStyle w:val="SourceCode"/>
        <w:rPr>
          <w:noProof w:val="0"/>
          <w:lang w:val="en-US"/>
        </w:rPr>
      </w:pPr>
      <w:r w:rsidRPr="00AC0AC1">
        <w:rPr>
          <w:noProof w:val="0"/>
          <w:lang w:val="en-US"/>
        </w:rPr>
        <w:lastRenderedPageBreak/>
        <w:t>ghci&gt; :l test/Spec/Trace.hs</w:t>
      </w:r>
    </w:p>
    <w:p w14:paraId="73A9EBD7" w14:textId="4DBCABBB" w:rsidR="000A0E16" w:rsidRPr="00AC0AC1" w:rsidRDefault="000A0E16" w:rsidP="000A0E16">
      <w:pPr>
        <w:pStyle w:val="SourceCode"/>
        <w:rPr>
          <w:noProof w:val="0"/>
          <w:lang w:val="en-US"/>
        </w:rPr>
      </w:pPr>
      <w:r w:rsidRPr="00AC0AC1">
        <w:rPr>
          <w:noProof w:val="0"/>
          <w:lang w:val="en-US"/>
        </w:rPr>
        <w:t>Ok, one module loaded.</w:t>
      </w:r>
    </w:p>
    <w:p w14:paraId="4911DF9F" w14:textId="2DD157E1" w:rsidR="000A0E16" w:rsidRPr="00AC0AC1" w:rsidRDefault="000A0E16" w:rsidP="000A0E16">
      <w:pPr>
        <w:pStyle w:val="SourceCode"/>
        <w:rPr>
          <w:noProof w:val="0"/>
          <w:lang w:val="en-US"/>
        </w:rPr>
      </w:pPr>
      <w:r w:rsidRPr="00AC0AC1">
        <w:rPr>
          <w:noProof w:val="0"/>
          <w:lang w:val="en-US"/>
        </w:rPr>
        <w:t>ghci&gt; import Test.Tasty</w:t>
      </w:r>
    </w:p>
    <w:p w14:paraId="694C43C9" w14:textId="211249D7" w:rsidR="000A0E16" w:rsidRPr="00AC0AC1" w:rsidRDefault="000A0E16" w:rsidP="000A0E16">
      <w:pPr>
        <w:pStyle w:val="SourceCode"/>
        <w:rPr>
          <w:noProof w:val="0"/>
          <w:lang w:val="en-US"/>
        </w:rPr>
      </w:pPr>
      <w:r w:rsidRPr="00AC0AC1">
        <w:rPr>
          <w:noProof w:val="0"/>
          <w:lang w:val="en-US"/>
        </w:rPr>
        <w:t>ghci&gt; defaultMain tests</w:t>
      </w:r>
    </w:p>
    <w:p w14:paraId="75FDC66A" w14:textId="77777777" w:rsidR="00FC3CF2" w:rsidRPr="00AC0AC1" w:rsidRDefault="00FC3CF2" w:rsidP="00FC3CF2">
      <w:pPr>
        <w:pStyle w:val="SourceCode"/>
        <w:rPr>
          <w:noProof w:val="0"/>
          <w:lang w:val="en-US"/>
        </w:rPr>
      </w:pPr>
      <w:r w:rsidRPr="00AC0AC1">
        <w:rPr>
          <w:noProof w:val="0"/>
          <w:lang w:val="en-US"/>
        </w:rPr>
        <w:t>All 1 tests passed (0.34s)</w:t>
      </w:r>
    </w:p>
    <w:p w14:paraId="4585E633" w14:textId="784DD35E" w:rsidR="000A0E16" w:rsidRPr="00AC0AC1" w:rsidRDefault="00A4195F" w:rsidP="00AC6E4A">
      <w:pPr>
        <w:pStyle w:val="BodyText"/>
        <w:rPr>
          <w:lang w:eastAsia="zh-CN"/>
        </w:rPr>
      </w:pPr>
      <w:r w:rsidRPr="00AC0AC1">
        <w:rPr>
          <w:lang w:eastAsia="zh-CN"/>
        </w:rPr>
        <w:t xml:space="preserve">If the test does not </w:t>
      </w:r>
      <w:r w:rsidR="009A1354" w:rsidRPr="00AC0AC1">
        <w:rPr>
          <w:lang w:eastAsia="zh-CN"/>
        </w:rPr>
        <w:t>pass,</w:t>
      </w:r>
      <w:r w:rsidR="00BA7D2D" w:rsidRPr="00AC0AC1">
        <w:rPr>
          <w:lang w:eastAsia="zh-CN"/>
        </w:rPr>
        <w:t xml:space="preserve"> we would get a longer log message with an error output. </w:t>
      </w:r>
    </w:p>
    <w:p w14:paraId="2D6CD154" w14:textId="4136F944" w:rsidR="001413D9" w:rsidRPr="00AC0AC1" w:rsidRDefault="001413D9" w:rsidP="001413D9">
      <w:pPr>
        <w:pStyle w:val="Heading2"/>
        <w:rPr>
          <w:lang w:val="en-US"/>
        </w:rPr>
      </w:pPr>
      <w:bookmarkStart w:id="125" w:name="_Toc102838257"/>
      <w:r w:rsidRPr="00AC0AC1">
        <w:rPr>
          <w:lang w:val="en-US"/>
        </w:rPr>
        <w:t>Test Coverage</w:t>
      </w:r>
      <w:bookmarkEnd w:id="125"/>
    </w:p>
    <w:p w14:paraId="42A74826" w14:textId="41377AC0" w:rsidR="001413D9" w:rsidRPr="00AC0AC1" w:rsidRDefault="005C3E7E" w:rsidP="00AC6E4A">
      <w:pPr>
        <w:pStyle w:val="BodyText"/>
        <w:rPr>
          <w:lang w:eastAsia="zh-CN"/>
        </w:rPr>
      </w:pPr>
      <w:r w:rsidRPr="00AC0AC1">
        <w:rPr>
          <w:lang w:eastAsia="zh-CN"/>
        </w:rPr>
        <w:t xml:space="preserve">Plutus makes use of code coverage that enables the user to see how </w:t>
      </w:r>
      <w:r w:rsidR="008E7C04" w:rsidRPr="00AC0AC1">
        <w:rPr>
          <w:lang w:eastAsia="zh-CN"/>
        </w:rPr>
        <w:t>much code</w:t>
      </w:r>
      <w:r w:rsidRPr="00AC0AC1">
        <w:rPr>
          <w:lang w:eastAsia="zh-CN"/>
        </w:rPr>
        <w:t xml:space="preserve"> is covered by your tests. </w:t>
      </w:r>
      <w:r w:rsidR="001417EF" w:rsidRPr="00AC0AC1">
        <w:rPr>
          <w:lang w:eastAsia="zh-CN"/>
        </w:rPr>
        <w:t xml:space="preserve">The </w:t>
      </w:r>
      <w:r w:rsidR="001417EF" w:rsidRPr="00AC0AC1">
        <w:rPr>
          <w:i/>
          <w:lang w:eastAsia="zh-CN"/>
        </w:rPr>
        <w:t>checkPredicateCoverage</w:t>
      </w:r>
      <w:r w:rsidR="001417EF" w:rsidRPr="00AC0AC1">
        <w:rPr>
          <w:lang w:eastAsia="zh-CN"/>
        </w:rPr>
        <w:t xml:space="preserve"> function uses the </w:t>
      </w:r>
      <w:r w:rsidR="001417EF" w:rsidRPr="00AC0AC1">
        <w:rPr>
          <w:i/>
          <w:lang w:eastAsia="zh-CN"/>
        </w:rPr>
        <w:t>CoverageRef</w:t>
      </w:r>
      <w:r w:rsidR="001417EF" w:rsidRPr="00AC0AC1">
        <w:rPr>
          <w:lang w:eastAsia="zh-CN"/>
        </w:rPr>
        <w:t xml:space="preserve"> variable (</w:t>
      </w:r>
      <w:r w:rsidR="001417EF" w:rsidRPr="00AC0AC1">
        <w:rPr>
          <w:lang w:eastAsia="zh-CN"/>
        </w:rPr>
        <w:fldChar w:fldCharType="begin"/>
      </w:r>
      <w:r w:rsidR="001417EF" w:rsidRPr="00AC0AC1">
        <w:rPr>
          <w:lang w:eastAsia="zh-CN"/>
        </w:rPr>
        <w:instrText xml:space="preserve"> REF _Ref98511325 \h </w:instrText>
      </w:r>
      <w:r w:rsidR="001417EF" w:rsidRPr="00AC0AC1">
        <w:rPr>
          <w:lang w:eastAsia="zh-CN"/>
        </w:rPr>
      </w:r>
      <w:r w:rsidR="001417EF" w:rsidRPr="00AC0AC1">
        <w:rPr>
          <w:lang w:eastAsia="zh-CN"/>
        </w:rPr>
        <w:fldChar w:fldCharType="separate"/>
      </w:r>
      <w:r w:rsidR="000A2D3C" w:rsidRPr="00AC0AC1">
        <w:t xml:space="preserve">Figure </w:t>
      </w:r>
      <w:r w:rsidR="000A2D3C">
        <w:rPr>
          <w:noProof/>
        </w:rPr>
        <w:t>47</w:t>
      </w:r>
      <w:r w:rsidR="001417EF" w:rsidRPr="00AC0AC1">
        <w:rPr>
          <w:lang w:eastAsia="zh-CN"/>
        </w:rPr>
        <w:fldChar w:fldCharType="end"/>
      </w:r>
      <w:r w:rsidR="001417EF" w:rsidRPr="00AC0AC1">
        <w:rPr>
          <w:lang w:eastAsia="zh-CN"/>
        </w:rPr>
        <w:t>).</w:t>
      </w:r>
    </w:p>
    <w:p w14:paraId="35236B08" w14:textId="72E198CE" w:rsidR="001417EF" w:rsidRPr="00AC0AC1" w:rsidRDefault="00EC6933" w:rsidP="001417EF">
      <w:pPr>
        <w:pStyle w:val="BodyText"/>
        <w:keepNext/>
        <w:jc w:val="center"/>
      </w:pPr>
      <w:r w:rsidRPr="00AC0AC1">
        <w:rPr>
          <w:noProof/>
        </w:rPr>
        <w:drawing>
          <wp:inline distT="0" distB="0" distL="0" distR="0" wp14:anchorId="1FF54800" wp14:editId="3906740E">
            <wp:extent cx="3381375" cy="1802825"/>
            <wp:effectExtent l="0" t="0" r="0" b="6985"/>
            <wp:docPr id="41" name="Picture 41" descr="\\vmware-host\Shared Folders\shared\Pictures\Lecture 8\checkPredicate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checkPredicateCover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375" cy="1802825"/>
                    </a:xfrm>
                    <a:prstGeom prst="rect">
                      <a:avLst/>
                    </a:prstGeom>
                    <a:noFill/>
                    <a:ln>
                      <a:noFill/>
                    </a:ln>
                  </pic:spPr>
                </pic:pic>
              </a:graphicData>
            </a:graphic>
          </wp:inline>
        </w:drawing>
      </w:r>
    </w:p>
    <w:p w14:paraId="3E26577E" w14:textId="0224EC50" w:rsidR="001417EF" w:rsidRPr="00AC0AC1" w:rsidRDefault="001417EF" w:rsidP="001417EF">
      <w:pPr>
        <w:pStyle w:val="Caption"/>
        <w:spacing w:before="0"/>
        <w:rPr>
          <w:lang w:val="en-US"/>
        </w:rPr>
      </w:pPr>
      <w:bookmarkStart w:id="126" w:name="_Ref98511325"/>
      <w:bookmarkStart w:id="127" w:name="_Toc102838377"/>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47</w:t>
      </w:r>
      <w:r w:rsidRPr="00AC0AC1">
        <w:rPr>
          <w:lang w:val="en-US"/>
        </w:rPr>
        <w:fldChar w:fldCharType="end"/>
      </w:r>
      <w:bookmarkEnd w:id="126"/>
      <w:r w:rsidRPr="00AC0AC1">
        <w:rPr>
          <w:lang w:val="en-US"/>
        </w:rPr>
        <w:t xml:space="preserve"> </w:t>
      </w:r>
      <w:r w:rsidR="00E03B7A" w:rsidRPr="00AC0AC1">
        <w:rPr>
          <w:lang w:val="en-US"/>
        </w:rPr>
        <w:t>–</w:t>
      </w:r>
      <w:r w:rsidRPr="00AC0AC1">
        <w:rPr>
          <w:lang w:val="en-US"/>
        </w:rPr>
        <w:t xml:space="preserve"> </w:t>
      </w:r>
      <w:r w:rsidR="00E03B7A" w:rsidRPr="00AC0AC1">
        <w:rPr>
          <w:lang w:val="en-US"/>
        </w:rPr>
        <w:t>checkPredicateC</w:t>
      </w:r>
      <w:r w:rsidRPr="00AC0AC1">
        <w:rPr>
          <w:lang w:val="en-US"/>
        </w:rPr>
        <w:t>overage</w:t>
      </w:r>
      <w:r w:rsidR="00E03B7A" w:rsidRPr="00AC0AC1">
        <w:rPr>
          <w:lang w:val="en-US"/>
        </w:rPr>
        <w:t xml:space="preserve"> function</w:t>
      </w:r>
      <w:bookmarkEnd w:id="127"/>
    </w:p>
    <w:p w14:paraId="309CE15F" w14:textId="22E88FFF" w:rsidR="001417EF" w:rsidRPr="00AC0AC1" w:rsidRDefault="001417EF" w:rsidP="00097B53">
      <w:pPr>
        <w:pStyle w:val="BodyText"/>
        <w:spacing w:after="0"/>
        <w:rPr>
          <w:lang w:eastAsia="zh-CN"/>
        </w:rPr>
      </w:pPr>
      <w:r w:rsidRPr="00AC0AC1">
        <w:rPr>
          <w:lang w:eastAsia="zh-CN"/>
        </w:rPr>
        <w:t xml:space="preserve">If we look again at the code in </w:t>
      </w:r>
      <w:r w:rsidRPr="00AC0AC1">
        <w:rPr>
          <w:i/>
          <w:lang w:eastAsia="zh-CN"/>
        </w:rPr>
        <w:t>test/Spec/Trace.hs</w:t>
      </w:r>
      <w:r w:rsidRPr="00AC0AC1">
        <w:rPr>
          <w:lang w:eastAsia="zh-CN"/>
        </w:rPr>
        <w:t xml:space="preserve"> we have the </w:t>
      </w:r>
      <w:r w:rsidRPr="00AC0AC1">
        <w:rPr>
          <w:i/>
          <w:lang w:eastAsia="zh-CN"/>
        </w:rPr>
        <w:t>checkPredicateOptionsCoverage</w:t>
      </w:r>
      <w:r w:rsidRPr="00AC0AC1">
        <w:rPr>
          <w:lang w:eastAsia="zh-CN"/>
        </w:rPr>
        <w:t xml:space="preserve"> function</w:t>
      </w:r>
      <w:r w:rsidR="00D30D18" w:rsidRPr="00AC0AC1">
        <w:rPr>
          <w:lang w:eastAsia="zh-CN"/>
        </w:rPr>
        <w:t xml:space="preserve"> </w:t>
      </w:r>
      <w:r w:rsidRPr="00AC0AC1">
        <w:rPr>
          <w:lang w:eastAsia="zh-CN"/>
        </w:rPr>
        <w:t>(1</w:t>
      </w:r>
      <w:r w:rsidR="00D30D18" w:rsidRPr="00AC0AC1">
        <w:rPr>
          <w:lang w:eastAsia="zh-CN"/>
        </w:rPr>
        <w:t>18</w:t>
      </w:r>
      <w:r w:rsidRPr="00AC0AC1">
        <w:rPr>
          <w:lang w:eastAsia="zh-CN"/>
        </w:rPr>
        <w:t>-126).</w:t>
      </w:r>
      <w:r w:rsidR="00097B53" w:rsidRPr="00AC0AC1">
        <w:rPr>
          <w:lang w:eastAsia="zh-CN"/>
        </w:rPr>
        <w:t xml:space="preserve"> </w:t>
      </w:r>
      <w:r w:rsidR="009A1354" w:rsidRPr="00AC0AC1">
        <w:rPr>
          <w:lang w:eastAsia="zh-CN"/>
        </w:rPr>
        <w:t>Basically,</w:t>
      </w:r>
      <w:r w:rsidR="00097B53" w:rsidRPr="00AC0AC1">
        <w:rPr>
          <w:lang w:eastAsia="zh-CN"/>
        </w:rPr>
        <w:t xml:space="preserve"> we looked </w:t>
      </w:r>
      <w:r w:rsidR="00EE00AA" w:rsidRPr="00AC0AC1">
        <w:rPr>
          <w:lang w:eastAsia="zh-CN"/>
        </w:rPr>
        <w:t>at the implementation of </w:t>
      </w:r>
      <w:r w:rsidR="00EE00AA" w:rsidRPr="00AC0AC1">
        <w:rPr>
          <w:i/>
          <w:lang w:eastAsia="zh-CN"/>
        </w:rPr>
        <w:t>checkPredicateOptions</w:t>
      </w:r>
      <w:r w:rsidR="00EE00AA" w:rsidRPr="00AC0AC1">
        <w:rPr>
          <w:lang w:eastAsia="zh-CN"/>
        </w:rPr>
        <w:t xml:space="preserve"> and </w:t>
      </w:r>
      <w:r w:rsidR="00EE00AA" w:rsidRPr="00AC0AC1">
        <w:rPr>
          <w:i/>
          <w:lang w:eastAsia="zh-CN"/>
        </w:rPr>
        <w:t>checkPredicateC</w:t>
      </w:r>
      <w:r w:rsidR="00097B53" w:rsidRPr="00AC0AC1">
        <w:rPr>
          <w:i/>
          <w:lang w:eastAsia="zh-CN"/>
        </w:rPr>
        <w:t>overage</w:t>
      </w:r>
      <w:r w:rsidR="00EE00AA" w:rsidRPr="00AC0AC1">
        <w:rPr>
          <w:lang w:eastAsia="zh-CN"/>
        </w:rPr>
        <w:t xml:space="preserve"> functions</w:t>
      </w:r>
      <w:r w:rsidR="00097B53" w:rsidRPr="00AC0AC1">
        <w:rPr>
          <w:lang w:eastAsia="zh-CN"/>
        </w:rPr>
        <w:t xml:space="preserve"> and then combine the two.</w:t>
      </w:r>
      <w:r w:rsidR="00D30D18" w:rsidRPr="00AC0AC1">
        <w:rPr>
          <w:lang w:eastAsia="zh-CN"/>
        </w:rPr>
        <w:t xml:space="preserve"> </w:t>
      </w:r>
      <w:r w:rsidR="00243322" w:rsidRPr="00AC0AC1">
        <w:rPr>
          <w:lang w:eastAsia="zh-CN"/>
        </w:rPr>
        <w:t xml:space="preserve">The </w:t>
      </w:r>
      <w:r w:rsidR="00243322" w:rsidRPr="00AC0AC1">
        <w:rPr>
          <w:i/>
          <w:lang w:eastAsia="zh-CN"/>
        </w:rPr>
        <w:t>CoverageRef</w:t>
      </w:r>
      <w:r w:rsidR="00243322" w:rsidRPr="00AC0AC1">
        <w:rPr>
          <w:lang w:eastAsia="zh-CN"/>
        </w:rPr>
        <w:t xml:space="preserve"> type is just a newtype wrapper around a </w:t>
      </w:r>
      <w:r w:rsidR="00243322" w:rsidRPr="00AC0AC1">
        <w:rPr>
          <w:i/>
          <w:lang w:eastAsia="zh-CN"/>
        </w:rPr>
        <w:t>IORef</w:t>
      </w:r>
      <w:r w:rsidR="00243322" w:rsidRPr="00AC0AC1">
        <w:rPr>
          <w:lang w:eastAsia="zh-CN"/>
        </w:rPr>
        <w:t xml:space="preserve"> for </w:t>
      </w:r>
      <w:r w:rsidR="00243322" w:rsidRPr="00AC0AC1">
        <w:rPr>
          <w:i/>
          <w:lang w:eastAsia="zh-CN"/>
        </w:rPr>
        <w:t>CoverageReport</w:t>
      </w:r>
      <w:r w:rsidR="00243322" w:rsidRPr="00AC0AC1">
        <w:rPr>
          <w:lang w:eastAsia="zh-CN"/>
        </w:rPr>
        <w:t xml:space="preserve"> (</w:t>
      </w:r>
      <w:r w:rsidR="00243322" w:rsidRPr="00AC0AC1">
        <w:rPr>
          <w:lang w:eastAsia="zh-CN"/>
        </w:rPr>
        <w:fldChar w:fldCharType="begin"/>
      </w:r>
      <w:r w:rsidR="00243322" w:rsidRPr="00AC0AC1">
        <w:rPr>
          <w:lang w:eastAsia="zh-CN"/>
        </w:rPr>
        <w:instrText xml:space="preserve"> REF _Ref98514133 \h </w:instrText>
      </w:r>
      <w:r w:rsidR="00243322" w:rsidRPr="00AC0AC1">
        <w:rPr>
          <w:lang w:eastAsia="zh-CN"/>
        </w:rPr>
      </w:r>
      <w:r w:rsidR="00243322" w:rsidRPr="00AC0AC1">
        <w:rPr>
          <w:lang w:eastAsia="zh-CN"/>
        </w:rPr>
        <w:fldChar w:fldCharType="separate"/>
      </w:r>
      <w:r w:rsidR="000A2D3C" w:rsidRPr="00AC0AC1">
        <w:t xml:space="preserve">Figure </w:t>
      </w:r>
      <w:r w:rsidR="000A2D3C">
        <w:rPr>
          <w:noProof/>
        </w:rPr>
        <w:t>48</w:t>
      </w:r>
      <w:r w:rsidR="00243322" w:rsidRPr="00AC0AC1">
        <w:rPr>
          <w:lang w:eastAsia="zh-CN"/>
        </w:rPr>
        <w:fldChar w:fldCharType="end"/>
      </w:r>
      <w:r w:rsidR="00243322" w:rsidRPr="00AC0AC1">
        <w:rPr>
          <w:lang w:eastAsia="zh-CN"/>
        </w:rPr>
        <w:t xml:space="preserve">). And we can get a coverage reference with the </w:t>
      </w:r>
      <w:r w:rsidR="00243322" w:rsidRPr="00AC0AC1">
        <w:rPr>
          <w:i/>
          <w:lang w:eastAsia="zh-CN"/>
        </w:rPr>
        <w:t>newCoverageRef</w:t>
      </w:r>
      <w:r w:rsidR="00243322" w:rsidRPr="00AC0AC1">
        <w:rPr>
          <w:lang w:eastAsia="zh-CN"/>
        </w:rPr>
        <w:t xml:space="preserve"> function.</w:t>
      </w:r>
    </w:p>
    <w:p w14:paraId="3B10D894" w14:textId="3A5B870D" w:rsidR="00243322" w:rsidRPr="00AC0AC1" w:rsidRDefault="00EC6933" w:rsidP="00243322">
      <w:pPr>
        <w:pStyle w:val="BodyText"/>
        <w:keepNext/>
        <w:jc w:val="center"/>
      </w:pPr>
      <w:r w:rsidRPr="00AC0AC1">
        <w:rPr>
          <w:noProof/>
        </w:rPr>
        <w:drawing>
          <wp:inline distT="0" distB="0" distL="0" distR="0" wp14:anchorId="30F629CC" wp14:editId="06BB348C">
            <wp:extent cx="3600450" cy="1986718"/>
            <wp:effectExtent l="0" t="0" r="0" b="0"/>
            <wp:docPr id="53" name="Picture 53" descr="\\vmware-host\Shared Folders\shared\Pictures\Lecture 8\coverage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8\coverageRef.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450" cy="1986718"/>
                    </a:xfrm>
                    <a:prstGeom prst="rect">
                      <a:avLst/>
                    </a:prstGeom>
                    <a:noFill/>
                    <a:ln>
                      <a:noFill/>
                    </a:ln>
                  </pic:spPr>
                </pic:pic>
              </a:graphicData>
            </a:graphic>
          </wp:inline>
        </w:drawing>
      </w:r>
    </w:p>
    <w:p w14:paraId="2099A0E7" w14:textId="5512081D" w:rsidR="00243322" w:rsidRPr="00AC0AC1" w:rsidRDefault="00243322" w:rsidP="00243322">
      <w:pPr>
        <w:pStyle w:val="Caption"/>
        <w:spacing w:before="0"/>
        <w:rPr>
          <w:lang w:val="en-US"/>
        </w:rPr>
      </w:pPr>
      <w:bookmarkStart w:id="128" w:name="_Ref98514133"/>
      <w:bookmarkStart w:id="129" w:name="_Toc102838378"/>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48</w:t>
      </w:r>
      <w:r w:rsidRPr="00AC0AC1">
        <w:rPr>
          <w:lang w:val="en-US"/>
        </w:rPr>
        <w:fldChar w:fldCharType="end"/>
      </w:r>
      <w:bookmarkEnd w:id="128"/>
      <w:r w:rsidR="008E07C4" w:rsidRPr="00AC0AC1">
        <w:rPr>
          <w:lang w:val="en-US"/>
        </w:rPr>
        <w:t xml:space="preserve"> – CoverageR</w:t>
      </w:r>
      <w:r w:rsidRPr="00AC0AC1">
        <w:rPr>
          <w:lang w:val="en-US"/>
        </w:rPr>
        <w:t>ef</w:t>
      </w:r>
      <w:r w:rsidR="008E07C4" w:rsidRPr="00AC0AC1">
        <w:rPr>
          <w:lang w:val="en-US"/>
        </w:rPr>
        <w:t xml:space="preserve"> type</w:t>
      </w:r>
      <w:bookmarkEnd w:id="129"/>
    </w:p>
    <w:p w14:paraId="539FEF1D" w14:textId="77777777" w:rsidR="00097B53" w:rsidRPr="00AC0AC1" w:rsidRDefault="00097B53" w:rsidP="00097B53">
      <w:pPr>
        <w:pStyle w:val="BodyText"/>
        <w:rPr>
          <w:lang w:eastAsia="zh-CN"/>
        </w:rPr>
      </w:pPr>
    </w:p>
    <w:p w14:paraId="53023D37" w14:textId="45A648A2" w:rsidR="00A8684B" w:rsidRPr="00AC0AC1" w:rsidRDefault="009A1354" w:rsidP="00E934DF">
      <w:pPr>
        <w:pStyle w:val="BodyText"/>
        <w:rPr>
          <w:lang w:eastAsia="zh-CN"/>
        </w:rPr>
      </w:pPr>
      <w:r w:rsidRPr="00AC0AC1">
        <w:rPr>
          <w:lang w:eastAsia="zh-CN"/>
        </w:rPr>
        <w:lastRenderedPageBreak/>
        <w:t>So,</w:t>
      </w:r>
      <w:r w:rsidR="00D3308B" w:rsidRPr="00AC0AC1">
        <w:rPr>
          <w:lang w:eastAsia="zh-CN"/>
        </w:rPr>
        <w:t xml:space="preserve"> using that we define the </w:t>
      </w:r>
      <w:r w:rsidR="00D3308B" w:rsidRPr="00AC0AC1">
        <w:rPr>
          <w:i/>
          <w:lang w:eastAsia="zh-CN"/>
        </w:rPr>
        <w:t>testCoverage</w:t>
      </w:r>
      <w:r w:rsidR="00D3308B" w:rsidRPr="00AC0AC1">
        <w:rPr>
          <w:lang w:eastAsia="zh-CN"/>
        </w:rPr>
        <w:t xml:space="preserve"> </w:t>
      </w:r>
      <w:r w:rsidR="00771CC1" w:rsidRPr="00AC0AC1">
        <w:rPr>
          <w:lang w:eastAsia="zh-CN"/>
        </w:rPr>
        <w:t xml:space="preserve">IO </w:t>
      </w:r>
      <w:r w:rsidR="00D3308B" w:rsidRPr="00AC0AC1">
        <w:rPr>
          <w:lang w:eastAsia="zh-CN"/>
        </w:rPr>
        <w:t xml:space="preserve">action (45-59). </w:t>
      </w:r>
      <w:r w:rsidRPr="00AC0AC1">
        <w:rPr>
          <w:lang w:eastAsia="zh-CN"/>
        </w:rPr>
        <w:t>First,</w:t>
      </w:r>
      <w:r w:rsidR="00771CC1" w:rsidRPr="00AC0AC1">
        <w:rPr>
          <w:lang w:eastAsia="zh-CN"/>
        </w:rPr>
        <w:t xml:space="preserve"> we get</w:t>
      </w:r>
      <w:r w:rsidR="006C6BEF" w:rsidRPr="00AC0AC1">
        <w:rPr>
          <w:lang w:eastAsia="zh-CN"/>
        </w:rPr>
        <w:t xml:space="preserve"> the</w:t>
      </w:r>
      <w:r w:rsidR="00771CC1" w:rsidRPr="00AC0AC1">
        <w:rPr>
          <w:lang w:eastAsia="zh-CN"/>
        </w:rPr>
        <w:t xml:space="preserve"> coverage reference, then we use the </w:t>
      </w:r>
      <w:r w:rsidR="00771CC1" w:rsidRPr="00AC0AC1">
        <w:rPr>
          <w:i/>
          <w:lang w:eastAsia="zh-CN"/>
        </w:rPr>
        <w:t>checkPredicateOptionsCoverage</w:t>
      </w:r>
      <w:r w:rsidR="00771CC1" w:rsidRPr="00AC0AC1">
        <w:rPr>
          <w:lang w:eastAsia="zh-CN"/>
        </w:rPr>
        <w:t xml:space="preserve"> function but because we are in </w:t>
      </w:r>
      <w:r w:rsidRPr="00AC0AC1">
        <w:rPr>
          <w:lang w:eastAsia="zh-CN"/>
        </w:rPr>
        <w:t>IO,</w:t>
      </w:r>
      <w:r w:rsidR="00771CC1" w:rsidRPr="00AC0AC1">
        <w:rPr>
          <w:lang w:eastAsia="zh-CN"/>
        </w:rPr>
        <w:t xml:space="preserve"> we need the </w:t>
      </w:r>
      <w:r w:rsidR="00771CC1" w:rsidRPr="00AC0AC1">
        <w:rPr>
          <w:i/>
          <w:lang w:eastAsia="zh-CN"/>
        </w:rPr>
        <w:t>defaultMain</w:t>
      </w:r>
      <w:r w:rsidR="00771CC1" w:rsidRPr="00AC0AC1">
        <w:rPr>
          <w:lang w:eastAsia="zh-CN"/>
        </w:rPr>
        <w:t xml:space="preserve"> function for this to work which always throws a default code exception at the end even if all test pass. </w:t>
      </w:r>
      <w:r w:rsidR="00253226" w:rsidRPr="00AC0AC1">
        <w:rPr>
          <w:lang w:eastAsia="zh-CN"/>
        </w:rPr>
        <w:t xml:space="preserve">With the </w:t>
      </w:r>
      <w:r w:rsidR="00253226" w:rsidRPr="00AC0AC1">
        <w:rPr>
          <w:i/>
          <w:lang w:eastAsia="zh-CN"/>
        </w:rPr>
        <w:t>try</w:t>
      </w:r>
      <w:r w:rsidR="00253226" w:rsidRPr="00AC0AC1">
        <w:rPr>
          <w:lang w:eastAsia="zh-CN"/>
        </w:rPr>
        <w:t xml:space="preserve"> statement</w:t>
      </w:r>
      <w:r w:rsidR="00C92CBB" w:rsidRPr="00AC0AC1">
        <w:rPr>
          <w:lang w:eastAsia="zh-CN"/>
        </w:rPr>
        <w:t xml:space="preserve"> we are catching this exception. Then we provide the </w:t>
      </w:r>
      <w:r w:rsidR="00104C77" w:rsidRPr="00AC0AC1">
        <w:rPr>
          <w:lang w:eastAsia="zh-CN"/>
        </w:rPr>
        <w:t>parameters</w:t>
      </w:r>
      <w:r w:rsidR="00C92CBB" w:rsidRPr="00AC0AC1">
        <w:rPr>
          <w:lang w:eastAsia="zh-CN"/>
        </w:rPr>
        <w:t xml:space="preserve"> as previously but with the new reference. </w:t>
      </w:r>
      <w:r w:rsidR="00104C77" w:rsidRPr="00AC0AC1">
        <w:rPr>
          <w:lang w:eastAsia="zh-CN"/>
        </w:rPr>
        <w:t xml:space="preserve">In the body of the case </w:t>
      </w:r>
      <w:r w:rsidRPr="00AC0AC1">
        <w:rPr>
          <w:lang w:eastAsia="zh-CN"/>
        </w:rPr>
        <w:t>statement,</w:t>
      </w:r>
      <w:r w:rsidR="00104C77" w:rsidRPr="00AC0AC1">
        <w:rPr>
          <w:lang w:eastAsia="zh-CN"/>
        </w:rPr>
        <w:t xml:space="preserve"> we should always get the Left constructor and if t</w:t>
      </w:r>
      <w:r w:rsidR="00EB071A" w:rsidRPr="00AC0AC1">
        <w:rPr>
          <w:lang w:eastAsia="zh-CN"/>
        </w:rPr>
        <w:t xml:space="preserve">he </w:t>
      </w:r>
      <w:r w:rsidR="008E7C04" w:rsidRPr="00AC0AC1">
        <w:rPr>
          <w:lang w:eastAsia="zh-CN"/>
        </w:rPr>
        <w:t>test succeeds</w:t>
      </w:r>
      <w:r w:rsidR="00104C77" w:rsidRPr="00AC0AC1">
        <w:rPr>
          <w:lang w:eastAsia="zh-CN"/>
        </w:rPr>
        <w:t xml:space="preserve"> it should be a </w:t>
      </w:r>
      <w:r w:rsidRPr="00AC0AC1">
        <w:rPr>
          <w:lang w:eastAsia="zh-CN"/>
        </w:rPr>
        <w:t>zero-return</w:t>
      </w:r>
      <w:r w:rsidR="00104C77" w:rsidRPr="00AC0AC1">
        <w:rPr>
          <w:lang w:eastAsia="zh-CN"/>
        </w:rPr>
        <w:t xml:space="preserve"> code and if </w:t>
      </w:r>
      <w:r w:rsidR="00E22A9C" w:rsidRPr="00AC0AC1">
        <w:rPr>
          <w:lang w:eastAsia="zh-CN"/>
        </w:rPr>
        <w:t>it doesn’t</w:t>
      </w:r>
      <w:r w:rsidR="00104C77" w:rsidRPr="00AC0AC1">
        <w:rPr>
          <w:lang w:eastAsia="zh-CN"/>
        </w:rPr>
        <w:t xml:space="preserve"> it should be a non-zero code. </w:t>
      </w:r>
      <w:r w:rsidR="00EB071A" w:rsidRPr="00AC0AC1">
        <w:rPr>
          <w:lang w:eastAsia="zh-CN"/>
        </w:rPr>
        <w:t>But in either case we read the report and write it to the TokenSaleTrace</w:t>
      </w:r>
      <w:r w:rsidR="000C78C2" w:rsidRPr="00AC0AC1">
        <w:rPr>
          <w:lang w:eastAsia="zh-CN"/>
        </w:rPr>
        <w:t xml:space="preserve"> HTML</w:t>
      </w:r>
      <w:r w:rsidR="00EB071A" w:rsidRPr="00AC0AC1">
        <w:rPr>
          <w:lang w:eastAsia="zh-CN"/>
        </w:rPr>
        <w:t xml:space="preserve"> file</w:t>
      </w:r>
      <w:r w:rsidR="00342610" w:rsidRPr="00AC0AC1">
        <w:rPr>
          <w:lang w:eastAsia="zh-CN"/>
        </w:rPr>
        <w:t xml:space="preserve"> by using the coverage index</w:t>
      </w:r>
      <w:r w:rsidR="00EB071A" w:rsidRPr="00AC0AC1">
        <w:rPr>
          <w:lang w:eastAsia="zh-CN"/>
        </w:rPr>
        <w:t>.</w:t>
      </w:r>
      <w:r w:rsidR="00E934DF" w:rsidRPr="00AC0AC1">
        <w:rPr>
          <w:lang w:eastAsia="zh-CN"/>
        </w:rPr>
        <w:t xml:space="preserve"> The tsCovIdx is defined in the previous </w:t>
      </w:r>
      <w:r w:rsidR="00E934DF" w:rsidRPr="00AC0AC1">
        <w:rPr>
          <w:i/>
          <w:lang w:eastAsia="zh-CN"/>
        </w:rPr>
        <w:t>TokenSale.hs</w:t>
      </w:r>
      <w:r w:rsidR="00E934DF" w:rsidRPr="00AC0AC1">
        <w:rPr>
          <w:lang w:eastAsia="zh-CN"/>
        </w:rPr>
        <w:t xml:space="preserve"> file. </w:t>
      </w:r>
      <w:r w:rsidR="00A8684B" w:rsidRPr="00AC0AC1">
        <w:rPr>
          <w:lang w:eastAsia="zh-CN"/>
        </w:rPr>
        <w:t>We can run now the test coverage from the Repl.</w:t>
      </w:r>
    </w:p>
    <w:p w14:paraId="6CF30877" w14:textId="4ED58949" w:rsidR="00A8684B" w:rsidRPr="00AC0AC1" w:rsidRDefault="00A8684B" w:rsidP="00A8684B">
      <w:pPr>
        <w:pStyle w:val="SourceCode"/>
        <w:rPr>
          <w:noProof w:val="0"/>
          <w:lang w:val="en-US"/>
        </w:rPr>
      </w:pPr>
      <w:r w:rsidRPr="00AC0AC1">
        <w:rPr>
          <w:noProof w:val="0"/>
          <w:lang w:val="en-US"/>
        </w:rPr>
        <w:t>Prelude Spec.Trace&gt; testCoverage</w:t>
      </w:r>
    </w:p>
    <w:p w14:paraId="40BE75D1" w14:textId="17F3543B" w:rsidR="00243322" w:rsidRPr="00AC0AC1" w:rsidRDefault="006D724F" w:rsidP="00E934DF">
      <w:pPr>
        <w:pStyle w:val="BodyText"/>
        <w:rPr>
          <w:lang w:eastAsia="zh-CN"/>
        </w:rPr>
      </w:pPr>
      <w:r w:rsidRPr="00AC0AC1">
        <w:rPr>
          <w:lang w:eastAsia="zh-CN"/>
        </w:rPr>
        <w:t>If we open</w:t>
      </w:r>
      <w:r w:rsidR="00E934DF" w:rsidRPr="00AC0AC1">
        <w:rPr>
          <w:lang w:eastAsia="zh-CN"/>
        </w:rPr>
        <w:t xml:space="preserve"> the HTML file</w:t>
      </w:r>
      <w:r w:rsidRPr="00AC0AC1">
        <w:rPr>
          <w:lang w:eastAsia="zh-CN"/>
        </w:rPr>
        <w:t xml:space="preserve"> in a web-browser the lines highlighted gree</w:t>
      </w:r>
      <w:r w:rsidR="008E7C04" w:rsidRPr="00AC0AC1">
        <w:rPr>
          <w:lang w:eastAsia="zh-CN"/>
        </w:rPr>
        <w:t>n</w:t>
      </w:r>
      <w:r w:rsidRPr="00AC0AC1">
        <w:rPr>
          <w:lang w:eastAsia="zh-CN"/>
        </w:rPr>
        <w:t xml:space="preserve"> represent conditions that passed for all tests and the dark highlighted lines represent conditions that were never met. </w:t>
      </w:r>
    </w:p>
    <w:p w14:paraId="28BA786C" w14:textId="0812B9C4" w:rsidR="00B42ECD" w:rsidRPr="00AC0AC1" w:rsidRDefault="00B42ECD" w:rsidP="00B42ECD">
      <w:pPr>
        <w:pStyle w:val="Heading2"/>
        <w:rPr>
          <w:lang w:val="en-US"/>
        </w:rPr>
      </w:pPr>
      <w:bookmarkStart w:id="130" w:name="_Toc102838258"/>
      <w:r w:rsidRPr="00AC0AC1">
        <w:rPr>
          <w:lang w:val="en-US"/>
        </w:rPr>
        <w:t>Interlude optics</w:t>
      </w:r>
      <w:bookmarkEnd w:id="130"/>
    </w:p>
    <w:p w14:paraId="14AA8CEC" w14:textId="220190BE" w:rsidR="00B42ECD" w:rsidRPr="00AC0AC1" w:rsidRDefault="00EC1835" w:rsidP="00AC6E4A">
      <w:pPr>
        <w:pStyle w:val="BodyText"/>
        <w:rPr>
          <w:lang w:eastAsia="zh-CN"/>
        </w:rPr>
      </w:pPr>
      <w:r w:rsidRPr="00AC0AC1">
        <w:rPr>
          <w:lang w:eastAsia="zh-CN"/>
        </w:rPr>
        <w:t>The most used Haskell library for op</w:t>
      </w:r>
      <w:r w:rsidR="001C739D" w:rsidRPr="00AC0AC1">
        <w:rPr>
          <w:lang w:eastAsia="zh-CN"/>
        </w:rPr>
        <w:t>tics is called L</w:t>
      </w:r>
      <w:r w:rsidRPr="00AC0AC1">
        <w:rPr>
          <w:lang w:eastAsia="zh-CN"/>
        </w:rPr>
        <w:t xml:space="preserve">ens. </w:t>
      </w:r>
      <w:r w:rsidR="00526B43" w:rsidRPr="00AC0AC1">
        <w:rPr>
          <w:lang w:eastAsia="zh-CN"/>
        </w:rPr>
        <w:t>Optics are used to reach deeply into hierarchical data types</w:t>
      </w:r>
      <w:r w:rsidR="00805A72" w:rsidRPr="00AC0AC1">
        <w:rPr>
          <w:lang w:eastAsia="zh-CN"/>
        </w:rPr>
        <w:t xml:space="preserve"> to manipulate parts of them</w:t>
      </w:r>
      <w:r w:rsidR="00526B43" w:rsidRPr="00AC0AC1">
        <w:rPr>
          <w:lang w:eastAsia="zh-CN"/>
        </w:rPr>
        <w:t>.</w:t>
      </w:r>
      <w:r w:rsidR="00805A72" w:rsidRPr="00AC0AC1">
        <w:rPr>
          <w:lang w:eastAsia="zh-CN"/>
        </w:rPr>
        <w:t xml:space="preserve"> </w:t>
      </w:r>
      <w:r w:rsidR="00236C78" w:rsidRPr="00AC0AC1">
        <w:rPr>
          <w:lang w:eastAsia="zh-CN"/>
        </w:rPr>
        <w:t xml:space="preserve">Let's look at the example code from </w:t>
      </w:r>
      <w:r w:rsidR="00236C78" w:rsidRPr="00AC0AC1">
        <w:rPr>
          <w:i/>
          <w:lang w:eastAsia="zh-CN"/>
        </w:rPr>
        <w:t>Week08/Lens.hs</w:t>
      </w:r>
      <w:r w:rsidR="00526B43" w:rsidRPr="00AC0AC1">
        <w:rPr>
          <w:lang w:eastAsia="zh-CN"/>
        </w:rPr>
        <w:t xml:space="preserve"> </w:t>
      </w:r>
      <w:r w:rsidR="00236C78" w:rsidRPr="00AC0AC1">
        <w:rPr>
          <w:lang w:eastAsia="zh-CN"/>
        </w:rPr>
        <w:t>where we will look at a problem and show how to solve it with lens.</w:t>
      </w:r>
    </w:p>
    <w:p w14:paraId="290A7CEC"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1267454D"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1EDA4D1A"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Week08.Lens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7CCA5C7"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41009A23"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Lens</w:t>
      </w:r>
    </w:p>
    <w:p w14:paraId="4F25F832"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p>
    <w:p w14:paraId="7EAF7AF0"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newtype </w:t>
      </w:r>
      <w:r w:rsidRPr="00AC0AC1">
        <w:rPr>
          <w:rFonts w:ascii="Consolas" w:eastAsia="Times New Roman" w:hAnsi="Consolas"/>
          <w:color w:val="9C5D27"/>
          <w:sz w:val="21"/>
          <w:szCs w:val="21"/>
        </w:rPr>
        <w:t>Company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Company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_staff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Person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2D0C5528"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4D2B9EB2"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p>
    <w:p w14:paraId="1D73F13A"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Person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Person</w:t>
      </w:r>
    </w:p>
    <w:p w14:paraId="03F9FA64"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p>
    <w:p w14:paraId="28078A46"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p>
    <w:p w14:paraId="44505EE5"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5A554B42"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15351B8A"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newtype </w:t>
      </w:r>
      <w:r w:rsidRPr="00AC0AC1">
        <w:rPr>
          <w:rFonts w:ascii="Consolas" w:eastAsia="Times New Roman" w:hAnsi="Consolas"/>
          <w:color w:val="9C5D27"/>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_city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316E3A93"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6CC9F124"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alejandro, lars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Person</w:t>
      </w:r>
    </w:p>
    <w:p w14:paraId="1A34E6D2"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alejandro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Person</w:t>
      </w:r>
    </w:p>
    <w:p w14:paraId="7A87B9C3"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Alejandro</w:t>
      </w:r>
      <w:r w:rsidRPr="00AC0AC1">
        <w:rPr>
          <w:rFonts w:ascii="Consolas" w:eastAsia="Times New Roman" w:hAnsi="Consolas"/>
          <w:color w:val="777777"/>
          <w:sz w:val="21"/>
          <w:szCs w:val="21"/>
        </w:rPr>
        <w:t>"</w:t>
      </w:r>
    </w:p>
    <w:p w14:paraId="43EE65E0"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_city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Zacateca</w:t>
      </w:r>
      <w:r w:rsidRPr="00AC0AC1">
        <w:rPr>
          <w:rFonts w:ascii="Consolas" w:eastAsia="Times New Roman" w:hAnsi="Consolas"/>
          <w:color w:val="777777"/>
          <w:sz w:val="21"/>
          <w:szCs w:val="21"/>
        </w:rPr>
        <w:t>"}</w:t>
      </w:r>
    </w:p>
    <w:p w14:paraId="2BC71BEA"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086BC2C"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22</w:t>
      </w:r>
      <w:r w:rsidRPr="00AC0AC1">
        <w:rPr>
          <w:rFonts w:ascii="Consolas" w:eastAsia="Times New Roman" w:hAnsi="Consolas"/>
          <w:color w:val="333333"/>
          <w:sz w:val="21"/>
          <w:szCs w:val="21"/>
        </w:rPr>
        <w:t xml:space="preserve">  lars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Person</w:t>
      </w:r>
    </w:p>
    <w:p w14:paraId="1BEDA77F"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Lars</w:t>
      </w:r>
      <w:r w:rsidRPr="00AC0AC1">
        <w:rPr>
          <w:rFonts w:ascii="Consolas" w:eastAsia="Times New Roman" w:hAnsi="Consolas"/>
          <w:color w:val="777777"/>
          <w:sz w:val="21"/>
          <w:szCs w:val="21"/>
        </w:rPr>
        <w:t>"</w:t>
      </w:r>
    </w:p>
    <w:p w14:paraId="073F7FDE"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_city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Regensburg</w:t>
      </w:r>
      <w:r w:rsidRPr="00AC0AC1">
        <w:rPr>
          <w:rFonts w:ascii="Consolas" w:eastAsia="Times New Roman" w:hAnsi="Consolas"/>
          <w:color w:val="777777"/>
          <w:sz w:val="21"/>
          <w:szCs w:val="21"/>
        </w:rPr>
        <w:t>"}</w:t>
      </w:r>
    </w:p>
    <w:p w14:paraId="2A191B20"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0326C4D"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49717900"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iohk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Company</w:t>
      </w:r>
    </w:p>
    <w:p w14:paraId="213BC33A"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iohk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Company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_staff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alejandro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lars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CBD53D4"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p>
    <w:p w14:paraId="564591A1"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goTo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Company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Company</w:t>
      </w:r>
    </w:p>
    <w:p w14:paraId="45F0AE5F"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goTo there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_staff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 movePerson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_staff c</w:t>
      </w:r>
      <w:r w:rsidRPr="00AC0AC1">
        <w:rPr>
          <w:rFonts w:ascii="Consolas" w:eastAsia="Times New Roman" w:hAnsi="Consolas"/>
          <w:color w:val="777777"/>
          <w:sz w:val="21"/>
          <w:szCs w:val="21"/>
        </w:rPr>
        <w:t>)}</w:t>
      </w:r>
    </w:p>
    <w:p w14:paraId="3D5E4708"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4D7D38C"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movePerson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_address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_city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there</w:t>
      </w:r>
      <w:r w:rsidRPr="00AC0AC1">
        <w:rPr>
          <w:rFonts w:ascii="Consolas" w:eastAsia="Times New Roman" w:hAnsi="Consolas"/>
          <w:color w:val="777777"/>
          <w:sz w:val="21"/>
          <w:szCs w:val="21"/>
        </w:rPr>
        <w:t>}}</w:t>
      </w:r>
    </w:p>
    <w:p w14:paraId="46DB934D"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70AECAF5"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makeLenses ''Company</w:t>
      </w:r>
    </w:p>
    <w:p w14:paraId="7CAD1EF9"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makeLenses ''Person</w:t>
      </w:r>
    </w:p>
    <w:p w14:paraId="188A2DF8"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makeLenses ''Address</w:t>
      </w:r>
    </w:p>
    <w:p w14:paraId="08125226"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41E6211F"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goTo'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Company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Company</w:t>
      </w:r>
    </w:p>
    <w:p w14:paraId="34916746" w14:textId="77777777" w:rsidR="00E51F9B" w:rsidRPr="00AC0AC1" w:rsidRDefault="00E51F9B" w:rsidP="00E51F9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goTo' there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&amp;</w:t>
      </w:r>
      <w:r w:rsidRPr="00AC0AC1">
        <w:rPr>
          <w:rFonts w:ascii="Consolas" w:eastAsia="Times New Roman" w:hAnsi="Consolas"/>
          <w:color w:val="333333"/>
          <w:sz w:val="21"/>
          <w:szCs w:val="21"/>
        </w:rPr>
        <w:t xml:space="preserve"> staff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each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city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there</w:t>
      </w:r>
    </w:p>
    <w:p w14:paraId="43D3B152" w14:textId="77777777" w:rsidR="00236C78" w:rsidRPr="00AC0AC1" w:rsidRDefault="00236C78" w:rsidP="005E2453">
      <w:pPr>
        <w:pStyle w:val="BodyText"/>
        <w:spacing w:before="0" w:after="0"/>
        <w:rPr>
          <w:lang w:eastAsia="zh-CN"/>
        </w:rPr>
      </w:pPr>
    </w:p>
    <w:p w14:paraId="7287DFBC" w14:textId="53439374" w:rsidR="00335D9C" w:rsidRPr="00AC0AC1" w:rsidRDefault="00180CE1" w:rsidP="00335D9C">
      <w:pPr>
        <w:pStyle w:val="BodyText"/>
        <w:spacing w:before="0"/>
        <w:rPr>
          <w:lang w:eastAsia="zh-CN"/>
        </w:rPr>
      </w:pPr>
      <w:r w:rsidRPr="00AC0AC1">
        <w:rPr>
          <w:lang w:eastAsia="zh-CN"/>
        </w:rPr>
        <w:t>The company data type is just a newtype wrapper around a list of persons</w:t>
      </w:r>
      <w:r w:rsidR="00B26450" w:rsidRPr="00AC0AC1">
        <w:rPr>
          <w:lang w:eastAsia="zh-CN"/>
        </w:rPr>
        <w:t xml:space="preserve"> with the accessor called staff</w:t>
      </w:r>
      <w:r w:rsidRPr="00AC0AC1">
        <w:rPr>
          <w:lang w:eastAsia="zh-CN"/>
        </w:rPr>
        <w:t xml:space="preserve"> (7). </w:t>
      </w:r>
      <w:r w:rsidR="00DE36BA" w:rsidRPr="00AC0AC1">
        <w:rPr>
          <w:lang w:eastAsia="zh-CN"/>
        </w:rPr>
        <w:t>Person is a record type with fields name and address (10-13).</w:t>
      </w:r>
      <w:r w:rsidR="00182726" w:rsidRPr="00AC0AC1">
        <w:rPr>
          <w:lang w:eastAsia="zh-CN"/>
        </w:rPr>
        <w:t xml:space="preserve"> Address is a newtype wrapper around a string with the accessor called city (15). </w:t>
      </w:r>
      <w:r w:rsidR="002B4767" w:rsidRPr="00AC0AC1">
        <w:rPr>
          <w:lang w:eastAsia="zh-CN"/>
        </w:rPr>
        <w:t xml:space="preserve">As an </w:t>
      </w:r>
      <w:r w:rsidR="009A1354" w:rsidRPr="00AC0AC1">
        <w:rPr>
          <w:lang w:eastAsia="zh-CN"/>
        </w:rPr>
        <w:t>example,</w:t>
      </w:r>
      <w:r w:rsidR="002B4767" w:rsidRPr="00AC0AC1">
        <w:rPr>
          <w:lang w:eastAsia="zh-CN"/>
        </w:rPr>
        <w:t xml:space="preserve"> we define two persons (17-25)</w:t>
      </w:r>
      <w:r w:rsidR="00245A0F" w:rsidRPr="00AC0AC1">
        <w:rPr>
          <w:lang w:eastAsia="zh-CN"/>
        </w:rPr>
        <w:t xml:space="preserve"> and a company where the staff consist of these two persons (27-28)</w:t>
      </w:r>
      <w:r w:rsidR="002B4767" w:rsidRPr="00AC0AC1">
        <w:rPr>
          <w:lang w:eastAsia="zh-CN"/>
        </w:rPr>
        <w:t xml:space="preserve">. </w:t>
      </w:r>
      <w:r w:rsidR="00FE6E4E" w:rsidRPr="00AC0AC1">
        <w:rPr>
          <w:lang w:eastAsia="zh-CN"/>
        </w:rPr>
        <w:t xml:space="preserve">The function </w:t>
      </w:r>
      <w:r w:rsidR="00FE6E4E" w:rsidRPr="00AC0AC1">
        <w:rPr>
          <w:i/>
          <w:lang w:eastAsia="zh-CN"/>
        </w:rPr>
        <w:t>goTo</w:t>
      </w:r>
      <w:r w:rsidR="00FE6E4E" w:rsidRPr="00AC0AC1">
        <w:rPr>
          <w:lang w:eastAsia="zh-CN"/>
        </w:rPr>
        <w:t xml:space="preserve"> takes in a city name as a string and a company an</w:t>
      </w:r>
      <w:r w:rsidR="001414B8" w:rsidRPr="00AC0AC1">
        <w:rPr>
          <w:lang w:eastAsia="zh-CN"/>
        </w:rPr>
        <w:t>d changes for all the staff mem</w:t>
      </w:r>
      <w:r w:rsidR="00FE6E4E" w:rsidRPr="00AC0AC1">
        <w:rPr>
          <w:lang w:eastAsia="zh-CN"/>
        </w:rPr>
        <w:t xml:space="preserve">bers the address field (30-33). </w:t>
      </w:r>
      <w:r w:rsidR="002A0914" w:rsidRPr="00AC0AC1">
        <w:rPr>
          <w:lang w:eastAsia="zh-CN"/>
        </w:rPr>
        <w:t xml:space="preserve">For this </w:t>
      </w:r>
      <w:r w:rsidR="009A1354" w:rsidRPr="00AC0AC1">
        <w:rPr>
          <w:lang w:eastAsia="zh-CN"/>
        </w:rPr>
        <w:t>example,</w:t>
      </w:r>
      <w:r w:rsidR="002A0914" w:rsidRPr="00AC0AC1">
        <w:rPr>
          <w:lang w:eastAsia="zh-CN"/>
        </w:rPr>
        <w:t xml:space="preserve"> we use the record update syntax. </w:t>
      </w:r>
      <w:r w:rsidR="006302B0" w:rsidRPr="00AC0AC1">
        <w:rPr>
          <w:lang w:eastAsia="zh-CN"/>
        </w:rPr>
        <w:t>Dealing with nested record types can become quite messy</w:t>
      </w:r>
      <w:r w:rsidR="008F115C" w:rsidRPr="00AC0AC1">
        <w:rPr>
          <w:lang w:eastAsia="zh-CN"/>
        </w:rPr>
        <w:t xml:space="preserve"> because you always have to keep the old fields in place and update the new ones</w:t>
      </w:r>
      <w:r w:rsidR="006302B0" w:rsidRPr="00AC0AC1">
        <w:rPr>
          <w:lang w:eastAsia="zh-CN"/>
        </w:rPr>
        <w:t>.</w:t>
      </w:r>
      <w:r w:rsidR="008F115C" w:rsidRPr="00AC0AC1">
        <w:rPr>
          <w:lang w:eastAsia="zh-CN"/>
        </w:rPr>
        <w:t xml:space="preserve"> </w:t>
      </w:r>
      <w:r w:rsidR="00127BBB" w:rsidRPr="00AC0AC1">
        <w:rPr>
          <w:lang w:eastAsia="zh-CN"/>
        </w:rPr>
        <w:t>And this is what optics is trying to solve by providing first class field accessors.</w:t>
      </w:r>
      <w:r w:rsidR="006302B0" w:rsidRPr="00AC0AC1">
        <w:rPr>
          <w:lang w:eastAsia="zh-CN"/>
        </w:rPr>
        <w:t xml:space="preserve"> </w:t>
      </w:r>
      <w:r w:rsidR="007E5F59" w:rsidRPr="00AC0AC1">
        <w:rPr>
          <w:lang w:eastAsia="zh-CN"/>
        </w:rPr>
        <w:t xml:space="preserve">You could say that optics provide a programmable dot, which is </w:t>
      </w:r>
      <w:r w:rsidR="006249F7" w:rsidRPr="00AC0AC1">
        <w:rPr>
          <w:lang w:eastAsia="zh-CN"/>
        </w:rPr>
        <w:t>similar</w:t>
      </w:r>
      <w:r w:rsidR="007E5F59" w:rsidRPr="00AC0AC1">
        <w:rPr>
          <w:lang w:eastAsia="zh-CN"/>
        </w:rPr>
        <w:t xml:space="preserve"> to other languages as Java where you can access an </w:t>
      </w:r>
      <w:r w:rsidR="006249F7" w:rsidRPr="00AC0AC1">
        <w:rPr>
          <w:lang w:eastAsia="zh-CN"/>
        </w:rPr>
        <w:t>attribute</w:t>
      </w:r>
      <w:r w:rsidR="007E5F59" w:rsidRPr="00AC0AC1">
        <w:rPr>
          <w:lang w:eastAsia="zh-CN"/>
        </w:rPr>
        <w:t xml:space="preserve"> with the dot notation. </w:t>
      </w:r>
      <w:r w:rsidR="005808FC" w:rsidRPr="00AC0AC1">
        <w:rPr>
          <w:lang w:eastAsia="zh-CN"/>
        </w:rPr>
        <w:t>The lenses library provides</w:t>
      </w:r>
      <w:r w:rsidR="006D7FD2" w:rsidRPr="00AC0AC1">
        <w:rPr>
          <w:lang w:eastAsia="zh-CN"/>
        </w:rPr>
        <w:t xml:space="preserve"> some template </w:t>
      </w:r>
      <w:r w:rsidR="006249F7" w:rsidRPr="00AC0AC1">
        <w:rPr>
          <w:lang w:eastAsia="zh-CN"/>
        </w:rPr>
        <w:t>Haskell</w:t>
      </w:r>
      <w:r w:rsidR="006D7FD2" w:rsidRPr="00AC0AC1">
        <w:rPr>
          <w:lang w:eastAsia="zh-CN"/>
        </w:rPr>
        <w:t xml:space="preserve"> features</w:t>
      </w:r>
      <w:r w:rsidR="00A25963" w:rsidRPr="00AC0AC1">
        <w:rPr>
          <w:lang w:eastAsia="zh-CN"/>
        </w:rPr>
        <w:t xml:space="preserve"> but it expects some underscore conventions which we used in our accessor names</w:t>
      </w:r>
      <w:r w:rsidR="006D7FD2" w:rsidRPr="00AC0AC1">
        <w:rPr>
          <w:lang w:eastAsia="zh-CN"/>
        </w:rPr>
        <w:t xml:space="preserve">. </w:t>
      </w:r>
      <w:r w:rsidR="00F8746C" w:rsidRPr="00AC0AC1">
        <w:rPr>
          <w:lang w:eastAsia="zh-CN"/>
        </w:rPr>
        <w:t xml:space="preserve">You need to provide the types for which you want to have lenses (35-37). </w:t>
      </w:r>
      <w:r w:rsidR="00147002" w:rsidRPr="00AC0AC1">
        <w:rPr>
          <w:lang w:eastAsia="zh-CN"/>
        </w:rPr>
        <w:t>And the name of the lenses will be the names of the original fields</w:t>
      </w:r>
      <w:r w:rsidR="008F6940" w:rsidRPr="00AC0AC1">
        <w:rPr>
          <w:lang w:eastAsia="zh-CN"/>
        </w:rPr>
        <w:t xml:space="preserve"> without the underscore</w:t>
      </w:r>
      <w:r w:rsidR="00147002" w:rsidRPr="00AC0AC1">
        <w:rPr>
          <w:lang w:eastAsia="zh-CN"/>
        </w:rPr>
        <w:t>.</w:t>
      </w:r>
      <w:r w:rsidR="008F6940" w:rsidRPr="00AC0AC1">
        <w:rPr>
          <w:lang w:eastAsia="zh-CN"/>
        </w:rPr>
        <w:t xml:space="preserve"> </w:t>
      </w:r>
      <w:r w:rsidR="00B17124" w:rsidRPr="00AC0AC1">
        <w:rPr>
          <w:lang w:eastAsia="zh-CN"/>
        </w:rPr>
        <w:t xml:space="preserve">There is a way to inspect what code the template Haskell writes at compile time. You can activate the flag </w:t>
      </w:r>
      <w:r w:rsidR="009653DD" w:rsidRPr="00AC0AC1">
        <w:rPr>
          <w:lang w:eastAsia="zh-CN"/>
        </w:rPr>
        <w:t xml:space="preserve">»:set </w:t>
      </w:r>
      <w:r w:rsidR="00985CD2" w:rsidRPr="00AC0AC1">
        <w:rPr>
          <w:lang w:eastAsia="zh-CN"/>
        </w:rPr>
        <w:t>–</w:t>
      </w:r>
      <w:r w:rsidR="009653DD" w:rsidRPr="00AC0AC1">
        <w:rPr>
          <w:lang w:eastAsia="zh-CN"/>
        </w:rPr>
        <w:t>ddump-splices«.</w:t>
      </w:r>
      <w:r w:rsidR="00147002" w:rsidRPr="00AC0AC1">
        <w:rPr>
          <w:lang w:eastAsia="zh-CN"/>
        </w:rPr>
        <w:t xml:space="preserve"> </w:t>
      </w:r>
      <w:r w:rsidR="00985CD2" w:rsidRPr="00AC0AC1">
        <w:rPr>
          <w:lang w:eastAsia="zh-CN"/>
        </w:rPr>
        <w:t xml:space="preserve">If you reload your Lens module in the Repl you will get an extended output for the template Haskell definitions. Here is a short demonstration </w:t>
      </w:r>
      <w:r w:rsidR="00C655CD" w:rsidRPr="00AC0AC1">
        <w:rPr>
          <w:lang w:eastAsia="zh-CN"/>
        </w:rPr>
        <w:t xml:space="preserve">of </w:t>
      </w:r>
      <w:r w:rsidR="00985CD2" w:rsidRPr="00AC0AC1">
        <w:rPr>
          <w:lang w:eastAsia="zh-CN"/>
        </w:rPr>
        <w:t>how to use lenses in the Repl.</w:t>
      </w:r>
    </w:p>
    <w:p w14:paraId="4033EE07" w14:textId="6A9EECB8" w:rsidR="00B069A8" w:rsidRPr="00AC0AC1" w:rsidRDefault="00D850DB" w:rsidP="00B069A8">
      <w:pPr>
        <w:pStyle w:val="SourceCode"/>
        <w:rPr>
          <w:noProof w:val="0"/>
          <w:lang w:val="en-US"/>
        </w:rPr>
      </w:pPr>
      <w:r w:rsidRPr="00AC0AC1">
        <w:rPr>
          <w:noProof w:val="0"/>
          <w:lang w:val="en-US"/>
        </w:rPr>
        <w:t>ghci&gt; :l src/Week08/Lens.hs</w:t>
      </w:r>
    </w:p>
    <w:p w14:paraId="64FB6DEA" w14:textId="30DDB8D3" w:rsidR="00985CD2" w:rsidRPr="00AC0AC1" w:rsidRDefault="00985CD2" w:rsidP="00985CD2">
      <w:pPr>
        <w:pStyle w:val="SourceCode"/>
        <w:rPr>
          <w:noProof w:val="0"/>
          <w:lang w:val="en-US"/>
        </w:rPr>
      </w:pPr>
      <w:r w:rsidRPr="00AC0AC1">
        <w:rPr>
          <w:noProof w:val="0"/>
          <w:lang w:val="en-US"/>
        </w:rPr>
        <w:t>ghci&gt; import Control.Lens</w:t>
      </w:r>
    </w:p>
    <w:p w14:paraId="269E7580" w14:textId="6DE48878" w:rsidR="00985CD2" w:rsidRPr="00AC0AC1" w:rsidRDefault="00985CD2" w:rsidP="00985CD2">
      <w:pPr>
        <w:pStyle w:val="SourceCode"/>
        <w:rPr>
          <w:noProof w:val="0"/>
          <w:lang w:val="en-US"/>
        </w:rPr>
      </w:pPr>
      <w:r w:rsidRPr="00AC0AC1">
        <w:rPr>
          <w:noProof w:val="0"/>
          <w:lang w:val="en-US"/>
        </w:rPr>
        <w:t>ghci&gt; lars ^. name</w:t>
      </w:r>
    </w:p>
    <w:p w14:paraId="02100E8B" w14:textId="66121D51" w:rsidR="00985CD2" w:rsidRPr="00AC0AC1" w:rsidRDefault="00985CD2" w:rsidP="00985CD2">
      <w:pPr>
        <w:pStyle w:val="SourceCode"/>
        <w:rPr>
          <w:noProof w:val="0"/>
          <w:lang w:val="en-US"/>
        </w:rPr>
      </w:pPr>
      <w:r w:rsidRPr="00AC0AC1">
        <w:rPr>
          <w:noProof w:val="0"/>
          <w:lang w:val="en-US"/>
        </w:rPr>
        <w:t>"Lars"</w:t>
      </w:r>
    </w:p>
    <w:p w14:paraId="0BAFCA58" w14:textId="19B3024F" w:rsidR="00985CD2" w:rsidRPr="00AC0AC1" w:rsidRDefault="00985CD2" w:rsidP="00985CD2">
      <w:pPr>
        <w:pStyle w:val="SourceCode"/>
        <w:rPr>
          <w:noProof w:val="0"/>
          <w:lang w:val="en-US"/>
        </w:rPr>
      </w:pPr>
      <w:r w:rsidRPr="00AC0AC1">
        <w:rPr>
          <w:noProof w:val="0"/>
          <w:lang w:val="en-US"/>
        </w:rPr>
        <w:lastRenderedPageBreak/>
        <w:t>ghci&gt; lars ^. address</w:t>
      </w:r>
    </w:p>
    <w:p w14:paraId="5FFB8BF5" w14:textId="4E3217BE" w:rsidR="00985CD2" w:rsidRPr="00AC0AC1" w:rsidRDefault="00985CD2" w:rsidP="00985CD2">
      <w:pPr>
        <w:pStyle w:val="SourceCode"/>
        <w:rPr>
          <w:noProof w:val="0"/>
          <w:lang w:val="en-US"/>
        </w:rPr>
      </w:pPr>
      <w:r w:rsidRPr="00AC0AC1">
        <w:rPr>
          <w:noProof w:val="0"/>
          <w:lang w:val="en-US"/>
        </w:rPr>
        <w:t>Address {_city = "Regensburg"}</w:t>
      </w:r>
    </w:p>
    <w:p w14:paraId="080E9F39" w14:textId="5D0BE55B" w:rsidR="006F31F5" w:rsidRPr="00AC0AC1" w:rsidRDefault="006F31F5" w:rsidP="006F31F5">
      <w:pPr>
        <w:pStyle w:val="SourceCode"/>
        <w:rPr>
          <w:noProof w:val="0"/>
          <w:lang w:val="en-US"/>
        </w:rPr>
      </w:pPr>
      <w:r w:rsidRPr="00AC0AC1">
        <w:rPr>
          <w:noProof w:val="0"/>
          <w:lang w:val="en-US"/>
        </w:rPr>
        <w:t xml:space="preserve">ghci&gt; lars ^. </w:t>
      </w:r>
      <w:r w:rsidR="00370AE1" w:rsidRPr="00AC0AC1">
        <w:rPr>
          <w:noProof w:val="0"/>
          <w:lang w:val="en-US"/>
        </w:rPr>
        <w:t>address</w:t>
      </w:r>
      <w:r w:rsidRPr="00AC0AC1">
        <w:rPr>
          <w:noProof w:val="0"/>
          <w:lang w:val="en-US"/>
        </w:rPr>
        <w:t xml:space="preserve"> . city</w:t>
      </w:r>
    </w:p>
    <w:p w14:paraId="7DD8FA7E" w14:textId="47CEB949" w:rsidR="006F31F5" w:rsidRPr="00AC0AC1" w:rsidRDefault="006F31F5" w:rsidP="006F31F5">
      <w:pPr>
        <w:pStyle w:val="SourceCode"/>
        <w:rPr>
          <w:noProof w:val="0"/>
          <w:lang w:val="en-US"/>
        </w:rPr>
      </w:pPr>
      <w:r w:rsidRPr="00AC0AC1">
        <w:rPr>
          <w:noProof w:val="0"/>
          <w:lang w:val="en-US"/>
        </w:rPr>
        <w:t>"Regensburg"</w:t>
      </w:r>
    </w:p>
    <w:p w14:paraId="1237116B" w14:textId="50341611" w:rsidR="00ED1EAA" w:rsidRPr="00AC0AC1" w:rsidRDefault="00ED1EAA" w:rsidP="00ED1EAA">
      <w:pPr>
        <w:pStyle w:val="SourceCode"/>
        <w:rPr>
          <w:noProof w:val="0"/>
          <w:lang w:val="en-US"/>
        </w:rPr>
      </w:pPr>
      <w:r w:rsidRPr="00AC0AC1">
        <w:rPr>
          <w:noProof w:val="0"/>
          <w:lang w:val="en-US"/>
        </w:rPr>
        <w:t>ghci&gt; lars &amp; name .~ "LARS"</w:t>
      </w:r>
    </w:p>
    <w:p w14:paraId="717EA544" w14:textId="6FDC1FAD" w:rsidR="001675C9" w:rsidRPr="00AC0AC1" w:rsidRDefault="001675C9" w:rsidP="00ED1EAA">
      <w:pPr>
        <w:pStyle w:val="SourceCode"/>
        <w:rPr>
          <w:noProof w:val="0"/>
          <w:lang w:val="en-US"/>
        </w:rPr>
      </w:pPr>
      <w:r w:rsidRPr="00AC0AC1">
        <w:rPr>
          <w:noProof w:val="0"/>
          <w:lang w:val="en-US"/>
        </w:rPr>
        <w:t xml:space="preserve">Person {_name = "LARS", </w:t>
      </w:r>
      <w:r w:rsidR="00F72130" w:rsidRPr="00AC0AC1">
        <w:rPr>
          <w:noProof w:val="0"/>
          <w:lang w:val="en-US"/>
        </w:rPr>
        <w:t>_address = Address {</w:t>
      </w:r>
      <w:r w:rsidRPr="00AC0AC1">
        <w:rPr>
          <w:noProof w:val="0"/>
          <w:lang w:val="en-US"/>
        </w:rPr>
        <w:t>_city = "Regensburg"</w:t>
      </w:r>
      <w:r w:rsidR="00F72130" w:rsidRPr="00AC0AC1">
        <w:rPr>
          <w:noProof w:val="0"/>
          <w:lang w:val="en-US"/>
        </w:rPr>
        <w:t>}</w:t>
      </w:r>
      <w:r w:rsidRPr="00AC0AC1">
        <w:rPr>
          <w:noProof w:val="0"/>
          <w:lang w:val="en-US"/>
        </w:rPr>
        <w:t>}</w:t>
      </w:r>
    </w:p>
    <w:p w14:paraId="3B117065" w14:textId="2F017431" w:rsidR="006C5411" w:rsidRPr="00AC0AC1" w:rsidRDefault="006C5411" w:rsidP="006C5411">
      <w:pPr>
        <w:pStyle w:val="SourceCode"/>
        <w:rPr>
          <w:noProof w:val="0"/>
          <w:lang w:val="en-US"/>
        </w:rPr>
      </w:pPr>
      <w:r w:rsidRPr="00AC0AC1">
        <w:rPr>
          <w:noProof w:val="0"/>
          <w:lang w:val="en-US"/>
        </w:rPr>
        <w:t>ghci&gt; lars &amp; address . city .~ "Munich"</w:t>
      </w:r>
    </w:p>
    <w:p w14:paraId="0ADF7ED5" w14:textId="5B89872C" w:rsidR="006C5411" w:rsidRPr="00AC0AC1" w:rsidRDefault="006C5411" w:rsidP="006C5411">
      <w:pPr>
        <w:pStyle w:val="SourceCode"/>
        <w:rPr>
          <w:noProof w:val="0"/>
          <w:lang w:val="en-US"/>
        </w:rPr>
      </w:pPr>
      <w:r w:rsidRPr="00AC0AC1">
        <w:rPr>
          <w:noProof w:val="0"/>
          <w:lang w:val="en-US"/>
        </w:rPr>
        <w:t>Person {_name = "Lars", _address = Address {_city = "Munich"}}</w:t>
      </w:r>
    </w:p>
    <w:p w14:paraId="498694B6" w14:textId="02CBD1F7" w:rsidR="00236C78" w:rsidRPr="00AC0AC1" w:rsidRDefault="00DC1C1E" w:rsidP="00AC6E4A">
      <w:pPr>
        <w:pStyle w:val="BodyText"/>
        <w:rPr>
          <w:lang w:eastAsia="zh-CN"/>
        </w:rPr>
      </w:pPr>
      <w:r w:rsidRPr="00AC0AC1">
        <w:rPr>
          <w:lang w:eastAsia="zh-CN"/>
        </w:rPr>
        <w:t>The combination of lenses is</w:t>
      </w:r>
      <w:r w:rsidR="0031122E" w:rsidRPr="00AC0AC1">
        <w:rPr>
          <w:lang w:eastAsia="zh-CN"/>
        </w:rPr>
        <w:t xml:space="preserve"> done with</w:t>
      </w:r>
      <w:r w:rsidRPr="00AC0AC1">
        <w:rPr>
          <w:lang w:eastAsia="zh-CN"/>
        </w:rPr>
        <w:t xml:space="preserve"> the dot notation. </w:t>
      </w:r>
      <w:r w:rsidR="005C7DA4" w:rsidRPr="00AC0AC1">
        <w:rPr>
          <w:lang w:eastAsia="zh-CN"/>
        </w:rPr>
        <w:t xml:space="preserve">The ampersand notation is used to set a record type field. </w:t>
      </w:r>
      <w:r w:rsidR="00534047" w:rsidRPr="00AC0AC1">
        <w:rPr>
          <w:lang w:eastAsia="zh-CN"/>
        </w:rPr>
        <w:t xml:space="preserve">There is also a different type of optics called </w:t>
      </w:r>
      <w:r w:rsidR="006249F7" w:rsidRPr="00AC0AC1">
        <w:rPr>
          <w:lang w:eastAsia="zh-CN"/>
        </w:rPr>
        <w:t>traversals</w:t>
      </w:r>
      <w:r w:rsidR="00534047" w:rsidRPr="00AC0AC1">
        <w:rPr>
          <w:lang w:eastAsia="zh-CN"/>
        </w:rPr>
        <w:t xml:space="preserve"> which does not only zoom into </w:t>
      </w:r>
      <w:r w:rsidR="004B4FED" w:rsidRPr="00AC0AC1">
        <w:rPr>
          <w:lang w:eastAsia="zh-CN"/>
        </w:rPr>
        <w:t xml:space="preserve">one field but into many </w:t>
      </w:r>
      <w:r w:rsidR="006249F7" w:rsidRPr="00AC0AC1">
        <w:rPr>
          <w:lang w:eastAsia="zh-CN"/>
        </w:rPr>
        <w:t>simultaneously</w:t>
      </w:r>
      <w:r w:rsidR="004B4FED" w:rsidRPr="00AC0AC1">
        <w:rPr>
          <w:lang w:eastAsia="zh-CN"/>
        </w:rPr>
        <w:t xml:space="preserve">. </w:t>
      </w:r>
      <w:r w:rsidR="006A5DCD" w:rsidRPr="00AC0AC1">
        <w:rPr>
          <w:lang w:eastAsia="zh-CN"/>
        </w:rPr>
        <w:t xml:space="preserve">If you would have a list it would zoom into all elements. </w:t>
      </w:r>
      <w:r w:rsidR="008D7463" w:rsidRPr="00AC0AC1">
        <w:rPr>
          <w:lang w:eastAsia="zh-CN"/>
        </w:rPr>
        <w:t>Here is an example</w:t>
      </w:r>
      <w:r w:rsidR="009F1C73" w:rsidRPr="00AC0AC1">
        <w:rPr>
          <w:lang w:eastAsia="zh-CN"/>
        </w:rPr>
        <w:t xml:space="preserve"> using the </w:t>
      </w:r>
      <w:r w:rsidR="009F1C73" w:rsidRPr="00AC0AC1">
        <w:rPr>
          <w:i/>
          <w:lang w:eastAsia="zh-CN"/>
        </w:rPr>
        <w:t>each</w:t>
      </w:r>
      <w:r w:rsidR="009F1C73" w:rsidRPr="00AC0AC1">
        <w:rPr>
          <w:lang w:eastAsia="zh-CN"/>
        </w:rPr>
        <w:t xml:space="preserve"> traversable</w:t>
      </w:r>
      <w:r w:rsidR="008D7463" w:rsidRPr="00AC0AC1">
        <w:rPr>
          <w:lang w:eastAsia="zh-CN"/>
        </w:rPr>
        <w:t>.</w:t>
      </w:r>
    </w:p>
    <w:p w14:paraId="6078B012" w14:textId="65B6DE75" w:rsidR="008D7463" w:rsidRPr="00AC0AC1" w:rsidRDefault="008D7463" w:rsidP="008D7463">
      <w:pPr>
        <w:pStyle w:val="SourceCode"/>
        <w:rPr>
          <w:noProof w:val="0"/>
          <w:lang w:val="en-US"/>
        </w:rPr>
      </w:pPr>
      <w:r w:rsidRPr="00AC0AC1">
        <w:rPr>
          <w:noProof w:val="0"/>
          <w:lang w:val="en-US"/>
        </w:rPr>
        <w:t>ghci&gt; [1 :: Int, 3, 4] &amp; each .~ 42</w:t>
      </w:r>
    </w:p>
    <w:p w14:paraId="64A1456D" w14:textId="791E3EA5" w:rsidR="008D7463" w:rsidRPr="00AC0AC1" w:rsidRDefault="008D7463" w:rsidP="008D7463">
      <w:pPr>
        <w:pStyle w:val="SourceCode"/>
        <w:rPr>
          <w:noProof w:val="0"/>
          <w:lang w:val="en-US"/>
        </w:rPr>
      </w:pPr>
      <w:r w:rsidRPr="00AC0AC1">
        <w:rPr>
          <w:noProof w:val="0"/>
          <w:lang w:val="en-US"/>
        </w:rPr>
        <w:t>[42, 42, 42]</w:t>
      </w:r>
    </w:p>
    <w:p w14:paraId="5A0ABA49" w14:textId="0CCAC400" w:rsidR="008D7463" w:rsidRPr="00AC0AC1" w:rsidRDefault="00743841" w:rsidP="00AC6E4A">
      <w:pPr>
        <w:pStyle w:val="BodyText"/>
        <w:rPr>
          <w:lang w:eastAsia="zh-CN"/>
        </w:rPr>
      </w:pPr>
      <w:r w:rsidRPr="00AC0AC1">
        <w:rPr>
          <w:lang w:eastAsia="zh-CN"/>
        </w:rPr>
        <w:t xml:space="preserve">Various </w:t>
      </w:r>
      <w:r w:rsidR="006249F7" w:rsidRPr="00AC0AC1">
        <w:rPr>
          <w:lang w:eastAsia="zh-CN"/>
        </w:rPr>
        <w:t>types</w:t>
      </w:r>
      <w:r w:rsidRPr="00AC0AC1">
        <w:rPr>
          <w:lang w:eastAsia="zh-CN"/>
        </w:rPr>
        <w:t xml:space="preserve"> of lenses can be combined</w:t>
      </w:r>
      <w:r w:rsidR="00E657B4" w:rsidRPr="00AC0AC1">
        <w:rPr>
          <w:lang w:eastAsia="zh-CN"/>
        </w:rPr>
        <w:t xml:space="preserve"> with the dot operator</w:t>
      </w:r>
      <w:r w:rsidRPr="00AC0AC1">
        <w:rPr>
          <w:lang w:eastAsia="zh-CN"/>
        </w:rPr>
        <w:t xml:space="preserve">. </w:t>
      </w:r>
      <w:r w:rsidR="00536839" w:rsidRPr="00AC0AC1">
        <w:rPr>
          <w:lang w:eastAsia="zh-CN"/>
        </w:rPr>
        <w:t xml:space="preserve">We can see such an example in our code with the </w:t>
      </w:r>
      <w:r w:rsidR="00536839" w:rsidRPr="00AC0AC1">
        <w:rPr>
          <w:i/>
          <w:lang w:eastAsia="zh-CN"/>
        </w:rPr>
        <w:t>goTo'</w:t>
      </w:r>
      <w:r w:rsidR="00536839" w:rsidRPr="00AC0AC1">
        <w:rPr>
          <w:lang w:eastAsia="zh-CN"/>
        </w:rPr>
        <w:t xml:space="preserve"> function (39-40). </w:t>
      </w:r>
    </w:p>
    <w:p w14:paraId="672CD584" w14:textId="5D42E31E" w:rsidR="00E559DE" w:rsidRPr="00AC0AC1" w:rsidRDefault="00E559DE" w:rsidP="00E559DE">
      <w:pPr>
        <w:pStyle w:val="Heading2"/>
        <w:rPr>
          <w:lang w:val="en-US"/>
        </w:rPr>
      </w:pPr>
      <w:bookmarkStart w:id="131" w:name="_Toc102838259"/>
      <w:r w:rsidRPr="00AC0AC1">
        <w:rPr>
          <w:lang w:val="en-US"/>
        </w:rPr>
        <w:t>Property based testing with QuickCheck</w:t>
      </w:r>
      <w:bookmarkEnd w:id="131"/>
    </w:p>
    <w:p w14:paraId="3E081680" w14:textId="621DCD82" w:rsidR="00E559DE" w:rsidRPr="00AC0AC1" w:rsidRDefault="00D06894" w:rsidP="00AC6E4A">
      <w:pPr>
        <w:pStyle w:val="BodyText"/>
        <w:rPr>
          <w:lang w:eastAsia="zh-CN"/>
        </w:rPr>
      </w:pPr>
      <w:r w:rsidRPr="00AC0AC1">
        <w:rPr>
          <w:lang w:eastAsia="zh-CN"/>
        </w:rPr>
        <w:t xml:space="preserve">QuickCheck is a Haskell library for </w:t>
      </w:r>
      <w:r w:rsidR="009A1354" w:rsidRPr="00AC0AC1">
        <w:rPr>
          <w:lang w:eastAsia="zh-CN"/>
        </w:rPr>
        <w:t>property-based</w:t>
      </w:r>
      <w:r w:rsidRPr="00AC0AC1">
        <w:rPr>
          <w:lang w:eastAsia="zh-CN"/>
        </w:rPr>
        <w:t xml:space="preserve"> testing. </w:t>
      </w:r>
      <w:r w:rsidR="00B23FE6" w:rsidRPr="00AC0AC1">
        <w:rPr>
          <w:lang w:eastAsia="zh-CN"/>
        </w:rPr>
        <w:t xml:space="preserve">In contrast to Unit testing where the cases of test are hardcoded we only specify a property function which defines a property of our code. It takes in a given variable and returns True if our code upholds the property for the given variable. Then variables are randomly picked by the QuickCheck library and the test passes if for all variables the property function returns True. </w:t>
      </w:r>
      <w:r w:rsidR="00584E5F" w:rsidRPr="00AC0AC1">
        <w:rPr>
          <w:lang w:eastAsia="zh-CN"/>
        </w:rPr>
        <w:t xml:space="preserve">Let's look at the code in </w:t>
      </w:r>
      <w:r w:rsidR="00584E5F" w:rsidRPr="00AC0AC1">
        <w:rPr>
          <w:i/>
          <w:lang w:eastAsia="zh-CN"/>
        </w:rPr>
        <w:t>QuickCheck.hs</w:t>
      </w:r>
      <w:r w:rsidR="00584E5F" w:rsidRPr="00AC0AC1">
        <w:rPr>
          <w:lang w:eastAsia="zh-CN"/>
        </w:rPr>
        <w:t>.</w:t>
      </w:r>
    </w:p>
    <w:p w14:paraId="473B7473"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Week08.QuickCheck</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EEF472E"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p>
    <w:p w14:paraId="4C8A7CA9"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prop_simple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7DD4E23"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prop_simple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p>
    <w:p w14:paraId="000B8064"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p>
    <w:p w14:paraId="5449308D"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Insertion sort code:</w:t>
      </w:r>
    </w:p>
    <w:p w14:paraId="16D88238"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0B085C2A"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 Sort a list of integers in ascending order.</w:t>
      </w:r>
    </w:p>
    <w:p w14:paraId="5AC4651D"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w:t>
      </w:r>
    </w:p>
    <w:p w14:paraId="3B67E9AB"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&gt;&gt;&gt; sort [5,1,9]</w:t>
      </w:r>
    </w:p>
    <w:p w14:paraId="1C7C20B0"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[1,5,9]</w:t>
      </w:r>
    </w:p>
    <w:p w14:paraId="60FEB210"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w:t>
      </w:r>
    </w:p>
    <w:p w14:paraId="2601FD82"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sort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not correct</w:t>
      </w:r>
    </w:p>
    <w:p w14:paraId="35673B12"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sort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451E905" w14:textId="1EA23D04"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sort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insert x xs</w:t>
      </w:r>
    </w:p>
    <w:p w14:paraId="65654998"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79C531D1"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 Insert an integer at the right position into an /ascendingly sorted/</w:t>
      </w:r>
    </w:p>
    <w:p w14:paraId="1D152AD2"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18</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list of integers.</w:t>
      </w:r>
    </w:p>
    <w:p w14:paraId="5018728F"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w:t>
      </w:r>
    </w:p>
    <w:p w14:paraId="54EFC199"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&gt;&gt;&gt; insert 5 [1,9]</w:t>
      </w:r>
    </w:p>
    <w:p w14:paraId="0CE2E8C5"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[1,5,9]</w:t>
      </w:r>
    </w:p>
    <w:p w14:paraId="78088D67"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w:t>
      </w:r>
    </w:p>
    <w:p w14:paraId="7B259F53"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insert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i/>
          <w:iCs/>
          <w:color w:val="AAAAAA"/>
          <w:sz w:val="21"/>
          <w:szCs w:val="21"/>
        </w:rPr>
        <w:t>-- not correct</w:t>
      </w:r>
    </w:p>
    <w:p w14:paraId="6D5E3D8B"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insert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x</w:t>
      </w:r>
      <w:r w:rsidRPr="00AC0AC1">
        <w:rPr>
          <w:rFonts w:ascii="Consolas" w:eastAsia="Times New Roman" w:hAnsi="Consolas"/>
          <w:color w:val="777777"/>
          <w:sz w:val="21"/>
          <w:szCs w:val="21"/>
        </w:rPr>
        <w:t>]</w:t>
      </w:r>
    </w:p>
    <w:p w14:paraId="536BEA37" w14:textId="52D0B365"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insert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ys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w:t>
      </w:r>
      <w:r w:rsidR="00AF318D" w:rsidRPr="00AC0AC1">
        <w:rPr>
          <w:rFonts w:ascii="Consolas" w:eastAsia="Times New Roman" w:hAnsi="Consolas"/>
          <w:color w:val="333333"/>
          <w:sz w:val="21"/>
          <w:szCs w:val="21"/>
        </w:rPr>
        <w:t xml:space="preserve">  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ys</w:t>
      </w:r>
    </w:p>
    <w:p w14:paraId="6E052F65"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otherwise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insert x ys</w:t>
      </w:r>
    </w:p>
    <w:p w14:paraId="57F839B7"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p>
    <w:p w14:paraId="68CAFD6A"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4E68C6D7"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24A0FF32"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4F6AF9E1"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ys</w:t>
      </w:r>
      <w:r w:rsidRPr="00AC0AC1">
        <w:rPr>
          <w:rFonts w:ascii="Consolas" w:eastAsia="Times New Roman" w:hAnsi="Consolas"/>
          <w:color w:val="777777"/>
          <w:sz w:val="21"/>
          <w:szCs w:val="21"/>
        </w:rPr>
        <w:t>)</w:t>
      </w:r>
    </w:p>
    <w:p w14:paraId="560108F9"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p>
    <w:p w14:paraId="00C2294E"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prop_sort_sorts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3B73794"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prop_sort_sorts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isSorted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sort xs</w:t>
      </w:r>
    </w:p>
    <w:p w14:paraId="16DC02FC"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116B30D7"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prop_sort_preserves_length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83D552C" w14:textId="77777777" w:rsidR="00B650B0" w:rsidRPr="00AC0AC1" w:rsidRDefault="00B650B0" w:rsidP="00B650B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prop_sort_preserves_length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length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sort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length xs</w:t>
      </w:r>
    </w:p>
    <w:p w14:paraId="0E041017" w14:textId="77777777" w:rsidR="00B23FE6" w:rsidRPr="00AC0AC1" w:rsidRDefault="00B23FE6" w:rsidP="00CB7B32">
      <w:pPr>
        <w:pStyle w:val="BodyText"/>
        <w:spacing w:before="0" w:after="0"/>
        <w:rPr>
          <w:lang w:eastAsia="zh-CN"/>
        </w:rPr>
      </w:pPr>
    </w:p>
    <w:p w14:paraId="452FF98C" w14:textId="7FF06FD8" w:rsidR="00BF0FD0" w:rsidRPr="00AC0AC1" w:rsidRDefault="009A1354" w:rsidP="00BC141B">
      <w:pPr>
        <w:pStyle w:val="BodyText"/>
        <w:spacing w:before="0"/>
        <w:rPr>
          <w:lang w:eastAsia="zh-CN"/>
        </w:rPr>
      </w:pPr>
      <w:r w:rsidRPr="00AC0AC1">
        <w:rPr>
          <w:lang w:eastAsia="zh-CN"/>
        </w:rPr>
        <w:t>First,</w:t>
      </w:r>
      <w:r w:rsidR="00BC141B" w:rsidRPr="00AC0AC1">
        <w:rPr>
          <w:lang w:eastAsia="zh-CN"/>
        </w:rPr>
        <w:t xml:space="preserve"> we define the </w:t>
      </w:r>
      <w:r w:rsidR="00BC141B" w:rsidRPr="00AC0AC1">
        <w:rPr>
          <w:i/>
          <w:lang w:eastAsia="zh-CN"/>
        </w:rPr>
        <w:t>sort</w:t>
      </w:r>
      <w:r w:rsidR="00BC141B" w:rsidRPr="00AC0AC1">
        <w:rPr>
          <w:lang w:eastAsia="zh-CN"/>
        </w:rPr>
        <w:t xml:space="preserve"> and the helper </w:t>
      </w:r>
      <w:r w:rsidR="00BC141B" w:rsidRPr="00AC0AC1">
        <w:rPr>
          <w:i/>
          <w:lang w:eastAsia="zh-CN"/>
        </w:rPr>
        <w:t>insert</w:t>
      </w:r>
      <w:r w:rsidR="00BC141B" w:rsidRPr="00AC0AC1">
        <w:rPr>
          <w:lang w:eastAsia="zh-CN"/>
        </w:rPr>
        <w:t xml:space="preserve"> functions that sort a list (13-26). </w:t>
      </w:r>
      <w:r w:rsidRPr="00AC0AC1">
        <w:rPr>
          <w:lang w:eastAsia="zh-CN"/>
        </w:rPr>
        <w:t>Next,</w:t>
      </w:r>
      <w:r w:rsidR="00BC141B" w:rsidRPr="00AC0AC1">
        <w:rPr>
          <w:lang w:eastAsia="zh-CN"/>
        </w:rPr>
        <w:t xml:space="preserve"> we define the </w:t>
      </w:r>
      <w:r w:rsidR="00BC141B" w:rsidRPr="00AC0AC1">
        <w:rPr>
          <w:i/>
          <w:lang w:eastAsia="zh-CN"/>
        </w:rPr>
        <w:t>isSorted</w:t>
      </w:r>
      <w:r w:rsidR="00BC141B" w:rsidRPr="00AC0AC1">
        <w:rPr>
          <w:lang w:eastAsia="zh-CN"/>
        </w:rPr>
        <w:t xml:space="preserve"> function that checks weather a list of integers is sorted (28-31). </w:t>
      </w:r>
      <w:r w:rsidR="00547E43" w:rsidRPr="00AC0AC1">
        <w:rPr>
          <w:lang w:eastAsia="zh-CN"/>
        </w:rPr>
        <w:t xml:space="preserve">With the function </w:t>
      </w:r>
      <w:r w:rsidR="00547E43" w:rsidRPr="00AC0AC1">
        <w:rPr>
          <w:i/>
          <w:lang w:eastAsia="zh-CN"/>
        </w:rPr>
        <w:t>prop_sort_sorts</w:t>
      </w:r>
      <w:r w:rsidR="00547E43" w:rsidRPr="00AC0AC1">
        <w:rPr>
          <w:lang w:eastAsia="zh-CN"/>
        </w:rPr>
        <w:t xml:space="preserve"> we test the sorting property of the </w:t>
      </w:r>
      <w:r w:rsidR="00547E43" w:rsidRPr="00AC0AC1">
        <w:rPr>
          <w:i/>
          <w:lang w:eastAsia="zh-CN"/>
        </w:rPr>
        <w:t>sort</w:t>
      </w:r>
      <w:r w:rsidR="00547E43" w:rsidRPr="00AC0AC1">
        <w:rPr>
          <w:lang w:eastAsia="zh-CN"/>
        </w:rPr>
        <w:t xml:space="preserve"> function (33-34) and with the function </w:t>
      </w:r>
      <w:r w:rsidR="00547E43" w:rsidRPr="00AC0AC1">
        <w:rPr>
          <w:i/>
          <w:lang w:eastAsia="zh-CN"/>
        </w:rPr>
        <w:t>prop_sort_preserves_length</w:t>
      </w:r>
      <w:r w:rsidR="00547E43" w:rsidRPr="00AC0AC1">
        <w:rPr>
          <w:lang w:eastAsia="zh-CN"/>
        </w:rPr>
        <w:t xml:space="preserve"> we test that the sort function </w:t>
      </w:r>
      <w:r w:rsidR="00935B09" w:rsidRPr="00AC0AC1">
        <w:rPr>
          <w:lang w:eastAsia="zh-CN"/>
        </w:rPr>
        <w:t>preserves</w:t>
      </w:r>
      <w:r w:rsidR="00547E43" w:rsidRPr="00AC0AC1">
        <w:rPr>
          <w:lang w:eastAsia="zh-CN"/>
        </w:rPr>
        <w:t xml:space="preserve"> the length of the list (36-37). </w:t>
      </w:r>
      <w:r w:rsidR="0014242B" w:rsidRPr="00AC0AC1">
        <w:rPr>
          <w:lang w:eastAsia="zh-CN"/>
        </w:rPr>
        <w:t>We can run our example code with the following command:</w:t>
      </w:r>
    </w:p>
    <w:p w14:paraId="65275CEB" w14:textId="1BD261C9" w:rsidR="00A77655" w:rsidRPr="00AC0AC1" w:rsidRDefault="00A77655" w:rsidP="0014242B">
      <w:pPr>
        <w:pStyle w:val="SourceCode"/>
        <w:rPr>
          <w:noProof w:val="0"/>
          <w:lang w:val="en-US"/>
        </w:rPr>
      </w:pPr>
      <w:r w:rsidRPr="00AC0AC1">
        <w:rPr>
          <w:noProof w:val="0"/>
          <w:lang w:val="en-US"/>
        </w:rPr>
        <w:t>Prelude Week08.QuickCheck&gt; import Test.QuickCheck</w:t>
      </w:r>
    </w:p>
    <w:p w14:paraId="3B155328" w14:textId="7E5824FC" w:rsidR="0014242B" w:rsidRPr="00AC0AC1" w:rsidRDefault="00A77655" w:rsidP="0014242B">
      <w:pPr>
        <w:pStyle w:val="SourceCode"/>
        <w:rPr>
          <w:noProof w:val="0"/>
          <w:lang w:val="en-US"/>
        </w:rPr>
      </w:pPr>
      <w:r w:rsidRPr="00AC0AC1">
        <w:rPr>
          <w:noProof w:val="0"/>
          <w:lang w:val="en-US"/>
        </w:rPr>
        <w:t xml:space="preserve">Prelude Week08.QuickCheck&gt; </w:t>
      </w:r>
      <w:r w:rsidR="0014242B" w:rsidRPr="00AC0AC1">
        <w:rPr>
          <w:noProof w:val="0"/>
          <w:lang w:val="en-US"/>
        </w:rPr>
        <w:t>quickCheck prop_sort_sorts</w:t>
      </w:r>
    </w:p>
    <w:p w14:paraId="61463266" w14:textId="3C9ED011" w:rsidR="003D0FE1" w:rsidRPr="00AC0AC1" w:rsidRDefault="003D0FE1" w:rsidP="0014242B">
      <w:pPr>
        <w:pStyle w:val="SourceCode"/>
        <w:rPr>
          <w:noProof w:val="0"/>
          <w:lang w:val="en-US"/>
        </w:rPr>
      </w:pPr>
      <w:r w:rsidRPr="00AC0AC1">
        <w:rPr>
          <w:noProof w:val="0"/>
          <w:lang w:val="en-US"/>
        </w:rPr>
        <w:t>*** Failed! Falsified (after 8 tests and 4 shrinks):</w:t>
      </w:r>
    </w:p>
    <w:p w14:paraId="33A0E65B" w14:textId="4E5636DE" w:rsidR="003D0FE1" w:rsidRPr="00AC0AC1" w:rsidRDefault="003D0FE1" w:rsidP="0014242B">
      <w:pPr>
        <w:pStyle w:val="SourceCode"/>
        <w:rPr>
          <w:noProof w:val="0"/>
          <w:lang w:val="en-US"/>
        </w:rPr>
      </w:pPr>
      <w:r w:rsidRPr="00AC0AC1">
        <w:rPr>
          <w:noProof w:val="0"/>
          <w:lang w:val="en-US"/>
        </w:rPr>
        <w:t>[0,0,-1]</w:t>
      </w:r>
    </w:p>
    <w:p w14:paraId="4414CC7E" w14:textId="2E55FE38" w:rsidR="00642882" w:rsidRPr="00AC0AC1" w:rsidRDefault="00642882" w:rsidP="0014242B">
      <w:pPr>
        <w:pStyle w:val="SourceCode"/>
        <w:rPr>
          <w:noProof w:val="0"/>
          <w:lang w:val="en-US"/>
        </w:rPr>
      </w:pPr>
      <w:r w:rsidRPr="00AC0AC1">
        <w:rPr>
          <w:noProof w:val="0"/>
          <w:lang w:val="en-US"/>
        </w:rPr>
        <w:t>ghci&gt; sort [0,0,-1]</w:t>
      </w:r>
    </w:p>
    <w:p w14:paraId="34066B3C" w14:textId="17024B30" w:rsidR="00642882" w:rsidRPr="00AC0AC1" w:rsidRDefault="00642882" w:rsidP="0014242B">
      <w:pPr>
        <w:pStyle w:val="SourceCode"/>
        <w:rPr>
          <w:noProof w:val="0"/>
          <w:lang w:val="en-US"/>
        </w:rPr>
      </w:pPr>
      <w:r w:rsidRPr="00AC0AC1">
        <w:rPr>
          <w:noProof w:val="0"/>
          <w:lang w:val="en-US"/>
        </w:rPr>
        <w:t>[0,-1]</w:t>
      </w:r>
    </w:p>
    <w:p w14:paraId="3C24024B" w14:textId="31E2D845" w:rsidR="0014242B" w:rsidRPr="00AC0AC1" w:rsidRDefault="003D0FE1" w:rsidP="00BC141B">
      <w:pPr>
        <w:pStyle w:val="BodyText"/>
        <w:spacing w:before="0"/>
        <w:rPr>
          <w:lang w:eastAsia="zh-CN"/>
        </w:rPr>
      </w:pPr>
      <w:r w:rsidRPr="00AC0AC1">
        <w:rPr>
          <w:lang w:eastAsia="zh-CN"/>
        </w:rPr>
        <w:t>What the message means quick check tried out 8 examples of a list and after it found one it tried 4 times to further simplify it</w:t>
      </w:r>
      <w:r w:rsidR="00DE53BB" w:rsidRPr="00AC0AC1">
        <w:rPr>
          <w:lang w:eastAsia="zh-CN"/>
        </w:rPr>
        <w:t xml:space="preserve"> and returned it as an example in the Repl</w:t>
      </w:r>
      <w:r w:rsidRPr="00AC0AC1">
        <w:rPr>
          <w:lang w:eastAsia="zh-CN"/>
        </w:rPr>
        <w:t xml:space="preserve">. </w:t>
      </w:r>
    </w:p>
    <w:tbl>
      <w:tblPr>
        <w:tblStyle w:val="Table-info"/>
        <w:tblW w:w="5000" w:type="pct"/>
        <w:tblLook w:val="01E0" w:firstRow="1" w:lastRow="1" w:firstColumn="1" w:lastColumn="1" w:noHBand="0" w:noVBand="0"/>
      </w:tblPr>
      <w:tblGrid>
        <w:gridCol w:w="850"/>
        <w:gridCol w:w="8510"/>
      </w:tblGrid>
      <w:tr w:rsidR="00755B32" w:rsidRPr="00AC0AC1" w14:paraId="4A85A38E" w14:textId="77777777" w:rsidTr="001F1D2A">
        <w:tc>
          <w:tcPr>
            <w:tcW w:w="856" w:type="dxa"/>
            <w:hideMark/>
          </w:tcPr>
          <w:p w14:paraId="42F238EB" w14:textId="77777777" w:rsidR="00755B32" w:rsidRPr="00AC0AC1" w:rsidRDefault="00755B32" w:rsidP="001F1D2A">
            <w:pPr>
              <w:pStyle w:val="BodyText-denser"/>
              <w:rPr>
                <w:lang w:val="en-US"/>
              </w:rPr>
            </w:pPr>
            <w:r w:rsidRPr="00AC0AC1">
              <w:rPr>
                <w:noProof/>
              </w:rPr>
              <w:drawing>
                <wp:inline distT="0" distB="0" distL="0" distR="0" wp14:anchorId="03E05B34" wp14:editId="51177A7C">
                  <wp:extent cx="400050" cy="401320"/>
                  <wp:effectExtent l="0" t="0" r="0" b="0"/>
                  <wp:docPr id="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17E6F6D" w14:textId="484A7DC9" w:rsidR="00755B32" w:rsidRPr="00AC0AC1" w:rsidRDefault="006E72DA" w:rsidP="006E72DA">
            <w:pPr>
              <w:rPr>
                <w:rFonts w:asciiTheme="minorHAnsi" w:hAnsiTheme="minorHAnsi" w:cstheme="minorHAnsi"/>
                <w:szCs w:val="24"/>
                <w:lang w:val="en-US"/>
              </w:rPr>
            </w:pPr>
            <w:r w:rsidRPr="00AC0AC1">
              <w:rPr>
                <w:rFonts w:asciiTheme="minorHAnsi" w:hAnsiTheme="minorHAnsi" w:cstheme="minorHAnsi"/>
                <w:szCs w:val="24"/>
                <w:lang w:val="en-US"/>
              </w:rPr>
              <w:t xml:space="preserve">When QuickCheck checks a </w:t>
            </w:r>
            <w:r w:rsidR="009A1354" w:rsidRPr="00AC0AC1">
              <w:rPr>
                <w:rFonts w:asciiTheme="minorHAnsi" w:hAnsiTheme="minorHAnsi" w:cstheme="minorHAnsi"/>
                <w:szCs w:val="24"/>
                <w:lang w:val="en-US"/>
              </w:rPr>
              <w:t>property,</w:t>
            </w:r>
            <w:r w:rsidRPr="00AC0AC1">
              <w:rPr>
                <w:rFonts w:asciiTheme="minorHAnsi" w:hAnsiTheme="minorHAnsi" w:cstheme="minorHAnsi"/>
                <w:szCs w:val="24"/>
                <w:lang w:val="en-US"/>
              </w:rPr>
              <w:t xml:space="preserve"> it starts with simple random arguments and then makes them more and more complex over time.</w:t>
            </w:r>
          </w:p>
        </w:tc>
      </w:tr>
    </w:tbl>
    <w:p w14:paraId="462E7958" w14:textId="77777777" w:rsidR="00755B32" w:rsidRPr="00AC0AC1" w:rsidRDefault="00755B32" w:rsidP="00BC141B">
      <w:pPr>
        <w:pStyle w:val="BodyText"/>
        <w:spacing w:before="0"/>
        <w:rPr>
          <w:lang w:eastAsia="zh-CN"/>
        </w:rPr>
      </w:pPr>
    </w:p>
    <w:p w14:paraId="1F07AD22" w14:textId="76F13E80" w:rsidR="008D07DB" w:rsidRPr="00AC0AC1" w:rsidRDefault="00D7350E" w:rsidP="00BC141B">
      <w:pPr>
        <w:pStyle w:val="BodyText"/>
        <w:spacing w:before="0"/>
        <w:rPr>
          <w:lang w:eastAsia="zh-CN"/>
        </w:rPr>
      </w:pPr>
      <w:r w:rsidRPr="00AC0AC1">
        <w:rPr>
          <w:lang w:eastAsia="zh-CN"/>
        </w:rPr>
        <w:t xml:space="preserve">By </w:t>
      </w:r>
      <w:r w:rsidR="009A1354" w:rsidRPr="00AC0AC1">
        <w:rPr>
          <w:lang w:eastAsia="zh-CN"/>
        </w:rPr>
        <w:t>default,</w:t>
      </w:r>
      <w:r w:rsidRPr="00AC0AC1">
        <w:rPr>
          <w:lang w:eastAsia="zh-CN"/>
        </w:rPr>
        <w:t xml:space="preserve"> quick check tries 100 arguments to test our property. </w:t>
      </w:r>
      <w:r w:rsidR="000D6E18" w:rsidRPr="00AC0AC1">
        <w:rPr>
          <w:lang w:eastAsia="zh-CN"/>
        </w:rPr>
        <w:t>For our sort function we could implement a fix as specify line 15 as follows:</w:t>
      </w:r>
      <w:r w:rsidR="0010061F" w:rsidRPr="00AC0AC1">
        <w:rPr>
          <w:lang w:eastAsia="zh-CN"/>
        </w:rPr>
        <w:t xml:space="preserve"> </w:t>
      </w:r>
    </w:p>
    <w:p w14:paraId="0F461E34" w14:textId="3B9001CF" w:rsidR="000D6E18" w:rsidRPr="00AC0AC1" w:rsidRDefault="000D6E18" w:rsidP="000D6E18">
      <w:pPr>
        <w:pStyle w:val="SourceCode"/>
        <w:rPr>
          <w:noProof w:val="0"/>
          <w:lang w:val="en-US"/>
        </w:rPr>
      </w:pPr>
      <w:r w:rsidRPr="00AC0AC1">
        <w:rPr>
          <w:noProof w:val="0"/>
          <w:lang w:val="en-US"/>
        </w:rPr>
        <w:lastRenderedPageBreak/>
        <w:t>sort (x:xs) =  insert x $ sort xs</w:t>
      </w:r>
    </w:p>
    <w:p w14:paraId="10016E8F" w14:textId="6BC34AFE" w:rsidR="000D6E18" w:rsidRPr="00AC0AC1" w:rsidRDefault="00A163B1" w:rsidP="00BC141B">
      <w:pPr>
        <w:pStyle w:val="BodyText"/>
        <w:spacing w:before="0"/>
        <w:rPr>
          <w:lang w:eastAsia="zh-CN"/>
        </w:rPr>
      </w:pPr>
      <w:r w:rsidRPr="00AC0AC1">
        <w:rPr>
          <w:lang w:eastAsia="zh-CN"/>
        </w:rPr>
        <w:t xml:space="preserve">If we run this code and test it we see that a 100 test pass, but if we manually try the previous list it does get sorted but a zero value </w:t>
      </w:r>
      <w:r w:rsidR="00935B09" w:rsidRPr="00AC0AC1">
        <w:rPr>
          <w:lang w:eastAsia="zh-CN"/>
        </w:rPr>
        <w:t>disappears</w:t>
      </w:r>
      <w:r w:rsidRPr="00AC0AC1">
        <w:rPr>
          <w:lang w:eastAsia="zh-CN"/>
        </w:rPr>
        <w:t xml:space="preserve"> from the list.</w:t>
      </w:r>
    </w:p>
    <w:p w14:paraId="0274FF4E" w14:textId="77777777" w:rsidR="00A163B1" w:rsidRPr="00AC0AC1" w:rsidRDefault="00A163B1" w:rsidP="00A163B1">
      <w:pPr>
        <w:pStyle w:val="SourceCode"/>
        <w:rPr>
          <w:noProof w:val="0"/>
          <w:lang w:val="en-US"/>
        </w:rPr>
      </w:pPr>
      <w:r w:rsidRPr="00AC0AC1">
        <w:rPr>
          <w:noProof w:val="0"/>
          <w:lang w:val="en-US"/>
        </w:rPr>
        <w:t>ghci&gt; sort [0,0,-1]</w:t>
      </w:r>
    </w:p>
    <w:p w14:paraId="7FF1EF4B" w14:textId="3D610BFE" w:rsidR="00755B32" w:rsidRPr="00AC0AC1" w:rsidRDefault="00A163B1" w:rsidP="00A163B1">
      <w:pPr>
        <w:pStyle w:val="SourceCode"/>
        <w:rPr>
          <w:noProof w:val="0"/>
          <w:lang w:val="en-US"/>
        </w:rPr>
      </w:pPr>
      <w:r w:rsidRPr="00AC0AC1">
        <w:rPr>
          <w:noProof w:val="0"/>
          <w:lang w:val="en-US"/>
        </w:rPr>
        <w:t>[-1,0]</w:t>
      </w:r>
    </w:p>
    <w:p w14:paraId="35B6EE05" w14:textId="4F43A7E8" w:rsidR="00A163B1" w:rsidRPr="00AC0AC1" w:rsidRDefault="00125F95" w:rsidP="00BC141B">
      <w:pPr>
        <w:pStyle w:val="BodyText"/>
        <w:spacing w:before="0"/>
      </w:pPr>
      <w:r w:rsidRPr="00AC0AC1">
        <w:rPr>
          <w:lang w:eastAsia="zh-CN"/>
        </w:rPr>
        <w:t>So,</w:t>
      </w:r>
      <w:r w:rsidR="00B56B68" w:rsidRPr="00AC0AC1">
        <w:rPr>
          <w:lang w:eastAsia="zh-CN"/>
        </w:rPr>
        <w:t xml:space="preserve"> it means our test is only good enough as good the </w:t>
      </w:r>
      <w:r w:rsidR="00B56B68" w:rsidRPr="00AC0AC1">
        <w:rPr>
          <w:i/>
        </w:rPr>
        <w:t>prop_sort_sorts</w:t>
      </w:r>
      <w:r w:rsidR="00B56B68" w:rsidRPr="00AC0AC1">
        <w:t xml:space="preserve"> function is. </w:t>
      </w:r>
      <w:r w:rsidR="003B45B3" w:rsidRPr="00AC0AC1">
        <w:t xml:space="preserve">But we can detect this with another property called </w:t>
      </w:r>
      <w:r w:rsidR="003B45B3" w:rsidRPr="00AC0AC1">
        <w:rPr>
          <w:i/>
        </w:rPr>
        <w:t>prop_sort_preserves_length</w:t>
      </w:r>
      <w:r w:rsidR="003B45B3" w:rsidRPr="00AC0AC1">
        <w:t xml:space="preserve"> (36-37).</w:t>
      </w:r>
      <w:r w:rsidR="00153EFA" w:rsidRPr="00AC0AC1">
        <w:t xml:space="preserve"> And for this function we do get a counter example where the test now fails. </w:t>
      </w:r>
      <w:r w:rsidR="00AF318D" w:rsidRPr="00AC0AC1">
        <w:t xml:space="preserve">And the bug is on line 25 that we can change to the following code where both </w:t>
      </w:r>
      <w:r w:rsidRPr="00AC0AC1">
        <w:t>tests</w:t>
      </w:r>
      <w:r w:rsidR="00AF318D" w:rsidRPr="00AC0AC1">
        <w:t xml:space="preserve"> will pass:</w:t>
      </w:r>
    </w:p>
    <w:p w14:paraId="5452769F" w14:textId="03D35F8D" w:rsidR="00AF318D" w:rsidRPr="00AC0AC1" w:rsidRDefault="00AF318D" w:rsidP="00AF318D">
      <w:pPr>
        <w:pStyle w:val="SourceCode"/>
        <w:rPr>
          <w:noProof w:val="0"/>
          <w:lang w:val="en-US"/>
        </w:rPr>
      </w:pPr>
      <w:r w:rsidRPr="00AC0AC1">
        <w:rPr>
          <w:noProof w:val="0"/>
          <w:lang w:val="en-US"/>
        </w:rPr>
        <w:t>insert x (y:ys)  | x &lt;= y       =  x : y : ys</w:t>
      </w:r>
    </w:p>
    <w:p w14:paraId="7A9D8800" w14:textId="0EADF598" w:rsidR="00AF318D" w:rsidRPr="00AC0AC1" w:rsidRDefault="00C37BE2" w:rsidP="00C37BE2">
      <w:pPr>
        <w:pStyle w:val="Heading2"/>
        <w:rPr>
          <w:lang w:val="en-US"/>
        </w:rPr>
      </w:pPr>
      <w:bookmarkStart w:id="132" w:name="_Toc102838260"/>
      <w:r w:rsidRPr="00AC0AC1">
        <w:rPr>
          <w:lang w:val="en-US"/>
        </w:rPr>
        <w:t>Property based testing of Plutus contracts</w:t>
      </w:r>
      <w:bookmarkEnd w:id="132"/>
    </w:p>
    <w:p w14:paraId="1308CB83" w14:textId="1602B815" w:rsidR="003D74E3" w:rsidRPr="00AC0AC1" w:rsidRDefault="00CD2143" w:rsidP="003D74E3">
      <w:pPr>
        <w:pStyle w:val="BodyText"/>
        <w:spacing w:before="0" w:after="0"/>
        <w:rPr>
          <w:lang w:eastAsia="zh-CN"/>
        </w:rPr>
      </w:pPr>
      <w:r w:rsidRPr="00AC0AC1">
        <w:rPr>
          <w:lang w:eastAsia="zh-CN"/>
        </w:rPr>
        <w:t xml:space="preserve">The problem we encounter when writing </w:t>
      </w:r>
      <w:r w:rsidR="00125F95" w:rsidRPr="00AC0AC1">
        <w:rPr>
          <w:lang w:eastAsia="zh-CN"/>
        </w:rPr>
        <w:t>property-based</w:t>
      </w:r>
      <w:r w:rsidRPr="00AC0AC1">
        <w:rPr>
          <w:lang w:eastAsia="zh-CN"/>
        </w:rPr>
        <w:t xml:space="preserve"> tests for Plutus contracts is how do you test code that has effect on the real world as for example our blockchain. </w:t>
      </w:r>
      <w:r w:rsidR="001858BD" w:rsidRPr="00AC0AC1">
        <w:rPr>
          <w:lang w:eastAsia="zh-CN"/>
        </w:rPr>
        <w:t xml:space="preserve">We can explain this on the example of testing file </w:t>
      </w:r>
      <w:r w:rsidR="00935B09" w:rsidRPr="00AC0AC1">
        <w:rPr>
          <w:lang w:eastAsia="zh-CN"/>
        </w:rPr>
        <w:t>operation</w:t>
      </w:r>
      <w:r w:rsidR="001858BD" w:rsidRPr="00AC0AC1">
        <w:rPr>
          <w:lang w:eastAsia="zh-CN"/>
        </w:rPr>
        <w:t xml:space="preserve"> with QuickCheck. The idea is you start with a model which is an idealized system. </w:t>
      </w:r>
      <w:r w:rsidR="00927F87" w:rsidRPr="00AC0AC1">
        <w:rPr>
          <w:lang w:eastAsia="zh-CN"/>
        </w:rPr>
        <w:t xml:space="preserve">There must be some sort of relation </w:t>
      </w:r>
      <w:r w:rsidR="00696DC4" w:rsidRPr="00AC0AC1">
        <w:rPr>
          <w:lang w:eastAsia="zh-CN"/>
        </w:rPr>
        <w:t>between</w:t>
      </w:r>
      <w:r w:rsidR="00927F87" w:rsidRPr="00AC0AC1">
        <w:rPr>
          <w:lang w:eastAsia="zh-CN"/>
        </w:rPr>
        <w:t xml:space="preserve"> the real system and the model. </w:t>
      </w:r>
      <w:r w:rsidR="00230584" w:rsidRPr="00AC0AC1">
        <w:rPr>
          <w:lang w:eastAsia="zh-CN"/>
        </w:rPr>
        <w:t xml:space="preserve">And then what quick check does it generates a random sequence of actions so for the file system it would generate for example opening, reading and </w:t>
      </w:r>
      <w:r w:rsidR="00935B09" w:rsidRPr="00AC0AC1">
        <w:rPr>
          <w:lang w:eastAsia="zh-CN"/>
        </w:rPr>
        <w:t>writing</w:t>
      </w:r>
      <w:r w:rsidR="00230584" w:rsidRPr="00AC0AC1">
        <w:rPr>
          <w:lang w:eastAsia="zh-CN"/>
        </w:rPr>
        <w:t xml:space="preserve"> sequences. </w:t>
      </w:r>
      <w:r w:rsidR="00F83AD4" w:rsidRPr="00AC0AC1">
        <w:rPr>
          <w:lang w:eastAsia="zh-CN"/>
        </w:rPr>
        <w:t xml:space="preserve">You can apply an action to your model and apply it to the real world. </w:t>
      </w:r>
      <w:r w:rsidR="00B21490" w:rsidRPr="00AC0AC1">
        <w:rPr>
          <w:lang w:eastAsia="zh-CN"/>
        </w:rPr>
        <w:t>So,</w:t>
      </w:r>
      <w:r w:rsidR="00F83AD4" w:rsidRPr="00AC0AC1">
        <w:rPr>
          <w:lang w:eastAsia="zh-CN"/>
        </w:rPr>
        <w:t xml:space="preserve"> both progress to a new state and after that you compare the two and check </w:t>
      </w:r>
      <w:r w:rsidR="001F1D2A" w:rsidRPr="00AC0AC1">
        <w:rPr>
          <w:lang w:eastAsia="zh-CN"/>
        </w:rPr>
        <w:t>whether</w:t>
      </w:r>
      <w:r w:rsidR="00F83AD4" w:rsidRPr="00AC0AC1">
        <w:rPr>
          <w:lang w:eastAsia="zh-CN"/>
        </w:rPr>
        <w:t xml:space="preserve"> they are still in sync.</w:t>
      </w:r>
      <w:r w:rsidR="002A799E">
        <w:rPr>
          <w:lang w:eastAsia="zh-CN"/>
        </w:rPr>
        <w:t xml:space="preserve"> </w:t>
      </w:r>
    </w:p>
    <w:p w14:paraId="2FBB5A81" w14:textId="5374139D" w:rsidR="003D74E3" w:rsidRPr="00AC0AC1" w:rsidRDefault="00E972F9" w:rsidP="003D74E3">
      <w:pPr>
        <w:pStyle w:val="BodyText"/>
        <w:spacing w:before="0" w:after="0"/>
        <w:jc w:val="center"/>
        <w:rPr>
          <w:lang w:eastAsia="zh-CN"/>
        </w:rPr>
      </w:pPr>
      <w:r w:rsidRPr="00AC0AC1">
        <w:rPr>
          <w:noProof/>
        </w:rPr>
        <w:drawing>
          <wp:inline distT="0" distB="0" distL="0" distR="0" wp14:anchorId="4E4F1707" wp14:editId="13D44864">
            <wp:extent cx="4283621" cy="2257425"/>
            <wp:effectExtent l="0" t="0" r="3175" b="0"/>
            <wp:docPr id="48" name="Picture 48" descr="\\vmware-host\Shared Folders\shared\Pictures\Lecture 8\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picture.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083" b="7085"/>
                    <a:stretch/>
                  </pic:blipFill>
                  <pic:spPr bwMode="auto">
                    <a:xfrm>
                      <a:off x="0" y="0"/>
                      <a:ext cx="4283621"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3A47C72A" w14:textId="78C41901" w:rsidR="003D74E3" w:rsidRPr="00AC0AC1" w:rsidRDefault="003D74E3" w:rsidP="003D74E3">
      <w:pPr>
        <w:pStyle w:val="BodyText"/>
        <w:spacing w:before="0" w:after="0"/>
        <w:jc w:val="center"/>
        <w:rPr>
          <w:b/>
          <w:sz w:val="20"/>
          <w:szCs w:val="20"/>
          <w:lang w:eastAsia="zh-CN"/>
        </w:rPr>
      </w:pPr>
      <w:bookmarkStart w:id="133" w:name="_Ref100490359"/>
      <w:bookmarkStart w:id="134" w:name="_Toc102838379"/>
      <w:r w:rsidRPr="00AC0AC1">
        <w:rPr>
          <w:b/>
          <w:sz w:val="20"/>
          <w:szCs w:val="20"/>
        </w:rPr>
        <w:t xml:space="preserve">Figure </w:t>
      </w:r>
      <w:r w:rsidRPr="00AC0AC1">
        <w:rPr>
          <w:b/>
          <w:sz w:val="20"/>
          <w:szCs w:val="20"/>
        </w:rPr>
        <w:fldChar w:fldCharType="begin"/>
      </w:r>
      <w:r w:rsidRPr="00AC0AC1">
        <w:rPr>
          <w:b/>
          <w:sz w:val="20"/>
          <w:szCs w:val="20"/>
        </w:rPr>
        <w:instrText xml:space="preserve"> SEQ Figure \* ARABIC </w:instrText>
      </w:r>
      <w:r w:rsidRPr="00AC0AC1">
        <w:rPr>
          <w:b/>
          <w:sz w:val="20"/>
          <w:szCs w:val="20"/>
        </w:rPr>
        <w:fldChar w:fldCharType="separate"/>
      </w:r>
      <w:r w:rsidR="000A2D3C">
        <w:rPr>
          <w:b/>
          <w:noProof/>
          <w:sz w:val="20"/>
          <w:szCs w:val="20"/>
        </w:rPr>
        <w:t>49</w:t>
      </w:r>
      <w:r w:rsidRPr="00AC0AC1">
        <w:rPr>
          <w:b/>
          <w:sz w:val="20"/>
          <w:szCs w:val="20"/>
        </w:rPr>
        <w:fldChar w:fldCharType="end"/>
      </w:r>
      <w:bookmarkEnd w:id="133"/>
      <w:r w:rsidRPr="00AC0AC1">
        <w:rPr>
          <w:b/>
          <w:sz w:val="20"/>
          <w:szCs w:val="20"/>
        </w:rPr>
        <w:t xml:space="preserve"> - Testing schema</w:t>
      </w:r>
      <w:bookmarkEnd w:id="134"/>
    </w:p>
    <w:p w14:paraId="7DF0738B" w14:textId="7570FD04" w:rsidR="00E972F9" w:rsidRPr="00AC0AC1" w:rsidRDefault="008922BC" w:rsidP="00AC6E4A">
      <w:pPr>
        <w:pStyle w:val="BodyText"/>
        <w:rPr>
          <w:lang w:eastAsia="zh-CN"/>
        </w:rPr>
      </w:pPr>
      <w:r w:rsidRPr="00AC0AC1">
        <w:rPr>
          <w:lang w:eastAsia="zh-CN"/>
        </w:rPr>
        <w:lastRenderedPageBreak/>
        <w:t xml:space="preserve">And shrinking in this case would be if you have a list of </w:t>
      </w:r>
      <w:r w:rsidR="00125F95" w:rsidRPr="00AC0AC1">
        <w:rPr>
          <w:lang w:eastAsia="zh-CN"/>
        </w:rPr>
        <w:t>actions,</w:t>
      </w:r>
      <w:r w:rsidRPr="00AC0AC1">
        <w:rPr>
          <w:lang w:eastAsia="zh-CN"/>
        </w:rPr>
        <w:t xml:space="preserve"> you could skip some and try if the test still fails. </w:t>
      </w:r>
      <w:r w:rsidR="00FC53DD" w:rsidRPr="00AC0AC1">
        <w:rPr>
          <w:lang w:eastAsia="zh-CN"/>
        </w:rPr>
        <w:t>T</w:t>
      </w:r>
      <w:r w:rsidR="009C4944" w:rsidRPr="00AC0AC1">
        <w:rPr>
          <w:lang w:eastAsia="zh-CN"/>
        </w:rPr>
        <w:t xml:space="preserve">his </w:t>
      </w:r>
      <w:r w:rsidR="001F1D2A" w:rsidRPr="00AC0AC1">
        <w:rPr>
          <w:lang w:eastAsia="zh-CN"/>
        </w:rPr>
        <w:t>is</w:t>
      </w:r>
      <w:r w:rsidR="009C4944" w:rsidRPr="00AC0AC1">
        <w:rPr>
          <w:lang w:eastAsia="zh-CN"/>
        </w:rPr>
        <w:t xml:space="preserve"> how property testing also works in Plutus. </w:t>
      </w:r>
      <w:r w:rsidR="008574FC" w:rsidRPr="00AC0AC1">
        <w:rPr>
          <w:lang w:eastAsia="zh-CN"/>
        </w:rPr>
        <w:t xml:space="preserve">We will look at the example of our token sale contract. </w:t>
      </w:r>
      <w:r w:rsidR="00701A5A" w:rsidRPr="00AC0AC1">
        <w:rPr>
          <w:lang w:eastAsia="zh-CN"/>
        </w:rPr>
        <w:t xml:space="preserve">The code for this is in </w:t>
      </w:r>
      <w:r w:rsidR="00701A5A" w:rsidRPr="00AC0AC1">
        <w:rPr>
          <w:i/>
          <w:lang w:eastAsia="zh-CN"/>
        </w:rPr>
        <w:t>test/Spec/Model.hs</w:t>
      </w:r>
      <w:r w:rsidR="00701A5A" w:rsidRPr="00AC0AC1">
        <w:rPr>
          <w:lang w:eastAsia="zh-CN"/>
        </w:rPr>
        <w:t xml:space="preserve">. </w:t>
      </w:r>
    </w:p>
    <w:p w14:paraId="09EF708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41BD465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541044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7A4EBF6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3A11026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FlexibleInstances</w:t>
      </w:r>
      <w:r w:rsidRPr="00AC0AC1">
        <w:rPr>
          <w:rFonts w:ascii="Consolas" w:eastAsia="Times New Roman" w:hAnsi="Consolas"/>
          <w:color w:val="333333"/>
          <w:sz w:val="21"/>
          <w:szCs w:val="21"/>
        </w:rPr>
        <w:t xml:space="preserve">     #-}</w:t>
      </w:r>
    </w:p>
    <w:p w14:paraId="3995B6D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GADTs</w:t>
      </w:r>
      <w:r w:rsidRPr="00AC0AC1">
        <w:rPr>
          <w:rFonts w:ascii="Consolas" w:eastAsia="Times New Roman" w:hAnsi="Consolas"/>
          <w:color w:val="333333"/>
          <w:sz w:val="21"/>
          <w:szCs w:val="21"/>
        </w:rPr>
        <w:t xml:space="preserve">                 #-}</w:t>
      </w:r>
    </w:p>
    <w:p w14:paraId="3F93D09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InstanceSigs</w:t>
      </w:r>
      <w:r w:rsidRPr="00AC0AC1">
        <w:rPr>
          <w:rFonts w:ascii="Consolas" w:eastAsia="Times New Roman" w:hAnsi="Consolas"/>
          <w:color w:val="333333"/>
          <w:sz w:val="21"/>
          <w:szCs w:val="21"/>
        </w:rPr>
        <w:t xml:space="preserve">          #-}</w:t>
      </w:r>
    </w:p>
    <w:p w14:paraId="24B4ED3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4BFD4D1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4F82693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590ADC8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RankNTypes</w:t>
      </w:r>
      <w:r w:rsidRPr="00AC0AC1">
        <w:rPr>
          <w:rFonts w:ascii="Consolas" w:eastAsia="Times New Roman" w:hAnsi="Consolas"/>
          <w:color w:val="333333"/>
          <w:sz w:val="21"/>
          <w:szCs w:val="21"/>
        </w:rPr>
        <w:t xml:space="preserve">            #-}</w:t>
      </w:r>
    </w:p>
    <w:p w14:paraId="10BB5C2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7ECAD24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StandaloneDeriving</w:t>
      </w:r>
      <w:r w:rsidRPr="00AC0AC1">
        <w:rPr>
          <w:rFonts w:ascii="Consolas" w:eastAsia="Times New Roman" w:hAnsi="Consolas"/>
          <w:color w:val="333333"/>
          <w:sz w:val="21"/>
          <w:szCs w:val="21"/>
        </w:rPr>
        <w:t xml:space="preserve">    #-}</w:t>
      </w:r>
    </w:p>
    <w:p w14:paraId="45F0E72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45E0670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4CDE848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0F8E7C2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683E4AA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38C291A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Spec.Model</w:t>
      </w:r>
    </w:p>
    <w:p w14:paraId="1B5A9B3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tests</w:t>
      </w:r>
    </w:p>
    <w:p w14:paraId="7E018E3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test</w:t>
      </w:r>
    </w:p>
    <w:p w14:paraId="1CBA53F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3332E43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26B185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p>
    <w:p w14:paraId="3F09748F"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Lens</w:t>
      </w:r>
      <w:r w:rsidRPr="00AC0AC1">
        <w:rPr>
          <w:rFonts w:ascii="Consolas" w:eastAsia="Times New Roman" w:hAnsi="Consolas"/>
          <w:color w:val="333333"/>
          <w:sz w:val="21"/>
          <w:szCs w:val="21"/>
        </w:rPr>
        <w:t xml:space="preserve">                                 hiding </w:t>
      </w:r>
    </w:p>
    <w:p w14:paraId="2192423D" w14:textId="11757EDA"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elements</w:t>
      </w:r>
      <w:r w:rsidR="003A512D" w:rsidRPr="00AC0AC1">
        <w:rPr>
          <w:rFonts w:ascii="Consolas" w:eastAsia="Times New Roman" w:hAnsi="Consolas"/>
          <w:color w:val="777777"/>
          <w:sz w:val="21"/>
          <w:szCs w:val="21"/>
        </w:rPr>
        <w:t>)</w:t>
      </w:r>
    </w:p>
    <w:p w14:paraId="1DC99A51"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forM_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303D636" w14:textId="47C0805E"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333333"/>
          <w:sz w:val="21"/>
          <w:szCs w:val="21"/>
        </w:rPr>
        <w:t>when</w:t>
      </w:r>
      <w:r w:rsidR="003A512D" w:rsidRPr="00AC0AC1">
        <w:rPr>
          <w:rFonts w:ascii="Consolas" w:eastAsia="Times New Roman" w:hAnsi="Consolas"/>
          <w:color w:val="777777"/>
          <w:sz w:val="21"/>
          <w:szCs w:val="21"/>
        </w:rPr>
        <w:t>)</w:t>
      </w:r>
    </w:p>
    <w:p w14:paraId="453D83F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Map</w:t>
      </w:r>
      <w:r w:rsidRPr="00AC0AC1">
        <w:rPr>
          <w:rFonts w:ascii="Consolas" w:eastAsia="Times New Roman" w:hAnsi="Consolas"/>
          <w:color w:val="777777"/>
          <w:sz w:val="21"/>
          <w:szCs w:val="21"/>
        </w:rPr>
        <w:t>)</w:t>
      </w:r>
    </w:p>
    <w:p w14:paraId="63FDB82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0C022FA3"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isJust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78FDF29" w14:textId="15F61D2A"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333333"/>
          <w:sz w:val="21"/>
          <w:szCs w:val="21"/>
        </w:rPr>
        <w:t>isNothing</w:t>
      </w:r>
      <w:r w:rsidR="003A512D" w:rsidRPr="00AC0AC1">
        <w:rPr>
          <w:rFonts w:ascii="Consolas" w:eastAsia="Times New Roman" w:hAnsi="Consolas"/>
          <w:color w:val="777777"/>
          <w:sz w:val="21"/>
          <w:szCs w:val="21"/>
        </w:rPr>
        <w:t>)</w:t>
      </w:r>
    </w:p>
    <w:p w14:paraId="0570D39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A4B7D0C"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IsString</w:t>
      </w:r>
      <w:r w:rsidRPr="00AC0AC1">
        <w:rPr>
          <w:rFonts w:ascii="Consolas" w:eastAsia="Times New Roman" w:hAnsi="Consolas"/>
          <w:color w:val="333333"/>
          <w:sz w:val="21"/>
          <w:szCs w:val="21"/>
        </w:rPr>
        <w:t xml:space="preserve"> </w:t>
      </w:r>
    </w:p>
    <w:p w14:paraId="5471AAA2" w14:textId="036D1D1A"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p>
    <w:p w14:paraId="27ABE8D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0910275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p>
    <w:p w14:paraId="4BC321E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w:t>
      </w:r>
      <w:r w:rsidRPr="00AC0AC1">
        <w:rPr>
          <w:rFonts w:ascii="Consolas" w:eastAsia="Times New Roman" w:hAnsi="Consolas"/>
          <w:color w:val="9C5D27"/>
          <w:sz w:val="21"/>
          <w:szCs w:val="21"/>
        </w:rPr>
        <w:t>Test</w:t>
      </w:r>
    </w:p>
    <w:p w14:paraId="17F7A1B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Plutus.Contract.Test.</w:t>
      </w:r>
      <w:r w:rsidRPr="00AC0AC1">
        <w:rPr>
          <w:rFonts w:ascii="Consolas" w:eastAsia="Times New Roman" w:hAnsi="Consolas"/>
          <w:color w:val="9C5D27"/>
          <w:sz w:val="21"/>
          <w:szCs w:val="21"/>
        </w:rPr>
        <w:t>ContractModel</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Test</w:t>
      </w:r>
    </w:p>
    <w:p w14:paraId="1202947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Plutus.Contract.Test.ContractModel.</w:t>
      </w:r>
      <w:r w:rsidRPr="00AC0AC1">
        <w:rPr>
          <w:rFonts w:ascii="Consolas" w:eastAsia="Times New Roman" w:hAnsi="Consolas"/>
          <w:color w:val="9C5D27"/>
          <w:sz w:val="21"/>
          <w:szCs w:val="21"/>
        </w:rPr>
        <w:t>Symbolics</w:t>
      </w:r>
    </w:p>
    <w:p w14:paraId="08063D3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Trace</w:t>
      </w:r>
    </w:p>
    <w:p w14:paraId="2CF616AA"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p>
    <w:p w14:paraId="72668832" w14:textId="0A2576CE"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singleton</w:t>
      </w:r>
      <w:r w:rsidR="003A512D" w:rsidRPr="00AC0AC1">
        <w:rPr>
          <w:rFonts w:ascii="Consolas" w:eastAsia="Times New Roman" w:hAnsi="Consolas"/>
          <w:color w:val="777777"/>
          <w:sz w:val="21"/>
          <w:szCs w:val="21"/>
        </w:rPr>
        <w:t>)</w:t>
      </w:r>
    </w:p>
    <w:p w14:paraId="6283C89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74B4494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p>
    <w:p w14:paraId="436D5BD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Test.</w:t>
      </w:r>
      <w:r w:rsidRPr="00AC0AC1">
        <w:rPr>
          <w:rFonts w:ascii="Consolas" w:eastAsia="Times New Roman" w:hAnsi="Consolas"/>
          <w:color w:val="9C5D27"/>
          <w:sz w:val="21"/>
          <w:szCs w:val="21"/>
        </w:rPr>
        <w:t>QuickCheck</w:t>
      </w:r>
    </w:p>
    <w:p w14:paraId="55689ED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Test.</w:t>
      </w:r>
      <w:r w:rsidRPr="00AC0AC1">
        <w:rPr>
          <w:rFonts w:ascii="Consolas" w:eastAsia="Times New Roman" w:hAnsi="Consolas"/>
          <w:color w:val="9C5D27"/>
          <w:sz w:val="21"/>
          <w:szCs w:val="21"/>
        </w:rPr>
        <w:t>Tasty</w:t>
      </w:r>
    </w:p>
    <w:p w14:paraId="29A3961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Test.Tasty.</w:t>
      </w:r>
      <w:r w:rsidRPr="00AC0AC1">
        <w:rPr>
          <w:rFonts w:ascii="Consolas" w:eastAsia="Times New Roman" w:hAnsi="Consolas"/>
          <w:color w:val="9C5D27"/>
          <w:sz w:val="21"/>
          <w:szCs w:val="21"/>
        </w:rPr>
        <w:t>QuickCheck</w:t>
      </w:r>
    </w:p>
    <w:p w14:paraId="03C202B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461510F5" w14:textId="77777777" w:rsidR="00F0350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Week08.</w:t>
      </w:r>
      <w:r w:rsidRPr="00AC0AC1">
        <w:rPr>
          <w:rFonts w:ascii="Consolas" w:eastAsia="Times New Roman" w:hAnsi="Consolas"/>
          <w:color w:val="9C5D27"/>
          <w:sz w:val="21"/>
          <w:szCs w:val="21"/>
        </w:rPr>
        <w:t>TokenSaleFixed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TokenSale</w:t>
      </w:r>
      <w:r w:rsidRPr="00AC0AC1">
        <w:rPr>
          <w:rFonts w:ascii="Consolas" w:eastAsia="Times New Roman" w:hAnsi="Consolas"/>
          <w:color w:val="333333"/>
          <w:sz w:val="21"/>
          <w:szCs w:val="21"/>
        </w:rPr>
        <w:t xml:space="preserve"> </w:t>
      </w:r>
    </w:p>
    <w:p w14:paraId="44EE1053" w14:textId="5CA59C18" w:rsidR="003A512D" w:rsidRPr="00AC0AC1" w:rsidRDefault="00F0350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9C5D27"/>
          <w:sz w:val="21"/>
          <w:szCs w:val="21"/>
        </w:rPr>
        <w:t>TSStartSchema</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9C5D27"/>
          <w:sz w:val="21"/>
          <w:szCs w:val="21"/>
        </w:rPr>
        <w:t>TSUseSchema</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startEndpoint</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useEndpoints'</w:t>
      </w:r>
      <w:r w:rsidR="003A512D" w:rsidRPr="00AC0AC1">
        <w:rPr>
          <w:rFonts w:ascii="Consolas" w:eastAsia="Times New Roman" w:hAnsi="Consolas"/>
          <w:color w:val="777777"/>
          <w:sz w:val="21"/>
          <w:szCs w:val="21"/>
        </w:rPr>
        <w:t>)</w:t>
      </w:r>
    </w:p>
    <w:p w14:paraId="7BF519B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04E7777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init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3EDED3E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p>
    <w:p w14:paraId="0573AC7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1AD2F5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init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w:t>
      </w:r>
    </w:p>
    <w:p w14:paraId="2BFF21E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75C5A02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TSState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TSState</w:t>
      </w:r>
    </w:p>
    <w:p w14:paraId="399E835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_tssPrice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122567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_tssLovelace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6D5ABD6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_tssToken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4D20495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6AAB833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p>
    <w:p w14:paraId="50D6070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makeLenses ''TSState</w:t>
      </w:r>
    </w:p>
    <w:p w14:paraId="3DD7C7B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p>
    <w:p w14:paraId="1A16B31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newtype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_tsModel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Map</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TSState</w:t>
      </w:r>
      <w:r w:rsidRPr="00AC0AC1">
        <w:rPr>
          <w:rFonts w:ascii="Consolas" w:eastAsia="Times New Roman" w:hAnsi="Consolas"/>
          <w:color w:val="777777"/>
          <w:sz w:val="21"/>
          <w:szCs w:val="21"/>
        </w:rPr>
        <w:t>}</w:t>
      </w:r>
    </w:p>
    <w:p w14:paraId="73E0745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04DCB77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p>
    <w:p w14:paraId="2276A24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makeLenses ''TSModel</w:t>
      </w:r>
    </w:p>
    <w:p w14:paraId="3C3D308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127C5D2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TestTree</w:t>
      </w:r>
    </w:p>
    <w:p w14:paraId="480D6E8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testProperty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sale model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prop_TS</w:t>
      </w:r>
    </w:p>
    <w:p w14:paraId="46567CC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p>
    <w:p w14:paraId="7EFD8D3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ContractModel</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01EAC2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p>
    <w:p w14:paraId="13BE364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335BFF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p>
    <w:p w14:paraId="4011ABE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00FCF34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030E797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5D55747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3261AFB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689FC13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53C4803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ContractInstanceKey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 s e p </w:t>
      </w:r>
      <w:r w:rsidRPr="00AC0AC1">
        <w:rPr>
          <w:rFonts w:ascii="Consolas" w:eastAsia="Times New Roman" w:hAnsi="Consolas"/>
          <w:color w:val="4B69C6"/>
          <w:sz w:val="21"/>
          <w:szCs w:val="21"/>
        </w:rPr>
        <w:t>where</w:t>
      </w:r>
    </w:p>
    <w:p w14:paraId="46137E48" w14:textId="77777777" w:rsidR="00980F4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StartKey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ContractInstanceKey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p>
    <w:p w14:paraId="3476EBDC" w14:textId="5E8621DF" w:rsidR="003A512D" w:rsidRPr="00AC0AC1" w:rsidRDefault="00980F4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7A3E9D"/>
          <w:sz w:val="21"/>
          <w:szCs w:val="21"/>
        </w:rPr>
        <w:t>Last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TokenSale</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TSStartSchema</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Text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p>
    <w:p w14:paraId="7EA5A592" w14:textId="77777777" w:rsidR="002B65E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ContractInstanceKey</w:t>
      </w:r>
      <w:r w:rsidRPr="00AC0AC1">
        <w:rPr>
          <w:rFonts w:ascii="Consolas" w:eastAsia="Times New Roman" w:hAnsi="Consolas"/>
          <w:color w:val="333333"/>
          <w:sz w:val="21"/>
          <w:szCs w:val="21"/>
        </w:rPr>
        <w:t xml:space="preserve"> </w:t>
      </w:r>
    </w:p>
    <w:p w14:paraId="51432DC3" w14:textId="3CFE8B5A" w:rsidR="003A512D" w:rsidRPr="00AC0AC1" w:rsidRDefault="002B65E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TSModel</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TSUseSchema'</w:t>
      </w: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Text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p>
    <w:p w14:paraId="193F7FB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p>
    <w:p w14:paraId="3412415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instanceWallet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ContractInstanceKey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p>
    <w:p w14:paraId="3B61FF4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instanceWallet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StartKey</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p>
    <w:p w14:paraId="398BEC2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instanceWallet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_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p>
    <w:p w14:paraId="47EED94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p>
    <w:p w14:paraId="50030C21" w14:textId="77777777" w:rsidR="002B65E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instanceTag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SchemaConstraints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ContractInstanceKey</w:t>
      </w:r>
      <w:r w:rsidRPr="00AC0AC1">
        <w:rPr>
          <w:rFonts w:ascii="Consolas" w:eastAsia="Times New Roman" w:hAnsi="Consolas"/>
          <w:color w:val="333333"/>
          <w:sz w:val="21"/>
          <w:szCs w:val="21"/>
        </w:rPr>
        <w:t xml:space="preserve"> </w:t>
      </w:r>
    </w:p>
    <w:p w14:paraId="03CBC605" w14:textId="77777777" w:rsidR="002B65EF" w:rsidRPr="00AC0AC1" w:rsidRDefault="002B65E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TSModel</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w</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s</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e</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p</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-&gt;</w:t>
      </w:r>
      <w:r w:rsidR="003A512D"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 </w:t>
      </w:r>
    </w:p>
    <w:p w14:paraId="3112351D" w14:textId="16C00ED3" w:rsidR="003A512D" w:rsidRPr="00AC0AC1" w:rsidRDefault="002B65E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ContractInstanceTag</w:t>
      </w:r>
    </w:p>
    <w:p w14:paraId="228C557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instanceTag key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fromString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instance tag for: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key</w:t>
      </w:r>
    </w:p>
    <w:p w14:paraId="7CB80F2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p>
    <w:p w14:paraId="3C29F8E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arbitraryAction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777777"/>
          <w:sz w:val="21"/>
          <w:szCs w:val="21"/>
        </w:rPr>
        <w:t>)</w:t>
      </w:r>
    </w:p>
    <w:p w14:paraId="313D7BB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arbitraryAction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oneof</w:t>
      </w:r>
    </w:p>
    <w:p w14:paraId="1EC0339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w:t>
      </w:r>
    </w:p>
    <w:p w14:paraId="4E87D0F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genNonNeg</w:t>
      </w:r>
    </w:p>
    <w:p w14:paraId="4B696F6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genNonNeg</w:t>
      </w:r>
    </w:p>
    <w:p w14:paraId="26E36EB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genNonNeg</w:t>
      </w:r>
    </w:p>
    <w:p w14:paraId="7E1AB04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genNonNeg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genNonNeg</w:t>
      </w:r>
    </w:p>
    <w:p w14:paraId="60E9792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7DA5DA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p>
    <w:p w14:paraId="0F48CE1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initialState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p>
    <w:p w14:paraId="771798E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initialState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empty</w:t>
      </w:r>
    </w:p>
    <w:p w14:paraId="5F50DCF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p>
    <w:p w14:paraId="3C3A831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initialInstances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StartContract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777777"/>
          <w:sz w:val="21"/>
          <w:szCs w:val="21"/>
        </w:rPr>
        <w:t>]</w:t>
      </w:r>
    </w:p>
    <w:p w14:paraId="2BC3F780" w14:textId="0F261E8C"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initialInstances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StartKey</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777777"/>
          <w:sz w:val="21"/>
          <w:szCs w:val="21"/>
        </w:rPr>
        <w:t>]</w:t>
      </w:r>
    </w:p>
    <w:p w14:paraId="503B13C7" w14:textId="618B156C" w:rsidR="002B65EF"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7FAC3CB" w14:textId="3427C6C1" w:rsidR="003A512D" w:rsidRPr="00AC0AC1" w:rsidRDefault="002B65EF"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333333"/>
          <w:sz w:val="21"/>
          <w:szCs w:val="21"/>
        </w:rPr>
        <w:t xml:space="preserve">w </w:t>
      </w:r>
      <w:r w:rsidR="003A512D" w:rsidRPr="00AC0AC1">
        <w:rPr>
          <w:rFonts w:ascii="Consolas" w:eastAsia="Times New Roman" w:hAnsi="Consolas"/>
          <w:color w:val="777777"/>
          <w:sz w:val="21"/>
          <w:szCs w:val="21"/>
        </w:rPr>
        <w:t>&lt;-</w:t>
      </w:r>
      <w:r w:rsidR="003A512D"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003A512D" w:rsidRPr="00AC0AC1">
        <w:rPr>
          <w:rFonts w:ascii="Consolas" w:eastAsia="Times New Roman" w:hAnsi="Consolas"/>
          <w:color w:val="777777"/>
          <w:sz w:val="21"/>
          <w:szCs w:val="21"/>
        </w:rPr>
        <w:t>]</w:t>
      </w:r>
    </w:p>
    <w:p w14:paraId="0A35F18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p>
    <w:p w14:paraId="527EA28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precondition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F2DE58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precondition 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isNothing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w</w:t>
      </w:r>
    </w:p>
    <w:p w14:paraId="7ECAD5F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precondition 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v _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v</w:t>
      </w:r>
    </w:p>
    <w:p w14:paraId="467E41F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precondition 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v _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v</w:t>
      </w:r>
    </w:p>
    <w:p w14:paraId="74B64CA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precondition 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v _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v</w:t>
      </w:r>
    </w:p>
    <w:p w14:paraId="10A81A1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precondition s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v _ _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v</w:t>
      </w:r>
    </w:p>
    <w:p w14:paraId="1BFD691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63B4E8C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E51E85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74B1C3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wait </w:t>
      </w:r>
      <w:r w:rsidRPr="00AC0AC1">
        <w:rPr>
          <w:rFonts w:ascii="Consolas" w:eastAsia="Times New Roman" w:hAnsi="Consolas"/>
          <w:color w:val="9C5D27"/>
          <w:sz w:val="21"/>
          <w:szCs w:val="21"/>
        </w:rPr>
        <w:t>3</w:t>
      </w:r>
    </w:p>
    <w:p w14:paraId="3787005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at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TSState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777777"/>
          <w:sz w:val="21"/>
          <w:szCs w:val="21"/>
        </w:rPr>
        <w:t>)</w:t>
      </w:r>
    </w:p>
    <w:p w14:paraId="5124DB9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withdraw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toValue minAdaTxOut</w:t>
      </w:r>
    </w:p>
    <w:p w14:paraId="0E088BA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v w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8E2DCD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wait </w:t>
      </w:r>
      <w:r w:rsidRPr="00AC0AC1">
        <w:rPr>
          <w:rFonts w:ascii="Consolas" w:eastAsia="Times New Roman" w:hAnsi="Consolas"/>
          <w:color w:val="9C5D27"/>
          <w:sz w:val="21"/>
          <w:szCs w:val="21"/>
        </w:rPr>
        <w:t>3</w:t>
      </w:r>
    </w:p>
    <w:p w14:paraId="323FD78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63C871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p>
    <w:p w14:paraId="6B17AC3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121</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v w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637780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wait </w:t>
      </w:r>
      <w:r w:rsidRPr="00AC0AC1">
        <w:rPr>
          <w:rFonts w:ascii="Consolas" w:eastAsia="Times New Roman" w:hAnsi="Consolas"/>
          <w:color w:val="9C5D27"/>
          <w:sz w:val="21"/>
          <w:szCs w:val="21"/>
        </w:rPr>
        <w:t>3</w:t>
      </w:r>
    </w:p>
    <w:p w14:paraId="0B63798E" w14:textId="77777777" w:rsidR="00715CB3"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started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hasStarted v                                     </w:t>
      </w:r>
    </w:p>
    <w:p w14:paraId="1905671D" w14:textId="1C57C46C" w:rsidR="003A512D" w:rsidRPr="00AC0AC1" w:rsidRDefault="00715CB3"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i/>
          <w:iCs/>
          <w:color w:val="AAAAAA"/>
          <w:sz w:val="21"/>
          <w:szCs w:val="21"/>
        </w:rPr>
        <w:t>-- has the token sale started?</w:t>
      </w:r>
    </w:p>
    <w:p w14:paraId="7F51759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started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318E23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bc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actualValPart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askModelState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view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balanceChange w</w:t>
      </w:r>
      <w:r w:rsidRPr="00AC0AC1">
        <w:rPr>
          <w:rFonts w:ascii="Consolas" w:eastAsia="Times New Roman" w:hAnsi="Consolas"/>
          <w:color w:val="777777"/>
          <w:sz w:val="21"/>
          <w:szCs w:val="21"/>
        </w:rPr>
        <w:t>)</w:t>
      </w:r>
    </w:p>
    <w:p w14:paraId="1CAB596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p>
    <w:p w14:paraId="7607B710" w14:textId="77777777" w:rsidR="00715CB3"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tokenAmt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bc token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r w:rsidRPr="00AC0AC1">
        <w:rPr>
          <w:rFonts w:ascii="Consolas" w:eastAsia="Times New Roman" w:hAnsi="Consolas"/>
          <w:color w:val="333333"/>
          <w:sz w:val="21"/>
          <w:szCs w:val="21"/>
        </w:rPr>
        <w:t xml:space="preserve">  </w:t>
      </w:r>
    </w:p>
    <w:p w14:paraId="7490D2C0" w14:textId="2012C6DB" w:rsidR="003A512D" w:rsidRPr="00AC0AC1" w:rsidRDefault="00715CB3"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i/>
          <w:iCs/>
          <w:color w:val="AAAAAA"/>
          <w:sz w:val="21"/>
          <w:szCs w:val="21"/>
        </w:rPr>
        <w:t>-- does the wallet have the tokens to give?</w:t>
      </w:r>
    </w:p>
    <w:p w14:paraId="72F1FAE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withdraw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token n</w:t>
      </w:r>
    </w:p>
    <w:p w14:paraId="483319C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p>
    <w:p w14:paraId="6B71BBF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v w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545D60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wait </w:t>
      </w:r>
      <w:r w:rsidRPr="00AC0AC1">
        <w:rPr>
          <w:rFonts w:ascii="Consolas" w:eastAsia="Times New Roman" w:hAnsi="Consolas"/>
          <w:color w:val="9C5D27"/>
          <w:sz w:val="21"/>
          <w:szCs w:val="21"/>
        </w:rPr>
        <w:t>3</w:t>
      </w:r>
    </w:p>
    <w:p w14:paraId="633124A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F5837D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getTSState v</w:t>
      </w:r>
    </w:p>
    <w:p w14:paraId="26641CA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69AB5CB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w:t>
      </w:r>
    </w:p>
    <w:p w14:paraId="6E11184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tssToken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0DDF57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tssPrice</w:t>
      </w:r>
    </w:p>
    <w:p w14:paraId="7E1E0E8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p>
    <w:p w14:paraId="62200B0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withdraw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l</w:t>
      </w:r>
    </w:p>
    <w:p w14:paraId="025448E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deposit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tokens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p>
    <w:p w14:paraId="767D068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tssLovelace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w:t>
      </w:r>
      <w:r w:rsidRPr="00AC0AC1">
        <w:rPr>
          <w:rFonts w:ascii="Consolas" w:eastAsia="Times New Roman" w:hAnsi="Consolas"/>
          <w:color w:val="777777"/>
          <w:sz w:val="21"/>
          <w:szCs w:val="21"/>
        </w:rPr>
        <w:t>)</w:t>
      </w:r>
    </w:p>
    <w:p w14:paraId="35704FA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p>
    <w:p w14:paraId="30AB6AC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p>
    <w:p w14:paraId="3B2CB40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nextState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v w n 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D0358E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wait </w:t>
      </w:r>
      <w:r w:rsidRPr="00AC0AC1">
        <w:rPr>
          <w:rFonts w:ascii="Consolas" w:eastAsia="Times New Roman" w:hAnsi="Consolas"/>
          <w:color w:val="9C5D27"/>
          <w:sz w:val="21"/>
          <w:szCs w:val="21"/>
        </w:rPr>
        <w:t>3</w:t>
      </w:r>
    </w:p>
    <w:p w14:paraId="44770A2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5CE8C9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getTSState v</w:t>
      </w:r>
    </w:p>
    <w:p w14:paraId="7FF506D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7614AC4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w:t>
      </w:r>
    </w:p>
    <w:p w14:paraId="12227DA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tssToken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tssLovelace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B6517D3" w14:textId="77777777" w:rsidR="002626F4"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deposit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l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503B69BA" w14:textId="5FA84F02" w:rsidR="003A512D" w:rsidRPr="00AC0AC1" w:rsidRDefault="002626F4"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333333"/>
          <w:sz w:val="21"/>
          <w:szCs w:val="21"/>
        </w:rPr>
        <w:t xml:space="preserve">assetClassValue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tokens </w:t>
      </w:r>
      <w:r w:rsidR="003A512D" w:rsidRPr="00AC0AC1">
        <w:rPr>
          <w:rFonts w:ascii="Consolas" w:eastAsia="Times New Roman" w:hAnsi="Consolas"/>
          <w:b/>
          <w:bCs/>
          <w:color w:val="7A3E9D"/>
          <w:sz w:val="21"/>
          <w:szCs w:val="21"/>
        </w:rPr>
        <w:t>Map.</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w</w:t>
      </w:r>
      <w:r w:rsidR="003A512D" w:rsidRPr="00AC0AC1">
        <w:rPr>
          <w:rFonts w:ascii="Consolas" w:eastAsia="Times New Roman" w:hAnsi="Consolas"/>
          <w:color w:val="777777"/>
          <w:sz w:val="21"/>
          <w:szCs w:val="21"/>
        </w:rPr>
        <w:t>)</w:t>
      </w:r>
      <w:r w:rsidR="003A512D" w:rsidRPr="00AC0AC1">
        <w:rPr>
          <w:rFonts w:ascii="Consolas" w:eastAsia="Times New Roman" w:hAnsi="Consolas"/>
          <w:color w:val="333333"/>
          <w:sz w:val="21"/>
          <w:szCs w:val="21"/>
        </w:rPr>
        <w:t xml:space="preserve"> n</w:t>
      </w:r>
    </w:p>
    <w:p w14:paraId="1253DA4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tssLovelace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w:t>
      </w:r>
      <w:r w:rsidRPr="00AC0AC1">
        <w:rPr>
          <w:rFonts w:ascii="Consolas" w:eastAsia="Times New Roman" w:hAnsi="Consolas"/>
          <w:color w:val="777777"/>
          <w:sz w:val="21"/>
          <w:szCs w:val="21"/>
        </w:rPr>
        <w:t>))</w:t>
      </w:r>
    </w:p>
    <w:p w14:paraId="35EA1AE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ix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p>
    <w:p w14:paraId="7117F25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p>
    <w:p w14:paraId="3EB8608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w:t>
      </w:r>
    </w:p>
    <w:p w14:paraId="72647B76" w14:textId="77777777" w:rsidR="00460C62"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startInstances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25ADC33" w14:textId="47A92CDF" w:rsidR="003A512D" w:rsidRPr="00AC0AC1" w:rsidRDefault="00460C62"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r w:rsidR="003A512D" w:rsidRPr="00AC0AC1">
        <w:rPr>
          <w:rFonts w:ascii="Consolas" w:eastAsia="Times New Roman" w:hAnsi="Consolas"/>
          <w:color w:val="7A3E9D"/>
          <w:sz w:val="21"/>
          <w:szCs w:val="21"/>
        </w:rPr>
        <w:t>StartContract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TSModel</w:t>
      </w:r>
      <w:r w:rsidR="003A512D" w:rsidRPr="00AC0AC1">
        <w:rPr>
          <w:rFonts w:ascii="Consolas" w:eastAsia="Times New Roman" w:hAnsi="Consolas"/>
          <w:color w:val="777777"/>
          <w:sz w:val="21"/>
          <w:szCs w:val="21"/>
        </w:rPr>
        <w:t>]</w:t>
      </w:r>
    </w:p>
    <w:p w14:paraId="32BE783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startInstances _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01731E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w:t>
      </w:r>
    </w:p>
    <w:p w14:paraId="2C85EC8C" w14:textId="77777777" w:rsidR="00460C62"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instanceContract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SymToken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ContractInstanceKey</w:t>
      </w:r>
      <w:r w:rsidRPr="00AC0AC1">
        <w:rPr>
          <w:rFonts w:ascii="Consolas" w:eastAsia="Times New Roman" w:hAnsi="Consolas"/>
          <w:color w:val="333333"/>
          <w:sz w:val="21"/>
          <w:szCs w:val="21"/>
        </w:rPr>
        <w:t xml:space="preserve"> </w:t>
      </w:r>
    </w:p>
    <w:p w14:paraId="24E1FC74" w14:textId="64999135" w:rsidR="003A512D" w:rsidRPr="00AC0AC1" w:rsidRDefault="00460C62"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TSModel</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w</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s</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e</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p</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-&gt;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p</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-&gt;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Contract</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w</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s</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A3E9D"/>
          <w:sz w:val="21"/>
          <w:szCs w:val="21"/>
        </w:rPr>
        <w:t>e</w:t>
      </w:r>
      <w:r w:rsidR="003A512D" w:rsidRPr="00AC0AC1">
        <w:rPr>
          <w:rFonts w:ascii="Consolas" w:eastAsia="Times New Roman" w:hAnsi="Consolas"/>
          <w:color w:val="333333"/>
          <w:sz w:val="21"/>
          <w:szCs w:val="21"/>
        </w:rPr>
        <w:t xml:space="preserve"> </w:t>
      </w:r>
      <w:r w:rsidR="003A512D" w:rsidRPr="00AC0AC1">
        <w:rPr>
          <w:rFonts w:ascii="Consolas" w:eastAsia="Times New Roman" w:hAnsi="Consolas"/>
          <w:color w:val="777777"/>
          <w:sz w:val="21"/>
          <w:szCs w:val="21"/>
        </w:rPr>
        <w:t>()</w:t>
      </w:r>
    </w:p>
    <w:p w14:paraId="0C9EB4F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instanceContract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StartKey</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startEndpoint</w:t>
      </w:r>
    </w:p>
    <w:p w14:paraId="3F909AB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161</w:t>
      </w:r>
      <w:r w:rsidRPr="00AC0AC1">
        <w:rPr>
          <w:rFonts w:ascii="Consolas" w:eastAsia="Times New Roman" w:hAnsi="Consolas"/>
          <w:color w:val="333333"/>
          <w:sz w:val="21"/>
          <w:szCs w:val="21"/>
        </w:rPr>
        <w:t xml:space="preserve">      instanceContract _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_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w:t>
      </w:r>
    </w:p>
    <w:p w14:paraId="298BCFB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p>
    <w:p w14:paraId="01AAA12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perform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HandleFun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SymToken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p>
    <w:p w14:paraId="73ACA7FF" w14:textId="0B6F6C5C"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SpecificationEmulatorTrace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1B5DFE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perform h _ 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Start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95B0A3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handle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StartKey</w:t>
      </w:r>
      <w:r w:rsidRPr="00AC0AC1">
        <w:rPr>
          <w:rFonts w:ascii="Consolas" w:eastAsia="Times New Roman" w:hAnsi="Consolas"/>
          <w:color w:val="333333"/>
          <w:sz w:val="21"/>
          <w:szCs w:val="21"/>
        </w:rPr>
        <w:t xml:space="preserve"> v</w:t>
      </w:r>
    </w:p>
    <w:p w14:paraId="304C7ED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withWait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w:t>
      </w:r>
    </w:p>
    <w:p w14:paraId="34A3B866" w14:textId="0AA5473D"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tokenCurrencies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tokenNames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p>
    <w:p w14:paraId="07E5E16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mts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handle</w:t>
      </w:r>
    </w:p>
    <w:p w14:paraId="1905A0D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mts </w:t>
      </w:r>
      <w:r w:rsidRPr="00AC0AC1">
        <w:rPr>
          <w:rFonts w:ascii="Consolas" w:eastAsia="Times New Roman" w:hAnsi="Consolas"/>
          <w:color w:val="4B69C6"/>
          <w:sz w:val="21"/>
          <w:szCs w:val="21"/>
        </w:rPr>
        <w:t>of</w:t>
      </w:r>
    </w:p>
    <w:p w14:paraId="7C27113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Trace.</w:t>
      </w:r>
      <w:r w:rsidRPr="00AC0AC1">
        <w:rPr>
          <w:rFonts w:ascii="Consolas" w:eastAsia="Times New Roman" w:hAnsi="Consolas"/>
          <w:color w:val="333333"/>
          <w:sz w:val="21"/>
          <w:szCs w:val="21"/>
        </w:rPr>
        <w:t xml:space="preserve">throwError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GenericError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7F7F8DA" w14:textId="6EFB0DC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starting token sale for 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 failed</w:t>
      </w:r>
      <w:r w:rsidRPr="00AC0AC1">
        <w:rPr>
          <w:rFonts w:ascii="Consolas" w:eastAsia="Times New Roman" w:hAnsi="Consolas"/>
          <w:color w:val="777777"/>
          <w:sz w:val="21"/>
          <w:szCs w:val="21"/>
        </w:rPr>
        <w:t>"</w:t>
      </w:r>
    </w:p>
    <w:p w14:paraId="4F128522" w14:textId="37E77F19"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ts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forM_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-&gt;</w:t>
      </w:r>
    </w:p>
    <w:p w14:paraId="148A3D3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init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w:t>
      </w:r>
    </w:p>
    <w:p w14:paraId="5372800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perform h _ 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v w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withWait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callEndpoint </w:t>
      </w:r>
    </w:p>
    <w:p w14:paraId="165A8AD2" w14:textId="3016F7A4"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p>
    <w:p w14:paraId="635D491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perform h _ 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v w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withWait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callEndpoint </w:t>
      </w:r>
    </w:p>
    <w:p w14:paraId="2A8C6418" w14:textId="4731901D"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p>
    <w:p w14:paraId="60E8FF5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perform h _ 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v w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withWait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callEndpoint </w:t>
      </w:r>
    </w:p>
    <w:p w14:paraId="66E8C355" w14:textId="157923C0"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w:t>
      </w:r>
    </w:p>
    <w:p w14:paraId="5FA4536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perform h _ m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v w n 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withWait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callEndpoint </w:t>
      </w:r>
    </w:p>
    <w:p w14:paraId="0A9A9330" w14:textId="569D0581"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UseKey</w:t>
      </w:r>
      <w:r w:rsidRPr="00AC0AC1">
        <w:rPr>
          <w:rFonts w:ascii="Consolas" w:eastAsia="Times New Roman" w:hAnsi="Consolas"/>
          <w:color w:val="333333"/>
          <w:sz w:val="21"/>
          <w:szCs w:val="21"/>
        </w:rPr>
        <w:t xml:space="preserve"> v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w:t>
      </w:r>
      <w:r w:rsidRPr="00AC0AC1">
        <w:rPr>
          <w:rFonts w:ascii="Consolas" w:eastAsia="Times New Roman" w:hAnsi="Consolas"/>
          <w:color w:val="777777"/>
          <w:sz w:val="21"/>
          <w:szCs w:val="21"/>
        </w:rPr>
        <w:t>)</w:t>
      </w:r>
    </w:p>
    <w:p w14:paraId="670D3CD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w:t>
      </w:r>
    </w:p>
    <w:p w14:paraId="5BE1C55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withWait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SpecificationEmulatorTrace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1E45BAE" w14:textId="3CFA0BD2"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SpecificationEmulatorTrace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09DC59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withWait m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waitUntilSlot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Test.</w:t>
      </w:r>
      <w:r w:rsidRPr="00AC0AC1">
        <w:rPr>
          <w:rFonts w:ascii="Consolas" w:eastAsia="Times New Roman" w:hAnsi="Consolas"/>
          <w:color w:val="333333"/>
          <w:sz w:val="21"/>
          <w:szCs w:val="21"/>
        </w:rPr>
        <w:t>currentSlot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3</w:t>
      </w:r>
      <w:r w:rsidRPr="00AC0AC1">
        <w:rPr>
          <w:rFonts w:ascii="Consolas" w:eastAsia="Times New Roman" w:hAnsi="Consolas"/>
          <w:color w:val="777777"/>
          <w:sz w:val="21"/>
          <w:szCs w:val="21"/>
        </w:rPr>
        <w:t>)</w:t>
      </w:r>
    </w:p>
    <w:p w14:paraId="2FB18E6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w:t>
      </w:r>
    </w:p>
    <w:p w14:paraId="49B16C9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deriving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ContractInstanceKey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 s e p</w:t>
      </w:r>
      <w:r w:rsidRPr="00AC0AC1">
        <w:rPr>
          <w:rFonts w:ascii="Consolas" w:eastAsia="Times New Roman" w:hAnsi="Consolas"/>
          <w:color w:val="777777"/>
          <w:sz w:val="21"/>
          <w:szCs w:val="21"/>
        </w:rPr>
        <w:t>)</w:t>
      </w:r>
    </w:p>
    <w:p w14:paraId="369F04B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deriving instance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ContractInstanceKey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TSModel</w:t>
      </w:r>
      <w:r w:rsidRPr="00AC0AC1">
        <w:rPr>
          <w:rFonts w:ascii="Consolas" w:eastAsia="Times New Roman" w:hAnsi="Consolas"/>
          <w:color w:val="333333"/>
          <w:sz w:val="21"/>
          <w:szCs w:val="21"/>
        </w:rPr>
        <w:t xml:space="preserve"> w s e p</w:t>
      </w:r>
      <w:r w:rsidRPr="00AC0AC1">
        <w:rPr>
          <w:rFonts w:ascii="Consolas" w:eastAsia="Times New Roman" w:hAnsi="Consolas"/>
          <w:color w:val="777777"/>
          <w:sz w:val="21"/>
          <w:szCs w:val="21"/>
        </w:rPr>
        <w:t>)</w:t>
      </w:r>
    </w:p>
    <w:p w14:paraId="0D85AF7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w:t>
      </w:r>
    </w:p>
    <w:p w14:paraId="5CAA064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getTSState'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ModelState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TSState</w:t>
      </w:r>
    </w:p>
    <w:p w14:paraId="01C0CB8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getTSState' 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contractState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tsModel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at v</w:t>
      </w:r>
    </w:p>
    <w:p w14:paraId="5C4C06A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w:t>
      </w:r>
    </w:p>
    <w:p w14:paraId="6BA818F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getTSState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TSState</w:t>
      </w:r>
      <w:r w:rsidRPr="00AC0AC1">
        <w:rPr>
          <w:rFonts w:ascii="Consolas" w:eastAsia="Times New Roman" w:hAnsi="Consolas"/>
          <w:color w:val="777777"/>
          <w:sz w:val="21"/>
          <w:szCs w:val="21"/>
        </w:rPr>
        <w:t>)</w:t>
      </w:r>
    </w:p>
    <w:p w14:paraId="2AD3E7C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getTSState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E704C0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getModelState</w:t>
      </w:r>
    </w:p>
    <w:p w14:paraId="5520CCD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getTSState' s v</w:t>
      </w:r>
    </w:p>
    <w:p w14:paraId="665ED4A1"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w:t>
      </w:r>
    </w:p>
    <w:p w14:paraId="5F1008B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hasStarted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Spec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52C3C3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hasStarted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getTSState v</w:t>
      </w:r>
    </w:p>
    <w:p w14:paraId="0D0EBFA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w:t>
      </w:r>
    </w:p>
    <w:p w14:paraId="09DA5F6E" w14:textId="7272FF41"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Wallet</w:t>
      </w:r>
      <w:r w:rsidRPr="00AC0AC1">
        <w:rPr>
          <w:rFonts w:ascii="Consolas" w:eastAsia="Times New Roman" w:hAnsi="Consolas"/>
          <w:color w:val="777777"/>
          <w:sz w:val="21"/>
          <w:szCs w:val="21"/>
        </w:rPr>
        <w:t>]</w:t>
      </w:r>
    </w:p>
    <w:p w14:paraId="198BAD92" w14:textId="51DCB3C8"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w2</w:t>
      </w:r>
      <w:r w:rsidRPr="00AC0AC1">
        <w:rPr>
          <w:rFonts w:ascii="Consolas" w:eastAsia="Times New Roman" w:hAnsi="Consolas"/>
          <w:color w:val="777777"/>
          <w:sz w:val="21"/>
          <w:szCs w:val="21"/>
        </w:rPr>
        <w:t>]</w:t>
      </w:r>
    </w:p>
    <w:p w14:paraId="1E8E6CC5"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p>
    <w:p w14:paraId="58EF73EB"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tokenCurrencies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Map</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753EDA9B" w14:textId="190A4625"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198</w:t>
      </w:r>
      <w:r w:rsidRPr="00AC0AC1">
        <w:rPr>
          <w:rFonts w:ascii="Consolas" w:eastAsia="Times New Roman" w:hAnsi="Consolas"/>
          <w:color w:val="333333"/>
          <w:sz w:val="21"/>
          <w:szCs w:val="21"/>
        </w:rPr>
        <w:t xml:space="preserve">  tokenCurrencies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zip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bb</w:t>
      </w:r>
      <w:r w:rsidRPr="00AC0AC1">
        <w:rPr>
          <w:rFonts w:ascii="Consolas" w:eastAsia="Times New Roman" w:hAnsi="Consolas"/>
          <w:color w:val="777777"/>
          <w:sz w:val="21"/>
          <w:szCs w:val="21"/>
        </w:rPr>
        <w:t>"]</w:t>
      </w:r>
    </w:p>
    <w:p w14:paraId="07555D2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w:t>
      </w:r>
    </w:p>
    <w:p w14:paraId="70E369E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tokenNames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Map</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5F636AE2" w14:textId="234FB0AB"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tokenNames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zip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w:t>
      </w:r>
      <w:r w:rsidRPr="00AC0AC1">
        <w:rPr>
          <w:rFonts w:ascii="Consolas" w:eastAsia="Times New Roman" w:hAnsi="Consolas"/>
          <w:color w:val="777777"/>
          <w:sz w:val="21"/>
          <w:szCs w:val="21"/>
        </w:rPr>
        <w:t>"]</w:t>
      </w:r>
    </w:p>
    <w:p w14:paraId="04084C8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w:t>
      </w:r>
    </w:p>
    <w:p w14:paraId="4D6C842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Map</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p>
    <w:p w14:paraId="34BA9E5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tokenCurrencies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7168CFB" w14:textId="09A91650"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tokenNames </w:t>
      </w:r>
      <w:r w:rsidRPr="00AC0AC1">
        <w:rPr>
          <w:rFonts w:ascii="Consolas" w:eastAsia="Times New Roman" w:hAnsi="Consolas"/>
          <w:b/>
          <w:bCs/>
          <w:color w:val="7A3E9D"/>
          <w:sz w:val="21"/>
          <w:szCs w:val="21"/>
        </w:rPr>
        <w:t>Map.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777777"/>
          <w:sz w:val="21"/>
          <w:szCs w:val="21"/>
        </w:rPr>
        <w:t>]</w:t>
      </w:r>
    </w:p>
    <w:p w14:paraId="172B579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w:t>
      </w:r>
    </w:p>
    <w:p w14:paraId="74CC36F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p>
    <w:p w14:paraId="596565EA" w14:textId="74D777AB"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genWallet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elements </w:t>
      </w:r>
      <w:r w:rsidR="003C6C76" w:rsidRPr="00AC0AC1">
        <w:rPr>
          <w:rFonts w:ascii="Consolas" w:eastAsia="Times New Roman" w:hAnsi="Consolas"/>
          <w:color w:val="333333"/>
          <w:sz w:val="21"/>
          <w:szCs w:val="21"/>
        </w:rPr>
        <w:t>wallets</w:t>
      </w:r>
    </w:p>
    <w:p w14:paraId="2203A73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p>
    <w:p w14:paraId="013391D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genNonNeg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326EFEA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genNonNeg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getNonNegative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arbitrary</w:t>
      </w:r>
    </w:p>
    <w:p w14:paraId="672B6DA8"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w:t>
      </w:r>
    </w:p>
    <w:p w14:paraId="081AC573"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tokenAmt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06158EDE"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tokenAmt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1_000</w:t>
      </w:r>
    </w:p>
    <w:p w14:paraId="0416961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w:t>
      </w:r>
    </w:p>
    <w:p w14:paraId="7187E596"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prop_TS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Actions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TSModel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Property</w:t>
      </w:r>
    </w:p>
    <w:p w14:paraId="057F9C6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prop_TS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withMaxSuccess </w:t>
      </w: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propRunActionsWithOptions</w:t>
      </w:r>
    </w:p>
    <w:p w14:paraId="0BA037CC"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defaultCheckOptions </w:t>
      </w:r>
      <w:r w:rsidRPr="00AC0AC1">
        <w:rPr>
          <w:rFonts w:ascii="Consolas" w:eastAsia="Times New Roman" w:hAnsi="Consolas"/>
          <w:color w:val="777777"/>
          <w:sz w:val="21"/>
          <w:szCs w:val="21"/>
        </w:rPr>
        <w:t>&amp;</w:t>
      </w:r>
      <w:r w:rsidRPr="00AC0AC1">
        <w:rPr>
          <w:rFonts w:ascii="Consolas" w:eastAsia="Times New Roman" w:hAnsi="Consolas"/>
          <w:color w:val="333333"/>
          <w:sz w:val="21"/>
          <w:szCs w:val="21"/>
        </w:rPr>
        <w:t xml:space="preserve"> emulatorConfig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initialChainState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p>
    <w:p w14:paraId="1C8943C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defaultCoverageOptions</w:t>
      </w:r>
    </w:p>
    <w:p w14:paraId="58FB269A"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const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pure </w:t>
      </w:r>
      <w:r w:rsidRPr="00AC0AC1">
        <w:rPr>
          <w:rFonts w:ascii="Consolas" w:eastAsia="Times New Roman" w:hAnsi="Consolas"/>
          <w:color w:val="9C5D27"/>
          <w:sz w:val="21"/>
          <w:szCs w:val="21"/>
        </w:rPr>
        <w:t>True</w:t>
      </w:r>
      <w:r w:rsidRPr="00AC0AC1">
        <w:rPr>
          <w:rFonts w:ascii="Consolas" w:eastAsia="Times New Roman" w:hAnsi="Consolas"/>
          <w:color w:val="777777"/>
          <w:sz w:val="21"/>
          <w:szCs w:val="21"/>
        </w:rPr>
        <w:t>)</w:t>
      </w:r>
    </w:p>
    <w:p w14:paraId="3604C9F2"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0C4273F"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w:t>
      </w:r>
    </w:p>
    <w:p w14:paraId="3022900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InitialDistribution</w:t>
      </w:r>
    </w:p>
    <w:p w14:paraId="38FC2500"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w:t>
      </w:r>
    </w:p>
    <w:p w14:paraId="3C243D47"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9C5D27"/>
          <w:sz w:val="21"/>
          <w:szCs w:val="21"/>
        </w:rPr>
        <w:t>1_000_000_000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47B9B73D" w14:textId="7A20EF4A"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assetClassValue t tokenAmt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54FA32F" w14:textId="094199EC"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 xml:space="preserve">&lt;-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elems tokens</w:t>
      </w:r>
      <w:r w:rsidRPr="00AC0AC1">
        <w:rPr>
          <w:rFonts w:ascii="Consolas" w:eastAsia="Times New Roman" w:hAnsi="Consolas"/>
          <w:color w:val="777777"/>
          <w:sz w:val="21"/>
          <w:szCs w:val="21"/>
        </w:rPr>
        <w:t>])</w:t>
      </w:r>
    </w:p>
    <w:p w14:paraId="6B342C78" w14:textId="4CAC73B0"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p>
    <w:p w14:paraId="4B9AF51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2B9A384"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w:t>
      </w:r>
    </w:p>
    <w:p w14:paraId="76C2B3D9"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67A952D" w14:textId="77777777" w:rsidR="003A512D" w:rsidRPr="00AC0AC1" w:rsidRDefault="003A512D" w:rsidP="003A512D">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230</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quickCheck prop_TS</w:t>
      </w:r>
    </w:p>
    <w:p w14:paraId="04359AD6" w14:textId="77777777" w:rsidR="003A512D" w:rsidRPr="00AC0AC1" w:rsidRDefault="003A512D" w:rsidP="00A91D1F">
      <w:pPr>
        <w:pStyle w:val="BodyText"/>
        <w:spacing w:before="0" w:after="0"/>
        <w:rPr>
          <w:lang w:eastAsia="zh-CN"/>
        </w:rPr>
      </w:pPr>
    </w:p>
    <w:p w14:paraId="78BDC703" w14:textId="3C746C4C" w:rsidR="00855956" w:rsidRPr="00AC0AC1" w:rsidRDefault="00A91D1F" w:rsidP="00855956">
      <w:pPr>
        <w:pStyle w:val="BodyText"/>
        <w:spacing w:before="0"/>
        <w:rPr>
          <w:lang w:eastAsia="zh-CN"/>
        </w:rPr>
      </w:pPr>
      <w:r w:rsidRPr="00AC0AC1">
        <w:rPr>
          <w:lang w:eastAsia="zh-CN"/>
        </w:rPr>
        <w:t xml:space="preserve">In the import section we import the </w:t>
      </w:r>
      <w:r w:rsidRPr="00AC0AC1">
        <w:rPr>
          <w:i/>
          <w:lang w:eastAsia="zh-CN"/>
        </w:rPr>
        <w:t>Plutus.Contract.Test</w:t>
      </w:r>
      <w:r w:rsidR="009421B6" w:rsidRPr="00AC0AC1">
        <w:rPr>
          <w:i/>
          <w:lang w:eastAsia="zh-CN"/>
        </w:rPr>
        <w:t xml:space="preserve">, Test.QuickCheck, Test.Tasty </w:t>
      </w:r>
      <w:r w:rsidR="009421B6" w:rsidRPr="00AC0AC1">
        <w:rPr>
          <w:lang w:eastAsia="zh-CN"/>
        </w:rPr>
        <w:t>and</w:t>
      </w:r>
      <w:r w:rsidR="009421B6" w:rsidRPr="00AC0AC1">
        <w:rPr>
          <w:i/>
          <w:lang w:eastAsia="zh-CN"/>
        </w:rPr>
        <w:t xml:space="preserve"> Test.Tasty.QuickCheck</w:t>
      </w:r>
      <w:r w:rsidRPr="00AC0AC1">
        <w:rPr>
          <w:lang w:eastAsia="zh-CN"/>
        </w:rPr>
        <w:t xml:space="preserve"> module</w:t>
      </w:r>
      <w:r w:rsidR="009421B6" w:rsidRPr="00AC0AC1">
        <w:rPr>
          <w:lang w:eastAsia="zh-CN"/>
        </w:rPr>
        <w:t>s</w:t>
      </w:r>
      <w:r w:rsidRPr="00AC0AC1">
        <w:rPr>
          <w:lang w:eastAsia="zh-CN"/>
        </w:rPr>
        <w:t xml:space="preserve">. </w:t>
      </w:r>
      <w:r w:rsidR="009421B6" w:rsidRPr="00AC0AC1">
        <w:rPr>
          <w:lang w:eastAsia="zh-CN"/>
        </w:rPr>
        <w:t xml:space="preserve">The last one provides a link between the quick check and tasty libraries. </w:t>
      </w:r>
      <w:r w:rsidR="00CE41D8" w:rsidRPr="00AC0AC1">
        <w:rPr>
          <w:lang w:eastAsia="zh-CN"/>
        </w:rPr>
        <w:t xml:space="preserve">We define the </w:t>
      </w:r>
      <w:r w:rsidR="00CE41D8" w:rsidRPr="00AC0AC1">
        <w:rPr>
          <w:i/>
          <w:lang w:eastAsia="zh-CN"/>
        </w:rPr>
        <w:t>TSUseSchema'</w:t>
      </w:r>
      <w:r w:rsidR="00CE41D8" w:rsidRPr="00AC0AC1">
        <w:rPr>
          <w:lang w:eastAsia="zh-CN"/>
        </w:rPr>
        <w:t xml:space="preserve"> </w:t>
      </w:r>
      <w:r w:rsidR="001F1D2A" w:rsidRPr="00AC0AC1">
        <w:rPr>
          <w:lang w:eastAsia="zh-CN"/>
        </w:rPr>
        <w:t>schema</w:t>
      </w:r>
      <w:r w:rsidR="00CE41D8" w:rsidRPr="00AC0AC1">
        <w:rPr>
          <w:lang w:eastAsia="zh-CN"/>
        </w:rPr>
        <w:t xml:space="preserve"> which adds a new</w:t>
      </w:r>
      <w:r w:rsidR="00577105" w:rsidRPr="00AC0AC1">
        <w:rPr>
          <w:lang w:eastAsia="zh-CN"/>
        </w:rPr>
        <w:t xml:space="preserve"> init</w:t>
      </w:r>
      <w:r w:rsidR="00CE41D8" w:rsidRPr="00AC0AC1">
        <w:rPr>
          <w:lang w:eastAsia="zh-CN"/>
        </w:rPr>
        <w:t xml:space="preserve"> endpoint to our previous schema </w:t>
      </w:r>
      <w:r w:rsidR="00311C9C" w:rsidRPr="00AC0AC1">
        <w:rPr>
          <w:lang w:eastAsia="zh-CN"/>
        </w:rPr>
        <w:t xml:space="preserve">that takes the argument of type </w:t>
      </w:r>
      <w:r w:rsidR="00311C9C" w:rsidRPr="00AC0AC1">
        <w:rPr>
          <w:i/>
          <w:lang w:eastAsia="zh-CN"/>
        </w:rPr>
        <w:t>TokenSale</w:t>
      </w:r>
      <w:r w:rsidR="00311C9C" w:rsidRPr="00AC0AC1">
        <w:rPr>
          <w:lang w:eastAsia="zh-CN"/>
        </w:rPr>
        <w:t xml:space="preserve"> </w:t>
      </w:r>
      <w:r w:rsidR="00CE41D8" w:rsidRPr="00AC0AC1">
        <w:rPr>
          <w:lang w:eastAsia="zh-CN"/>
        </w:rPr>
        <w:t xml:space="preserve">(47). </w:t>
      </w:r>
      <w:r w:rsidR="00A02F86" w:rsidRPr="00AC0AC1">
        <w:rPr>
          <w:lang w:eastAsia="zh-CN"/>
        </w:rPr>
        <w:t xml:space="preserve">The idea is that once we start our token </w:t>
      </w:r>
      <w:r w:rsidR="005B21AD" w:rsidRPr="00AC0AC1">
        <w:rPr>
          <w:lang w:eastAsia="zh-CN"/>
        </w:rPr>
        <w:t>sale,</w:t>
      </w:r>
      <w:r w:rsidR="00A02F86" w:rsidRPr="00AC0AC1">
        <w:rPr>
          <w:lang w:eastAsia="zh-CN"/>
        </w:rPr>
        <w:t xml:space="preserve"> we somehow must be able to cummunicate the TokenSale parameter to the use contract. The init endpoint simply calls the </w:t>
      </w:r>
      <w:r w:rsidR="00A02F86" w:rsidRPr="00AC0AC1">
        <w:rPr>
          <w:i/>
          <w:lang w:eastAsia="zh-CN"/>
        </w:rPr>
        <w:t>useEndpoints'</w:t>
      </w:r>
      <w:r w:rsidR="00A02F86" w:rsidRPr="00AC0AC1">
        <w:rPr>
          <w:lang w:eastAsia="zh-CN"/>
        </w:rPr>
        <w:t xml:space="preserve"> function</w:t>
      </w:r>
      <w:r w:rsidR="00406005" w:rsidRPr="00AC0AC1">
        <w:rPr>
          <w:lang w:eastAsia="zh-CN"/>
        </w:rPr>
        <w:t xml:space="preserve"> with the value provided in the endpoint (49-50)</w:t>
      </w:r>
      <w:r w:rsidR="00A02F86" w:rsidRPr="00AC0AC1">
        <w:rPr>
          <w:lang w:eastAsia="zh-CN"/>
        </w:rPr>
        <w:t>.</w:t>
      </w:r>
      <w:r w:rsidR="00406005" w:rsidRPr="00AC0AC1">
        <w:rPr>
          <w:lang w:eastAsia="zh-CN"/>
        </w:rPr>
        <w:t xml:space="preserve"> </w:t>
      </w:r>
      <w:r w:rsidR="00577105" w:rsidRPr="00AC0AC1">
        <w:rPr>
          <w:lang w:eastAsia="zh-CN"/>
        </w:rPr>
        <w:t xml:space="preserve">The reason we can add an endpoint to our existing schema is that in the </w:t>
      </w:r>
      <w:r w:rsidR="00577105" w:rsidRPr="00AC0AC1">
        <w:rPr>
          <w:i/>
          <w:lang w:eastAsia="zh-CN"/>
        </w:rPr>
        <w:lastRenderedPageBreak/>
        <w:t>TokenSaleFixed.hs</w:t>
      </w:r>
      <w:r w:rsidR="00577105" w:rsidRPr="00AC0AC1">
        <w:rPr>
          <w:lang w:eastAsia="zh-CN"/>
        </w:rPr>
        <w:t xml:space="preserve"> file that we import in the beginning we define </w:t>
      </w:r>
      <w:r w:rsidR="00577105" w:rsidRPr="00AC0AC1">
        <w:rPr>
          <w:i/>
          <w:lang w:eastAsia="zh-CN"/>
        </w:rPr>
        <w:t xml:space="preserve">useEndpoints' </w:t>
      </w:r>
      <w:r w:rsidR="00577105" w:rsidRPr="00AC0AC1">
        <w:rPr>
          <w:lang w:eastAsia="zh-CN"/>
        </w:rPr>
        <w:t>in such a way that it works for every schema that contains the four endpoints stated in the type signature.</w:t>
      </w:r>
      <w:r w:rsidR="000F790A" w:rsidRPr="00AC0AC1">
        <w:rPr>
          <w:lang w:eastAsia="zh-CN"/>
        </w:rPr>
        <w:t xml:space="preserve"> The only thing the </w:t>
      </w:r>
      <w:r w:rsidR="000F790A" w:rsidRPr="00AC0AC1">
        <w:rPr>
          <w:i/>
          <w:lang w:eastAsia="zh-CN"/>
        </w:rPr>
        <w:t>useEndpoints''</w:t>
      </w:r>
      <w:r w:rsidR="000F790A" w:rsidRPr="00AC0AC1">
        <w:rPr>
          <w:lang w:eastAsia="zh-CN"/>
        </w:rPr>
        <w:t xml:space="preserve"> can do is to call the init en</w:t>
      </w:r>
      <w:r w:rsidR="00E60BC0" w:rsidRPr="00AC0AC1">
        <w:rPr>
          <w:lang w:eastAsia="zh-CN"/>
        </w:rPr>
        <w:t>d</w:t>
      </w:r>
      <w:r w:rsidR="000F790A" w:rsidRPr="00AC0AC1">
        <w:rPr>
          <w:lang w:eastAsia="zh-CN"/>
        </w:rPr>
        <w:t xml:space="preserve">point and expose the </w:t>
      </w:r>
      <w:r w:rsidR="000F790A" w:rsidRPr="00AC0AC1">
        <w:rPr>
          <w:i/>
          <w:lang w:eastAsia="zh-CN"/>
        </w:rPr>
        <w:t>TokenSale</w:t>
      </w:r>
      <w:r w:rsidR="007B0172" w:rsidRPr="00AC0AC1">
        <w:rPr>
          <w:lang w:eastAsia="zh-CN"/>
        </w:rPr>
        <w:t xml:space="preserve"> parameter. </w:t>
      </w:r>
      <w:r w:rsidR="00C36DE7" w:rsidRPr="00AC0AC1">
        <w:rPr>
          <w:lang w:eastAsia="zh-CN"/>
        </w:rPr>
        <w:t>Then we define the token sale state data type</w:t>
      </w:r>
      <w:r w:rsidR="000E1F89" w:rsidRPr="00AC0AC1">
        <w:rPr>
          <w:lang w:eastAsia="zh-CN"/>
        </w:rPr>
        <w:t xml:space="preserve"> that supposed to represent the state of one token sale instance</w:t>
      </w:r>
      <w:r w:rsidR="00C36DE7" w:rsidRPr="00AC0AC1">
        <w:rPr>
          <w:lang w:eastAsia="zh-CN"/>
        </w:rPr>
        <w:t xml:space="preserve"> (52-56). </w:t>
      </w:r>
      <w:r w:rsidR="00762826" w:rsidRPr="00AC0AC1">
        <w:rPr>
          <w:lang w:eastAsia="zh-CN"/>
        </w:rPr>
        <w:t xml:space="preserve">It has three fields: the current price, the current supply of lovelace and current supply of tokens in the contract UTXO. </w:t>
      </w:r>
      <w:r w:rsidR="003E25F2" w:rsidRPr="00AC0AC1">
        <w:rPr>
          <w:lang w:eastAsia="zh-CN"/>
        </w:rPr>
        <w:t>Now we define our model that we presented in</w:t>
      </w:r>
      <w:r w:rsidR="00014DCA" w:rsidRPr="00AC0AC1">
        <w:rPr>
          <w:lang w:eastAsia="zh-CN"/>
        </w:rPr>
        <w:t xml:space="preserve"> </w:t>
      </w:r>
      <w:r w:rsidR="00014DCA" w:rsidRPr="00AC0AC1">
        <w:rPr>
          <w:szCs w:val="24"/>
          <w:lang w:eastAsia="zh-CN"/>
        </w:rPr>
        <w:fldChar w:fldCharType="begin"/>
      </w:r>
      <w:r w:rsidR="00014DCA" w:rsidRPr="00AC0AC1">
        <w:rPr>
          <w:szCs w:val="24"/>
          <w:lang w:eastAsia="zh-CN"/>
        </w:rPr>
        <w:instrText xml:space="preserve"> REF _Ref100490359 \h  \* MERGEFORMAT </w:instrText>
      </w:r>
      <w:r w:rsidR="00014DCA" w:rsidRPr="00AC0AC1">
        <w:rPr>
          <w:szCs w:val="24"/>
          <w:lang w:eastAsia="zh-CN"/>
        </w:rPr>
      </w:r>
      <w:r w:rsidR="00014DCA" w:rsidRPr="00AC0AC1">
        <w:rPr>
          <w:szCs w:val="24"/>
          <w:lang w:eastAsia="zh-CN"/>
        </w:rPr>
        <w:fldChar w:fldCharType="separate"/>
      </w:r>
      <w:r w:rsidR="000A2D3C" w:rsidRPr="000A2D3C">
        <w:rPr>
          <w:szCs w:val="24"/>
        </w:rPr>
        <w:t>Figure 49</w:t>
      </w:r>
      <w:r w:rsidR="00014DCA" w:rsidRPr="00AC0AC1">
        <w:rPr>
          <w:szCs w:val="24"/>
          <w:lang w:eastAsia="zh-CN"/>
        </w:rPr>
        <w:fldChar w:fldCharType="end"/>
      </w:r>
      <w:r w:rsidR="003E25F2" w:rsidRPr="00AC0AC1">
        <w:rPr>
          <w:lang w:eastAsia="zh-CN"/>
        </w:rPr>
        <w:t xml:space="preserve"> </w:t>
      </w:r>
      <w:r w:rsidR="002C74B2" w:rsidRPr="00AC0AC1">
        <w:rPr>
          <w:lang w:eastAsia="zh-CN"/>
        </w:rPr>
        <w:t>(60-61)</w:t>
      </w:r>
      <w:r w:rsidR="003E25F2" w:rsidRPr="00AC0AC1">
        <w:rPr>
          <w:lang w:eastAsia="zh-CN"/>
        </w:rPr>
        <w:t>.</w:t>
      </w:r>
      <w:r w:rsidR="002C74B2" w:rsidRPr="00AC0AC1">
        <w:rPr>
          <w:lang w:eastAsia="zh-CN"/>
        </w:rPr>
        <w:t xml:space="preserve"> </w:t>
      </w:r>
      <w:r w:rsidR="009F1EB9" w:rsidRPr="00AC0AC1">
        <w:rPr>
          <w:lang w:eastAsia="zh-CN"/>
        </w:rPr>
        <w:t xml:space="preserve">That is just a Map from wallet to token sale state. </w:t>
      </w:r>
      <w:r w:rsidR="00FE6BB6" w:rsidRPr="00AC0AC1">
        <w:rPr>
          <w:lang w:eastAsia="zh-CN"/>
        </w:rPr>
        <w:t xml:space="preserve">The idea is we will have two </w:t>
      </w:r>
      <w:r w:rsidR="003C6C76" w:rsidRPr="00AC0AC1">
        <w:rPr>
          <w:lang w:eastAsia="zh-CN"/>
        </w:rPr>
        <w:t>wallets</w:t>
      </w:r>
      <w:r w:rsidR="00FE6BB6" w:rsidRPr="00AC0AC1">
        <w:rPr>
          <w:lang w:eastAsia="zh-CN"/>
        </w:rPr>
        <w:t xml:space="preserve"> and each of the wallet will run their token sale</w:t>
      </w:r>
      <w:r w:rsidR="00F97E35" w:rsidRPr="00AC0AC1">
        <w:rPr>
          <w:lang w:eastAsia="zh-CN"/>
        </w:rPr>
        <w:t xml:space="preserve"> and the </w:t>
      </w:r>
      <w:r w:rsidR="003C6C76" w:rsidRPr="00AC0AC1">
        <w:rPr>
          <w:lang w:eastAsia="zh-CN"/>
        </w:rPr>
        <w:t>wallets</w:t>
      </w:r>
      <w:r w:rsidR="00F97E35" w:rsidRPr="00AC0AC1">
        <w:rPr>
          <w:lang w:eastAsia="zh-CN"/>
        </w:rPr>
        <w:t xml:space="preserve"> will trade different tokens</w:t>
      </w:r>
      <w:r w:rsidR="00FE6BB6" w:rsidRPr="00AC0AC1">
        <w:rPr>
          <w:lang w:eastAsia="zh-CN"/>
        </w:rPr>
        <w:t>.</w:t>
      </w:r>
      <w:r w:rsidR="00F97E35" w:rsidRPr="00AC0AC1">
        <w:rPr>
          <w:lang w:eastAsia="zh-CN"/>
        </w:rPr>
        <w:t xml:space="preserve"> </w:t>
      </w:r>
      <w:r w:rsidR="00EA7286" w:rsidRPr="00AC0AC1">
        <w:rPr>
          <w:lang w:eastAsia="zh-CN"/>
        </w:rPr>
        <w:t>W</w:t>
      </w:r>
      <w:r w:rsidR="00270CAB" w:rsidRPr="00AC0AC1">
        <w:rPr>
          <w:lang w:eastAsia="zh-CN"/>
        </w:rPr>
        <w:t xml:space="preserve">e implement lenses for that (58, 63). </w:t>
      </w:r>
      <w:r w:rsidR="002E469F" w:rsidRPr="00AC0AC1">
        <w:rPr>
          <w:lang w:eastAsia="zh-CN"/>
        </w:rPr>
        <w:t xml:space="preserve">All the logic is now in the instance of the type class contract model for the </w:t>
      </w:r>
      <w:r w:rsidR="002E469F" w:rsidRPr="00AC0AC1">
        <w:rPr>
          <w:i/>
          <w:lang w:eastAsia="zh-CN"/>
        </w:rPr>
        <w:t>TSModel</w:t>
      </w:r>
      <w:r w:rsidR="002E469F" w:rsidRPr="00AC0AC1">
        <w:rPr>
          <w:lang w:eastAsia="zh-CN"/>
        </w:rPr>
        <w:t xml:space="preserve"> type. </w:t>
      </w:r>
      <w:r w:rsidR="00CF2FF5" w:rsidRPr="00AC0AC1">
        <w:rPr>
          <w:lang w:eastAsia="zh-CN"/>
        </w:rPr>
        <w:t xml:space="preserve">Here we provide how our model should behave and is linked to the actual contract. </w:t>
      </w:r>
      <w:r w:rsidR="005B21AD" w:rsidRPr="00AC0AC1">
        <w:rPr>
          <w:lang w:eastAsia="zh-CN"/>
        </w:rPr>
        <w:t>First,</w:t>
      </w:r>
      <w:r w:rsidR="00C91477" w:rsidRPr="00AC0AC1">
        <w:rPr>
          <w:lang w:eastAsia="zh-CN"/>
        </w:rPr>
        <w:t xml:space="preserve"> we have a </w:t>
      </w:r>
      <w:r w:rsidR="005B21AD" w:rsidRPr="00AC0AC1">
        <w:rPr>
          <w:lang w:eastAsia="zh-CN"/>
        </w:rPr>
        <w:t>so-called</w:t>
      </w:r>
      <w:r w:rsidR="00C91477" w:rsidRPr="00AC0AC1">
        <w:rPr>
          <w:lang w:eastAsia="zh-CN"/>
        </w:rPr>
        <w:t xml:space="preserve"> associated data type (70-76). </w:t>
      </w:r>
      <w:r w:rsidR="002643AC" w:rsidRPr="00AC0AC1">
        <w:rPr>
          <w:lang w:eastAsia="zh-CN"/>
        </w:rPr>
        <w:t xml:space="preserve">It is an </w:t>
      </w:r>
      <w:r w:rsidR="00062D6F" w:rsidRPr="00AC0AC1">
        <w:rPr>
          <w:lang w:eastAsia="zh-CN"/>
        </w:rPr>
        <w:t>associated</w:t>
      </w:r>
      <w:r w:rsidR="002643AC" w:rsidRPr="00AC0AC1">
        <w:rPr>
          <w:lang w:eastAsia="zh-CN"/>
        </w:rPr>
        <w:t xml:space="preserve"> action type which represents the actions that quick check will generate. </w:t>
      </w:r>
      <w:r w:rsidR="00900A12" w:rsidRPr="00AC0AC1">
        <w:rPr>
          <w:lang w:eastAsia="zh-CN"/>
        </w:rPr>
        <w:t>We have one constructor for each of the endpoints</w:t>
      </w:r>
      <w:r w:rsidR="00A403C4" w:rsidRPr="00AC0AC1">
        <w:rPr>
          <w:lang w:eastAsia="zh-CN"/>
        </w:rPr>
        <w:t xml:space="preserve"> and</w:t>
      </w:r>
      <w:r w:rsidR="00900A12" w:rsidRPr="00AC0AC1">
        <w:rPr>
          <w:lang w:eastAsia="zh-CN"/>
        </w:rPr>
        <w:t xml:space="preserve"> have different </w:t>
      </w:r>
      <w:r w:rsidR="00062D6F" w:rsidRPr="00AC0AC1">
        <w:rPr>
          <w:lang w:eastAsia="zh-CN"/>
        </w:rPr>
        <w:t>arguments</w:t>
      </w:r>
      <w:r w:rsidR="00900A12" w:rsidRPr="00AC0AC1">
        <w:rPr>
          <w:lang w:eastAsia="zh-CN"/>
        </w:rPr>
        <w:t xml:space="preserve"> to keep track of the </w:t>
      </w:r>
      <w:r w:rsidR="003C6C76" w:rsidRPr="00AC0AC1">
        <w:rPr>
          <w:lang w:eastAsia="zh-CN"/>
        </w:rPr>
        <w:t>wallets</w:t>
      </w:r>
      <w:r w:rsidR="00900A12" w:rsidRPr="00AC0AC1">
        <w:rPr>
          <w:lang w:eastAsia="zh-CN"/>
        </w:rPr>
        <w:t xml:space="preserve"> that are in play.</w:t>
      </w:r>
      <w:r w:rsidR="007D40A5" w:rsidRPr="00AC0AC1">
        <w:rPr>
          <w:lang w:eastAsia="zh-CN"/>
        </w:rPr>
        <w:t xml:space="preserve"> There are two Wallet parameters where the first one represents the wallet that started a given contract and the second one wants to make the given action.</w:t>
      </w:r>
      <w:r w:rsidR="006E57A2" w:rsidRPr="00AC0AC1">
        <w:rPr>
          <w:lang w:eastAsia="zh-CN"/>
        </w:rPr>
        <w:t xml:space="preserve"> This should work only if the </w:t>
      </w:r>
      <w:r w:rsidR="003C6C76" w:rsidRPr="00AC0AC1">
        <w:rPr>
          <w:lang w:eastAsia="zh-CN"/>
        </w:rPr>
        <w:t>wallets</w:t>
      </w:r>
      <w:r w:rsidR="006E57A2" w:rsidRPr="00AC0AC1">
        <w:rPr>
          <w:lang w:eastAsia="zh-CN"/>
        </w:rPr>
        <w:t xml:space="preserve"> are owned by one </w:t>
      </w:r>
      <w:r w:rsidR="008C5F70" w:rsidRPr="00AC0AC1">
        <w:rPr>
          <w:lang w:eastAsia="zh-CN"/>
        </w:rPr>
        <w:t>owner</w:t>
      </w:r>
      <w:r w:rsidR="00077FEB" w:rsidRPr="00AC0AC1">
        <w:rPr>
          <w:lang w:eastAsia="zh-CN"/>
        </w:rPr>
        <w:t xml:space="preserve"> with the exception of the buy tokens action</w:t>
      </w:r>
      <w:r w:rsidR="006E57A2" w:rsidRPr="00AC0AC1">
        <w:rPr>
          <w:lang w:eastAsia="zh-CN"/>
        </w:rPr>
        <w:t>.</w:t>
      </w:r>
      <w:r w:rsidR="00900A12" w:rsidRPr="00AC0AC1">
        <w:rPr>
          <w:lang w:eastAsia="zh-CN"/>
        </w:rPr>
        <w:t xml:space="preserve"> </w:t>
      </w:r>
      <w:r w:rsidR="003C22F0" w:rsidRPr="00AC0AC1">
        <w:rPr>
          <w:lang w:eastAsia="zh-CN"/>
        </w:rPr>
        <w:t>Then we define another</w:t>
      </w:r>
      <w:r w:rsidR="002643AC" w:rsidRPr="00AC0AC1">
        <w:rPr>
          <w:lang w:eastAsia="zh-CN"/>
        </w:rPr>
        <w:t xml:space="preserve"> </w:t>
      </w:r>
      <w:r w:rsidR="003C22F0" w:rsidRPr="00AC0AC1">
        <w:rPr>
          <w:lang w:eastAsia="zh-CN"/>
        </w:rPr>
        <w:t>associated data type called</w:t>
      </w:r>
      <w:r w:rsidR="00A57C01" w:rsidRPr="00AC0AC1">
        <w:rPr>
          <w:lang w:eastAsia="zh-CN"/>
        </w:rPr>
        <w:t xml:space="preserve"> contract</w:t>
      </w:r>
      <w:r w:rsidR="003C22F0" w:rsidRPr="00AC0AC1">
        <w:rPr>
          <w:lang w:eastAsia="zh-CN"/>
        </w:rPr>
        <w:t xml:space="preserve"> instance key (78-80). </w:t>
      </w:r>
      <w:r w:rsidR="00065CE0" w:rsidRPr="00AC0AC1">
        <w:rPr>
          <w:lang w:eastAsia="zh-CN"/>
        </w:rPr>
        <w:t xml:space="preserve">The idea is for each instance of the contract that we are running we want a key that identifies this instance. </w:t>
      </w:r>
      <w:r w:rsidR="00716633" w:rsidRPr="00AC0AC1">
        <w:rPr>
          <w:lang w:eastAsia="zh-CN"/>
        </w:rPr>
        <w:t>Here instead of just providing the constructors we write the</w:t>
      </w:r>
      <w:r w:rsidR="00A57C01" w:rsidRPr="00AC0AC1">
        <w:rPr>
          <w:lang w:eastAsia="zh-CN"/>
        </w:rPr>
        <w:t>m</w:t>
      </w:r>
      <w:r w:rsidR="00716633" w:rsidRPr="00AC0AC1">
        <w:rPr>
          <w:lang w:eastAsia="zh-CN"/>
        </w:rPr>
        <w:t xml:space="preserve"> in the form of just providing the type signatures. </w:t>
      </w:r>
      <w:r w:rsidR="0069270E" w:rsidRPr="00AC0AC1">
        <w:rPr>
          <w:lang w:eastAsia="zh-CN"/>
        </w:rPr>
        <w:t>This is called generalized algebraic data type</w:t>
      </w:r>
      <w:r w:rsidR="008F732E" w:rsidRPr="00AC0AC1">
        <w:rPr>
          <w:lang w:eastAsia="zh-CN"/>
        </w:rPr>
        <w:t xml:space="preserve"> (GADT)</w:t>
      </w:r>
      <w:r w:rsidR="0069270E" w:rsidRPr="00AC0AC1">
        <w:rPr>
          <w:lang w:eastAsia="zh-CN"/>
        </w:rPr>
        <w:t xml:space="preserve">. </w:t>
      </w:r>
      <w:r w:rsidR="008F732E" w:rsidRPr="00AC0AC1">
        <w:rPr>
          <w:lang w:eastAsia="zh-CN"/>
        </w:rPr>
        <w:t xml:space="preserve">GADT allow us to have different type parameters </w:t>
      </w:r>
      <w:r w:rsidR="00A57C01" w:rsidRPr="00AC0AC1">
        <w:rPr>
          <w:lang w:eastAsia="zh-CN"/>
        </w:rPr>
        <w:t xml:space="preserve">for the </w:t>
      </w:r>
      <w:r w:rsidR="00E60BC0" w:rsidRPr="00AC0AC1">
        <w:rPr>
          <w:lang w:eastAsia="zh-CN"/>
        </w:rPr>
        <w:t>constructors</w:t>
      </w:r>
      <w:r w:rsidR="00A57C01" w:rsidRPr="00AC0AC1">
        <w:rPr>
          <w:lang w:eastAsia="zh-CN"/>
        </w:rPr>
        <w:t xml:space="preserve"> </w:t>
      </w:r>
      <w:r w:rsidR="008F732E" w:rsidRPr="00AC0AC1">
        <w:rPr>
          <w:lang w:eastAsia="zh-CN"/>
        </w:rPr>
        <w:t xml:space="preserve">and we need this because our contracts can have different type parameters. </w:t>
      </w:r>
      <w:r w:rsidR="0039526B" w:rsidRPr="00AC0AC1">
        <w:rPr>
          <w:lang w:eastAsia="zh-CN"/>
        </w:rPr>
        <w:t xml:space="preserve">For the </w:t>
      </w:r>
      <w:r w:rsidR="0039526B" w:rsidRPr="00AC0AC1">
        <w:rPr>
          <w:i/>
          <w:lang w:eastAsia="zh-CN"/>
        </w:rPr>
        <w:t>UseKey</w:t>
      </w:r>
      <w:r w:rsidR="0039526B" w:rsidRPr="00AC0AC1">
        <w:rPr>
          <w:lang w:eastAsia="zh-CN"/>
        </w:rPr>
        <w:t xml:space="preserve"> type the first wallet is the one running the token sale and the second wallet is the one interacting with it. </w:t>
      </w:r>
      <w:r w:rsidR="008B124A" w:rsidRPr="00AC0AC1">
        <w:rPr>
          <w:lang w:eastAsia="zh-CN"/>
        </w:rPr>
        <w:t xml:space="preserve">There are two signatures because we had a start and a use contract. </w:t>
      </w:r>
      <w:r w:rsidR="00117646" w:rsidRPr="00AC0AC1">
        <w:rPr>
          <w:lang w:eastAsia="zh-CN"/>
        </w:rPr>
        <w:t xml:space="preserve">The next function </w:t>
      </w:r>
      <w:r w:rsidR="00117646" w:rsidRPr="00AC0AC1">
        <w:rPr>
          <w:i/>
          <w:lang w:eastAsia="zh-CN"/>
        </w:rPr>
        <w:t>instanceWallet</w:t>
      </w:r>
      <w:r w:rsidR="00117646" w:rsidRPr="00AC0AC1">
        <w:rPr>
          <w:lang w:eastAsia="zh-CN"/>
        </w:rPr>
        <w:t xml:space="preserve"> tells the system how to extract the wallet that a given contract is running on by its constraint instance key</w:t>
      </w:r>
      <w:r w:rsidR="006F23FE" w:rsidRPr="00AC0AC1">
        <w:rPr>
          <w:lang w:eastAsia="zh-CN"/>
        </w:rPr>
        <w:t xml:space="preserve"> (82-84)</w:t>
      </w:r>
      <w:r w:rsidR="00117646" w:rsidRPr="00AC0AC1">
        <w:rPr>
          <w:lang w:eastAsia="zh-CN"/>
        </w:rPr>
        <w:t xml:space="preserve">. </w:t>
      </w:r>
      <w:r w:rsidR="005E7629" w:rsidRPr="00AC0AC1">
        <w:rPr>
          <w:lang w:eastAsia="zh-CN"/>
        </w:rPr>
        <w:t xml:space="preserve">Then we implement the </w:t>
      </w:r>
      <w:r w:rsidR="005E7629" w:rsidRPr="00AC0AC1">
        <w:rPr>
          <w:i/>
          <w:lang w:eastAsia="zh-CN"/>
        </w:rPr>
        <w:t>instanceTag</w:t>
      </w:r>
      <w:r w:rsidR="005E7629" w:rsidRPr="00AC0AC1">
        <w:rPr>
          <w:lang w:eastAsia="zh-CN"/>
        </w:rPr>
        <w:t xml:space="preserve"> method</w:t>
      </w:r>
      <w:r w:rsidR="00EB2A32" w:rsidRPr="00AC0AC1">
        <w:rPr>
          <w:lang w:eastAsia="zh-CN"/>
        </w:rPr>
        <w:t xml:space="preserve"> that takes one of these keys and turns it into a contract instance tag</w:t>
      </w:r>
      <w:r w:rsidR="00C410C9" w:rsidRPr="00AC0AC1">
        <w:rPr>
          <w:lang w:eastAsia="zh-CN"/>
        </w:rPr>
        <w:t xml:space="preserve"> which implements the </w:t>
      </w:r>
      <w:r w:rsidR="00C410C9" w:rsidRPr="00AC0AC1">
        <w:rPr>
          <w:i/>
          <w:lang w:eastAsia="zh-CN"/>
        </w:rPr>
        <w:t>isString</w:t>
      </w:r>
      <w:r w:rsidR="00C410C9" w:rsidRPr="00AC0AC1">
        <w:rPr>
          <w:lang w:eastAsia="zh-CN"/>
        </w:rPr>
        <w:t xml:space="preserve"> type class</w:t>
      </w:r>
      <w:r w:rsidR="005E7629" w:rsidRPr="00AC0AC1">
        <w:rPr>
          <w:lang w:eastAsia="zh-CN"/>
        </w:rPr>
        <w:t xml:space="preserve"> (86-87). </w:t>
      </w:r>
      <w:r w:rsidR="00784BD0" w:rsidRPr="00AC0AC1">
        <w:rPr>
          <w:lang w:eastAsia="zh-CN"/>
        </w:rPr>
        <w:t>And the contract instance tags are then used on the blockchain site, on the actual implementation site to identify running instances of contracts and interact with them by calling endpoints. W</w:t>
      </w:r>
      <w:r w:rsidR="00C410C9" w:rsidRPr="00AC0AC1">
        <w:rPr>
          <w:lang w:eastAsia="zh-CN"/>
        </w:rPr>
        <w:t xml:space="preserve">e use this type class when we switch on the overloaded string extension. </w:t>
      </w:r>
      <w:r w:rsidR="005829F8" w:rsidRPr="00AC0AC1">
        <w:rPr>
          <w:lang w:eastAsia="zh-CN"/>
        </w:rPr>
        <w:t>F</w:t>
      </w:r>
      <w:r w:rsidR="00B0010F" w:rsidRPr="00AC0AC1">
        <w:rPr>
          <w:lang w:eastAsia="zh-CN"/>
        </w:rPr>
        <w:t xml:space="preserve">or the contract instance </w:t>
      </w:r>
      <w:r w:rsidR="005B21AD" w:rsidRPr="00AC0AC1">
        <w:rPr>
          <w:lang w:eastAsia="zh-CN"/>
        </w:rPr>
        <w:t>key,</w:t>
      </w:r>
      <w:r w:rsidR="00B0010F" w:rsidRPr="00AC0AC1">
        <w:rPr>
          <w:lang w:eastAsia="zh-CN"/>
        </w:rPr>
        <w:t xml:space="preserve"> we are also deriving Show</w:t>
      </w:r>
      <w:r w:rsidR="005700FB" w:rsidRPr="00AC0AC1">
        <w:rPr>
          <w:lang w:eastAsia="zh-CN"/>
        </w:rPr>
        <w:t xml:space="preserve"> and because we have a GADT we have to put the name of the type after the Show keyword</w:t>
      </w:r>
      <w:r w:rsidR="00B0010F" w:rsidRPr="00AC0AC1">
        <w:rPr>
          <w:lang w:eastAsia="zh-CN"/>
        </w:rPr>
        <w:t xml:space="preserve"> (181). </w:t>
      </w:r>
      <w:r w:rsidR="005B21AD" w:rsidRPr="00AC0AC1">
        <w:rPr>
          <w:lang w:eastAsia="zh-CN"/>
        </w:rPr>
        <w:t>So,</w:t>
      </w:r>
      <w:r w:rsidR="00E9580B" w:rsidRPr="00AC0AC1">
        <w:rPr>
          <w:lang w:eastAsia="zh-CN"/>
        </w:rPr>
        <w:t xml:space="preserve"> it is important that this instance tag function results in a different tag for each instance that we will ever run in our simulation or in our tests. </w:t>
      </w:r>
      <w:r w:rsidR="007E3161" w:rsidRPr="00AC0AC1">
        <w:rPr>
          <w:lang w:eastAsia="zh-CN"/>
        </w:rPr>
        <w:t xml:space="preserve">We will have one start instance for each wallet and then </w:t>
      </w:r>
      <w:r w:rsidR="005B21AD" w:rsidRPr="00AC0AC1">
        <w:rPr>
          <w:lang w:eastAsia="zh-CN"/>
        </w:rPr>
        <w:t>one-use</w:t>
      </w:r>
      <w:r w:rsidR="007E3161" w:rsidRPr="00AC0AC1">
        <w:rPr>
          <w:lang w:eastAsia="zh-CN"/>
        </w:rPr>
        <w:t xml:space="preserve"> instance for each pair of </w:t>
      </w:r>
      <w:r w:rsidR="003C6C76" w:rsidRPr="00AC0AC1">
        <w:rPr>
          <w:lang w:eastAsia="zh-CN"/>
        </w:rPr>
        <w:t>wallets</w:t>
      </w:r>
      <w:r w:rsidR="007E3161" w:rsidRPr="00AC0AC1">
        <w:rPr>
          <w:lang w:eastAsia="zh-CN"/>
        </w:rPr>
        <w:t xml:space="preserve">. </w:t>
      </w:r>
      <w:r w:rsidR="004D3778" w:rsidRPr="00AC0AC1">
        <w:rPr>
          <w:lang w:eastAsia="zh-CN"/>
        </w:rPr>
        <w:t xml:space="preserve">The </w:t>
      </w:r>
      <w:r w:rsidR="004D3778" w:rsidRPr="00AC0AC1">
        <w:rPr>
          <w:i/>
          <w:lang w:eastAsia="zh-CN"/>
        </w:rPr>
        <w:t>arbitraryAction</w:t>
      </w:r>
      <w:r w:rsidR="004D3778" w:rsidRPr="00AC0AC1">
        <w:rPr>
          <w:lang w:eastAsia="zh-CN"/>
        </w:rPr>
        <w:t xml:space="preserve"> function is supposed to generate an arbitrary action (89-96). </w:t>
      </w:r>
      <w:r w:rsidR="00BF0E75" w:rsidRPr="00AC0AC1">
        <w:rPr>
          <w:lang w:eastAsia="zh-CN"/>
        </w:rPr>
        <w:t>»oneof« is one of the combi</w:t>
      </w:r>
      <w:r w:rsidR="006C1E93" w:rsidRPr="00AC0AC1">
        <w:rPr>
          <w:lang w:eastAsia="zh-CN"/>
        </w:rPr>
        <w:t xml:space="preserve">nators provided by quick check and given a list of arbitrary actions it picks one of those. </w:t>
      </w:r>
      <w:r w:rsidR="00A540CE" w:rsidRPr="00AC0AC1">
        <w:rPr>
          <w:lang w:eastAsia="zh-CN"/>
        </w:rPr>
        <w:t xml:space="preserve">The </w:t>
      </w:r>
      <w:r w:rsidR="00A540CE" w:rsidRPr="00AC0AC1">
        <w:rPr>
          <w:i/>
          <w:lang w:eastAsia="zh-CN"/>
        </w:rPr>
        <w:t>genWallet</w:t>
      </w:r>
      <w:r w:rsidR="00A540CE" w:rsidRPr="00AC0AC1">
        <w:rPr>
          <w:lang w:eastAsia="zh-CN"/>
        </w:rPr>
        <w:t xml:space="preserve"> function generates a random wallet</w:t>
      </w:r>
      <w:r w:rsidR="00F85148" w:rsidRPr="00AC0AC1">
        <w:rPr>
          <w:lang w:eastAsia="zh-CN"/>
        </w:rPr>
        <w:t xml:space="preserve"> from wallet 1 or wallet 2</w:t>
      </w:r>
      <w:r w:rsidR="00A540CE" w:rsidRPr="00AC0AC1">
        <w:rPr>
          <w:lang w:eastAsia="zh-CN"/>
        </w:rPr>
        <w:t xml:space="preserve">. </w:t>
      </w:r>
      <w:r w:rsidR="00181173" w:rsidRPr="00AC0AC1">
        <w:rPr>
          <w:lang w:eastAsia="zh-CN"/>
        </w:rPr>
        <w:t xml:space="preserve">We </w:t>
      </w:r>
      <w:r w:rsidR="00181173" w:rsidRPr="00AC0AC1">
        <w:rPr>
          <w:lang w:eastAsia="zh-CN"/>
        </w:rPr>
        <w:lastRenderedPageBreak/>
        <w:t xml:space="preserve">combine the </w:t>
      </w:r>
      <w:r w:rsidR="00181173" w:rsidRPr="00AC0AC1">
        <w:rPr>
          <w:i/>
          <w:lang w:eastAsia="zh-CN"/>
        </w:rPr>
        <w:t>genWallet</w:t>
      </w:r>
      <w:r w:rsidR="00181173" w:rsidRPr="00AC0AC1">
        <w:rPr>
          <w:lang w:eastAsia="zh-CN"/>
        </w:rPr>
        <w:t xml:space="preserve"> then through the fmap operator with several wallet actions. </w:t>
      </w:r>
      <w:r w:rsidR="0081688D" w:rsidRPr="00AC0AC1">
        <w:rPr>
          <w:lang w:eastAsia="zh-CN"/>
        </w:rPr>
        <w:t xml:space="preserve">The </w:t>
      </w:r>
      <w:r w:rsidR="0081688D" w:rsidRPr="00AC0AC1">
        <w:rPr>
          <w:i/>
          <w:lang w:eastAsia="zh-CN"/>
        </w:rPr>
        <w:t>genNonNeg</w:t>
      </w:r>
      <w:r w:rsidR="0081688D" w:rsidRPr="00AC0AC1">
        <w:rPr>
          <w:lang w:eastAsia="zh-CN"/>
        </w:rPr>
        <w:t xml:space="preserve"> function generates a </w:t>
      </w:r>
      <w:r w:rsidR="00E60BC0" w:rsidRPr="00AC0AC1">
        <w:rPr>
          <w:lang w:eastAsia="zh-CN"/>
        </w:rPr>
        <w:t>non-negative</w:t>
      </w:r>
      <w:r w:rsidR="0081688D" w:rsidRPr="00AC0AC1">
        <w:rPr>
          <w:lang w:eastAsia="zh-CN"/>
        </w:rPr>
        <w:t xml:space="preserve"> integer. </w:t>
      </w:r>
      <w:r w:rsidR="00F75DA2" w:rsidRPr="00AC0AC1">
        <w:rPr>
          <w:lang w:eastAsia="zh-CN"/>
        </w:rPr>
        <w:t xml:space="preserve">Next comes </w:t>
      </w:r>
      <w:r w:rsidR="00F75DA2" w:rsidRPr="00AC0AC1">
        <w:rPr>
          <w:i/>
          <w:lang w:eastAsia="zh-CN"/>
        </w:rPr>
        <w:t>initialState</w:t>
      </w:r>
      <w:r w:rsidR="00F75DA2" w:rsidRPr="00AC0AC1">
        <w:rPr>
          <w:lang w:eastAsia="zh-CN"/>
        </w:rPr>
        <w:t xml:space="preserve"> which is the </w:t>
      </w:r>
      <w:r w:rsidR="00062D6F" w:rsidRPr="00AC0AC1">
        <w:rPr>
          <w:lang w:eastAsia="zh-CN"/>
        </w:rPr>
        <w:t>initial</w:t>
      </w:r>
      <w:r w:rsidR="00F75DA2" w:rsidRPr="00AC0AC1">
        <w:rPr>
          <w:lang w:eastAsia="zh-CN"/>
        </w:rPr>
        <w:t xml:space="preserve"> state of our model </w:t>
      </w:r>
      <w:r w:rsidR="00FF46C3" w:rsidRPr="00AC0AC1">
        <w:rPr>
          <w:lang w:eastAsia="zh-CN"/>
        </w:rPr>
        <w:t xml:space="preserve">that contains just an empty map </w:t>
      </w:r>
      <w:r w:rsidR="0044146B" w:rsidRPr="00AC0AC1">
        <w:rPr>
          <w:lang w:eastAsia="zh-CN"/>
        </w:rPr>
        <w:t>which means no</w:t>
      </w:r>
      <w:r w:rsidR="00FF46C3" w:rsidRPr="00AC0AC1">
        <w:rPr>
          <w:lang w:eastAsia="zh-CN"/>
        </w:rPr>
        <w:t xml:space="preserve"> token sale has started yet </w:t>
      </w:r>
      <w:r w:rsidR="00F75DA2" w:rsidRPr="00AC0AC1">
        <w:rPr>
          <w:lang w:eastAsia="zh-CN"/>
        </w:rPr>
        <w:t xml:space="preserve">(98-99). </w:t>
      </w:r>
      <w:r w:rsidR="00457856" w:rsidRPr="00AC0AC1">
        <w:rPr>
          <w:lang w:eastAsia="zh-CN"/>
        </w:rPr>
        <w:t xml:space="preserve">The </w:t>
      </w:r>
      <w:r w:rsidR="00457856" w:rsidRPr="00AC0AC1">
        <w:rPr>
          <w:i/>
          <w:lang w:eastAsia="zh-CN"/>
        </w:rPr>
        <w:t>initialInstances</w:t>
      </w:r>
      <w:r w:rsidR="00457856" w:rsidRPr="00AC0AC1">
        <w:rPr>
          <w:lang w:eastAsia="zh-CN"/>
        </w:rPr>
        <w:t xml:space="preserve"> function gives the initial contract instances that have to run (101-103). </w:t>
      </w:r>
      <w:r w:rsidR="00AF592B" w:rsidRPr="00AC0AC1">
        <w:rPr>
          <w:lang w:eastAsia="zh-CN"/>
        </w:rPr>
        <w:t xml:space="preserve">In the body of the </w:t>
      </w:r>
      <w:r w:rsidR="005B21AD" w:rsidRPr="00AC0AC1">
        <w:rPr>
          <w:lang w:eastAsia="zh-CN"/>
        </w:rPr>
        <w:t>function,</w:t>
      </w:r>
      <w:r w:rsidR="00AF592B" w:rsidRPr="00AC0AC1">
        <w:rPr>
          <w:lang w:eastAsia="zh-CN"/>
        </w:rPr>
        <w:t xml:space="preserve"> we have contracts that are supposed to run in the </w:t>
      </w:r>
      <w:r w:rsidR="00062D6F" w:rsidRPr="00AC0AC1">
        <w:rPr>
          <w:lang w:eastAsia="zh-CN"/>
        </w:rPr>
        <w:t>beginning</w:t>
      </w:r>
      <w:r w:rsidR="00AF592B" w:rsidRPr="00AC0AC1">
        <w:rPr>
          <w:lang w:eastAsia="zh-CN"/>
        </w:rPr>
        <w:t xml:space="preserve">. </w:t>
      </w:r>
      <w:r w:rsidR="005E5B00" w:rsidRPr="00AC0AC1">
        <w:rPr>
          <w:lang w:eastAsia="zh-CN"/>
        </w:rPr>
        <w:t xml:space="preserve">With them we want to start the token sale for each wallet and then the use contract for each pair of </w:t>
      </w:r>
      <w:r w:rsidR="003C6C76" w:rsidRPr="00AC0AC1">
        <w:rPr>
          <w:lang w:eastAsia="zh-CN"/>
        </w:rPr>
        <w:t>wallets</w:t>
      </w:r>
      <w:r w:rsidR="005E5B00" w:rsidRPr="00AC0AC1">
        <w:rPr>
          <w:lang w:eastAsia="zh-CN"/>
        </w:rPr>
        <w:t xml:space="preserve">. </w:t>
      </w:r>
      <w:r w:rsidR="0098547A" w:rsidRPr="00AC0AC1">
        <w:rPr>
          <w:lang w:eastAsia="zh-CN"/>
        </w:rPr>
        <w:t>The precondition function allows us to say that some actions may not be legal in a given model state</w:t>
      </w:r>
      <w:r w:rsidR="008946A1" w:rsidRPr="00AC0AC1">
        <w:rPr>
          <w:lang w:eastAsia="zh-CN"/>
        </w:rPr>
        <w:t xml:space="preserve"> (105-110)</w:t>
      </w:r>
      <w:r w:rsidR="0098547A" w:rsidRPr="00AC0AC1">
        <w:rPr>
          <w:lang w:eastAsia="zh-CN"/>
        </w:rPr>
        <w:t>.</w:t>
      </w:r>
      <w:r w:rsidR="008946A1" w:rsidRPr="00AC0AC1">
        <w:rPr>
          <w:lang w:eastAsia="zh-CN"/>
        </w:rPr>
        <w:t xml:space="preserve"> </w:t>
      </w:r>
      <w:r w:rsidR="005B21AD" w:rsidRPr="00AC0AC1">
        <w:rPr>
          <w:lang w:eastAsia="zh-CN"/>
        </w:rPr>
        <w:t>So,</w:t>
      </w:r>
      <w:r w:rsidR="00E818A5" w:rsidRPr="00AC0AC1">
        <w:rPr>
          <w:lang w:eastAsia="zh-CN"/>
        </w:rPr>
        <w:t xml:space="preserve"> for example we can say that we can only start a token sale if it hasn't </w:t>
      </w:r>
      <w:r w:rsidR="00062D6F" w:rsidRPr="00AC0AC1">
        <w:rPr>
          <w:lang w:eastAsia="zh-CN"/>
        </w:rPr>
        <w:t>already</w:t>
      </w:r>
      <w:r w:rsidR="00E818A5" w:rsidRPr="00AC0AC1">
        <w:rPr>
          <w:lang w:eastAsia="zh-CN"/>
        </w:rPr>
        <w:t xml:space="preserve"> started. </w:t>
      </w:r>
      <w:r w:rsidR="003B2AD7" w:rsidRPr="00AC0AC1">
        <w:rPr>
          <w:lang w:eastAsia="zh-CN"/>
        </w:rPr>
        <w:t xml:space="preserve">The precondition on the start should be it hasn't started yet and for other actions it should be that </w:t>
      </w:r>
      <w:r w:rsidR="00BE4EB5" w:rsidRPr="00AC0AC1">
        <w:rPr>
          <w:lang w:eastAsia="zh-CN"/>
        </w:rPr>
        <w:t>it has</w:t>
      </w:r>
      <w:r w:rsidR="003B2AD7" w:rsidRPr="00AC0AC1">
        <w:rPr>
          <w:lang w:eastAsia="zh-CN"/>
        </w:rPr>
        <w:t xml:space="preserve"> started. </w:t>
      </w:r>
      <w:r w:rsidR="00F179AE" w:rsidRPr="00AC0AC1">
        <w:rPr>
          <w:lang w:eastAsia="zh-CN"/>
        </w:rPr>
        <w:t>During the quick check shrinking procedure that drops some actions, this is also checked that all the preconditions are still satisfied.</w:t>
      </w:r>
      <w:r w:rsidR="00F55865" w:rsidRPr="00AC0AC1">
        <w:rPr>
          <w:lang w:eastAsia="zh-CN"/>
        </w:rPr>
        <w:t xml:space="preserve"> As </w:t>
      </w:r>
      <w:r w:rsidR="005B21AD" w:rsidRPr="00AC0AC1">
        <w:rPr>
          <w:lang w:eastAsia="zh-CN"/>
        </w:rPr>
        <w:t>input,</w:t>
      </w:r>
      <w:r w:rsidR="00F55865" w:rsidRPr="00AC0AC1">
        <w:rPr>
          <w:lang w:eastAsia="zh-CN"/>
        </w:rPr>
        <w:t xml:space="preserve"> we use the model state type that has no constructors exposed (</w:t>
      </w:r>
      <w:r w:rsidR="00E34948" w:rsidRPr="00AC0AC1">
        <w:rPr>
          <w:lang w:eastAsia="zh-CN"/>
        </w:rPr>
        <w:fldChar w:fldCharType="begin"/>
      </w:r>
      <w:r w:rsidR="00E34948" w:rsidRPr="00AC0AC1">
        <w:rPr>
          <w:lang w:eastAsia="zh-CN"/>
        </w:rPr>
        <w:instrText xml:space="preserve"> REF _Ref100511325 \h </w:instrText>
      </w:r>
      <w:r w:rsidR="00E34948" w:rsidRPr="00AC0AC1">
        <w:rPr>
          <w:lang w:eastAsia="zh-CN"/>
        </w:rPr>
      </w:r>
      <w:r w:rsidR="00E34948" w:rsidRPr="00AC0AC1">
        <w:rPr>
          <w:lang w:eastAsia="zh-CN"/>
        </w:rPr>
        <w:fldChar w:fldCharType="separate"/>
      </w:r>
      <w:r w:rsidR="000A2D3C" w:rsidRPr="00AC0AC1">
        <w:t xml:space="preserve">Figure </w:t>
      </w:r>
      <w:r w:rsidR="000A2D3C">
        <w:rPr>
          <w:noProof/>
        </w:rPr>
        <w:t>50</w:t>
      </w:r>
      <w:r w:rsidR="00E34948" w:rsidRPr="00AC0AC1">
        <w:rPr>
          <w:lang w:eastAsia="zh-CN"/>
        </w:rPr>
        <w:fldChar w:fldCharType="end"/>
      </w:r>
      <w:r w:rsidR="00F55865" w:rsidRPr="00AC0AC1">
        <w:rPr>
          <w:lang w:eastAsia="zh-CN"/>
        </w:rPr>
        <w:t>).</w:t>
      </w:r>
    </w:p>
    <w:p w14:paraId="53C33DD6" w14:textId="2388AC9D" w:rsidR="008A13A8" w:rsidRPr="00AC0AC1" w:rsidRDefault="008A13A8" w:rsidP="00855956">
      <w:pPr>
        <w:pStyle w:val="BodyText"/>
        <w:spacing w:before="0" w:after="0"/>
        <w:jc w:val="center"/>
        <w:rPr>
          <w:lang w:eastAsia="zh-CN"/>
        </w:rPr>
      </w:pPr>
      <w:r w:rsidRPr="00AC0AC1">
        <w:rPr>
          <w:noProof/>
        </w:rPr>
        <w:drawing>
          <wp:inline distT="0" distB="0" distL="0" distR="0" wp14:anchorId="5DDC25EF" wp14:editId="132AA605">
            <wp:extent cx="3538023" cy="1666875"/>
            <wp:effectExtent l="0" t="0" r="5715" b="0"/>
            <wp:docPr id="49" name="Picture 49" descr="\\vmware-host\Shared Folders\shared\Pictures\Lecture 8\Model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ModelSta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8023" cy="1666875"/>
                    </a:xfrm>
                    <a:prstGeom prst="rect">
                      <a:avLst/>
                    </a:prstGeom>
                    <a:noFill/>
                    <a:ln>
                      <a:noFill/>
                    </a:ln>
                  </pic:spPr>
                </pic:pic>
              </a:graphicData>
            </a:graphic>
          </wp:inline>
        </w:drawing>
      </w:r>
    </w:p>
    <w:p w14:paraId="729CB843" w14:textId="55E52F82" w:rsidR="00855956" w:rsidRPr="00AC0AC1" w:rsidRDefault="00855956" w:rsidP="00017961">
      <w:pPr>
        <w:pStyle w:val="Caption"/>
        <w:spacing w:before="0" w:after="0"/>
        <w:rPr>
          <w:lang w:val="en-US"/>
        </w:rPr>
      </w:pPr>
      <w:bookmarkStart w:id="135" w:name="_Ref100511325"/>
      <w:bookmarkStart w:id="136" w:name="_Toc10283838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50</w:t>
      </w:r>
      <w:r w:rsidRPr="00AC0AC1">
        <w:rPr>
          <w:lang w:val="en-US"/>
        </w:rPr>
        <w:fldChar w:fldCharType="end"/>
      </w:r>
      <w:bookmarkEnd w:id="135"/>
      <w:r w:rsidR="00E60BC0" w:rsidRPr="00AC0AC1">
        <w:rPr>
          <w:lang w:val="en-US"/>
        </w:rPr>
        <w:t xml:space="preserve"> – ModelS</w:t>
      </w:r>
      <w:r w:rsidRPr="00AC0AC1">
        <w:rPr>
          <w:lang w:val="en-US"/>
        </w:rPr>
        <w:t>tate</w:t>
      </w:r>
      <w:r w:rsidR="00E60BC0" w:rsidRPr="00AC0AC1">
        <w:rPr>
          <w:lang w:val="en-US"/>
        </w:rPr>
        <w:t xml:space="preserve"> type</w:t>
      </w:r>
      <w:bookmarkEnd w:id="136"/>
    </w:p>
    <w:p w14:paraId="4D52BF0D" w14:textId="77777777" w:rsidR="00855956" w:rsidRPr="00AC0AC1" w:rsidRDefault="00855956" w:rsidP="00AE5AC4">
      <w:pPr>
        <w:pStyle w:val="BodyText"/>
        <w:spacing w:before="0" w:after="0"/>
        <w:rPr>
          <w:lang w:eastAsia="zh-CN"/>
        </w:rPr>
      </w:pPr>
    </w:p>
    <w:p w14:paraId="67ECD93C" w14:textId="4C3BCDCC" w:rsidR="008A13A8" w:rsidRPr="00AC0AC1" w:rsidRDefault="00DD0416" w:rsidP="00A91D1F">
      <w:pPr>
        <w:pStyle w:val="BodyText"/>
        <w:spacing w:before="0"/>
        <w:rPr>
          <w:lang w:eastAsia="zh-CN"/>
        </w:rPr>
      </w:pPr>
      <w:r w:rsidRPr="00AC0AC1">
        <w:rPr>
          <w:lang w:eastAsia="zh-CN"/>
        </w:rPr>
        <w:t xml:space="preserve">But it contains a couple of functions that operate on the model state. </w:t>
      </w:r>
      <w:r w:rsidR="007E26B3" w:rsidRPr="00AC0AC1">
        <w:rPr>
          <w:lang w:eastAsia="zh-CN"/>
        </w:rPr>
        <w:t xml:space="preserve">The most important one is the </w:t>
      </w:r>
      <w:r w:rsidR="007E26B3" w:rsidRPr="00AC0AC1">
        <w:rPr>
          <w:i/>
          <w:lang w:eastAsia="zh-CN"/>
        </w:rPr>
        <w:t>contractState</w:t>
      </w:r>
      <w:r w:rsidR="007E26B3" w:rsidRPr="00AC0AC1">
        <w:rPr>
          <w:lang w:eastAsia="zh-CN"/>
        </w:rPr>
        <w:t xml:space="preserve"> function which is a lens</w:t>
      </w:r>
      <w:r w:rsidR="00542891" w:rsidRPr="00AC0AC1">
        <w:rPr>
          <w:lang w:eastAsia="zh-CN"/>
        </w:rPr>
        <w:t xml:space="preserve"> </w:t>
      </w:r>
      <w:r w:rsidR="00EB70BC" w:rsidRPr="00AC0AC1">
        <w:rPr>
          <w:lang w:eastAsia="zh-CN"/>
        </w:rPr>
        <w:t xml:space="preserve">from model state to state </w:t>
      </w:r>
      <w:r w:rsidR="00542891" w:rsidRPr="00AC0AC1">
        <w:rPr>
          <w:lang w:eastAsia="zh-CN"/>
        </w:rPr>
        <w:t>(</w:t>
      </w:r>
      <w:r w:rsidR="00542891" w:rsidRPr="00AC0AC1">
        <w:rPr>
          <w:lang w:eastAsia="zh-CN"/>
        </w:rPr>
        <w:fldChar w:fldCharType="begin"/>
      </w:r>
      <w:r w:rsidR="00542891" w:rsidRPr="00AC0AC1">
        <w:rPr>
          <w:lang w:eastAsia="zh-CN"/>
        </w:rPr>
        <w:instrText xml:space="preserve"> REF _Ref98665489 \h </w:instrText>
      </w:r>
      <w:r w:rsidR="00542891" w:rsidRPr="00AC0AC1">
        <w:rPr>
          <w:lang w:eastAsia="zh-CN"/>
        </w:rPr>
      </w:r>
      <w:r w:rsidR="00542891" w:rsidRPr="00AC0AC1">
        <w:rPr>
          <w:lang w:eastAsia="zh-CN"/>
        </w:rPr>
        <w:fldChar w:fldCharType="separate"/>
      </w:r>
      <w:r w:rsidR="000A2D3C" w:rsidRPr="00AC0AC1">
        <w:t xml:space="preserve">Figure </w:t>
      </w:r>
      <w:r w:rsidR="000A2D3C">
        <w:rPr>
          <w:noProof/>
        </w:rPr>
        <w:t>51</w:t>
      </w:r>
      <w:r w:rsidR="00542891" w:rsidRPr="00AC0AC1">
        <w:rPr>
          <w:lang w:eastAsia="zh-CN"/>
        </w:rPr>
        <w:fldChar w:fldCharType="end"/>
      </w:r>
      <w:r w:rsidR="00542891" w:rsidRPr="00AC0AC1">
        <w:rPr>
          <w:lang w:eastAsia="zh-CN"/>
        </w:rPr>
        <w:t>)</w:t>
      </w:r>
      <w:r w:rsidR="007E26B3" w:rsidRPr="00AC0AC1">
        <w:rPr>
          <w:lang w:eastAsia="zh-CN"/>
        </w:rPr>
        <w:t xml:space="preserve">. </w:t>
      </w:r>
    </w:p>
    <w:p w14:paraId="31E7C3DF" w14:textId="77777777" w:rsidR="00542891" w:rsidRPr="00AC0AC1" w:rsidRDefault="00542891" w:rsidP="00542891">
      <w:pPr>
        <w:pStyle w:val="BodyText"/>
        <w:keepNext/>
        <w:spacing w:before="0"/>
      </w:pPr>
      <w:r w:rsidRPr="00AC0AC1">
        <w:rPr>
          <w:noProof/>
        </w:rPr>
        <w:drawing>
          <wp:inline distT="0" distB="0" distL="0" distR="0" wp14:anchorId="0250EA38" wp14:editId="109CD3DF">
            <wp:extent cx="5943600" cy="1266669"/>
            <wp:effectExtent l="0" t="0" r="0" b="0"/>
            <wp:docPr id="50" name="Picture 50" descr="\\vmware-host\Shared Folders\shared\Pictures\Lecture 8\contract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8\contractSta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266669"/>
                    </a:xfrm>
                    <a:prstGeom prst="rect">
                      <a:avLst/>
                    </a:prstGeom>
                    <a:noFill/>
                    <a:ln>
                      <a:noFill/>
                    </a:ln>
                  </pic:spPr>
                </pic:pic>
              </a:graphicData>
            </a:graphic>
          </wp:inline>
        </w:drawing>
      </w:r>
    </w:p>
    <w:p w14:paraId="04129E8B" w14:textId="49F5419A" w:rsidR="007E26B3" w:rsidRPr="00AC0AC1" w:rsidRDefault="00542891" w:rsidP="00542891">
      <w:pPr>
        <w:pStyle w:val="Caption"/>
        <w:spacing w:before="0"/>
        <w:rPr>
          <w:lang w:val="en-US"/>
        </w:rPr>
      </w:pPr>
      <w:bookmarkStart w:id="137" w:name="_Ref98665489"/>
      <w:bookmarkStart w:id="138" w:name="_Toc10283838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51</w:t>
      </w:r>
      <w:r w:rsidRPr="00AC0AC1">
        <w:rPr>
          <w:lang w:val="en-US"/>
        </w:rPr>
        <w:fldChar w:fldCharType="end"/>
      </w:r>
      <w:bookmarkEnd w:id="137"/>
      <w:r w:rsidR="00AE5AC4" w:rsidRPr="00AC0AC1">
        <w:rPr>
          <w:lang w:val="en-US"/>
        </w:rPr>
        <w:t xml:space="preserve"> - contractS</w:t>
      </w:r>
      <w:r w:rsidRPr="00AC0AC1">
        <w:rPr>
          <w:lang w:val="en-US"/>
        </w:rPr>
        <w:t>tate function</w:t>
      </w:r>
      <w:bookmarkEnd w:id="138"/>
    </w:p>
    <w:p w14:paraId="7783F195" w14:textId="27010F25" w:rsidR="00855956" w:rsidRPr="00AC0AC1" w:rsidRDefault="00CA3E06" w:rsidP="002238AE">
      <w:pPr>
        <w:pStyle w:val="BodyText"/>
        <w:spacing w:before="0"/>
        <w:rPr>
          <w:lang w:eastAsia="zh-CN"/>
        </w:rPr>
      </w:pPr>
      <w:r w:rsidRPr="00AC0AC1">
        <w:rPr>
          <w:lang w:eastAsia="zh-CN"/>
        </w:rPr>
        <w:t xml:space="preserve">There is also a current slot optic that is a getter which means we can only look at it but </w:t>
      </w:r>
      <w:r w:rsidR="00062D6F" w:rsidRPr="00AC0AC1">
        <w:rPr>
          <w:lang w:eastAsia="zh-CN"/>
        </w:rPr>
        <w:t>cannot</w:t>
      </w:r>
      <w:r w:rsidRPr="00AC0AC1">
        <w:rPr>
          <w:lang w:eastAsia="zh-CN"/>
        </w:rPr>
        <w:t xml:space="preserve"> set it. </w:t>
      </w:r>
      <w:r w:rsidR="00A26408" w:rsidRPr="00AC0AC1">
        <w:rPr>
          <w:lang w:eastAsia="zh-CN"/>
        </w:rPr>
        <w:t xml:space="preserve">With lenses getting and setting is possible. </w:t>
      </w:r>
      <w:r w:rsidR="00413C12" w:rsidRPr="00AC0AC1">
        <w:rPr>
          <w:lang w:eastAsia="zh-CN"/>
        </w:rPr>
        <w:t xml:space="preserve">The </w:t>
      </w:r>
      <w:r w:rsidR="00413C12" w:rsidRPr="00AC0AC1">
        <w:rPr>
          <w:i/>
          <w:lang w:eastAsia="zh-CN"/>
        </w:rPr>
        <w:t>getTSState'</w:t>
      </w:r>
      <w:r w:rsidR="00413C12" w:rsidRPr="00AC0AC1">
        <w:rPr>
          <w:lang w:eastAsia="zh-CN"/>
        </w:rPr>
        <w:t xml:space="preserve"> function given a model state </w:t>
      </w:r>
      <w:r w:rsidR="001A698A" w:rsidRPr="00AC0AC1">
        <w:rPr>
          <w:lang w:eastAsia="zh-CN"/>
        </w:rPr>
        <w:t>and a wallet it tries to extract the token</w:t>
      </w:r>
      <w:r w:rsidR="00C95AE9" w:rsidRPr="00AC0AC1">
        <w:rPr>
          <w:lang w:eastAsia="zh-CN"/>
        </w:rPr>
        <w:t xml:space="preserve"> sale that this wallet is running (183-184)</w:t>
      </w:r>
      <w:r w:rsidR="001A698A" w:rsidRPr="00AC0AC1">
        <w:rPr>
          <w:lang w:eastAsia="zh-CN"/>
        </w:rPr>
        <w:t xml:space="preserve">. </w:t>
      </w:r>
      <w:r w:rsidR="009F5436" w:rsidRPr="00AC0AC1">
        <w:rPr>
          <w:lang w:eastAsia="zh-CN"/>
        </w:rPr>
        <w:t xml:space="preserve">With the </w:t>
      </w:r>
      <w:r w:rsidR="009F5436" w:rsidRPr="00AC0AC1">
        <w:rPr>
          <w:i/>
          <w:lang w:eastAsia="zh-CN"/>
        </w:rPr>
        <w:t xml:space="preserve">at </w:t>
      </w:r>
      <w:r w:rsidR="005B21AD" w:rsidRPr="00AC0AC1">
        <w:rPr>
          <w:lang w:eastAsia="zh-CN"/>
        </w:rPr>
        <w:t>keyword,</w:t>
      </w:r>
      <w:r w:rsidR="009F5436" w:rsidRPr="00AC0AC1">
        <w:rPr>
          <w:lang w:eastAsia="zh-CN"/>
        </w:rPr>
        <w:t xml:space="preserve"> we can look up a value given a Map key</w:t>
      </w:r>
      <w:r w:rsidR="00CF7A41" w:rsidRPr="00AC0AC1">
        <w:rPr>
          <w:lang w:eastAsia="zh-CN"/>
        </w:rPr>
        <w:t xml:space="preserve"> and if the key does not </w:t>
      </w:r>
      <w:r w:rsidR="005B21AD" w:rsidRPr="00AC0AC1">
        <w:rPr>
          <w:lang w:eastAsia="zh-CN"/>
        </w:rPr>
        <w:t>exist,</w:t>
      </w:r>
      <w:r w:rsidR="00CF7A41" w:rsidRPr="00AC0AC1">
        <w:rPr>
          <w:lang w:eastAsia="zh-CN"/>
        </w:rPr>
        <w:t xml:space="preserve"> we will get a </w:t>
      </w:r>
      <w:r w:rsidR="008003F4" w:rsidRPr="00AC0AC1">
        <w:rPr>
          <w:lang w:eastAsia="zh-CN"/>
        </w:rPr>
        <w:t xml:space="preserve">Nothing </w:t>
      </w:r>
      <w:r w:rsidR="007A1A2E" w:rsidRPr="00AC0AC1">
        <w:rPr>
          <w:lang w:eastAsia="zh-CN"/>
        </w:rPr>
        <w:t>value</w:t>
      </w:r>
      <w:r w:rsidR="009F5436" w:rsidRPr="00AC0AC1">
        <w:rPr>
          <w:lang w:eastAsia="zh-CN"/>
        </w:rPr>
        <w:t xml:space="preserve">. </w:t>
      </w:r>
      <w:r w:rsidR="008003F4" w:rsidRPr="00AC0AC1">
        <w:rPr>
          <w:lang w:eastAsia="zh-CN"/>
        </w:rPr>
        <w:t xml:space="preserve">If we would set a given key to </w:t>
      </w:r>
      <w:r w:rsidR="005B21AD" w:rsidRPr="00AC0AC1">
        <w:rPr>
          <w:lang w:eastAsia="zh-CN"/>
        </w:rPr>
        <w:t>Nothing,</w:t>
      </w:r>
      <w:r w:rsidR="008003F4" w:rsidRPr="00AC0AC1">
        <w:rPr>
          <w:lang w:eastAsia="zh-CN"/>
        </w:rPr>
        <w:t xml:space="preserve"> we would remove it from the map. </w:t>
      </w:r>
      <w:r w:rsidR="004F62B3" w:rsidRPr="00AC0AC1">
        <w:rPr>
          <w:lang w:eastAsia="zh-CN"/>
        </w:rPr>
        <w:t xml:space="preserve">When </w:t>
      </w:r>
      <w:r w:rsidR="004F62B3" w:rsidRPr="00AC0AC1">
        <w:rPr>
          <w:lang w:eastAsia="zh-CN"/>
        </w:rPr>
        <w:lastRenderedPageBreak/>
        <w:t xml:space="preserve">we explained our testing principle in the </w:t>
      </w:r>
      <w:r w:rsidR="005B21AD" w:rsidRPr="00AC0AC1">
        <w:rPr>
          <w:lang w:eastAsia="zh-CN"/>
        </w:rPr>
        <w:t>beginning,</w:t>
      </w:r>
      <w:r w:rsidR="004F62B3" w:rsidRPr="00AC0AC1">
        <w:rPr>
          <w:lang w:eastAsia="zh-CN"/>
        </w:rPr>
        <w:t xml:space="preserve"> we said for each action we must know what effect that action will have on our model. </w:t>
      </w:r>
      <w:r w:rsidR="006D3D74" w:rsidRPr="00AC0AC1">
        <w:rPr>
          <w:lang w:eastAsia="zh-CN"/>
        </w:rPr>
        <w:t xml:space="preserve">And </w:t>
      </w:r>
      <w:r w:rsidR="00062D6F" w:rsidRPr="00AC0AC1">
        <w:rPr>
          <w:lang w:eastAsia="zh-CN"/>
        </w:rPr>
        <w:t>that’s</w:t>
      </w:r>
      <w:r w:rsidR="006D3D74" w:rsidRPr="00AC0AC1">
        <w:rPr>
          <w:lang w:eastAsia="zh-CN"/>
        </w:rPr>
        <w:t xml:space="preserve"> what the </w:t>
      </w:r>
      <w:r w:rsidR="006D3D74" w:rsidRPr="00AC0AC1">
        <w:rPr>
          <w:i/>
          <w:lang w:eastAsia="zh-CN"/>
        </w:rPr>
        <w:t>nextState</w:t>
      </w:r>
      <w:r w:rsidR="006D3D74" w:rsidRPr="00AC0AC1">
        <w:rPr>
          <w:lang w:eastAsia="zh-CN"/>
        </w:rPr>
        <w:t xml:space="preserve"> function is for (112-154). </w:t>
      </w:r>
      <w:r w:rsidR="00F72034" w:rsidRPr="00AC0AC1">
        <w:rPr>
          <w:lang w:eastAsia="zh-CN"/>
        </w:rPr>
        <w:t xml:space="preserve">It takes an action and results in a Spec monad that has the purpose </w:t>
      </w:r>
      <w:r w:rsidR="006A19CA" w:rsidRPr="00AC0AC1">
        <w:rPr>
          <w:lang w:eastAsia="zh-CN"/>
        </w:rPr>
        <w:t xml:space="preserve">of describing effects on </w:t>
      </w:r>
      <w:r w:rsidR="00A47A95" w:rsidRPr="00AC0AC1">
        <w:rPr>
          <w:lang w:eastAsia="zh-CN"/>
        </w:rPr>
        <w:t>our TS</w:t>
      </w:r>
      <w:r w:rsidR="006A19CA" w:rsidRPr="00AC0AC1">
        <w:rPr>
          <w:lang w:eastAsia="zh-CN"/>
        </w:rPr>
        <w:t xml:space="preserve"> model. </w:t>
      </w:r>
      <w:r w:rsidR="00F12A24" w:rsidRPr="00AC0AC1">
        <w:rPr>
          <w:lang w:eastAsia="zh-CN"/>
        </w:rPr>
        <w:t xml:space="preserve">In this model there is a concept of how much every wallet owns. And </w:t>
      </w:r>
      <w:r w:rsidR="005F4E9E" w:rsidRPr="00AC0AC1">
        <w:rPr>
          <w:lang w:eastAsia="zh-CN"/>
        </w:rPr>
        <w:t xml:space="preserve">in the Spec monad </w:t>
      </w:r>
      <w:r w:rsidR="00F12A24" w:rsidRPr="00AC0AC1">
        <w:rPr>
          <w:lang w:eastAsia="zh-CN"/>
        </w:rPr>
        <w:t>you can</w:t>
      </w:r>
      <w:r w:rsidR="00413DF1" w:rsidRPr="00AC0AC1">
        <w:rPr>
          <w:lang w:eastAsia="zh-CN"/>
        </w:rPr>
        <w:t xml:space="preserve"> say</w:t>
      </w:r>
      <w:r w:rsidR="00F12A24" w:rsidRPr="00AC0AC1">
        <w:rPr>
          <w:lang w:eastAsia="zh-CN"/>
        </w:rPr>
        <w:t xml:space="preserve"> that a given wallet </w:t>
      </w:r>
      <w:r w:rsidR="001A244B" w:rsidRPr="00AC0AC1">
        <w:rPr>
          <w:lang w:eastAsia="zh-CN"/>
        </w:rPr>
        <w:t xml:space="preserve">earns some funds or </w:t>
      </w:r>
      <w:r w:rsidR="00F12A24" w:rsidRPr="00AC0AC1">
        <w:rPr>
          <w:lang w:eastAsia="zh-CN"/>
        </w:rPr>
        <w:t xml:space="preserve">sends </w:t>
      </w:r>
      <w:r w:rsidR="001A244B" w:rsidRPr="00AC0AC1">
        <w:rPr>
          <w:lang w:eastAsia="zh-CN"/>
        </w:rPr>
        <w:t>them</w:t>
      </w:r>
      <w:r w:rsidR="00F12A24" w:rsidRPr="00AC0AC1">
        <w:rPr>
          <w:lang w:eastAsia="zh-CN"/>
        </w:rPr>
        <w:t xml:space="preserve"> elsewhere. </w:t>
      </w:r>
      <w:r w:rsidR="003022D5" w:rsidRPr="00AC0AC1">
        <w:rPr>
          <w:lang w:eastAsia="zh-CN"/>
        </w:rPr>
        <w:t xml:space="preserve">And you can say that time passes in between. </w:t>
      </w:r>
      <w:r w:rsidR="009E6D2F" w:rsidRPr="00AC0AC1">
        <w:rPr>
          <w:lang w:eastAsia="zh-CN"/>
        </w:rPr>
        <w:t xml:space="preserve">The model and the actual simulator must keep in sync as far as slots are concerned. </w:t>
      </w:r>
      <w:r w:rsidR="00841736" w:rsidRPr="00AC0AC1">
        <w:rPr>
          <w:lang w:eastAsia="zh-CN"/>
        </w:rPr>
        <w:t xml:space="preserve">The first do block says when we do the start for the token sale then in the model for </w:t>
      </w:r>
      <w:r w:rsidR="004F6B1A" w:rsidRPr="00AC0AC1">
        <w:rPr>
          <w:lang w:eastAsia="zh-CN"/>
        </w:rPr>
        <w:t>key</w:t>
      </w:r>
      <w:r w:rsidR="00841736" w:rsidRPr="00AC0AC1">
        <w:rPr>
          <w:lang w:eastAsia="zh-CN"/>
        </w:rPr>
        <w:t xml:space="preserve"> w</w:t>
      </w:r>
      <w:r w:rsidR="004F6B1A" w:rsidRPr="00AC0AC1">
        <w:rPr>
          <w:lang w:eastAsia="zh-CN"/>
        </w:rPr>
        <w:t xml:space="preserve"> (our wallet)</w:t>
      </w:r>
      <w:r w:rsidR="00841736" w:rsidRPr="00AC0AC1">
        <w:rPr>
          <w:lang w:eastAsia="zh-CN"/>
        </w:rPr>
        <w:t xml:space="preserve"> there now will be a </w:t>
      </w:r>
      <w:r w:rsidR="00D044D0" w:rsidRPr="00AC0AC1">
        <w:rPr>
          <w:i/>
          <w:lang w:eastAsia="zh-CN"/>
        </w:rPr>
        <w:t>TSState</w:t>
      </w:r>
      <w:r w:rsidR="00D044D0" w:rsidRPr="00AC0AC1">
        <w:rPr>
          <w:lang w:eastAsia="zh-CN"/>
        </w:rPr>
        <w:t xml:space="preserve"> </w:t>
      </w:r>
      <w:r w:rsidR="00841736" w:rsidRPr="00AC0AC1">
        <w:rPr>
          <w:lang w:eastAsia="zh-CN"/>
        </w:rPr>
        <w:t xml:space="preserve">and the value of </w:t>
      </w:r>
      <w:r w:rsidR="004F6B1A" w:rsidRPr="00AC0AC1">
        <w:rPr>
          <w:lang w:eastAsia="zh-CN"/>
        </w:rPr>
        <w:t>it</w:t>
      </w:r>
      <w:r w:rsidR="00841736" w:rsidRPr="00AC0AC1">
        <w:rPr>
          <w:lang w:eastAsia="zh-CN"/>
        </w:rPr>
        <w:t xml:space="preserve"> will be 0 0 0. </w:t>
      </w:r>
      <w:r w:rsidR="00EB484A" w:rsidRPr="00AC0AC1">
        <w:rPr>
          <w:lang w:eastAsia="zh-CN"/>
        </w:rPr>
        <w:t>The $= operator comes from the Spec monad and on the left side it takes a lens.</w:t>
      </w:r>
      <w:r w:rsidR="00B7102D" w:rsidRPr="00AC0AC1">
        <w:rPr>
          <w:lang w:eastAsia="zh-CN"/>
        </w:rPr>
        <w:t xml:space="preserve"> And then it will update the corresponding focus of the lens to that new value.</w:t>
      </w:r>
      <w:r w:rsidR="00EB484A" w:rsidRPr="00AC0AC1">
        <w:rPr>
          <w:lang w:eastAsia="zh-CN"/>
        </w:rPr>
        <w:t xml:space="preserve"> </w:t>
      </w:r>
      <w:r w:rsidR="009654B6">
        <w:rPr>
          <w:lang w:eastAsia="zh-CN"/>
        </w:rPr>
        <w:t>T</w:t>
      </w:r>
      <w:r w:rsidR="003252B8" w:rsidRPr="00AC0AC1">
        <w:rPr>
          <w:lang w:eastAsia="zh-CN"/>
        </w:rPr>
        <w:t xml:space="preserve">he last statement is the effect of the funds on the wallet. </w:t>
      </w:r>
      <w:r w:rsidR="00CE26AD" w:rsidRPr="00AC0AC1">
        <w:rPr>
          <w:lang w:eastAsia="zh-CN"/>
        </w:rPr>
        <w:t xml:space="preserve">We say the wallet w in question </w:t>
      </w:r>
      <w:r w:rsidR="00062D6F" w:rsidRPr="00AC0AC1">
        <w:rPr>
          <w:lang w:eastAsia="zh-CN"/>
        </w:rPr>
        <w:t>loses</w:t>
      </w:r>
      <w:r w:rsidR="00CE26AD" w:rsidRPr="00AC0AC1">
        <w:rPr>
          <w:lang w:eastAsia="zh-CN"/>
        </w:rPr>
        <w:t xml:space="preserve"> funds. </w:t>
      </w:r>
      <w:r w:rsidR="00062D6F" w:rsidRPr="00AC0AC1">
        <w:rPr>
          <w:lang w:eastAsia="zh-CN"/>
        </w:rPr>
        <w:t>That’s</w:t>
      </w:r>
      <w:r w:rsidR="00296A5D" w:rsidRPr="00AC0AC1">
        <w:rPr>
          <w:lang w:eastAsia="zh-CN"/>
        </w:rPr>
        <w:t xml:space="preserve"> because when we start the token </w:t>
      </w:r>
      <w:r w:rsidR="005B21AD" w:rsidRPr="00AC0AC1">
        <w:rPr>
          <w:lang w:eastAsia="zh-CN"/>
        </w:rPr>
        <w:t>sale,</w:t>
      </w:r>
      <w:r w:rsidR="00296A5D" w:rsidRPr="00AC0AC1">
        <w:rPr>
          <w:lang w:eastAsia="zh-CN"/>
        </w:rPr>
        <w:t xml:space="preserve"> we need to put down the minimal ADA for the</w:t>
      </w:r>
      <w:r w:rsidR="008B7389" w:rsidRPr="00AC0AC1">
        <w:rPr>
          <w:lang w:eastAsia="zh-CN"/>
        </w:rPr>
        <w:t xml:space="preserve"> token sale</w:t>
      </w:r>
      <w:r w:rsidR="00296A5D" w:rsidRPr="00AC0AC1">
        <w:rPr>
          <w:lang w:eastAsia="zh-CN"/>
        </w:rPr>
        <w:t xml:space="preserve"> UTXO. </w:t>
      </w:r>
      <w:r w:rsidR="00253227" w:rsidRPr="00AC0AC1">
        <w:rPr>
          <w:lang w:eastAsia="zh-CN"/>
        </w:rPr>
        <w:t>S</w:t>
      </w:r>
      <w:r w:rsidR="008D38C5" w:rsidRPr="00AC0AC1">
        <w:rPr>
          <w:lang w:eastAsia="zh-CN"/>
        </w:rPr>
        <w:t xml:space="preserve">imilar we define other states where we deal with setting the price, adding tokens, buying tokens and make a withdrawal. </w:t>
      </w:r>
      <w:r w:rsidR="00A9053E" w:rsidRPr="00AC0AC1">
        <w:rPr>
          <w:lang w:eastAsia="zh-CN"/>
        </w:rPr>
        <w:t xml:space="preserve">In the set price </w:t>
      </w:r>
      <w:r w:rsidR="005B21AD" w:rsidRPr="00AC0AC1">
        <w:rPr>
          <w:lang w:eastAsia="zh-CN"/>
        </w:rPr>
        <w:t>action,</w:t>
      </w:r>
      <w:r w:rsidR="00A9053E" w:rsidRPr="00AC0AC1">
        <w:rPr>
          <w:lang w:eastAsia="zh-CN"/>
        </w:rPr>
        <w:t xml:space="preserve"> we check </w:t>
      </w:r>
      <w:r w:rsidR="00300E46" w:rsidRPr="00AC0AC1">
        <w:rPr>
          <w:lang w:eastAsia="zh-CN"/>
        </w:rPr>
        <w:t>whether</w:t>
      </w:r>
      <w:r w:rsidR="00A9053E" w:rsidRPr="00AC0AC1">
        <w:rPr>
          <w:lang w:eastAsia="zh-CN"/>
        </w:rPr>
        <w:t xml:space="preserve"> the wallet that started the token sale is the wallet that tries to set the price and if </w:t>
      </w:r>
      <w:r w:rsidR="005B21AD" w:rsidRPr="00AC0AC1">
        <w:rPr>
          <w:lang w:eastAsia="zh-CN"/>
        </w:rPr>
        <w:t>yes,</w:t>
      </w:r>
      <w:r w:rsidR="00A9053E" w:rsidRPr="00AC0AC1">
        <w:rPr>
          <w:lang w:eastAsia="zh-CN"/>
        </w:rPr>
        <w:t xml:space="preserve"> we set the price to the given value (117-120). </w:t>
      </w:r>
      <w:r w:rsidR="001C1CBA" w:rsidRPr="00AC0AC1">
        <w:rPr>
          <w:lang w:eastAsia="zh-CN"/>
        </w:rPr>
        <w:t xml:space="preserve">For the add tokens action </w:t>
      </w:r>
      <w:r w:rsidR="003D1BA4" w:rsidRPr="00AC0AC1">
        <w:rPr>
          <w:lang w:eastAsia="zh-CN"/>
        </w:rPr>
        <w:t xml:space="preserve">we first ask </w:t>
      </w:r>
      <w:r w:rsidR="00300E46" w:rsidRPr="00AC0AC1">
        <w:rPr>
          <w:lang w:eastAsia="zh-CN"/>
        </w:rPr>
        <w:t>whether</w:t>
      </w:r>
      <w:r w:rsidR="003D1BA4" w:rsidRPr="00AC0AC1">
        <w:rPr>
          <w:lang w:eastAsia="zh-CN"/>
        </w:rPr>
        <w:t xml:space="preserve"> the token sale has started. </w:t>
      </w:r>
      <w:r w:rsidR="002238AE" w:rsidRPr="00AC0AC1">
        <w:rPr>
          <w:lang w:eastAsia="zh-CN"/>
        </w:rPr>
        <w:t xml:space="preserve">If yes then we construct a function from model state to value change with help of the </w:t>
      </w:r>
      <w:r w:rsidR="002238AE" w:rsidRPr="00AC0AC1">
        <w:rPr>
          <w:i/>
          <w:lang w:eastAsia="zh-CN"/>
        </w:rPr>
        <w:t>balanceChange</w:t>
      </w:r>
      <w:r w:rsidR="002238AE" w:rsidRPr="00AC0AC1">
        <w:rPr>
          <w:lang w:eastAsia="zh-CN"/>
        </w:rPr>
        <w:t xml:space="preserve"> getter function and apply the </w:t>
      </w:r>
      <w:r w:rsidR="002238AE" w:rsidRPr="00AC0AC1">
        <w:rPr>
          <w:i/>
          <w:lang w:eastAsia="zh-CN"/>
        </w:rPr>
        <w:t>askModelState</w:t>
      </w:r>
      <w:r w:rsidR="002238AE" w:rsidRPr="00AC0AC1">
        <w:rPr>
          <w:lang w:eastAsia="zh-CN"/>
        </w:rPr>
        <w:t xml:space="preserve"> function to it (</w:t>
      </w:r>
      <w:r w:rsidR="002238AE" w:rsidRPr="00AC0AC1">
        <w:rPr>
          <w:lang w:eastAsia="zh-CN"/>
        </w:rPr>
        <w:fldChar w:fldCharType="begin"/>
      </w:r>
      <w:r w:rsidR="002238AE" w:rsidRPr="00AC0AC1">
        <w:rPr>
          <w:lang w:eastAsia="zh-CN"/>
        </w:rPr>
        <w:instrText xml:space="preserve"> REF _Ref100482898 \h </w:instrText>
      </w:r>
      <w:r w:rsidR="002238AE" w:rsidRPr="00AC0AC1">
        <w:rPr>
          <w:lang w:eastAsia="zh-CN"/>
        </w:rPr>
      </w:r>
      <w:r w:rsidR="002238AE" w:rsidRPr="00AC0AC1">
        <w:rPr>
          <w:lang w:eastAsia="zh-CN"/>
        </w:rPr>
        <w:fldChar w:fldCharType="separate"/>
      </w:r>
      <w:r w:rsidR="000A2D3C" w:rsidRPr="00AC0AC1">
        <w:t xml:space="preserve">Figure </w:t>
      </w:r>
      <w:r w:rsidR="000A2D3C">
        <w:rPr>
          <w:noProof/>
        </w:rPr>
        <w:t>52</w:t>
      </w:r>
      <w:r w:rsidR="002238AE" w:rsidRPr="00AC0AC1">
        <w:rPr>
          <w:lang w:eastAsia="zh-CN"/>
        </w:rPr>
        <w:fldChar w:fldCharType="end"/>
      </w:r>
      <w:r w:rsidR="002238AE" w:rsidRPr="00AC0AC1">
        <w:rPr>
          <w:lang w:eastAsia="zh-CN"/>
        </w:rPr>
        <w:t>).</w:t>
      </w:r>
    </w:p>
    <w:p w14:paraId="78F040A1" w14:textId="77777777" w:rsidR="002238AE" w:rsidRPr="00AC0AC1" w:rsidRDefault="002238AE" w:rsidP="002238AE">
      <w:pPr>
        <w:pStyle w:val="BodyText"/>
        <w:keepNext/>
        <w:spacing w:before="0"/>
      </w:pPr>
      <w:r w:rsidRPr="00AC0AC1">
        <w:rPr>
          <w:noProof/>
        </w:rPr>
        <w:drawing>
          <wp:inline distT="0" distB="0" distL="0" distR="0" wp14:anchorId="71509532" wp14:editId="538FC774">
            <wp:extent cx="5943600" cy="878855"/>
            <wp:effectExtent l="0" t="0" r="0" b="0"/>
            <wp:docPr id="45" name="Picture 45" descr="\\vmware-host\Shared Folders\shared\Pictures\Lecture 8\askModel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8\askModelStat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78855"/>
                    </a:xfrm>
                    <a:prstGeom prst="rect">
                      <a:avLst/>
                    </a:prstGeom>
                    <a:noFill/>
                    <a:ln>
                      <a:noFill/>
                    </a:ln>
                  </pic:spPr>
                </pic:pic>
              </a:graphicData>
            </a:graphic>
          </wp:inline>
        </w:drawing>
      </w:r>
    </w:p>
    <w:p w14:paraId="24670DF9" w14:textId="09A0C3EA" w:rsidR="002238AE" w:rsidRPr="00AC0AC1" w:rsidRDefault="002238AE" w:rsidP="002238AE">
      <w:pPr>
        <w:pStyle w:val="Caption"/>
        <w:spacing w:before="0"/>
        <w:rPr>
          <w:lang w:val="en-US"/>
        </w:rPr>
      </w:pPr>
      <w:bookmarkStart w:id="139" w:name="_Ref100482898"/>
      <w:bookmarkStart w:id="140" w:name="_Toc102838382"/>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52</w:t>
      </w:r>
      <w:r w:rsidRPr="00AC0AC1">
        <w:rPr>
          <w:lang w:val="en-US"/>
        </w:rPr>
        <w:fldChar w:fldCharType="end"/>
      </w:r>
      <w:bookmarkEnd w:id="139"/>
      <w:r w:rsidR="00300E46" w:rsidRPr="00AC0AC1">
        <w:rPr>
          <w:lang w:val="en-US"/>
        </w:rPr>
        <w:t xml:space="preserve"> – askModelS</w:t>
      </w:r>
      <w:r w:rsidRPr="00AC0AC1">
        <w:rPr>
          <w:lang w:val="en-US"/>
        </w:rPr>
        <w:t>tate</w:t>
      </w:r>
      <w:r w:rsidR="00300E46" w:rsidRPr="00AC0AC1">
        <w:rPr>
          <w:lang w:val="en-US"/>
        </w:rPr>
        <w:t xml:space="preserve"> function</w:t>
      </w:r>
      <w:bookmarkEnd w:id="140"/>
    </w:p>
    <w:p w14:paraId="788190E5" w14:textId="3385DEC7" w:rsidR="002238AE" w:rsidRPr="00AC0AC1" w:rsidRDefault="00C37B67" w:rsidP="00A91D1F">
      <w:pPr>
        <w:pStyle w:val="BodyText"/>
        <w:spacing w:before="0"/>
        <w:rPr>
          <w:lang w:eastAsia="zh-CN"/>
        </w:rPr>
      </w:pPr>
      <w:r w:rsidRPr="00AC0AC1">
        <w:rPr>
          <w:lang w:eastAsia="zh-CN"/>
        </w:rPr>
        <w:t xml:space="preserve">Then we get that value in the spec monad which is not a Plutus value. It's something more complicated something of type symbolic value. We can extract the normal value with the </w:t>
      </w:r>
      <w:r w:rsidRPr="00AC0AC1">
        <w:rPr>
          <w:i/>
          <w:lang w:eastAsia="zh-CN"/>
        </w:rPr>
        <w:t>actualValPart</w:t>
      </w:r>
      <w:r w:rsidRPr="00AC0AC1">
        <w:rPr>
          <w:lang w:eastAsia="zh-CN"/>
        </w:rPr>
        <w:t xml:space="preserve"> function so what the line 125 does is the bc is now the actual balance change of my wallet w. </w:t>
      </w:r>
      <w:r w:rsidR="00786AAC" w:rsidRPr="00AC0AC1">
        <w:rPr>
          <w:lang w:eastAsia="zh-CN"/>
        </w:rPr>
        <w:t>The purpose why we are doing this is we want to check that we actually have enough tokens to give. And if we do we make a withdraw and update the TS model where we add the tokens.</w:t>
      </w:r>
      <w:r w:rsidR="00F60EB6" w:rsidRPr="00AC0AC1">
        <w:rPr>
          <w:lang w:eastAsia="zh-CN"/>
        </w:rPr>
        <w:t xml:space="preserve"> This dollar tilde operator in line 129 is similar to the dollar equal</w:t>
      </w:r>
      <w:r w:rsidR="00991D9E" w:rsidRPr="00AC0AC1">
        <w:rPr>
          <w:lang w:eastAsia="zh-CN"/>
        </w:rPr>
        <w:t>,</w:t>
      </w:r>
      <w:r w:rsidR="00F60EB6" w:rsidRPr="00AC0AC1">
        <w:rPr>
          <w:lang w:eastAsia="zh-CN"/>
        </w:rPr>
        <w:t xml:space="preserve"> so the dollar equal sets a value and the dollar tilde applies a function to the value.</w:t>
      </w:r>
      <w:r w:rsidR="00991D9E" w:rsidRPr="00AC0AC1">
        <w:rPr>
          <w:lang w:eastAsia="zh-CN"/>
        </w:rPr>
        <w:t xml:space="preserve"> </w:t>
      </w:r>
      <w:r w:rsidR="00C514B5" w:rsidRPr="00AC0AC1">
        <w:rPr>
          <w:lang w:eastAsia="zh-CN"/>
        </w:rPr>
        <w:t xml:space="preserve">For the buy tokens action if the amount we want to buy is positive we first get the token </w:t>
      </w:r>
      <w:r w:rsidR="006128F1" w:rsidRPr="00AC0AC1">
        <w:rPr>
          <w:lang w:eastAsia="zh-CN"/>
        </w:rPr>
        <w:t xml:space="preserve">sale state and we just consider the case that the token sale is actually running. </w:t>
      </w:r>
      <w:r w:rsidR="00916E9D" w:rsidRPr="00AC0AC1">
        <w:rPr>
          <w:lang w:eastAsia="zh-CN"/>
        </w:rPr>
        <w:t xml:space="preserve">If </w:t>
      </w:r>
      <w:r w:rsidR="005B21AD" w:rsidRPr="00AC0AC1">
        <w:rPr>
          <w:lang w:eastAsia="zh-CN"/>
        </w:rPr>
        <w:t>yes,</w:t>
      </w:r>
      <w:r w:rsidR="00916E9D" w:rsidRPr="00AC0AC1">
        <w:rPr>
          <w:lang w:eastAsia="zh-CN"/>
        </w:rPr>
        <w:t xml:space="preserve"> we check that there </w:t>
      </w:r>
      <w:r w:rsidR="00E75C2C" w:rsidRPr="00AC0AC1">
        <w:rPr>
          <w:lang w:eastAsia="zh-CN"/>
        </w:rPr>
        <w:t xml:space="preserve">are at least n tokens available, then we look up the price and </w:t>
      </w:r>
      <w:r w:rsidR="00F360DC" w:rsidRPr="00AC0AC1">
        <w:rPr>
          <w:lang w:eastAsia="zh-CN"/>
        </w:rPr>
        <w:t>calculate</w:t>
      </w:r>
      <w:r w:rsidR="00E75C2C" w:rsidRPr="00AC0AC1">
        <w:rPr>
          <w:lang w:eastAsia="zh-CN"/>
        </w:rPr>
        <w:t xml:space="preserve"> how much it will cost us in lovelace. </w:t>
      </w:r>
      <w:r w:rsidR="004F6F4B" w:rsidRPr="00AC0AC1">
        <w:rPr>
          <w:lang w:eastAsia="zh-CN"/>
        </w:rPr>
        <w:t>Then we make a withdraw from our wallet for this amount of lovelace</w:t>
      </w:r>
      <w:r w:rsidR="005074FD" w:rsidRPr="00AC0AC1">
        <w:rPr>
          <w:lang w:eastAsia="zh-CN"/>
        </w:rPr>
        <w:t xml:space="preserve"> and with the deposit function we gain funds to our wallet which will be the tokens that we bought</w:t>
      </w:r>
      <w:r w:rsidR="004F6F4B" w:rsidRPr="00AC0AC1">
        <w:rPr>
          <w:lang w:eastAsia="zh-CN"/>
        </w:rPr>
        <w:t>.</w:t>
      </w:r>
      <w:r w:rsidR="00C021A9" w:rsidRPr="00AC0AC1">
        <w:rPr>
          <w:lang w:eastAsia="zh-CN"/>
        </w:rPr>
        <w:t xml:space="preserve"> In the end we update </w:t>
      </w:r>
      <w:r w:rsidR="00A564CA" w:rsidRPr="00AC0AC1">
        <w:rPr>
          <w:lang w:eastAsia="zh-CN"/>
        </w:rPr>
        <w:t>our</w:t>
      </w:r>
      <w:r w:rsidR="00C021A9" w:rsidRPr="00AC0AC1">
        <w:rPr>
          <w:lang w:eastAsia="zh-CN"/>
        </w:rPr>
        <w:t xml:space="preserve"> model wit</w:t>
      </w:r>
      <w:r w:rsidR="00A564CA" w:rsidRPr="00AC0AC1">
        <w:rPr>
          <w:lang w:eastAsia="zh-CN"/>
        </w:rPr>
        <w:t>h the lovelace and token amount values</w:t>
      </w:r>
      <w:r w:rsidR="00C021A9" w:rsidRPr="00AC0AC1">
        <w:rPr>
          <w:lang w:eastAsia="zh-CN"/>
        </w:rPr>
        <w:t xml:space="preserve">. </w:t>
      </w:r>
      <w:r w:rsidR="001626AC" w:rsidRPr="00AC0AC1">
        <w:rPr>
          <w:lang w:eastAsia="zh-CN"/>
        </w:rPr>
        <w:t xml:space="preserve">The last action is withdraw. </w:t>
      </w:r>
      <w:r w:rsidR="000D15CF" w:rsidRPr="00AC0AC1">
        <w:rPr>
          <w:lang w:eastAsia="zh-CN"/>
        </w:rPr>
        <w:t xml:space="preserve">This is only </w:t>
      </w:r>
      <w:r w:rsidR="000D15CF" w:rsidRPr="00AC0AC1">
        <w:rPr>
          <w:lang w:eastAsia="zh-CN"/>
        </w:rPr>
        <w:lastRenderedPageBreak/>
        <w:t>allowed for the wallet that created the token sale</w:t>
      </w:r>
      <w:r w:rsidR="00872E01" w:rsidRPr="00AC0AC1">
        <w:rPr>
          <w:lang w:eastAsia="zh-CN"/>
        </w:rPr>
        <w:t xml:space="preserve"> (146)</w:t>
      </w:r>
      <w:r w:rsidR="000D15CF" w:rsidRPr="00AC0AC1">
        <w:rPr>
          <w:lang w:eastAsia="zh-CN"/>
        </w:rPr>
        <w:t>.</w:t>
      </w:r>
      <w:r w:rsidR="00872E01" w:rsidRPr="00AC0AC1">
        <w:rPr>
          <w:lang w:eastAsia="zh-CN"/>
        </w:rPr>
        <w:t xml:space="preserve"> The code is very similar to the previous action. </w:t>
      </w:r>
      <w:r w:rsidR="00C74310" w:rsidRPr="00AC0AC1">
        <w:rPr>
          <w:lang w:eastAsia="zh-CN"/>
        </w:rPr>
        <w:t>First,</w:t>
      </w:r>
      <w:r w:rsidR="00872E01" w:rsidRPr="00AC0AC1">
        <w:rPr>
          <w:lang w:eastAsia="zh-CN"/>
        </w:rPr>
        <w:t xml:space="preserve"> we check again that the token sale is still running and that there are sufficient funds available to withdraw. </w:t>
      </w:r>
      <w:r w:rsidR="00A413B2" w:rsidRPr="00AC0AC1">
        <w:rPr>
          <w:lang w:eastAsia="zh-CN"/>
        </w:rPr>
        <w:t xml:space="preserve">If </w:t>
      </w:r>
      <w:r w:rsidR="00C74310" w:rsidRPr="00AC0AC1">
        <w:rPr>
          <w:lang w:eastAsia="zh-CN"/>
        </w:rPr>
        <w:t>yes,</w:t>
      </w:r>
      <w:r w:rsidR="00A413B2" w:rsidRPr="00AC0AC1">
        <w:rPr>
          <w:lang w:eastAsia="zh-CN"/>
        </w:rPr>
        <w:t xml:space="preserve"> we make a deposit to our wallet and we update our model again with the lovelace and token amount values we will withdraw. </w:t>
      </w:r>
      <w:r w:rsidR="000D15CF" w:rsidRPr="00AC0AC1">
        <w:rPr>
          <w:lang w:eastAsia="zh-CN"/>
        </w:rPr>
        <w:t xml:space="preserve"> </w:t>
      </w:r>
    </w:p>
    <w:p w14:paraId="211CF915" w14:textId="2688514C" w:rsidR="00057BB1" w:rsidRPr="00AC0AC1" w:rsidRDefault="00EB223F" w:rsidP="00057BB1">
      <w:pPr>
        <w:pStyle w:val="BodyText"/>
        <w:spacing w:before="0" w:after="0"/>
        <w:rPr>
          <w:lang w:eastAsia="zh-CN"/>
        </w:rPr>
      </w:pPr>
      <w:r w:rsidRPr="00AC0AC1">
        <w:rPr>
          <w:lang w:eastAsia="zh-CN"/>
        </w:rPr>
        <w:t xml:space="preserve">Then we have the </w:t>
      </w:r>
      <w:r w:rsidRPr="00AC0AC1">
        <w:rPr>
          <w:i/>
          <w:lang w:eastAsia="zh-CN"/>
        </w:rPr>
        <w:t>startInstances</w:t>
      </w:r>
      <w:r w:rsidRPr="00AC0AC1">
        <w:rPr>
          <w:lang w:eastAsia="zh-CN"/>
        </w:rPr>
        <w:t xml:space="preserve"> function (156-157). </w:t>
      </w:r>
      <w:r w:rsidR="00CD69D9" w:rsidRPr="00AC0AC1">
        <w:rPr>
          <w:lang w:eastAsia="zh-CN"/>
        </w:rPr>
        <w:t xml:space="preserve">There is the possibility to start our contract instances later so given a model statement action you can give a list of contracts that are supposed to be started. </w:t>
      </w:r>
      <w:r w:rsidR="00093DC1" w:rsidRPr="00AC0AC1">
        <w:rPr>
          <w:lang w:eastAsia="zh-CN"/>
        </w:rPr>
        <w:t xml:space="preserve">But because we start them all in the </w:t>
      </w:r>
      <w:r w:rsidR="00C74310" w:rsidRPr="00AC0AC1">
        <w:rPr>
          <w:lang w:eastAsia="zh-CN"/>
        </w:rPr>
        <w:t>beginning,</w:t>
      </w:r>
      <w:r w:rsidR="00093DC1" w:rsidRPr="00AC0AC1">
        <w:rPr>
          <w:lang w:eastAsia="zh-CN"/>
        </w:rPr>
        <w:t xml:space="preserve"> we put here an empty list. </w:t>
      </w:r>
      <w:r w:rsidR="007D033B" w:rsidRPr="00AC0AC1">
        <w:rPr>
          <w:lang w:eastAsia="zh-CN"/>
        </w:rPr>
        <w:t>Now we start providing the link between our model and the actual emulator</w:t>
      </w:r>
      <w:r w:rsidR="009E3C70" w:rsidRPr="00AC0AC1">
        <w:rPr>
          <w:lang w:eastAsia="zh-CN"/>
        </w:rPr>
        <w:t xml:space="preserve"> or the blockchain</w:t>
      </w:r>
      <w:r w:rsidR="007D033B" w:rsidRPr="00AC0AC1">
        <w:rPr>
          <w:lang w:eastAsia="zh-CN"/>
        </w:rPr>
        <w:t xml:space="preserve"> and the first part of this is done by the </w:t>
      </w:r>
      <w:r w:rsidR="007D033B" w:rsidRPr="00AC0AC1">
        <w:rPr>
          <w:i/>
          <w:lang w:eastAsia="zh-CN"/>
        </w:rPr>
        <w:t>instanceContract</w:t>
      </w:r>
      <w:r w:rsidR="007D033B" w:rsidRPr="00AC0AC1">
        <w:rPr>
          <w:lang w:eastAsia="zh-CN"/>
        </w:rPr>
        <w:t xml:space="preserve"> function (</w:t>
      </w:r>
      <w:r w:rsidR="00755478" w:rsidRPr="00AC0AC1">
        <w:rPr>
          <w:lang w:eastAsia="zh-CN"/>
        </w:rPr>
        <w:t>159-161</w:t>
      </w:r>
      <w:r w:rsidR="007D033B" w:rsidRPr="00AC0AC1">
        <w:rPr>
          <w:lang w:eastAsia="zh-CN"/>
        </w:rPr>
        <w:t>).</w:t>
      </w:r>
      <w:r w:rsidR="00755478" w:rsidRPr="00AC0AC1">
        <w:rPr>
          <w:lang w:eastAsia="zh-CN"/>
        </w:rPr>
        <w:t xml:space="preserve"> </w:t>
      </w:r>
      <w:r w:rsidR="00FA19D6" w:rsidRPr="00AC0AC1">
        <w:rPr>
          <w:lang w:eastAsia="zh-CN"/>
        </w:rPr>
        <w:t xml:space="preserve">It takes in a function that we don't </w:t>
      </w:r>
      <w:r w:rsidR="00FF3DA7" w:rsidRPr="00AC0AC1">
        <w:rPr>
          <w:lang w:eastAsia="zh-CN"/>
        </w:rPr>
        <w:t>use</w:t>
      </w:r>
      <w:r w:rsidR="009E3C70" w:rsidRPr="00AC0AC1">
        <w:rPr>
          <w:lang w:eastAsia="zh-CN"/>
        </w:rPr>
        <w:t>,</w:t>
      </w:r>
      <w:r w:rsidR="00FA19D6" w:rsidRPr="00AC0AC1">
        <w:rPr>
          <w:lang w:eastAsia="zh-CN"/>
        </w:rPr>
        <w:t xml:space="preserve"> a key and a parameter value which in our case is </w:t>
      </w:r>
      <w:r w:rsidR="00FF3DA7" w:rsidRPr="00AC0AC1">
        <w:rPr>
          <w:lang w:eastAsia="zh-CN"/>
        </w:rPr>
        <w:t>always</w:t>
      </w:r>
      <w:r w:rsidR="00FA19D6" w:rsidRPr="00AC0AC1">
        <w:rPr>
          <w:lang w:eastAsia="zh-CN"/>
        </w:rPr>
        <w:t xml:space="preserve"> unit. And then we have to say which contract </w:t>
      </w:r>
      <w:r w:rsidR="00FF3DA7" w:rsidRPr="00AC0AC1">
        <w:rPr>
          <w:lang w:eastAsia="zh-CN"/>
        </w:rPr>
        <w:t>corresponds</w:t>
      </w:r>
      <w:r w:rsidR="00FA19D6" w:rsidRPr="00AC0AC1">
        <w:rPr>
          <w:lang w:eastAsia="zh-CN"/>
        </w:rPr>
        <w:t xml:space="preserve"> to that. </w:t>
      </w:r>
      <w:r w:rsidR="0004395D" w:rsidRPr="00AC0AC1">
        <w:rPr>
          <w:lang w:eastAsia="zh-CN"/>
        </w:rPr>
        <w:t xml:space="preserve">If the key is </w:t>
      </w:r>
      <w:r w:rsidR="00065E95" w:rsidRPr="00AC0AC1">
        <w:rPr>
          <w:lang w:eastAsia="zh-CN"/>
        </w:rPr>
        <w:t xml:space="preserve">a </w:t>
      </w:r>
      <w:r w:rsidR="0004395D" w:rsidRPr="00AC0AC1">
        <w:rPr>
          <w:lang w:eastAsia="zh-CN"/>
        </w:rPr>
        <w:t>start</w:t>
      </w:r>
      <w:r w:rsidR="00065E95" w:rsidRPr="00AC0AC1">
        <w:rPr>
          <w:lang w:eastAsia="zh-CN"/>
        </w:rPr>
        <w:t xml:space="preserve"> </w:t>
      </w:r>
      <w:r w:rsidR="0004395D" w:rsidRPr="00AC0AC1">
        <w:rPr>
          <w:lang w:eastAsia="zh-CN"/>
        </w:rPr>
        <w:t xml:space="preserve">key </w:t>
      </w:r>
      <w:r w:rsidR="00FF3DA7" w:rsidRPr="00AC0AC1">
        <w:rPr>
          <w:lang w:eastAsia="zh-CN"/>
        </w:rPr>
        <w:t>it’s</w:t>
      </w:r>
      <w:r w:rsidR="0004395D" w:rsidRPr="00AC0AC1">
        <w:rPr>
          <w:lang w:eastAsia="zh-CN"/>
        </w:rPr>
        <w:t xml:space="preserve"> the start endpoint contract and if the key is a use key</w:t>
      </w:r>
      <w:r w:rsidR="007B6710" w:rsidRPr="00AC0AC1">
        <w:rPr>
          <w:lang w:eastAsia="zh-CN"/>
        </w:rPr>
        <w:t xml:space="preserve"> </w:t>
      </w:r>
      <w:r w:rsidR="00FF3DA7" w:rsidRPr="00AC0AC1">
        <w:rPr>
          <w:lang w:eastAsia="zh-CN"/>
        </w:rPr>
        <w:t>it’s</w:t>
      </w:r>
      <w:r w:rsidR="007B6710" w:rsidRPr="00AC0AC1">
        <w:rPr>
          <w:lang w:eastAsia="zh-CN"/>
        </w:rPr>
        <w:t xml:space="preserve"> the use endpoint contract. And </w:t>
      </w:r>
      <w:r w:rsidR="00C74310" w:rsidRPr="00AC0AC1">
        <w:rPr>
          <w:lang w:eastAsia="zh-CN"/>
        </w:rPr>
        <w:t>finally,</w:t>
      </w:r>
      <w:r w:rsidR="007B6710" w:rsidRPr="00AC0AC1">
        <w:rPr>
          <w:lang w:eastAsia="zh-CN"/>
        </w:rPr>
        <w:t xml:space="preserve"> the </w:t>
      </w:r>
      <w:r w:rsidR="007B6710" w:rsidRPr="00AC0AC1">
        <w:rPr>
          <w:i/>
          <w:lang w:eastAsia="zh-CN"/>
        </w:rPr>
        <w:t>perform</w:t>
      </w:r>
      <w:r w:rsidR="007B6710" w:rsidRPr="00AC0AC1">
        <w:rPr>
          <w:lang w:eastAsia="zh-CN"/>
        </w:rPr>
        <w:t xml:space="preserve"> function tells us how an action is actually expressed in</w:t>
      </w:r>
      <w:r w:rsidR="0068676F" w:rsidRPr="00AC0AC1">
        <w:rPr>
          <w:lang w:eastAsia="zh-CN"/>
        </w:rPr>
        <w:t xml:space="preserve"> an</w:t>
      </w:r>
      <w:r w:rsidR="007B6710" w:rsidRPr="00AC0AC1">
        <w:rPr>
          <w:lang w:eastAsia="zh-CN"/>
        </w:rPr>
        <w:t xml:space="preserve"> actual action in the emulator</w:t>
      </w:r>
      <w:r w:rsidR="006D3F9E" w:rsidRPr="00AC0AC1">
        <w:rPr>
          <w:lang w:eastAsia="zh-CN"/>
        </w:rPr>
        <w:t xml:space="preserve"> on the blockchain</w:t>
      </w:r>
      <w:r w:rsidR="002E389F" w:rsidRPr="00AC0AC1">
        <w:rPr>
          <w:lang w:eastAsia="zh-CN"/>
        </w:rPr>
        <w:t xml:space="preserve"> (163-175)</w:t>
      </w:r>
      <w:r w:rsidR="007B6710" w:rsidRPr="00AC0AC1">
        <w:rPr>
          <w:lang w:eastAsia="zh-CN"/>
        </w:rPr>
        <w:t>.</w:t>
      </w:r>
      <w:r w:rsidR="006D3F9E" w:rsidRPr="00AC0AC1">
        <w:rPr>
          <w:lang w:eastAsia="zh-CN"/>
        </w:rPr>
        <w:t xml:space="preserve"> </w:t>
      </w:r>
      <w:r w:rsidR="00CF21C1" w:rsidRPr="00AC0AC1">
        <w:rPr>
          <w:lang w:eastAsia="zh-CN"/>
        </w:rPr>
        <w:t xml:space="preserve">In the end we get the specification emulator trace monad that you can think of </w:t>
      </w:r>
      <w:r w:rsidR="00643B01" w:rsidRPr="00AC0AC1">
        <w:rPr>
          <w:lang w:eastAsia="zh-CN"/>
        </w:rPr>
        <w:t xml:space="preserve">as an emulator trace. </w:t>
      </w:r>
      <w:r w:rsidR="009C4CD7" w:rsidRPr="00AC0AC1">
        <w:rPr>
          <w:lang w:eastAsia="zh-CN"/>
        </w:rPr>
        <w:t xml:space="preserve">In the cases following after the first one we use the </w:t>
      </w:r>
      <w:r w:rsidR="009C4CD7" w:rsidRPr="00AC0AC1">
        <w:rPr>
          <w:i/>
          <w:lang w:eastAsia="zh-CN"/>
        </w:rPr>
        <w:t>withWait</w:t>
      </w:r>
      <w:r w:rsidR="009C4CD7" w:rsidRPr="00AC0AC1">
        <w:rPr>
          <w:lang w:eastAsia="zh-CN"/>
        </w:rPr>
        <w:t xml:space="preserve"> </w:t>
      </w:r>
      <w:r w:rsidR="00FF3DA7" w:rsidRPr="00AC0AC1">
        <w:rPr>
          <w:lang w:eastAsia="zh-CN"/>
        </w:rPr>
        <w:t>function</w:t>
      </w:r>
      <w:r w:rsidR="009C4CD7" w:rsidRPr="00AC0AC1">
        <w:rPr>
          <w:lang w:eastAsia="zh-CN"/>
        </w:rPr>
        <w:t xml:space="preserve"> </w:t>
      </w:r>
      <w:r w:rsidR="000B79BA" w:rsidRPr="00AC0AC1">
        <w:rPr>
          <w:lang w:eastAsia="zh-CN"/>
        </w:rPr>
        <w:t>that should ensure that something takes exactly three slots</w:t>
      </w:r>
      <w:r w:rsidR="00556B88" w:rsidRPr="00AC0AC1">
        <w:rPr>
          <w:lang w:eastAsia="zh-CN"/>
        </w:rPr>
        <w:t xml:space="preserve"> (177-178)</w:t>
      </w:r>
      <w:r w:rsidR="00E56CAF" w:rsidRPr="00AC0AC1">
        <w:rPr>
          <w:lang w:eastAsia="zh-CN"/>
        </w:rPr>
        <w:t>.</w:t>
      </w:r>
      <w:r w:rsidR="00057A4A" w:rsidRPr="00AC0AC1">
        <w:rPr>
          <w:lang w:eastAsia="zh-CN"/>
        </w:rPr>
        <w:t xml:space="preserve"> It takes in a model and an action and performs it and then waits until three slots have passed from the start of the action.</w:t>
      </w:r>
      <w:r w:rsidR="00E56CAF" w:rsidRPr="00AC0AC1">
        <w:rPr>
          <w:lang w:eastAsia="zh-CN"/>
        </w:rPr>
        <w:t xml:space="preserve"> A</w:t>
      </w:r>
      <w:r w:rsidR="00FF46B4" w:rsidRPr="00AC0AC1">
        <w:rPr>
          <w:lang w:eastAsia="zh-CN"/>
        </w:rPr>
        <w:t xml:space="preserve">nd </w:t>
      </w:r>
      <w:r w:rsidR="00F932DC" w:rsidRPr="00AC0AC1">
        <w:rPr>
          <w:lang w:eastAsia="zh-CN"/>
        </w:rPr>
        <w:t>the actions are</w:t>
      </w:r>
      <w:r w:rsidR="00FF46B4" w:rsidRPr="00AC0AC1">
        <w:rPr>
          <w:lang w:eastAsia="zh-CN"/>
        </w:rPr>
        <w:t xml:space="preserve"> call</w:t>
      </w:r>
      <w:r w:rsidR="00F932DC" w:rsidRPr="00AC0AC1">
        <w:rPr>
          <w:lang w:eastAsia="zh-CN"/>
        </w:rPr>
        <w:t>s to</w:t>
      </w:r>
      <w:r w:rsidR="00FF46B4" w:rsidRPr="00AC0AC1">
        <w:rPr>
          <w:lang w:eastAsia="zh-CN"/>
        </w:rPr>
        <w:t xml:space="preserve"> various endpoints</w:t>
      </w:r>
      <w:r w:rsidR="00556B88" w:rsidRPr="00AC0AC1">
        <w:rPr>
          <w:lang w:eastAsia="zh-CN"/>
        </w:rPr>
        <w:t xml:space="preserve"> with the key parameters</w:t>
      </w:r>
      <w:r w:rsidR="00FF46B4" w:rsidRPr="00AC0AC1">
        <w:rPr>
          <w:lang w:eastAsia="zh-CN"/>
        </w:rPr>
        <w:t xml:space="preserve"> that </w:t>
      </w:r>
      <w:r w:rsidR="00FF3DA7" w:rsidRPr="00AC0AC1">
        <w:rPr>
          <w:lang w:eastAsia="zh-CN"/>
        </w:rPr>
        <w:t>correspond</w:t>
      </w:r>
      <w:r w:rsidR="00FF46B4" w:rsidRPr="00AC0AC1">
        <w:rPr>
          <w:lang w:eastAsia="zh-CN"/>
        </w:rPr>
        <w:t xml:space="preserve"> to </w:t>
      </w:r>
      <w:r w:rsidR="00F932DC" w:rsidRPr="00AC0AC1">
        <w:rPr>
          <w:lang w:eastAsia="zh-CN"/>
        </w:rPr>
        <w:t xml:space="preserve">the </w:t>
      </w:r>
      <w:r w:rsidR="00FF46B4" w:rsidRPr="00AC0AC1">
        <w:rPr>
          <w:lang w:eastAsia="zh-CN"/>
        </w:rPr>
        <w:t>actions.</w:t>
      </w:r>
      <w:r w:rsidR="006434D3" w:rsidRPr="00AC0AC1">
        <w:rPr>
          <w:lang w:eastAsia="zh-CN"/>
        </w:rPr>
        <w:t xml:space="preserve"> This provides the links between the model and the actions with actual operations that are supposed to happen on the blockchain</w:t>
      </w:r>
      <w:r w:rsidR="001A254D" w:rsidRPr="00AC0AC1">
        <w:rPr>
          <w:lang w:eastAsia="zh-CN"/>
        </w:rPr>
        <w:t xml:space="preserve"> or in the emulator</w:t>
      </w:r>
      <w:r w:rsidR="006434D3" w:rsidRPr="00AC0AC1">
        <w:rPr>
          <w:lang w:eastAsia="zh-CN"/>
        </w:rPr>
        <w:t>.</w:t>
      </w:r>
      <w:r w:rsidR="001A254D" w:rsidRPr="00AC0AC1">
        <w:rPr>
          <w:lang w:eastAsia="zh-CN"/>
        </w:rPr>
        <w:t xml:space="preserve"> </w:t>
      </w:r>
      <w:r w:rsidR="00B0092A" w:rsidRPr="00AC0AC1">
        <w:rPr>
          <w:lang w:eastAsia="zh-CN"/>
        </w:rPr>
        <w:t xml:space="preserve">The start action is a bit </w:t>
      </w:r>
      <w:r w:rsidR="00FF3DA7" w:rsidRPr="00AC0AC1">
        <w:rPr>
          <w:lang w:eastAsia="zh-CN"/>
        </w:rPr>
        <w:t>trickier</w:t>
      </w:r>
      <w:r w:rsidR="00B0092A" w:rsidRPr="00AC0AC1">
        <w:rPr>
          <w:lang w:eastAsia="zh-CN"/>
        </w:rPr>
        <w:t xml:space="preserve"> because of the mechanism that when we start a token </w:t>
      </w:r>
      <w:r w:rsidR="00C74310" w:rsidRPr="00AC0AC1">
        <w:rPr>
          <w:lang w:eastAsia="zh-CN"/>
        </w:rPr>
        <w:t>sale,</w:t>
      </w:r>
      <w:r w:rsidR="00B0092A" w:rsidRPr="00AC0AC1">
        <w:rPr>
          <w:lang w:eastAsia="zh-CN"/>
        </w:rPr>
        <w:t xml:space="preserve"> we have to call the init endpoint which is now happening in this do block. </w:t>
      </w:r>
      <w:r w:rsidR="00820028" w:rsidRPr="00AC0AC1">
        <w:rPr>
          <w:lang w:eastAsia="zh-CN"/>
        </w:rPr>
        <w:t>The start contract actually writes the token sale into this observable state</w:t>
      </w:r>
      <w:r w:rsidR="00F932DC" w:rsidRPr="00AC0AC1">
        <w:rPr>
          <w:lang w:eastAsia="zh-CN"/>
        </w:rPr>
        <w:t xml:space="preserve"> with tell</w:t>
      </w:r>
      <w:r w:rsidR="00820028" w:rsidRPr="00AC0AC1">
        <w:rPr>
          <w:lang w:eastAsia="zh-CN"/>
        </w:rPr>
        <w:t xml:space="preserve"> </w:t>
      </w:r>
      <w:r w:rsidR="00F932DC" w:rsidRPr="00AC0AC1">
        <w:rPr>
          <w:lang w:eastAsia="zh-CN"/>
        </w:rPr>
        <w:t xml:space="preserve">which is a Maybe value </w:t>
      </w:r>
      <w:r w:rsidR="00820028" w:rsidRPr="00AC0AC1">
        <w:rPr>
          <w:lang w:eastAsia="zh-CN"/>
        </w:rPr>
        <w:t>(167).</w:t>
      </w:r>
      <w:r w:rsidR="00F932DC" w:rsidRPr="00AC0AC1">
        <w:rPr>
          <w:lang w:eastAsia="zh-CN"/>
        </w:rPr>
        <w:t xml:space="preserve"> And if the value is something we call the init endpoint for the use contracts and we loop over all our </w:t>
      </w:r>
      <w:r w:rsidR="003C6C76" w:rsidRPr="00AC0AC1">
        <w:rPr>
          <w:lang w:eastAsia="zh-CN"/>
        </w:rPr>
        <w:t>wallets</w:t>
      </w:r>
      <w:r w:rsidR="00F932DC" w:rsidRPr="00AC0AC1">
        <w:rPr>
          <w:lang w:eastAsia="zh-CN"/>
        </w:rPr>
        <w:t>.</w:t>
      </w:r>
      <w:r w:rsidR="009635A5" w:rsidRPr="00AC0AC1">
        <w:rPr>
          <w:lang w:eastAsia="zh-CN"/>
        </w:rPr>
        <w:t xml:space="preserve"> Calling this init endpoint will actually kick off the original use contract.</w:t>
      </w:r>
      <w:r w:rsidR="00820028" w:rsidRPr="00AC0AC1">
        <w:rPr>
          <w:lang w:eastAsia="zh-CN"/>
        </w:rPr>
        <w:t xml:space="preserve"> </w:t>
      </w:r>
      <w:r w:rsidR="00C23829" w:rsidRPr="00AC0AC1">
        <w:rPr>
          <w:lang w:eastAsia="zh-CN"/>
        </w:rPr>
        <w:t xml:space="preserve">To tie everything together we can </w:t>
      </w:r>
      <w:r w:rsidR="008D45D1" w:rsidRPr="00AC0AC1">
        <w:rPr>
          <w:lang w:eastAsia="zh-CN"/>
        </w:rPr>
        <w:t>use</w:t>
      </w:r>
      <w:r w:rsidR="00C23829" w:rsidRPr="00AC0AC1">
        <w:rPr>
          <w:lang w:eastAsia="zh-CN"/>
        </w:rPr>
        <w:t xml:space="preserve"> </w:t>
      </w:r>
      <w:r w:rsidR="00766333" w:rsidRPr="00AC0AC1">
        <w:rPr>
          <w:lang w:eastAsia="zh-CN"/>
        </w:rPr>
        <w:t xml:space="preserve">now </w:t>
      </w:r>
      <w:r w:rsidR="00C23829" w:rsidRPr="00AC0AC1">
        <w:rPr>
          <w:lang w:eastAsia="zh-CN"/>
        </w:rPr>
        <w:t xml:space="preserve">the </w:t>
      </w:r>
      <w:r w:rsidR="00C23829" w:rsidRPr="00AC0AC1">
        <w:rPr>
          <w:i/>
          <w:lang w:eastAsia="zh-CN"/>
        </w:rPr>
        <w:t>propRunActionsWithOptions</w:t>
      </w:r>
      <w:r w:rsidR="00C23829" w:rsidRPr="00AC0AC1">
        <w:rPr>
          <w:lang w:eastAsia="zh-CN"/>
        </w:rPr>
        <w:t xml:space="preserve"> function (</w:t>
      </w:r>
      <w:r w:rsidR="00C23829" w:rsidRPr="00AC0AC1">
        <w:rPr>
          <w:lang w:eastAsia="zh-CN"/>
        </w:rPr>
        <w:fldChar w:fldCharType="begin"/>
      </w:r>
      <w:r w:rsidR="00C23829" w:rsidRPr="00AC0AC1">
        <w:rPr>
          <w:lang w:eastAsia="zh-CN"/>
        </w:rPr>
        <w:instrText xml:space="preserve"> REF _Ref98671526 \h </w:instrText>
      </w:r>
      <w:r w:rsidR="00C23829" w:rsidRPr="00AC0AC1">
        <w:rPr>
          <w:lang w:eastAsia="zh-CN"/>
        </w:rPr>
      </w:r>
      <w:r w:rsidR="00C23829" w:rsidRPr="00AC0AC1">
        <w:rPr>
          <w:lang w:eastAsia="zh-CN"/>
        </w:rPr>
        <w:fldChar w:fldCharType="separate"/>
      </w:r>
      <w:r w:rsidR="000A2D3C" w:rsidRPr="00AC0AC1">
        <w:t xml:space="preserve">Figure </w:t>
      </w:r>
      <w:r w:rsidR="000A2D3C">
        <w:rPr>
          <w:noProof/>
        </w:rPr>
        <w:t>53</w:t>
      </w:r>
      <w:r w:rsidR="00C23829" w:rsidRPr="00AC0AC1">
        <w:rPr>
          <w:lang w:eastAsia="zh-CN"/>
        </w:rPr>
        <w:fldChar w:fldCharType="end"/>
      </w:r>
      <w:r w:rsidR="00C23829" w:rsidRPr="00AC0AC1">
        <w:rPr>
          <w:lang w:eastAsia="zh-CN"/>
        </w:rPr>
        <w:t>).</w:t>
      </w:r>
      <w:r w:rsidR="00820028" w:rsidRPr="00AC0AC1">
        <w:rPr>
          <w:lang w:eastAsia="zh-CN"/>
        </w:rPr>
        <w:t xml:space="preserve"> </w:t>
      </w:r>
    </w:p>
    <w:p w14:paraId="4340771E" w14:textId="6F8C5884" w:rsidR="00C23829" w:rsidRPr="00AC0AC1" w:rsidRDefault="00C23829" w:rsidP="00057BB1">
      <w:pPr>
        <w:pStyle w:val="BodyText"/>
        <w:spacing w:before="0" w:after="0"/>
        <w:jc w:val="center"/>
        <w:rPr>
          <w:lang w:eastAsia="zh-CN"/>
        </w:rPr>
      </w:pPr>
      <w:r w:rsidRPr="00AC0AC1">
        <w:rPr>
          <w:noProof/>
        </w:rPr>
        <w:drawing>
          <wp:inline distT="0" distB="0" distL="0" distR="0" wp14:anchorId="2218224F" wp14:editId="1CF32F8F">
            <wp:extent cx="3916170" cy="1647825"/>
            <wp:effectExtent l="0" t="0" r="8255" b="0"/>
            <wp:docPr id="51" name="Picture 51" descr="\\vmware-host\Shared Folders\shared\Pictures\Lecture 8\propRunA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8\propRunAW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34921" cy="1655715"/>
                    </a:xfrm>
                    <a:prstGeom prst="rect">
                      <a:avLst/>
                    </a:prstGeom>
                    <a:noFill/>
                    <a:ln>
                      <a:noFill/>
                    </a:ln>
                  </pic:spPr>
                </pic:pic>
              </a:graphicData>
            </a:graphic>
          </wp:inline>
        </w:drawing>
      </w:r>
    </w:p>
    <w:p w14:paraId="61CCB566" w14:textId="698BD42E" w:rsidR="00057BB1" w:rsidRPr="00AC0AC1" w:rsidRDefault="00057BB1" w:rsidP="00057BB1">
      <w:pPr>
        <w:pStyle w:val="Caption"/>
        <w:spacing w:before="0"/>
        <w:rPr>
          <w:lang w:val="en-US"/>
        </w:rPr>
      </w:pPr>
      <w:bookmarkStart w:id="141" w:name="_Ref98671526"/>
      <w:bookmarkStart w:id="142" w:name="_Toc102838383"/>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53</w:t>
      </w:r>
      <w:r w:rsidRPr="00AC0AC1">
        <w:rPr>
          <w:lang w:val="en-US"/>
        </w:rPr>
        <w:fldChar w:fldCharType="end"/>
      </w:r>
      <w:bookmarkEnd w:id="141"/>
      <w:r w:rsidR="004F40B1" w:rsidRPr="00AC0AC1">
        <w:rPr>
          <w:lang w:val="en-US"/>
        </w:rPr>
        <w:t xml:space="preserve"> – propRunA</w:t>
      </w:r>
      <w:r w:rsidRPr="00AC0AC1">
        <w:rPr>
          <w:lang w:val="en-US"/>
        </w:rPr>
        <w:t>ction</w:t>
      </w:r>
      <w:r w:rsidR="004F40B1" w:rsidRPr="00AC0AC1">
        <w:rPr>
          <w:lang w:val="en-US"/>
        </w:rPr>
        <w:t>sWithO</w:t>
      </w:r>
      <w:r w:rsidRPr="00AC0AC1">
        <w:rPr>
          <w:lang w:val="en-US"/>
        </w:rPr>
        <w:t>ptions</w:t>
      </w:r>
      <w:r w:rsidR="004F40B1" w:rsidRPr="00AC0AC1">
        <w:rPr>
          <w:lang w:val="en-US"/>
        </w:rPr>
        <w:t xml:space="preserve"> function</w:t>
      </w:r>
      <w:bookmarkEnd w:id="142"/>
    </w:p>
    <w:p w14:paraId="762CC180" w14:textId="77777777" w:rsidR="00057BB1" w:rsidRPr="00AC0AC1" w:rsidRDefault="00057BB1" w:rsidP="00057BB1">
      <w:pPr>
        <w:pStyle w:val="BodyText"/>
        <w:spacing w:before="0"/>
        <w:rPr>
          <w:lang w:eastAsia="zh-CN"/>
        </w:rPr>
      </w:pPr>
    </w:p>
    <w:p w14:paraId="4FCD45F4" w14:textId="1FA60408" w:rsidR="00A85297" w:rsidRPr="00AC0AC1" w:rsidRDefault="00055850" w:rsidP="00C23829">
      <w:pPr>
        <w:pStyle w:val="BodyText"/>
        <w:rPr>
          <w:lang w:eastAsia="zh-CN"/>
        </w:rPr>
      </w:pPr>
      <w:r w:rsidRPr="00AC0AC1">
        <w:rPr>
          <w:lang w:eastAsia="zh-CN"/>
        </w:rPr>
        <w:lastRenderedPageBreak/>
        <w:t>It takes check options which allow us for example to specify a fund distribution</w:t>
      </w:r>
      <w:r w:rsidR="00E6173F" w:rsidRPr="00AC0AC1">
        <w:rPr>
          <w:lang w:eastAsia="zh-CN"/>
        </w:rPr>
        <w:t xml:space="preserve"> in our </w:t>
      </w:r>
      <w:r w:rsidR="003C6C76" w:rsidRPr="00AC0AC1">
        <w:rPr>
          <w:lang w:eastAsia="zh-CN"/>
        </w:rPr>
        <w:t>wallets</w:t>
      </w:r>
      <w:r w:rsidRPr="00AC0AC1">
        <w:rPr>
          <w:lang w:eastAsia="zh-CN"/>
        </w:rPr>
        <w:t>.</w:t>
      </w:r>
      <w:r w:rsidR="00E6173F" w:rsidRPr="00AC0AC1">
        <w:rPr>
          <w:lang w:eastAsia="zh-CN"/>
        </w:rPr>
        <w:t xml:space="preserve"> </w:t>
      </w:r>
      <w:r w:rsidR="00F031B8" w:rsidRPr="00AC0AC1">
        <w:rPr>
          <w:lang w:eastAsia="zh-CN"/>
        </w:rPr>
        <w:t xml:space="preserve">Then it takes coverage options </w:t>
      </w:r>
      <w:r w:rsidR="00AA38AB" w:rsidRPr="00AC0AC1">
        <w:rPr>
          <w:lang w:eastAsia="zh-CN"/>
        </w:rPr>
        <w:t xml:space="preserve">but we will not use this in our example. </w:t>
      </w:r>
      <w:r w:rsidR="002C72AE" w:rsidRPr="00AC0AC1">
        <w:rPr>
          <w:lang w:eastAsia="zh-CN"/>
        </w:rPr>
        <w:t xml:space="preserve">Then it takes an additional </w:t>
      </w:r>
      <w:r w:rsidR="00855DA5" w:rsidRPr="00AC0AC1">
        <w:rPr>
          <w:lang w:eastAsia="zh-CN"/>
        </w:rPr>
        <w:t xml:space="preserve">predicate </w:t>
      </w:r>
      <w:r w:rsidR="002C72AE" w:rsidRPr="00AC0AC1">
        <w:rPr>
          <w:lang w:eastAsia="zh-CN"/>
        </w:rPr>
        <w:t xml:space="preserve">to check at the end. </w:t>
      </w:r>
      <w:r w:rsidR="00855DA5" w:rsidRPr="00AC0AC1">
        <w:rPr>
          <w:lang w:eastAsia="zh-CN"/>
        </w:rPr>
        <w:t xml:space="preserve">With the final model </w:t>
      </w:r>
      <w:r w:rsidR="00C74310" w:rsidRPr="00AC0AC1">
        <w:rPr>
          <w:lang w:eastAsia="zh-CN"/>
        </w:rPr>
        <w:t>state,</w:t>
      </w:r>
      <w:r w:rsidR="00855DA5" w:rsidRPr="00AC0AC1">
        <w:rPr>
          <w:lang w:eastAsia="zh-CN"/>
        </w:rPr>
        <w:t xml:space="preserve"> you can provide a trace predicate and then that will also </w:t>
      </w:r>
      <w:r w:rsidR="0093643F" w:rsidRPr="00AC0AC1">
        <w:rPr>
          <w:lang w:eastAsia="zh-CN"/>
        </w:rPr>
        <w:t xml:space="preserve">be tested but we </w:t>
      </w:r>
      <w:r w:rsidR="00FF3DA7" w:rsidRPr="00AC0AC1">
        <w:rPr>
          <w:lang w:eastAsia="zh-CN"/>
        </w:rPr>
        <w:t>won’t</w:t>
      </w:r>
      <w:r w:rsidR="0093643F" w:rsidRPr="00AC0AC1">
        <w:rPr>
          <w:lang w:eastAsia="zh-CN"/>
        </w:rPr>
        <w:t xml:space="preserve"> use this</w:t>
      </w:r>
      <w:r w:rsidR="000D1BE2" w:rsidRPr="00AC0AC1">
        <w:rPr>
          <w:lang w:eastAsia="zh-CN"/>
        </w:rPr>
        <w:t xml:space="preserve"> either</w:t>
      </w:r>
      <w:r w:rsidR="0093643F" w:rsidRPr="00AC0AC1">
        <w:rPr>
          <w:lang w:eastAsia="zh-CN"/>
        </w:rPr>
        <w:t xml:space="preserve">. </w:t>
      </w:r>
      <w:r w:rsidR="00E53378" w:rsidRPr="00AC0AC1">
        <w:rPr>
          <w:lang w:eastAsia="zh-CN"/>
        </w:rPr>
        <w:t>T</w:t>
      </w:r>
      <w:r w:rsidR="005608EF" w:rsidRPr="00AC0AC1">
        <w:rPr>
          <w:lang w:eastAsia="zh-CN"/>
        </w:rPr>
        <w:t xml:space="preserve">hen it returns something of action state to property. </w:t>
      </w:r>
      <w:r w:rsidR="005F7B21" w:rsidRPr="00AC0AC1">
        <w:rPr>
          <w:lang w:eastAsia="zh-CN"/>
        </w:rPr>
        <w:t xml:space="preserve">We use this function in the </w:t>
      </w:r>
      <w:r w:rsidR="005F7B21" w:rsidRPr="00AC0AC1">
        <w:rPr>
          <w:i/>
          <w:lang w:eastAsia="zh-CN"/>
        </w:rPr>
        <w:t>prop_TS</w:t>
      </w:r>
      <w:r w:rsidR="005F7B21" w:rsidRPr="00AC0AC1">
        <w:rPr>
          <w:lang w:eastAsia="zh-CN"/>
        </w:rPr>
        <w:t xml:space="preserve"> function (215-227). </w:t>
      </w:r>
      <w:r w:rsidR="008C24E1" w:rsidRPr="00AC0AC1">
        <w:rPr>
          <w:lang w:eastAsia="zh-CN"/>
        </w:rPr>
        <w:t xml:space="preserve">We are composing it with the </w:t>
      </w:r>
      <w:r w:rsidR="008C24E1" w:rsidRPr="00AC0AC1">
        <w:rPr>
          <w:i/>
          <w:lang w:eastAsia="zh-CN"/>
        </w:rPr>
        <w:t>withMaxSuccess</w:t>
      </w:r>
      <w:r w:rsidR="008C24E1" w:rsidRPr="00AC0AC1">
        <w:rPr>
          <w:lang w:eastAsia="zh-CN"/>
        </w:rPr>
        <w:t xml:space="preserve"> function</w:t>
      </w:r>
      <w:r w:rsidR="00E53C41" w:rsidRPr="00AC0AC1">
        <w:rPr>
          <w:lang w:eastAsia="zh-CN"/>
        </w:rPr>
        <w:t xml:space="preserve"> that comes from quick check</w:t>
      </w:r>
      <w:r w:rsidR="00AB70EE" w:rsidRPr="00AC0AC1">
        <w:rPr>
          <w:lang w:eastAsia="zh-CN"/>
        </w:rPr>
        <w:t xml:space="preserve"> and we can </w:t>
      </w:r>
      <w:r w:rsidR="00FF3DA7" w:rsidRPr="00AC0AC1">
        <w:rPr>
          <w:lang w:eastAsia="zh-CN"/>
        </w:rPr>
        <w:t>specify</w:t>
      </w:r>
      <w:r w:rsidR="00AB70EE" w:rsidRPr="00AC0AC1">
        <w:rPr>
          <w:lang w:eastAsia="zh-CN"/>
        </w:rPr>
        <w:t xml:space="preserve"> how many test cases to run</w:t>
      </w:r>
      <w:r w:rsidR="008C24E1" w:rsidRPr="00AC0AC1">
        <w:rPr>
          <w:lang w:eastAsia="zh-CN"/>
        </w:rPr>
        <w:t>.</w:t>
      </w:r>
      <w:r w:rsidR="00AB70EE" w:rsidRPr="00AC0AC1">
        <w:rPr>
          <w:lang w:eastAsia="zh-CN"/>
        </w:rPr>
        <w:t xml:space="preserve"> </w:t>
      </w:r>
      <w:r w:rsidR="000F348F" w:rsidRPr="00AC0AC1">
        <w:rPr>
          <w:lang w:eastAsia="zh-CN"/>
        </w:rPr>
        <w:t xml:space="preserve">We start with the default check option and add our emulator config and </w:t>
      </w:r>
      <w:r w:rsidR="00FF3DA7" w:rsidRPr="00AC0AC1">
        <w:rPr>
          <w:lang w:eastAsia="zh-CN"/>
        </w:rPr>
        <w:t>initial</w:t>
      </w:r>
      <w:r w:rsidR="000F348F" w:rsidRPr="00AC0AC1">
        <w:rPr>
          <w:lang w:eastAsia="zh-CN"/>
        </w:rPr>
        <w:t xml:space="preserve"> chain state</w:t>
      </w:r>
      <w:r w:rsidR="00FF1165" w:rsidRPr="00AC0AC1">
        <w:rPr>
          <w:lang w:eastAsia="zh-CN"/>
        </w:rPr>
        <w:t xml:space="preserve"> and </w:t>
      </w:r>
      <w:r w:rsidR="00611D58" w:rsidRPr="00AC0AC1">
        <w:rPr>
          <w:lang w:eastAsia="zh-CN"/>
        </w:rPr>
        <w:t>then</w:t>
      </w:r>
      <w:r w:rsidR="00FF1165" w:rsidRPr="00AC0AC1">
        <w:rPr>
          <w:lang w:eastAsia="zh-CN"/>
        </w:rPr>
        <w:t xml:space="preserve"> set it to an initial distribution where every wallet should get a thousand ADA</w:t>
      </w:r>
      <w:r w:rsidR="003A2503" w:rsidRPr="00AC0AC1">
        <w:rPr>
          <w:lang w:eastAsia="zh-CN"/>
        </w:rPr>
        <w:t xml:space="preserve"> and a thousand tokens</w:t>
      </w:r>
      <w:r w:rsidR="000F348F" w:rsidRPr="00AC0AC1">
        <w:rPr>
          <w:lang w:eastAsia="zh-CN"/>
        </w:rPr>
        <w:t>.</w:t>
      </w:r>
      <w:r w:rsidR="00FF1165" w:rsidRPr="00AC0AC1">
        <w:rPr>
          <w:lang w:eastAsia="zh-CN"/>
        </w:rPr>
        <w:t xml:space="preserve"> </w:t>
      </w:r>
      <w:r w:rsidR="00202C4B" w:rsidRPr="00AC0AC1">
        <w:rPr>
          <w:lang w:eastAsia="zh-CN"/>
        </w:rPr>
        <w:t xml:space="preserve">Wallet 1 will be selling token »A« and wallet two will be selling token »B«. </w:t>
      </w:r>
      <w:r w:rsidR="0056033D" w:rsidRPr="00AC0AC1">
        <w:rPr>
          <w:lang w:eastAsia="zh-CN"/>
        </w:rPr>
        <w:t xml:space="preserve">The </w:t>
      </w:r>
      <w:r w:rsidR="0056033D" w:rsidRPr="00AC0AC1">
        <w:rPr>
          <w:i/>
          <w:lang w:eastAsia="zh-CN"/>
        </w:rPr>
        <w:t>prop_TS</w:t>
      </w:r>
      <w:r w:rsidR="0056033D" w:rsidRPr="00AC0AC1">
        <w:rPr>
          <w:lang w:eastAsia="zh-CN"/>
        </w:rPr>
        <w:t xml:space="preserve"> function returns a </w:t>
      </w:r>
      <w:r w:rsidR="001917A7" w:rsidRPr="00AC0AC1">
        <w:rPr>
          <w:lang w:eastAsia="zh-CN"/>
        </w:rPr>
        <w:t>p</w:t>
      </w:r>
      <w:r w:rsidR="0056033D" w:rsidRPr="00AC0AC1">
        <w:rPr>
          <w:lang w:eastAsia="zh-CN"/>
        </w:rPr>
        <w:t>roperty ch</w:t>
      </w:r>
      <w:r w:rsidR="00FF3DA7" w:rsidRPr="00AC0AC1">
        <w:rPr>
          <w:lang w:eastAsia="zh-CN"/>
        </w:rPr>
        <w:t>e</w:t>
      </w:r>
      <w:r w:rsidR="0056033D" w:rsidRPr="00AC0AC1">
        <w:rPr>
          <w:lang w:eastAsia="zh-CN"/>
        </w:rPr>
        <w:t>c</w:t>
      </w:r>
      <w:r w:rsidR="00FF3DA7" w:rsidRPr="00AC0AC1">
        <w:rPr>
          <w:lang w:eastAsia="zh-CN"/>
        </w:rPr>
        <w:t>k</w:t>
      </w:r>
      <w:r w:rsidR="0056033D" w:rsidRPr="00AC0AC1">
        <w:rPr>
          <w:lang w:eastAsia="zh-CN"/>
        </w:rPr>
        <w:t xml:space="preserve"> </w:t>
      </w:r>
      <w:r w:rsidR="00FD1393" w:rsidRPr="00AC0AC1">
        <w:rPr>
          <w:lang w:eastAsia="zh-CN"/>
        </w:rPr>
        <w:t xml:space="preserve">which </w:t>
      </w:r>
      <w:r w:rsidR="0056033D" w:rsidRPr="00AC0AC1">
        <w:rPr>
          <w:lang w:eastAsia="zh-CN"/>
        </w:rPr>
        <w:t xml:space="preserve">you can think of as a Bool used by quick check. </w:t>
      </w:r>
      <w:r w:rsidR="005323C2" w:rsidRPr="00AC0AC1">
        <w:rPr>
          <w:lang w:eastAsia="zh-CN"/>
        </w:rPr>
        <w:t xml:space="preserve">Because we saw before we can randomly generate action sequences quick check can handle our </w:t>
      </w:r>
      <w:r w:rsidR="00FD1393" w:rsidRPr="00AC0AC1">
        <w:rPr>
          <w:i/>
          <w:lang w:eastAsia="zh-CN"/>
        </w:rPr>
        <w:t>prop_TS</w:t>
      </w:r>
      <w:r w:rsidR="00FD1393" w:rsidRPr="00AC0AC1">
        <w:rPr>
          <w:lang w:eastAsia="zh-CN"/>
        </w:rPr>
        <w:t xml:space="preserve"> </w:t>
      </w:r>
      <w:r w:rsidR="005323C2" w:rsidRPr="00AC0AC1">
        <w:rPr>
          <w:lang w:eastAsia="zh-CN"/>
        </w:rPr>
        <w:t xml:space="preserve">function since it takes in the </w:t>
      </w:r>
      <w:r w:rsidR="005323C2" w:rsidRPr="00AC0AC1">
        <w:rPr>
          <w:i/>
          <w:lang w:eastAsia="zh-CN"/>
        </w:rPr>
        <w:t>Actions</w:t>
      </w:r>
      <w:r w:rsidR="005323C2" w:rsidRPr="00AC0AC1">
        <w:rPr>
          <w:lang w:eastAsia="zh-CN"/>
        </w:rPr>
        <w:t xml:space="preserve"> type. And the property that is actually checked is </w:t>
      </w:r>
      <w:r w:rsidR="004A7D7C" w:rsidRPr="00AC0AC1">
        <w:rPr>
          <w:lang w:eastAsia="zh-CN"/>
        </w:rPr>
        <w:t xml:space="preserve">that what we say in the next state function what happens to our model </w:t>
      </w:r>
      <w:r w:rsidR="00AA14A2" w:rsidRPr="00AC0AC1">
        <w:rPr>
          <w:lang w:eastAsia="zh-CN"/>
        </w:rPr>
        <w:t>that is actually reflect</w:t>
      </w:r>
      <w:r w:rsidR="006B23A6" w:rsidRPr="00AC0AC1">
        <w:rPr>
          <w:lang w:eastAsia="zh-CN"/>
        </w:rPr>
        <w:t xml:space="preserve">ed when we perform the actions on the blockchain in our emulator traces. </w:t>
      </w:r>
      <w:r w:rsidR="00C74310" w:rsidRPr="00AC0AC1">
        <w:rPr>
          <w:lang w:eastAsia="zh-CN"/>
        </w:rPr>
        <w:t>So,</w:t>
      </w:r>
      <w:r w:rsidR="00473F5A" w:rsidRPr="00AC0AC1">
        <w:rPr>
          <w:lang w:eastAsia="zh-CN"/>
        </w:rPr>
        <w:t xml:space="preserve"> this will check that what we say should happen in the model actually </w:t>
      </w:r>
      <w:r w:rsidR="00FF3DA7" w:rsidRPr="00AC0AC1">
        <w:rPr>
          <w:lang w:eastAsia="zh-CN"/>
        </w:rPr>
        <w:t>do</w:t>
      </w:r>
      <w:r w:rsidR="001917A7" w:rsidRPr="00AC0AC1">
        <w:rPr>
          <w:lang w:eastAsia="zh-CN"/>
        </w:rPr>
        <w:t>es</w:t>
      </w:r>
      <w:r w:rsidR="00473F5A" w:rsidRPr="00AC0AC1">
        <w:rPr>
          <w:lang w:eastAsia="zh-CN"/>
        </w:rPr>
        <w:t xml:space="preserve"> happen on the blockchain. </w:t>
      </w:r>
      <w:r w:rsidR="00453024" w:rsidRPr="00AC0AC1">
        <w:rPr>
          <w:lang w:eastAsia="zh-CN"/>
        </w:rPr>
        <w:t>And in the R</w:t>
      </w:r>
      <w:r w:rsidR="00887FB3" w:rsidRPr="00AC0AC1">
        <w:rPr>
          <w:lang w:eastAsia="zh-CN"/>
        </w:rPr>
        <w:t xml:space="preserve">epl we can then run our test function that </w:t>
      </w:r>
      <w:r w:rsidR="00FF3DA7" w:rsidRPr="00AC0AC1">
        <w:rPr>
          <w:lang w:eastAsia="zh-CN"/>
        </w:rPr>
        <w:t>calls</w:t>
      </w:r>
      <w:r w:rsidR="00887FB3" w:rsidRPr="00AC0AC1">
        <w:rPr>
          <w:lang w:eastAsia="zh-CN"/>
        </w:rPr>
        <w:t xml:space="preserve"> our property test function (229-230).</w:t>
      </w:r>
      <w:r w:rsidR="00453024" w:rsidRPr="00AC0AC1">
        <w:rPr>
          <w:lang w:eastAsia="zh-CN"/>
        </w:rPr>
        <w:t xml:space="preserve"> When we run this in the Repl we also get some statistics. We see which actions were actually tried and how many of them were rejected</w:t>
      </w:r>
      <w:r w:rsidR="004E4753" w:rsidRPr="00AC0AC1">
        <w:rPr>
          <w:lang w:eastAsia="zh-CN"/>
        </w:rPr>
        <w:t xml:space="preserve"> due to preconditions</w:t>
      </w:r>
      <w:r w:rsidR="00453024" w:rsidRPr="00AC0AC1">
        <w:rPr>
          <w:lang w:eastAsia="zh-CN"/>
        </w:rPr>
        <w:t>.</w:t>
      </w:r>
      <w:r w:rsidR="004E4753" w:rsidRPr="00AC0AC1">
        <w:rPr>
          <w:lang w:eastAsia="zh-CN"/>
        </w:rPr>
        <w:t xml:space="preserve"> </w:t>
      </w:r>
      <w:r w:rsidR="00A65DAB" w:rsidRPr="00AC0AC1">
        <w:rPr>
          <w:lang w:eastAsia="zh-CN"/>
        </w:rPr>
        <w:t xml:space="preserve">If we would import the </w:t>
      </w:r>
      <w:r w:rsidR="00A65DAB" w:rsidRPr="00AC0AC1">
        <w:rPr>
          <w:i/>
          <w:lang w:eastAsia="zh-CN"/>
        </w:rPr>
        <w:t>TokenSale</w:t>
      </w:r>
      <w:r w:rsidR="00A65DAB" w:rsidRPr="00AC0AC1">
        <w:rPr>
          <w:lang w:eastAsia="zh-CN"/>
        </w:rPr>
        <w:t xml:space="preserve"> module instead of </w:t>
      </w:r>
      <w:r w:rsidR="00A65DAB" w:rsidRPr="00AC0AC1">
        <w:rPr>
          <w:i/>
          <w:lang w:eastAsia="zh-CN"/>
        </w:rPr>
        <w:t>TokenSaleFixed</w:t>
      </w:r>
      <w:r w:rsidR="00A65DAB" w:rsidRPr="00AC0AC1">
        <w:rPr>
          <w:lang w:eastAsia="zh-CN"/>
        </w:rPr>
        <w:t xml:space="preserve"> </w:t>
      </w:r>
      <w:r w:rsidR="000D2179" w:rsidRPr="00AC0AC1">
        <w:rPr>
          <w:lang w:eastAsia="zh-CN"/>
        </w:rPr>
        <w:t>in the beginning we would get a test failure due to the fact that we could try to withdraw some ADA from the min ADA amount</w:t>
      </w:r>
      <w:r w:rsidR="00A65DAB" w:rsidRPr="00AC0AC1">
        <w:rPr>
          <w:lang w:eastAsia="zh-CN"/>
        </w:rPr>
        <w:t xml:space="preserve">. </w:t>
      </w:r>
      <w:r w:rsidR="00A85297" w:rsidRPr="00AC0AC1">
        <w:rPr>
          <w:lang w:eastAsia="zh-CN"/>
        </w:rPr>
        <w:t>Let's look now how we can grab all of this into a test suite.</w:t>
      </w:r>
      <w:r w:rsidR="00EB67C1" w:rsidRPr="00AC0AC1">
        <w:rPr>
          <w:lang w:eastAsia="zh-CN"/>
        </w:rPr>
        <w:t xml:space="preserve"> </w:t>
      </w:r>
      <w:r w:rsidR="00FD1393" w:rsidRPr="00AC0AC1">
        <w:rPr>
          <w:lang w:eastAsia="zh-CN"/>
        </w:rPr>
        <w:t xml:space="preserve"> </w:t>
      </w:r>
    </w:p>
    <w:p w14:paraId="4868B9AB"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74A7B8FF"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617113B5"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A0DF75F"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14D7D194"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Spec.</w:t>
      </w:r>
      <w:r w:rsidRPr="00AC0AC1">
        <w:rPr>
          <w:rFonts w:ascii="Consolas" w:eastAsia="Times New Roman" w:hAnsi="Consolas"/>
          <w:color w:val="9C5D27"/>
          <w:sz w:val="21"/>
          <w:szCs w:val="21"/>
        </w:rPr>
        <w:t>Model</w:t>
      </w:r>
    </w:p>
    <w:p w14:paraId="368FDAFB"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Spec.</w:t>
      </w:r>
      <w:r w:rsidRPr="00AC0AC1">
        <w:rPr>
          <w:rFonts w:ascii="Consolas" w:eastAsia="Times New Roman" w:hAnsi="Consolas"/>
          <w:color w:val="9C5D27"/>
          <w:sz w:val="21"/>
          <w:szCs w:val="21"/>
        </w:rPr>
        <w:t>Trace</w:t>
      </w:r>
    </w:p>
    <w:p w14:paraId="47D09C36"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Test.</w:t>
      </w:r>
      <w:r w:rsidRPr="00AC0AC1">
        <w:rPr>
          <w:rFonts w:ascii="Consolas" w:eastAsia="Times New Roman" w:hAnsi="Consolas"/>
          <w:color w:val="9C5D27"/>
          <w:sz w:val="21"/>
          <w:szCs w:val="21"/>
        </w:rPr>
        <w:t>Tasty</w:t>
      </w:r>
    </w:p>
    <w:p w14:paraId="290592F8"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55E3F548"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545A60C"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defaultMain tests</w:t>
      </w:r>
    </w:p>
    <w:p w14:paraId="7BFFDA7F"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p>
    <w:p w14:paraId="216E268F"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TestTree</w:t>
      </w:r>
    </w:p>
    <w:p w14:paraId="19CA0F7F"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tests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testGroup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sale</w:t>
      </w:r>
      <w:r w:rsidRPr="00AC0AC1">
        <w:rPr>
          <w:rFonts w:ascii="Consolas" w:eastAsia="Times New Roman" w:hAnsi="Consolas"/>
          <w:color w:val="777777"/>
          <w:sz w:val="21"/>
          <w:szCs w:val="21"/>
        </w:rPr>
        <w:t>"</w:t>
      </w:r>
    </w:p>
    <w:p w14:paraId="77C142EA"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Spec.Trace.</w:t>
      </w:r>
      <w:r w:rsidRPr="00AC0AC1">
        <w:rPr>
          <w:rFonts w:ascii="Consolas" w:eastAsia="Times New Roman" w:hAnsi="Consolas"/>
          <w:color w:val="333333"/>
          <w:sz w:val="21"/>
          <w:szCs w:val="21"/>
        </w:rPr>
        <w:t>tests</w:t>
      </w:r>
    </w:p>
    <w:p w14:paraId="4C310BA9"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Spec.Model.</w:t>
      </w:r>
      <w:r w:rsidRPr="00AC0AC1">
        <w:rPr>
          <w:rFonts w:ascii="Consolas" w:eastAsia="Times New Roman" w:hAnsi="Consolas"/>
          <w:color w:val="333333"/>
          <w:sz w:val="21"/>
          <w:szCs w:val="21"/>
        </w:rPr>
        <w:t>tests</w:t>
      </w:r>
    </w:p>
    <w:p w14:paraId="10992797" w14:textId="77777777" w:rsidR="00540F4A" w:rsidRPr="00AC0AC1" w:rsidRDefault="00540F4A" w:rsidP="00540F4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3D64DBC" w14:textId="77777777" w:rsidR="00A85297" w:rsidRPr="00AC0AC1" w:rsidRDefault="00A85297" w:rsidP="00540F4A">
      <w:pPr>
        <w:pStyle w:val="BodyText"/>
        <w:spacing w:before="0" w:after="0"/>
        <w:rPr>
          <w:lang w:eastAsia="zh-CN"/>
        </w:rPr>
      </w:pPr>
    </w:p>
    <w:p w14:paraId="1F861820" w14:textId="20486E3A" w:rsidR="00C23829" w:rsidRPr="00AC0AC1" w:rsidRDefault="00953F4B" w:rsidP="00540F4A">
      <w:pPr>
        <w:pStyle w:val="BodyText"/>
        <w:spacing w:before="0" w:after="0"/>
        <w:rPr>
          <w:lang w:eastAsia="zh-CN"/>
        </w:rPr>
      </w:pPr>
      <w:r w:rsidRPr="00AC0AC1">
        <w:rPr>
          <w:lang w:eastAsia="zh-CN"/>
        </w:rPr>
        <w:lastRenderedPageBreak/>
        <w:t xml:space="preserve">This represents now the main program of our test suite. </w:t>
      </w:r>
      <w:r w:rsidR="00FF3DA7" w:rsidRPr="00AC0AC1">
        <w:rPr>
          <w:i/>
          <w:lang w:eastAsia="zh-CN"/>
        </w:rPr>
        <w:t>t</w:t>
      </w:r>
      <w:r w:rsidRPr="00AC0AC1">
        <w:rPr>
          <w:i/>
          <w:lang w:eastAsia="zh-CN"/>
        </w:rPr>
        <w:t>ests</w:t>
      </w:r>
      <w:r w:rsidRPr="00AC0AC1">
        <w:rPr>
          <w:lang w:eastAsia="zh-CN"/>
        </w:rPr>
        <w:t xml:space="preserve"> is our test tree where we just put these two tests</w:t>
      </w:r>
      <w:r w:rsidR="00B27F1D" w:rsidRPr="00AC0AC1">
        <w:rPr>
          <w:lang w:eastAsia="zh-CN"/>
        </w:rPr>
        <w:t xml:space="preserve"> that we wrote</w:t>
      </w:r>
      <w:r w:rsidRPr="00AC0AC1">
        <w:rPr>
          <w:lang w:eastAsia="zh-CN"/>
        </w:rPr>
        <w:t>.</w:t>
      </w:r>
      <w:r w:rsidR="00B27F1D" w:rsidRPr="00AC0AC1">
        <w:rPr>
          <w:lang w:eastAsia="zh-CN"/>
        </w:rPr>
        <w:t xml:space="preserve"> </w:t>
      </w:r>
      <w:r w:rsidR="003A70E2" w:rsidRPr="00AC0AC1">
        <w:rPr>
          <w:lang w:eastAsia="zh-CN"/>
        </w:rPr>
        <w:t>And we can run the tests with the »</w:t>
      </w:r>
      <w:r w:rsidR="003A70E2" w:rsidRPr="00AC0AC1">
        <w:rPr>
          <w:i/>
          <w:lang w:eastAsia="zh-CN"/>
        </w:rPr>
        <w:t>cabal test</w:t>
      </w:r>
      <w:r w:rsidR="003A70E2" w:rsidRPr="00AC0AC1">
        <w:rPr>
          <w:lang w:eastAsia="zh-CN"/>
        </w:rPr>
        <w:t>« command.</w:t>
      </w:r>
      <w:r w:rsidRPr="00AC0AC1">
        <w:rPr>
          <w:lang w:eastAsia="zh-CN"/>
        </w:rPr>
        <w:t xml:space="preserve"> </w:t>
      </w:r>
      <w:r w:rsidR="009C4210" w:rsidRPr="00AC0AC1">
        <w:rPr>
          <w:lang w:eastAsia="zh-CN"/>
        </w:rPr>
        <w:t xml:space="preserve">What we have to note is that when testing with quick check we provide the off-chain code but a user could write their own off-chain code that for example would try to steal the funds. And such </w:t>
      </w:r>
      <w:r w:rsidR="00FF3DA7" w:rsidRPr="00AC0AC1">
        <w:rPr>
          <w:lang w:eastAsia="zh-CN"/>
        </w:rPr>
        <w:t>scenarios</w:t>
      </w:r>
      <w:r w:rsidR="009C4210" w:rsidRPr="00AC0AC1">
        <w:rPr>
          <w:lang w:eastAsia="zh-CN"/>
        </w:rPr>
        <w:t xml:space="preserve"> are then not covered by our testing</w:t>
      </w:r>
      <w:r w:rsidR="00FF28F4" w:rsidRPr="00AC0AC1">
        <w:rPr>
          <w:lang w:eastAsia="zh-CN"/>
        </w:rPr>
        <w:t xml:space="preserve"> procedures</w:t>
      </w:r>
      <w:r w:rsidR="009C4210" w:rsidRPr="00AC0AC1">
        <w:rPr>
          <w:lang w:eastAsia="zh-CN"/>
        </w:rPr>
        <w:t>.</w:t>
      </w:r>
      <w:r w:rsidR="00FF28F4" w:rsidRPr="00AC0AC1">
        <w:rPr>
          <w:lang w:eastAsia="zh-CN"/>
        </w:rPr>
        <w:t xml:space="preserve"> </w:t>
      </w:r>
      <w:r w:rsidR="00C17C93" w:rsidRPr="00AC0AC1">
        <w:rPr>
          <w:lang w:eastAsia="zh-CN"/>
        </w:rPr>
        <w:t xml:space="preserve">The quick check tests only </w:t>
      </w:r>
      <w:r w:rsidR="00C74310" w:rsidRPr="00AC0AC1">
        <w:rPr>
          <w:lang w:eastAsia="zh-CN"/>
        </w:rPr>
        <w:t>check</w:t>
      </w:r>
      <w:r w:rsidR="00C17C93" w:rsidRPr="00AC0AC1">
        <w:rPr>
          <w:lang w:eastAsia="zh-CN"/>
        </w:rPr>
        <w:t xml:space="preserve"> the flow of funds whether that agrees at each point with what we specified in the model but it is possible to add additional checks and it is also possible to influence these action sequences. It's also possible to do some more unit test like scenarios where we specify certain flows of actions to steer the tests into certain directions. That's called dynamic logic.</w:t>
      </w:r>
      <w:r w:rsidR="00C74310">
        <w:rPr>
          <w:lang w:eastAsia="zh-CN"/>
        </w:rPr>
        <w:t xml:space="preserve"> </w:t>
      </w:r>
    </w:p>
    <w:p w14:paraId="2B29E48D" w14:textId="6DD056C5" w:rsidR="00E6564A" w:rsidRPr="00AC0AC1" w:rsidRDefault="00E6564A" w:rsidP="00E6564A">
      <w:pPr>
        <w:pStyle w:val="Heading2"/>
        <w:rPr>
          <w:lang w:val="en-US"/>
        </w:rPr>
      </w:pPr>
      <w:bookmarkStart w:id="143" w:name="_Toc102838261"/>
      <w:r w:rsidRPr="00AC0AC1">
        <w:rPr>
          <w:lang w:val="en-US"/>
        </w:rPr>
        <w:t>Homework</w:t>
      </w:r>
      <w:bookmarkEnd w:id="143"/>
    </w:p>
    <w:p w14:paraId="4382B08A" w14:textId="77F8AC15" w:rsidR="00E6564A" w:rsidRPr="00AC0AC1" w:rsidRDefault="00FA6D40" w:rsidP="00E6564A">
      <w:pPr>
        <w:pStyle w:val="BodyText"/>
        <w:rPr>
          <w:lang w:eastAsia="zh-CN"/>
        </w:rPr>
      </w:pPr>
      <w:r w:rsidRPr="00AC0AC1">
        <w:rPr>
          <w:lang w:eastAsia="zh-CN"/>
        </w:rPr>
        <w:t xml:space="preserve">For homework we will modify the token sale contract </w:t>
      </w:r>
      <w:r w:rsidR="00A45BDA" w:rsidRPr="00AC0AC1">
        <w:rPr>
          <w:lang w:eastAsia="zh-CN"/>
        </w:rPr>
        <w:t>such that it accepts an additional transition called close that can be called only by the seller</w:t>
      </w:r>
      <w:r w:rsidR="00BD6B0C" w:rsidRPr="00AC0AC1">
        <w:rPr>
          <w:lang w:eastAsia="zh-CN"/>
        </w:rPr>
        <w:t xml:space="preserve"> to close the UTXO and collect all the remaining tokens, lovelace and the NFT</w:t>
      </w:r>
      <w:r w:rsidR="00A45BDA" w:rsidRPr="00AC0AC1">
        <w:rPr>
          <w:lang w:eastAsia="zh-CN"/>
        </w:rPr>
        <w:t xml:space="preserve">. </w:t>
      </w:r>
      <w:r w:rsidR="008379A2" w:rsidRPr="00AC0AC1">
        <w:rPr>
          <w:lang w:eastAsia="zh-CN"/>
        </w:rPr>
        <w:t xml:space="preserve">Let's look at the </w:t>
      </w:r>
      <w:r w:rsidR="008379A2" w:rsidRPr="00AC0AC1">
        <w:rPr>
          <w:i/>
          <w:lang w:eastAsia="zh-CN"/>
        </w:rPr>
        <w:t>Week08/TokenSaleWithClose.hs</w:t>
      </w:r>
      <w:r w:rsidR="008379A2" w:rsidRPr="00AC0AC1">
        <w:rPr>
          <w:lang w:eastAsia="zh-CN"/>
        </w:rPr>
        <w:t xml:space="preserve"> code.</w:t>
      </w:r>
    </w:p>
    <w:p w14:paraId="3BE2FD3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0E19114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72B9AD8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AssetClass</w:t>
      </w:r>
    </w:p>
    <w:p w14:paraId="58423BB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ThreadToken</w:t>
      </w:r>
    </w:p>
    <w:p w14:paraId="7FF93C6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178E6D3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w:t>
      </w:r>
    </w:p>
    <w:p w14:paraId="4DFFD8B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''TokenSale</w:t>
      </w:r>
    </w:p>
    <w:p w14:paraId="6B2A2EE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4C577F1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3B336F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1D51C3D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4D28B2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7C307F80"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B983DC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p>
    <w:p w14:paraId="4A869A8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777777"/>
          <w:sz w:val="21"/>
          <w:szCs w:val="21"/>
        </w:rPr>
        <w:t>)</w:t>
      </w:r>
    </w:p>
    <w:p w14:paraId="28E3703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385567F1"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''TSRedeemer</w:t>
      </w:r>
    </w:p>
    <w:p w14:paraId="3F81609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61636B1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3E10B40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21D6C2B0"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46F7AD7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w:t>
      </w:r>
    </w:p>
    <w:p w14:paraId="26C735D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transition #-}</w:t>
      </w:r>
    </w:p>
    <w:p w14:paraId="1E85C08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transition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p>
    <w:p w14:paraId="4368E04E" w14:textId="43CC3920"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TxConstraints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Void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p>
    <w:p w14:paraId="2971E57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transition ts s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stateValue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stateData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0CB8572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17C7A2C" w14:textId="607A6FC9"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mustBeSignedBy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tsSeller ts</w:t>
      </w:r>
      <w:r w:rsidRPr="00AC0AC1">
        <w:rPr>
          <w:rFonts w:ascii="Consolas" w:eastAsia="Times New Roman" w:hAnsi="Consolas"/>
          <w:color w:val="777777"/>
          <w:sz w:val="21"/>
          <w:szCs w:val="21"/>
        </w:rPr>
        <w:t>)</w:t>
      </w:r>
    </w:p>
    <w:p w14:paraId="6F679417" w14:textId="2CC8998D"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p>
    <w:p w14:paraId="73A939B4" w14:textId="48C5994A"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26B7922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E179844" w14:textId="1CF40E61"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mempty</w:t>
      </w:r>
    </w:p>
    <w:p w14:paraId="2A393582" w14:textId="59D851AA"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FC676AB" w14:textId="7F2C833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&lt;&gt;</w:t>
      </w:r>
    </w:p>
    <w:p w14:paraId="2BC37209" w14:textId="186D6F09"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w:t>
      </w:r>
    </w:p>
    <w:p w14:paraId="03FA9D1D" w14:textId="15DCFD8E"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39496D6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06A0CD8" w14:textId="54C70DE1"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mempty</w:t>
      </w:r>
    </w:p>
    <w:p w14:paraId="3F7B93DC" w14:textId="736C52F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2E42D27" w14:textId="232CA2BA"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&lt;&gt;</w:t>
      </w:r>
    </w:p>
    <w:p w14:paraId="06A4D690" w14:textId="6EE14FEA"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negate 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7CC7F7ED" w14:textId="1BD4EB98"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 )</w:t>
      </w:r>
    </w:p>
    <w:p w14:paraId="1E7F36FA" w14:textId="63BC7F71"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p>
    <w:p w14:paraId="116CD12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n 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72061A3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`geq`</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toValue minAdaTxOut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6A00E06" w14:textId="1008A496"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mustBeSignedBy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tsSeller ts</w:t>
      </w:r>
      <w:r w:rsidRPr="00AC0AC1">
        <w:rPr>
          <w:rFonts w:ascii="Consolas" w:eastAsia="Times New Roman" w:hAnsi="Consolas"/>
          <w:color w:val="777777"/>
          <w:sz w:val="21"/>
          <w:szCs w:val="21"/>
        </w:rPr>
        <w:t>)</w:t>
      </w:r>
    </w:p>
    <w:p w14:paraId="1546BBA6" w14:textId="64B9839A"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5997D03" w14:textId="705B1856"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  </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v </w:t>
      </w:r>
      <w:r w:rsidRPr="00AC0AC1">
        <w:rPr>
          <w:rFonts w:ascii="Consolas" w:eastAsia="Times New Roman" w:hAnsi="Consolas"/>
          <w:color w:val="777777"/>
          <w:sz w:val="21"/>
          <w:szCs w:val="21"/>
        </w:rPr>
        <w:t>&lt;&gt;</w:t>
      </w:r>
    </w:p>
    <w:p w14:paraId="7C5DAE48" w14:textId="4C81C963"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negate w</w:t>
      </w:r>
      <w:r w:rsidR="00C7523E" w:rsidRPr="00AC0AC1">
        <w:rPr>
          <w:rFonts w:ascii="Consolas" w:eastAsia="Times New Roman" w:hAnsi="Consolas"/>
          <w:color w:val="333333"/>
          <w:sz w:val="21"/>
          <w:szCs w:val="21"/>
        </w:rPr>
        <w:t xml:space="preserve"> </w:t>
      </w:r>
      <w:r w:rsidR="00C7523E" w:rsidRPr="00AC0AC1">
        <w:rPr>
          <w:rFonts w:ascii="Consolas" w:eastAsia="Times New Roman" w:hAnsi="Consolas"/>
          <w:color w:val="777777"/>
          <w:sz w:val="21"/>
          <w:szCs w:val="21"/>
        </w:rPr>
        <w:t>)</w:t>
      </w:r>
    </w:p>
    <w:p w14:paraId="30F40A53" w14:textId="2A17C238"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w:t>
      </w:r>
    </w:p>
    <w:p w14:paraId="1D3CE9E5" w14:textId="31936C16"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4E5C491" w14:textId="7FA65D68"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tsToken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 </w:t>
      </w:r>
      <w:r w:rsidRPr="00AC0AC1">
        <w:rPr>
          <w:rFonts w:ascii="Consolas" w:eastAsia="Times New Roman" w:hAnsi="Consolas"/>
          <w:color w:val="777777"/>
          <w:sz w:val="21"/>
          <w:szCs w:val="21"/>
        </w:rPr>
        <w:t>&lt;&gt;</w:t>
      </w:r>
    </w:p>
    <w:p w14:paraId="3DB2C85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lovelaceValueOf l</w:t>
      </w:r>
    </w:p>
    <w:p w14:paraId="2C5A61AF" w14:textId="43389588" w:rsidR="00C7523E"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EBD81E3" w14:textId="2CD6F0AB" w:rsidR="008379A2" w:rsidRPr="00AC0AC1" w:rsidRDefault="00C7523E"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9C5D27"/>
          <w:sz w:val="21"/>
          <w:szCs w:val="21"/>
        </w:rPr>
        <w:t>Just</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b/>
          <w:bCs/>
          <w:color w:val="7A3E9D"/>
          <w:sz w:val="21"/>
          <w:szCs w:val="21"/>
        </w:rPr>
        <w:t>Constraints.</w:t>
      </w:r>
      <w:r w:rsidR="008379A2" w:rsidRPr="00AC0AC1">
        <w:rPr>
          <w:rFonts w:ascii="Consolas" w:eastAsia="Times New Roman" w:hAnsi="Consolas"/>
          <w:color w:val="333333"/>
          <w:sz w:val="21"/>
          <w:szCs w:val="21"/>
        </w:rPr>
        <w:t xml:space="preserve">mustBeSignedBy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tsSeller ts</w:t>
      </w:r>
      <w:r w:rsidR="008379A2" w:rsidRPr="00AC0AC1">
        <w:rPr>
          <w:rFonts w:ascii="Consolas" w:eastAsia="Times New Roman" w:hAnsi="Consolas"/>
          <w:color w:val="777777"/>
          <w:sz w:val="21"/>
          <w:szCs w:val="21"/>
        </w:rPr>
        <w:t>)</w:t>
      </w:r>
    </w:p>
    <w:p w14:paraId="172C9CBC" w14:textId="17621B86"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00C7523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mempty</w:t>
      </w:r>
      <w:r w:rsidR="00C7523E" w:rsidRPr="00AC0AC1">
        <w:rPr>
          <w:rFonts w:ascii="Consolas" w:eastAsia="Times New Roman" w:hAnsi="Consolas"/>
          <w:color w:val="333333"/>
          <w:sz w:val="21"/>
          <w:szCs w:val="21"/>
        </w:rPr>
        <w:t xml:space="preserve"> </w:t>
      </w:r>
      <w:r w:rsidR="00C7523E" w:rsidRPr="00AC0AC1">
        <w:rPr>
          <w:rFonts w:ascii="Consolas" w:eastAsia="Times New Roman" w:hAnsi="Consolas"/>
          <w:color w:val="777777"/>
          <w:sz w:val="21"/>
          <w:szCs w:val="21"/>
        </w:rPr>
        <w:t xml:space="preserve">) </w:t>
      </w:r>
    </w:p>
    <w:p w14:paraId="2585A5C6" w14:textId="7A9A6B8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13356FBA" w14:textId="6386DE4F"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00C7523E"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040C016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5B9E5CD3"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tsStateMachine #-}</w:t>
      </w:r>
    </w:p>
    <w:p w14:paraId="655C0263"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tsStateMachine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p>
    <w:p w14:paraId="65836D6F"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tsStateMachine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tsTT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5D473D9" w14:textId="687DE884"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transition ts</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 xml:space="preserve"> isNothing</w:t>
      </w:r>
    </w:p>
    <w:p w14:paraId="126D042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p>
    <w:p w14:paraId="7B4622F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mkTSValidator #-}</w:t>
      </w:r>
    </w:p>
    <w:p w14:paraId="414E01C5"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CB837CB" w14:textId="5F155945"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7A3E9D"/>
          <w:sz w:val="21"/>
          <w:szCs w:val="21"/>
        </w:rPr>
        <w:t>ScriptContext</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-&gt;</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color w:val="7A3E9D"/>
          <w:sz w:val="21"/>
          <w:szCs w:val="21"/>
        </w:rPr>
        <w:t>Bool</w:t>
      </w:r>
    </w:p>
    <w:p w14:paraId="52414D7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tsStateMachine</w:t>
      </w:r>
    </w:p>
    <w:p w14:paraId="2E45F5E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p>
    <w:p w14:paraId="4CF825D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TSRedeemer</w:t>
      </w:r>
    </w:p>
    <w:p w14:paraId="66D0916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6A6716A0"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64</w:t>
      </w:r>
      <w:r w:rsidRPr="00AC0AC1">
        <w:rPr>
          <w:rFonts w:ascii="Consolas" w:eastAsia="Times New Roman" w:hAnsi="Consolas"/>
          <w:color w:val="333333"/>
          <w:sz w:val="21"/>
          <w:szCs w:val="21"/>
        </w:rPr>
        <w:t xml:space="preserve">   tsTypedValidator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w:t>
      </w:r>
    </w:p>
    <w:p w14:paraId="0FDBDBC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tsTypedValidator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TS</w:t>
      </w:r>
    </w:p>
    <w:p w14:paraId="510EA573"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08B5177" w14:textId="7CFC1BFF"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w:t>
      </w:r>
      <w:r w:rsidR="008379A2" w:rsidRPr="00AC0AC1">
        <w:rPr>
          <w:rFonts w:ascii="Consolas" w:eastAsia="Times New Roman" w:hAnsi="Consolas"/>
          <w:b/>
          <w:bCs/>
          <w:color w:val="7A3E9D"/>
          <w:sz w:val="21"/>
          <w:szCs w:val="21"/>
        </w:rPr>
        <w:t>PlutusTx.</w:t>
      </w:r>
      <w:r w:rsidR="008379A2" w:rsidRPr="00AC0AC1">
        <w:rPr>
          <w:rFonts w:ascii="Consolas" w:eastAsia="Times New Roman" w:hAnsi="Consolas"/>
          <w:color w:val="777777"/>
          <w:sz w:val="21"/>
          <w:szCs w:val="21"/>
        </w:rPr>
        <w:t>applyCode`</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b/>
          <w:bCs/>
          <w:color w:val="7A3E9D"/>
          <w:sz w:val="21"/>
          <w:szCs w:val="21"/>
        </w:rPr>
        <w:t>PlutusTx.</w:t>
      </w:r>
      <w:r w:rsidR="008379A2" w:rsidRPr="00AC0AC1">
        <w:rPr>
          <w:rFonts w:ascii="Consolas" w:eastAsia="Times New Roman" w:hAnsi="Consolas"/>
          <w:color w:val="333333"/>
          <w:sz w:val="21"/>
          <w:szCs w:val="21"/>
        </w:rPr>
        <w:t>liftCode ts</w:t>
      </w:r>
      <w:r w:rsidR="008379A2" w:rsidRPr="00AC0AC1">
        <w:rPr>
          <w:rFonts w:ascii="Consolas" w:eastAsia="Times New Roman" w:hAnsi="Consolas"/>
          <w:color w:val="777777"/>
          <w:sz w:val="21"/>
          <w:szCs w:val="21"/>
        </w:rPr>
        <w:t>)</w:t>
      </w:r>
    </w:p>
    <w:p w14:paraId="7BC0F27B"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342357FD"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AF35B4D"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TSRedeemer</w:t>
      </w:r>
    </w:p>
    <w:p w14:paraId="7502835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p>
    <w:p w14:paraId="7C76AAA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6F7DAC1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tsValidator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tsTypedValidator</w:t>
      </w:r>
    </w:p>
    <w:p w14:paraId="4340166B"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p>
    <w:p w14:paraId="0CA8F0E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tsAddress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482E5BDB"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tsAddress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tsValidator</w:t>
      </w:r>
    </w:p>
    <w:p w14:paraId="3586B22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p>
    <w:p w14:paraId="0B6D7AF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tsClient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StateMachineClient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TSRedeemer</w:t>
      </w:r>
    </w:p>
    <w:p w14:paraId="6ECAFE7E"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tsClient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mkStateMachineClient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StateMachineInstance</w:t>
      </w:r>
      <w:r w:rsidRPr="00AC0AC1">
        <w:rPr>
          <w:rFonts w:ascii="Consolas" w:eastAsia="Times New Roman" w:hAnsi="Consolas"/>
          <w:color w:val="333333"/>
          <w:sz w:val="21"/>
          <w:szCs w:val="21"/>
        </w:rPr>
        <w:t xml:space="preserve"> </w:t>
      </w:r>
    </w:p>
    <w:p w14:paraId="0212B4FE" w14:textId="0E033459"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tsStateMachine ts</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tsTypedValidator ts</w:t>
      </w:r>
      <w:r w:rsidR="008379A2" w:rsidRPr="00AC0AC1">
        <w:rPr>
          <w:rFonts w:ascii="Consolas" w:eastAsia="Times New Roman" w:hAnsi="Consolas"/>
          <w:color w:val="777777"/>
          <w:sz w:val="21"/>
          <w:szCs w:val="21"/>
        </w:rPr>
        <w:t>)</w:t>
      </w:r>
    </w:p>
    <w:p w14:paraId="22B6194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3EF4FB6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SMContractError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575CC4B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p>
    <w:p w14:paraId="1CF4038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p>
    <w:p w14:paraId="5837A0A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startTS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91B7F0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startTS 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EE6527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ownPaymentPubKeyHash</w:t>
      </w:r>
    </w:p>
    <w:p w14:paraId="44F68E4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tt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mapErrorSM getThreadToken</w:t>
      </w:r>
    </w:p>
    <w:p w14:paraId="41BCF49D"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0900F511"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04C6525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w:t>
      </w:r>
    </w:p>
    <w:p w14:paraId="475179D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tsTT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tt</w:t>
      </w:r>
    </w:p>
    <w:p w14:paraId="1BBB393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88DE6B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client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tsClient ts</w:t>
      </w:r>
    </w:p>
    <w:p w14:paraId="76D8D31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runInitialise client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mempty</w:t>
      </w:r>
    </w:p>
    <w:p w14:paraId="7728219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ts</w:t>
      </w:r>
    </w:p>
    <w:p w14:paraId="599E0CF3"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started token sale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ts</w:t>
      </w:r>
    </w:p>
    <w:p w14:paraId="1F63B7C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p>
    <w:p w14:paraId="4F8EC7B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3901FE1"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setPrice ts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SetPrice</w:t>
      </w:r>
      <w:r w:rsidRPr="00AC0AC1">
        <w:rPr>
          <w:rFonts w:ascii="Consolas" w:eastAsia="Times New Roman" w:hAnsi="Consolas"/>
          <w:color w:val="333333"/>
          <w:sz w:val="21"/>
          <w:szCs w:val="21"/>
        </w:rPr>
        <w:t xml:space="preserve"> p</w:t>
      </w:r>
    </w:p>
    <w:p w14:paraId="3B23CC43"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p>
    <w:p w14:paraId="675FF1C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6CBCF3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addTokens ts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AddTokens</w:t>
      </w:r>
      <w:r w:rsidRPr="00AC0AC1">
        <w:rPr>
          <w:rFonts w:ascii="Consolas" w:eastAsia="Times New Roman" w:hAnsi="Consolas"/>
          <w:color w:val="333333"/>
          <w:sz w:val="21"/>
          <w:szCs w:val="21"/>
        </w:rPr>
        <w:t xml:space="preserve"> n</w:t>
      </w:r>
      <w:r w:rsidRPr="00AC0AC1">
        <w:rPr>
          <w:rFonts w:ascii="Consolas" w:eastAsia="Times New Roman" w:hAnsi="Consolas"/>
          <w:color w:val="777777"/>
          <w:sz w:val="21"/>
          <w:szCs w:val="21"/>
        </w:rPr>
        <w:t>)</w:t>
      </w:r>
    </w:p>
    <w:p w14:paraId="33D93BF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p>
    <w:p w14:paraId="2FDF059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buyTokens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9E56F68"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buyTokens ts 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BuyTokens</w:t>
      </w:r>
      <w:r w:rsidRPr="00AC0AC1">
        <w:rPr>
          <w:rFonts w:ascii="Consolas" w:eastAsia="Times New Roman" w:hAnsi="Consolas"/>
          <w:color w:val="333333"/>
          <w:sz w:val="21"/>
          <w:szCs w:val="21"/>
        </w:rPr>
        <w:t xml:space="preserve"> n</w:t>
      </w:r>
    </w:p>
    <w:p w14:paraId="11EFB98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p>
    <w:p w14:paraId="34AE4F1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withdraw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E1CB1F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107</w:t>
      </w:r>
      <w:r w:rsidRPr="00AC0AC1">
        <w:rPr>
          <w:rFonts w:ascii="Consolas" w:eastAsia="Times New Roman" w:hAnsi="Consolas"/>
          <w:color w:val="333333"/>
          <w:sz w:val="21"/>
          <w:szCs w:val="21"/>
        </w:rPr>
        <w:t xml:space="preserve">  withdraw ts n 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Withdraw</w:t>
      </w:r>
      <w:r w:rsidRPr="00AC0AC1">
        <w:rPr>
          <w:rFonts w:ascii="Consolas" w:eastAsia="Times New Roman" w:hAnsi="Consolas"/>
          <w:color w:val="333333"/>
          <w:sz w:val="21"/>
          <w:szCs w:val="21"/>
        </w:rPr>
        <w:t xml:space="preserve"> n l</w:t>
      </w:r>
    </w:p>
    <w:p w14:paraId="4DE3582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p>
    <w:p w14:paraId="25BA5FD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close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9FC468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close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mapErrorSM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runStep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tsClient 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p>
    <w:p w14:paraId="5E2A671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1BC179C1"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TSStartSchema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868B4E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CurrencySymbol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r w:rsidRPr="00AC0AC1">
        <w:rPr>
          <w:rFonts w:ascii="Consolas" w:eastAsia="Times New Roman" w:hAnsi="Consolas"/>
          <w:color w:val="777777"/>
          <w:sz w:val="21"/>
          <w:szCs w:val="21"/>
        </w:rPr>
        <w:t>)</w:t>
      </w:r>
    </w:p>
    <w:p w14:paraId="13F01EC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DD9F94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2E3E21F1"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20A8F71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0D1BED5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777777"/>
          <w:sz w:val="21"/>
          <w:szCs w:val="21"/>
        </w:rPr>
        <w:t>)</w:t>
      </w:r>
    </w:p>
    <w:p w14:paraId="036D2775"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D8F68DB"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w:t>
      </w:r>
    </w:p>
    <w:p w14:paraId="51B6599F"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startEndpoint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TSStartSchema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B990E3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startEndpoint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forever</w:t>
      </w:r>
    </w:p>
    <w:p w14:paraId="19C32B93"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handleError logError</w:t>
      </w:r>
    </w:p>
    <w:p w14:paraId="6F6B66D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w:t>
      </w:r>
    </w:p>
    <w:p w14:paraId="0655280A"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startTS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p>
    <w:p w14:paraId="0BEDCAB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p>
    <w:p w14:paraId="3C85D7F2"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75BA2B1D"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0214ED54"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77E1514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19F91A7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HasEndpoint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p>
    <w:p w14:paraId="04794530"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B6002E0"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TokenSale</w:t>
      </w:r>
    </w:p>
    <w:p w14:paraId="6D5B2D4E"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Promise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 </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BFBE6C4"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useEndpoints' 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buyTokens' </w:t>
      </w:r>
    </w:p>
    <w:p w14:paraId="5DE5F2AF" w14:textId="57CA35AD"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777777"/>
          <w:sz w:val="21"/>
          <w:szCs w:val="21"/>
        </w:rPr>
        <w:t>`select`</w:t>
      </w:r>
      <w:r w:rsidR="008379A2" w:rsidRPr="00AC0AC1">
        <w:rPr>
          <w:rFonts w:ascii="Consolas" w:eastAsia="Times New Roman" w:hAnsi="Consolas"/>
          <w:color w:val="333333"/>
          <w:sz w:val="21"/>
          <w:szCs w:val="21"/>
        </w:rPr>
        <w:t xml:space="preserve"> withdraw' </w:t>
      </w:r>
      <w:r w:rsidR="008379A2" w:rsidRPr="00AC0AC1">
        <w:rPr>
          <w:rFonts w:ascii="Consolas" w:eastAsia="Times New Roman" w:hAnsi="Consolas"/>
          <w:color w:val="777777"/>
          <w:sz w:val="21"/>
          <w:szCs w:val="21"/>
        </w:rPr>
        <w:t>`select`</w:t>
      </w:r>
      <w:r w:rsidR="008379A2" w:rsidRPr="00AC0AC1">
        <w:rPr>
          <w:rFonts w:ascii="Consolas" w:eastAsia="Times New Roman" w:hAnsi="Consolas"/>
          <w:color w:val="333333"/>
          <w:sz w:val="21"/>
          <w:szCs w:val="21"/>
        </w:rPr>
        <w:t xml:space="preserve"> close'</w:t>
      </w:r>
    </w:p>
    <w:p w14:paraId="599C0C66"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37A25A9"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setPrice'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set price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2948350" w14:textId="22A6FA54"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333333"/>
          <w:sz w:val="21"/>
          <w:szCs w:val="21"/>
        </w:rPr>
        <w:t xml:space="preserve">handleError logError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setPrice ts p</w:t>
      </w:r>
      <w:r w:rsidR="008379A2" w:rsidRPr="00AC0AC1">
        <w:rPr>
          <w:rFonts w:ascii="Consolas" w:eastAsia="Times New Roman" w:hAnsi="Consolas"/>
          <w:color w:val="777777"/>
          <w:sz w:val="21"/>
          <w:szCs w:val="21"/>
        </w:rPr>
        <w:t>)</w:t>
      </w:r>
    </w:p>
    <w:p w14:paraId="7ADE3324"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addTokens'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267E813C" w14:textId="3E7535B2"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333333"/>
          <w:sz w:val="21"/>
          <w:szCs w:val="21"/>
        </w:rPr>
        <w:t xml:space="preserve">handleError logError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addTokens ts n</w:t>
      </w:r>
      <w:r w:rsidR="008379A2" w:rsidRPr="00AC0AC1">
        <w:rPr>
          <w:rFonts w:ascii="Consolas" w:eastAsia="Times New Roman" w:hAnsi="Consolas"/>
          <w:color w:val="777777"/>
          <w:sz w:val="21"/>
          <w:szCs w:val="21"/>
        </w:rPr>
        <w:t>)</w:t>
      </w:r>
    </w:p>
    <w:p w14:paraId="3199C6FB"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buyTokens'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buy tokens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E30A739" w14:textId="2A2E88ED"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333333"/>
          <w:sz w:val="21"/>
          <w:szCs w:val="21"/>
        </w:rPr>
        <w:t xml:space="preserve">handleError logError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buyTokens ts n</w:t>
      </w:r>
      <w:r w:rsidR="008379A2" w:rsidRPr="00AC0AC1">
        <w:rPr>
          <w:rFonts w:ascii="Consolas" w:eastAsia="Times New Roman" w:hAnsi="Consolas"/>
          <w:color w:val="777777"/>
          <w:sz w:val="21"/>
          <w:szCs w:val="21"/>
        </w:rPr>
        <w:t>)</w:t>
      </w:r>
    </w:p>
    <w:p w14:paraId="5647B7D9"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withdraw'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withdraw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0B8C1A0A" w14:textId="73AB62DD"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333333"/>
          <w:sz w:val="21"/>
          <w:szCs w:val="21"/>
        </w:rPr>
        <w:t xml:space="preserve">handleError logError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withdraw ts n l</w:t>
      </w:r>
      <w:r w:rsidR="008379A2" w:rsidRPr="00AC0AC1">
        <w:rPr>
          <w:rFonts w:ascii="Consolas" w:eastAsia="Times New Roman" w:hAnsi="Consolas"/>
          <w:color w:val="777777"/>
          <w:sz w:val="21"/>
          <w:szCs w:val="21"/>
        </w:rPr>
        <w:t>)</w:t>
      </w:r>
    </w:p>
    <w:p w14:paraId="10FCB32C" w14:textId="77777777" w:rsidR="0013550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close'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8CFAD6E" w14:textId="413151C8" w:rsidR="008379A2" w:rsidRPr="00AC0AC1" w:rsidRDefault="0013550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8379A2" w:rsidRPr="00AC0AC1">
        <w:rPr>
          <w:rFonts w:ascii="Consolas" w:eastAsia="Times New Roman" w:hAnsi="Consolas"/>
          <w:color w:val="333333"/>
          <w:sz w:val="21"/>
          <w:szCs w:val="21"/>
        </w:rPr>
        <w:t xml:space="preserve">handleError logError </w:t>
      </w:r>
      <w:r w:rsidR="008379A2" w:rsidRPr="00AC0AC1">
        <w:rPr>
          <w:rFonts w:ascii="Consolas" w:eastAsia="Times New Roman" w:hAnsi="Consolas"/>
          <w:color w:val="777777"/>
          <w:sz w:val="21"/>
          <w:szCs w:val="21"/>
        </w:rPr>
        <w:t>(</w:t>
      </w:r>
      <w:r w:rsidR="008379A2" w:rsidRPr="00AC0AC1">
        <w:rPr>
          <w:rFonts w:ascii="Consolas" w:eastAsia="Times New Roman" w:hAnsi="Consolas"/>
          <w:color w:val="333333"/>
          <w:sz w:val="21"/>
          <w:szCs w:val="21"/>
        </w:rPr>
        <w:t>close ts</w:t>
      </w:r>
      <w:r w:rsidR="008379A2" w:rsidRPr="00AC0AC1">
        <w:rPr>
          <w:rFonts w:ascii="Consolas" w:eastAsia="Times New Roman" w:hAnsi="Consolas"/>
          <w:color w:val="777777"/>
          <w:sz w:val="21"/>
          <w:szCs w:val="21"/>
        </w:rPr>
        <w:t>)</w:t>
      </w:r>
    </w:p>
    <w:p w14:paraId="723D067C"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w:t>
      </w:r>
    </w:p>
    <w:p w14:paraId="2A2EC5B9"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TokenSale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TSUseSchema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641BA7" w14:textId="77777777" w:rsidR="008379A2" w:rsidRPr="00AC0AC1" w:rsidRDefault="008379A2" w:rsidP="008379A2">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useEndpoints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forever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useEndpoints'</w:t>
      </w:r>
    </w:p>
    <w:p w14:paraId="7C383FE1" w14:textId="77777777" w:rsidR="008379A2" w:rsidRPr="00AC0AC1" w:rsidRDefault="008379A2" w:rsidP="00677C95">
      <w:pPr>
        <w:pStyle w:val="BodyText"/>
        <w:spacing w:before="0" w:after="0"/>
        <w:rPr>
          <w:lang w:eastAsia="zh-CN"/>
        </w:rPr>
      </w:pPr>
    </w:p>
    <w:p w14:paraId="613BB7D4" w14:textId="3861260B" w:rsidR="00677C95" w:rsidRPr="00AC0AC1" w:rsidRDefault="002C0D05" w:rsidP="00677C95">
      <w:pPr>
        <w:pStyle w:val="BodyText"/>
        <w:spacing w:before="0" w:after="0"/>
        <w:rPr>
          <w:lang w:eastAsia="zh-CN"/>
        </w:rPr>
      </w:pPr>
      <w:r w:rsidRPr="00AC0AC1">
        <w:rPr>
          <w:lang w:eastAsia="zh-CN"/>
        </w:rPr>
        <w:lastRenderedPageBreak/>
        <w:t xml:space="preserve">In the </w:t>
      </w:r>
      <w:r w:rsidRPr="00AC0AC1">
        <w:rPr>
          <w:i/>
          <w:lang w:eastAsia="zh-CN"/>
        </w:rPr>
        <w:t>TSRedeemer</w:t>
      </w:r>
      <w:r w:rsidRPr="00AC0AC1">
        <w:rPr>
          <w:lang w:eastAsia="zh-CN"/>
        </w:rPr>
        <w:t xml:space="preserve"> data type we define our Close action (9-15). </w:t>
      </w:r>
      <w:r w:rsidR="00AA2C7D" w:rsidRPr="00AC0AC1">
        <w:rPr>
          <w:lang w:eastAsia="zh-CN"/>
        </w:rPr>
        <w:t xml:space="preserve">Then in the transition function our state parameter takes in a Maybe integer. </w:t>
      </w:r>
      <w:r w:rsidR="00BE00DC" w:rsidRPr="00AC0AC1">
        <w:rPr>
          <w:lang w:eastAsia="zh-CN"/>
        </w:rPr>
        <w:t xml:space="preserve">And at the end of the </w:t>
      </w:r>
      <w:r w:rsidR="007D0E05" w:rsidRPr="00AC0AC1">
        <w:rPr>
          <w:lang w:eastAsia="zh-CN"/>
        </w:rPr>
        <w:t>body,</w:t>
      </w:r>
      <w:r w:rsidR="00BE00DC" w:rsidRPr="00AC0AC1">
        <w:rPr>
          <w:lang w:eastAsia="zh-CN"/>
        </w:rPr>
        <w:t xml:space="preserve"> we add the case of close which closes the token sale (49-50). </w:t>
      </w:r>
      <w:r w:rsidR="00567573" w:rsidRPr="00AC0AC1">
        <w:rPr>
          <w:lang w:eastAsia="zh-CN"/>
        </w:rPr>
        <w:t>The type signatur</w:t>
      </w:r>
      <w:r w:rsidR="00EE2F0F" w:rsidRPr="00AC0AC1">
        <w:rPr>
          <w:lang w:eastAsia="zh-CN"/>
        </w:rPr>
        <w:t xml:space="preserve">es for state machine, validator, </w:t>
      </w:r>
      <w:r w:rsidR="00567573" w:rsidRPr="00AC0AC1">
        <w:rPr>
          <w:lang w:eastAsia="zh-CN"/>
        </w:rPr>
        <w:t>TS type</w:t>
      </w:r>
      <w:r w:rsidR="00EE2F0F" w:rsidRPr="00AC0AC1">
        <w:rPr>
          <w:lang w:eastAsia="zh-CN"/>
        </w:rPr>
        <w:t xml:space="preserve"> and ts client</w:t>
      </w:r>
      <w:r w:rsidR="00567573" w:rsidRPr="00AC0AC1">
        <w:rPr>
          <w:lang w:eastAsia="zh-CN"/>
        </w:rPr>
        <w:t xml:space="preserve"> get updated </w:t>
      </w:r>
      <w:r w:rsidR="00FF3DA7" w:rsidRPr="00AC0AC1">
        <w:rPr>
          <w:lang w:eastAsia="zh-CN"/>
        </w:rPr>
        <w:t>accordingly</w:t>
      </w:r>
      <w:r w:rsidR="00567573" w:rsidRPr="00AC0AC1">
        <w:rPr>
          <w:lang w:eastAsia="zh-CN"/>
        </w:rPr>
        <w:t xml:space="preserve">. </w:t>
      </w:r>
      <w:r w:rsidR="007D0E05" w:rsidRPr="00AC0AC1">
        <w:rPr>
          <w:lang w:eastAsia="zh-CN"/>
        </w:rPr>
        <w:t>Also,</w:t>
      </w:r>
      <w:r w:rsidR="006A5894" w:rsidRPr="00AC0AC1">
        <w:rPr>
          <w:lang w:eastAsia="zh-CN"/>
        </w:rPr>
        <w:t xml:space="preserve"> the wrap helper function takes in the maybe integer type. </w:t>
      </w:r>
      <w:r w:rsidR="00EE2F0F" w:rsidRPr="00AC0AC1">
        <w:rPr>
          <w:lang w:eastAsia="zh-CN"/>
        </w:rPr>
        <w:t xml:space="preserve">When we call the </w:t>
      </w:r>
      <w:r w:rsidR="00EE2F0F" w:rsidRPr="00AC0AC1">
        <w:rPr>
          <w:i/>
          <w:lang w:eastAsia="zh-CN"/>
        </w:rPr>
        <w:t>runInitialise</w:t>
      </w:r>
      <w:r w:rsidR="00EE2F0F" w:rsidRPr="00AC0AC1">
        <w:rPr>
          <w:lang w:eastAsia="zh-CN"/>
        </w:rPr>
        <w:t xml:space="preserve"> function in the startTS contract we have to provide now a Just 0 value. In lines 109-110 we define our close contract. </w:t>
      </w:r>
      <w:r w:rsidR="0057436A" w:rsidRPr="00AC0AC1">
        <w:rPr>
          <w:lang w:eastAsia="zh-CN"/>
        </w:rPr>
        <w:t xml:space="preserve">And in the </w:t>
      </w:r>
      <w:r w:rsidR="0057436A" w:rsidRPr="00AC0AC1">
        <w:rPr>
          <w:i/>
          <w:lang w:eastAsia="zh-CN"/>
        </w:rPr>
        <w:t>TSUseSchema</w:t>
      </w:r>
      <w:r w:rsidR="0057436A" w:rsidRPr="00AC0AC1">
        <w:rPr>
          <w:lang w:eastAsia="zh-CN"/>
        </w:rPr>
        <w:t xml:space="preserve"> we add the close endpoint. </w:t>
      </w:r>
      <w:r w:rsidR="00AD343A" w:rsidRPr="00AC0AC1">
        <w:rPr>
          <w:lang w:eastAsia="zh-CN"/>
        </w:rPr>
        <w:t>Similar we do in the</w:t>
      </w:r>
      <w:r w:rsidR="00BC7E7D" w:rsidRPr="00AC0AC1">
        <w:rPr>
          <w:lang w:eastAsia="zh-CN"/>
        </w:rPr>
        <w:t xml:space="preserve"> type signature of the</w:t>
      </w:r>
      <w:r w:rsidR="00AD343A" w:rsidRPr="00AC0AC1">
        <w:rPr>
          <w:lang w:eastAsia="zh-CN"/>
        </w:rPr>
        <w:t xml:space="preserve"> </w:t>
      </w:r>
      <w:r w:rsidR="00AD343A" w:rsidRPr="00AC0AC1">
        <w:rPr>
          <w:i/>
          <w:lang w:eastAsia="zh-CN"/>
        </w:rPr>
        <w:t>useEndpoints'</w:t>
      </w:r>
      <w:r w:rsidR="00AD343A" w:rsidRPr="00AC0AC1">
        <w:rPr>
          <w:lang w:eastAsia="zh-CN"/>
        </w:rPr>
        <w:t xml:space="preserve"> function</w:t>
      </w:r>
      <w:r w:rsidR="00BC7E7D" w:rsidRPr="00AC0AC1">
        <w:rPr>
          <w:lang w:eastAsia="zh-CN"/>
        </w:rPr>
        <w:t xml:space="preserve"> and in its </w:t>
      </w:r>
      <w:r w:rsidR="007D0E05" w:rsidRPr="00AC0AC1">
        <w:rPr>
          <w:lang w:eastAsia="zh-CN"/>
        </w:rPr>
        <w:t>body,</w:t>
      </w:r>
      <w:r w:rsidR="00BC7E7D" w:rsidRPr="00AC0AC1">
        <w:rPr>
          <w:lang w:eastAsia="zh-CN"/>
        </w:rPr>
        <w:t xml:space="preserve"> we add the close </w:t>
      </w:r>
      <w:r w:rsidR="00FF3DA7" w:rsidRPr="00AC0AC1">
        <w:rPr>
          <w:lang w:eastAsia="zh-CN"/>
        </w:rPr>
        <w:t>endpoint</w:t>
      </w:r>
      <w:r w:rsidR="00BC7E7D" w:rsidRPr="00AC0AC1">
        <w:rPr>
          <w:lang w:eastAsia="zh-CN"/>
        </w:rPr>
        <w:t xml:space="preserve"> call</w:t>
      </w:r>
      <w:r w:rsidR="00AD343A" w:rsidRPr="00AC0AC1">
        <w:rPr>
          <w:lang w:eastAsia="zh-CN"/>
        </w:rPr>
        <w:t xml:space="preserve">. </w:t>
      </w:r>
    </w:p>
    <w:p w14:paraId="3FB1C2E2" w14:textId="67413AAB" w:rsidR="007C717E" w:rsidRPr="00AC0AC1" w:rsidRDefault="007C717E" w:rsidP="007C717E">
      <w:pPr>
        <w:pStyle w:val="Heading1"/>
        <w:spacing w:before="0"/>
        <w:rPr>
          <w:lang w:val="en-US"/>
        </w:rPr>
      </w:pPr>
      <w:bookmarkStart w:id="144" w:name="_Toc102838262"/>
      <w:r w:rsidRPr="00AC0AC1">
        <w:rPr>
          <w:lang w:val="en-US"/>
        </w:rPr>
        <w:lastRenderedPageBreak/>
        <w:t>Oracles</w:t>
      </w:r>
      <w:bookmarkEnd w:id="144"/>
      <w:r w:rsidRPr="00AC0AC1">
        <w:rPr>
          <w:lang w:val="en-US"/>
        </w:rPr>
        <w:t xml:space="preserve"> </w:t>
      </w:r>
    </w:p>
    <w:p w14:paraId="25570BD9" w14:textId="17ECBBCA" w:rsidR="00837321" w:rsidRPr="00AC0AC1" w:rsidRDefault="0039478E" w:rsidP="007C717E">
      <w:pPr>
        <w:pStyle w:val="BodyText"/>
        <w:rPr>
          <w:lang w:eastAsia="zh-CN"/>
        </w:rPr>
      </w:pPr>
      <w:r w:rsidRPr="00AC0AC1">
        <w:rPr>
          <w:lang w:eastAsia="zh-CN"/>
        </w:rPr>
        <w:t xml:space="preserve">In this lecture we will look at how to turn our code into an actual application a complete executable or several </w:t>
      </w:r>
      <w:r w:rsidR="007D24EC" w:rsidRPr="00AC0AC1">
        <w:rPr>
          <w:lang w:eastAsia="zh-CN"/>
        </w:rPr>
        <w:t>executables</w:t>
      </w:r>
      <w:r w:rsidRPr="00AC0AC1">
        <w:rPr>
          <w:lang w:eastAsia="zh-CN"/>
        </w:rPr>
        <w:t xml:space="preserve"> that even come with a little front-end. </w:t>
      </w:r>
      <w:r w:rsidR="004F2D02">
        <w:rPr>
          <w:lang w:eastAsia="zh-CN"/>
        </w:rPr>
        <w:t>I</w:t>
      </w:r>
      <w:r w:rsidR="0006204B" w:rsidRPr="00AC0AC1">
        <w:rPr>
          <w:lang w:eastAsia="zh-CN"/>
        </w:rPr>
        <w:t xml:space="preserve">t will be a </w:t>
      </w:r>
      <w:r w:rsidR="00AC0AC1" w:rsidRPr="00AC0AC1">
        <w:rPr>
          <w:lang w:eastAsia="zh-CN"/>
        </w:rPr>
        <w:t>fully-fledged</w:t>
      </w:r>
      <w:r w:rsidR="0006204B" w:rsidRPr="00AC0AC1">
        <w:rPr>
          <w:lang w:eastAsia="zh-CN"/>
        </w:rPr>
        <w:t xml:space="preserve"> D</w:t>
      </w:r>
      <w:r w:rsidR="00B31CE0">
        <w:rPr>
          <w:lang w:eastAsia="zh-CN"/>
        </w:rPr>
        <w:t>A</w:t>
      </w:r>
      <w:r w:rsidR="0006204B" w:rsidRPr="00AC0AC1">
        <w:rPr>
          <w:lang w:eastAsia="zh-CN"/>
        </w:rPr>
        <w:t xml:space="preserve">pp and will run on a simulated blockchain, a so-called mockchain. </w:t>
      </w:r>
      <w:r w:rsidR="00285DE9" w:rsidRPr="00AC0AC1">
        <w:rPr>
          <w:lang w:eastAsia="zh-CN"/>
        </w:rPr>
        <w:t xml:space="preserve">An oracle in the blockchain world is a service or a way to get real world information onto the blockchain and make it usable in smart contracts. </w:t>
      </w:r>
      <w:r w:rsidR="00FD1477" w:rsidRPr="00AC0AC1">
        <w:rPr>
          <w:lang w:eastAsia="zh-CN"/>
        </w:rPr>
        <w:t xml:space="preserve">You can think of external data sources like weather data, or election results, or stock exchange rates and many more. </w:t>
      </w:r>
    </w:p>
    <w:p w14:paraId="7B9FD41B" w14:textId="35D40025" w:rsidR="00837321" w:rsidRPr="00AC0AC1" w:rsidRDefault="00837321" w:rsidP="00837321">
      <w:pPr>
        <w:pStyle w:val="Heading2"/>
        <w:rPr>
          <w:lang w:val="en-US"/>
        </w:rPr>
      </w:pPr>
      <w:bookmarkStart w:id="145" w:name="_Toc102838263"/>
      <w:r w:rsidRPr="00AC0AC1">
        <w:rPr>
          <w:lang w:val="en-US"/>
        </w:rPr>
        <w:t>Workflow</w:t>
      </w:r>
      <w:bookmarkEnd w:id="145"/>
    </w:p>
    <w:p w14:paraId="74BF4F22" w14:textId="181BD708" w:rsidR="00180CF7" w:rsidRPr="00AC0AC1" w:rsidRDefault="00F338F9" w:rsidP="007C717E">
      <w:pPr>
        <w:pStyle w:val="BodyText"/>
        <w:rPr>
          <w:lang w:eastAsia="zh-CN"/>
        </w:rPr>
      </w:pPr>
      <w:r w:rsidRPr="00AC0AC1">
        <w:rPr>
          <w:lang w:eastAsia="zh-CN"/>
        </w:rPr>
        <w:t xml:space="preserve">There are various ways to implement oracles of various sophistication. And we want to choose a very simple approach where we have one trusted data provider that provides one feed of data. And as an </w:t>
      </w:r>
      <w:r w:rsidR="007D24EC" w:rsidRPr="00AC0AC1">
        <w:rPr>
          <w:lang w:eastAsia="zh-CN"/>
        </w:rPr>
        <w:t>example,</w:t>
      </w:r>
      <w:r w:rsidRPr="00AC0AC1">
        <w:rPr>
          <w:lang w:eastAsia="zh-CN"/>
        </w:rPr>
        <w:t xml:space="preserve"> for data, we want to use the exchange rate from ADA to USD. </w:t>
      </w:r>
      <w:r w:rsidR="007D24EC" w:rsidRPr="00AC0AC1">
        <w:rPr>
          <w:lang w:eastAsia="zh-CN"/>
        </w:rPr>
        <w:t>Of course,</w:t>
      </w:r>
      <w:r w:rsidR="00D53EC1" w:rsidRPr="00AC0AC1">
        <w:rPr>
          <w:lang w:eastAsia="zh-CN"/>
        </w:rPr>
        <w:t xml:space="preserve"> in real world application having a source of just one data provider can be tricky since he could provide false data or not provide the data at all due to some technical issues. What you can do is you could combine several such oracles into one, like only except the value, if all these various sources agree or only take the median or the average value of these different sources. </w:t>
      </w:r>
      <w:r w:rsidR="007D24EC" w:rsidRPr="00AC0AC1">
        <w:rPr>
          <w:lang w:eastAsia="zh-CN"/>
        </w:rPr>
        <w:t>So,</w:t>
      </w:r>
      <w:r w:rsidR="00517A0D" w:rsidRPr="00AC0AC1">
        <w:rPr>
          <w:lang w:eastAsia="zh-CN"/>
        </w:rPr>
        <w:t xml:space="preserve"> </w:t>
      </w:r>
      <w:r w:rsidR="00AC0AC1">
        <w:rPr>
          <w:lang w:eastAsia="zh-CN"/>
        </w:rPr>
        <w:t>l</w:t>
      </w:r>
      <w:r w:rsidR="005E1DEF" w:rsidRPr="00AC0AC1">
        <w:rPr>
          <w:lang w:eastAsia="zh-CN"/>
        </w:rPr>
        <w:t>et’s</w:t>
      </w:r>
      <w:r w:rsidR="00517A0D" w:rsidRPr="00AC0AC1">
        <w:rPr>
          <w:lang w:eastAsia="zh-CN"/>
        </w:rPr>
        <w:t xml:space="preserve"> look at the oracle example workflow (</w:t>
      </w:r>
      <w:r w:rsidR="00517A0D" w:rsidRPr="00AC0AC1">
        <w:rPr>
          <w:lang w:eastAsia="zh-CN"/>
        </w:rPr>
        <w:fldChar w:fldCharType="begin"/>
      </w:r>
      <w:r w:rsidR="00517A0D" w:rsidRPr="00AC0AC1">
        <w:rPr>
          <w:lang w:eastAsia="zh-CN"/>
        </w:rPr>
        <w:instrText xml:space="preserve"> REF _Ref101006941 \h </w:instrText>
      </w:r>
      <w:r w:rsidR="00517A0D" w:rsidRPr="00AC0AC1">
        <w:rPr>
          <w:lang w:eastAsia="zh-CN"/>
        </w:rPr>
      </w:r>
      <w:r w:rsidR="00517A0D" w:rsidRPr="00AC0AC1">
        <w:rPr>
          <w:lang w:eastAsia="zh-CN"/>
        </w:rPr>
        <w:fldChar w:fldCharType="separate"/>
      </w:r>
      <w:r w:rsidR="000A2D3C" w:rsidRPr="00AC0AC1">
        <w:t xml:space="preserve">Figure </w:t>
      </w:r>
      <w:r w:rsidR="000A2D3C">
        <w:rPr>
          <w:noProof/>
        </w:rPr>
        <w:t>54</w:t>
      </w:r>
      <w:r w:rsidR="00517A0D" w:rsidRPr="00AC0AC1">
        <w:rPr>
          <w:lang w:eastAsia="zh-CN"/>
        </w:rPr>
        <w:fldChar w:fldCharType="end"/>
      </w:r>
      <w:r w:rsidR="00517A0D" w:rsidRPr="00AC0AC1">
        <w:rPr>
          <w:lang w:eastAsia="zh-CN"/>
        </w:rPr>
        <w:t xml:space="preserve">). </w:t>
      </w:r>
      <w:r w:rsidR="00C76AF8" w:rsidRPr="00AC0AC1">
        <w:rPr>
          <w:lang w:eastAsia="zh-CN"/>
        </w:rPr>
        <w:t xml:space="preserve">On the blockchain we will present the oracle data as a UTXO. </w:t>
      </w:r>
      <w:r w:rsidR="007D24EC">
        <w:rPr>
          <w:lang w:eastAsia="zh-CN"/>
        </w:rPr>
        <w:t>L</w:t>
      </w:r>
      <w:r w:rsidR="005E1DEF" w:rsidRPr="00AC0AC1">
        <w:rPr>
          <w:lang w:eastAsia="zh-CN"/>
        </w:rPr>
        <w:t>et’s</w:t>
      </w:r>
      <w:r w:rsidR="00613AED" w:rsidRPr="00AC0AC1">
        <w:rPr>
          <w:lang w:eastAsia="zh-CN"/>
        </w:rPr>
        <w:t xml:space="preserve"> say that the datum is 1.75 which would be the current exchange rate. </w:t>
      </w:r>
      <w:r w:rsidR="002619B7" w:rsidRPr="00AC0AC1">
        <w:rPr>
          <w:lang w:eastAsia="zh-CN"/>
        </w:rPr>
        <w:t xml:space="preserve">We encounter our first problem which is we can't prevent anybody from producing arbitrary outputs at the same oracle script address. </w:t>
      </w:r>
      <w:r w:rsidR="00EC7306" w:rsidRPr="00AC0AC1">
        <w:rPr>
          <w:lang w:eastAsia="zh-CN"/>
        </w:rPr>
        <w:t>We make our oracle output unique by giving it an NFT</w:t>
      </w:r>
      <w:r w:rsidR="00AC038C" w:rsidRPr="00AC0AC1">
        <w:rPr>
          <w:lang w:eastAsia="zh-CN"/>
        </w:rPr>
        <w:t xml:space="preserve"> in its value</w:t>
      </w:r>
      <w:r w:rsidR="00EC7306" w:rsidRPr="00AC0AC1">
        <w:rPr>
          <w:lang w:eastAsia="zh-CN"/>
        </w:rPr>
        <w:t xml:space="preserve">. </w:t>
      </w:r>
      <w:r w:rsidR="00FC00B9" w:rsidRPr="00AC0AC1">
        <w:rPr>
          <w:lang w:eastAsia="zh-CN"/>
        </w:rPr>
        <w:t xml:space="preserve">At the moment when the oracle gets created, you don't know how people might want to use the data feed provided by the oracle. </w:t>
      </w:r>
      <w:r w:rsidR="00EA7753" w:rsidRPr="00AC0AC1">
        <w:rPr>
          <w:lang w:eastAsia="zh-CN"/>
        </w:rPr>
        <w:t xml:space="preserve">The oracle must be able to work together with smart contracts that haven't even been written at the time when the oracle is created. </w:t>
      </w:r>
      <w:r w:rsidR="00571E74" w:rsidRPr="00AC0AC1">
        <w:rPr>
          <w:lang w:eastAsia="zh-CN"/>
        </w:rPr>
        <w:t xml:space="preserve">For our example </w:t>
      </w:r>
      <w:r w:rsidR="00AC0AC1">
        <w:rPr>
          <w:lang w:eastAsia="zh-CN"/>
        </w:rPr>
        <w:t>l</w:t>
      </w:r>
      <w:r w:rsidR="005E1DEF" w:rsidRPr="00AC0AC1">
        <w:rPr>
          <w:lang w:eastAsia="zh-CN"/>
        </w:rPr>
        <w:t>et’s</w:t>
      </w:r>
      <w:r w:rsidR="00571E74" w:rsidRPr="00AC0AC1">
        <w:rPr>
          <w:lang w:eastAsia="zh-CN"/>
        </w:rPr>
        <w:t xml:space="preserve"> consider a swap contract where at the swap address, somebody can deposit ADA and then somebody else can take those ADA in exchange for USD. </w:t>
      </w:r>
      <w:r w:rsidR="005E1DEF" w:rsidRPr="00AC0AC1">
        <w:rPr>
          <w:lang w:eastAsia="zh-CN"/>
        </w:rPr>
        <w:t>Let’s</w:t>
      </w:r>
      <w:r w:rsidR="00794D23" w:rsidRPr="00AC0AC1">
        <w:rPr>
          <w:lang w:eastAsia="zh-CN"/>
        </w:rPr>
        <w:t xml:space="preserve"> assume that USD </w:t>
      </w:r>
      <w:r w:rsidR="00AC0AC1">
        <w:rPr>
          <w:lang w:eastAsia="zh-CN"/>
        </w:rPr>
        <w:t>is</w:t>
      </w:r>
      <w:r w:rsidR="00794D23" w:rsidRPr="00AC0AC1">
        <w:rPr>
          <w:lang w:eastAsia="zh-CN"/>
        </w:rPr>
        <w:t xml:space="preserve"> represented by some native token. </w:t>
      </w:r>
      <w:r w:rsidR="005E1DEF" w:rsidRPr="00AC0AC1">
        <w:rPr>
          <w:lang w:eastAsia="zh-CN"/>
        </w:rPr>
        <w:t>Let’s</w:t>
      </w:r>
      <w:r w:rsidR="00AC4F14" w:rsidRPr="00AC0AC1">
        <w:rPr>
          <w:lang w:eastAsia="zh-CN"/>
        </w:rPr>
        <w:t xml:space="preserve"> say the oracle provider has a fee that has to be paid each time the oracle is used</w:t>
      </w:r>
      <w:r w:rsidR="009E0366" w:rsidRPr="00AC0AC1">
        <w:rPr>
          <w:lang w:eastAsia="zh-CN"/>
        </w:rPr>
        <w:t xml:space="preserve"> and for our example will be 1 ADA</w:t>
      </w:r>
      <w:r w:rsidR="00AC4F14" w:rsidRPr="00AC0AC1">
        <w:rPr>
          <w:lang w:eastAsia="zh-CN"/>
        </w:rPr>
        <w:t>.</w:t>
      </w:r>
      <w:r w:rsidR="009E0366" w:rsidRPr="00AC0AC1">
        <w:rPr>
          <w:lang w:eastAsia="zh-CN"/>
        </w:rPr>
        <w:t xml:space="preserve"> </w:t>
      </w:r>
    </w:p>
    <w:p w14:paraId="1F2C8CCF" w14:textId="769461D3" w:rsidR="007C717E" w:rsidRPr="00AC0AC1" w:rsidRDefault="00180CF7" w:rsidP="007C717E">
      <w:pPr>
        <w:pStyle w:val="BodyText"/>
        <w:rPr>
          <w:lang w:eastAsia="zh-CN"/>
        </w:rPr>
      </w:pPr>
      <w:r w:rsidRPr="00AC0AC1">
        <w:rPr>
          <w:lang w:eastAsia="zh-CN"/>
        </w:rPr>
        <w:t xml:space="preserve">Now </w:t>
      </w:r>
      <w:r w:rsidR="00AC0AC1">
        <w:rPr>
          <w:lang w:eastAsia="zh-CN"/>
        </w:rPr>
        <w:t>l</w:t>
      </w:r>
      <w:r w:rsidR="005E1DEF" w:rsidRPr="00AC0AC1">
        <w:rPr>
          <w:lang w:eastAsia="zh-CN"/>
        </w:rPr>
        <w:t>et’s</w:t>
      </w:r>
      <w:r w:rsidRPr="00AC0AC1">
        <w:rPr>
          <w:lang w:eastAsia="zh-CN"/>
        </w:rPr>
        <w:t xml:space="preserve"> look at the swap transaction. </w:t>
      </w:r>
      <w:r w:rsidR="00C24841" w:rsidRPr="00AC0AC1">
        <w:rPr>
          <w:lang w:eastAsia="zh-CN"/>
        </w:rPr>
        <w:t>The swap validation logic will need access to the current oracle</w:t>
      </w:r>
      <w:r w:rsidR="0045027D" w:rsidRPr="00AC0AC1">
        <w:rPr>
          <w:lang w:eastAsia="zh-CN"/>
        </w:rPr>
        <w:t xml:space="preserve"> so it will be an input to the transaction</w:t>
      </w:r>
      <w:r w:rsidR="00C24841" w:rsidRPr="00AC0AC1">
        <w:rPr>
          <w:lang w:eastAsia="zh-CN"/>
        </w:rPr>
        <w:t xml:space="preserve">. </w:t>
      </w:r>
      <w:r w:rsidR="00400335" w:rsidRPr="00AC0AC1">
        <w:rPr>
          <w:lang w:eastAsia="zh-CN"/>
        </w:rPr>
        <w:t xml:space="preserve">We have a redeemer called Use and the oracle validator has to check several things. </w:t>
      </w:r>
      <w:r w:rsidR="00C144DA" w:rsidRPr="00AC0AC1">
        <w:rPr>
          <w:lang w:eastAsia="zh-CN"/>
        </w:rPr>
        <w:t xml:space="preserve">It has to check that the NFT is present in the consumed input. Next is has to check there is an output at the oracle address with the NFT, 1 ADA fee and the same datum. The transaction will also take as input the swap UTXO with the redeemer Swap and the buyer UTXO. </w:t>
      </w:r>
      <w:r w:rsidR="001754BC" w:rsidRPr="00AC0AC1">
        <w:rPr>
          <w:lang w:eastAsia="zh-CN"/>
        </w:rPr>
        <w:t xml:space="preserve">We have also two additional outputs: the USD that go to the seller and the buyer gets his ADA. For our example the buyer will buy 100 ADA for 175 USD. </w:t>
      </w:r>
      <w:r w:rsidR="00F50486" w:rsidRPr="00AC0AC1">
        <w:rPr>
          <w:lang w:eastAsia="zh-CN"/>
        </w:rPr>
        <w:t xml:space="preserve">The swap validator will make sure the buyer pays the correct price. </w:t>
      </w:r>
      <w:r w:rsidR="004C446E" w:rsidRPr="00AC0AC1">
        <w:rPr>
          <w:lang w:eastAsia="zh-CN"/>
        </w:rPr>
        <w:t xml:space="preserve">This swap contract is just an example. </w:t>
      </w:r>
      <w:r w:rsidR="004C446E" w:rsidRPr="00AC0AC1">
        <w:rPr>
          <w:lang w:eastAsia="zh-CN"/>
        </w:rPr>
        <w:lastRenderedPageBreak/>
        <w:t>The oracle should be capable of working with many different smart contracts that want to make use of the data provided by the oracle.</w:t>
      </w:r>
      <w:r w:rsidR="00F50486" w:rsidRPr="00AC0AC1">
        <w:rPr>
          <w:lang w:eastAsia="zh-CN"/>
        </w:rPr>
        <w:t xml:space="preserve"> </w:t>
      </w:r>
      <w:r w:rsidR="000E73C7" w:rsidRPr="00AC0AC1">
        <w:rPr>
          <w:lang w:eastAsia="zh-CN"/>
        </w:rPr>
        <w:t xml:space="preserve">The oracle validator, in addition to the use redeemer must be able to support another operation where the operator, the provider of the oracle can actually change the data. </w:t>
      </w:r>
      <w:r w:rsidR="00E70A0D" w:rsidRPr="00AC0AC1">
        <w:rPr>
          <w:lang w:eastAsia="zh-CN"/>
        </w:rPr>
        <w:t>So,</w:t>
      </w:r>
      <w:r w:rsidR="004E2AEC" w:rsidRPr="00AC0AC1">
        <w:rPr>
          <w:lang w:eastAsia="zh-CN"/>
        </w:rPr>
        <w:t xml:space="preserve"> in order to update the value, we have to consume the existing oracle UTxO and produce a new one that carries the correct datum. </w:t>
      </w:r>
      <w:r w:rsidR="00C720F7" w:rsidRPr="00AC0AC1">
        <w:rPr>
          <w:lang w:eastAsia="zh-CN"/>
        </w:rPr>
        <w:t>That transaction must be signed by the oracle provider and the outputs are the oracle UTXO with the updated datum and NFT and a UTXO with</w:t>
      </w:r>
      <w:r w:rsidR="00397A9B" w:rsidRPr="00AC0AC1">
        <w:rPr>
          <w:lang w:eastAsia="zh-CN"/>
        </w:rPr>
        <w:t xml:space="preserve"> </w:t>
      </w:r>
      <w:r w:rsidR="00C720F7" w:rsidRPr="00AC0AC1">
        <w:rPr>
          <w:lang w:eastAsia="zh-CN"/>
        </w:rPr>
        <w:t>ADA</w:t>
      </w:r>
      <w:r w:rsidR="00397A9B" w:rsidRPr="00AC0AC1">
        <w:rPr>
          <w:lang w:eastAsia="zh-CN"/>
        </w:rPr>
        <w:t xml:space="preserve"> fees</w:t>
      </w:r>
      <w:r w:rsidR="00C720F7" w:rsidRPr="00AC0AC1">
        <w:rPr>
          <w:lang w:eastAsia="zh-CN"/>
        </w:rPr>
        <w:t xml:space="preserve"> that go</w:t>
      </w:r>
      <w:r w:rsidR="00397A9B" w:rsidRPr="00AC0AC1">
        <w:rPr>
          <w:lang w:eastAsia="zh-CN"/>
        </w:rPr>
        <w:t>e</w:t>
      </w:r>
      <w:r w:rsidR="00AC0AC1">
        <w:rPr>
          <w:lang w:eastAsia="zh-CN"/>
        </w:rPr>
        <w:t>s</w:t>
      </w:r>
      <w:r w:rsidR="00C720F7" w:rsidRPr="00AC0AC1">
        <w:rPr>
          <w:lang w:eastAsia="zh-CN"/>
        </w:rPr>
        <w:t xml:space="preserve"> to the provider. </w:t>
      </w:r>
    </w:p>
    <w:p w14:paraId="56FD79A2" w14:textId="77777777" w:rsidR="00517A0D" w:rsidRPr="00AC0AC1" w:rsidRDefault="00517A0D" w:rsidP="00517A0D">
      <w:pPr>
        <w:pStyle w:val="BodyText"/>
        <w:keepNext/>
      </w:pPr>
      <w:r w:rsidRPr="00AC0AC1">
        <w:rPr>
          <w:noProof/>
        </w:rPr>
        <w:drawing>
          <wp:inline distT="0" distB="0" distL="0" distR="0" wp14:anchorId="3829FF9D" wp14:editId="2FA17ECB">
            <wp:extent cx="5943600" cy="3331397"/>
            <wp:effectExtent l="0" t="0" r="0" b="2540"/>
            <wp:docPr id="58" name="Picture 58" descr="\\vmware-host\Shared Folders\shared\Pictures\Oracle\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Oracle\workflow.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31397"/>
                    </a:xfrm>
                    <a:prstGeom prst="rect">
                      <a:avLst/>
                    </a:prstGeom>
                    <a:noFill/>
                    <a:ln>
                      <a:noFill/>
                    </a:ln>
                  </pic:spPr>
                </pic:pic>
              </a:graphicData>
            </a:graphic>
          </wp:inline>
        </w:drawing>
      </w:r>
    </w:p>
    <w:p w14:paraId="05038439" w14:textId="38FB49C2" w:rsidR="00517A0D" w:rsidRPr="00AC0AC1" w:rsidRDefault="00517A0D" w:rsidP="00517A0D">
      <w:pPr>
        <w:pStyle w:val="Caption"/>
        <w:spacing w:before="0"/>
        <w:rPr>
          <w:lang w:val="en-US"/>
        </w:rPr>
      </w:pPr>
      <w:bookmarkStart w:id="146" w:name="_Ref101006941"/>
      <w:bookmarkStart w:id="147" w:name="_Toc102838384"/>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54</w:t>
      </w:r>
      <w:r w:rsidRPr="00AC0AC1">
        <w:rPr>
          <w:lang w:val="en-US"/>
        </w:rPr>
        <w:fldChar w:fldCharType="end"/>
      </w:r>
      <w:bookmarkEnd w:id="146"/>
      <w:r w:rsidRPr="00AC0AC1">
        <w:rPr>
          <w:lang w:val="en-US"/>
        </w:rPr>
        <w:t xml:space="preserve"> - Oracle workflow</w:t>
      </w:r>
      <w:bookmarkEnd w:id="147"/>
    </w:p>
    <w:p w14:paraId="733E7B34" w14:textId="668CFFD8" w:rsidR="00837321" w:rsidRPr="00AC0AC1" w:rsidRDefault="00837321" w:rsidP="00837321">
      <w:pPr>
        <w:pStyle w:val="Heading2"/>
        <w:rPr>
          <w:lang w:val="en-US"/>
        </w:rPr>
      </w:pPr>
      <w:bookmarkStart w:id="148" w:name="_Toc102838264"/>
      <w:r w:rsidRPr="00AC0AC1">
        <w:rPr>
          <w:lang w:val="en-US"/>
        </w:rPr>
        <w:t>Code examples</w:t>
      </w:r>
      <w:bookmarkEnd w:id="148"/>
    </w:p>
    <w:p w14:paraId="72F42EE2" w14:textId="19D0B4A4" w:rsidR="00517A0D" w:rsidRPr="00AC0AC1" w:rsidRDefault="005E1DEF" w:rsidP="007C717E">
      <w:pPr>
        <w:pStyle w:val="BodyText"/>
        <w:rPr>
          <w:lang w:eastAsia="zh-CN"/>
        </w:rPr>
      </w:pPr>
      <w:r w:rsidRPr="00AC0AC1">
        <w:rPr>
          <w:lang w:eastAsia="zh-CN"/>
        </w:rPr>
        <w:t>Let’s</w:t>
      </w:r>
      <w:r w:rsidR="00D37A06" w:rsidRPr="00AC0AC1">
        <w:rPr>
          <w:lang w:eastAsia="zh-CN"/>
        </w:rPr>
        <w:t xml:space="preserve"> look now at the code in the </w:t>
      </w:r>
      <w:r w:rsidR="00D37A06" w:rsidRPr="00AC0AC1">
        <w:rPr>
          <w:i/>
          <w:lang w:eastAsia="zh-CN"/>
        </w:rPr>
        <w:t>Core.hs</w:t>
      </w:r>
      <w:r w:rsidR="00D37A06" w:rsidRPr="00AC0AC1">
        <w:rPr>
          <w:lang w:eastAsia="zh-CN"/>
        </w:rPr>
        <w:t xml:space="preserve"> file.</w:t>
      </w:r>
    </w:p>
    <w:p w14:paraId="0DB726F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465D747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0A49EAA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50BCA27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6FB1DB9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15411AD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7DAEDFB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38C8C81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09B01FB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44BCE29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D4E203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936918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1D79E70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68A18CA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Week06.Oracle.Core</w:t>
      </w:r>
    </w:p>
    <w:p w14:paraId="189CCB1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5227F99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629ECD3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oracleTokenName</w:t>
      </w:r>
    </w:p>
    <w:p w14:paraId="01340CD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oracleValue</w:t>
      </w:r>
    </w:p>
    <w:p w14:paraId="44DCE3E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oracleAsset</w:t>
      </w:r>
    </w:p>
    <w:p w14:paraId="6920DCC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typedOracleValidator</w:t>
      </w:r>
    </w:p>
    <w:p w14:paraId="2CC3AAB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oracleValidator</w:t>
      </w:r>
    </w:p>
    <w:p w14:paraId="697A280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oracleAddress</w:t>
      </w:r>
    </w:p>
    <w:p w14:paraId="0E5F12D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OracleSchema</w:t>
      </w:r>
    </w:p>
    <w:p w14:paraId="7062FB6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20537FD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runOracle</w:t>
      </w:r>
    </w:p>
    <w:p w14:paraId="3E5BA09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findOracle</w:t>
      </w:r>
    </w:p>
    <w:p w14:paraId="5C2C79A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143C95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109102D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262727A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4729364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1314A20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999BF8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3A54E8E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6678618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33424FE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1201602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59D1F02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65F73FB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5955369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351CEFA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3223234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090E12F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Currency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Currency</w:t>
      </w:r>
    </w:p>
    <w:p w14:paraId="4109E266" w14:textId="77777777" w:rsidR="00B60292"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BF99CCF" w14:textId="1D339AC6" w:rsidR="00261350" w:rsidRPr="00AC0AC1" w:rsidRDefault="00B60292"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String</w:t>
      </w:r>
      <w:r w:rsidR="00261350" w:rsidRPr="00AC0AC1">
        <w:rPr>
          <w:rFonts w:ascii="Consolas" w:eastAsia="Times New Roman" w:hAnsi="Consolas"/>
          <w:color w:val="777777"/>
          <w:sz w:val="21"/>
          <w:szCs w:val="21"/>
        </w:rPr>
        <w:t>)</w:t>
      </w:r>
    </w:p>
    <w:p w14:paraId="3201BBA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p>
    <w:p w14:paraId="07895C6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3BA98CC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p>
    <w:p w14:paraId="728A166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3689D65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oOperator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PubKeyHash</w:t>
      </w:r>
    </w:p>
    <w:p w14:paraId="60F0A38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oFee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0ABEE07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oAsset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AssetClass</w:t>
      </w:r>
    </w:p>
    <w:p w14:paraId="57B60E5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Prelude.</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7E50388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6694891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''Oracle</w:t>
      </w:r>
    </w:p>
    <w:p w14:paraId="6B5C74F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p>
    <w:p w14:paraId="5501509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56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OracleRedeemer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Update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w:t>
      </w:r>
    </w:p>
    <w:p w14:paraId="2E7CEDA5"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p>
    <w:p w14:paraId="09B5AF6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1A16E1C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''OracleRedeemer</w:t>
      </w:r>
    </w:p>
    <w:p w14:paraId="7AE1581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p>
    <w:p w14:paraId="31FCD29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oracleTokenName #-}</w:t>
      </w:r>
    </w:p>
    <w:p w14:paraId="4B2847F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oracleTokenName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635DCFC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oracleTokenName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r w:rsidRPr="00AC0AC1">
        <w:rPr>
          <w:rFonts w:ascii="Consolas" w:eastAsia="Times New Roman" w:hAnsi="Consolas"/>
          <w:color w:val="333333"/>
          <w:sz w:val="21"/>
          <w:szCs w:val="21"/>
        </w:rPr>
        <w:t xml:space="preserve"> emptyByteString</w:t>
      </w:r>
    </w:p>
    <w:p w14:paraId="20F8171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689A065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oracleAsset #-}</w:t>
      </w:r>
    </w:p>
    <w:p w14:paraId="77F1707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oracleAsset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AssetClass</w:t>
      </w:r>
    </w:p>
    <w:p w14:paraId="0475A9E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oracleAsset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oSymbol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oracleTokenName</w:t>
      </w:r>
      <w:r w:rsidRPr="00AC0AC1">
        <w:rPr>
          <w:rFonts w:ascii="Consolas" w:eastAsia="Times New Roman" w:hAnsi="Consolas"/>
          <w:color w:val="777777"/>
          <w:sz w:val="21"/>
          <w:szCs w:val="21"/>
        </w:rPr>
        <w:t>)</w:t>
      </w:r>
    </w:p>
    <w:p w14:paraId="3102EC6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58336F0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oracleValue #-}</w:t>
      </w:r>
    </w:p>
    <w:p w14:paraId="483729F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oracleValue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DatumHash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Datum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075110E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oracleValue o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C02BF5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dh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txOutDatum o</w:t>
      </w:r>
    </w:p>
    <w:p w14:paraId="207360B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 dh</w:t>
      </w:r>
    </w:p>
    <w:p w14:paraId="055347B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fromBuiltinData d</w:t>
      </w:r>
    </w:p>
    <w:p w14:paraId="66F2360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p>
    <w:p w14:paraId="750EA2F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mkOracleValidator #-}</w:t>
      </w:r>
    </w:p>
    <w:p w14:paraId="5FC56137" w14:textId="77777777" w:rsidR="00B60292"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mkOracleValidator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4D8FFA49" w14:textId="5D7C8675" w:rsidR="00261350" w:rsidRPr="00AC0AC1" w:rsidRDefault="00B60292"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ScriptContext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-&gt;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Bool</w:t>
      </w:r>
    </w:p>
    <w:p w14:paraId="2781A0D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mkOracleValidator oracle x r ctx </w:t>
      </w:r>
      <w:r w:rsidRPr="00AC0AC1">
        <w:rPr>
          <w:rFonts w:ascii="Consolas" w:eastAsia="Times New Roman" w:hAnsi="Consolas"/>
          <w:color w:val="777777"/>
          <w:sz w:val="21"/>
          <w:szCs w:val="21"/>
        </w:rPr>
        <w:t>=</w:t>
      </w:r>
    </w:p>
    <w:p w14:paraId="3304BF5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missing from input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inputHasToken  </w:t>
      </w:r>
      <w:r w:rsidRPr="00AC0AC1">
        <w:rPr>
          <w:rFonts w:ascii="Consolas" w:eastAsia="Times New Roman" w:hAnsi="Consolas"/>
          <w:color w:val="777777"/>
          <w:sz w:val="21"/>
          <w:szCs w:val="21"/>
        </w:rPr>
        <w:t>&amp;&amp;</w:t>
      </w:r>
    </w:p>
    <w:p w14:paraId="582D0E8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 missing from output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outputHasToken </w:t>
      </w:r>
      <w:r w:rsidRPr="00AC0AC1">
        <w:rPr>
          <w:rFonts w:ascii="Consolas" w:eastAsia="Times New Roman" w:hAnsi="Consolas"/>
          <w:color w:val="777777"/>
          <w:sz w:val="21"/>
          <w:szCs w:val="21"/>
        </w:rPr>
        <w:t>&amp;&amp;</w:t>
      </w:r>
    </w:p>
    <w:p w14:paraId="5393F59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 </w:t>
      </w:r>
      <w:r w:rsidRPr="00AC0AC1">
        <w:rPr>
          <w:rFonts w:ascii="Consolas" w:eastAsia="Times New Roman" w:hAnsi="Consolas"/>
          <w:color w:val="4B69C6"/>
          <w:sz w:val="21"/>
          <w:szCs w:val="21"/>
        </w:rPr>
        <w:t>of</w:t>
      </w:r>
    </w:p>
    <w:p w14:paraId="532A79B6" w14:textId="77777777" w:rsidR="00C9755D"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Update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operator signature missing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E4073F2" w14:textId="5D713CA3" w:rsidR="00261350" w:rsidRPr="00AC0AC1" w:rsidRDefault="00C9755D"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txSignedBy info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oOperator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&amp;&amp;</w:t>
      </w:r>
    </w:p>
    <w:p w14:paraId="39ACF490" w14:textId="6168216C"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invalid output datum</w:t>
      </w:r>
      <w:r w:rsidRPr="00AC0AC1">
        <w:rPr>
          <w:rFonts w:ascii="Consolas" w:eastAsia="Times New Roman" w:hAnsi="Consolas"/>
          <w:color w:val="777777"/>
          <w:sz w:val="21"/>
          <w:szCs w:val="21"/>
        </w:rPr>
        <w:t>"</w:t>
      </w:r>
      <w:r w:rsidR="00C9755D"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validOutputDatum</w:t>
      </w:r>
    </w:p>
    <w:p w14:paraId="72D71056" w14:textId="77777777" w:rsidR="00C9755D"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 value changed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B2F16A6" w14:textId="2B0003E4" w:rsidR="00261350" w:rsidRPr="00AC0AC1" w:rsidRDefault="00C9755D"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outputDatum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Just</w:t>
      </w:r>
      <w:r w:rsidR="00261350" w:rsidRPr="00AC0AC1">
        <w:rPr>
          <w:rFonts w:ascii="Consolas" w:eastAsia="Times New Roman" w:hAnsi="Consolas"/>
          <w:color w:val="333333"/>
          <w:sz w:val="21"/>
          <w:szCs w:val="21"/>
        </w:rPr>
        <w:t xml:space="preserve"> x</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&amp;&amp;</w:t>
      </w:r>
    </w:p>
    <w:p w14:paraId="1884AC15" w14:textId="5B64A8D2"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fees not paid</w:t>
      </w:r>
      <w:r w:rsidRPr="00AC0AC1">
        <w:rPr>
          <w:rFonts w:ascii="Consolas" w:eastAsia="Times New Roman" w:hAnsi="Consolas"/>
          <w:color w:val="777777"/>
          <w:sz w:val="21"/>
          <w:szCs w:val="21"/>
        </w:rPr>
        <w:t>"</w:t>
      </w:r>
      <w:r w:rsidR="00C9755D"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feesPaid</w:t>
      </w:r>
    </w:p>
    <w:p w14:paraId="34CA69F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44EDA8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70224BA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6EBE157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0D4B877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ownInput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2598FAC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ownInput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findOwnInput ctx </w:t>
      </w:r>
      <w:r w:rsidRPr="00AC0AC1">
        <w:rPr>
          <w:rFonts w:ascii="Consolas" w:eastAsia="Times New Roman" w:hAnsi="Consolas"/>
          <w:color w:val="4B69C6"/>
          <w:sz w:val="21"/>
          <w:szCs w:val="21"/>
        </w:rPr>
        <w:t>of</w:t>
      </w:r>
    </w:p>
    <w:p w14:paraId="78DAA67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 input missing</w:t>
      </w:r>
      <w:r w:rsidRPr="00AC0AC1">
        <w:rPr>
          <w:rFonts w:ascii="Consolas" w:eastAsia="Times New Roman" w:hAnsi="Consolas"/>
          <w:color w:val="777777"/>
          <w:sz w:val="21"/>
          <w:szCs w:val="21"/>
        </w:rPr>
        <w:t>"</w:t>
      </w:r>
    </w:p>
    <w:p w14:paraId="7731508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txInInfoResolved i</w:t>
      </w:r>
    </w:p>
    <w:p w14:paraId="39EB9D3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p>
    <w:p w14:paraId="1EFB342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inputHasToken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0BC4034" w14:textId="77777777" w:rsidR="00FA3279"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inputHasToken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txOutValue ownInput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60C8899" w14:textId="4C827FFC" w:rsidR="00261350" w:rsidRPr="00AC0AC1" w:rsidRDefault="00FA3279"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oracleAsset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1</w:t>
      </w:r>
    </w:p>
    <w:p w14:paraId="49E1138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97</w:t>
      </w:r>
      <w:r w:rsidRPr="00AC0AC1">
        <w:rPr>
          <w:rFonts w:ascii="Consolas" w:eastAsia="Times New Roman" w:hAnsi="Consolas"/>
          <w:color w:val="333333"/>
          <w:sz w:val="21"/>
          <w:szCs w:val="21"/>
        </w:rPr>
        <w:t xml:space="preserve">   </w:t>
      </w:r>
    </w:p>
    <w:p w14:paraId="5AB7C40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56E7A55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getContinuingOutputs ctx </w:t>
      </w:r>
      <w:r w:rsidRPr="00AC0AC1">
        <w:rPr>
          <w:rFonts w:ascii="Consolas" w:eastAsia="Times New Roman" w:hAnsi="Consolas"/>
          <w:color w:val="4B69C6"/>
          <w:sz w:val="21"/>
          <w:szCs w:val="21"/>
        </w:rPr>
        <w:t>of</w:t>
      </w:r>
    </w:p>
    <w:p w14:paraId="0FBEFD4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o</w:t>
      </w:r>
    </w:p>
    <w:p w14:paraId="2D07849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oracle output</w:t>
      </w:r>
      <w:r w:rsidRPr="00AC0AC1">
        <w:rPr>
          <w:rFonts w:ascii="Consolas" w:eastAsia="Times New Roman" w:hAnsi="Consolas"/>
          <w:color w:val="777777"/>
          <w:sz w:val="21"/>
          <w:szCs w:val="21"/>
        </w:rPr>
        <w:t>"</w:t>
      </w:r>
    </w:p>
    <w:p w14:paraId="1476F2C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p>
    <w:p w14:paraId="324D305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outputHasToken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4574B872" w14:textId="77777777" w:rsidR="00FA3279"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outputHasToken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txOutValue ownOutput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6441DDF" w14:textId="603DD931" w:rsidR="00261350" w:rsidRPr="00AC0AC1" w:rsidRDefault="00FA3279"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oracleAsset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1</w:t>
      </w:r>
    </w:p>
    <w:p w14:paraId="0E3ACA8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p>
    <w:p w14:paraId="00797B9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4F85EBD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oracleValue ownOutput </w:t>
      </w:r>
      <w:r w:rsidRPr="00AC0AC1">
        <w:rPr>
          <w:rFonts w:ascii="Consolas" w:eastAsia="Times New Roman" w:hAnsi="Consolas"/>
          <w:color w:val="777777"/>
          <w:sz w:val="21"/>
          <w:szCs w:val="21"/>
        </w:rPr>
        <w:t>(`findDatum`</w:t>
      </w:r>
      <w:r w:rsidRPr="00AC0AC1">
        <w:rPr>
          <w:rFonts w:ascii="Consolas" w:eastAsia="Times New Roman" w:hAnsi="Consolas"/>
          <w:color w:val="333333"/>
          <w:sz w:val="21"/>
          <w:szCs w:val="21"/>
        </w:rPr>
        <w:t xml:space="preserve"> info</w:t>
      </w:r>
      <w:r w:rsidRPr="00AC0AC1">
        <w:rPr>
          <w:rFonts w:ascii="Consolas" w:eastAsia="Times New Roman" w:hAnsi="Consolas"/>
          <w:color w:val="777777"/>
          <w:sz w:val="21"/>
          <w:szCs w:val="21"/>
        </w:rPr>
        <w:t>)</w:t>
      </w:r>
    </w:p>
    <w:p w14:paraId="5FB5C7F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p>
    <w:p w14:paraId="5BC41AE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validOutputDatum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D48EC2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validOutputDatum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isJust outputDatum</w:t>
      </w:r>
    </w:p>
    <w:p w14:paraId="4198850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13338CB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feesPaid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BA962E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feesPaid </w:t>
      </w:r>
      <w:r w:rsidRPr="00AC0AC1">
        <w:rPr>
          <w:rFonts w:ascii="Consolas" w:eastAsia="Times New Roman" w:hAnsi="Consolas"/>
          <w:color w:val="777777"/>
          <w:sz w:val="21"/>
          <w:szCs w:val="21"/>
        </w:rPr>
        <w:t>=</w:t>
      </w:r>
    </w:p>
    <w:p w14:paraId="6C431FE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662B329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inVal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ownInput</w:t>
      </w:r>
    </w:p>
    <w:p w14:paraId="2241814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outVal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ownOutput</w:t>
      </w:r>
    </w:p>
    <w:p w14:paraId="4609959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78BD04B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outVal </w:t>
      </w:r>
      <w:r w:rsidRPr="00AC0AC1">
        <w:rPr>
          <w:rFonts w:ascii="Consolas" w:eastAsia="Times New Roman" w:hAnsi="Consolas"/>
          <w:color w:val="777777"/>
          <w:sz w:val="21"/>
          <w:szCs w:val="21"/>
        </w:rPr>
        <w:t>`geq`</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inVal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oFee oracle</w:t>
      </w:r>
      <w:r w:rsidRPr="00AC0AC1">
        <w:rPr>
          <w:rFonts w:ascii="Consolas" w:eastAsia="Times New Roman" w:hAnsi="Consolas"/>
          <w:color w:val="777777"/>
          <w:sz w:val="21"/>
          <w:szCs w:val="21"/>
        </w:rPr>
        <w:t>))</w:t>
      </w:r>
    </w:p>
    <w:p w14:paraId="066BD80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t>
      </w:r>
    </w:p>
    <w:p w14:paraId="724B205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Oracling</w:t>
      </w:r>
    </w:p>
    <w:p w14:paraId="4724925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10F848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2B5AFB5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OracleRedeemer</w:t>
      </w:r>
    </w:p>
    <w:p w14:paraId="5C6A08F5"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w:t>
      </w:r>
    </w:p>
    <w:p w14:paraId="6AE6879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typedOracleValidator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Oracling</w:t>
      </w:r>
    </w:p>
    <w:p w14:paraId="28ED0EA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typedOracleValidator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Oracling</w:t>
      </w:r>
    </w:p>
    <w:p w14:paraId="0BE4E8AE" w14:textId="77777777" w:rsidR="00AC3161"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mkOracleValidator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9586301" w14:textId="2AD962A0" w:rsidR="00261350" w:rsidRPr="00AC0AC1" w:rsidRDefault="00AC3161"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b/>
          <w:bCs/>
          <w:color w:val="7A3E9D"/>
          <w:sz w:val="21"/>
          <w:szCs w:val="21"/>
        </w:rPr>
        <w:t>PlutusTx.</w:t>
      </w:r>
      <w:r w:rsidR="00261350" w:rsidRPr="00AC0AC1">
        <w:rPr>
          <w:rFonts w:ascii="Consolas" w:eastAsia="Times New Roman" w:hAnsi="Consolas"/>
          <w:color w:val="777777"/>
          <w:sz w:val="21"/>
          <w:szCs w:val="21"/>
        </w:rPr>
        <w:t>applyCode`</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b/>
          <w:bCs/>
          <w:color w:val="7A3E9D"/>
          <w:sz w:val="21"/>
          <w:szCs w:val="21"/>
        </w:rPr>
        <w:t>PlutusTx.</w:t>
      </w:r>
      <w:r w:rsidR="00261350" w:rsidRPr="00AC0AC1">
        <w:rPr>
          <w:rFonts w:ascii="Consolas" w:eastAsia="Times New Roman" w:hAnsi="Consolas"/>
          <w:color w:val="333333"/>
          <w:sz w:val="21"/>
          <w:szCs w:val="21"/>
        </w:rPr>
        <w:t>liftCode oracle</w:t>
      </w:r>
      <w:r w:rsidR="00261350" w:rsidRPr="00AC0AC1">
        <w:rPr>
          <w:rFonts w:ascii="Consolas" w:eastAsia="Times New Roman" w:hAnsi="Consolas"/>
          <w:color w:val="777777"/>
          <w:sz w:val="21"/>
          <w:szCs w:val="21"/>
        </w:rPr>
        <w:t>)</w:t>
      </w:r>
    </w:p>
    <w:p w14:paraId="3EDAEFA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7028049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A4641B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OracleRedeemer</w:t>
      </w:r>
    </w:p>
    <w:p w14:paraId="04550B2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w:t>
      </w:r>
    </w:p>
    <w:p w14:paraId="4D9913E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oracleValidator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049C9A9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oracleValidator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typedOracleValidator</w:t>
      </w:r>
    </w:p>
    <w:p w14:paraId="06E39CB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p>
    <w:p w14:paraId="6500477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oracleAddress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56C1728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oracleAddress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oracleValidator</w:t>
      </w:r>
    </w:p>
    <w:p w14:paraId="56543D0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w:t>
      </w:r>
    </w:p>
    <w:p w14:paraId="78B6ED8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OracleParams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OracleParams</w:t>
      </w:r>
    </w:p>
    <w:p w14:paraId="1CC3D4D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opFees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FC868B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6665E19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6D8C1EA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3381648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w:t>
      </w:r>
    </w:p>
    <w:p w14:paraId="05FA8A2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startOracle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p>
    <w:p w14:paraId="7792BE5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startOracle op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39D67C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ownPubKey</w:t>
      </w:r>
    </w:p>
    <w:p w14:paraId="70A951CA" w14:textId="77777777" w:rsidR="00AC3161"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osc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mintContract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oracleTokenName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8A2F21E" w14:textId="47E8B811" w:rsidR="00261350" w:rsidRPr="00AC0AC1" w:rsidRDefault="00AC3161"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Contract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w</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s</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CurrencyError</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OneShotCurrency</w:t>
      </w:r>
      <w:r w:rsidR="00261350" w:rsidRPr="00AC0AC1">
        <w:rPr>
          <w:rFonts w:ascii="Consolas" w:eastAsia="Times New Roman" w:hAnsi="Consolas"/>
          <w:color w:val="777777"/>
          <w:sz w:val="21"/>
          <w:szCs w:val="21"/>
        </w:rPr>
        <w:t>)</w:t>
      </w:r>
    </w:p>
    <w:p w14:paraId="7E2F44E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currencySymbol osc</w:t>
      </w:r>
    </w:p>
    <w:p w14:paraId="76737A9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p>
    <w:p w14:paraId="47327B2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cs</w:t>
      </w:r>
    </w:p>
    <w:p w14:paraId="76AC271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oOperator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4565857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oFee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opFees op</w:t>
      </w:r>
    </w:p>
    <w:p w14:paraId="62BDD88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oAsset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opSymbol op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opToken op</w:t>
      </w:r>
      <w:r w:rsidRPr="00AC0AC1">
        <w:rPr>
          <w:rFonts w:ascii="Consolas" w:eastAsia="Times New Roman" w:hAnsi="Consolas"/>
          <w:color w:val="777777"/>
          <w:sz w:val="21"/>
          <w:szCs w:val="21"/>
        </w:rPr>
        <w:t>)</w:t>
      </w:r>
    </w:p>
    <w:p w14:paraId="2827C87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9437EB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started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oracle</w:t>
      </w:r>
    </w:p>
    <w:p w14:paraId="4D61E0E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return oracle</w:t>
      </w:r>
    </w:p>
    <w:p w14:paraId="3EFD689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p>
    <w:p w14:paraId="1AA13F1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updateOracle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6FD587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updateOracle oracle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037157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findOracle oracle</w:t>
      </w:r>
    </w:p>
    <w:p w14:paraId="3D0BF665" w14:textId="77777777" w:rsidR="004011D1"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w:t>
      </w:r>
    </w:p>
    <w:p w14:paraId="4C400A7E" w14:textId="674BB55F" w:rsidR="00261350" w:rsidRPr="00AC0AC1" w:rsidRDefault="004011D1"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oracleAsset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1</w:t>
      </w:r>
    </w:p>
    <w:p w14:paraId="4FDF527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456AD4FA"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E795470"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typedOracleValidator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w:t>
      </w:r>
    </w:p>
    <w:p w14:paraId="7FA9097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ledgerTx</w:t>
      </w:r>
    </w:p>
    <w:p w14:paraId="12DC8CE5"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set initial oracle value 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w:t>
      </w:r>
    </w:p>
    <w:p w14:paraId="3215FA7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013CC11" w14:textId="77777777" w:rsidR="005809DE"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1035A54F" w14:textId="582D596E" w:rsidR="00261350" w:rsidRPr="00AC0AC1" w:rsidRDefault="005809DE"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b/>
          <w:bCs/>
          <w:color w:val="7A3E9D"/>
          <w:sz w:val="21"/>
          <w:szCs w:val="21"/>
        </w:rPr>
        <w:t>Map.</w:t>
      </w:r>
      <w:r w:rsidR="00261350" w:rsidRPr="00AC0AC1">
        <w:rPr>
          <w:rFonts w:ascii="Consolas" w:eastAsia="Times New Roman" w:hAnsi="Consolas"/>
          <w:color w:val="333333"/>
          <w:sz w:val="21"/>
          <w:szCs w:val="21"/>
        </w:rPr>
        <w:t>singleton oref o</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&lt;&gt;</w:t>
      </w:r>
    </w:p>
    <w:p w14:paraId="5ECCA52E" w14:textId="77777777" w:rsidR="005809DE"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typedValidatorLookups </w:t>
      </w:r>
    </w:p>
    <w:p w14:paraId="75137C85" w14:textId="7FF1FB07" w:rsidR="00261350" w:rsidRPr="00AC0AC1" w:rsidRDefault="005809DE"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typedOracleValidator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&lt;&gt;</w:t>
      </w:r>
    </w:p>
    <w:p w14:paraId="079CFCB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oracleValidator oracle</w:t>
      </w:r>
      <w:r w:rsidRPr="00AC0AC1">
        <w:rPr>
          <w:rFonts w:ascii="Consolas" w:eastAsia="Times New Roman" w:hAnsi="Consolas"/>
          <w:color w:val="777777"/>
          <w:sz w:val="21"/>
          <w:szCs w:val="21"/>
        </w:rPr>
        <w:t>)</w:t>
      </w:r>
    </w:p>
    <w:p w14:paraId="01383A8D" w14:textId="77777777" w:rsidR="005809DE"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2C96EE3D" w14:textId="3934BA76" w:rsidR="00261350" w:rsidRPr="00AC0AC1" w:rsidRDefault="005809DE"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9C5D27"/>
          <w:sz w:val="21"/>
          <w:szCs w:val="21"/>
        </w:rPr>
        <w:t>Redeemer</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b/>
          <w:bCs/>
          <w:color w:val="7A3E9D"/>
          <w:sz w:val="21"/>
          <w:szCs w:val="21"/>
        </w:rPr>
        <w:t>PlutusTx.</w:t>
      </w:r>
      <w:r w:rsidR="00261350" w:rsidRPr="00AC0AC1">
        <w:rPr>
          <w:rFonts w:ascii="Consolas" w:eastAsia="Times New Roman" w:hAnsi="Consolas"/>
          <w:color w:val="333333"/>
          <w:sz w:val="21"/>
          <w:szCs w:val="21"/>
        </w:rPr>
        <w:t xml:space="preserve">toBuiltinData </w:t>
      </w:r>
      <w:r w:rsidR="00261350" w:rsidRPr="00AC0AC1">
        <w:rPr>
          <w:rFonts w:ascii="Consolas" w:eastAsia="Times New Roman" w:hAnsi="Consolas"/>
          <w:color w:val="9C5D27"/>
          <w:sz w:val="21"/>
          <w:szCs w:val="21"/>
        </w:rPr>
        <w:t>Update</w:t>
      </w:r>
      <w:r w:rsidR="00261350" w:rsidRPr="00AC0AC1">
        <w:rPr>
          <w:rFonts w:ascii="Consolas" w:eastAsia="Times New Roman" w:hAnsi="Consolas"/>
          <w:color w:val="777777"/>
          <w:sz w:val="21"/>
          <w:szCs w:val="21"/>
        </w:rPr>
        <w:t>)</w:t>
      </w:r>
    </w:p>
    <w:p w14:paraId="353E6F2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Oracling</w:t>
      </w:r>
      <w:r w:rsidRPr="00AC0AC1">
        <w:rPr>
          <w:rFonts w:ascii="Consolas" w:eastAsia="Times New Roman" w:hAnsi="Consolas"/>
          <w:color w:val="333333"/>
          <w:sz w:val="21"/>
          <w:szCs w:val="21"/>
        </w:rPr>
        <w:t xml:space="preserve"> lookups tx</w:t>
      </w:r>
    </w:p>
    <w:p w14:paraId="373A1E1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ledgerTx</w:t>
      </w:r>
    </w:p>
    <w:p w14:paraId="4BA0BDF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updated oracle value 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w:t>
      </w:r>
    </w:p>
    <w:p w14:paraId="70A5226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w:t>
      </w:r>
    </w:p>
    <w:p w14:paraId="36E21071" w14:textId="77777777" w:rsidR="005809DE"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findOracle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p>
    <w:p w14:paraId="0A2653B7" w14:textId="4D6F7AF7" w:rsidR="00261350" w:rsidRPr="00AC0AC1" w:rsidRDefault="005809DE"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7A3E9D"/>
          <w:sz w:val="21"/>
          <w:szCs w:val="21"/>
        </w:rPr>
        <w:t>Maybe</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7A3E9D"/>
          <w:sz w:val="21"/>
          <w:szCs w:val="21"/>
        </w:rPr>
        <w:t>TxOutRef</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TxOutTx</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A3E9D"/>
          <w:sz w:val="21"/>
          <w:szCs w:val="21"/>
        </w:rPr>
        <w:t>Integer</w:t>
      </w:r>
      <w:r w:rsidR="00261350" w:rsidRPr="00AC0AC1">
        <w:rPr>
          <w:rFonts w:ascii="Consolas" w:eastAsia="Times New Roman" w:hAnsi="Consolas"/>
          <w:color w:val="777777"/>
          <w:sz w:val="21"/>
          <w:szCs w:val="21"/>
        </w:rPr>
        <w:t>))</w:t>
      </w:r>
    </w:p>
    <w:p w14:paraId="7B665C3C"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findOracle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0ED51F3"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filter f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utxoAt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oracleAddress oracle</w:t>
      </w:r>
      <w:r w:rsidRPr="00AC0AC1">
        <w:rPr>
          <w:rFonts w:ascii="Consolas" w:eastAsia="Times New Roman" w:hAnsi="Consolas"/>
          <w:color w:val="777777"/>
          <w:sz w:val="21"/>
          <w:szCs w:val="21"/>
        </w:rPr>
        <w:t>)</w:t>
      </w:r>
    </w:p>
    <w:p w14:paraId="4B6D9D5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179</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toList utxos </w:t>
      </w:r>
      <w:r w:rsidRPr="00AC0AC1">
        <w:rPr>
          <w:rFonts w:ascii="Consolas" w:eastAsia="Times New Roman" w:hAnsi="Consolas"/>
          <w:color w:val="4B69C6"/>
          <w:sz w:val="21"/>
          <w:szCs w:val="21"/>
        </w:rPr>
        <w:t>of</w:t>
      </w:r>
    </w:p>
    <w:p w14:paraId="4739BFB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8CD3D5B" w14:textId="77777777" w:rsidR="005809DE"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oracleValue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txOutTxOut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dh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lookup dh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D7C904C" w14:textId="1597CC64" w:rsidR="00261350" w:rsidRPr="00AC0AC1" w:rsidRDefault="005809DE"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333333"/>
          <w:sz w:val="21"/>
          <w:szCs w:val="21"/>
        </w:rPr>
        <w:t xml:space="preserve">txData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txOutTxTx o</w:t>
      </w:r>
    </w:p>
    <w:p w14:paraId="7EB86BA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p>
    <w:p w14:paraId="0406E0C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16E9F68E"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8A46B45"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0FDD620" w14:textId="77777777" w:rsidR="00FB044A"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f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txOutTxOut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6B40D0F" w14:textId="15EF0DD0" w:rsidR="00261350" w:rsidRPr="00AC0AC1" w:rsidRDefault="00FB044A"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oracleAsset oracle</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777777"/>
          <w:sz w:val="21"/>
          <w:szCs w:val="21"/>
        </w:rPr>
        <w:t>==</w:t>
      </w:r>
      <w:r w:rsidR="00261350" w:rsidRPr="00AC0AC1">
        <w:rPr>
          <w:rFonts w:ascii="Consolas" w:eastAsia="Times New Roman" w:hAnsi="Consolas"/>
          <w:color w:val="333333"/>
          <w:sz w:val="21"/>
          <w:szCs w:val="21"/>
        </w:rPr>
        <w:t xml:space="preserve"> </w:t>
      </w:r>
      <w:r w:rsidR="00261350" w:rsidRPr="00AC0AC1">
        <w:rPr>
          <w:rFonts w:ascii="Consolas" w:eastAsia="Times New Roman" w:hAnsi="Consolas"/>
          <w:color w:val="9C5D27"/>
          <w:sz w:val="21"/>
          <w:szCs w:val="21"/>
        </w:rPr>
        <w:t>1</w:t>
      </w:r>
    </w:p>
    <w:p w14:paraId="0465CDD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w:t>
      </w:r>
    </w:p>
    <w:p w14:paraId="50979A2F"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OracleSchema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update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6302E36D"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w:t>
      </w:r>
    </w:p>
    <w:p w14:paraId="00DBAB16"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runOracle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63F2058"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runOracle op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EC89009"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oracle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startOracle op</w:t>
      </w:r>
    </w:p>
    <w:p w14:paraId="2F4A73DB"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oracle</w:t>
      </w:r>
    </w:p>
    <w:p w14:paraId="564B773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go oracle</w:t>
      </w:r>
    </w:p>
    <w:p w14:paraId="28287C74"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43B25F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5C2C3491"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go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6E9959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update</w:t>
      </w:r>
      <w:r w:rsidRPr="00AC0AC1">
        <w:rPr>
          <w:rFonts w:ascii="Consolas" w:eastAsia="Times New Roman" w:hAnsi="Consolas"/>
          <w:color w:val="777777"/>
          <w:sz w:val="21"/>
          <w:szCs w:val="21"/>
        </w:rPr>
        <w:t>"</w:t>
      </w:r>
    </w:p>
    <w:p w14:paraId="6A1C7F72"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updateOracle oracle x</w:t>
      </w:r>
    </w:p>
    <w:p w14:paraId="62521E17" w14:textId="77777777" w:rsidR="00261350" w:rsidRPr="00AC0AC1" w:rsidRDefault="00261350" w:rsidP="00261350">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go oracle</w:t>
      </w:r>
    </w:p>
    <w:p w14:paraId="03C0701E" w14:textId="77777777" w:rsidR="00D37A06" w:rsidRPr="00AC0AC1" w:rsidRDefault="00D37A06" w:rsidP="00FB044A">
      <w:pPr>
        <w:pStyle w:val="BodyText"/>
        <w:spacing w:before="0" w:after="0"/>
        <w:rPr>
          <w:lang w:eastAsia="zh-CN"/>
        </w:rPr>
      </w:pPr>
    </w:p>
    <w:p w14:paraId="32492CE8" w14:textId="6E76E278" w:rsidR="00CC1D56" w:rsidRPr="00AC0AC1" w:rsidRDefault="00C10A1B" w:rsidP="00FB044A">
      <w:pPr>
        <w:pStyle w:val="BodyText"/>
        <w:spacing w:before="0"/>
        <w:rPr>
          <w:lang w:eastAsia="zh-CN"/>
        </w:rPr>
      </w:pPr>
      <w:r w:rsidRPr="00AC0AC1">
        <w:rPr>
          <w:lang w:eastAsia="zh-CN"/>
        </w:rPr>
        <w:t xml:space="preserve">Here is the Plutus code that implements the oracle itself. It will be a parameterized contract. The data type Oracle is the parameter (47-52). </w:t>
      </w:r>
      <w:r w:rsidR="00050F67" w:rsidRPr="00AC0AC1">
        <w:rPr>
          <w:lang w:eastAsia="zh-CN"/>
        </w:rPr>
        <w:t xml:space="preserve">The first field is the </w:t>
      </w:r>
      <w:r w:rsidR="000D6682" w:rsidRPr="00AC0AC1">
        <w:rPr>
          <w:lang w:eastAsia="zh-CN"/>
        </w:rPr>
        <w:t>currency</w:t>
      </w:r>
      <w:r w:rsidR="00050F67" w:rsidRPr="00AC0AC1">
        <w:rPr>
          <w:lang w:eastAsia="zh-CN"/>
        </w:rPr>
        <w:t xml:space="preserve"> symbol of the NFT. As token name we will just use an empty string. </w:t>
      </w:r>
      <w:r w:rsidR="00E16742" w:rsidRPr="00AC0AC1">
        <w:rPr>
          <w:lang w:eastAsia="zh-CN"/>
        </w:rPr>
        <w:t xml:space="preserve">The second filed defines the public key hash of the owner of the oracle. Third is the fee in lovelace that has to be paid each time someone uses the oracle. </w:t>
      </w:r>
      <w:r w:rsidR="000D6682" w:rsidRPr="00AC0AC1">
        <w:rPr>
          <w:lang w:eastAsia="zh-CN"/>
        </w:rPr>
        <w:t>Fourth</w:t>
      </w:r>
      <w:r w:rsidR="00580CEF" w:rsidRPr="00AC0AC1">
        <w:rPr>
          <w:lang w:eastAsia="zh-CN"/>
        </w:rPr>
        <w:t xml:space="preserve"> is the asset class representing the USD tokens that we mentioned earlier. </w:t>
      </w:r>
      <w:r w:rsidR="0098253A" w:rsidRPr="00AC0AC1">
        <w:rPr>
          <w:lang w:eastAsia="zh-CN"/>
        </w:rPr>
        <w:t xml:space="preserve">Then we make a lift instance for this data type. </w:t>
      </w:r>
      <w:r w:rsidR="00E70A0D" w:rsidRPr="00AC0AC1">
        <w:rPr>
          <w:lang w:eastAsia="zh-CN"/>
        </w:rPr>
        <w:t>Next,</w:t>
      </w:r>
      <w:r w:rsidR="0098253A" w:rsidRPr="00AC0AC1">
        <w:rPr>
          <w:lang w:eastAsia="zh-CN"/>
        </w:rPr>
        <w:t xml:space="preserve"> we define the redeemer with the </w:t>
      </w:r>
      <w:r w:rsidR="000D6682">
        <w:rPr>
          <w:lang w:eastAsia="zh-CN"/>
        </w:rPr>
        <w:t>U</w:t>
      </w:r>
      <w:r w:rsidR="0098253A" w:rsidRPr="00AC0AC1">
        <w:rPr>
          <w:lang w:eastAsia="zh-CN"/>
        </w:rPr>
        <w:t xml:space="preserve">pdate and </w:t>
      </w:r>
      <w:r w:rsidR="000D6682">
        <w:rPr>
          <w:lang w:eastAsia="zh-CN"/>
        </w:rPr>
        <w:t>U</w:t>
      </w:r>
      <w:r w:rsidR="0098253A" w:rsidRPr="00AC0AC1">
        <w:rPr>
          <w:lang w:eastAsia="zh-CN"/>
        </w:rPr>
        <w:t xml:space="preserve">se </w:t>
      </w:r>
      <w:r w:rsidR="000D6682" w:rsidRPr="00AC0AC1">
        <w:rPr>
          <w:lang w:eastAsia="zh-CN"/>
        </w:rPr>
        <w:t>constructors</w:t>
      </w:r>
      <w:r w:rsidR="0098253A" w:rsidRPr="00AC0AC1">
        <w:rPr>
          <w:lang w:eastAsia="zh-CN"/>
        </w:rPr>
        <w:t xml:space="preserve"> (56-57). </w:t>
      </w:r>
      <w:r w:rsidR="00B52B5D" w:rsidRPr="00AC0AC1">
        <w:rPr>
          <w:lang w:eastAsia="zh-CN"/>
        </w:rPr>
        <w:t xml:space="preserve">We use template Haskell to implement </w:t>
      </w:r>
      <w:r w:rsidR="00B52B5D" w:rsidRPr="00AC0AC1">
        <w:rPr>
          <w:i/>
          <w:lang w:eastAsia="zh-CN"/>
        </w:rPr>
        <w:t>isData</w:t>
      </w:r>
      <w:r w:rsidR="00B52B5D" w:rsidRPr="00AC0AC1">
        <w:rPr>
          <w:lang w:eastAsia="zh-CN"/>
        </w:rPr>
        <w:t xml:space="preserve"> for the redeemer data type. </w:t>
      </w:r>
      <w:r w:rsidR="009F5756" w:rsidRPr="00AC0AC1">
        <w:rPr>
          <w:lang w:eastAsia="zh-CN"/>
        </w:rPr>
        <w:t>Then follow some helper definitions where we define the oracle token name, asset and value</w:t>
      </w:r>
      <w:r w:rsidR="001756D9" w:rsidRPr="00AC0AC1">
        <w:rPr>
          <w:lang w:eastAsia="zh-CN"/>
        </w:rPr>
        <w:t xml:space="preserve"> that takes in a transaction output and function from datum hash to maybe datum</w:t>
      </w:r>
      <w:r w:rsidR="009F5756" w:rsidRPr="00AC0AC1">
        <w:rPr>
          <w:lang w:eastAsia="zh-CN"/>
        </w:rPr>
        <w:t xml:space="preserve"> </w:t>
      </w:r>
      <w:r w:rsidR="00045EAD" w:rsidRPr="00AC0AC1">
        <w:rPr>
          <w:lang w:eastAsia="zh-CN"/>
        </w:rPr>
        <w:t>and returns the datum</w:t>
      </w:r>
      <w:r w:rsidR="0027280D" w:rsidRPr="00AC0AC1">
        <w:rPr>
          <w:lang w:eastAsia="zh-CN"/>
        </w:rPr>
        <w:t xml:space="preserve"> as an integer</w:t>
      </w:r>
      <w:r w:rsidR="00045EAD" w:rsidRPr="00AC0AC1">
        <w:rPr>
          <w:lang w:eastAsia="zh-CN"/>
        </w:rPr>
        <w:t xml:space="preserve"> </w:t>
      </w:r>
      <w:r w:rsidR="009F5756" w:rsidRPr="00AC0AC1">
        <w:rPr>
          <w:lang w:eastAsia="zh-CN"/>
        </w:rPr>
        <w:t>(61-74).</w:t>
      </w:r>
      <w:r w:rsidR="007D36C7" w:rsidRPr="00AC0AC1">
        <w:rPr>
          <w:lang w:eastAsia="zh-CN"/>
        </w:rPr>
        <w:t xml:space="preserve"> We get a maybe value since the transaction output could be just a public key output that doesn't have a datum.</w:t>
      </w:r>
      <w:r w:rsidR="008A3C4D" w:rsidRPr="00AC0AC1">
        <w:rPr>
          <w:lang w:eastAsia="zh-CN"/>
        </w:rPr>
        <w:t xml:space="preserve"> Or the datum could be there but it would not be an integer.</w:t>
      </w:r>
      <w:r w:rsidR="009F5756" w:rsidRPr="00AC0AC1">
        <w:rPr>
          <w:lang w:eastAsia="zh-CN"/>
        </w:rPr>
        <w:t xml:space="preserve"> </w:t>
      </w:r>
      <w:r w:rsidR="00276D6D" w:rsidRPr="00AC0AC1">
        <w:rPr>
          <w:lang w:eastAsia="zh-CN"/>
        </w:rPr>
        <w:t>We use integer since it works with the aeson library and for this reason we</w:t>
      </w:r>
      <w:r w:rsidR="005B0436">
        <w:rPr>
          <w:lang w:eastAsia="zh-CN"/>
        </w:rPr>
        <w:t xml:space="preserve"> then</w:t>
      </w:r>
      <w:r w:rsidR="00276D6D" w:rsidRPr="00AC0AC1">
        <w:rPr>
          <w:lang w:eastAsia="zh-CN"/>
        </w:rPr>
        <w:t xml:space="preserve"> multiply the exchange rate with 1.000.000. </w:t>
      </w:r>
      <w:r w:rsidR="00E70A0D" w:rsidRPr="00AC0AC1">
        <w:rPr>
          <w:lang w:eastAsia="zh-CN"/>
        </w:rPr>
        <w:t>Next,</w:t>
      </w:r>
      <w:r w:rsidR="00BB0762" w:rsidRPr="00AC0AC1">
        <w:rPr>
          <w:lang w:eastAsia="zh-CN"/>
        </w:rPr>
        <w:t xml:space="preserve"> we come to the oracle validator function (76-118). </w:t>
      </w:r>
      <w:r w:rsidR="002640F9" w:rsidRPr="00AC0AC1">
        <w:rPr>
          <w:lang w:eastAsia="zh-CN"/>
        </w:rPr>
        <w:t xml:space="preserve">We do some checks depending on the redeemer, but in the </w:t>
      </w:r>
      <w:r w:rsidR="00E70A0D" w:rsidRPr="00AC0AC1">
        <w:rPr>
          <w:lang w:eastAsia="zh-CN"/>
        </w:rPr>
        <w:t>beginning,</w:t>
      </w:r>
      <w:r w:rsidR="002640F9" w:rsidRPr="00AC0AC1">
        <w:rPr>
          <w:lang w:eastAsia="zh-CN"/>
        </w:rPr>
        <w:t xml:space="preserve"> we check that the transaction input and output for the oracle UTXO both contain the NFT (79-80). </w:t>
      </w:r>
      <w:r w:rsidR="00ED4AD8" w:rsidRPr="00AC0AC1">
        <w:rPr>
          <w:lang w:eastAsia="zh-CN"/>
        </w:rPr>
        <w:t xml:space="preserve">If the redeemer is set to </w:t>
      </w:r>
      <w:r w:rsidR="00E70A0D" w:rsidRPr="00AC0AC1">
        <w:rPr>
          <w:lang w:eastAsia="zh-CN"/>
        </w:rPr>
        <w:t>update,</w:t>
      </w:r>
      <w:r w:rsidR="00ED4AD8" w:rsidRPr="00AC0AC1">
        <w:rPr>
          <w:lang w:eastAsia="zh-CN"/>
        </w:rPr>
        <w:t xml:space="preserve"> we first check that the signature comes from the </w:t>
      </w:r>
      <w:r w:rsidR="00ED4AD8" w:rsidRPr="00AC0AC1">
        <w:rPr>
          <w:lang w:eastAsia="zh-CN"/>
        </w:rPr>
        <w:lastRenderedPageBreak/>
        <w:t>oracle operator</w:t>
      </w:r>
      <w:r w:rsidR="00177AC2" w:rsidRPr="00AC0AC1">
        <w:rPr>
          <w:lang w:eastAsia="zh-CN"/>
        </w:rPr>
        <w:t xml:space="preserve"> (82)</w:t>
      </w:r>
      <w:r w:rsidR="00ED4AD8" w:rsidRPr="00AC0AC1">
        <w:rPr>
          <w:lang w:eastAsia="zh-CN"/>
        </w:rPr>
        <w:t xml:space="preserve">. </w:t>
      </w:r>
      <w:r w:rsidR="00E70A0D" w:rsidRPr="00AC0AC1">
        <w:rPr>
          <w:lang w:eastAsia="zh-CN"/>
        </w:rPr>
        <w:t>Next,</w:t>
      </w:r>
      <w:r w:rsidR="00ED4AD8" w:rsidRPr="00AC0AC1">
        <w:rPr>
          <w:lang w:eastAsia="zh-CN"/>
        </w:rPr>
        <w:t xml:space="preserve"> we check that in the transaction context we have for the output a </w:t>
      </w:r>
      <w:r w:rsidR="00730E89" w:rsidRPr="00AC0AC1">
        <w:rPr>
          <w:lang w:eastAsia="zh-CN"/>
        </w:rPr>
        <w:t xml:space="preserve">just </w:t>
      </w:r>
      <w:r w:rsidR="00ED4AD8" w:rsidRPr="00AC0AC1">
        <w:rPr>
          <w:lang w:eastAsia="zh-CN"/>
        </w:rPr>
        <w:t>datum written</w:t>
      </w:r>
      <w:r w:rsidR="00CF5109" w:rsidRPr="00AC0AC1">
        <w:rPr>
          <w:lang w:eastAsia="zh-CN"/>
        </w:rPr>
        <w:t xml:space="preserve"> and not a nothing value</w:t>
      </w:r>
      <w:r w:rsidR="00177AC2" w:rsidRPr="00AC0AC1">
        <w:rPr>
          <w:lang w:eastAsia="zh-CN"/>
        </w:rPr>
        <w:t xml:space="preserve"> (83)</w:t>
      </w:r>
      <w:r w:rsidR="00ED4AD8" w:rsidRPr="00AC0AC1">
        <w:rPr>
          <w:lang w:eastAsia="zh-CN"/>
        </w:rPr>
        <w:t xml:space="preserve">. </w:t>
      </w:r>
      <w:r w:rsidR="00026FFC" w:rsidRPr="00AC0AC1">
        <w:rPr>
          <w:lang w:eastAsia="zh-CN"/>
        </w:rPr>
        <w:t xml:space="preserve">We use the </w:t>
      </w:r>
      <w:r w:rsidR="00026FFC" w:rsidRPr="00AC0AC1">
        <w:rPr>
          <w:i/>
          <w:lang w:eastAsia="zh-CN"/>
        </w:rPr>
        <w:t>oracleValue</w:t>
      </w:r>
      <w:r w:rsidR="00026FFC" w:rsidRPr="00AC0AC1">
        <w:rPr>
          <w:lang w:eastAsia="zh-CN"/>
        </w:rPr>
        <w:t xml:space="preserve"> helper function we defined. </w:t>
      </w:r>
      <w:r w:rsidR="00C47060" w:rsidRPr="00AC0AC1">
        <w:rPr>
          <w:lang w:eastAsia="zh-CN"/>
        </w:rPr>
        <w:t xml:space="preserve">If the redeemer is set to </w:t>
      </w:r>
      <w:r w:rsidR="00E70A0D" w:rsidRPr="00AC0AC1">
        <w:rPr>
          <w:lang w:eastAsia="zh-CN"/>
        </w:rPr>
        <w:t>use,</w:t>
      </w:r>
      <w:r w:rsidR="00C47060" w:rsidRPr="00AC0AC1">
        <w:rPr>
          <w:lang w:eastAsia="zh-CN"/>
        </w:rPr>
        <w:t xml:space="preserve"> we first check that the datum has not changed. </w:t>
      </w:r>
      <w:r w:rsidR="00144123" w:rsidRPr="00AC0AC1">
        <w:rPr>
          <w:lang w:eastAsia="zh-CN"/>
        </w:rPr>
        <w:t xml:space="preserve">And then we check that the fees have been paid. </w:t>
      </w:r>
      <w:r w:rsidR="00E70A0D" w:rsidRPr="00AC0AC1">
        <w:rPr>
          <w:lang w:eastAsia="zh-CN"/>
        </w:rPr>
        <w:t>So,</w:t>
      </w:r>
      <w:r w:rsidR="006B1872" w:rsidRPr="00AC0AC1">
        <w:rPr>
          <w:lang w:eastAsia="zh-CN"/>
        </w:rPr>
        <w:t xml:space="preserve"> the output value of the oracle UTXO has to be equal or </w:t>
      </w:r>
      <w:r w:rsidR="00040BC4" w:rsidRPr="00AC0AC1">
        <w:rPr>
          <w:lang w:eastAsia="zh-CN"/>
        </w:rPr>
        <w:t>greater</w:t>
      </w:r>
      <w:r w:rsidR="006B1872" w:rsidRPr="00AC0AC1">
        <w:rPr>
          <w:lang w:eastAsia="zh-CN"/>
        </w:rPr>
        <w:t xml:space="preserve"> to the input value plus the oracle fee. </w:t>
      </w:r>
      <w:r w:rsidR="000D4692" w:rsidRPr="00AC0AC1">
        <w:rPr>
          <w:lang w:eastAsia="zh-CN"/>
        </w:rPr>
        <w:t>After the validator function we make</w:t>
      </w:r>
      <w:r w:rsidR="00287C86" w:rsidRPr="00AC0AC1">
        <w:rPr>
          <w:lang w:eastAsia="zh-CN"/>
        </w:rPr>
        <w:t xml:space="preserve"> an</w:t>
      </w:r>
      <w:r w:rsidR="000D4692" w:rsidRPr="00AC0AC1">
        <w:rPr>
          <w:lang w:eastAsia="zh-CN"/>
        </w:rPr>
        <w:t xml:space="preserve"> instance of </w:t>
      </w:r>
      <w:r w:rsidR="00287C86" w:rsidRPr="00AC0AC1">
        <w:rPr>
          <w:lang w:eastAsia="zh-CN"/>
        </w:rPr>
        <w:t xml:space="preserve">ValidatorTypes. Then we compute the typed </w:t>
      </w:r>
      <w:r w:rsidR="00040BC4" w:rsidRPr="00AC0AC1">
        <w:rPr>
          <w:lang w:eastAsia="zh-CN"/>
        </w:rPr>
        <w:t>validator</w:t>
      </w:r>
      <w:r w:rsidR="00287C86" w:rsidRPr="00AC0AC1">
        <w:rPr>
          <w:lang w:eastAsia="zh-CN"/>
        </w:rPr>
        <w:t xml:space="preserve"> and the actual validator and address</w:t>
      </w:r>
      <w:r w:rsidR="00B81605" w:rsidRPr="00AC0AC1">
        <w:rPr>
          <w:lang w:eastAsia="zh-CN"/>
        </w:rPr>
        <w:t xml:space="preserve"> (125-136)</w:t>
      </w:r>
      <w:r w:rsidR="00287C86" w:rsidRPr="00AC0AC1">
        <w:rPr>
          <w:lang w:eastAsia="zh-CN"/>
        </w:rPr>
        <w:t>.</w:t>
      </w:r>
      <w:r w:rsidR="00B81605" w:rsidRPr="00AC0AC1">
        <w:rPr>
          <w:lang w:eastAsia="zh-CN"/>
        </w:rPr>
        <w:t xml:space="preserve"> </w:t>
      </w:r>
      <w:r w:rsidR="006F4C81" w:rsidRPr="00AC0AC1">
        <w:rPr>
          <w:lang w:eastAsia="zh-CN"/>
        </w:rPr>
        <w:t xml:space="preserve">This completes the on-chain code. Next follows the </w:t>
      </w:r>
      <w:r w:rsidR="006F4C81" w:rsidRPr="00AC0AC1">
        <w:rPr>
          <w:i/>
          <w:lang w:eastAsia="zh-CN"/>
        </w:rPr>
        <w:t>OracleParams</w:t>
      </w:r>
      <w:r w:rsidR="006F4C81" w:rsidRPr="00AC0AC1">
        <w:rPr>
          <w:lang w:eastAsia="zh-CN"/>
        </w:rPr>
        <w:t xml:space="preserve"> data type where we first have the fees we want to charge and then currency symbol and token name for the USD asset. </w:t>
      </w:r>
      <w:r w:rsidR="00293C07" w:rsidRPr="00AC0AC1">
        <w:rPr>
          <w:lang w:eastAsia="zh-CN"/>
        </w:rPr>
        <w:t xml:space="preserve">It is used in the </w:t>
      </w:r>
      <w:r w:rsidR="00293C07" w:rsidRPr="00AC0AC1">
        <w:rPr>
          <w:i/>
          <w:lang w:eastAsia="zh-CN"/>
        </w:rPr>
        <w:t>startOracle</w:t>
      </w:r>
      <w:r w:rsidR="00293C07" w:rsidRPr="00AC0AC1">
        <w:rPr>
          <w:lang w:eastAsia="zh-CN"/>
        </w:rPr>
        <w:t xml:space="preserve"> contract function where we mint the oracle NFT</w:t>
      </w:r>
      <w:r w:rsidR="008A3F98" w:rsidRPr="00AC0AC1">
        <w:rPr>
          <w:lang w:eastAsia="zh-CN"/>
        </w:rPr>
        <w:t xml:space="preserve"> (144-156)</w:t>
      </w:r>
      <w:r w:rsidR="00293C07" w:rsidRPr="00AC0AC1">
        <w:rPr>
          <w:lang w:eastAsia="zh-CN"/>
        </w:rPr>
        <w:t xml:space="preserve">. </w:t>
      </w:r>
      <w:r w:rsidR="0080793F" w:rsidRPr="00AC0AC1">
        <w:rPr>
          <w:lang w:eastAsia="zh-CN"/>
        </w:rPr>
        <w:t xml:space="preserve">The minting of the NFT can take a couple of slots. </w:t>
      </w:r>
      <w:r w:rsidR="00F30D2B" w:rsidRPr="00AC0AC1">
        <w:rPr>
          <w:lang w:eastAsia="zh-CN"/>
        </w:rPr>
        <w:t xml:space="preserve">And </w:t>
      </w:r>
      <w:r w:rsidR="00040BC4" w:rsidRPr="00AC0AC1">
        <w:rPr>
          <w:lang w:eastAsia="zh-CN"/>
        </w:rPr>
        <w:t>there’s</w:t>
      </w:r>
      <w:r w:rsidR="00F30D2B" w:rsidRPr="00AC0AC1">
        <w:rPr>
          <w:lang w:eastAsia="zh-CN"/>
        </w:rPr>
        <w:t xml:space="preserve"> a currency module that provides the </w:t>
      </w:r>
      <w:r w:rsidR="00F30D2B" w:rsidRPr="00AC0AC1">
        <w:rPr>
          <w:i/>
          <w:lang w:eastAsia="zh-CN"/>
        </w:rPr>
        <w:t>mintContract</w:t>
      </w:r>
      <w:r w:rsidR="00F30D2B" w:rsidRPr="00AC0AC1">
        <w:rPr>
          <w:lang w:eastAsia="zh-CN"/>
        </w:rPr>
        <w:t xml:space="preserve"> function that can be used to mint NFTs.</w:t>
      </w:r>
      <w:r w:rsidR="007E4230" w:rsidRPr="00AC0AC1">
        <w:rPr>
          <w:lang w:eastAsia="zh-CN"/>
        </w:rPr>
        <w:t xml:space="preserve"> </w:t>
      </w:r>
    </w:p>
    <w:p w14:paraId="5E0FB37B" w14:textId="23B6A03C" w:rsidR="00CC1D56" w:rsidRPr="00AC0AC1" w:rsidRDefault="00CC1D56" w:rsidP="00CC1D56">
      <w:pPr>
        <w:pStyle w:val="SourceCode"/>
        <w:rPr>
          <w:noProof w:val="0"/>
          <w:lang w:val="en-US"/>
        </w:rPr>
      </w:pPr>
      <w:r w:rsidRPr="00AC0AC1">
        <w:rPr>
          <w:noProof w:val="0"/>
          <w:lang w:val="en-US"/>
        </w:rPr>
        <w:t>mintContract :: AsCurrencyError e =&gt; PaymentPubKeyHash -&gt; [(TokenName, Integer)] -&gt; Contract w s e OneShotCurrency</w:t>
      </w:r>
    </w:p>
    <w:p w14:paraId="0EF19FC2" w14:textId="66265A2E" w:rsidR="00FB044A" w:rsidRPr="00AC0AC1" w:rsidRDefault="00803DD6" w:rsidP="00803DD6">
      <w:pPr>
        <w:pStyle w:val="BodyText"/>
        <w:spacing w:before="0"/>
        <w:rPr>
          <w:lang w:eastAsia="zh-CN"/>
        </w:rPr>
      </w:pPr>
      <w:r w:rsidRPr="00AC0AC1">
        <w:rPr>
          <w:lang w:eastAsia="zh-CN"/>
        </w:rPr>
        <w:t xml:space="preserve">It takes in the pub key hash of the entity that will end up with the minted coins. </w:t>
      </w:r>
      <w:r w:rsidR="00DE642B" w:rsidRPr="00AC0AC1">
        <w:rPr>
          <w:lang w:eastAsia="zh-CN"/>
        </w:rPr>
        <w:t xml:space="preserve">And it takes a list of pairs of token names and integers. So, this mint contract will create a currency symbol, which will depend on a unique UTxO. But it allows you to specify several token names with arbitrary integer amounts. </w:t>
      </w:r>
      <w:r w:rsidR="004A4D78" w:rsidRPr="00AC0AC1">
        <w:rPr>
          <w:lang w:eastAsia="zh-CN"/>
        </w:rPr>
        <w:t xml:space="preserve">In our case we want to mint only one NFT so we provide a single element list. </w:t>
      </w:r>
      <w:r w:rsidR="00A41AA9" w:rsidRPr="00AC0AC1">
        <w:rPr>
          <w:lang w:eastAsia="zh-CN"/>
        </w:rPr>
        <w:t xml:space="preserve">We want a contract where we use text error messages. </w:t>
      </w:r>
      <w:r w:rsidR="00B035E5" w:rsidRPr="00AC0AC1">
        <w:rPr>
          <w:lang w:eastAsia="zh-CN"/>
        </w:rPr>
        <w:t xml:space="preserve">Text does not implement the </w:t>
      </w:r>
      <w:r w:rsidR="00B035E5" w:rsidRPr="00AC0AC1">
        <w:rPr>
          <w:i/>
        </w:rPr>
        <w:t>AsCurrencyError</w:t>
      </w:r>
      <w:r w:rsidR="00B035E5" w:rsidRPr="00AC0AC1">
        <w:t xml:space="preserve"> </w:t>
      </w:r>
      <w:r w:rsidR="00B035E5" w:rsidRPr="00AC0AC1">
        <w:rPr>
          <w:lang w:eastAsia="zh-CN"/>
        </w:rPr>
        <w:t xml:space="preserve">class. </w:t>
      </w:r>
      <w:r w:rsidR="00EE4BED" w:rsidRPr="00AC0AC1">
        <w:rPr>
          <w:lang w:eastAsia="zh-CN"/>
        </w:rPr>
        <w:t xml:space="preserve">There is a function called </w:t>
      </w:r>
      <w:r w:rsidR="00EE4BED" w:rsidRPr="00AC0AC1">
        <w:rPr>
          <w:i/>
          <w:lang w:eastAsia="zh-CN"/>
        </w:rPr>
        <w:t>mapError</w:t>
      </w:r>
      <w:r w:rsidR="00EE4BED" w:rsidRPr="00AC0AC1">
        <w:rPr>
          <w:lang w:eastAsia="zh-CN"/>
        </w:rPr>
        <w:t>.</w:t>
      </w:r>
    </w:p>
    <w:p w14:paraId="15E951FC" w14:textId="415C0A8F" w:rsidR="00EE4BED" w:rsidRPr="00AC0AC1" w:rsidRDefault="00EE4BED" w:rsidP="00EE4BED">
      <w:pPr>
        <w:pStyle w:val="SourceCode"/>
        <w:rPr>
          <w:noProof w:val="0"/>
          <w:lang w:val="en-US"/>
        </w:rPr>
      </w:pPr>
      <w:r w:rsidRPr="00AC0AC1">
        <w:rPr>
          <w:noProof w:val="0"/>
          <w:lang w:val="en-US"/>
        </w:rPr>
        <w:t>mapError :: (e -&gt; e') -&gt; Contract w s e a -&gt; Contract w s e' a</w:t>
      </w:r>
    </w:p>
    <w:p w14:paraId="615A85B3" w14:textId="507ED16B" w:rsidR="00EE4BED" w:rsidRPr="00AC0AC1" w:rsidRDefault="00740EBC" w:rsidP="00803DD6">
      <w:pPr>
        <w:pStyle w:val="BodyText"/>
        <w:spacing w:before="0"/>
        <w:rPr>
          <w:lang w:eastAsia="zh-CN"/>
        </w:rPr>
      </w:pPr>
      <w:r w:rsidRPr="00AC0AC1">
        <w:rPr>
          <w:lang w:eastAsia="zh-CN"/>
        </w:rPr>
        <w:t xml:space="preserve">And it allows us to change the contract error type. </w:t>
      </w:r>
      <w:r w:rsidR="00241FCE" w:rsidRPr="00AC0AC1">
        <w:rPr>
          <w:lang w:eastAsia="zh-CN"/>
        </w:rPr>
        <w:t xml:space="preserve">The </w:t>
      </w:r>
      <w:r w:rsidR="00241FCE" w:rsidRPr="00AC0AC1">
        <w:rPr>
          <w:i/>
          <w:lang w:eastAsia="zh-CN"/>
        </w:rPr>
        <w:t>CurrencyError</w:t>
      </w:r>
      <w:r w:rsidR="00241FCE" w:rsidRPr="00AC0AC1">
        <w:rPr>
          <w:lang w:eastAsia="zh-CN"/>
        </w:rPr>
        <w:t xml:space="preserve"> type implements the </w:t>
      </w:r>
      <w:r w:rsidR="00241FCE" w:rsidRPr="00AC0AC1">
        <w:rPr>
          <w:i/>
        </w:rPr>
        <w:t>AsCurrencyError</w:t>
      </w:r>
      <w:r w:rsidR="00241FCE" w:rsidRPr="00AC0AC1">
        <w:t xml:space="preserve"> </w:t>
      </w:r>
      <w:r w:rsidR="00241FCE" w:rsidRPr="00AC0AC1">
        <w:rPr>
          <w:lang w:eastAsia="zh-CN"/>
        </w:rPr>
        <w:t>class</w:t>
      </w:r>
      <w:r w:rsidR="00885FD7" w:rsidRPr="00AC0AC1">
        <w:rPr>
          <w:lang w:eastAsia="zh-CN"/>
        </w:rPr>
        <w:t xml:space="preserve"> and the </w:t>
      </w:r>
      <w:r w:rsidR="00885FD7" w:rsidRPr="00AC0AC1">
        <w:rPr>
          <w:i/>
          <w:lang w:eastAsia="zh-CN"/>
        </w:rPr>
        <w:t>Show</w:t>
      </w:r>
      <w:r w:rsidR="00885FD7" w:rsidRPr="00AC0AC1">
        <w:rPr>
          <w:lang w:eastAsia="zh-CN"/>
        </w:rPr>
        <w:t xml:space="preserve"> class</w:t>
      </w:r>
      <w:r w:rsidR="00241FCE" w:rsidRPr="00AC0AC1">
        <w:rPr>
          <w:lang w:eastAsia="zh-CN"/>
        </w:rPr>
        <w:t xml:space="preserve">. </w:t>
      </w:r>
      <w:r w:rsidR="00885FD7" w:rsidRPr="00AC0AC1">
        <w:rPr>
          <w:lang w:eastAsia="zh-CN"/>
        </w:rPr>
        <w:t xml:space="preserve">So we can use it for the type of our error and in the </w:t>
      </w:r>
      <w:r w:rsidR="00885FD7" w:rsidRPr="00AC0AC1">
        <w:rPr>
          <w:i/>
          <w:lang w:eastAsia="zh-CN"/>
        </w:rPr>
        <w:t>mapError</w:t>
      </w:r>
      <w:r w:rsidR="00885FD7" w:rsidRPr="00AC0AC1">
        <w:rPr>
          <w:lang w:eastAsia="zh-CN"/>
        </w:rPr>
        <w:t xml:space="preserve"> function we use (pack . show). </w:t>
      </w:r>
      <w:r w:rsidR="00D3169C" w:rsidRPr="00AC0AC1">
        <w:rPr>
          <w:lang w:eastAsia="zh-CN"/>
        </w:rPr>
        <w:t xml:space="preserve">For the result of our </w:t>
      </w:r>
      <w:r w:rsidR="00E70A0D" w:rsidRPr="00AC0AC1">
        <w:rPr>
          <w:lang w:eastAsia="zh-CN"/>
        </w:rPr>
        <w:t>minting,</w:t>
      </w:r>
      <w:r w:rsidR="00D3169C" w:rsidRPr="00AC0AC1">
        <w:rPr>
          <w:lang w:eastAsia="zh-CN"/>
        </w:rPr>
        <w:t xml:space="preserve"> we get the type </w:t>
      </w:r>
      <w:r w:rsidR="00D3169C" w:rsidRPr="00AC0AC1">
        <w:rPr>
          <w:i/>
          <w:lang w:eastAsia="zh-CN"/>
        </w:rPr>
        <w:t>OneShotCurrency</w:t>
      </w:r>
      <w:r w:rsidR="00D3169C" w:rsidRPr="00AC0AC1">
        <w:rPr>
          <w:lang w:eastAsia="zh-CN"/>
        </w:rPr>
        <w:t xml:space="preserve">. </w:t>
      </w:r>
      <w:r w:rsidR="00040BC4">
        <w:rPr>
          <w:lang w:eastAsia="zh-CN"/>
        </w:rPr>
        <w:t xml:space="preserve">And we have </w:t>
      </w:r>
      <w:r w:rsidR="000D67BA" w:rsidRPr="00AC0AC1">
        <w:rPr>
          <w:lang w:eastAsia="zh-CN"/>
        </w:rPr>
        <w:t xml:space="preserve">the function </w:t>
      </w:r>
      <w:r w:rsidR="000D67BA" w:rsidRPr="00AC0AC1">
        <w:rPr>
          <w:i/>
          <w:lang w:eastAsia="zh-CN"/>
        </w:rPr>
        <w:t>currencySymbol</w:t>
      </w:r>
      <w:r w:rsidR="000D67BA" w:rsidRPr="00AC0AC1">
        <w:rPr>
          <w:lang w:eastAsia="zh-CN"/>
        </w:rPr>
        <w:t xml:space="preserve"> that takes in the mentioned type and returns a currency symbol. </w:t>
      </w:r>
      <w:r w:rsidR="00587086" w:rsidRPr="00AC0AC1">
        <w:rPr>
          <w:lang w:eastAsia="zh-CN"/>
        </w:rPr>
        <w:t xml:space="preserve">Then we define the oracle type where we provide our own pub key hash. </w:t>
      </w:r>
      <w:r w:rsidR="00611546" w:rsidRPr="00AC0AC1">
        <w:rPr>
          <w:lang w:eastAsia="zh-CN"/>
        </w:rPr>
        <w:t xml:space="preserve">After that we log a message and return the oracle parameter. </w:t>
      </w:r>
      <w:r w:rsidR="00E70A0D" w:rsidRPr="00AC0AC1">
        <w:rPr>
          <w:lang w:eastAsia="zh-CN"/>
        </w:rPr>
        <w:t>So,</w:t>
      </w:r>
      <w:r w:rsidR="00611546" w:rsidRPr="00AC0AC1">
        <w:rPr>
          <w:lang w:eastAsia="zh-CN"/>
        </w:rPr>
        <w:t xml:space="preserve"> this is a contract that returns a parameter. </w:t>
      </w:r>
      <w:r w:rsidR="00167C36" w:rsidRPr="00AC0AC1">
        <w:rPr>
          <w:lang w:eastAsia="zh-CN"/>
        </w:rPr>
        <w:t xml:space="preserve">Next we look at the </w:t>
      </w:r>
      <w:r w:rsidR="00167C36" w:rsidRPr="00AC0AC1">
        <w:rPr>
          <w:i/>
          <w:lang w:eastAsia="zh-CN"/>
        </w:rPr>
        <w:t>updateOracle</w:t>
      </w:r>
      <w:r w:rsidR="00167C36" w:rsidRPr="00AC0AC1">
        <w:rPr>
          <w:lang w:eastAsia="zh-CN"/>
        </w:rPr>
        <w:t xml:space="preserve"> contract function (158-174). </w:t>
      </w:r>
      <w:r w:rsidR="00C30489" w:rsidRPr="00AC0AC1">
        <w:rPr>
          <w:lang w:eastAsia="zh-CN"/>
        </w:rPr>
        <w:t xml:space="preserve">It deals with two cases, the case that we already have an oracle value that we want to update. And </w:t>
      </w:r>
      <w:r w:rsidR="00E70A0D" w:rsidRPr="00AC0AC1">
        <w:rPr>
          <w:lang w:eastAsia="zh-CN"/>
        </w:rPr>
        <w:t>also,</w:t>
      </w:r>
      <w:r w:rsidR="00C30489" w:rsidRPr="00AC0AC1">
        <w:rPr>
          <w:lang w:eastAsia="zh-CN"/>
        </w:rPr>
        <w:t xml:space="preserve"> the case that we just started the oracle and there is no UTxO yet, so we want to create one for the very first time. </w:t>
      </w:r>
      <w:r w:rsidR="006861BA" w:rsidRPr="00AC0AC1">
        <w:rPr>
          <w:lang w:eastAsia="zh-CN"/>
        </w:rPr>
        <w:t xml:space="preserve">It takes a Oracle parameter and an integer which is the new value we write to the datum. </w:t>
      </w:r>
      <w:r w:rsidR="00E70A0D" w:rsidRPr="00AC0AC1">
        <w:rPr>
          <w:lang w:eastAsia="zh-CN"/>
        </w:rPr>
        <w:t>First,</w:t>
      </w:r>
      <w:r w:rsidR="002B142C" w:rsidRPr="00AC0AC1">
        <w:rPr>
          <w:lang w:eastAsia="zh-CN"/>
        </w:rPr>
        <w:t xml:space="preserve"> we use the helper function </w:t>
      </w:r>
      <w:r w:rsidR="002B142C" w:rsidRPr="00AC0AC1">
        <w:rPr>
          <w:i/>
          <w:lang w:eastAsia="zh-CN"/>
        </w:rPr>
        <w:t>findOracle</w:t>
      </w:r>
      <w:r w:rsidR="002B142C" w:rsidRPr="00AC0AC1">
        <w:rPr>
          <w:lang w:eastAsia="zh-CN"/>
        </w:rPr>
        <w:t xml:space="preserve"> which </w:t>
      </w:r>
      <w:r w:rsidR="00D13ADF" w:rsidRPr="00AC0AC1">
        <w:rPr>
          <w:lang w:eastAsia="zh-CN"/>
        </w:rPr>
        <w:t xml:space="preserve">given </w:t>
      </w:r>
      <w:r w:rsidR="00040BC4" w:rsidRPr="00AC0AC1">
        <w:rPr>
          <w:lang w:eastAsia="zh-CN"/>
        </w:rPr>
        <w:t>an</w:t>
      </w:r>
      <w:r w:rsidR="00D13ADF" w:rsidRPr="00AC0AC1">
        <w:rPr>
          <w:lang w:eastAsia="zh-CN"/>
        </w:rPr>
        <w:t xml:space="preserve"> Oracle parameter </w:t>
      </w:r>
      <w:r w:rsidR="00040BC4" w:rsidRPr="00AC0AC1">
        <w:rPr>
          <w:lang w:eastAsia="zh-CN"/>
        </w:rPr>
        <w:t>returns</w:t>
      </w:r>
      <w:r w:rsidR="00D13ADF" w:rsidRPr="00AC0AC1">
        <w:rPr>
          <w:lang w:eastAsia="zh-CN"/>
        </w:rPr>
        <w:t xml:space="preserve"> a maybe triple of a transaction output reference, transaction output transaction</w:t>
      </w:r>
      <w:r w:rsidR="00001EA8" w:rsidRPr="00AC0AC1">
        <w:rPr>
          <w:lang w:eastAsia="zh-CN"/>
        </w:rPr>
        <w:t xml:space="preserve"> (TxOutTx)</w:t>
      </w:r>
      <w:r w:rsidR="00D13ADF" w:rsidRPr="00AC0AC1">
        <w:rPr>
          <w:lang w:eastAsia="zh-CN"/>
        </w:rPr>
        <w:t xml:space="preserve"> and the datum in form of a integer. </w:t>
      </w:r>
      <w:r w:rsidR="00001EA8" w:rsidRPr="00AC0AC1">
        <w:rPr>
          <w:lang w:eastAsia="zh-CN"/>
        </w:rPr>
        <w:t xml:space="preserve">The TxOutTx </w:t>
      </w:r>
      <w:r w:rsidR="001F4213" w:rsidRPr="00AC0AC1">
        <w:rPr>
          <w:lang w:eastAsia="zh-CN"/>
        </w:rPr>
        <w:t xml:space="preserve">is the UTXO itself </w:t>
      </w:r>
      <w:r w:rsidR="00001EA8" w:rsidRPr="00AC0AC1">
        <w:rPr>
          <w:lang w:eastAsia="zh-CN"/>
        </w:rPr>
        <w:t>cont</w:t>
      </w:r>
      <w:r w:rsidR="001F4213" w:rsidRPr="00AC0AC1">
        <w:rPr>
          <w:lang w:eastAsia="zh-CN"/>
        </w:rPr>
        <w:t>aining</w:t>
      </w:r>
      <w:r w:rsidR="00001EA8" w:rsidRPr="00AC0AC1">
        <w:rPr>
          <w:lang w:eastAsia="zh-CN"/>
        </w:rPr>
        <w:t xml:space="preserve"> </w:t>
      </w:r>
      <w:r w:rsidR="001F4213" w:rsidRPr="00AC0AC1">
        <w:rPr>
          <w:lang w:eastAsia="zh-CN"/>
        </w:rPr>
        <w:t>the</w:t>
      </w:r>
      <w:r w:rsidR="00001EA8" w:rsidRPr="00AC0AC1">
        <w:rPr>
          <w:lang w:eastAsia="zh-CN"/>
        </w:rPr>
        <w:t xml:space="preserve"> transaction and transaction output data type</w:t>
      </w:r>
      <w:r w:rsidR="001F4213" w:rsidRPr="00AC0AC1">
        <w:rPr>
          <w:lang w:eastAsia="zh-CN"/>
        </w:rPr>
        <w:t>s</w:t>
      </w:r>
      <w:r w:rsidR="00001EA8" w:rsidRPr="00AC0AC1">
        <w:rPr>
          <w:lang w:eastAsia="zh-CN"/>
        </w:rPr>
        <w:t xml:space="preserve"> (</w:t>
      </w:r>
      <w:r w:rsidR="00001EA8" w:rsidRPr="00AC0AC1">
        <w:rPr>
          <w:lang w:eastAsia="zh-CN"/>
        </w:rPr>
        <w:fldChar w:fldCharType="begin"/>
      </w:r>
      <w:r w:rsidR="00001EA8" w:rsidRPr="00AC0AC1">
        <w:rPr>
          <w:lang w:eastAsia="zh-CN"/>
        </w:rPr>
        <w:instrText xml:space="preserve"> REF _Ref101084313 \h </w:instrText>
      </w:r>
      <w:r w:rsidR="00001EA8" w:rsidRPr="00AC0AC1">
        <w:rPr>
          <w:lang w:eastAsia="zh-CN"/>
        </w:rPr>
      </w:r>
      <w:r w:rsidR="00001EA8" w:rsidRPr="00AC0AC1">
        <w:rPr>
          <w:lang w:eastAsia="zh-CN"/>
        </w:rPr>
        <w:fldChar w:fldCharType="separate"/>
      </w:r>
      <w:r w:rsidR="000A2D3C" w:rsidRPr="00AC0AC1">
        <w:t xml:space="preserve">Figure </w:t>
      </w:r>
      <w:r w:rsidR="000A2D3C">
        <w:rPr>
          <w:noProof/>
        </w:rPr>
        <w:t>55</w:t>
      </w:r>
      <w:r w:rsidR="00001EA8" w:rsidRPr="00AC0AC1">
        <w:rPr>
          <w:lang w:eastAsia="zh-CN"/>
        </w:rPr>
        <w:fldChar w:fldCharType="end"/>
      </w:r>
      <w:r w:rsidR="00001EA8" w:rsidRPr="00AC0AC1">
        <w:rPr>
          <w:lang w:eastAsia="zh-CN"/>
        </w:rPr>
        <w:t xml:space="preserve">). </w:t>
      </w:r>
    </w:p>
    <w:p w14:paraId="3BC82AC1" w14:textId="77777777" w:rsidR="00001EA8" w:rsidRPr="00AC0AC1" w:rsidRDefault="00001EA8" w:rsidP="00001EA8">
      <w:pPr>
        <w:pStyle w:val="BodyText"/>
        <w:keepNext/>
        <w:spacing w:before="0"/>
      </w:pPr>
      <w:r w:rsidRPr="00AC0AC1">
        <w:rPr>
          <w:noProof/>
        </w:rPr>
        <w:lastRenderedPageBreak/>
        <w:drawing>
          <wp:inline distT="0" distB="0" distL="0" distR="0" wp14:anchorId="562D24C8" wp14:editId="122DD332">
            <wp:extent cx="5895975" cy="2362200"/>
            <wp:effectExtent l="0" t="0" r="9525" b="0"/>
            <wp:docPr id="59" name="Picture 59" descr="\\vmware-host\Shared Folders\shared\Pictures\Oracle\TxOu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Oracle\TxOutTx.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5975" cy="2362200"/>
                    </a:xfrm>
                    <a:prstGeom prst="rect">
                      <a:avLst/>
                    </a:prstGeom>
                    <a:noFill/>
                    <a:ln>
                      <a:noFill/>
                    </a:ln>
                  </pic:spPr>
                </pic:pic>
              </a:graphicData>
            </a:graphic>
          </wp:inline>
        </w:drawing>
      </w:r>
    </w:p>
    <w:p w14:paraId="406CFB51" w14:textId="2B98A07B" w:rsidR="00001EA8" w:rsidRPr="00AC0AC1" w:rsidRDefault="00001EA8" w:rsidP="00001EA8">
      <w:pPr>
        <w:pStyle w:val="Caption"/>
        <w:spacing w:before="0"/>
        <w:rPr>
          <w:lang w:val="en-US"/>
        </w:rPr>
      </w:pPr>
      <w:bookmarkStart w:id="149" w:name="_Ref101084313"/>
      <w:bookmarkStart w:id="150" w:name="_Toc102838385"/>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55</w:t>
      </w:r>
      <w:r w:rsidRPr="00AC0AC1">
        <w:rPr>
          <w:lang w:val="en-US"/>
        </w:rPr>
        <w:fldChar w:fldCharType="end"/>
      </w:r>
      <w:bookmarkEnd w:id="149"/>
      <w:r w:rsidRPr="00AC0AC1">
        <w:rPr>
          <w:lang w:val="en-US"/>
        </w:rPr>
        <w:t xml:space="preserve"> </w:t>
      </w:r>
      <w:r w:rsidR="007E35BE">
        <w:rPr>
          <w:lang w:val="en-US"/>
        </w:rPr>
        <w:t>–</w:t>
      </w:r>
      <w:r w:rsidRPr="00AC0AC1">
        <w:rPr>
          <w:lang w:val="en-US"/>
        </w:rPr>
        <w:t xml:space="preserve"> </w:t>
      </w:r>
      <w:r w:rsidR="007E35BE">
        <w:rPr>
          <w:lang w:val="en-US"/>
        </w:rPr>
        <w:t>TxOutTx type</w:t>
      </w:r>
      <w:bookmarkEnd w:id="150"/>
    </w:p>
    <w:p w14:paraId="0899E5AD" w14:textId="1908FF24" w:rsidR="00D37A06" w:rsidRPr="00AC0AC1" w:rsidRDefault="00971201" w:rsidP="007C717E">
      <w:pPr>
        <w:pStyle w:val="BodyText"/>
        <w:rPr>
          <w:lang w:eastAsia="zh-CN"/>
        </w:rPr>
      </w:pPr>
      <w:r w:rsidRPr="00AC0AC1">
        <w:rPr>
          <w:lang w:eastAsia="zh-CN"/>
        </w:rPr>
        <w:t>The transaction data type contains several fields that define a transaction (</w:t>
      </w:r>
      <w:r w:rsidRPr="00AC0AC1">
        <w:rPr>
          <w:lang w:eastAsia="zh-CN"/>
        </w:rPr>
        <w:fldChar w:fldCharType="begin"/>
      </w:r>
      <w:r w:rsidRPr="00AC0AC1">
        <w:rPr>
          <w:lang w:eastAsia="zh-CN"/>
        </w:rPr>
        <w:instrText xml:space="preserve"> REF _Ref101084570 \h </w:instrText>
      </w:r>
      <w:r w:rsidRPr="00AC0AC1">
        <w:rPr>
          <w:lang w:eastAsia="zh-CN"/>
        </w:rPr>
      </w:r>
      <w:r w:rsidRPr="00AC0AC1">
        <w:rPr>
          <w:lang w:eastAsia="zh-CN"/>
        </w:rPr>
        <w:fldChar w:fldCharType="separate"/>
      </w:r>
      <w:r w:rsidR="000A2D3C" w:rsidRPr="00AC0AC1">
        <w:t xml:space="preserve">Figure </w:t>
      </w:r>
      <w:r w:rsidR="000A2D3C">
        <w:rPr>
          <w:noProof/>
        </w:rPr>
        <w:t>56</w:t>
      </w:r>
      <w:r w:rsidRPr="00AC0AC1">
        <w:rPr>
          <w:lang w:eastAsia="zh-CN"/>
        </w:rPr>
        <w:fldChar w:fldCharType="end"/>
      </w:r>
      <w:r w:rsidRPr="00AC0AC1">
        <w:rPr>
          <w:lang w:eastAsia="zh-CN"/>
        </w:rPr>
        <w:t>).</w:t>
      </w:r>
    </w:p>
    <w:p w14:paraId="3FCC5F9A" w14:textId="77777777" w:rsidR="00971201" w:rsidRPr="00AC0AC1" w:rsidRDefault="00971201" w:rsidP="00971201">
      <w:pPr>
        <w:pStyle w:val="BodyText"/>
        <w:keepNext/>
      </w:pPr>
      <w:r w:rsidRPr="00AC0AC1">
        <w:rPr>
          <w:noProof/>
        </w:rPr>
        <w:drawing>
          <wp:inline distT="0" distB="0" distL="0" distR="0" wp14:anchorId="688A2B20" wp14:editId="1053944E">
            <wp:extent cx="5943600" cy="3067886"/>
            <wp:effectExtent l="0" t="0" r="0" b="0"/>
            <wp:docPr id="60" name="Picture 60" descr="\\vmware-host\Shared Folders\shared\Pictures\Oracle\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Oracle\T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67886"/>
                    </a:xfrm>
                    <a:prstGeom prst="rect">
                      <a:avLst/>
                    </a:prstGeom>
                    <a:noFill/>
                    <a:ln>
                      <a:noFill/>
                    </a:ln>
                  </pic:spPr>
                </pic:pic>
              </a:graphicData>
            </a:graphic>
          </wp:inline>
        </w:drawing>
      </w:r>
    </w:p>
    <w:p w14:paraId="14142714" w14:textId="264243C6" w:rsidR="00971201" w:rsidRPr="00AC0AC1" w:rsidRDefault="00971201" w:rsidP="00971201">
      <w:pPr>
        <w:pStyle w:val="Caption"/>
        <w:spacing w:before="0"/>
        <w:rPr>
          <w:lang w:val="en-US"/>
        </w:rPr>
      </w:pPr>
      <w:bookmarkStart w:id="151" w:name="_Ref101084570"/>
      <w:bookmarkStart w:id="152" w:name="_Toc102838386"/>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56</w:t>
      </w:r>
      <w:r w:rsidRPr="00AC0AC1">
        <w:rPr>
          <w:lang w:val="en-US"/>
        </w:rPr>
        <w:fldChar w:fldCharType="end"/>
      </w:r>
      <w:bookmarkEnd w:id="151"/>
      <w:r w:rsidRPr="00AC0AC1">
        <w:rPr>
          <w:lang w:val="en-US"/>
        </w:rPr>
        <w:t xml:space="preserve"> </w:t>
      </w:r>
      <w:r w:rsidR="007E35BE">
        <w:rPr>
          <w:lang w:val="en-US"/>
        </w:rPr>
        <w:t>–</w:t>
      </w:r>
      <w:r w:rsidRPr="00AC0AC1">
        <w:rPr>
          <w:lang w:val="en-US"/>
        </w:rPr>
        <w:t xml:space="preserve"> Tx</w:t>
      </w:r>
      <w:r w:rsidR="007E35BE">
        <w:rPr>
          <w:lang w:val="en-US"/>
        </w:rPr>
        <w:t xml:space="preserve"> type</w:t>
      </w:r>
      <w:bookmarkEnd w:id="152"/>
    </w:p>
    <w:p w14:paraId="1E959B53" w14:textId="13331A44" w:rsidR="00BD6693" w:rsidRPr="00AC0AC1" w:rsidRDefault="00037E96" w:rsidP="007C717E">
      <w:pPr>
        <w:pStyle w:val="BodyText"/>
        <w:rPr>
          <w:lang w:eastAsia="zh-CN"/>
        </w:rPr>
      </w:pPr>
      <w:r w:rsidRPr="00AC0AC1">
        <w:rPr>
          <w:lang w:eastAsia="zh-CN"/>
        </w:rPr>
        <w:t xml:space="preserve">The </w:t>
      </w:r>
      <w:r w:rsidRPr="00AC0AC1">
        <w:rPr>
          <w:i/>
          <w:lang w:eastAsia="zh-CN"/>
        </w:rPr>
        <w:t>findOracle</w:t>
      </w:r>
      <w:r w:rsidRPr="00AC0AC1">
        <w:rPr>
          <w:lang w:eastAsia="zh-CN"/>
        </w:rPr>
        <w:t xml:space="preserve"> function filters through all UTXOs at the oracle script address and keeps only the one that contains the specific NFT. </w:t>
      </w:r>
      <w:r w:rsidR="00C77EC6" w:rsidRPr="00AC0AC1">
        <w:rPr>
          <w:lang w:eastAsia="zh-CN"/>
        </w:rPr>
        <w:t xml:space="preserve">This can fail in the case that we just started the oracle </w:t>
      </w:r>
      <w:r w:rsidR="00E70A0D" w:rsidRPr="00AC0AC1">
        <w:rPr>
          <w:lang w:eastAsia="zh-CN"/>
        </w:rPr>
        <w:t>and, in this case,</w:t>
      </w:r>
      <w:r w:rsidR="00C77EC6" w:rsidRPr="00AC0AC1">
        <w:rPr>
          <w:lang w:eastAsia="zh-CN"/>
        </w:rPr>
        <w:t xml:space="preserve"> we return a Nothing. </w:t>
      </w:r>
      <w:r w:rsidR="00020C40" w:rsidRPr="00AC0AC1">
        <w:rPr>
          <w:lang w:eastAsia="zh-CN"/>
        </w:rPr>
        <w:t xml:space="preserve">We should notice that in the current version of Plutus the </w:t>
      </w:r>
      <w:r w:rsidR="00020C40" w:rsidRPr="00AC0AC1">
        <w:rPr>
          <w:i/>
          <w:lang w:eastAsia="zh-CN"/>
        </w:rPr>
        <w:t>utxoAt</w:t>
      </w:r>
      <w:r w:rsidR="00020C40" w:rsidRPr="00AC0AC1">
        <w:rPr>
          <w:lang w:eastAsia="zh-CN"/>
        </w:rPr>
        <w:t xml:space="preserve"> function does not exist in the documentation and was probably replaced by the function </w:t>
      </w:r>
      <w:r w:rsidR="00020C40" w:rsidRPr="00AC0AC1">
        <w:rPr>
          <w:i/>
          <w:lang w:eastAsia="zh-CN"/>
        </w:rPr>
        <w:t>utxosAt</w:t>
      </w:r>
      <w:r w:rsidR="00020C40" w:rsidRPr="00AC0AC1">
        <w:rPr>
          <w:lang w:eastAsia="zh-CN"/>
        </w:rPr>
        <w:t xml:space="preserve"> which returns a map that contains </w:t>
      </w:r>
      <w:r w:rsidR="00020C40" w:rsidRPr="00AC0AC1">
        <w:rPr>
          <w:i/>
          <w:lang w:eastAsia="zh-CN"/>
        </w:rPr>
        <w:t>ChainIndexTxOut</w:t>
      </w:r>
      <w:r w:rsidR="00020C40" w:rsidRPr="00AC0AC1">
        <w:rPr>
          <w:lang w:eastAsia="zh-CN"/>
        </w:rPr>
        <w:t xml:space="preserve"> for the keys instead of </w:t>
      </w:r>
      <w:r w:rsidR="00020C40" w:rsidRPr="00AC0AC1">
        <w:rPr>
          <w:i/>
          <w:lang w:eastAsia="zh-CN"/>
        </w:rPr>
        <w:t>TxOutTx</w:t>
      </w:r>
      <w:r w:rsidR="00020C40" w:rsidRPr="00AC0AC1">
        <w:rPr>
          <w:lang w:eastAsia="zh-CN"/>
        </w:rPr>
        <w:t xml:space="preserve">. </w:t>
      </w:r>
      <w:r w:rsidR="00E70A0D" w:rsidRPr="00AC0AC1">
        <w:rPr>
          <w:lang w:eastAsia="zh-CN"/>
        </w:rPr>
        <w:t>So,</w:t>
      </w:r>
      <w:r w:rsidR="00BD6693" w:rsidRPr="00AC0AC1">
        <w:rPr>
          <w:lang w:eastAsia="zh-CN"/>
        </w:rPr>
        <w:t xml:space="preserve"> this code is a bit outdated but you can still run it given you use the right commit of the plutus repository</w:t>
      </w:r>
      <w:r w:rsidR="008236AF" w:rsidRPr="00AC0AC1">
        <w:rPr>
          <w:lang w:eastAsia="zh-CN"/>
        </w:rPr>
        <w:t xml:space="preserve"> in the nix shell</w:t>
      </w:r>
      <w:r w:rsidR="00BD6693" w:rsidRPr="00AC0AC1">
        <w:rPr>
          <w:lang w:eastAsia="zh-CN"/>
        </w:rPr>
        <w:t xml:space="preserve">. </w:t>
      </w:r>
    </w:p>
    <w:p w14:paraId="6496B44D" w14:textId="3A6BFF9A" w:rsidR="00001EA8" w:rsidRPr="00AC0AC1" w:rsidRDefault="006268FF" w:rsidP="007C717E">
      <w:pPr>
        <w:pStyle w:val="BodyText"/>
        <w:rPr>
          <w:lang w:eastAsia="zh-CN"/>
        </w:rPr>
      </w:pPr>
      <w:r w:rsidRPr="00AC0AC1">
        <w:rPr>
          <w:lang w:eastAsia="zh-CN"/>
        </w:rPr>
        <w:lastRenderedPageBreak/>
        <w:t xml:space="preserve">Next in the </w:t>
      </w:r>
      <w:r w:rsidRPr="00AC0AC1">
        <w:rPr>
          <w:i/>
          <w:lang w:eastAsia="zh-CN"/>
        </w:rPr>
        <w:t>updateOracle</w:t>
      </w:r>
      <w:r w:rsidRPr="00AC0AC1">
        <w:rPr>
          <w:lang w:eastAsia="zh-CN"/>
        </w:rPr>
        <w:t xml:space="preserve"> function we define the constrain</w:t>
      </w:r>
      <w:r w:rsidR="00412C17">
        <w:rPr>
          <w:lang w:eastAsia="zh-CN"/>
        </w:rPr>
        <w:t>t</w:t>
      </w:r>
      <w:r w:rsidRPr="00AC0AC1">
        <w:rPr>
          <w:lang w:eastAsia="zh-CN"/>
        </w:rPr>
        <w:t xml:space="preserve"> </w:t>
      </w:r>
      <w:r w:rsidR="00351726" w:rsidRPr="00AC0AC1">
        <w:rPr>
          <w:lang w:eastAsia="zh-CN"/>
        </w:rPr>
        <w:t xml:space="preserve">that we have to pay to our script address with the given datum and value that we get from the input parameters. </w:t>
      </w:r>
      <w:r w:rsidR="008B1B8A" w:rsidRPr="00AC0AC1">
        <w:rPr>
          <w:lang w:eastAsia="zh-CN"/>
        </w:rPr>
        <w:t xml:space="preserve">In the first case where the oracle UTXO does not exist yet we create a transaction </w:t>
      </w:r>
      <w:r w:rsidR="00E47532" w:rsidRPr="00AC0AC1">
        <w:rPr>
          <w:lang w:eastAsia="zh-CN"/>
        </w:rPr>
        <w:t xml:space="preserve">that produces this output at the oracle address. </w:t>
      </w:r>
      <w:r w:rsidR="00937ADC" w:rsidRPr="00AC0AC1">
        <w:rPr>
          <w:lang w:eastAsia="zh-CN"/>
        </w:rPr>
        <w:t xml:space="preserve">Then we </w:t>
      </w:r>
      <w:r w:rsidR="003031A3" w:rsidRPr="00AC0AC1">
        <w:rPr>
          <w:lang w:eastAsia="zh-CN"/>
        </w:rPr>
        <w:t>wait</w:t>
      </w:r>
      <w:r w:rsidR="00937ADC" w:rsidRPr="00AC0AC1">
        <w:rPr>
          <w:lang w:eastAsia="zh-CN"/>
        </w:rPr>
        <w:t xml:space="preserve"> for confirmation and log a message. </w:t>
      </w:r>
      <w:r w:rsidR="004716CE" w:rsidRPr="00AC0AC1">
        <w:rPr>
          <w:lang w:eastAsia="zh-CN"/>
        </w:rPr>
        <w:t xml:space="preserve">For the second case that the UTXO does </w:t>
      </w:r>
      <w:r w:rsidR="00412C17" w:rsidRPr="00AC0AC1">
        <w:rPr>
          <w:lang w:eastAsia="zh-CN"/>
        </w:rPr>
        <w:t>already</w:t>
      </w:r>
      <w:r w:rsidR="004716CE" w:rsidRPr="00AC0AC1">
        <w:rPr>
          <w:lang w:eastAsia="zh-CN"/>
        </w:rPr>
        <w:t xml:space="preserve"> exist we first define our lookups where we put a constraint on </w:t>
      </w:r>
      <w:r w:rsidR="009A4ADD" w:rsidRPr="003031A3">
        <w:rPr>
          <w:i/>
          <w:lang w:eastAsia="zh-CN"/>
        </w:rPr>
        <w:t>unspentOutputs</w:t>
      </w:r>
      <w:r w:rsidR="009A4ADD" w:rsidRPr="00AC0AC1">
        <w:rPr>
          <w:lang w:eastAsia="zh-CN"/>
        </w:rPr>
        <w:t xml:space="preserve">, </w:t>
      </w:r>
      <w:r w:rsidR="009A4ADD" w:rsidRPr="003031A3">
        <w:rPr>
          <w:i/>
          <w:lang w:eastAsia="zh-CN"/>
        </w:rPr>
        <w:t>typedValidatorLookups</w:t>
      </w:r>
      <w:r w:rsidR="009A4ADD" w:rsidRPr="00AC0AC1">
        <w:rPr>
          <w:lang w:eastAsia="zh-CN"/>
        </w:rPr>
        <w:t xml:space="preserve"> and the validator script. </w:t>
      </w:r>
      <w:r w:rsidR="00E74E32" w:rsidRPr="00AC0AC1">
        <w:rPr>
          <w:lang w:eastAsia="zh-CN"/>
        </w:rPr>
        <w:t xml:space="preserve">In order to find our output that we want to spend, we must use the unspent outputs lookup, which takes in a map of the UTXOs that we want to consume. We provide the validator and the typed validator. One is to be able to consume the input. And the other one is to be able to pay to the output. </w:t>
      </w:r>
      <w:r w:rsidR="00BB5A8A" w:rsidRPr="00AC0AC1">
        <w:rPr>
          <w:lang w:eastAsia="zh-CN"/>
        </w:rPr>
        <w:t xml:space="preserve">And for the transaction we use the constraint c that we defined in the </w:t>
      </w:r>
      <w:r w:rsidR="00412C17" w:rsidRPr="00AC0AC1">
        <w:rPr>
          <w:lang w:eastAsia="zh-CN"/>
        </w:rPr>
        <w:t>beginning</w:t>
      </w:r>
      <w:r w:rsidR="00BB5A8A" w:rsidRPr="00AC0AC1">
        <w:rPr>
          <w:lang w:eastAsia="zh-CN"/>
        </w:rPr>
        <w:t xml:space="preserve"> and add to it the constraint </w:t>
      </w:r>
      <w:r w:rsidR="0064075A" w:rsidRPr="001D542E">
        <w:rPr>
          <w:i/>
          <w:lang w:eastAsia="zh-CN"/>
        </w:rPr>
        <w:t>mustSpendScriptOutput</w:t>
      </w:r>
      <w:r w:rsidR="0064075A" w:rsidRPr="00AC0AC1">
        <w:rPr>
          <w:lang w:eastAsia="zh-CN"/>
        </w:rPr>
        <w:t xml:space="preserve"> </w:t>
      </w:r>
      <w:r w:rsidR="00BB5A8A" w:rsidRPr="00AC0AC1">
        <w:rPr>
          <w:lang w:eastAsia="zh-CN"/>
        </w:rPr>
        <w:t>where we specify the redeemer</w:t>
      </w:r>
      <w:r w:rsidR="0064075A" w:rsidRPr="00AC0AC1">
        <w:rPr>
          <w:lang w:eastAsia="zh-CN"/>
        </w:rPr>
        <w:t>, which is used for collecting funds at the oracle address from the owner</w:t>
      </w:r>
      <w:r w:rsidR="00BB5A8A" w:rsidRPr="00AC0AC1">
        <w:rPr>
          <w:lang w:eastAsia="zh-CN"/>
        </w:rPr>
        <w:t xml:space="preserve">. </w:t>
      </w:r>
      <w:r w:rsidR="000D3BB6" w:rsidRPr="00AC0AC1">
        <w:rPr>
          <w:lang w:eastAsia="zh-CN"/>
        </w:rPr>
        <w:t xml:space="preserve">Then we submit the transaction, </w:t>
      </w:r>
      <w:r w:rsidR="00412C17" w:rsidRPr="00AC0AC1">
        <w:rPr>
          <w:lang w:eastAsia="zh-CN"/>
        </w:rPr>
        <w:t>wait</w:t>
      </w:r>
      <w:r w:rsidR="000D3BB6" w:rsidRPr="00AC0AC1">
        <w:rPr>
          <w:lang w:eastAsia="zh-CN"/>
        </w:rPr>
        <w:t xml:space="preserve"> for confirmation and log a message. </w:t>
      </w:r>
      <w:r w:rsidR="00491C4D" w:rsidRPr="00AC0AC1">
        <w:rPr>
          <w:lang w:eastAsia="zh-CN"/>
        </w:rPr>
        <w:t xml:space="preserve">With the @Oracling parameter we signal what are the types for the datum and redeemer of our validator script. </w:t>
      </w:r>
      <w:r w:rsidR="00137BFF" w:rsidRPr="00AC0AC1">
        <w:rPr>
          <w:lang w:eastAsia="zh-CN"/>
        </w:rPr>
        <w:t xml:space="preserve">In the end of this code there is the function </w:t>
      </w:r>
      <w:r w:rsidR="00137BFF" w:rsidRPr="00AC0AC1">
        <w:rPr>
          <w:i/>
          <w:lang w:eastAsia="zh-CN"/>
        </w:rPr>
        <w:t>runOracle</w:t>
      </w:r>
      <w:r w:rsidR="00137BFF" w:rsidRPr="00AC0AC1">
        <w:rPr>
          <w:lang w:eastAsia="zh-CN"/>
        </w:rPr>
        <w:t xml:space="preserve"> which </w:t>
      </w:r>
      <w:r w:rsidR="004D1B54" w:rsidRPr="00AC0AC1">
        <w:rPr>
          <w:lang w:eastAsia="zh-CN"/>
        </w:rPr>
        <w:t>combines the two contracts in one</w:t>
      </w:r>
      <w:r w:rsidR="007E7F56" w:rsidRPr="00AC0AC1">
        <w:rPr>
          <w:lang w:eastAsia="zh-CN"/>
        </w:rPr>
        <w:t xml:space="preserve"> (190-200)</w:t>
      </w:r>
      <w:r w:rsidR="004D1B54" w:rsidRPr="00AC0AC1">
        <w:rPr>
          <w:lang w:eastAsia="zh-CN"/>
        </w:rPr>
        <w:t>.</w:t>
      </w:r>
      <w:r w:rsidR="007E7F56" w:rsidRPr="00AC0AC1">
        <w:rPr>
          <w:lang w:eastAsia="zh-CN"/>
        </w:rPr>
        <w:t xml:space="preserve"> </w:t>
      </w:r>
      <w:r w:rsidR="00655B31" w:rsidRPr="00AC0AC1">
        <w:rPr>
          <w:lang w:eastAsia="zh-CN"/>
        </w:rPr>
        <w:t xml:space="preserve">For that we also need a schema that we define in 188. </w:t>
      </w:r>
      <w:r w:rsidR="008D5DB8" w:rsidRPr="00AC0AC1">
        <w:rPr>
          <w:lang w:eastAsia="zh-CN"/>
        </w:rPr>
        <w:t xml:space="preserve">In the </w:t>
      </w:r>
      <w:r w:rsidR="008D5DB8" w:rsidRPr="00AC0AC1">
        <w:rPr>
          <w:i/>
          <w:lang w:eastAsia="zh-CN"/>
        </w:rPr>
        <w:t>runOracle</w:t>
      </w:r>
      <w:r w:rsidR="004D1B54" w:rsidRPr="00AC0AC1">
        <w:rPr>
          <w:lang w:eastAsia="zh-CN"/>
        </w:rPr>
        <w:t xml:space="preserve"> </w:t>
      </w:r>
      <w:r w:rsidR="008D5DB8" w:rsidRPr="00AC0AC1">
        <w:rPr>
          <w:lang w:eastAsia="zh-CN"/>
        </w:rPr>
        <w:t xml:space="preserve">function we use tell for the oracle parameter. We need to communicate this parameter value to the outside world so that people can use our oracle. </w:t>
      </w:r>
      <w:r w:rsidR="00BB6E3F" w:rsidRPr="00AC0AC1">
        <w:rPr>
          <w:lang w:eastAsia="zh-CN"/>
        </w:rPr>
        <w:t xml:space="preserve">The </w:t>
      </w:r>
      <w:r w:rsidR="00BB6E3F" w:rsidRPr="00AC0AC1">
        <w:rPr>
          <w:i/>
          <w:lang w:eastAsia="zh-CN"/>
        </w:rPr>
        <w:t>go</w:t>
      </w:r>
      <w:r w:rsidR="00BB6E3F" w:rsidRPr="00AC0AC1">
        <w:rPr>
          <w:lang w:eastAsia="zh-CN"/>
        </w:rPr>
        <w:t xml:space="preserve"> </w:t>
      </w:r>
      <w:r w:rsidR="00E70A0D" w:rsidRPr="00AC0AC1">
        <w:rPr>
          <w:lang w:eastAsia="zh-CN"/>
        </w:rPr>
        <w:t>functions</w:t>
      </w:r>
      <w:r w:rsidR="00BB6E3F" w:rsidRPr="00AC0AC1">
        <w:rPr>
          <w:lang w:eastAsia="zh-CN"/>
        </w:rPr>
        <w:t xml:space="preserve"> blocks at the update endpoint. </w:t>
      </w:r>
      <w:r w:rsidR="004A5BB9" w:rsidRPr="00AC0AC1">
        <w:rPr>
          <w:lang w:eastAsia="zh-CN"/>
        </w:rPr>
        <w:t xml:space="preserve">And as soon as somebody provides an integer, which is the new value, it will call our update oracle function with this value. </w:t>
      </w:r>
      <w:r w:rsidR="005E1DEF" w:rsidRPr="00AC0AC1">
        <w:rPr>
          <w:lang w:eastAsia="zh-CN"/>
        </w:rPr>
        <w:t>Let’s</w:t>
      </w:r>
      <w:r w:rsidR="001858FA" w:rsidRPr="00AC0AC1">
        <w:rPr>
          <w:lang w:eastAsia="zh-CN"/>
        </w:rPr>
        <w:t xml:space="preserve"> look now at an example contract from the file </w:t>
      </w:r>
      <w:r w:rsidR="001858FA" w:rsidRPr="00AC0AC1">
        <w:rPr>
          <w:i/>
          <w:lang w:eastAsia="zh-CN"/>
        </w:rPr>
        <w:t>Swap.hs</w:t>
      </w:r>
      <w:r w:rsidR="001858FA" w:rsidRPr="00AC0AC1">
        <w:rPr>
          <w:lang w:eastAsia="zh-CN"/>
        </w:rPr>
        <w:t>.</w:t>
      </w:r>
    </w:p>
    <w:p w14:paraId="636EA52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26C2BB4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797AB8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309B080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468F7C5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09A1C4E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1E0B038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2793C57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6B0C05A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4741CF2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42B5E6C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762928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7B9BBD5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p>
    <w:p w14:paraId="20BAFE2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Week06.Oracle.Swap</w:t>
      </w:r>
    </w:p>
    <w:p w14:paraId="40B518A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p>
    <w:p w14:paraId="7E807E0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swap</w:t>
      </w:r>
    </w:p>
    <w:p w14:paraId="226F18C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B163C1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3F0D431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7AD363F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List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find</w:t>
      </w:r>
      <w:r w:rsidRPr="00AC0AC1">
        <w:rPr>
          <w:rFonts w:ascii="Consolas" w:eastAsia="Times New Roman" w:hAnsi="Consolas"/>
          <w:color w:val="777777"/>
          <w:sz w:val="21"/>
          <w:szCs w:val="21"/>
        </w:rPr>
        <w:t>)</w:t>
      </w:r>
    </w:p>
    <w:p w14:paraId="1AAE73F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21</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31A47D9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mapMaybe</w:t>
      </w:r>
      <w:r w:rsidRPr="00AC0AC1">
        <w:rPr>
          <w:rFonts w:ascii="Consolas" w:eastAsia="Times New Roman" w:hAnsi="Consolas"/>
          <w:color w:val="777777"/>
          <w:sz w:val="21"/>
          <w:szCs w:val="21"/>
        </w:rPr>
        <w:t>)</w:t>
      </w:r>
    </w:p>
    <w:p w14:paraId="0E71D03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F4C70D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7292CDA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04E8C48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082DEFCD" w14:textId="77777777" w:rsidR="00F60D4D"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AA3731"/>
          <w:sz w:val="21"/>
          <w:szCs w:val="21"/>
        </w:rPr>
        <w:t>&lt;$&gt;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0C7694B" w14:textId="13B2D290" w:rsidR="00B24D5B" w:rsidRPr="00AC0AC1" w:rsidRDefault="00F60D4D"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333333"/>
          <w:sz w:val="21"/>
          <w:szCs w:val="21"/>
        </w:rPr>
        <w:t>mapMaybe</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find</w:t>
      </w:r>
      <w:r w:rsidR="00B24D5B" w:rsidRPr="00AC0AC1">
        <w:rPr>
          <w:rFonts w:ascii="Consolas" w:eastAsia="Times New Roman" w:hAnsi="Consolas"/>
          <w:color w:val="777777"/>
          <w:sz w:val="21"/>
          <w:szCs w:val="21"/>
        </w:rPr>
        <w:t>)</w:t>
      </w:r>
    </w:p>
    <w:p w14:paraId="2D1F59A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26C056B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3BCC1AB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20292BE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divide</w:t>
      </w:r>
      <w:r w:rsidRPr="00AC0AC1">
        <w:rPr>
          <w:rFonts w:ascii="Consolas" w:eastAsia="Times New Roman" w:hAnsi="Consolas"/>
          <w:color w:val="777777"/>
          <w:sz w:val="21"/>
          <w:szCs w:val="21"/>
        </w:rPr>
        <w:t>)</w:t>
      </w:r>
    </w:p>
    <w:p w14:paraId="668625D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4E4499A8" w14:textId="77777777" w:rsidR="00F60D4D"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365A827" w14:textId="5BE494FE" w:rsidR="00B24D5B" w:rsidRPr="00AC0AC1" w:rsidRDefault="00F60D4D"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b/>
          <w:bCs/>
          <w:color w:val="AA3731"/>
          <w:sz w:val="21"/>
          <w:szCs w:val="21"/>
        </w:rPr>
        <w:t>&lt;$&gt;</w:t>
      </w:r>
      <w:r w:rsidR="00B24D5B" w:rsidRPr="00AC0AC1">
        <w:rPr>
          <w:rFonts w:ascii="Consolas" w:eastAsia="Times New Roman" w:hAnsi="Consolas"/>
          <w:color w:val="777777"/>
          <w:sz w:val="21"/>
          <w:szCs w:val="21"/>
        </w:rPr>
        <w:t>))</w:t>
      </w:r>
    </w:p>
    <w:p w14:paraId="2DF0C93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0964362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Core</w:t>
      </w:r>
    </w:p>
    <w:p w14:paraId="647E0A3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Funds</w:t>
      </w:r>
    </w:p>
    <w:p w14:paraId="525C06C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p>
    <w:p w14:paraId="2F7DC03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price #-}</w:t>
      </w:r>
    </w:p>
    <w:p w14:paraId="0644AED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13F531C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price lovelace exchangeRate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exchangeRate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`divide`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1000000</w:t>
      </w:r>
    </w:p>
    <w:p w14:paraId="40842CF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29BDA8A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lovelaces #-}</w:t>
      </w:r>
    </w:p>
    <w:p w14:paraId="6BFB7C2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29D70FE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getLovelace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fromValue</w:t>
      </w:r>
    </w:p>
    <w:p w14:paraId="3A89F70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59D750F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mkSwapValidator #-}</w:t>
      </w:r>
    </w:p>
    <w:p w14:paraId="6B34C9D5" w14:textId="77777777" w:rsidR="00F60D4D"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mkSwapValidator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Address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448EF44" w14:textId="4124B630" w:rsidR="00B24D5B" w:rsidRPr="00AC0AC1" w:rsidRDefault="00F60D4D"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ScriptContext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-&gt;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Bool</w:t>
      </w:r>
    </w:p>
    <w:p w14:paraId="6D0FC2A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mkSwapValidator oracle addr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ctx </w:t>
      </w:r>
      <w:r w:rsidRPr="00AC0AC1">
        <w:rPr>
          <w:rFonts w:ascii="Consolas" w:eastAsia="Times New Roman" w:hAnsi="Consolas"/>
          <w:color w:val="777777"/>
          <w:sz w:val="21"/>
          <w:szCs w:val="21"/>
        </w:rPr>
        <w:t>=</w:t>
      </w:r>
    </w:p>
    <w:p w14:paraId="10AAFD9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txSignedBy info pkh </w:t>
      </w:r>
      <w:r w:rsidRPr="00AC0AC1">
        <w:rPr>
          <w:rFonts w:ascii="Consolas" w:eastAsia="Times New Roman" w:hAnsi="Consolas"/>
          <w:color w:val="777777"/>
          <w:sz w:val="21"/>
          <w:szCs w:val="21"/>
        </w:rPr>
        <w:t>||</w:t>
      </w:r>
    </w:p>
    <w:p w14:paraId="0ACF9F5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two script inputs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hasTwoScriptInputs </w:t>
      </w:r>
      <w:r w:rsidRPr="00AC0AC1">
        <w:rPr>
          <w:rFonts w:ascii="Consolas" w:eastAsia="Times New Roman" w:hAnsi="Consolas"/>
          <w:color w:val="777777"/>
          <w:sz w:val="21"/>
          <w:szCs w:val="21"/>
        </w:rPr>
        <w:t>&amp;&amp;</w:t>
      </w:r>
    </w:p>
    <w:p w14:paraId="5A208E6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price not paid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sellerPaid</w:t>
      </w:r>
      <w:r w:rsidRPr="00AC0AC1">
        <w:rPr>
          <w:rFonts w:ascii="Consolas" w:eastAsia="Times New Roman" w:hAnsi="Consolas"/>
          <w:color w:val="777777"/>
          <w:sz w:val="21"/>
          <w:szCs w:val="21"/>
        </w:rPr>
        <w:t>)</w:t>
      </w:r>
    </w:p>
    <w:p w14:paraId="2E037E9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571C9F7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01EFAB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3F86025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1313DF9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p>
    <w:p w14:paraId="7C75062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oracleInput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307B159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oracleInput </w:t>
      </w:r>
      <w:r w:rsidRPr="00AC0AC1">
        <w:rPr>
          <w:rFonts w:ascii="Consolas" w:eastAsia="Times New Roman" w:hAnsi="Consolas"/>
          <w:color w:val="777777"/>
          <w:sz w:val="21"/>
          <w:szCs w:val="21"/>
        </w:rPr>
        <w:t>=</w:t>
      </w:r>
    </w:p>
    <w:p w14:paraId="7CF8E81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73ECEC8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ins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p>
    <w:p w14:paraId="633B1B8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txInfoInputs info</w:t>
      </w:r>
    </w:p>
    <w:p w14:paraId="6D9B3F0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txInInfoResolved i</w:t>
      </w:r>
    </w:p>
    <w:p w14:paraId="77CE434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txOutAddress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addr</w:t>
      </w:r>
    </w:p>
    <w:p w14:paraId="3EF8540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7BBC0B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58DE281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ins </w:t>
      </w:r>
      <w:r w:rsidRPr="00AC0AC1">
        <w:rPr>
          <w:rFonts w:ascii="Consolas" w:eastAsia="Times New Roman" w:hAnsi="Consolas"/>
          <w:color w:val="4B69C6"/>
          <w:sz w:val="21"/>
          <w:szCs w:val="21"/>
        </w:rPr>
        <w:t>of</w:t>
      </w:r>
    </w:p>
    <w:p w14:paraId="5DB3F55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o</w:t>
      </w:r>
    </w:p>
    <w:p w14:paraId="5BD8947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oracle input</w:t>
      </w:r>
      <w:r w:rsidRPr="00AC0AC1">
        <w:rPr>
          <w:rFonts w:ascii="Consolas" w:eastAsia="Times New Roman" w:hAnsi="Consolas"/>
          <w:color w:val="777777"/>
          <w:sz w:val="21"/>
          <w:szCs w:val="21"/>
        </w:rPr>
        <w:t>"</w:t>
      </w:r>
    </w:p>
    <w:p w14:paraId="1EC3EB4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p>
    <w:p w14:paraId="5D26B58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oracleValue'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oracleValue oracleInput </w:t>
      </w:r>
      <w:r w:rsidRPr="00AC0AC1">
        <w:rPr>
          <w:rFonts w:ascii="Consolas" w:eastAsia="Times New Roman" w:hAnsi="Consolas"/>
          <w:color w:val="777777"/>
          <w:sz w:val="21"/>
          <w:szCs w:val="21"/>
        </w:rPr>
        <w:t>(`findDatum`</w:t>
      </w:r>
      <w:r w:rsidRPr="00AC0AC1">
        <w:rPr>
          <w:rFonts w:ascii="Consolas" w:eastAsia="Times New Roman" w:hAnsi="Consolas"/>
          <w:color w:val="333333"/>
          <w:sz w:val="21"/>
          <w:szCs w:val="21"/>
        </w:rPr>
        <w:t xml:space="preserve"> info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of</w:t>
      </w:r>
    </w:p>
    <w:p w14:paraId="310FAE2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 value not found</w:t>
      </w:r>
      <w:r w:rsidRPr="00AC0AC1">
        <w:rPr>
          <w:rFonts w:ascii="Consolas" w:eastAsia="Times New Roman" w:hAnsi="Consolas"/>
          <w:color w:val="777777"/>
          <w:sz w:val="21"/>
          <w:szCs w:val="21"/>
        </w:rPr>
        <w:t>"</w:t>
      </w:r>
    </w:p>
    <w:p w14:paraId="4197DB8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x</w:t>
      </w:r>
    </w:p>
    <w:p w14:paraId="79CE15C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p>
    <w:p w14:paraId="7226223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hasTwoScriptInputs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BFACD4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hasTwoScriptInputs </w:t>
      </w:r>
      <w:r w:rsidRPr="00AC0AC1">
        <w:rPr>
          <w:rFonts w:ascii="Consolas" w:eastAsia="Times New Roman" w:hAnsi="Consolas"/>
          <w:color w:val="777777"/>
          <w:sz w:val="21"/>
          <w:szCs w:val="21"/>
        </w:rPr>
        <w:t>=</w:t>
      </w:r>
    </w:p>
    <w:p w14:paraId="1FA1F30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386E3531" w14:textId="77777777" w:rsidR="00F60D4D"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filter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isJust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toValidatorHash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2F57CBC" w14:textId="2581253D" w:rsidR="00B24D5B" w:rsidRPr="00AC0AC1" w:rsidRDefault="00F60D4D"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333333"/>
          <w:sz w:val="21"/>
          <w:szCs w:val="21"/>
        </w:rPr>
        <w:t>txInInfoResolved</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txInfoInputs info</w:t>
      </w:r>
    </w:p>
    <w:p w14:paraId="3EBEF15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3E3C930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length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w:t>
      </w:r>
    </w:p>
    <w:p w14:paraId="34E1753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p>
    <w:p w14:paraId="485BB57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minPrice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014DB6A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minPrice </w:t>
      </w:r>
      <w:r w:rsidRPr="00AC0AC1">
        <w:rPr>
          <w:rFonts w:ascii="Consolas" w:eastAsia="Times New Roman" w:hAnsi="Consolas"/>
          <w:color w:val="777777"/>
          <w:sz w:val="21"/>
          <w:szCs w:val="21"/>
        </w:rPr>
        <w:t>=</w:t>
      </w:r>
    </w:p>
    <w:p w14:paraId="1D64FA6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45E67A0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lovelaceIn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findOwnInput ctx </w:t>
      </w:r>
      <w:r w:rsidRPr="00AC0AC1">
        <w:rPr>
          <w:rFonts w:ascii="Consolas" w:eastAsia="Times New Roman" w:hAnsi="Consolas"/>
          <w:color w:val="4B69C6"/>
          <w:sz w:val="21"/>
          <w:szCs w:val="21"/>
        </w:rPr>
        <w:t>of</w:t>
      </w:r>
    </w:p>
    <w:p w14:paraId="35E3A67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own input not found</w:t>
      </w:r>
      <w:r w:rsidRPr="00AC0AC1">
        <w:rPr>
          <w:rFonts w:ascii="Consolas" w:eastAsia="Times New Roman" w:hAnsi="Consolas"/>
          <w:color w:val="777777"/>
          <w:sz w:val="21"/>
          <w:szCs w:val="21"/>
        </w:rPr>
        <w:t>"</w:t>
      </w:r>
    </w:p>
    <w:p w14:paraId="7975C51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txInInfoResolved i</w:t>
      </w:r>
    </w:p>
    <w:p w14:paraId="36172DD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32458DC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price lovelaceIn oracleValue'</w:t>
      </w:r>
    </w:p>
    <w:p w14:paraId="315C155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34AC21A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sellerPaid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4A938BC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sellerPaid </w:t>
      </w:r>
      <w:r w:rsidRPr="00AC0AC1">
        <w:rPr>
          <w:rFonts w:ascii="Consolas" w:eastAsia="Times New Roman" w:hAnsi="Consolas"/>
          <w:color w:val="777777"/>
          <w:sz w:val="21"/>
          <w:szCs w:val="21"/>
        </w:rPr>
        <w:t>=</w:t>
      </w:r>
    </w:p>
    <w:p w14:paraId="196582F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665F2B3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pricePaid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667E523A" w14:textId="77777777" w:rsidR="00F60D4D"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pricePaid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valuePaidTo info pkh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C0A51EB" w14:textId="0E6DDDDD" w:rsidR="00B24D5B" w:rsidRPr="00AC0AC1" w:rsidRDefault="00F60D4D"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oAsset oracle</w:t>
      </w:r>
      <w:r w:rsidR="00B24D5B" w:rsidRPr="00AC0AC1">
        <w:rPr>
          <w:rFonts w:ascii="Consolas" w:eastAsia="Times New Roman" w:hAnsi="Consolas"/>
          <w:color w:val="777777"/>
          <w:sz w:val="21"/>
          <w:szCs w:val="21"/>
        </w:rPr>
        <w:t>)</w:t>
      </w:r>
    </w:p>
    <w:p w14:paraId="62F59C4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03785B6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pricePaid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minPrice</w:t>
      </w:r>
    </w:p>
    <w:p w14:paraId="3B58616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p>
    <w:p w14:paraId="489E83F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Swapping</w:t>
      </w:r>
    </w:p>
    <w:p w14:paraId="04396DC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Swapping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A34427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Swapping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PubKeyHash</w:t>
      </w:r>
    </w:p>
    <w:p w14:paraId="31E7397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Swapping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E94100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p>
    <w:p w14:paraId="6136A95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typedSwapValidator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Swapping</w:t>
      </w:r>
    </w:p>
    <w:p w14:paraId="090A4FB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typedSwapValidator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Swapping</w:t>
      </w:r>
    </w:p>
    <w:p w14:paraId="6B9FBC7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mkSwapValidator </w:t>
      </w:r>
      <w:r w:rsidRPr="00AC0AC1">
        <w:rPr>
          <w:rFonts w:ascii="Consolas" w:eastAsia="Times New Roman" w:hAnsi="Consolas"/>
          <w:color w:val="777777"/>
          <w:sz w:val="21"/>
          <w:szCs w:val="21"/>
        </w:rPr>
        <w:t>||])</w:t>
      </w:r>
    </w:p>
    <w:p w14:paraId="6A0D536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liftCode oracle</w:t>
      </w:r>
    </w:p>
    <w:p w14:paraId="1C4494B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777777"/>
          <w:sz w:val="21"/>
          <w:szCs w:val="21"/>
        </w:rPr>
        <w:t>applyCode`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liftCode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oracleAddress oracle</w:t>
      </w:r>
      <w:r w:rsidRPr="00AC0AC1">
        <w:rPr>
          <w:rFonts w:ascii="Consolas" w:eastAsia="Times New Roman" w:hAnsi="Consolas"/>
          <w:color w:val="777777"/>
          <w:sz w:val="21"/>
          <w:szCs w:val="21"/>
        </w:rPr>
        <w:t>))</w:t>
      </w:r>
    </w:p>
    <w:p w14:paraId="0E0A209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3590770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2340AC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18E8B6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p>
    <w:p w14:paraId="7487963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swapValidator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109B712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swapValidator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validatorScript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typedSwapValidator</w:t>
      </w:r>
    </w:p>
    <w:p w14:paraId="3650109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p>
    <w:p w14:paraId="3898AE7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swapAddress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546A0DF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swapAddress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swapValidator</w:t>
      </w:r>
    </w:p>
    <w:p w14:paraId="03A72E9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p>
    <w:p w14:paraId="3FB38A4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offerSwap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5CDD3A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offerSwap oracle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43DE7D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ownPubKey</w:t>
      </w:r>
    </w:p>
    <w:p w14:paraId="75F4F19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mustPayToTheScript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lovelaceValueOf amt</w:t>
      </w:r>
    </w:p>
    <w:p w14:paraId="50E4DB5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typedSwapValidator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w:t>
      </w:r>
    </w:p>
    <w:p w14:paraId="76BF55F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ledgerTx</w:t>
      </w:r>
    </w:p>
    <w:p w14:paraId="2552023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offered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 lovelace for swap</w:t>
      </w:r>
      <w:r w:rsidRPr="00AC0AC1">
        <w:rPr>
          <w:rFonts w:ascii="Consolas" w:eastAsia="Times New Roman" w:hAnsi="Consolas"/>
          <w:color w:val="777777"/>
          <w:sz w:val="21"/>
          <w:szCs w:val="21"/>
        </w:rPr>
        <w:t>"</w:t>
      </w:r>
    </w:p>
    <w:p w14:paraId="562C641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w:t>
      </w:r>
    </w:p>
    <w:p w14:paraId="2F0CE603" w14:textId="77777777" w:rsidR="0087743A"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findSwaps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p>
    <w:p w14:paraId="00083A85" w14:textId="75591AE0" w:rsidR="00B24D5B" w:rsidRPr="00AC0AC1" w:rsidRDefault="0087743A"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7A3E9D"/>
          <w:sz w:val="21"/>
          <w:szCs w:val="21"/>
        </w:rPr>
        <w:t>TxOutRef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TxOutTx</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PubKeyHash</w:t>
      </w:r>
      <w:r w:rsidR="00B24D5B" w:rsidRPr="00AC0AC1">
        <w:rPr>
          <w:rFonts w:ascii="Consolas" w:eastAsia="Times New Roman" w:hAnsi="Consolas"/>
          <w:color w:val="777777"/>
          <w:sz w:val="21"/>
          <w:szCs w:val="21"/>
        </w:rPr>
        <w:t>)]</w:t>
      </w:r>
    </w:p>
    <w:p w14:paraId="56B9BF5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findSwaps oracle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EEDF08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swapAddress oracle</w:t>
      </w:r>
    </w:p>
    <w:p w14:paraId="7930570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mapMaybe 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4E88BE4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EF79B5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PubKeyHash</w:t>
      </w:r>
    </w:p>
    <w:p w14:paraId="2C0FC06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f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3563C2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dh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txOutDatumHash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txOutTxOut o</w:t>
      </w:r>
    </w:p>
    <w:p w14:paraId="4E4EE8E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lookup dh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txOutTxTx o</w:t>
      </w:r>
    </w:p>
    <w:p w14:paraId="444ACC0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fromBuiltinData d</w:t>
      </w:r>
    </w:p>
    <w:p w14:paraId="0480F82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p>
    <w:p w14:paraId="62BD26C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PubKeyHash</w:t>
      </w:r>
      <w:r w:rsidRPr="00AC0AC1">
        <w:rPr>
          <w:rFonts w:ascii="Consolas" w:eastAsia="Times New Roman" w:hAnsi="Consolas"/>
          <w:color w:val="777777"/>
          <w:sz w:val="21"/>
          <w:szCs w:val="21"/>
        </w:rPr>
        <w:t>)</w:t>
      </w:r>
    </w:p>
    <w:p w14:paraId="0D85204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734B71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 o</w:t>
      </w:r>
    </w:p>
    <w:p w14:paraId="4C6098A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guard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 pkh</w:t>
      </w:r>
    </w:p>
    <w:p w14:paraId="30CD8B2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r w:rsidRPr="00AC0AC1">
        <w:rPr>
          <w:rFonts w:ascii="Consolas" w:eastAsia="Times New Roman" w:hAnsi="Consolas"/>
          <w:color w:val="777777"/>
          <w:sz w:val="21"/>
          <w:szCs w:val="21"/>
        </w:rPr>
        <w:t>)</w:t>
      </w:r>
    </w:p>
    <w:p w14:paraId="585FFF0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w:t>
      </w:r>
    </w:p>
    <w:p w14:paraId="75C7A1A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retrieveSwaps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6919C6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retrieveSwaps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B28C98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ownPubKey</w:t>
      </w:r>
    </w:p>
    <w:p w14:paraId="06C8BBF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findSwaps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r w:rsidRPr="00AC0AC1">
        <w:rPr>
          <w:rFonts w:ascii="Consolas" w:eastAsia="Times New Roman" w:hAnsi="Consolas"/>
          <w:color w:val="777777"/>
          <w:sz w:val="21"/>
          <w:szCs w:val="21"/>
        </w:rPr>
        <w:t>)</w:t>
      </w:r>
    </w:p>
    <w:p w14:paraId="5DDF4D0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xs </w:t>
      </w:r>
      <w:r w:rsidRPr="00AC0AC1">
        <w:rPr>
          <w:rFonts w:ascii="Consolas" w:eastAsia="Times New Roman" w:hAnsi="Consolas"/>
          <w:color w:val="4B69C6"/>
          <w:sz w:val="21"/>
          <w:szCs w:val="21"/>
        </w:rPr>
        <w:t>of</w:t>
      </w:r>
    </w:p>
    <w:p w14:paraId="5A9B6AD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no swaps found</w:t>
      </w:r>
      <w:r w:rsidRPr="00AC0AC1">
        <w:rPr>
          <w:rFonts w:ascii="Consolas" w:eastAsia="Times New Roman" w:hAnsi="Consolas"/>
          <w:color w:val="777777"/>
          <w:sz w:val="21"/>
          <w:szCs w:val="21"/>
        </w:rPr>
        <w:t>"</w:t>
      </w:r>
    </w:p>
    <w:p w14:paraId="175DF39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CD6CE24" w14:textId="77777777" w:rsidR="005B0A24"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150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p>
    <w:p w14:paraId="0A571159" w14:textId="2063C855" w:rsidR="00B24D5B" w:rsidRPr="00AC0AC1" w:rsidRDefault="005B0A24"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o</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o</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_</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w:t>
      </w:r>
      <w:r w:rsidR="00B24D5B" w:rsidRPr="00AC0AC1">
        <w:rPr>
          <w:rFonts w:ascii="Consolas" w:eastAsia="Times New Roman" w:hAnsi="Consolas"/>
          <w:color w:val="333333"/>
          <w:sz w:val="21"/>
          <w:szCs w:val="21"/>
        </w:rPr>
        <w:t xml:space="preserve"> xs</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&lt;&gt;</w:t>
      </w:r>
    </w:p>
    <w:p w14:paraId="494131D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swapValidator oracle</w:t>
      </w:r>
      <w:r w:rsidRPr="00AC0AC1">
        <w:rPr>
          <w:rFonts w:ascii="Consolas" w:eastAsia="Times New Roman" w:hAnsi="Consolas"/>
          <w:color w:val="777777"/>
          <w:sz w:val="21"/>
          <w:szCs w:val="21"/>
        </w:rPr>
        <w:t>)</w:t>
      </w:r>
    </w:p>
    <w:p w14:paraId="2F093175" w14:textId="77777777" w:rsidR="005B0A24"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43FC14F" w14:textId="77777777" w:rsidR="005B0A24" w:rsidRPr="00AC0AC1" w:rsidRDefault="005B0A24"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9C5D27"/>
          <w:sz w:val="21"/>
          <w:szCs w:val="21"/>
        </w:rPr>
        <w:t>Redeemer</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b/>
          <w:bCs/>
          <w:color w:val="7A3E9D"/>
          <w:sz w:val="21"/>
          <w:szCs w:val="21"/>
        </w:rPr>
        <w:t>PlutusTx.</w:t>
      </w:r>
      <w:r w:rsidR="00B24D5B" w:rsidRPr="00AC0AC1">
        <w:rPr>
          <w:rFonts w:ascii="Consolas" w:eastAsia="Times New Roman" w:hAnsi="Consolas"/>
          <w:color w:val="333333"/>
          <w:sz w:val="21"/>
          <w:szCs w:val="21"/>
        </w:rPr>
        <w:t xml:space="preserve">toBuiltinData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p>
    <w:p w14:paraId="6522BD68" w14:textId="7D55E2E8" w:rsidR="00B24D5B" w:rsidRPr="00AC0AC1" w:rsidRDefault="005B0A24"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_</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_</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w:t>
      </w:r>
      <w:r w:rsidR="00B24D5B" w:rsidRPr="00AC0AC1">
        <w:rPr>
          <w:rFonts w:ascii="Consolas" w:eastAsia="Times New Roman" w:hAnsi="Consolas"/>
          <w:color w:val="333333"/>
          <w:sz w:val="21"/>
          <w:szCs w:val="21"/>
        </w:rPr>
        <w:t xml:space="preserve"> xs</w:t>
      </w:r>
      <w:r w:rsidR="00B24D5B" w:rsidRPr="00AC0AC1">
        <w:rPr>
          <w:rFonts w:ascii="Consolas" w:eastAsia="Times New Roman" w:hAnsi="Consolas"/>
          <w:color w:val="777777"/>
          <w:sz w:val="21"/>
          <w:szCs w:val="21"/>
        </w:rPr>
        <w:t>]</w:t>
      </w:r>
    </w:p>
    <w:p w14:paraId="00C91B9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Swapping</w:t>
      </w:r>
      <w:r w:rsidRPr="00AC0AC1">
        <w:rPr>
          <w:rFonts w:ascii="Consolas" w:eastAsia="Times New Roman" w:hAnsi="Consolas"/>
          <w:color w:val="333333"/>
          <w:sz w:val="21"/>
          <w:szCs w:val="21"/>
        </w:rPr>
        <w:t xml:space="preserve"> lookups tx</w:t>
      </w:r>
    </w:p>
    <w:p w14:paraId="3E35584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ledgerTx</w:t>
      </w:r>
    </w:p>
    <w:p w14:paraId="1F87D05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retrieved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length xs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 swap(s)</w:t>
      </w:r>
      <w:r w:rsidRPr="00AC0AC1">
        <w:rPr>
          <w:rFonts w:ascii="Consolas" w:eastAsia="Times New Roman" w:hAnsi="Consolas"/>
          <w:color w:val="777777"/>
          <w:sz w:val="21"/>
          <w:szCs w:val="21"/>
        </w:rPr>
        <w:t>"</w:t>
      </w:r>
    </w:p>
    <w:p w14:paraId="3850824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w:t>
      </w:r>
    </w:p>
    <w:p w14:paraId="03A2D47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useSwap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8BE41B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useSwap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5EC94F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funds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ownFunds</w:t>
      </w:r>
    </w:p>
    <w:p w14:paraId="701BFFD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assetClassValueOf 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oAsset oracle</w:t>
      </w:r>
    </w:p>
    <w:p w14:paraId="7D324D0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available assets: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amt</w:t>
      </w:r>
    </w:p>
    <w:p w14:paraId="0DC18CF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p>
    <w:p w14:paraId="5549929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findOracle oracle</w:t>
      </w:r>
    </w:p>
    <w:p w14:paraId="028A2AF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099EF35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 not found</w:t>
      </w:r>
      <w:r w:rsidRPr="00AC0AC1">
        <w:rPr>
          <w:rFonts w:ascii="Consolas" w:eastAsia="Times New Roman" w:hAnsi="Consolas"/>
          <w:color w:val="777777"/>
          <w:sz w:val="21"/>
          <w:szCs w:val="21"/>
        </w:rPr>
        <w:t>"</w:t>
      </w:r>
    </w:p>
    <w:p w14:paraId="31EB020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FB92C0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found oracle, exchange rate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w:t>
      </w:r>
    </w:p>
    <w:p w14:paraId="1DDA2E25"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ownPubKey</w:t>
      </w:r>
    </w:p>
    <w:p w14:paraId="5629025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swaps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findSwaps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r w:rsidRPr="00AC0AC1">
        <w:rPr>
          <w:rFonts w:ascii="Consolas" w:eastAsia="Times New Roman" w:hAnsi="Consolas"/>
          <w:color w:val="777777"/>
          <w:sz w:val="21"/>
          <w:szCs w:val="21"/>
        </w:rPr>
        <w:t>)</w:t>
      </w:r>
    </w:p>
    <w:p w14:paraId="7E4CA5D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find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 amt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swaps </w:t>
      </w:r>
      <w:r w:rsidRPr="00AC0AC1">
        <w:rPr>
          <w:rFonts w:ascii="Consolas" w:eastAsia="Times New Roman" w:hAnsi="Consolas"/>
          <w:color w:val="4B69C6"/>
          <w:sz w:val="21"/>
          <w:szCs w:val="21"/>
        </w:rPr>
        <w:t>of</w:t>
      </w:r>
    </w:p>
    <w:p w14:paraId="63D3F2CB" w14:textId="77777777" w:rsidR="00830BCE" w:rsidRPr="00AC0AC1" w:rsidRDefault="00B24D5B" w:rsidP="00B24D5B">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00830BC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no suitable swap </w:t>
      </w:r>
    </w:p>
    <w:p w14:paraId="5D8297B8" w14:textId="513787A0"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B24D5B" w:rsidRPr="00AC0AC1">
        <w:rPr>
          <w:rFonts w:ascii="Consolas" w:eastAsia="Times New Roman" w:hAnsi="Consolas"/>
          <w:color w:val="448C27"/>
          <w:sz w:val="21"/>
          <w:szCs w:val="21"/>
        </w:rPr>
        <w:t>found</w:t>
      </w:r>
      <w:r w:rsidR="00B24D5B" w:rsidRPr="00AC0AC1">
        <w:rPr>
          <w:rFonts w:ascii="Consolas" w:eastAsia="Times New Roman" w:hAnsi="Consolas"/>
          <w:color w:val="777777"/>
          <w:sz w:val="21"/>
          <w:szCs w:val="21"/>
        </w:rPr>
        <w:t>"</w:t>
      </w:r>
    </w:p>
    <w:p w14:paraId="760368A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A5AEFBF"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txOutTxOut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7BD29D57" w14:textId="08AF9F52"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333333"/>
          <w:sz w:val="21"/>
          <w:szCs w:val="21"/>
        </w:rPr>
        <w:t xml:space="preserve">lovelaceValueOf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oFee oracle</w:t>
      </w:r>
      <w:r w:rsidR="00B24D5B" w:rsidRPr="00AC0AC1">
        <w:rPr>
          <w:rFonts w:ascii="Consolas" w:eastAsia="Times New Roman" w:hAnsi="Consolas"/>
          <w:color w:val="777777"/>
          <w:sz w:val="21"/>
          <w:szCs w:val="21"/>
        </w:rPr>
        <w:t>)</w:t>
      </w:r>
    </w:p>
    <w:p w14:paraId="547FBBEB"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assetClassValue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oAsset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price </w:t>
      </w:r>
    </w:p>
    <w:p w14:paraId="59EB0851" w14:textId="49DCB89B"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lovelaces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txOutValue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txOutTxOut o'</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x</w:t>
      </w:r>
    </w:p>
    <w:p w14:paraId="330DAC32"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p>
    <w:p w14:paraId="28AAF30E" w14:textId="723763E1"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777777"/>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swapValidator oracle</w:t>
      </w:r>
      <w:r w:rsidR="00B24D5B"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&lt;&gt;</w:t>
      </w:r>
    </w:p>
    <w:p w14:paraId="5CA373E4"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otherScript </w:t>
      </w:r>
    </w:p>
    <w:p w14:paraId="413B1B94" w14:textId="2BB5E94B"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oracleValidator oracle</w:t>
      </w:r>
      <w:r w:rsidR="00B24D5B"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&lt;&gt;</w:t>
      </w:r>
    </w:p>
    <w:p w14:paraId="7CC3B2CA"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p>
    <w:p w14:paraId="139DDF26" w14:textId="25AE2DDB"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b/>
          <w:bCs/>
          <w:color w:val="7A3E9D"/>
          <w:sz w:val="21"/>
          <w:szCs w:val="21"/>
        </w:rPr>
        <w:t>Map.</w:t>
      </w:r>
      <w:r w:rsidR="00B24D5B" w:rsidRPr="00AC0AC1">
        <w:rPr>
          <w:rFonts w:ascii="Consolas" w:eastAsia="Times New Roman" w:hAnsi="Consolas"/>
          <w:color w:val="333333"/>
          <w:sz w:val="21"/>
          <w:szCs w:val="21"/>
        </w:rPr>
        <w:t xml:space="preserve">fromList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o</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oref'</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o'</w:t>
      </w:r>
      <w:r w:rsidR="00B24D5B" w:rsidRPr="00AC0AC1">
        <w:rPr>
          <w:rFonts w:ascii="Consolas" w:eastAsia="Times New Roman" w:hAnsi="Consolas"/>
          <w:color w:val="777777"/>
          <w:sz w:val="21"/>
          <w:szCs w:val="21"/>
        </w:rPr>
        <w:t>)])</w:t>
      </w:r>
    </w:p>
    <w:p w14:paraId="2621FEB4"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mustSpendScriptOutput oref  </w:t>
      </w:r>
    </w:p>
    <w:p w14:paraId="2A867B3D" w14:textId="6CFBDF44"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9C5D27"/>
          <w:sz w:val="21"/>
          <w:szCs w:val="21"/>
        </w:rPr>
        <w:t>Redeemer</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b/>
          <w:bCs/>
          <w:color w:val="7A3E9D"/>
          <w:sz w:val="21"/>
          <w:szCs w:val="21"/>
        </w:rPr>
        <w:t>PlutusTx.</w:t>
      </w:r>
      <w:r w:rsidR="00B24D5B" w:rsidRPr="00AC0AC1">
        <w:rPr>
          <w:rFonts w:ascii="Consolas" w:eastAsia="Times New Roman" w:hAnsi="Consolas"/>
          <w:color w:val="333333"/>
          <w:sz w:val="21"/>
          <w:szCs w:val="21"/>
        </w:rPr>
        <w:t xml:space="preserve">toBuiltinData </w:t>
      </w:r>
      <w:r w:rsidR="00B24D5B" w:rsidRPr="00AC0AC1">
        <w:rPr>
          <w:rFonts w:ascii="Consolas" w:eastAsia="Times New Roman" w:hAnsi="Consolas"/>
          <w:color w:val="9C5D27"/>
          <w:sz w:val="21"/>
          <w:szCs w:val="21"/>
        </w:rPr>
        <w:t>Use</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&lt;&gt;</w:t>
      </w:r>
    </w:p>
    <w:p w14:paraId="15B13230"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mustSpendScriptOutput oref' </w:t>
      </w:r>
    </w:p>
    <w:p w14:paraId="0432A31D" w14:textId="0CC7BEA2"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9C5D27"/>
          <w:sz w:val="21"/>
          <w:szCs w:val="21"/>
        </w:rPr>
        <w:t>Redeemer</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b/>
          <w:bCs/>
          <w:color w:val="7A3E9D"/>
          <w:sz w:val="21"/>
          <w:szCs w:val="21"/>
        </w:rPr>
        <w:t>PlutusTx.</w:t>
      </w:r>
      <w:r w:rsidR="00B24D5B" w:rsidRPr="00AC0AC1">
        <w:rPr>
          <w:rFonts w:ascii="Consolas" w:eastAsia="Times New Roman" w:hAnsi="Consolas"/>
          <w:color w:val="333333"/>
          <w:sz w:val="21"/>
          <w:szCs w:val="21"/>
        </w:rPr>
        <w:t xml:space="preserve">toBuiltinData </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&lt;&gt;</w:t>
      </w:r>
    </w:p>
    <w:p w14:paraId="25A83BB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mustPayToOtherScript</w:t>
      </w:r>
    </w:p>
    <w:p w14:paraId="4208C84E" w14:textId="79FE888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w:t>
      </w:r>
      <w:r w:rsidR="00830BC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validatorHash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oracleValidator oracle</w:t>
      </w:r>
      <w:r w:rsidRPr="00AC0AC1">
        <w:rPr>
          <w:rFonts w:ascii="Consolas" w:eastAsia="Times New Roman" w:hAnsi="Consolas"/>
          <w:color w:val="777777"/>
          <w:sz w:val="21"/>
          <w:szCs w:val="21"/>
        </w:rPr>
        <w:t>)</w:t>
      </w:r>
    </w:p>
    <w:p w14:paraId="65F941D5" w14:textId="55939591"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w:t>
      </w:r>
      <w:r w:rsidR="00830BCE"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toBuiltinData x</w:t>
      </w:r>
      <w:r w:rsidRPr="00AC0AC1">
        <w:rPr>
          <w:rFonts w:ascii="Consolas" w:eastAsia="Times New Roman" w:hAnsi="Consolas"/>
          <w:color w:val="777777"/>
          <w:sz w:val="21"/>
          <w:szCs w:val="21"/>
        </w:rPr>
        <w:t>)</w:t>
      </w:r>
      <w:r w:rsidR="00830BCE" w:rsidRPr="00AC0AC1">
        <w:rPr>
          <w:rFonts w:ascii="Consolas" w:eastAsia="Times New Roman" w:hAnsi="Consolas"/>
          <w:color w:val="777777"/>
          <w:sz w:val="21"/>
          <w:szCs w:val="21"/>
        </w:rPr>
        <w:t xml:space="preserve"> </w:t>
      </w:r>
      <w:r w:rsidR="00830BCE" w:rsidRPr="00AC0AC1">
        <w:rPr>
          <w:rFonts w:ascii="Consolas" w:eastAsia="Times New Roman" w:hAnsi="Consolas"/>
          <w:color w:val="333333"/>
          <w:sz w:val="21"/>
          <w:szCs w:val="21"/>
        </w:rPr>
        <w:t>v</w:t>
      </w:r>
    </w:p>
    <w:p w14:paraId="265F7EFE" w14:textId="389115FE"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38979E5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184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mustPayToPubKey pkh' p</w:t>
      </w:r>
    </w:p>
    <w:p w14:paraId="2BA2D8D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Swapping</w:t>
      </w:r>
      <w:r w:rsidRPr="00AC0AC1">
        <w:rPr>
          <w:rFonts w:ascii="Consolas" w:eastAsia="Times New Roman" w:hAnsi="Consolas"/>
          <w:color w:val="333333"/>
          <w:sz w:val="21"/>
          <w:szCs w:val="21"/>
        </w:rPr>
        <w:t xml:space="preserve"> lookups tx</w:t>
      </w:r>
    </w:p>
    <w:p w14:paraId="2166348F"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ledgerTx</w:t>
      </w:r>
    </w:p>
    <w:p w14:paraId="19DDAEB3"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swap with 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8FB141C" w14:textId="225EE177"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333333"/>
          <w:sz w:val="21"/>
          <w:szCs w:val="21"/>
        </w:rPr>
        <w:t xml:space="preserve">show </w:t>
      </w:r>
      <w:r w:rsidR="00B24D5B" w:rsidRPr="00AC0AC1">
        <w:rPr>
          <w:rFonts w:ascii="Consolas" w:eastAsia="Times New Roman" w:hAnsi="Consolas"/>
          <w:color w:val="777777"/>
          <w:sz w:val="21"/>
          <w:szCs w:val="21"/>
        </w:rPr>
        <w:t>(</w:t>
      </w:r>
      <w:r w:rsidR="00B24D5B" w:rsidRPr="00AC0AC1">
        <w:rPr>
          <w:rFonts w:ascii="Consolas" w:eastAsia="Times New Roman" w:hAnsi="Consolas"/>
          <w:b/>
          <w:bCs/>
          <w:color w:val="7A3E9D"/>
          <w:sz w:val="21"/>
          <w:szCs w:val="21"/>
        </w:rPr>
        <w:t>Value.</w:t>
      </w:r>
      <w:r w:rsidR="00B24D5B" w:rsidRPr="00AC0AC1">
        <w:rPr>
          <w:rFonts w:ascii="Consolas" w:eastAsia="Times New Roman" w:hAnsi="Consolas"/>
          <w:color w:val="333333"/>
          <w:sz w:val="21"/>
          <w:szCs w:val="21"/>
        </w:rPr>
        <w:t>flattenValue p</w:t>
      </w:r>
      <w:r w:rsidR="00B24D5B" w:rsidRPr="00AC0AC1">
        <w:rPr>
          <w:rFonts w:ascii="Consolas" w:eastAsia="Times New Roman" w:hAnsi="Consolas"/>
          <w:color w:val="777777"/>
          <w:sz w:val="21"/>
          <w:szCs w:val="21"/>
        </w:rPr>
        <w:t>)</w:t>
      </w:r>
    </w:p>
    <w:p w14:paraId="033F5EE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1295B0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getPrice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1A95E67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getPrice x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lovelaces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txOutTxOut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w:t>
      </w:r>
    </w:p>
    <w:p w14:paraId="03B7930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w:t>
      </w:r>
    </w:p>
    <w:p w14:paraId="348FB8E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TxOutTx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PubKeyHash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08B43A9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f amt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getPrice x o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amt</w:t>
      </w:r>
    </w:p>
    <w:p w14:paraId="0538D58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p>
    <w:p w14:paraId="70645CA1"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5427C5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offer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p>
    <w:p w14:paraId="72A9903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E0F648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9160BE"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funds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7394C0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w:t>
      </w:r>
    </w:p>
    <w:p w14:paraId="1C26EE8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swap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CFC64BA"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swap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offer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retrieve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use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funds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p>
    <w:p w14:paraId="1C98A0A9" w14:textId="484827B9"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333333"/>
          <w:sz w:val="21"/>
          <w:szCs w:val="21"/>
        </w:rPr>
        <w:t>swap oracle</w:t>
      </w:r>
    </w:p>
    <w:p w14:paraId="2658260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EB86C1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offer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418282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offer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DC9C3BA"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offer</w:t>
      </w:r>
      <w:r w:rsidRPr="00AC0AC1">
        <w:rPr>
          <w:rFonts w:ascii="Consolas" w:eastAsia="Times New Roman" w:hAnsi="Consolas"/>
          <w:color w:val="777777"/>
          <w:sz w:val="21"/>
          <w:szCs w:val="21"/>
        </w:rPr>
        <w:t>"</w:t>
      </w:r>
    </w:p>
    <w:p w14:paraId="506682B2"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offerSwap oracle amt</w:t>
      </w:r>
    </w:p>
    <w:p w14:paraId="07B0D57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p>
    <w:p w14:paraId="25FAC25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retrieve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FFDC08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retrieve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4D07EE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w:t>
      </w:r>
      <w:r w:rsidRPr="00AC0AC1">
        <w:rPr>
          <w:rFonts w:ascii="Consolas" w:eastAsia="Times New Roman" w:hAnsi="Consolas"/>
          <w:color w:val="777777"/>
          <w:sz w:val="21"/>
          <w:szCs w:val="21"/>
        </w:rPr>
        <w:t>"</w:t>
      </w:r>
    </w:p>
    <w:p w14:paraId="2DA0EE5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retrieveSwaps oracle</w:t>
      </w:r>
    </w:p>
    <w:p w14:paraId="11E4163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w:t>
      </w:r>
    </w:p>
    <w:p w14:paraId="7635D01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use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97CE97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use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81504F3"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w:t>
      </w:r>
      <w:r w:rsidRPr="00AC0AC1">
        <w:rPr>
          <w:rFonts w:ascii="Consolas" w:eastAsia="Times New Roman" w:hAnsi="Consolas"/>
          <w:color w:val="777777"/>
          <w:sz w:val="21"/>
          <w:szCs w:val="21"/>
        </w:rPr>
        <w:t>"</w:t>
      </w:r>
    </w:p>
    <w:p w14:paraId="796B90C7"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useSwap oracle</w:t>
      </w:r>
    </w:p>
    <w:p w14:paraId="2E9E0C78"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w:t>
      </w:r>
    </w:p>
    <w:p w14:paraId="005119E9"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25BA99B"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1866E5C"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funds</w:t>
      </w:r>
      <w:r w:rsidRPr="00AC0AC1">
        <w:rPr>
          <w:rFonts w:ascii="Consolas" w:eastAsia="Times New Roman" w:hAnsi="Consolas"/>
          <w:color w:val="777777"/>
          <w:sz w:val="21"/>
          <w:szCs w:val="21"/>
        </w:rPr>
        <w:t>"</w:t>
      </w:r>
    </w:p>
    <w:p w14:paraId="2D44997D"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ownFunds</w:t>
      </w:r>
    </w:p>
    <w:p w14:paraId="3BC110A0"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v</w:t>
      </w:r>
    </w:p>
    <w:p w14:paraId="78A79726"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w:t>
      </w:r>
    </w:p>
    <w:p w14:paraId="1328B415" w14:textId="77777777" w:rsidR="00830BCE"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SwapSchema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05E8284" w14:textId="317F9CD7" w:rsidR="00B24D5B" w:rsidRPr="00AC0AC1" w:rsidRDefault="00830BCE"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Contract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r w:rsidR="00B24D5B" w:rsidRPr="00AC0AC1">
        <w:rPr>
          <w:rFonts w:ascii="Consolas" w:eastAsia="Times New Roman" w:hAnsi="Consolas"/>
          <w:color w:val="7A3E9D"/>
          <w:sz w:val="21"/>
          <w:szCs w:val="21"/>
        </w:rPr>
        <w:t>Last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Value</w:t>
      </w:r>
      <w:r w:rsidR="00B24D5B" w:rsidRPr="00AC0AC1">
        <w:rPr>
          <w:rFonts w:ascii="Consolas" w:eastAsia="Times New Roman" w:hAnsi="Consolas"/>
          <w:color w:val="777777"/>
          <w:sz w:val="21"/>
          <w:szCs w:val="21"/>
        </w:rPr>
        <w: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SwapSchema</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A3E9D"/>
          <w:sz w:val="21"/>
          <w:szCs w:val="21"/>
        </w:rPr>
        <w:t>Text</w:t>
      </w:r>
      <w:r w:rsidR="00B24D5B" w:rsidRPr="00AC0AC1">
        <w:rPr>
          <w:rFonts w:ascii="Consolas" w:eastAsia="Times New Roman" w:hAnsi="Consolas"/>
          <w:color w:val="333333"/>
          <w:sz w:val="21"/>
          <w:szCs w:val="21"/>
        </w:rPr>
        <w:t xml:space="preserve"> </w:t>
      </w:r>
      <w:r w:rsidR="00B24D5B" w:rsidRPr="00AC0AC1">
        <w:rPr>
          <w:rFonts w:ascii="Consolas" w:eastAsia="Times New Roman" w:hAnsi="Consolas"/>
          <w:color w:val="777777"/>
          <w:sz w:val="21"/>
          <w:szCs w:val="21"/>
        </w:rPr>
        <w:t>()</w:t>
      </w:r>
    </w:p>
    <w:p w14:paraId="54C1E994" w14:textId="77777777" w:rsidR="00B24D5B" w:rsidRPr="00AC0AC1" w:rsidRDefault="00B24D5B" w:rsidP="00B24D5B">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226</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handleError logError</w:t>
      </w:r>
    </w:p>
    <w:p w14:paraId="6EA9A51B" w14:textId="77777777" w:rsidR="006268FF" w:rsidRPr="00AC0AC1" w:rsidRDefault="006268FF" w:rsidP="00B96AB7">
      <w:pPr>
        <w:pStyle w:val="BodyText"/>
        <w:spacing w:before="0" w:after="0"/>
        <w:rPr>
          <w:lang w:eastAsia="zh-CN"/>
        </w:rPr>
      </w:pPr>
    </w:p>
    <w:p w14:paraId="2E2AB4A0" w14:textId="76989B15" w:rsidR="00B24D5B" w:rsidRPr="00AC0AC1" w:rsidRDefault="00654699" w:rsidP="00B96AB7">
      <w:pPr>
        <w:pStyle w:val="BodyText"/>
        <w:spacing w:before="0"/>
        <w:rPr>
          <w:lang w:eastAsia="zh-CN"/>
        </w:rPr>
      </w:pPr>
      <w:r w:rsidRPr="00AC0AC1">
        <w:rPr>
          <w:lang w:eastAsia="zh-CN"/>
        </w:rPr>
        <w:t xml:space="preserve">The idea is we have now a swap contract where someone can put down some ADA and someone else can swap it for a USDT token where 1 USD is 1.000.000 USDT. </w:t>
      </w:r>
      <w:r w:rsidR="0083002E" w:rsidRPr="00AC0AC1">
        <w:rPr>
          <w:lang w:eastAsia="zh-CN"/>
        </w:rPr>
        <w:t xml:space="preserve">The </w:t>
      </w:r>
      <w:r w:rsidR="0083002E" w:rsidRPr="00AC0AC1">
        <w:rPr>
          <w:i/>
          <w:lang w:eastAsia="zh-CN"/>
        </w:rPr>
        <w:t>price</w:t>
      </w:r>
      <w:r w:rsidR="0083002E" w:rsidRPr="00AC0AC1">
        <w:rPr>
          <w:lang w:eastAsia="zh-CN"/>
        </w:rPr>
        <w:t xml:space="preserve"> function takes in lovelace and the exchange rate and returns the equivalent </w:t>
      </w:r>
      <w:r w:rsidR="00721A2E" w:rsidRPr="00AC0AC1">
        <w:rPr>
          <w:lang w:eastAsia="zh-CN"/>
        </w:rPr>
        <w:t>amount</w:t>
      </w:r>
      <w:r w:rsidR="0083002E" w:rsidRPr="00AC0AC1">
        <w:rPr>
          <w:lang w:eastAsia="zh-CN"/>
        </w:rPr>
        <w:t xml:space="preserve"> of USD. </w:t>
      </w:r>
      <w:r w:rsidR="00545639" w:rsidRPr="00AC0AC1">
        <w:rPr>
          <w:lang w:eastAsia="zh-CN"/>
        </w:rPr>
        <w:t xml:space="preserve">The </w:t>
      </w:r>
      <w:r w:rsidR="00545639" w:rsidRPr="00AC0AC1">
        <w:rPr>
          <w:i/>
          <w:lang w:eastAsia="zh-CN"/>
        </w:rPr>
        <w:t>lovelace</w:t>
      </w:r>
      <w:r w:rsidR="006C2F77" w:rsidRPr="00AC0AC1">
        <w:rPr>
          <w:i/>
          <w:lang w:eastAsia="zh-CN"/>
        </w:rPr>
        <w:t>s</w:t>
      </w:r>
      <w:r w:rsidR="00545639" w:rsidRPr="00AC0AC1">
        <w:rPr>
          <w:lang w:eastAsia="zh-CN"/>
        </w:rPr>
        <w:t xml:space="preserve"> function given a value extracts the amount of lovelace. </w:t>
      </w:r>
      <w:r w:rsidR="00BE4F65" w:rsidRPr="00AC0AC1">
        <w:rPr>
          <w:lang w:eastAsia="zh-CN"/>
        </w:rPr>
        <w:t xml:space="preserve">Next comes our swap validator function (46-96). </w:t>
      </w:r>
      <w:r w:rsidR="007E0C18" w:rsidRPr="00AC0AC1">
        <w:rPr>
          <w:lang w:eastAsia="zh-CN"/>
        </w:rPr>
        <w:t xml:space="preserve">It is a validator that takes in two parameters of type Oracle and Address. </w:t>
      </w:r>
      <w:r w:rsidR="00221032" w:rsidRPr="00AC0AC1">
        <w:rPr>
          <w:lang w:eastAsia="zh-CN"/>
        </w:rPr>
        <w:t xml:space="preserve">For the oracle parameter we are using the code from the Core.hs file that we also import. The address parameter represents the address of the oracle. </w:t>
      </w:r>
      <w:r w:rsidR="007A2B99" w:rsidRPr="00AC0AC1">
        <w:rPr>
          <w:lang w:eastAsia="zh-CN"/>
        </w:rPr>
        <w:t xml:space="preserve">For the datum we use a pub key hash that comes from the seller </w:t>
      </w:r>
      <w:r w:rsidR="005202F8" w:rsidRPr="00AC0AC1">
        <w:rPr>
          <w:lang w:eastAsia="zh-CN"/>
        </w:rPr>
        <w:t xml:space="preserve">that sells his ADA and </w:t>
      </w:r>
      <w:r w:rsidR="00721A2E" w:rsidRPr="00AC0AC1">
        <w:rPr>
          <w:lang w:eastAsia="zh-CN"/>
        </w:rPr>
        <w:t>receives</w:t>
      </w:r>
      <w:r w:rsidR="005202F8" w:rsidRPr="00AC0AC1">
        <w:rPr>
          <w:lang w:eastAsia="zh-CN"/>
        </w:rPr>
        <w:t xml:space="preserve"> the USDT tokens. </w:t>
      </w:r>
      <w:r w:rsidR="006A7B86" w:rsidRPr="00AC0AC1">
        <w:rPr>
          <w:lang w:eastAsia="zh-CN"/>
        </w:rPr>
        <w:t xml:space="preserve">And for the redeemer we can use unit. </w:t>
      </w:r>
      <w:r w:rsidR="007A1590" w:rsidRPr="00AC0AC1">
        <w:rPr>
          <w:lang w:eastAsia="zh-CN"/>
        </w:rPr>
        <w:t xml:space="preserve">There are two ways to unlock the lovelace by the script address. One is if the buyer actually does this swap, gives tokens to the seller in exchange for lovelace and the other is that the seller himself retrieves the lovelace. </w:t>
      </w:r>
      <w:r w:rsidR="00175045" w:rsidRPr="00AC0AC1">
        <w:rPr>
          <w:lang w:eastAsia="zh-CN"/>
        </w:rPr>
        <w:t xml:space="preserve">The first condition in the validator is if the seller himself signs the transaction. </w:t>
      </w:r>
      <w:r w:rsidR="00697451" w:rsidRPr="00AC0AC1">
        <w:rPr>
          <w:lang w:eastAsia="zh-CN"/>
        </w:rPr>
        <w:t>Then we have a logical »or« and the</w:t>
      </w:r>
      <w:r w:rsidR="00C72BAD" w:rsidRPr="00AC0AC1">
        <w:rPr>
          <w:lang w:eastAsia="zh-CN"/>
        </w:rPr>
        <w:t>n two conditions follow for the swap case.</w:t>
      </w:r>
      <w:r w:rsidR="00697451" w:rsidRPr="00AC0AC1">
        <w:rPr>
          <w:lang w:eastAsia="zh-CN"/>
        </w:rPr>
        <w:t xml:space="preserve"> </w:t>
      </w:r>
      <w:r w:rsidR="00C72BAD" w:rsidRPr="00AC0AC1">
        <w:rPr>
          <w:lang w:eastAsia="zh-CN"/>
        </w:rPr>
        <w:t>The first condition is</w:t>
      </w:r>
      <w:r w:rsidR="00697451" w:rsidRPr="00AC0AC1">
        <w:rPr>
          <w:lang w:eastAsia="zh-CN"/>
        </w:rPr>
        <w:t xml:space="preserve"> that the</w:t>
      </w:r>
      <w:r w:rsidR="00C72BAD" w:rsidRPr="00AC0AC1">
        <w:rPr>
          <w:lang w:eastAsia="zh-CN"/>
        </w:rPr>
        <w:t>re are two</w:t>
      </w:r>
      <w:r w:rsidR="00697451" w:rsidRPr="00AC0AC1">
        <w:rPr>
          <w:lang w:eastAsia="zh-CN"/>
        </w:rPr>
        <w:t xml:space="preserve"> script inputs</w:t>
      </w:r>
      <w:r w:rsidR="00C72BAD" w:rsidRPr="00AC0AC1">
        <w:rPr>
          <w:lang w:eastAsia="zh-CN"/>
        </w:rPr>
        <w:t xml:space="preserve"> which are the oracle and the swap scripts</w:t>
      </w:r>
      <w:r w:rsidR="00697451" w:rsidRPr="00AC0AC1">
        <w:rPr>
          <w:lang w:eastAsia="zh-CN"/>
        </w:rPr>
        <w:t>.</w:t>
      </w:r>
      <w:r w:rsidR="00C72BAD" w:rsidRPr="00AC0AC1">
        <w:rPr>
          <w:lang w:eastAsia="zh-CN"/>
        </w:rPr>
        <w:t xml:space="preserve"> The </w:t>
      </w:r>
      <w:r w:rsidR="00E70A0D" w:rsidRPr="00AC0AC1">
        <w:rPr>
          <w:lang w:eastAsia="zh-CN"/>
        </w:rPr>
        <w:t>buyer’s</w:t>
      </w:r>
      <w:r w:rsidR="00C72BAD" w:rsidRPr="00AC0AC1">
        <w:rPr>
          <w:lang w:eastAsia="zh-CN"/>
        </w:rPr>
        <w:t xml:space="preserve"> input is just a regular public key address. </w:t>
      </w:r>
      <w:r w:rsidR="00985D37" w:rsidRPr="00AC0AC1">
        <w:rPr>
          <w:lang w:eastAsia="zh-CN"/>
        </w:rPr>
        <w:t xml:space="preserve">And the second condition is that the seller gets paid. </w:t>
      </w:r>
      <w:r w:rsidR="009D61BA" w:rsidRPr="00AC0AC1">
        <w:rPr>
          <w:lang w:eastAsia="zh-CN"/>
        </w:rPr>
        <w:t xml:space="preserve">For this condition we first define the helper function </w:t>
      </w:r>
      <w:r w:rsidR="009D61BA" w:rsidRPr="00AC0AC1">
        <w:rPr>
          <w:i/>
          <w:lang w:eastAsia="zh-CN"/>
        </w:rPr>
        <w:t>oracleInput</w:t>
      </w:r>
      <w:r w:rsidR="000F41AE" w:rsidRPr="00AC0AC1">
        <w:rPr>
          <w:lang w:eastAsia="zh-CN"/>
        </w:rPr>
        <w:t xml:space="preserve"> that returns the transaction output of the oracle UTXO. </w:t>
      </w:r>
      <w:r w:rsidR="00DD50D7" w:rsidRPr="00AC0AC1">
        <w:rPr>
          <w:lang w:eastAsia="zh-CN"/>
        </w:rPr>
        <w:t xml:space="preserve">Then we define the </w:t>
      </w:r>
      <w:r w:rsidR="00DD50D7" w:rsidRPr="00AC0AC1">
        <w:rPr>
          <w:i/>
          <w:lang w:eastAsia="zh-CN"/>
        </w:rPr>
        <w:t>oracleValue'</w:t>
      </w:r>
      <w:r w:rsidR="00DD50D7" w:rsidRPr="00AC0AC1">
        <w:rPr>
          <w:lang w:eastAsia="zh-CN"/>
        </w:rPr>
        <w:t xml:space="preserve"> parameter that holds the integer price exchange rate of the oracle. </w:t>
      </w:r>
      <w:r w:rsidR="00E70A0D" w:rsidRPr="00AC0AC1">
        <w:rPr>
          <w:lang w:eastAsia="zh-CN"/>
        </w:rPr>
        <w:t>Next,</w:t>
      </w:r>
      <w:r w:rsidR="0016355C" w:rsidRPr="00AC0AC1">
        <w:rPr>
          <w:lang w:eastAsia="zh-CN"/>
        </w:rPr>
        <w:t xml:space="preserve"> we define the </w:t>
      </w:r>
      <w:r w:rsidR="0016355C" w:rsidRPr="00AC0AC1">
        <w:rPr>
          <w:i/>
          <w:lang w:eastAsia="zh-CN"/>
        </w:rPr>
        <w:t>minPrice</w:t>
      </w:r>
      <w:r w:rsidR="0016355C" w:rsidRPr="00AC0AC1">
        <w:rPr>
          <w:lang w:eastAsia="zh-CN"/>
        </w:rPr>
        <w:t xml:space="preserve"> parameter </w:t>
      </w:r>
      <w:r w:rsidR="00012CA3" w:rsidRPr="00AC0AC1">
        <w:rPr>
          <w:lang w:eastAsia="zh-CN"/>
        </w:rPr>
        <w:t xml:space="preserve">where we use the </w:t>
      </w:r>
      <w:r w:rsidR="00012CA3" w:rsidRPr="00AC0AC1">
        <w:rPr>
          <w:i/>
          <w:lang w:eastAsia="zh-CN"/>
        </w:rPr>
        <w:t>findOwnInput</w:t>
      </w:r>
      <w:r w:rsidR="00012CA3" w:rsidRPr="00AC0AC1">
        <w:rPr>
          <w:lang w:eastAsia="zh-CN"/>
        </w:rPr>
        <w:t xml:space="preserve"> function</w:t>
      </w:r>
      <w:r w:rsidR="00606CB4" w:rsidRPr="00AC0AC1">
        <w:rPr>
          <w:lang w:eastAsia="zh-CN"/>
        </w:rPr>
        <w:t>.</w:t>
      </w:r>
    </w:p>
    <w:p w14:paraId="5C099BBB" w14:textId="5FC749C6" w:rsidR="009004F8" w:rsidRPr="00AC0AC1" w:rsidRDefault="00012CA3" w:rsidP="00012CA3">
      <w:pPr>
        <w:pStyle w:val="SourceCode"/>
        <w:rPr>
          <w:noProof w:val="0"/>
          <w:lang w:val="en-US"/>
        </w:rPr>
      </w:pPr>
      <w:r w:rsidRPr="00AC0AC1">
        <w:rPr>
          <w:noProof w:val="0"/>
          <w:lang w:val="en-US"/>
        </w:rPr>
        <w:t>findOwnInput :: ScriptContext -&gt; Maybe TxInInfo</w:t>
      </w:r>
    </w:p>
    <w:p w14:paraId="6BE31BEF" w14:textId="5DDE72F1" w:rsidR="00012CA3" w:rsidRPr="00AC0AC1" w:rsidRDefault="00EC57A2" w:rsidP="007C717E">
      <w:pPr>
        <w:pStyle w:val="BodyText"/>
        <w:rPr>
          <w:lang w:eastAsia="zh-CN"/>
        </w:rPr>
      </w:pPr>
      <w:r w:rsidRPr="00AC0AC1">
        <w:rPr>
          <w:lang w:eastAsia="zh-CN"/>
        </w:rPr>
        <w:t xml:space="preserve">From the </w:t>
      </w:r>
      <w:r w:rsidRPr="00AC0AC1">
        <w:rPr>
          <w:i/>
          <w:lang w:eastAsia="zh-CN"/>
        </w:rPr>
        <w:t>TxInInfo</w:t>
      </w:r>
      <w:r w:rsidRPr="00AC0AC1">
        <w:rPr>
          <w:lang w:eastAsia="zh-CN"/>
        </w:rPr>
        <w:t xml:space="preserve"> we use the </w:t>
      </w:r>
      <w:r w:rsidRPr="00AC0AC1">
        <w:rPr>
          <w:i/>
          <w:lang w:eastAsia="zh-CN"/>
        </w:rPr>
        <w:t>txInInfoResolved</w:t>
      </w:r>
      <w:r w:rsidRPr="00AC0AC1">
        <w:rPr>
          <w:lang w:eastAsia="zh-CN"/>
        </w:rPr>
        <w:t xml:space="preserve"> field to get the </w:t>
      </w:r>
      <w:r w:rsidRPr="00AC0AC1">
        <w:rPr>
          <w:i/>
          <w:lang w:eastAsia="zh-CN"/>
        </w:rPr>
        <w:t>TxOut</w:t>
      </w:r>
      <w:r w:rsidR="008427BD" w:rsidRPr="00AC0AC1">
        <w:rPr>
          <w:lang w:eastAsia="zh-CN"/>
        </w:rPr>
        <w:t xml:space="preserve">. With the </w:t>
      </w:r>
      <w:r w:rsidR="008427BD" w:rsidRPr="00AC0AC1">
        <w:rPr>
          <w:i/>
          <w:lang w:eastAsia="zh-CN"/>
        </w:rPr>
        <w:t>txOutValue</w:t>
      </w:r>
      <w:r w:rsidR="008427BD" w:rsidRPr="00AC0AC1">
        <w:rPr>
          <w:lang w:eastAsia="zh-CN"/>
        </w:rPr>
        <w:t xml:space="preserve"> field we get the value and with our helper function </w:t>
      </w:r>
      <w:r w:rsidR="008427BD" w:rsidRPr="00AC0AC1">
        <w:rPr>
          <w:i/>
          <w:lang w:eastAsia="zh-CN"/>
        </w:rPr>
        <w:t>lovelaces</w:t>
      </w:r>
      <w:r w:rsidR="008427BD" w:rsidRPr="00AC0AC1">
        <w:rPr>
          <w:lang w:eastAsia="zh-CN"/>
        </w:rPr>
        <w:t xml:space="preserve"> we extract the amount of lovelaces. </w:t>
      </w:r>
      <w:r w:rsidR="008047C4" w:rsidRPr="00AC0AC1">
        <w:rPr>
          <w:lang w:eastAsia="zh-CN"/>
        </w:rPr>
        <w:t xml:space="preserve">In the end we compute the price in USD. </w:t>
      </w:r>
      <w:r w:rsidR="00EE5776" w:rsidRPr="00AC0AC1">
        <w:rPr>
          <w:lang w:eastAsia="zh-CN"/>
        </w:rPr>
        <w:t xml:space="preserve">And in the </w:t>
      </w:r>
      <w:r w:rsidR="00EE5776" w:rsidRPr="00AC0AC1">
        <w:rPr>
          <w:i/>
          <w:lang w:eastAsia="zh-CN"/>
        </w:rPr>
        <w:t>sellerPaid</w:t>
      </w:r>
      <w:r w:rsidR="00EE5776" w:rsidRPr="00AC0AC1">
        <w:rPr>
          <w:lang w:eastAsia="zh-CN"/>
        </w:rPr>
        <w:t xml:space="preserve"> condition we use the </w:t>
      </w:r>
      <w:r w:rsidR="00EE5776" w:rsidRPr="00AC0AC1">
        <w:rPr>
          <w:i/>
          <w:lang w:eastAsia="zh-CN"/>
        </w:rPr>
        <w:t>assetClassValueOf</w:t>
      </w:r>
      <w:r w:rsidR="00EE5776" w:rsidRPr="00AC0AC1">
        <w:rPr>
          <w:lang w:eastAsia="zh-CN"/>
        </w:rPr>
        <w:t xml:space="preserve"> function to get the quantity of the given AssetClass class in the Value.</w:t>
      </w:r>
    </w:p>
    <w:p w14:paraId="39EC62E4" w14:textId="1F9B8913" w:rsidR="00EE5776" w:rsidRPr="00AC0AC1" w:rsidRDefault="00EE5776" w:rsidP="00EE5776">
      <w:pPr>
        <w:pStyle w:val="SourceCode"/>
        <w:rPr>
          <w:noProof w:val="0"/>
          <w:lang w:val="en-US"/>
        </w:rPr>
      </w:pPr>
      <w:r w:rsidRPr="00AC0AC1">
        <w:rPr>
          <w:noProof w:val="0"/>
          <w:lang w:val="en-US"/>
        </w:rPr>
        <w:t>assetClassValueOf :: Value -&gt; AssetClass -&gt; Integer</w:t>
      </w:r>
    </w:p>
    <w:p w14:paraId="3C9A886A" w14:textId="2D4C4AB5" w:rsidR="00EE5776" w:rsidRPr="00AC0AC1" w:rsidRDefault="006B749F" w:rsidP="007C717E">
      <w:pPr>
        <w:pStyle w:val="BodyText"/>
        <w:rPr>
          <w:lang w:eastAsia="zh-CN"/>
        </w:rPr>
      </w:pPr>
      <w:r w:rsidRPr="00AC0AC1">
        <w:rPr>
          <w:lang w:eastAsia="zh-CN"/>
        </w:rPr>
        <w:t>The</w:t>
      </w:r>
      <w:r w:rsidR="00F679FF" w:rsidRPr="00AC0AC1">
        <w:rPr>
          <w:lang w:eastAsia="zh-CN"/>
        </w:rPr>
        <w:t>n</w:t>
      </w:r>
      <w:r w:rsidRPr="00AC0AC1">
        <w:rPr>
          <w:lang w:eastAsia="zh-CN"/>
        </w:rPr>
        <w:t xml:space="preserve"> </w:t>
      </w:r>
      <w:r w:rsidR="00721A2E" w:rsidRPr="00AC0AC1">
        <w:rPr>
          <w:lang w:eastAsia="zh-CN"/>
        </w:rPr>
        <w:t>when</w:t>
      </w:r>
      <w:r w:rsidRPr="00AC0AC1">
        <w:rPr>
          <w:lang w:eastAsia="zh-CN"/>
        </w:rPr>
        <w:t xml:space="preserve"> check that the price paid</w:t>
      </w:r>
      <w:r w:rsidR="00721A2E">
        <w:rPr>
          <w:lang w:eastAsia="zh-CN"/>
        </w:rPr>
        <w:t>,</w:t>
      </w:r>
      <w:r w:rsidRPr="00AC0AC1">
        <w:rPr>
          <w:lang w:eastAsia="zh-CN"/>
        </w:rPr>
        <w:t xml:space="preserve"> must be larger or equal to the minimal price. </w:t>
      </w:r>
      <w:r w:rsidR="00E70A0D" w:rsidRPr="00AC0AC1">
        <w:rPr>
          <w:lang w:eastAsia="zh-CN"/>
        </w:rPr>
        <w:t>Next,</w:t>
      </w:r>
      <w:r w:rsidR="00A92269" w:rsidRPr="00AC0AC1">
        <w:rPr>
          <w:lang w:eastAsia="zh-CN"/>
        </w:rPr>
        <w:t xml:space="preserve"> we make </w:t>
      </w:r>
      <w:r w:rsidR="00721A2E" w:rsidRPr="00AC0AC1">
        <w:rPr>
          <w:lang w:eastAsia="zh-CN"/>
        </w:rPr>
        <w:t>an</w:t>
      </w:r>
      <w:r w:rsidR="00A92269" w:rsidRPr="00AC0AC1">
        <w:rPr>
          <w:lang w:eastAsia="zh-CN"/>
        </w:rPr>
        <w:t xml:space="preserve"> </w:t>
      </w:r>
      <w:r w:rsidR="00721A2E" w:rsidRPr="00AC0AC1">
        <w:rPr>
          <w:lang w:eastAsia="zh-CN"/>
        </w:rPr>
        <w:t>instance</w:t>
      </w:r>
      <w:r w:rsidR="00A92269" w:rsidRPr="00AC0AC1">
        <w:rPr>
          <w:lang w:eastAsia="zh-CN"/>
        </w:rPr>
        <w:t xml:space="preserve"> of the </w:t>
      </w:r>
      <w:r w:rsidR="00A92269" w:rsidRPr="00AC0AC1">
        <w:rPr>
          <w:i/>
          <w:lang w:eastAsia="zh-CN"/>
        </w:rPr>
        <w:t>ValidatorTypes</w:t>
      </w:r>
      <w:r w:rsidR="00A92269" w:rsidRPr="00AC0AC1">
        <w:rPr>
          <w:lang w:eastAsia="zh-CN"/>
        </w:rPr>
        <w:t xml:space="preserve"> class (98-101). </w:t>
      </w:r>
      <w:r w:rsidR="00921ACD" w:rsidRPr="00AC0AC1">
        <w:rPr>
          <w:lang w:eastAsia="zh-CN"/>
        </w:rPr>
        <w:t>After that</w:t>
      </w:r>
      <w:r w:rsidR="00F679FF" w:rsidRPr="00AC0AC1">
        <w:rPr>
          <w:lang w:eastAsia="zh-CN"/>
        </w:rPr>
        <w:t xml:space="preserve"> we compile our typed validator and then we compute the validator and the script address (103-116). </w:t>
      </w:r>
    </w:p>
    <w:p w14:paraId="79CE9ECC" w14:textId="31CB7793" w:rsidR="00921ACD" w:rsidRPr="00AC0AC1" w:rsidRDefault="00921ACD" w:rsidP="007C717E">
      <w:pPr>
        <w:pStyle w:val="BodyText"/>
        <w:rPr>
          <w:lang w:eastAsia="zh-CN"/>
        </w:rPr>
      </w:pPr>
      <w:r w:rsidRPr="00AC0AC1">
        <w:rPr>
          <w:lang w:eastAsia="zh-CN"/>
        </w:rPr>
        <w:t xml:space="preserve">Now follows the off-chain code. </w:t>
      </w:r>
      <w:r w:rsidR="00040CDB" w:rsidRPr="00AC0AC1">
        <w:rPr>
          <w:lang w:eastAsia="zh-CN"/>
        </w:rPr>
        <w:t xml:space="preserve">The first contract is </w:t>
      </w:r>
      <w:r w:rsidR="00040CDB" w:rsidRPr="00AC0AC1">
        <w:rPr>
          <w:i/>
          <w:lang w:eastAsia="zh-CN"/>
        </w:rPr>
        <w:t>offerSwap</w:t>
      </w:r>
      <w:r w:rsidR="00040CDB" w:rsidRPr="00AC0AC1">
        <w:rPr>
          <w:lang w:eastAsia="zh-CN"/>
        </w:rPr>
        <w:t xml:space="preserve"> </w:t>
      </w:r>
      <w:r w:rsidR="006F4FB4" w:rsidRPr="00AC0AC1">
        <w:rPr>
          <w:lang w:eastAsia="zh-CN"/>
        </w:rPr>
        <w:t>which enables the selle</w:t>
      </w:r>
      <w:r w:rsidR="006776A2" w:rsidRPr="00AC0AC1">
        <w:rPr>
          <w:lang w:eastAsia="zh-CN"/>
        </w:rPr>
        <w:t>r</w:t>
      </w:r>
      <w:r w:rsidR="006F4FB4" w:rsidRPr="00AC0AC1">
        <w:rPr>
          <w:lang w:eastAsia="zh-CN"/>
        </w:rPr>
        <w:t xml:space="preserve"> to provide ADA for a swap </w:t>
      </w:r>
      <w:r w:rsidR="00040CDB" w:rsidRPr="00AC0AC1">
        <w:rPr>
          <w:lang w:eastAsia="zh-CN"/>
        </w:rPr>
        <w:t xml:space="preserve">(118-124). </w:t>
      </w:r>
      <w:r w:rsidR="00452B15" w:rsidRPr="00AC0AC1">
        <w:rPr>
          <w:lang w:eastAsia="zh-CN"/>
        </w:rPr>
        <w:t xml:space="preserve">It takes </w:t>
      </w:r>
      <w:r w:rsidR="00721A2E" w:rsidRPr="00AC0AC1">
        <w:rPr>
          <w:lang w:eastAsia="zh-CN"/>
        </w:rPr>
        <w:t>a</w:t>
      </w:r>
      <w:r w:rsidR="00452B15" w:rsidRPr="00AC0AC1">
        <w:rPr>
          <w:lang w:eastAsia="zh-CN"/>
        </w:rPr>
        <w:t xml:space="preserve"> parameter of type oracle and an integer which is the amount he wants to offer. </w:t>
      </w:r>
      <w:r w:rsidR="00CF4F70" w:rsidRPr="00AC0AC1">
        <w:rPr>
          <w:lang w:eastAsia="zh-CN"/>
        </w:rPr>
        <w:t xml:space="preserve">When we construct the </w:t>
      </w:r>
      <w:r w:rsidR="00E70A0D" w:rsidRPr="00AC0AC1">
        <w:rPr>
          <w:lang w:eastAsia="zh-CN"/>
        </w:rPr>
        <w:t>transaction,</w:t>
      </w:r>
      <w:r w:rsidR="00CF4F70" w:rsidRPr="00AC0AC1">
        <w:rPr>
          <w:lang w:eastAsia="zh-CN"/>
        </w:rPr>
        <w:t xml:space="preserve"> we provide our own public key and the amount of lovelace we want to offer. </w:t>
      </w:r>
      <w:r w:rsidR="00D0078B" w:rsidRPr="00AC0AC1">
        <w:rPr>
          <w:lang w:eastAsia="zh-CN"/>
        </w:rPr>
        <w:t xml:space="preserve">Then we submit the transaction where we provide the typed validator, </w:t>
      </w:r>
      <w:r w:rsidR="00E70A0D" w:rsidRPr="00AC0AC1">
        <w:rPr>
          <w:lang w:eastAsia="zh-CN"/>
        </w:rPr>
        <w:t>wait</w:t>
      </w:r>
      <w:r w:rsidR="00D0078B" w:rsidRPr="00AC0AC1">
        <w:rPr>
          <w:lang w:eastAsia="zh-CN"/>
        </w:rPr>
        <w:t xml:space="preserve"> for confirmation and log a message. </w:t>
      </w:r>
      <w:r w:rsidR="00CD1FE7" w:rsidRPr="00AC0AC1">
        <w:rPr>
          <w:lang w:eastAsia="zh-CN"/>
        </w:rPr>
        <w:t xml:space="preserve">Next comes the helper </w:t>
      </w:r>
      <w:r w:rsidR="00CD1FE7" w:rsidRPr="00AC0AC1">
        <w:rPr>
          <w:lang w:eastAsia="zh-CN"/>
        </w:rPr>
        <w:lastRenderedPageBreak/>
        <w:t xml:space="preserve">function </w:t>
      </w:r>
      <w:r w:rsidR="00CD1FE7" w:rsidRPr="00AC0AC1">
        <w:rPr>
          <w:i/>
          <w:lang w:eastAsia="zh-CN"/>
        </w:rPr>
        <w:t>findSwaps</w:t>
      </w:r>
      <w:r w:rsidR="00CD1FE7" w:rsidRPr="00AC0AC1">
        <w:rPr>
          <w:lang w:eastAsia="zh-CN"/>
        </w:rPr>
        <w:t xml:space="preserve"> that finds all swaps that specify a specific predicate (126-141). </w:t>
      </w:r>
      <w:r w:rsidR="00163290" w:rsidRPr="00AC0AC1">
        <w:rPr>
          <w:lang w:eastAsia="zh-CN"/>
        </w:rPr>
        <w:t xml:space="preserve">Given an oracle parameter </w:t>
      </w:r>
      <w:r w:rsidR="00680A65" w:rsidRPr="00AC0AC1">
        <w:rPr>
          <w:lang w:eastAsia="zh-CN"/>
        </w:rPr>
        <w:t>a</w:t>
      </w:r>
      <w:r w:rsidR="00163290" w:rsidRPr="00AC0AC1">
        <w:rPr>
          <w:lang w:eastAsia="zh-CN"/>
        </w:rPr>
        <w:t xml:space="preserve"> condition function for a pub key hash it returns </w:t>
      </w:r>
      <w:r w:rsidR="00164E35" w:rsidRPr="00AC0AC1">
        <w:rPr>
          <w:lang w:eastAsia="zh-CN"/>
        </w:rPr>
        <w:t>a list of all</w:t>
      </w:r>
      <w:r w:rsidR="00163290" w:rsidRPr="00AC0AC1">
        <w:rPr>
          <w:lang w:eastAsia="zh-CN"/>
        </w:rPr>
        <w:t xml:space="preserve"> UTXOs</w:t>
      </w:r>
      <w:r w:rsidR="00164E35" w:rsidRPr="00AC0AC1">
        <w:rPr>
          <w:lang w:eastAsia="zh-CN"/>
        </w:rPr>
        <w:t xml:space="preserve"> (their reference, the UTXO itself and the datum)</w:t>
      </w:r>
      <w:r w:rsidR="00163290" w:rsidRPr="00AC0AC1">
        <w:rPr>
          <w:lang w:eastAsia="zh-CN"/>
        </w:rPr>
        <w:t xml:space="preserve"> that satisfy the condition for the datum. </w:t>
      </w:r>
      <w:r w:rsidR="00680A65" w:rsidRPr="00AC0AC1">
        <w:rPr>
          <w:lang w:eastAsia="zh-CN"/>
        </w:rPr>
        <w:t>First,</w:t>
      </w:r>
      <w:r w:rsidR="006F2348" w:rsidRPr="00AC0AC1">
        <w:rPr>
          <w:lang w:eastAsia="zh-CN"/>
        </w:rPr>
        <w:t xml:space="preserve"> we get all UTXOs sitting at this address. </w:t>
      </w:r>
      <w:r w:rsidR="005C08E2" w:rsidRPr="00AC0AC1">
        <w:rPr>
          <w:lang w:eastAsia="zh-CN"/>
        </w:rPr>
        <w:t>Then we use the mapMaybe function on the list we get.</w:t>
      </w:r>
    </w:p>
    <w:p w14:paraId="6DB9AD49" w14:textId="2F98EAAF" w:rsidR="005C08E2" w:rsidRPr="00AC0AC1" w:rsidRDefault="00AB1ED3" w:rsidP="00AB1ED3">
      <w:pPr>
        <w:pStyle w:val="SourceCode"/>
        <w:rPr>
          <w:noProof w:val="0"/>
          <w:lang w:val="en-US"/>
        </w:rPr>
      </w:pPr>
      <w:r w:rsidRPr="00AC0AC1">
        <w:rPr>
          <w:noProof w:val="0"/>
          <w:lang w:val="en-US"/>
        </w:rPr>
        <w:t>mapMaybe :: (a -&gt; Maybe b) -&gt; [a] -&gt; [b]</w:t>
      </w:r>
    </w:p>
    <w:p w14:paraId="4D41E3DF" w14:textId="08A155AA" w:rsidR="005C08E2" w:rsidRPr="00AC0AC1" w:rsidRDefault="00AB1ED3" w:rsidP="007C717E">
      <w:pPr>
        <w:pStyle w:val="BodyText"/>
        <w:rPr>
          <w:lang w:eastAsia="zh-CN"/>
        </w:rPr>
      </w:pPr>
      <w:r w:rsidRPr="00AC0AC1">
        <w:rPr>
          <w:lang w:eastAsia="zh-CN"/>
        </w:rPr>
        <w:t>It takes in a function and a list and applies the function to each element of the list. Then i</w:t>
      </w:r>
      <w:r w:rsidR="00DD7A21" w:rsidRPr="00AC0AC1">
        <w:rPr>
          <w:lang w:eastAsia="zh-CN"/>
        </w:rPr>
        <w:t>t</w:t>
      </w:r>
      <w:r w:rsidRPr="00AC0AC1">
        <w:rPr>
          <w:lang w:eastAsia="zh-CN"/>
        </w:rPr>
        <w:t xml:space="preserve"> throws out the Nothings and extracts out the values from the Justs. </w:t>
      </w:r>
      <w:r w:rsidR="00223CF3" w:rsidRPr="00AC0AC1">
        <w:rPr>
          <w:lang w:eastAsia="zh-CN"/>
        </w:rPr>
        <w:t xml:space="preserve">In the where clause we define the helper function </w:t>
      </w:r>
      <w:r w:rsidR="00223CF3" w:rsidRPr="00AC0AC1">
        <w:rPr>
          <w:i/>
          <w:lang w:eastAsia="zh-CN"/>
        </w:rPr>
        <w:t>f</w:t>
      </w:r>
      <w:r w:rsidR="00223CF3" w:rsidRPr="00AC0AC1">
        <w:rPr>
          <w:lang w:eastAsia="zh-CN"/>
        </w:rPr>
        <w:t xml:space="preserve"> where we look up the datum hash and then we look up the datum and </w:t>
      </w:r>
      <w:r w:rsidR="003D1C40" w:rsidRPr="00AC0AC1">
        <w:rPr>
          <w:lang w:eastAsia="zh-CN"/>
        </w:rPr>
        <w:t>deserialize it to a pub key hash</w:t>
      </w:r>
      <w:r w:rsidR="00223CF3" w:rsidRPr="00AC0AC1">
        <w:rPr>
          <w:lang w:eastAsia="zh-CN"/>
        </w:rPr>
        <w:t xml:space="preserve">. </w:t>
      </w:r>
      <w:r w:rsidR="007D7585" w:rsidRPr="00AC0AC1">
        <w:rPr>
          <w:lang w:eastAsia="zh-CN"/>
        </w:rPr>
        <w:t xml:space="preserve">If this would not </w:t>
      </w:r>
      <w:r w:rsidR="00680A65" w:rsidRPr="00AC0AC1">
        <w:rPr>
          <w:lang w:eastAsia="zh-CN"/>
        </w:rPr>
        <w:t>succeed,</w:t>
      </w:r>
      <w:r w:rsidR="007D7585" w:rsidRPr="00AC0AC1">
        <w:rPr>
          <w:lang w:eastAsia="zh-CN"/>
        </w:rPr>
        <w:t xml:space="preserve"> we would get a Nothing. </w:t>
      </w:r>
      <w:r w:rsidR="009B10B4" w:rsidRPr="00AC0AC1">
        <w:rPr>
          <w:lang w:eastAsia="zh-CN"/>
        </w:rPr>
        <w:t xml:space="preserve">The </w:t>
      </w:r>
      <w:r w:rsidR="009B10B4" w:rsidRPr="00AC0AC1">
        <w:rPr>
          <w:i/>
          <w:lang w:eastAsia="zh-CN"/>
        </w:rPr>
        <w:t>g</w:t>
      </w:r>
      <w:r w:rsidR="009B10B4" w:rsidRPr="00AC0AC1">
        <w:rPr>
          <w:lang w:eastAsia="zh-CN"/>
        </w:rPr>
        <w:t xml:space="preserve"> function takes a pair of the reference and the UTXO itself. </w:t>
      </w:r>
      <w:r w:rsidR="00680A65" w:rsidRPr="00AC0AC1">
        <w:rPr>
          <w:lang w:eastAsia="zh-CN"/>
        </w:rPr>
        <w:t>First,</w:t>
      </w:r>
      <w:r w:rsidR="00DC5FC4" w:rsidRPr="00AC0AC1">
        <w:rPr>
          <w:lang w:eastAsia="zh-CN"/>
        </w:rPr>
        <w:t xml:space="preserve"> we get our public key hash. Then we apply our condition function and if we get True we return a triple of UTXO information and if not we return a Nothing. </w:t>
      </w:r>
      <w:r w:rsidR="00AD03CB" w:rsidRPr="00AC0AC1">
        <w:rPr>
          <w:lang w:eastAsia="zh-CN"/>
        </w:rPr>
        <w:t xml:space="preserve">The next contract </w:t>
      </w:r>
      <w:r w:rsidR="00AD03CB" w:rsidRPr="00AC0AC1">
        <w:rPr>
          <w:i/>
          <w:lang w:eastAsia="zh-CN"/>
        </w:rPr>
        <w:t>retrieveSwaps</w:t>
      </w:r>
      <w:r w:rsidR="00AD03CB" w:rsidRPr="00AC0AC1">
        <w:rPr>
          <w:lang w:eastAsia="zh-CN"/>
        </w:rPr>
        <w:t xml:space="preserve"> is for the seller if he changes his mind</w:t>
      </w:r>
      <w:r w:rsidR="00F80A89" w:rsidRPr="00AC0AC1">
        <w:rPr>
          <w:lang w:eastAsia="zh-CN"/>
        </w:rPr>
        <w:t xml:space="preserve"> (143-155)</w:t>
      </w:r>
      <w:r w:rsidR="00AD03CB" w:rsidRPr="00AC0AC1">
        <w:rPr>
          <w:lang w:eastAsia="zh-CN"/>
        </w:rPr>
        <w:t xml:space="preserve">. </w:t>
      </w:r>
      <w:r w:rsidR="00680A65" w:rsidRPr="00AC0AC1">
        <w:rPr>
          <w:lang w:eastAsia="zh-CN"/>
        </w:rPr>
        <w:t>First,</w:t>
      </w:r>
      <w:r w:rsidR="00604985" w:rsidRPr="00AC0AC1">
        <w:rPr>
          <w:lang w:eastAsia="zh-CN"/>
        </w:rPr>
        <w:t xml:space="preserve"> we look up our public key hash. </w:t>
      </w:r>
      <w:r w:rsidR="00680A65" w:rsidRPr="00AC0AC1">
        <w:rPr>
          <w:lang w:eastAsia="zh-CN"/>
        </w:rPr>
        <w:t>Next,</w:t>
      </w:r>
      <w:r w:rsidR="00604985" w:rsidRPr="00AC0AC1">
        <w:rPr>
          <w:lang w:eastAsia="zh-CN"/>
        </w:rPr>
        <w:t xml:space="preserve"> we find all UTXOs at the swap address that </w:t>
      </w:r>
      <w:r w:rsidR="003271D9" w:rsidRPr="00AC0AC1">
        <w:rPr>
          <w:lang w:eastAsia="zh-CN"/>
        </w:rPr>
        <w:t>belong</w:t>
      </w:r>
      <w:r w:rsidR="00604985" w:rsidRPr="00AC0AC1">
        <w:rPr>
          <w:lang w:eastAsia="zh-CN"/>
        </w:rPr>
        <w:t xml:space="preserve"> to the seller that wants to retrieve his funds. If there are none there is nothing to retrieve. </w:t>
      </w:r>
      <w:r w:rsidR="00970FD3" w:rsidRPr="00AC0AC1">
        <w:rPr>
          <w:lang w:eastAsia="zh-CN"/>
        </w:rPr>
        <w:t xml:space="preserve">If there are </w:t>
      </w:r>
      <w:r w:rsidR="00680A65" w:rsidRPr="00AC0AC1">
        <w:rPr>
          <w:lang w:eastAsia="zh-CN"/>
        </w:rPr>
        <w:t>some,</w:t>
      </w:r>
      <w:r w:rsidR="00970FD3" w:rsidRPr="00AC0AC1">
        <w:rPr>
          <w:lang w:eastAsia="zh-CN"/>
        </w:rPr>
        <w:t xml:space="preserve"> we construct a transaction that retrieves all of those. </w:t>
      </w:r>
      <w:r w:rsidR="000F4D30" w:rsidRPr="00AC0AC1">
        <w:rPr>
          <w:lang w:eastAsia="zh-CN"/>
        </w:rPr>
        <w:t xml:space="preserve">We use the data that we have gotten with the </w:t>
      </w:r>
      <w:r w:rsidR="000F4D30" w:rsidRPr="00AC0AC1">
        <w:rPr>
          <w:i/>
          <w:lang w:eastAsia="zh-CN"/>
        </w:rPr>
        <w:t>findSwaps</w:t>
      </w:r>
      <w:r w:rsidR="000F4D30" w:rsidRPr="00AC0AC1">
        <w:rPr>
          <w:lang w:eastAsia="zh-CN"/>
        </w:rPr>
        <w:t xml:space="preserve"> function</w:t>
      </w:r>
      <w:r w:rsidR="004C33BE" w:rsidRPr="00AC0AC1">
        <w:rPr>
          <w:lang w:eastAsia="zh-CN"/>
        </w:rPr>
        <w:t xml:space="preserve"> as input to our constraints</w:t>
      </w:r>
      <w:r w:rsidR="000F4D30" w:rsidRPr="00AC0AC1">
        <w:rPr>
          <w:lang w:eastAsia="zh-CN"/>
        </w:rPr>
        <w:t>.</w:t>
      </w:r>
      <w:r w:rsidR="004C33BE" w:rsidRPr="00AC0AC1">
        <w:rPr>
          <w:lang w:eastAsia="zh-CN"/>
        </w:rPr>
        <w:t xml:space="preserve"> </w:t>
      </w:r>
      <w:r w:rsidR="00FA543B" w:rsidRPr="00AC0AC1">
        <w:rPr>
          <w:lang w:eastAsia="zh-CN"/>
        </w:rPr>
        <w:t xml:space="preserve">Then we submit the transaction and log a message. </w:t>
      </w:r>
      <w:r w:rsidR="00D922FF" w:rsidRPr="00AC0AC1">
        <w:rPr>
          <w:lang w:eastAsia="zh-CN"/>
        </w:rPr>
        <w:t xml:space="preserve">The next contract is called </w:t>
      </w:r>
      <w:r w:rsidR="00D922FF" w:rsidRPr="00AC0AC1">
        <w:rPr>
          <w:i/>
          <w:lang w:eastAsia="zh-CN"/>
        </w:rPr>
        <w:t>useSwap</w:t>
      </w:r>
      <w:r w:rsidR="00D922FF" w:rsidRPr="00AC0AC1">
        <w:rPr>
          <w:lang w:eastAsia="zh-CN"/>
        </w:rPr>
        <w:t xml:space="preserve"> which is used to do the actual swap</w:t>
      </w:r>
      <w:r w:rsidR="001D6A81" w:rsidRPr="00AC0AC1">
        <w:rPr>
          <w:lang w:eastAsia="zh-CN"/>
        </w:rPr>
        <w:t xml:space="preserve"> (157-193)</w:t>
      </w:r>
      <w:r w:rsidR="00D922FF" w:rsidRPr="00AC0AC1">
        <w:rPr>
          <w:lang w:eastAsia="zh-CN"/>
        </w:rPr>
        <w:t xml:space="preserve">. </w:t>
      </w:r>
      <w:r w:rsidR="00680A65" w:rsidRPr="00AC0AC1">
        <w:rPr>
          <w:lang w:eastAsia="zh-CN"/>
        </w:rPr>
        <w:t>First,</w:t>
      </w:r>
      <w:r w:rsidR="001D6A81" w:rsidRPr="00AC0AC1">
        <w:rPr>
          <w:lang w:eastAsia="zh-CN"/>
        </w:rPr>
        <w:t xml:space="preserve"> we look up our own funds. We do this with the </w:t>
      </w:r>
      <w:r w:rsidR="001D6A81" w:rsidRPr="00AC0AC1">
        <w:rPr>
          <w:i/>
          <w:lang w:eastAsia="zh-CN"/>
        </w:rPr>
        <w:t>ownFunds</w:t>
      </w:r>
      <w:r w:rsidR="001D6A81" w:rsidRPr="00AC0AC1">
        <w:rPr>
          <w:lang w:eastAsia="zh-CN"/>
        </w:rPr>
        <w:t xml:space="preserve"> helper function that comes from the imported code from Funds.hs which is below.</w:t>
      </w:r>
    </w:p>
    <w:p w14:paraId="4BFFE77B"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33602A88"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0B4C7CE0"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05F4C35"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32FB54E3"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6EF454D0"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b/>
          <w:bCs/>
          <w:color w:val="AA3731"/>
          <w:sz w:val="21"/>
          <w:szCs w:val="21"/>
        </w:rPr>
        <w:t>&lt;$&gt;</w:t>
      </w:r>
      <w:r w:rsidRPr="00AC0AC1">
        <w:rPr>
          <w:rFonts w:ascii="Consolas" w:eastAsia="Times New Roman" w:hAnsi="Consolas"/>
          <w:color w:val="777777"/>
          <w:sz w:val="21"/>
          <w:szCs w:val="21"/>
        </w:rPr>
        <w:t>))</w:t>
      </w:r>
    </w:p>
    <w:p w14:paraId="2E66B34A"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String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AA3731"/>
          <w:sz w:val="21"/>
          <w:szCs w:val="21"/>
        </w:rPr>
        <w:t>&lt;$&gt;</w:t>
      </w:r>
      <w:r w:rsidRPr="00AC0AC1">
        <w:rPr>
          <w:rFonts w:ascii="Consolas" w:eastAsia="Times New Roman" w:hAnsi="Consolas"/>
          <w:color w:val="777777"/>
          <w:sz w:val="21"/>
          <w:szCs w:val="21"/>
        </w:rPr>
        <w:t>))</w:t>
      </w:r>
    </w:p>
    <w:p w14:paraId="34F8DDF3"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4A67725E"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7D9B57BC"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w:t>
      </w:r>
    </w:p>
    <w:p w14:paraId="4B81D476"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ownFunds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4EC094CC"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ownFunds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D193F75"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pk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ownPubKey</w:t>
      </w:r>
    </w:p>
    <w:p w14:paraId="5CA4542D"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pubKeyAddress pk</w:t>
      </w:r>
    </w:p>
    <w:p w14:paraId="273E3909"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elems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txOutTxOut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utxos</w:t>
      </w:r>
    </w:p>
    <w:p w14:paraId="191EDD52"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own 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flattenValue v</w:t>
      </w:r>
      <w:r w:rsidRPr="00AC0AC1">
        <w:rPr>
          <w:rFonts w:ascii="Consolas" w:eastAsia="Times New Roman" w:hAnsi="Consolas"/>
          <w:color w:val="777777"/>
          <w:sz w:val="21"/>
          <w:szCs w:val="21"/>
        </w:rPr>
        <w:t>)</w:t>
      </w:r>
    </w:p>
    <w:p w14:paraId="501D5E77"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return v</w:t>
      </w:r>
    </w:p>
    <w:p w14:paraId="11BDE69B"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3D4486F3"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ownFunds'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8F9EC6D"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ownFunds'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6EFC465"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21</w:t>
      </w:r>
      <w:r w:rsidRPr="00AC0AC1">
        <w:rPr>
          <w:rFonts w:ascii="Consolas" w:eastAsia="Times New Roman" w:hAnsi="Consolas"/>
          <w:color w:val="333333"/>
          <w:sz w:val="21"/>
          <w:szCs w:val="21"/>
        </w:rPr>
        <w:t xml:space="preserve">      handleError logError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ownFunds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p>
    <w:p w14:paraId="674E5CBC"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444896DA" w14:textId="77777777" w:rsidR="005E51B8" w:rsidRPr="00AC0AC1" w:rsidRDefault="005E51B8" w:rsidP="005E51B8">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ownFunds'</w:t>
      </w:r>
    </w:p>
    <w:p w14:paraId="490ED8DB" w14:textId="77777777" w:rsidR="001D6A81" w:rsidRPr="00AC0AC1" w:rsidRDefault="001D6A81" w:rsidP="005E51B8">
      <w:pPr>
        <w:pStyle w:val="BodyText"/>
        <w:spacing w:before="0" w:after="0"/>
        <w:rPr>
          <w:lang w:eastAsia="zh-CN"/>
        </w:rPr>
      </w:pPr>
    </w:p>
    <w:p w14:paraId="3C06D3CC" w14:textId="65AD5EC8" w:rsidR="001D6A81" w:rsidRPr="00AC0AC1" w:rsidRDefault="00041D8A" w:rsidP="005E51B8">
      <w:pPr>
        <w:pStyle w:val="BodyText"/>
        <w:spacing w:before="0"/>
        <w:rPr>
          <w:lang w:eastAsia="zh-CN"/>
        </w:rPr>
      </w:pPr>
      <w:r w:rsidRPr="00AC0AC1">
        <w:rPr>
          <w:lang w:eastAsia="zh-CN"/>
        </w:rPr>
        <w:t xml:space="preserve">In the </w:t>
      </w:r>
      <w:r w:rsidRPr="00AC0AC1">
        <w:rPr>
          <w:i/>
          <w:lang w:eastAsia="zh-CN"/>
        </w:rPr>
        <w:t>ownFunds</w:t>
      </w:r>
      <w:r w:rsidRPr="00AC0AC1">
        <w:rPr>
          <w:lang w:eastAsia="zh-CN"/>
        </w:rPr>
        <w:t xml:space="preserve"> function we first get our pub key. Then we use the function </w:t>
      </w:r>
      <w:r w:rsidRPr="000E02C6">
        <w:rPr>
          <w:i/>
          <w:lang w:eastAsia="zh-CN"/>
        </w:rPr>
        <w:t>pubKeyAddress</w:t>
      </w:r>
      <w:r w:rsidRPr="00AC0AC1">
        <w:rPr>
          <w:lang w:eastAsia="zh-CN"/>
        </w:rPr>
        <w:t>.</w:t>
      </w:r>
    </w:p>
    <w:p w14:paraId="03316BFC" w14:textId="199D8F8E" w:rsidR="00041D8A" w:rsidRPr="00AC0AC1" w:rsidRDefault="00041D8A" w:rsidP="00041D8A">
      <w:pPr>
        <w:pStyle w:val="SourceCode"/>
        <w:rPr>
          <w:noProof w:val="0"/>
          <w:lang w:val="en-US"/>
        </w:rPr>
      </w:pPr>
      <w:r w:rsidRPr="00AC0AC1">
        <w:rPr>
          <w:noProof w:val="0"/>
          <w:lang w:val="en-US"/>
        </w:rPr>
        <w:t>pubKeyAddress :: PaymentPubKey -&gt; Maybe StakePubKey -&gt; Address</w:t>
      </w:r>
    </w:p>
    <w:p w14:paraId="080427EE" w14:textId="0341D532" w:rsidR="00A27CA5" w:rsidRPr="00AC0AC1" w:rsidRDefault="00041D8A" w:rsidP="00041D8A">
      <w:pPr>
        <w:pStyle w:val="BodyText"/>
        <w:spacing w:before="0"/>
        <w:rPr>
          <w:lang w:eastAsia="zh-CN"/>
        </w:rPr>
      </w:pPr>
      <w:r w:rsidRPr="00AC0AC1">
        <w:rPr>
          <w:lang w:eastAsia="zh-CN"/>
        </w:rPr>
        <w:t xml:space="preserve">It gets the Adress that bellongs to our key. And we can use it for the </w:t>
      </w:r>
      <w:r w:rsidRPr="00AC0AC1">
        <w:rPr>
          <w:i/>
          <w:lang w:eastAsia="zh-CN"/>
        </w:rPr>
        <w:t>utxoAt</w:t>
      </w:r>
      <w:r w:rsidRPr="00AC0AC1">
        <w:rPr>
          <w:lang w:eastAsia="zh-CN"/>
        </w:rPr>
        <w:t xml:space="preserve"> function to get all UTXOs at our address. </w:t>
      </w:r>
      <w:r w:rsidR="00600237" w:rsidRPr="00AC0AC1">
        <w:rPr>
          <w:lang w:eastAsia="zh-CN"/>
        </w:rPr>
        <w:t xml:space="preserve">Then we get the combined value of those UTXOs, we log a message and return this value. </w:t>
      </w:r>
      <w:r w:rsidR="00920F90" w:rsidRPr="00AC0AC1">
        <w:rPr>
          <w:lang w:eastAsia="zh-CN"/>
        </w:rPr>
        <w:t>Next,</w:t>
      </w:r>
      <w:r w:rsidR="00A97BD7" w:rsidRPr="00AC0AC1">
        <w:rPr>
          <w:lang w:eastAsia="zh-CN"/>
        </w:rPr>
        <w:t xml:space="preserve"> we check in our funds how many of the USDT tokens we have</w:t>
      </w:r>
      <w:r w:rsidR="008D3144" w:rsidRPr="00AC0AC1">
        <w:rPr>
          <w:lang w:eastAsia="zh-CN"/>
        </w:rPr>
        <w:t xml:space="preserve"> and we log a message</w:t>
      </w:r>
      <w:r w:rsidR="00A97BD7" w:rsidRPr="00AC0AC1">
        <w:rPr>
          <w:lang w:eastAsia="zh-CN"/>
        </w:rPr>
        <w:t>.</w:t>
      </w:r>
      <w:r w:rsidR="008D3144" w:rsidRPr="00AC0AC1">
        <w:rPr>
          <w:lang w:eastAsia="zh-CN"/>
        </w:rPr>
        <w:t xml:space="preserve"> Then we find the oracle with the </w:t>
      </w:r>
      <w:r w:rsidR="008D3144" w:rsidRPr="00AC0AC1">
        <w:rPr>
          <w:i/>
          <w:lang w:eastAsia="zh-CN"/>
        </w:rPr>
        <w:t>findOracle</w:t>
      </w:r>
      <w:r w:rsidR="008D3144" w:rsidRPr="00AC0AC1">
        <w:rPr>
          <w:lang w:eastAsia="zh-CN"/>
        </w:rPr>
        <w:t xml:space="preserve"> function</w:t>
      </w:r>
      <w:r w:rsidR="00987F59" w:rsidRPr="00AC0AC1">
        <w:rPr>
          <w:lang w:eastAsia="zh-CN"/>
        </w:rPr>
        <w:t xml:space="preserve">. If we get a Nothing </w:t>
      </w:r>
      <w:r w:rsidR="00920F90" w:rsidRPr="00AC0AC1">
        <w:rPr>
          <w:lang w:eastAsia="zh-CN"/>
        </w:rPr>
        <w:t>value,</w:t>
      </w:r>
      <w:r w:rsidR="00987F59" w:rsidRPr="00AC0AC1">
        <w:rPr>
          <w:lang w:eastAsia="zh-CN"/>
        </w:rPr>
        <w:t xml:space="preserve"> we just log a message else we pattern match the output reference, UTXO and datum. </w:t>
      </w:r>
      <w:r w:rsidR="00920F90" w:rsidRPr="00AC0AC1">
        <w:rPr>
          <w:lang w:eastAsia="zh-CN"/>
        </w:rPr>
        <w:t>Next,</w:t>
      </w:r>
      <w:r w:rsidR="00A27CA5" w:rsidRPr="00AC0AC1">
        <w:rPr>
          <w:lang w:eastAsia="zh-CN"/>
        </w:rPr>
        <w:t xml:space="preserve"> we log a message, look up our own pub key hash and find swap contracts that do not belong to us. </w:t>
      </w:r>
      <w:r w:rsidR="000F0E35" w:rsidRPr="00AC0AC1">
        <w:rPr>
          <w:lang w:eastAsia="zh-CN"/>
        </w:rPr>
        <w:t>Then we use the find function that returns the first element of a list that satisfies a predicate, or Nothing, if there is no such element.</w:t>
      </w:r>
    </w:p>
    <w:p w14:paraId="49474FCD" w14:textId="40CB1C6D" w:rsidR="000F0E35" w:rsidRPr="00AC0AC1" w:rsidRDefault="000F0E35" w:rsidP="000F0E35">
      <w:pPr>
        <w:pStyle w:val="SourceCode"/>
        <w:rPr>
          <w:noProof w:val="0"/>
          <w:lang w:val="en-US"/>
        </w:rPr>
      </w:pPr>
      <w:r w:rsidRPr="00AC0AC1">
        <w:rPr>
          <w:noProof w:val="0"/>
          <w:lang w:val="en-US"/>
        </w:rPr>
        <w:t>find :: Foldable t =&gt; (a -&gt; Bool) -&gt; t a -&gt; Maybe a</w:t>
      </w:r>
    </w:p>
    <w:p w14:paraId="471A1C9C" w14:textId="1B6137C4" w:rsidR="00041D8A" w:rsidRPr="00AC0AC1" w:rsidRDefault="00E8174E" w:rsidP="00041D8A">
      <w:pPr>
        <w:pStyle w:val="BodyText"/>
        <w:spacing w:before="0"/>
        <w:rPr>
          <w:lang w:eastAsia="zh-CN"/>
        </w:rPr>
      </w:pPr>
      <w:r w:rsidRPr="00AC0AC1">
        <w:rPr>
          <w:lang w:eastAsia="zh-CN"/>
        </w:rPr>
        <w:t xml:space="preserve">With the helper functions </w:t>
      </w:r>
      <w:r w:rsidRPr="00AC0AC1">
        <w:rPr>
          <w:i/>
          <w:lang w:eastAsia="zh-CN"/>
        </w:rPr>
        <w:t>getPrice</w:t>
      </w:r>
      <w:r w:rsidRPr="00AC0AC1">
        <w:rPr>
          <w:lang w:eastAsia="zh-CN"/>
        </w:rPr>
        <w:t xml:space="preserve"> and </w:t>
      </w:r>
      <w:r w:rsidRPr="00AC0AC1">
        <w:rPr>
          <w:i/>
          <w:lang w:eastAsia="zh-CN"/>
        </w:rPr>
        <w:t>f</w:t>
      </w:r>
      <w:r w:rsidRPr="00AC0AC1">
        <w:rPr>
          <w:lang w:eastAsia="zh-CN"/>
        </w:rPr>
        <w:t xml:space="preserve"> we check that the price we would have to pay for that specific swap is at mos</w:t>
      </w:r>
      <w:r w:rsidR="002B624A" w:rsidRPr="00AC0AC1">
        <w:rPr>
          <w:lang w:eastAsia="zh-CN"/>
        </w:rPr>
        <w:t xml:space="preserve">t as high as the tokens we own. We compare USDT how much we have and how much a swap could give us ADA in USDT value. </w:t>
      </w:r>
      <w:r w:rsidR="00D26CE7" w:rsidRPr="00AC0AC1">
        <w:rPr>
          <w:lang w:eastAsia="zh-CN"/>
        </w:rPr>
        <w:t>In case we do not find a suitable UTXO we just log a message else we pattern match the output reference, the UTXO itself and the pub key hash</w:t>
      </w:r>
      <w:r w:rsidR="006D21E1" w:rsidRPr="00AC0AC1">
        <w:rPr>
          <w:lang w:eastAsia="zh-CN"/>
        </w:rPr>
        <w:t xml:space="preserve"> from the datum</w:t>
      </w:r>
      <w:r w:rsidR="00D26CE7" w:rsidRPr="00AC0AC1">
        <w:rPr>
          <w:lang w:eastAsia="zh-CN"/>
        </w:rPr>
        <w:t xml:space="preserve">. </w:t>
      </w:r>
      <w:r w:rsidR="00A27CA5" w:rsidRPr="00AC0AC1">
        <w:rPr>
          <w:lang w:eastAsia="zh-CN"/>
        </w:rPr>
        <w:t xml:space="preserve">Then we define the value we need to pay to the oracle and the price we need to pay to the swap contract. </w:t>
      </w:r>
      <w:r w:rsidR="004367FF" w:rsidRPr="00AC0AC1">
        <w:rPr>
          <w:lang w:eastAsia="zh-CN"/>
        </w:rPr>
        <w:t xml:space="preserve">Now we define the lookups. Since we are using two scripts as </w:t>
      </w:r>
      <w:r w:rsidR="00920F90" w:rsidRPr="00AC0AC1">
        <w:rPr>
          <w:lang w:eastAsia="zh-CN"/>
        </w:rPr>
        <w:t>input,</w:t>
      </w:r>
      <w:r w:rsidR="004367FF" w:rsidRPr="00AC0AC1">
        <w:rPr>
          <w:lang w:eastAsia="zh-CN"/>
        </w:rPr>
        <w:t xml:space="preserve"> we have to specify the validators here. And we have to provide the </w:t>
      </w:r>
      <w:r w:rsidR="00290D0D" w:rsidRPr="00AC0AC1">
        <w:rPr>
          <w:lang w:eastAsia="zh-CN"/>
        </w:rPr>
        <w:t>unspent</w:t>
      </w:r>
      <w:r w:rsidR="004367FF" w:rsidRPr="00AC0AC1">
        <w:rPr>
          <w:lang w:eastAsia="zh-CN"/>
        </w:rPr>
        <w:t xml:space="preserve"> outputs of the oracle and swap UTXOs that we found. Then we define the transaction where </w:t>
      </w:r>
      <w:r w:rsidR="007A7535" w:rsidRPr="00AC0AC1">
        <w:rPr>
          <w:lang w:eastAsia="zh-CN"/>
        </w:rPr>
        <w:t xml:space="preserve">we define that we have to </w:t>
      </w:r>
      <w:r w:rsidR="00290D0D" w:rsidRPr="00AC0AC1">
        <w:rPr>
          <w:lang w:eastAsia="zh-CN"/>
        </w:rPr>
        <w:t>spend</w:t>
      </w:r>
      <w:r w:rsidR="007A7535" w:rsidRPr="00AC0AC1">
        <w:rPr>
          <w:lang w:eastAsia="zh-CN"/>
        </w:rPr>
        <w:t xml:space="preserve"> the script output of the oracle and swap UTXOs with the redeemers Use and unit. </w:t>
      </w:r>
      <w:r w:rsidR="00E90DC9" w:rsidRPr="00AC0AC1">
        <w:rPr>
          <w:lang w:eastAsia="zh-CN"/>
        </w:rPr>
        <w:t>W</w:t>
      </w:r>
      <w:r w:rsidR="00B6144C" w:rsidRPr="00AC0AC1">
        <w:rPr>
          <w:lang w:eastAsia="zh-CN"/>
        </w:rPr>
        <w:t xml:space="preserve">e add a constraint that we have to pay to the oracle </w:t>
      </w:r>
      <w:r w:rsidR="00290D0D" w:rsidRPr="00AC0AC1">
        <w:rPr>
          <w:lang w:eastAsia="zh-CN"/>
        </w:rPr>
        <w:t>address</w:t>
      </w:r>
      <w:r w:rsidR="00B6144C" w:rsidRPr="00AC0AC1">
        <w:rPr>
          <w:lang w:eastAsia="zh-CN"/>
        </w:rPr>
        <w:t xml:space="preserve"> the value we computed with the unchanged datum. And</w:t>
      </w:r>
      <w:r w:rsidR="00E90DC9" w:rsidRPr="00AC0AC1">
        <w:rPr>
          <w:lang w:eastAsia="zh-CN"/>
        </w:rPr>
        <w:t xml:space="preserve"> we have to pay</w:t>
      </w:r>
      <w:r w:rsidR="00B6144C" w:rsidRPr="00AC0AC1">
        <w:rPr>
          <w:lang w:eastAsia="zh-CN"/>
        </w:rPr>
        <w:t xml:space="preserve"> to the public key from the swap datum the amount of USDT we also computed. </w:t>
      </w:r>
      <w:r w:rsidR="00E90DC9" w:rsidRPr="00AC0AC1">
        <w:rPr>
          <w:lang w:eastAsia="zh-CN"/>
        </w:rPr>
        <w:t xml:space="preserve">Then we submit the transaction, </w:t>
      </w:r>
      <w:r w:rsidR="00290D0D" w:rsidRPr="00AC0AC1">
        <w:rPr>
          <w:lang w:eastAsia="zh-CN"/>
        </w:rPr>
        <w:t>wait</w:t>
      </w:r>
      <w:r w:rsidR="00E90DC9" w:rsidRPr="00AC0AC1">
        <w:rPr>
          <w:lang w:eastAsia="zh-CN"/>
        </w:rPr>
        <w:t xml:space="preserve"> for confirmation and log a message. </w:t>
      </w:r>
    </w:p>
    <w:p w14:paraId="24B3F2D2" w14:textId="210CF876" w:rsidR="00EE54E5" w:rsidRPr="00AC0AC1" w:rsidRDefault="00EE54E5" w:rsidP="00041D8A">
      <w:pPr>
        <w:pStyle w:val="BodyText"/>
        <w:spacing w:before="0"/>
        <w:rPr>
          <w:lang w:eastAsia="zh-CN"/>
        </w:rPr>
      </w:pPr>
      <w:r w:rsidRPr="00AC0AC1">
        <w:rPr>
          <w:lang w:eastAsia="zh-CN"/>
        </w:rPr>
        <w:t xml:space="preserve">Now that we have our </w:t>
      </w:r>
      <w:r w:rsidR="00920F90" w:rsidRPr="00AC0AC1">
        <w:rPr>
          <w:lang w:eastAsia="zh-CN"/>
        </w:rPr>
        <w:t>contracts,</w:t>
      </w:r>
      <w:r w:rsidRPr="00AC0AC1">
        <w:rPr>
          <w:lang w:eastAsia="zh-CN"/>
        </w:rPr>
        <w:t xml:space="preserve"> we define the schema for our 4 endpoints.</w:t>
      </w:r>
      <w:r w:rsidR="00C02011" w:rsidRPr="00AC0AC1">
        <w:rPr>
          <w:lang w:eastAsia="zh-CN"/>
        </w:rPr>
        <w:t xml:space="preserve"> We have </w:t>
      </w:r>
      <w:r w:rsidR="00290D0D" w:rsidRPr="00AC0AC1">
        <w:rPr>
          <w:lang w:eastAsia="zh-CN"/>
        </w:rPr>
        <w:t>an</w:t>
      </w:r>
      <w:r w:rsidR="00C02011" w:rsidRPr="00AC0AC1">
        <w:rPr>
          <w:lang w:eastAsia="zh-CN"/>
        </w:rPr>
        <w:t xml:space="preserve"> »offer« endpoint where we offer a swap, then a »retrieve« endpoint to retrieve our offered funds, next a </w:t>
      </w:r>
      <w:r w:rsidR="00ED76EE" w:rsidRPr="00AC0AC1">
        <w:rPr>
          <w:lang w:eastAsia="zh-CN"/>
        </w:rPr>
        <w:t xml:space="preserve">»use« endpoint for using the swap and in the end the »funds« endpoint to </w:t>
      </w:r>
      <w:r w:rsidR="00290D0D" w:rsidRPr="00AC0AC1">
        <w:rPr>
          <w:lang w:eastAsia="zh-CN"/>
        </w:rPr>
        <w:t>query</w:t>
      </w:r>
      <w:r w:rsidR="00ED76EE" w:rsidRPr="00AC0AC1">
        <w:rPr>
          <w:lang w:eastAsia="zh-CN"/>
        </w:rPr>
        <w:t xml:space="preserve"> our funds</w:t>
      </w:r>
      <w:r w:rsidR="00C02011" w:rsidRPr="00AC0AC1">
        <w:rPr>
          <w:lang w:eastAsia="zh-CN"/>
        </w:rPr>
        <w:t>.</w:t>
      </w:r>
      <w:r w:rsidRPr="00AC0AC1">
        <w:rPr>
          <w:lang w:eastAsia="zh-CN"/>
        </w:rPr>
        <w:t xml:space="preserve"> And we define the swap contract </w:t>
      </w:r>
      <w:r w:rsidR="00C02011" w:rsidRPr="00AC0AC1">
        <w:rPr>
          <w:lang w:eastAsia="zh-CN"/>
        </w:rPr>
        <w:t xml:space="preserve">(201-226). </w:t>
      </w:r>
      <w:r w:rsidR="001619C9" w:rsidRPr="00AC0AC1">
        <w:rPr>
          <w:lang w:eastAsia="zh-CN"/>
        </w:rPr>
        <w:t xml:space="preserve">We offer all the endpoints and whichever off these components makes progress first will be executed. These 4 endpoints are wrappers of the contracts we defined before. What we do is we block with the endpoint until </w:t>
      </w:r>
      <w:r w:rsidR="001619C9" w:rsidRPr="00AC0AC1">
        <w:rPr>
          <w:lang w:eastAsia="zh-CN"/>
        </w:rPr>
        <w:lastRenderedPageBreak/>
        <w:t xml:space="preserve">someone provides a parameter and then we execute it. </w:t>
      </w:r>
      <w:r w:rsidR="00E54ABD" w:rsidRPr="00AC0AC1">
        <w:rPr>
          <w:lang w:eastAsia="zh-CN"/>
        </w:rPr>
        <w:t>The h is an error handler</w:t>
      </w:r>
      <w:r w:rsidR="00E366AA" w:rsidRPr="00AC0AC1">
        <w:rPr>
          <w:lang w:eastAsia="zh-CN"/>
        </w:rPr>
        <w:t xml:space="preserve"> that just logs the error in case there is one</w:t>
      </w:r>
      <w:r w:rsidR="00E54ABD" w:rsidRPr="00AC0AC1">
        <w:rPr>
          <w:lang w:eastAsia="zh-CN"/>
        </w:rPr>
        <w:t xml:space="preserve">. </w:t>
      </w:r>
      <w:r w:rsidR="005E1DEF" w:rsidRPr="00AC0AC1">
        <w:rPr>
          <w:lang w:eastAsia="zh-CN"/>
        </w:rPr>
        <w:t>Let’s</w:t>
      </w:r>
      <w:r w:rsidR="00E1118C" w:rsidRPr="00AC0AC1">
        <w:rPr>
          <w:lang w:eastAsia="zh-CN"/>
        </w:rPr>
        <w:t xml:space="preserve"> look at the code in </w:t>
      </w:r>
      <w:r w:rsidR="00E1118C" w:rsidRPr="00AC0AC1">
        <w:rPr>
          <w:i/>
          <w:lang w:eastAsia="zh-CN"/>
        </w:rPr>
        <w:t>Test.hs</w:t>
      </w:r>
      <w:r w:rsidR="00E1118C" w:rsidRPr="00AC0AC1">
        <w:rPr>
          <w:lang w:eastAsia="zh-CN"/>
        </w:rPr>
        <w:t xml:space="preserve"> file.</w:t>
      </w:r>
    </w:p>
    <w:p w14:paraId="066BF1E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762C2725"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6E6BCCA"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2CE55F16"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767D905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4A16CF57"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681D1AF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3F9F5D5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5FCC27D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362087F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190DF9E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483922E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52FDE2A5"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70ECBA2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44ADEDF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Week06.Oracle.Test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F8FE6F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2E9B71D6"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1C6AE0C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Extras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Extras</w:t>
      </w:r>
    </w:p>
    <w:p w14:paraId="4B3D26E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40B31A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3C7BDE0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701AC0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163066B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59E0ADA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1B73BF16"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42765E6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Contract</w:t>
      </w:r>
    </w:p>
    <w:p w14:paraId="52112E4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Plutus.Trace.</w:t>
      </w:r>
      <w:r w:rsidRPr="00AC0AC1">
        <w:rPr>
          <w:rFonts w:ascii="Consolas" w:eastAsia="Times New Roman" w:hAnsi="Consolas"/>
          <w:color w:val="9C5D27"/>
          <w:sz w:val="21"/>
          <w:szCs w:val="21"/>
        </w:rPr>
        <w:t>Emulator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Emulator</w:t>
      </w:r>
    </w:p>
    <w:p w14:paraId="78281EF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unless</w:t>
      </w:r>
      <w:r w:rsidRPr="00AC0AC1">
        <w:rPr>
          <w:rFonts w:ascii="Consolas" w:eastAsia="Times New Roman" w:hAnsi="Consolas"/>
          <w:color w:val="777777"/>
          <w:sz w:val="21"/>
          <w:szCs w:val="21"/>
        </w:rPr>
        <w:t>)</w:t>
      </w:r>
    </w:p>
    <w:p w14:paraId="3639FCFF"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Semigroup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9AB8CE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Wallet</w:t>
      </w:r>
    </w:p>
    <w:p w14:paraId="7548E0E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07E8716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Core</w:t>
      </w:r>
    </w:p>
    <w:p w14:paraId="7B536FE1"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Funds</w:t>
      </w:r>
    </w:p>
    <w:p w14:paraId="4AF8076B"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Swap</w:t>
      </w:r>
    </w:p>
    <w:p w14:paraId="2841774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728AA03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assetSymbol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4B3200C7"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assetSymbol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ff</w:t>
      </w:r>
      <w:r w:rsidRPr="00AC0AC1">
        <w:rPr>
          <w:rFonts w:ascii="Consolas" w:eastAsia="Times New Roman" w:hAnsi="Consolas"/>
          <w:color w:val="777777"/>
          <w:sz w:val="21"/>
          <w:szCs w:val="21"/>
        </w:rPr>
        <w:t>"</w:t>
      </w:r>
    </w:p>
    <w:p w14:paraId="5854AA2F"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4311A96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assetToken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179C0C6A"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assetToken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USDT</w:t>
      </w:r>
      <w:r w:rsidRPr="00AC0AC1">
        <w:rPr>
          <w:rFonts w:ascii="Consolas" w:eastAsia="Times New Roman" w:hAnsi="Consolas"/>
          <w:color w:val="777777"/>
          <w:sz w:val="21"/>
          <w:szCs w:val="21"/>
        </w:rPr>
        <w:t>"</w:t>
      </w:r>
    </w:p>
    <w:p w14:paraId="589502F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67A0A4D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8E17CEB"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43</w:t>
      </w:r>
      <w:r w:rsidRPr="00AC0AC1">
        <w:rPr>
          <w:rFonts w:ascii="Consolas" w:eastAsia="Times New Roman" w:hAnsi="Consolas"/>
          <w:color w:val="333333"/>
          <w:sz w:val="21"/>
          <w:szCs w:val="21"/>
        </w:rPr>
        <w:t xml:space="preserve">  test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runEmulatorTraceIO' def emCfg def myTrace</w:t>
      </w:r>
    </w:p>
    <w:p w14:paraId="1D81F38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D693A3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EmulatorConfig</w:t>
      </w:r>
    </w:p>
    <w:p w14:paraId="03DE0CDB" w14:textId="77777777" w:rsidR="00B10AF5"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emCfg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EmulatorConfig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 xml:space="preserve">fromList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8EA5F10" w14:textId="265B4108" w:rsidR="00E1118C" w:rsidRPr="00AC0AC1" w:rsidRDefault="00B10AF5"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1118C" w:rsidRPr="00AC0AC1">
        <w:rPr>
          <w:rFonts w:ascii="Consolas" w:eastAsia="Times New Roman" w:hAnsi="Consolas"/>
          <w:color w:val="333333"/>
          <w:sz w:val="21"/>
          <w:szCs w:val="21"/>
        </w:rPr>
        <w:t xml:space="preserve">i </w:t>
      </w:r>
      <w:r w:rsidR="00E1118C" w:rsidRPr="00AC0AC1">
        <w:rPr>
          <w:rFonts w:ascii="Consolas" w:eastAsia="Times New Roman" w:hAnsi="Consolas"/>
          <w:color w:val="777777"/>
          <w:sz w:val="21"/>
          <w:szCs w:val="21"/>
        </w:rPr>
        <w:t>&lt;-</w:t>
      </w:r>
      <w:r w:rsidR="00E1118C" w:rsidRPr="00AC0AC1">
        <w:rPr>
          <w:rFonts w:ascii="Consolas" w:eastAsia="Times New Roman" w:hAnsi="Consolas"/>
          <w:color w:val="333333"/>
          <w:sz w:val="21"/>
          <w:szCs w:val="21"/>
        </w:rPr>
        <w:t xml:space="preserve"> </w:t>
      </w:r>
      <w:r w:rsidR="00E1118C" w:rsidRPr="00AC0AC1">
        <w:rPr>
          <w:rFonts w:ascii="Consolas" w:eastAsia="Times New Roman" w:hAnsi="Consolas"/>
          <w:color w:val="777777"/>
          <w:sz w:val="21"/>
          <w:szCs w:val="21"/>
        </w:rPr>
        <w:t>[</w:t>
      </w:r>
      <w:r w:rsidR="00E1118C" w:rsidRPr="00AC0AC1">
        <w:rPr>
          <w:rFonts w:ascii="Consolas" w:eastAsia="Times New Roman" w:hAnsi="Consolas"/>
          <w:color w:val="9C5D27"/>
          <w:sz w:val="21"/>
          <w:szCs w:val="21"/>
        </w:rPr>
        <w:t>1</w:t>
      </w:r>
      <w:r w:rsidR="00E1118C" w:rsidRPr="00AC0AC1">
        <w:rPr>
          <w:rFonts w:ascii="Consolas" w:eastAsia="Times New Roman" w:hAnsi="Consolas"/>
          <w:color w:val="333333"/>
          <w:sz w:val="21"/>
          <w:szCs w:val="21"/>
        </w:rPr>
        <w:t xml:space="preserve"> </w:t>
      </w:r>
      <w:r w:rsidR="00E1118C" w:rsidRPr="00AC0AC1">
        <w:rPr>
          <w:rFonts w:ascii="Consolas" w:eastAsia="Times New Roman" w:hAnsi="Consolas"/>
          <w:color w:val="777777"/>
          <w:sz w:val="21"/>
          <w:szCs w:val="21"/>
        </w:rPr>
        <w:t>..</w:t>
      </w:r>
      <w:r w:rsidR="00E1118C" w:rsidRPr="00AC0AC1">
        <w:rPr>
          <w:rFonts w:ascii="Consolas" w:eastAsia="Times New Roman" w:hAnsi="Consolas"/>
          <w:color w:val="333333"/>
          <w:sz w:val="21"/>
          <w:szCs w:val="21"/>
        </w:rPr>
        <w:t xml:space="preserve"> </w:t>
      </w:r>
      <w:r w:rsidR="00E1118C" w:rsidRPr="00AC0AC1">
        <w:rPr>
          <w:rFonts w:ascii="Consolas" w:eastAsia="Times New Roman" w:hAnsi="Consolas"/>
          <w:color w:val="9C5D27"/>
          <w:sz w:val="21"/>
          <w:szCs w:val="21"/>
        </w:rPr>
        <w:t>10</w:t>
      </w:r>
      <w:r w:rsidR="00E1118C" w:rsidRPr="00AC0AC1">
        <w:rPr>
          <w:rFonts w:ascii="Consolas" w:eastAsia="Times New Roman" w:hAnsi="Consolas"/>
          <w:color w:val="777777"/>
          <w:sz w:val="21"/>
          <w:szCs w:val="21"/>
        </w:rPr>
        <w:t>]]</w:t>
      </w:r>
    </w:p>
    <w:p w14:paraId="024DCCE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p>
    <w:p w14:paraId="7DBB209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0EDF5805"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lovelaceValueOf                    </w:t>
      </w:r>
      <w:r w:rsidRPr="00AC0AC1">
        <w:rPr>
          <w:rFonts w:ascii="Consolas" w:eastAsia="Times New Roman" w:hAnsi="Consolas"/>
          <w:color w:val="9C5D27"/>
          <w:sz w:val="21"/>
          <w:szCs w:val="21"/>
        </w:rPr>
        <w:t>100_000_000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294083B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assetSymbol assetToken </w:t>
      </w:r>
      <w:r w:rsidRPr="00AC0AC1">
        <w:rPr>
          <w:rFonts w:ascii="Consolas" w:eastAsia="Times New Roman" w:hAnsi="Consolas"/>
          <w:color w:val="9C5D27"/>
          <w:sz w:val="21"/>
          <w:szCs w:val="21"/>
        </w:rPr>
        <w:t>100_000_000</w:t>
      </w:r>
    </w:p>
    <w:p w14:paraId="2B0A03C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p>
    <w:p w14:paraId="3A3F021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checkOracle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1E410E2B"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checkOracle 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0C9563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m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findOracle oracle</w:t>
      </w:r>
    </w:p>
    <w:p w14:paraId="06FD90F1"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 </w:t>
      </w:r>
      <w:r w:rsidRPr="00AC0AC1">
        <w:rPr>
          <w:rFonts w:ascii="Consolas" w:eastAsia="Times New Roman" w:hAnsi="Consolas"/>
          <w:color w:val="4B69C6"/>
          <w:sz w:val="21"/>
          <w:szCs w:val="21"/>
        </w:rPr>
        <w:t>of</w:t>
      </w:r>
    </w:p>
    <w:p w14:paraId="48AE24E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return </w:t>
      </w:r>
      <w:r w:rsidRPr="00AC0AC1">
        <w:rPr>
          <w:rFonts w:ascii="Consolas" w:eastAsia="Times New Roman" w:hAnsi="Consolas"/>
          <w:color w:val="777777"/>
          <w:sz w:val="21"/>
          <w:szCs w:val="21"/>
        </w:rPr>
        <w:t>()</w:t>
      </w:r>
    </w:p>
    <w:p w14:paraId="5BCB547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Oracle 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w:t>
      </w:r>
    </w:p>
    <w:p w14:paraId="227528B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Contract.</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checkOracle oracle</w:t>
      </w:r>
    </w:p>
    <w:p w14:paraId="03A6A34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p>
    <w:p w14:paraId="2AD2D59A"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EmulatorTrace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559439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myTrace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C83F9F5"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op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OracleParams</w:t>
      </w:r>
    </w:p>
    <w:p w14:paraId="6E192C0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opFees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1_000_000</w:t>
      </w:r>
    </w:p>
    <w:p w14:paraId="56BBFF4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assetSymbol</w:t>
      </w:r>
    </w:p>
    <w:p w14:paraId="053C6FA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assetToken</w:t>
      </w:r>
    </w:p>
    <w:p w14:paraId="7A9429F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11BC45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p>
    <w:p w14:paraId="41476FE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h1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runOracle op</w:t>
      </w:r>
    </w:p>
    <w:p w14:paraId="6C9CE34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p>
    <w:p w14:paraId="59C73BD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oracle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getOracle h1</w:t>
      </w:r>
    </w:p>
    <w:p w14:paraId="4B503B8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p>
    <w:p w14:paraId="6008139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checkOracle oracle</w:t>
      </w:r>
    </w:p>
    <w:p w14:paraId="30E368A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p>
    <w:p w14:paraId="1F31E93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update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9C5D27"/>
          <w:sz w:val="21"/>
          <w:szCs w:val="21"/>
        </w:rPr>
        <w:t>1_500_000</w:t>
      </w:r>
    </w:p>
    <w:p w14:paraId="58CCBF11"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41CAD215"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p>
    <w:p w14:paraId="1CEA407B"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ownFunds'</w:t>
      </w:r>
    </w:p>
    <w:p w14:paraId="61B861C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3</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ownFunds'</w:t>
      </w:r>
    </w:p>
    <w:p w14:paraId="798C3136"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4</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ownFunds'</w:t>
      </w:r>
    </w:p>
    <w:p w14:paraId="1248D29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ownFunds'</w:t>
      </w:r>
    </w:p>
    <w:p w14:paraId="0EC49D6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p>
    <w:p w14:paraId="27D6BC5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h3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3</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 oracle</w:t>
      </w:r>
    </w:p>
    <w:p w14:paraId="7403A26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h4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4</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 oracle</w:t>
      </w:r>
    </w:p>
    <w:p w14:paraId="4A7B2D7A"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h5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activateContractWallet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swap oracle</w:t>
      </w:r>
    </w:p>
    <w:p w14:paraId="728C8127"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p>
    <w:p w14:paraId="13439B3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offer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h3 </w:t>
      </w:r>
      <w:r w:rsidRPr="00AC0AC1">
        <w:rPr>
          <w:rFonts w:ascii="Consolas" w:eastAsia="Times New Roman" w:hAnsi="Consolas"/>
          <w:color w:val="9C5D27"/>
          <w:sz w:val="21"/>
          <w:szCs w:val="21"/>
        </w:rPr>
        <w:t>10_000_000</w:t>
      </w:r>
    </w:p>
    <w:p w14:paraId="23A69C7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87</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offer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h4 </w:t>
      </w:r>
      <w:r w:rsidRPr="00AC0AC1">
        <w:rPr>
          <w:rFonts w:ascii="Consolas" w:eastAsia="Times New Roman" w:hAnsi="Consolas"/>
          <w:color w:val="9C5D27"/>
          <w:sz w:val="21"/>
          <w:szCs w:val="21"/>
        </w:rPr>
        <w:t>20_000_000</w:t>
      </w:r>
    </w:p>
    <w:p w14:paraId="49CD7B5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6B027B7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59479EE2"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h5 </w:t>
      </w:r>
      <w:r w:rsidRPr="00AC0AC1">
        <w:rPr>
          <w:rFonts w:ascii="Consolas" w:eastAsia="Times New Roman" w:hAnsi="Consolas"/>
          <w:color w:val="777777"/>
          <w:sz w:val="21"/>
          <w:szCs w:val="21"/>
        </w:rPr>
        <w:t>()</w:t>
      </w:r>
    </w:p>
    <w:p w14:paraId="2BA71A5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44AA7E6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p>
    <w:p w14:paraId="5BC1215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update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9C5D27"/>
          <w:sz w:val="21"/>
          <w:szCs w:val="21"/>
        </w:rPr>
        <w:t>1_700_000</w:t>
      </w:r>
    </w:p>
    <w:p w14:paraId="1B290F94"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114755B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p>
    <w:p w14:paraId="78B11D9B"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h5 </w:t>
      </w:r>
      <w:r w:rsidRPr="00AC0AC1">
        <w:rPr>
          <w:rFonts w:ascii="Consolas" w:eastAsia="Times New Roman" w:hAnsi="Consolas"/>
          <w:color w:val="777777"/>
          <w:sz w:val="21"/>
          <w:szCs w:val="21"/>
        </w:rPr>
        <w:t>()</w:t>
      </w:r>
    </w:p>
    <w:p w14:paraId="3DC9BD5E"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7F7294F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69C8BA90"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update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h1 </w:t>
      </w:r>
      <w:r w:rsidRPr="00AC0AC1">
        <w:rPr>
          <w:rFonts w:ascii="Consolas" w:eastAsia="Times New Roman" w:hAnsi="Consolas"/>
          <w:color w:val="9C5D27"/>
          <w:sz w:val="21"/>
          <w:szCs w:val="21"/>
        </w:rPr>
        <w:t>1_800_000</w:t>
      </w:r>
    </w:p>
    <w:p w14:paraId="54AA1E6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1D5DF598"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38A3925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h3 </w:t>
      </w:r>
      <w:r w:rsidRPr="00AC0AC1">
        <w:rPr>
          <w:rFonts w:ascii="Consolas" w:eastAsia="Times New Roman" w:hAnsi="Consolas"/>
          <w:color w:val="777777"/>
          <w:sz w:val="21"/>
          <w:szCs w:val="21"/>
        </w:rPr>
        <w:t>()</w:t>
      </w:r>
    </w:p>
    <w:p w14:paraId="76314647"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h4 </w:t>
      </w:r>
      <w:r w:rsidRPr="00AC0AC1">
        <w:rPr>
          <w:rFonts w:ascii="Consolas" w:eastAsia="Times New Roman" w:hAnsi="Consolas"/>
          <w:color w:val="777777"/>
          <w:sz w:val="21"/>
          <w:szCs w:val="21"/>
        </w:rPr>
        <w:t>()</w:t>
      </w:r>
    </w:p>
    <w:p w14:paraId="5B62009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3</w:t>
      </w:r>
    </w:p>
    <w:p w14:paraId="59BE5363"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5DAA328" w14:textId="77777777" w:rsidR="00B10AF5"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getOracle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ContractHandle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7591DA53" w14:textId="66227075" w:rsidR="00E1118C" w:rsidRPr="00AC0AC1" w:rsidRDefault="00B10AF5"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1118C" w:rsidRPr="00AC0AC1">
        <w:rPr>
          <w:rFonts w:ascii="Consolas" w:eastAsia="Times New Roman" w:hAnsi="Consolas"/>
          <w:color w:val="7A3E9D"/>
          <w:sz w:val="21"/>
          <w:szCs w:val="21"/>
        </w:rPr>
        <w:t>EmulatorTrace</w:t>
      </w:r>
      <w:r w:rsidR="00E1118C" w:rsidRPr="00AC0AC1">
        <w:rPr>
          <w:rFonts w:ascii="Consolas" w:eastAsia="Times New Roman" w:hAnsi="Consolas"/>
          <w:color w:val="333333"/>
          <w:sz w:val="21"/>
          <w:szCs w:val="21"/>
        </w:rPr>
        <w:t xml:space="preserve"> </w:t>
      </w:r>
      <w:r w:rsidR="00E1118C" w:rsidRPr="00AC0AC1">
        <w:rPr>
          <w:rFonts w:ascii="Consolas" w:eastAsia="Times New Roman" w:hAnsi="Consolas"/>
          <w:color w:val="7A3E9D"/>
          <w:sz w:val="21"/>
          <w:szCs w:val="21"/>
        </w:rPr>
        <w:t>Oracle</w:t>
      </w:r>
    </w:p>
    <w:p w14:paraId="7771886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getOracle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98BBB8D"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l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observableState h</w:t>
      </w:r>
    </w:p>
    <w:p w14:paraId="60A6F719"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l </w:t>
      </w:r>
      <w:r w:rsidRPr="00AC0AC1">
        <w:rPr>
          <w:rFonts w:ascii="Consolas" w:eastAsia="Times New Roman" w:hAnsi="Consolas"/>
          <w:color w:val="4B69C6"/>
          <w:sz w:val="21"/>
          <w:szCs w:val="21"/>
        </w:rPr>
        <w:t>of</w:t>
      </w:r>
    </w:p>
    <w:p w14:paraId="006262FC" w14:textId="77777777" w:rsidR="00E1118C"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Emulator.</w:t>
      </w:r>
      <w:r w:rsidRPr="00AC0AC1">
        <w:rPr>
          <w:rFonts w:ascii="Consolas" w:eastAsia="Times New Roman" w:hAnsi="Consolas"/>
          <w:color w:val="333333"/>
          <w:sz w:val="21"/>
          <w:szCs w:val="21"/>
        </w:rPr>
        <w:t xml:space="preserve">waitNSlots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getOracle h</w:t>
      </w:r>
    </w:p>
    <w:p w14:paraId="52413290" w14:textId="77777777" w:rsidR="00B10AF5" w:rsidRPr="00AC0AC1" w:rsidRDefault="00E1118C"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Extras.</w:t>
      </w:r>
      <w:r w:rsidRPr="00AC0AC1">
        <w:rPr>
          <w:rFonts w:ascii="Consolas" w:eastAsia="Times New Roman" w:hAnsi="Consolas"/>
          <w:color w:val="333333"/>
          <w:sz w:val="21"/>
          <w:szCs w:val="21"/>
        </w:rPr>
        <w:t xml:space="preserve">logInfo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oracle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p>
    <w:p w14:paraId="597C1C69" w14:textId="1764C8F5" w:rsidR="00E1118C" w:rsidRPr="00AC0AC1" w:rsidRDefault="00B10AF5" w:rsidP="00E1118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1118C" w:rsidRPr="00AC0AC1">
        <w:rPr>
          <w:rFonts w:ascii="Consolas" w:eastAsia="Times New Roman" w:hAnsi="Consolas"/>
          <w:color w:val="333333"/>
          <w:sz w:val="21"/>
          <w:szCs w:val="21"/>
        </w:rPr>
        <w:t>return oracle</w:t>
      </w:r>
    </w:p>
    <w:p w14:paraId="095AD133" w14:textId="77777777" w:rsidR="00E1118C" w:rsidRPr="00AC0AC1" w:rsidRDefault="00E1118C" w:rsidP="00C46B0D">
      <w:pPr>
        <w:spacing w:before="0" w:after="0"/>
      </w:pPr>
    </w:p>
    <w:p w14:paraId="1DC69030" w14:textId="6A55DF84" w:rsidR="00C34091" w:rsidRPr="00AC0AC1" w:rsidRDefault="00440513" w:rsidP="00440513">
      <w:pPr>
        <w:spacing w:before="0" w:after="0"/>
      </w:pPr>
      <w:r w:rsidRPr="00AC0AC1">
        <w:t xml:space="preserve">The test module tests the contracts we have written with the emulator trace monad. </w:t>
      </w:r>
      <w:r w:rsidR="00F41835" w:rsidRPr="00AC0AC1">
        <w:t xml:space="preserve">In order to test it we need to make up some currencies. </w:t>
      </w:r>
      <w:r w:rsidR="00920F90" w:rsidRPr="00AC0AC1">
        <w:t>So,</w:t>
      </w:r>
      <w:r w:rsidR="00F41835" w:rsidRPr="00AC0AC1">
        <w:t xml:space="preserve"> we define an arbitrary currency symbol </w:t>
      </w:r>
      <w:r w:rsidR="004B738E" w:rsidRPr="00AC0AC1">
        <w:t xml:space="preserve">which is not the hash of a script but same as in the playground we can do this in the emulator trace </w:t>
      </w:r>
      <w:r w:rsidR="00F41835" w:rsidRPr="00AC0AC1">
        <w:t>and</w:t>
      </w:r>
      <w:r w:rsidR="004B738E" w:rsidRPr="00AC0AC1">
        <w:t xml:space="preserve"> we define</w:t>
      </w:r>
      <w:r w:rsidR="00F41835" w:rsidRPr="00AC0AC1">
        <w:t xml:space="preserve"> our token name USDT (36-40). </w:t>
      </w:r>
      <w:r w:rsidR="00AD055D" w:rsidRPr="00AC0AC1">
        <w:t xml:space="preserve">Then we are using the </w:t>
      </w:r>
      <w:r w:rsidR="00AD055D" w:rsidRPr="00AC0AC1">
        <w:rPr>
          <w:i/>
        </w:rPr>
        <w:t>runEmulatorTraceIO'</w:t>
      </w:r>
      <w:r w:rsidR="00AD055D" w:rsidRPr="00AC0AC1">
        <w:t xml:space="preserve"> function that gives us more configuration control. The first input parameter determines how exactly the various log messages are displayed. </w:t>
      </w:r>
      <w:r w:rsidR="00FA4E1E" w:rsidRPr="00AC0AC1">
        <w:t>With the second parameter we configure the initial distribution and we specify that everybody has a 100 ADA</w:t>
      </w:r>
      <w:r w:rsidR="00005536" w:rsidRPr="00AC0AC1">
        <w:t xml:space="preserve"> and 100 USDT</w:t>
      </w:r>
      <w:r w:rsidR="00FA4E1E" w:rsidRPr="00AC0AC1">
        <w:t xml:space="preserve">. </w:t>
      </w:r>
      <w:r w:rsidR="003761C9" w:rsidRPr="00AC0AC1">
        <w:t xml:space="preserve">Then we define a helper contract </w:t>
      </w:r>
      <w:r w:rsidR="003761C9" w:rsidRPr="00AC0AC1">
        <w:rPr>
          <w:i/>
        </w:rPr>
        <w:t>checkOracle</w:t>
      </w:r>
      <w:r w:rsidR="003761C9" w:rsidRPr="00AC0AC1">
        <w:t xml:space="preserve"> which should permanently ch</w:t>
      </w:r>
      <w:r w:rsidR="00290D0D">
        <w:t>eck the oracle value and log it</w:t>
      </w:r>
      <w:r w:rsidR="003761C9" w:rsidRPr="00AC0AC1">
        <w:t xml:space="preserve"> (52-58). </w:t>
      </w:r>
      <w:r w:rsidR="006205DD" w:rsidRPr="00AC0AC1">
        <w:t xml:space="preserve">We use the </w:t>
      </w:r>
      <w:r w:rsidR="006205DD" w:rsidRPr="00AC0AC1">
        <w:rPr>
          <w:i/>
        </w:rPr>
        <w:t>findOracle</w:t>
      </w:r>
      <w:r w:rsidR="006205DD" w:rsidRPr="00AC0AC1">
        <w:t xml:space="preserve"> function and in case we find a value we log it and </w:t>
      </w:r>
      <w:r w:rsidR="00290D0D" w:rsidRPr="00AC0AC1">
        <w:t>recourse</w:t>
      </w:r>
      <w:r w:rsidR="006205DD" w:rsidRPr="00AC0AC1">
        <w:t xml:space="preserve"> after 1 slot. </w:t>
      </w:r>
      <w:r w:rsidR="00F37ADC" w:rsidRPr="00AC0AC1">
        <w:t xml:space="preserve">Then we define our trace (60-111). </w:t>
      </w:r>
      <w:r w:rsidR="00920F90" w:rsidRPr="00AC0AC1">
        <w:t>First,</w:t>
      </w:r>
      <w:r w:rsidR="007F3239" w:rsidRPr="00AC0AC1">
        <w:t xml:space="preserve"> we define the oracle parameters. </w:t>
      </w:r>
      <w:r w:rsidR="00D466F8" w:rsidRPr="00AC0AC1">
        <w:t xml:space="preserve">Then we start the oracle with these parameters for wallet 1. </w:t>
      </w:r>
      <w:r w:rsidR="00826137" w:rsidRPr="00AC0AC1">
        <w:t>The</w:t>
      </w:r>
      <w:r w:rsidR="00290D0D">
        <w:t>n</w:t>
      </w:r>
      <w:r w:rsidR="00826137" w:rsidRPr="00AC0AC1">
        <w:t xml:space="preserve"> we use the getOracle helper function that looks up the state of the oracle contract. </w:t>
      </w:r>
      <w:r w:rsidR="0084222E" w:rsidRPr="00AC0AC1">
        <w:t xml:space="preserve">If we do not find it we wait 1 slot and try again. </w:t>
      </w:r>
      <w:r w:rsidR="00FA32F2" w:rsidRPr="00AC0AC1">
        <w:t xml:space="preserve">Now that we have the oracle </w:t>
      </w:r>
      <w:r w:rsidR="00920F90" w:rsidRPr="00AC0AC1">
        <w:t>value,</w:t>
      </w:r>
      <w:r w:rsidR="00FA32F2" w:rsidRPr="00AC0AC1">
        <w:t xml:space="preserve"> we start the </w:t>
      </w:r>
      <w:r w:rsidR="00FA32F2" w:rsidRPr="00AC0AC1">
        <w:rPr>
          <w:i/>
        </w:rPr>
        <w:t>checkOracle</w:t>
      </w:r>
      <w:r w:rsidR="00FA32F2" w:rsidRPr="00AC0AC1">
        <w:t xml:space="preserve"> function that prints the oracle value every slot. </w:t>
      </w:r>
      <w:r w:rsidR="00466661" w:rsidRPr="00AC0AC1">
        <w:t>Then we initialize t</w:t>
      </w:r>
      <w:r w:rsidR="00D06151" w:rsidRPr="00AC0AC1">
        <w:t>he oracle to</w:t>
      </w:r>
      <w:r w:rsidR="005D3806" w:rsidRPr="00AC0AC1">
        <w:t xml:space="preserve"> the value 1.5 which is</w:t>
      </w:r>
      <w:r w:rsidR="00D06151" w:rsidRPr="00AC0AC1">
        <w:t xml:space="preserve"> 1</w:t>
      </w:r>
      <w:r w:rsidR="00466661" w:rsidRPr="00AC0AC1">
        <w:t>5</w:t>
      </w:r>
      <w:r w:rsidR="00D06151" w:rsidRPr="00AC0AC1">
        <w:t>00000</w:t>
      </w:r>
      <w:r w:rsidR="00466661" w:rsidRPr="00AC0AC1">
        <w:t xml:space="preserve"> USDT per 1 ADA</w:t>
      </w:r>
      <w:r w:rsidR="00D551C1" w:rsidRPr="00AC0AC1">
        <w:t xml:space="preserve"> and </w:t>
      </w:r>
      <w:r w:rsidR="00D551C1" w:rsidRPr="00AC0AC1">
        <w:lastRenderedPageBreak/>
        <w:t>wait for 3 slots</w:t>
      </w:r>
      <w:r w:rsidR="00466661" w:rsidRPr="00AC0AC1">
        <w:t>.</w:t>
      </w:r>
      <w:r w:rsidR="00D551C1" w:rsidRPr="00AC0AC1">
        <w:t xml:space="preserve"> And then we call the </w:t>
      </w:r>
      <w:r w:rsidR="00D551C1" w:rsidRPr="00AC0AC1">
        <w:rPr>
          <w:i/>
        </w:rPr>
        <w:t>ownFunds'</w:t>
      </w:r>
      <w:r w:rsidR="00D551C1" w:rsidRPr="00AC0AC1">
        <w:t xml:space="preserve"> function for all </w:t>
      </w:r>
      <w:r w:rsidR="00F17F8C" w:rsidRPr="00AC0AC1">
        <w:t>5</w:t>
      </w:r>
      <w:r w:rsidR="00D551C1" w:rsidRPr="00AC0AC1">
        <w:t xml:space="preserve"> </w:t>
      </w:r>
      <w:r w:rsidR="003C6C76" w:rsidRPr="00AC0AC1">
        <w:t>wallets</w:t>
      </w:r>
      <w:r w:rsidR="00D551C1" w:rsidRPr="00AC0AC1">
        <w:t xml:space="preserve">. It is a variation of the </w:t>
      </w:r>
      <w:r w:rsidR="00D551C1" w:rsidRPr="00AC0AC1">
        <w:rPr>
          <w:i/>
        </w:rPr>
        <w:t>ownFunds</w:t>
      </w:r>
      <w:r w:rsidR="00D551C1" w:rsidRPr="00AC0AC1">
        <w:t xml:space="preserve"> function where we every slot tell the value of the funds we have. </w:t>
      </w:r>
      <w:r w:rsidR="00920F90" w:rsidRPr="00AC0AC1">
        <w:t>Next,</w:t>
      </w:r>
      <w:r w:rsidR="00F17F8C" w:rsidRPr="00AC0AC1">
        <w:t xml:space="preserve"> we start the swap contract for </w:t>
      </w:r>
      <w:r w:rsidR="003C6C76" w:rsidRPr="00AC0AC1">
        <w:t>wallets</w:t>
      </w:r>
      <w:r w:rsidR="00F17F8C" w:rsidRPr="00AC0AC1">
        <w:t xml:space="preserve"> 3 to 5. Then we try out some scenarios. Wallet 3 offers 10 ADA for swap and wallet 4 offers 20 ADA. </w:t>
      </w:r>
      <w:r w:rsidR="008C4B43" w:rsidRPr="00AC0AC1">
        <w:t>Now wallet 5 uses the swap. It picks the one that it finds first. After that wallet 1 updated the oracle value to 1.7</w:t>
      </w:r>
      <w:r w:rsidR="00FA437D" w:rsidRPr="00AC0AC1">
        <w:t xml:space="preserve"> and wallet 5 tries again to do a swap</w:t>
      </w:r>
      <w:r w:rsidR="008C4B43" w:rsidRPr="00AC0AC1">
        <w:t>.</w:t>
      </w:r>
      <w:r w:rsidR="00FA437D" w:rsidRPr="00AC0AC1">
        <w:t xml:space="preserve"> So now it will grab the remaining swap. </w:t>
      </w:r>
      <w:r w:rsidR="00C378D0" w:rsidRPr="00AC0AC1">
        <w:t xml:space="preserve">Then we try to retrieve all the remaining swaps but that should not do anything because we already used up the funds. </w:t>
      </w:r>
      <w:r w:rsidR="00C34091" w:rsidRPr="00AC0AC1">
        <w:t>In the Repl we can run the test.</w:t>
      </w:r>
    </w:p>
    <w:p w14:paraId="4EFFE09A" w14:textId="407779FD" w:rsidR="00C34091" w:rsidRPr="00AC0AC1" w:rsidRDefault="00C34091" w:rsidP="00C34091">
      <w:pPr>
        <w:pStyle w:val="SourceCode"/>
        <w:rPr>
          <w:noProof w:val="0"/>
          <w:lang w:val="en-US"/>
        </w:rPr>
      </w:pPr>
      <w:r w:rsidRPr="00AC0AC1">
        <w:rPr>
          <w:noProof w:val="0"/>
          <w:lang w:val="en-US"/>
        </w:rPr>
        <w:t>Prelude&gt; test</w:t>
      </w:r>
    </w:p>
    <w:p w14:paraId="6022B3BF" w14:textId="475BF780" w:rsidR="008C6B72" w:rsidRPr="00AC0AC1" w:rsidRDefault="008C6B72" w:rsidP="00440513">
      <w:pPr>
        <w:spacing w:before="0" w:after="0"/>
      </w:pPr>
      <w:r w:rsidRPr="00AC0AC1">
        <w:t xml:space="preserve">In the output you will get the results for all 5 </w:t>
      </w:r>
      <w:r w:rsidR="003C6C76" w:rsidRPr="00AC0AC1">
        <w:t>wallets</w:t>
      </w:r>
      <w:r w:rsidRPr="00AC0AC1">
        <w:t xml:space="preserve"> with the final balances.</w:t>
      </w:r>
    </w:p>
    <w:p w14:paraId="2E5682C6" w14:textId="2958332A" w:rsidR="008C6B72" w:rsidRPr="00AC0AC1" w:rsidRDefault="008C6B72" w:rsidP="008C6B72">
      <w:pPr>
        <w:pStyle w:val="Heading2"/>
        <w:rPr>
          <w:lang w:val="en-US"/>
        </w:rPr>
      </w:pPr>
      <w:bookmarkStart w:id="153" w:name="_Toc102838265"/>
      <w:r w:rsidRPr="00AC0AC1">
        <w:rPr>
          <w:lang w:val="en-US"/>
        </w:rPr>
        <w:t>Using the PAB</w:t>
      </w:r>
      <w:bookmarkEnd w:id="153"/>
    </w:p>
    <w:p w14:paraId="41EFBC47" w14:textId="362107D4" w:rsidR="00440513" w:rsidRPr="00AC0AC1" w:rsidRDefault="003062D0" w:rsidP="00440513">
      <w:pPr>
        <w:spacing w:before="0" w:after="0"/>
      </w:pPr>
      <w:r w:rsidRPr="00AC0AC1">
        <w:t xml:space="preserve">Now we will use the PAB to turn our application into </w:t>
      </w:r>
      <w:r w:rsidR="00290D0D" w:rsidRPr="00AC0AC1">
        <w:t>an</w:t>
      </w:r>
      <w:r w:rsidRPr="00AC0AC1">
        <w:t xml:space="preserve"> executable that actually runs the contract</w:t>
      </w:r>
      <w:r w:rsidR="000A3531" w:rsidRPr="00AC0AC1">
        <w:t>s</w:t>
      </w:r>
      <w:r w:rsidRPr="00AC0AC1">
        <w:t xml:space="preserve">. </w:t>
      </w:r>
      <w:r w:rsidR="00193A53" w:rsidRPr="00AC0AC1">
        <w:t xml:space="preserve">For that we need the code in </w:t>
      </w:r>
      <w:r w:rsidR="00193A53" w:rsidRPr="00AC0AC1">
        <w:rPr>
          <w:i/>
        </w:rPr>
        <w:t>PAB.hs</w:t>
      </w:r>
      <w:r w:rsidR="00193A53" w:rsidRPr="00AC0AC1">
        <w:t xml:space="preserve"> which is basically just one type definition. </w:t>
      </w:r>
    </w:p>
    <w:p w14:paraId="50F67F25" w14:textId="77777777" w:rsidR="00AA1236" w:rsidRPr="00AC0AC1" w:rsidRDefault="00AA1236" w:rsidP="00440513">
      <w:pPr>
        <w:spacing w:before="0" w:after="0"/>
      </w:pPr>
    </w:p>
    <w:p w14:paraId="4620D1C1"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741BB965"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66A45831"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p>
    <w:p w14:paraId="49D83D6C"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Week06.Oracle.PAB</w:t>
      </w:r>
    </w:p>
    <w:p w14:paraId="07B9281D"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654485C6"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0CCE156"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1EED6301"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13FBF123"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Data.Text.Prettyprint.</w:t>
      </w:r>
      <w:r w:rsidRPr="00AC0AC1">
        <w:rPr>
          <w:rFonts w:ascii="Consolas" w:eastAsia="Times New Roman" w:hAnsi="Consolas"/>
          <w:color w:val="9C5D27"/>
          <w:sz w:val="21"/>
          <w:szCs w:val="21"/>
        </w:rPr>
        <w:t>Doc</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r w:rsidRPr="00AC0AC1">
        <w:rPr>
          <w:rFonts w:ascii="Consolas" w:eastAsia="Times New Roman" w:hAnsi="Consolas"/>
          <w:color w:val="777777"/>
          <w:sz w:val="21"/>
          <w:szCs w:val="21"/>
        </w:rPr>
        <w:t>)</w:t>
      </w:r>
    </w:p>
    <w:p w14:paraId="435E820A"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1BAF8790"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37F04F31"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p>
    <w:p w14:paraId="191AE744"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Core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Oracle</w:t>
      </w:r>
    </w:p>
    <w:p w14:paraId="3826D4B9"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44BB9FD0"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OracleContracts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9C5D27"/>
          <w:sz w:val="21"/>
          <w:szCs w:val="21"/>
        </w:rPr>
        <w:t>Oracle</w:t>
      </w:r>
    </w:p>
    <w:p w14:paraId="6CEEC9E6"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1FC46681"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4C9D36B5"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OracleContracts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648A169" w14:textId="77777777" w:rsidR="00AA1236" w:rsidRPr="00AC0AC1" w:rsidRDefault="00AA1236" w:rsidP="00AA123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pretty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p>
    <w:p w14:paraId="1B7895C5" w14:textId="77777777" w:rsidR="00AA1236" w:rsidRPr="00AC0AC1" w:rsidRDefault="00AA1236" w:rsidP="00440513">
      <w:pPr>
        <w:spacing w:before="0" w:after="0"/>
      </w:pPr>
    </w:p>
    <w:p w14:paraId="7C166C8C" w14:textId="04A7F7F0" w:rsidR="00AA1236" w:rsidRPr="00AC0AC1" w:rsidRDefault="00920F90" w:rsidP="00440513">
      <w:pPr>
        <w:spacing w:before="0" w:after="0"/>
      </w:pPr>
      <w:r w:rsidRPr="00AC0AC1">
        <w:t>So,</w:t>
      </w:r>
      <w:r w:rsidR="00B174FB" w:rsidRPr="00AC0AC1">
        <w:t xml:space="preserve"> we have various contracts and now we define the data type where each value of the data type corresponds to a contract we eventually want to run. This init is nothing we have written until now, but this basically corresponds to what we did in the emulator trace monad to give initial funds. </w:t>
      </w:r>
      <w:r w:rsidR="00E77A9F" w:rsidRPr="00AC0AC1">
        <w:t xml:space="preserve">The Oracle constructor corresponds to the </w:t>
      </w:r>
      <w:r w:rsidR="00E77A9F" w:rsidRPr="00AC0AC1">
        <w:rPr>
          <w:i/>
        </w:rPr>
        <w:t>runOracle</w:t>
      </w:r>
      <w:r w:rsidR="00E77A9F" w:rsidRPr="00AC0AC1">
        <w:t xml:space="preserve"> contract and the Swap </w:t>
      </w:r>
      <w:r w:rsidR="00E77A9F" w:rsidRPr="00AC0AC1">
        <w:lastRenderedPageBreak/>
        <w:t xml:space="preserve">constructor corresponds to </w:t>
      </w:r>
      <w:r w:rsidR="00E77A9F" w:rsidRPr="00AC0AC1">
        <w:rPr>
          <w:i/>
        </w:rPr>
        <w:t>swap</w:t>
      </w:r>
      <w:r w:rsidR="00E77A9F" w:rsidRPr="00AC0AC1">
        <w:t xml:space="preserve"> contract that allows us to call various endpoints. </w:t>
      </w:r>
      <w:r w:rsidR="001E74B0" w:rsidRPr="00AC0AC1">
        <w:t xml:space="preserve">In the cabal file we have the executable oracle-pab which </w:t>
      </w:r>
      <w:r w:rsidR="00126004" w:rsidRPr="00AC0AC1">
        <w:t xml:space="preserve">runs the </w:t>
      </w:r>
      <w:r w:rsidR="00126004" w:rsidRPr="00AC0AC1">
        <w:rPr>
          <w:i/>
        </w:rPr>
        <w:t>oracle-pab.hs</w:t>
      </w:r>
      <w:r w:rsidR="00126004" w:rsidRPr="00AC0AC1">
        <w:t xml:space="preserve"> file that starts a simulated wallet and initialize all the contracts and start a set up a web server that allows the outside world to interact with these contracts. </w:t>
      </w:r>
      <w:r w:rsidR="00E16384" w:rsidRPr="00AC0AC1">
        <w:t xml:space="preserve">And then we have two more </w:t>
      </w:r>
      <w:r w:rsidR="00D74E33" w:rsidRPr="00AC0AC1">
        <w:t>executable</w:t>
      </w:r>
      <w:r w:rsidR="00E16384" w:rsidRPr="00AC0AC1">
        <w:t xml:space="preserve">. The oracle-client interacts with the run oracle contract and actually fetches exchange rates from the internet and feeds them into the system. And then the </w:t>
      </w:r>
      <w:r w:rsidR="00D74E33">
        <w:t>swap-client executable</w:t>
      </w:r>
      <w:r w:rsidR="00E16384" w:rsidRPr="00AC0AC1">
        <w:t xml:space="preserve"> would be run by the clients that want to make use of the swap contract. </w:t>
      </w:r>
      <w:r w:rsidR="005E1DEF" w:rsidRPr="00AC0AC1">
        <w:t>Let’s</w:t>
      </w:r>
      <w:r w:rsidR="00287093" w:rsidRPr="00AC0AC1">
        <w:t xml:space="preserve"> look at the code in the </w:t>
      </w:r>
      <w:r w:rsidR="00287093" w:rsidRPr="00AC0AC1">
        <w:rPr>
          <w:i/>
        </w:rPr>
        <w:t>oracle-pab.hs</w:t>
      </w:r>
      <w:r w:rsidR="00287093" w:rsidRPr="00AC0AC1">
        <w:t xml:space="preserve"> file. </w:t>
      </w:r>
    </w:p>
    <w:p w14:paraId="66AFB9E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7E7AD5D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496B530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DerivingStrategies</w:t>
      </w:r>
      <w:r w:rsidRPr="00AC0AC1">
        <w:rPr>
          <w:rFonts w:ascii="Consolas" w:eastAsia="Times New Roman" w:hAnsi="Consolas"/>
          <w:color w:val="333333"/>
          <w:sz w:val="21"/>
          <w:szCs w:val="21"/>
        </w:rPr>
        <w:t xml:space="preserve"> #-}</w:t>
      </w:r>
    </w:p>
    <w:p w14:paraId="355E1CE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76886598"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LambdaCase</w:t>
      </w:r>
      <w:r w:rsidRPr="00AC0AC1">
        <w:rPr>
          <w:rFonts w:ascii="Consolas" w:eastAsia="Times New Roman" w:hAnsi="Consolas"/>
          <w:color w:val="333333"/>
          <w:sz w:val="21"/>
          <w:szCs w:val="21"/>
        </w:rPr>
        <w:t xml:space="preserve">         #-}</w:t>
      </w:r>
    </w:p>
    <w:p w14:paraId="69AE6C95"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63886D6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03DA5AD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RankNTypes</w:t>
      </w:r>
      <w:r w:rsidRPr="00AC0AC1">
        <w:rPr>
          <w:rFonts w:ascii="Consolas" w:eastAsia="Times New Roman" w:hAnsi="Consolas"/>
          <w:color w:val="333333"/>
          <w:sz w:val="21"/>
          <w:szCs w:val="21"/>
        </w:rPr>
        <w:t xml:space="preserve">         #-}</w:t>
      </w:r>
    </w:p>
    <w:p w14:paraId="6ADADF9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69BF76C5"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713C4D4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316DF50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p>
    <w:p w14:paraId="625E3C8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5443D95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49F6769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F3136D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w:t>
      </w:r>
    </w:p>
    <w:p w14:paraId="6E1256E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forM_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when</w:t>
      </w:r>
      <w:r w:rsidRPr="00AC0AC1">
        <w:rPr>
          <w:rFonts w:ascii="Consolas" w:eastAsia="Times New Roman" w:hAnsi="Consolas"/>
          <w:color w:val="777777"/>
          <w:sz w:val="21"/>
          <w:szCs w:val="21"/>
        </w:rPr>
        <w:t>)</w:t>
      </w:r>
    </w:p>
    <w:p w14:paraId="1FBD46AD" w14:textId="77777777" w:rsidR="008C280C"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w:t>
      </w:r>
      <w:r w:rsidRPr="00AC0AC1">
        <w:rPr>
          <w:rFonts w:ascii="Consolas" w:eastAsia="Times New Roman" w:hAnsi="Consolas"/>
          <w:color w:val="9C5D27"/>
          <w:sz w:val="21"/>
          <w:szCs w:val="21"/>
        </w:rPr>
        <w:t>Freer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Eff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Member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09C0872" w14:textId="18B7DA78" w:rsidR="00E9734E"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333333"/>
          <w:sz w:val="21"/>
          <w:szCs w:val="21"/>
        </w:rPr>
        <w:t>interpret</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type </w:t>
      </w:r>
      <w:r w:rsidR="00E9734E" w:rsidRPr="00AC0AC1">
        <w:rPr>
          <w:rFonts w:ascii="Consolas" w:eastAsia="Times New Roman" w:hAnsi="Consolas"/>
          <w:color w:val="777777"/>
          <w:sz w:val="21"/>
          <w:szCs w:val="21"/>
        </w:rPr>
        <w:t>(</w:t>
      </w:r>
      <w:r w:rsidR="00E9734E" w:rsidRPr="00AC0AC1">
        <w:rPr>
          <w:rFonts w:ascii="Consolas" w:eastAsia="Times New Roman" w:hAnsi="Consolas"/>
          <w:b/>
          <w:bCs/>
          <w:color w:val="AA3731"/>
          <w:sz w:val="21"/>
          <w:szCs w:val="21"/>
        </w:rPr>
        <w:t>~&gt;</w:t>
      </w:r>
      <w:r w:rsidR="00E9734E" w:rsidRPr="00AC0AC1">
        <w:rPr>
          <w:rFonts w:ascii="Consolas" w:eastAsia="Times New Roman" w:hAnsi="Consolas"/>
          <w:color w:val="777777"/>
          <w:sz w:val="21"/>
          <w:szCs w:val="21"/>
        </w:rPr>
        <w:t>))</w:t>
      </w:r>
    </w:p>
    <w:p w14:paraId="0CFCF06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w:t>
      </w:r>
      <w:r w:rsidRPr="00AC0AC1">
        <w:rPr>
          <w:rFonts w:ascii="Consolas" w:eastAsia="Times New Roman" w:hAnsi="Consolas"/>
          <w:color w:val="9C5D27"/>
          <w:sz w:val="21"/>
          <w:szCs w:val="21"/>
        </w:rPr>
        <w:t>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Error</w:t>
      </w:r>
      <w:r w:rsidRPr="00AC0AC1">
        <w:rPr>
          <w:rFonts w:ascii="Consolas" w:eastAsia="Times New Roman" w:hAnsi="Consolas"/>
          <w:color w:val="777777"/>
          <w:sz w:val="21"/>
          <w:szCs w:val="21"/>
        </w:rPr>
        <w:t>)</w:t>
      </w:r>
    </w:p>
    <w:p w14:paraId="5EA07ED5"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Control.Monad.Freer.Extras.</w:t>
      </w:r>
      <w:r w:rsidRPr="00AC0AC1">
        <w:rPr>
          <w:rFonts w:ascii="Consolas" w:eastAsia="Times New Roman" w:hAnsi="Consolas"/>
          <w:color w:val="9C5D27"/>
          <w:sz w:val="21"/>
          <w:szCs w:val="21"/>
        </w:rPr>
        <w:t>Log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LogMsg</w:t>
      </w:r>
      <w:r w:rsidRPr="00AC0AC1">
        <w:rPr>
          <w:rFonts w:ascii="Consolas" w:eastAsia="Times New Roman" w:hAnsi="Consolas"/>
          <w:color w:val="777777"/>
          <w:sz w:val="21"/>
          <w:szCs w:val="21"/>
        </w:rPr>
        <w:t>)</w:t>
      </w:r>
    </w:p>
    <w:p w14:paraId="4E2E872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Control.Monad.IO.</w:t>
      </w:r>
      <w:r w:rsidRPr="00AC0AC1">
        <w:rPr>
          <w:rFonts w:ascii="Consolas" w:eastAsia="Times New Roman" w:hAnsi="Consolas"/>
          <w:color w:val="9C5D27"/>
          <w:sz w:val="21"/>
          <w:szCs w:val="21"/>
        </w:rPr>
        <w: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MonadIO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044F838" w14:textId="77777777" w:rsidR="008C280C"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Result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A047BFF" w14:textId="277F5E39" w:rsidR="00E9734E"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333333"/>
          <w:sz w:val="21"/>
          <w:szCs w:val="21"/>
        </w:rPr>
        <w:t>fromJSON</w:t>
      </w:r>
      <w:r w:rsidR="00E9734E" w:rsidRPr="00AC0AC1">
        <w:rPr>
          <w:rFonts w:ascii="Consolas" w:eastAsia="Times New Roman" w:hAnsi="Consolas"/>
          <w:color w:val="777777"/>
          <w:sz w:val="21"/>
          <w:szCs w:val="21"/>
        </w:rPr>
        <w:t>)</w:t>
      </w:r>
    </w:p>
    <w:p w14:paraId="4915DDB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6E8C8B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B6A117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7F2DDAE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1D33986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p>
    <w:p w14:paraId="5F69673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69A9F96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p>
    <w:p w14:paraId="38D2D73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Plutus.PAB.Effects.</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ContractEffect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C4E7F9B" w14:textId="77777777" w:rsidR="008C280C"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Builtin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p>
    <w:p w14:paraId="05F6EB21" w14:textId="77777777" w:rsidR="008C280C"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endpointsToSchemas</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w:t>
      </w:r>
    </w:p>
    <w:p w14:paraId="0B9816AE" w14:textId="5C6931AA" w:rsidR="00E9734E"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333333"/>
          <w:sz w:val="21"/>
          <w:szCs w:val="21"/>
        </w:rPr>
        <w:t>handleBuiltin</w:t>
      </w:r>
      <w:r w:rsidR="00E9734E" w:rsidRPr="00AC0AC1">
        <w:rPr>
          <w:rFonts w:ascii="Consolas" w:eastAsia="Times New Roman" w:hAnsi="Consolas"/>
          <w:color w:val="777777"/>
          <w:sz w:val="21"/>
          <w:szCs w:val="21"/>
        </w:rPr>
        <w:t>)</w:t>
      </w:r>
    </w:p>
    <w:p w14:paraId="64AACAA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Plutus.PAB.Monitoring.</w:t>
      </w:r>
      <w:r w:rsidRPr="00AC0AC1">
        <w:rPr>
          <w:rFonts w:ascii="Consolas" w:eastAsia="Times New Roman" w:hAnsi="Consolas"/>
          <w:color w:val="9C5D27"/>
          <w:sz w:val="21"/>
          <w:szCs w:val="21"/>
        </w:rPr>
        <w:t>PABLogMsg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PABMultiAgentMsg</w:t>
      </w:r>
      <w:r w:rsidRPr="00AC0AC1">
        <w:rPr>
          <w:rFonts w:ascii="Consolas" w:eastAsia="Times New Roman" w:hAnsi="Consolas"/>
          <w:color w:val="777777"/>
          <w:sz w:val="21"/>
          <w:szCs w:val="21"/>
        </w:rPr>
        <w:t>)</w:t>
      </w:r>
    </w:p>
    <w:p w14:paraId="072E5B4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Simulator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SimulatorEffectHandlers</w:t>
      </w:r>
      <w:r w:rsidRPr="00AC0AC1">
        <w:rPr>
          <w:rFonts w:ascii="Consolas" w:eastAsia="Times New Roman" w:hAnsi="Consolas"/>
          <w:color w:val="777777"/>
          <w:sz w:val="21"/>
          <w:szCs w:val="21"/>
        </w:rPr>
        <w:t>)</w:t>
      </w:r>
    </w:p>
    <w:p w14:paraId="1870025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Simulator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Simulator</w:t>
      </w:r>
    </w:p>
    <w:p w14:paraId="1C15A343"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PABError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524FFE9"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Plutus.PAB.Webserver.</w:t>
      </w:r>
      <w:r w:rsidRPr="00AC0AC1">
        <w:rPr>
          <w:rFonts w:ascii="Consolas" w:eastAsia="Times New Roman" w:hAnsi="Consolas"/>
          <w:color w:val="9C5D27"/>
          <w:sz w:val="21"/>
          <w:szCs w:val="21"/>
        </w:rPr>
        <w:t>Server</w:t>
      </w:r>
      <w:r w:rsidRPr="00AC0AC1">
        <w:rPr>
          <w:rFonts w:ascii="Consolas" w:eastAsia="Times New Roman" w:hAnsi="Consolas"/>
          <w:color w:val="333333"/>
          <w:sz w:val="21"/>
          <w:szCs w:val="21"/>
        </w:rPr>
        <w:t xml:space="preserve">         as </w:t>
      </w:r>
      <w:r w:rsidRPr="00AC0AC1">
        <w:rPr>
          <w:rFonts w:ascii="Consolas" w:eastAsia="Times New Roman" w:hAnsi="Consolas"/>
          <w:b/>
          <w:bCs/>
          <w:color w:val="7A3E9D"/>
          <w:sz w:val="21"/>
          <w:szCs w:val="21"/>
        </w:rPr>
        <w:t>PAB.</w:t>
      </w:r>
      <w:r w:rsidRPr="00AC0AC1">
        <w:rPr>
          <w:rFonts w:ascii="Consolas" w:eastAsia="Times New Roman" w:hAnsi="Consolas"/>
          <w:color w:val="9C5D27"/>
          <w:sz w:val="21"/>
          <w:szCs w:val="21"/>
        </w:rPr>
        <w:t>Server</w:t>
      </w:r>
    </w:p>
    <w:p w14:paraId="777A347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Currency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Currency</w:t>
      </w:r>
    </w:p>
    <w:p w14:paraId="263B49C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4AA31CB3" w14:textId="77777777" w:rsidR="008C280C"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B8AA9C4" w14:textId="47D397B0" w:rsidR="00E9734E"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333333"/>
          <w:sz w:val="21"/>
          <w:szCs w:val="21"/>
        </w:rPr>
        <w:t>walletPubKey</w:t>
      </w:r>
      <w:r w:rsidR="00E9734E" w:rsidRPr="00AC0AC1">
        <w:rPr>
          <w:rFonts w:ascii="Consolas" w:eastAsia="Times New Roman" w:hAnsi="Consolas"/>
          <w:color w:val="777777"/>
          <w:sz w:val="21"/>
          <w:szCs w:val="21"/>
        </w:rPr>
        <w:t>)</w:t>
      </w:r>
    </w:p>
    <w:p w14:paraId="1B6F1C1F" w14:textId="77777777" w:rsidR="008C280C"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ContractInstanceId</w:t>
      </w:r>
      <w:r w:rsidRPr="00AC0AC1">
        <w:rPr>
          <w:rFonts w:ascii="Consolas" w:eastAsia="Times New Roman" w:hAnsi="Consolas"/>
          <w:color w:val="333333"/>
          <w:sz w:val="21"/>
          <w:szCs w:val="21"/>
        </w:rPr>
        <w:t xml:space="preserve"> </w:t>
      </w:r>
    </w:p>
    <w:p w14:paraId="219FA6D0" w14:textId="7CD05167" w:rsidR="00E9734E" w:rsidRPr="00AC0AC1" w:rsidRDefault="008C280C"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777777"/>
          <w:sz w:val="21"/>
          <w:szCs w:val="21"/>
        </w:rPr>
        <w:t>(..))</w:t>
      </w:r>
    </w:p>
    <w:p w14:paraId="04CF2E8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p>
    <w:p w14:paraId="1B3927B9"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Core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Oracle</w:t>
      </w:r>
    </w:p>
    <w:p w14:paraId="7AB59189"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PAB</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OracleContracts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29D30D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Oracle</w:t>
      </w:r>
    </w:p>
    <w:p w14:paraId="0367ED3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4505396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477914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runSimulationWith handlers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68F1D99" w14:textId="77777777" w:rsidR="00E1746E" w:rsidRPr="00AC0AC1" w:rsidRDefault="00E9734E" w:rsidP="00E9734E">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logString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Starting Oracle PAB </w:t>
      </w:r>
    </w:p>
    <w:p w14:paraId="2A0E77B1" w14:textId="2371E1C3" w:rsidR="00E9734E" w:rsidRPr="00AC0AC1" w:rsidRDefault="00E1746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E52315" w:rsidRPr="00AC0AC1">
        <w:rPr>
          <w:rFonts w:ascii="Consolas" w:eastAsia="Times New Roman" w:hAnsi="Consolas"/>
          <w:color w:val="448C27"/>
          <w:sz w:val="21"/>
          <w:szCs w:val="21"/>
        </w:rPr>
        <w:t xml:space="preserve">                       </w:t>
      </w:r>
      <w:r w:rsidR="00E9734E" w:rsidRPr="00AC0AC1">
        <w:rPr>
          <w:rFonts w:ascii="Consolas" w:eastAsia="Times New Roman" w:hAnsi="Consolas"/>
          <w:color w:val="448C27"/>
          <w:sz w:val="21"/>
          <w:szCs w:val="21"/>
        </w:rPr>
        <w:t>webserver. Press enter to exit.</w:t>
      </w:r>
      <w:r w:rsidR="00E9734E" w:rsidRPr="00AC0AC1">
        <w:rPr>
          <w:rFonts w:ascii="Consolas" w:eastAsia="Times New Roman" w:hAnsi="Consolas"/>
          <w:color w:val="777777"/>
          <w:sz w:val="21"/>
          <w:szCs w:val="21"/>
        </w:rPr>
        <w:t>"</w:t>
      </w:r>
    </w:p>
    <w:p w14:paraId="08127BA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shutdown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PAB.Server.</w:t>
      </w:r>
      <w:r w:rsidRPr="00AC0AC1">
        <w:rPr>
          <w:rFonts w:ascii="Consolas" w:eastAsia="Times New Roman" w:hAnsi="Consolas"/>
          <w:color w:val="333333"/>
          <w:sz w:val="21"/>
          <w:szCs w:val="21"/>
        </w:rPr>
        <w:t>startServerDebug</w:t>
      </w:r>
    </w:p>
    <w:p w14:paraId="481F3C1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7150360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cidInit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p>
    <w:p w14:paraId="2D36CE25"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waitForLast cidInit</w:t>
      </w:r>
    </w:p>
    <w:p w14:paraId="2A8F1C1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waitUntilFinished cidInit</w:t>
      </w:r>
    </w:p>
    <w:p w14:paraId="4F3640A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p>
    <w:p w14:paraId="6F5A2DE3"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cidOracle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r w:rsidRPr="00AC0AC1">
        <w:rPr>
          <w:rFonts w:ascii="Consolas" w:eastAsia="Times New Roman" w:hAnsi="Consolas"/>
          <w:color w:val="333333"/>
          <w:sz w:val="21"/>
          <w:szCs w:val="21"/>
        </w:rPr>
        <w:t xml:space="preserve"> cs</w:t>
      </w:r>
    </w:p>
    <w:p w14:paraId="719F4FA7"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oracle.cid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unContractInstanceId cidOracle</w:t>
      </w:r>
    </w:p>
    <w:p w14:paraId="07BFB2F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oracle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waitForLast cidOracle</w:t>
      </w:r>
    </w:p>
    <w:p w14:paraId="6041FDA8"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5EACF1E4" w14:textId="6BFE37F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forM_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-&gt;</w:t>
      </w:r>
    </w:p>
    <w:p w14:paraId="2BC8AC3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C82B103"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cid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oracle</w:t>
      </w:r>
    </w:p>
    <w:p w14:paraId="62EEC3EA" w14:textId="77777777" w:rsidR="00E52315"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getWallet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p>
    <w:p w14:paraId="4CCD986E" w14:textId="0A4C21A9" w:rsidR="00E9734E" w:rsidRPr="00AC0AC1" w:rsidRDefault="00E52315"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unContractInstanceId cid</w:t>
      </w:r>
    </w:p>
    <w:p w14:paraId="065D93B9"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4EF8D8E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liftIO getLine</w:t>
      </w:r>
    </w:p>
    <w:p w14:paraId="3BA6E93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shutdown</w:t>
      </w:r>
    </w:p>
    <w:p w14:paraId="0D4CE8A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p>
    <w:p w14:paraId="5A85043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waitForLast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ContractInstanceId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7A3E9D"/>
          <w:sz w:val="21"/>
          <w:szCs w:val="21"/>
        </w:rPr>
        <w:t>Simulation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3BFF6D6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waitForLast cid </w:t>
      </w:r>
      <w:r w:rsidRPr="00AC0AC1">
        <w:rPr>
          <w:rFonts w:ascii="Consolas" w:eastAsia="Times New Roman" w:hAnsi="Consolas"/>
          <w:color w:val="777777"/>
          <w:sz w:val="21"/>
          <w:szCs w:val="21"/>
        </w:rPr>
        <w:t>=</w:t>
      </w:r>
    </w:p>
    <w:p w14:paraId="5114BD77"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flip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waitForState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json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fromJSON json </w:t>
      </w:r>
      <w:r w:rsidRPr="00AC0AC1">
        <w:rPr>
          <w:rFonts w:ascii="Consolas" w:eastAsia="Times New Roman" w:hAnsi="Consolas"/>
          <w:color w:val="4B69C6"/>
          <w:sz w:val="21"/>
          <w:szCs w:val="21"/>
        </w:rPr>
        <w:t>of</w:t>
      </w:r>
    </w:p>
    <w:p w14:paraId="23B56F2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x</w:t>
      </w:r>
    </w:p>
    <w:p w14:paraId="0275D46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7D61635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72</w:t>
      </w:r>
      <w:r w:rsidRPr="00AC0AC1">
        <w:rPr>
          <w:rFonts w:ascii="Consolas" w:eastAsia="Times New Roman" w:hAnsi="Consolas"/>
          <w:color w:val="333333"/>
          <w:sz w:val="21"/>
          <w:szCs w:val="21"/>
        </w:rPr>
        <w:t xml:space="preserve">   </w:t>
      </w:r>
    </w:p>
    <w:p w14:paraId="1C2C8269" w14:textId="695E3B73"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Wallet</w:t>
      </w:r>
      <w:r w:rsidRPr="00AC0AC1">
        <w:rPr>
          <w:rFonts w:ascii="Consolas" w:eastAsia="Times New Roman" w:hAnsi="Consolas"/>
          <w:color w:val="777777"/>
          <w:sz w:val="21"/>
          <w:szCs w:val="21"/>
        </w:rPr>
        <w:t>]</w:t>
      </w:r>
    </w:p>
    <w:p w14:paraId="7293A81E" w14:textId="42A39A8E"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5</w:t>
      </w:r>
      <w:r w:rsidRPr="00AC0AC1">
        <w:rPr>
          <w:rFonts w:ascii="Consolas" w:eastAsia="Times New Roman" w:hAnsi="Consolas"/>
          <w:color w:val="777777"/>
          <w:sz w:val="21"/>
          <w:szCs w:val="21"/>
        </w:rPr>
        <w:t>]]</w:t>
      </w:r>
    </w:p>
    <w:p w14:paraId="25A58D0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w:t>
      </w:r>
    </w:p>
    <w:p w14:paraId="5B1FD80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usdt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p>
    <w:p w14:paraId="6FB03F6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usdt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USDT</w:t>
      </w:r>
      <w:r w:rsidRPr="00AC0AC1">
        <w:rPr>
          <w:rFonts w:ascii="Consolas" w:eastAsia="Times New Roman" w:hAnsi="Consolas"/>
          <w:color w:val="777777"/>
          <w:sz w:val="21"/>
          <w:szCs w:val="21"/>
        </w:rPr>
        <w:t>"</w:t>
      </w:r>
    </w:p>
    <w:p w14:paraId="577CC2E8"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p>
    <w:p w14:paraId="684E278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oracleParams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OracleParams</w:t>
      </w:r>
    </w:p>
    <w:p w14:paraId="1950544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oracleParams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9C5D27"/>
          <w:sz w:val="21"/>
          <w:szCs w:val="21"/>
        </w:rPr>
        <w:t>OracleParams</w:t>
      </w:r>
    </w:p>
    <w:p w14:paraId="39BE95B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opFees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1_000_000</w:t>
      </w:r>
    </w:p>
    <w:p w14:paraId="5F8175F9"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opSymbol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cs</w:t>
      </w:r>
    </w:p>
    <w:p w14:paraId="0497C70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opToken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usdt</w:t>
      </w:r>
    </w:p>
    <w:p w14:paraId="4DBAE46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5DA3318"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p>
    <w:p w14:paraId="6EE6DF1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handleOracleContracts </w:t>
      </w:r>
      <w:r w:rsidRPr="00AC0AC1">
        <w:rPr>
          <w:rFonts w:ascii="Consolas" w:eastAsia="Times New Roman" w:hAnsi="Consolas"/>
          <w:color w:val="777777"/>
          <w:sz w:val="21"/>
          <w:szCs w:val="21"/>
        </w:rPr>
        <w:t>::</w:t>
      </w:r>
    </w:p>
    <w:p w14:paraId="2A0A024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Member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Error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PABError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effs</w:t>
      </w:r>
    </w:p>
    <w:p w14:paraId="5D060DD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Member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LogMsg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PABMultiAgentMsg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effs</w:t>
      </w:r>
    </w:p>
    <w:p w14:paraId="4C4D1BB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52C061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ContractEffect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OracleContracts</w:t>
      </w:r>
      <w:r w:rsidRPr="00AC0AC1">
        <w:rPr>
          <w:rFonts w:ascii="Consolas" w:eastAsia="Times New Roman" w:hAnsi="Consolas"/>
          <w:color w:val="777777"/>
          <w:sz w:val="21"/>
          <w:szCs w:val="21"/>
        </w:rPr>
        <w:t>)</w:t>
      </w:r>
    </w:p>
    <w:p w14:paraId="44F2109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Eff</w:t>
      </w:r>
      <w:r w:rsidRPr="00AC0AC1">
        <w:rPr>
          <w:rFonts w:ascii="Consolas" w:eastAsia="Times New Roman" w:hAnsi="Consolas"/>
          <w:color w:val="333333"/>
          <w:sz w:val="21"/>
          <w:szCs w:val="21"/>
        </w:rPr>
        <w:t xml:space="preserve"> effs</w:t>
      </w:r>
    </w:p>
    <w:p w14:paraId="1574780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handleOracleContracts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handleBuiltin getSchema getContract </w:t>
      </w:r>
      <w:r w:rsidRPr="00AC0AC1">
        <w:rPr>
          <w:rFonts w:ascii="Consolas" w:eastAsia="Times New Roman" w:hAnsi="Consolas"/>
          <w:color w:val="4B69C6"/>
          <w:sz w:val="21"/>
          <w:szCs w:val="21"/>
        </w:rPr>
        <w:t>where</w:t>
      </w:r>
    </w:p>
    <w:p w14:paraId="302E983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getSchema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B69C6"/>
          <w:sz w:val="21"/>
          <w:szCs w:val="21"/>
        </w:rPr>
        <w:t>case</w:t>
      </w:r>
    </w:p>
    <w:p w14:paraId="069140E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endpointsToSchemas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Empty</w:t>
      </w:r>
    </w:p>
    <w:p w14:paraId="0D72D09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endpointsToSchemas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OracleSchema</w:t>
      </w:r>
    </w:p>
    <w:p w14:paraId="08B98E1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endpointsToSchemas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Oracle.</w:t>
      </w:r>
      <w:r w:rsidRPr="00AC0AC1">
        <w:rPr>
          <w:rFonts w:ascii="Consolas" w:eastAsia="Times New Roman" w:hAnsi="Consolas"/>
          <w:color w:val="7A3E9D"/>
          <w:sz w:val="21"/>
          <w:szCs w:val="21"/>
        </w:rPr>
        <w:t>SwapSchema</w:t>
      </w:r>
    </w:p>
    <w:p w14:paraId="518DFD7F"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getContract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B69C6"/>
          <w:sz w:val="21"/>
          <w:szCs w:val="21"/>
        </w:rPr>
        <w:t>case</w:t>
      </w:r>
    </w:p>
    <w:p w14:paraId="4F42E0D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initContract</w:t>
      </w:r>
    </w:p>
    <w:p w14:paraId="53B904BA"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Oracle</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333333"/>
          <w:sz w:val="21"/>
          <w:szCs w:val="21"/>
        </w:rPr>
        <w:t xml:space="preserve">runOracle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oracleParams cs</w:t>
      </w:r>
    </w:p>
    <w:p w14:paraId="7BF7453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oracle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Oracle.</w:t>
      </w:r>
      <w:r w:rsidRPr="00AC0AC1">
        <w:rPr>
          <w:rFonts w:ascii="Consolas" w:eastAsia="Times New Roman" w:hAnsi="Consolas"/>
          <w:color w:val="333333"/>
          <w:sz w:val="21"/>
          <w:szCs w:val="21"/>
        </w:rPr>
        <w:t>swap oracle</w:t>
      </w:r>
    </w:p>
    <w:p w14:paraId="5827FDB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113C428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handlers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SimulatorEffectHandlers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OracleContracts</w:t>
      </w:r>
      <w:r w:rsidRPr="00AC0AC1">
        <w:rPr>
          <w:rFonts w:ascii="Consolas" w:eastAsia="Times New Roman" w:hAnsi="Consolas"/>
          <w:color w:val="777777"/>
          <w:sz w:val="21"/>
          <w:szCs w:val="21"/>
        </w:rPr>
        <w:t>)</w:t>
      </w:r>
    </w:p>
    <w:p w14:paraId="4FD1C721"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handlers </w:t>
      </w:r>
      <w:r w:rsidRPr="00AC0AC1">
        <w:rPr>
          <w:rFonts w:ascii="Consolas" w:eastAsia="Times New Roman" w:hAnsi="Consolas"/>
          <w:color w:val="777777"/>
          <w:sz w:val="21"/>
          <w:szCs w:val="21"/>
        </w:rPr>
        <w:t>=</w:t>
      </w:r>
    </w:p>
    <w:p w14:paraId="3DD127C3"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mkSimulatorHandlers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 </w:t>
      </w:r>
      <w:r w:rsidRPr="00AC0AC1">
        <w:rPr>
          <w:rFonts w:ascii="Consolas" w:eastAsia="Times New Roman" w:hAnsi="Consolas"/>
          <w:color w:val="777777"/>
          <w:sz w:val="21"/>
          <w:szCs w:val="21"/>
        </w:rPr>
        <w:t>[]</w:t>
      </w:r>
    </w:p>
    <w:p w14:paraId="1BEF3776"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interpret handleOracleContracts</w:t>
      </w:r>
    </w:p>
    <w:p w14:paraId="432F789E"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p>
    <w:p w14:paraId="0F331B9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initContract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6B55F2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initContract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710D820"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ownPK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ownPubKey</w:t>
      </w:r>
    </w:p>
    <w:p w14:paraId="0C4025D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cur   </w:t>
      </w:r>
      <w:r w:rsidRPr="00AC0AC1">
        <w:rPr>
          <w:rFonts w:ascii="Consolas" w:eastAsia="Times New Roman" w:hAnsi="Consolas"/>
          <w:color w:val="777777"/>
          <w:sz w:val="21"/>
          <w:szCs w:val="21"/>
        </w:rPr>
        <w:t>&lt;-</w:t>
      </w:r>
    </w:p>
    <w:p w14:paraId="13F9216C"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mapError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r w:rsidRPr="00AC0AC1">
        <w:rPr>
          <w:rFonts w:ascii="Consolas" w:eastAsia="Times New Roman" w:hAnsi="Consolas"/>
          <w:color w:val="777777"/>
          <w:sz w:val="21"/>
          <w:szCs w:val="21"/>
        </w:rPr>
        <w:t>)</w:t>
      </w:r>
    </w:p>
    <w:p w14:paraId="25B40A2B" w14:textId="77777777" w:rsidR="00E52315"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 xml:space="preserve">mintContract ownPK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usdt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fromIntegral </w:t>
      </w:r>
    </w:p>
    <w:p w14:paraId="5783DE10" w14:textId="08D12B4C" w:rsidR="00E9734E" w:rsidRPr="00AC0AC1" w:rsidRDefault="00E52315"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length </w:t>
      </w:r>
      <w:r w:rsidR="003C6C76" w:rsidRPr="00AC0AC1">
        <w:rPr>
          <w:rFonts w:ascii="Consolas" w:eastAsia="Times New Roman" w:hAnsi="Consolas"/>
          <w:color w:val="333333"/>
          <w:sz w:val="21"/>
          <w:szCs w:val="21"/>
        </w:rPr>
        <w:t>wallets</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w:t>
      </w:r>
      <w:r w:rsidR="00E9734E" w:rsidRPr="00AC0AC1">
        <w:rPr>
          <w:rFonts w:ascii="Consolas" w:eastAsia="Times New Roman" w:hAnsi="Consolas"/>
          <w:color w:val="777777"/>
          <w:sz w:val="21"/>
          <w:szCs w:val="21"/>
        </w:rPr>
        <w:t>*</w:t>
      </w:r>
      <w:r w:rsidR="00E9734E" w:rsidRPr="00AC0AC1">
        <w:rPr>
          <w:rFonts w:ascii="Consolas" w:eastAsia="Times New Roman" w:hAnsi="Consolas"/>
          <w:color w:val="333333"/>
          <w:sz w:val="21"/>
          <w:szCs w:val="21"/>
        </w:rPr>
        <w:t xml:space="preserve"> amount</w:t>
      </w:r>
      <w:r w:rsidR="00E9734E" w:rsidRPr="00AC0AC1">
        <w:rPr>
          <w:rFonts w:ascii="Consolas" w:eastAsia="Times New Roman" w:hAnsi="Consolas"/>
          <w:color w:val="777777"/>
          <w:sz w:val="21"/>
          <w:szCs w:val="21"/>
        </w:rPr>
        <w:t>)]</w:t>
      </w:r>
    </w:p>
    <w:p w14:paraId="6F8ED7FC" w14:textId="77777777" w:rsidR="00E52315"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Empty</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7A3E9D"/>
          <w:sz w:val="21"/>
          <w:szCs w:val="21"/>
        </w:rPr>
        <w:t>CurrencyError</w:t>
      </w:r>
      <w:r w:rsidRPr="00AC0AC1">
        <w:rPr>
          <w:rFonts w:ascii="Consolas" w:eastAsia="Times New Roman" w:hAnsi="Consolas"/>
          <w:color w:val="333333"/>
          <w:sz w:val="21"/>
          <w:szCs w:val="21"/>
        </w:rPr>
        <w:t xml:space="preserve"> </w:t>
      </w:r>
    </w:p>
    <w:p w14:paraId="78EADDA2" w14:textId="79FB42AB" w:rsidR="00E9734E" w:rsidRPr="00AC0AC1" w:rsidRDefault="00E52315"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E9734E" w:rsidRPr="00AC0AC1">
        <w:rPr>
          <w:rFonts w:ascii="Consolas" w:eastAsia="Times New Roman" w:hAnsi="Consolas"/>
          <w:b/>
          <w:bCs/>
          <w:color w:val="7A3E9D"/>
          <w:sz w:val="21"/>
          <w:szCs w:val="21"/>
        </w:rPr>
        <w:t>Currency.</w:t>
      </w:r>
      <w:r w:rsidR="00E9734E" w:rsidRPr="00AC0AC1">
        <w:rPr>
          <w:rFonts w:ascii="Consolas" w:eastAsia="Times New Roman" w:hAnsi="Consolas"/>
          <w:color w:val="7A3E9D"/>
          <w:sz w:val="21"/>
          <w:szCs w:val="21"/>
        </w:rPr>
        <w:t>OneShotCurrency</w:t>
      </w:r>
      <w:r w:rsidR="00E9734E" w:rsidRPr="00AC0AC1">
        <w:rPr>
          <w:rFonts w:ascii="Consolas" w:eastAsia="Times New Roman" w:hAnsi="Consolas"/>
          <w:color w:val="777777"/>
          <w:sz w:val="21"/>
          <w:szCs w:val="21"/>
        </w:rPr>
        <w:t>)</w:t>
      </w:r>
    </w:p>
    <w:p w14:paraId="6545772D"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currencySymbol cur</w:t>
      </w:r>
    </w:p>
    <w:p w14:paraId="34F9E5C5"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115</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singleton cs usdt amount</w:t>
      </w:r>
    </w:p>
    <w:p w14:paraId="71F08A09" w14:textId="772DF964"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forM_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3EC627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walletPubKey w</w:t>
      </w:r>
    </w:p>
    <w:p w14:paraId="0E898DE7"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ownPK</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E158C4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mustPayToPubKey pkh v</w:t>
      </w:r>
    </w:p>
    <w:p w14:paraId="2BB2F32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tx</w:t>
      </w:r>
    </w:p>
    <w:p w14:paraId="0B261E7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cs</w:t>
      </w:r>
    </w:p>
    <w:p w14:paraId="506AACA4"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76DF662"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4091C92B" w14:textId="77777777" w:rsidR="00E9734E" w:rsidRPr="00AC0AC1" w:rsidRDefault="00E9734E" w:rsidP="00E9734E">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100_000_000</w:t>
      </w:r>
    </w:p>
    <w:p w14:paraId="2A1EEE01" w14:textId="77777777" w:rsidR="007E262A" w:rsidRPr="00AC0AC1" w:rsidRDefault="007E262A" w:rsidP="007E262A">
      <w:pPr>
        <w:spacing w:before="0" w:after="0"/>
      </w:pPr>
    </w:p>
    <w:p w14:paraId="33DF5FF9" w14:textId="4E641C77" w:rsidR="00E9734E" w:rsidRPr="00AC0AC1" w:rsidRDefault="007B6303" w:rsidP="007E262A">
      <w:pPr>
        <w:spacing w:before="0"/>
      </w:pPr>
      <w:r w:rsidRPr="00AC0AC1">
        <w:t>The part from line 86 to 105</w:t>
      </w:r>
      <w:r w:rsidR="00D95971" w:rsidRPr="00AC0AC1">
        <w:t xml:space="preserve"> is something you always need and is used to hook up the data type we defined in </w:t>
      </w:r>
      <w:r w:rsidR="00D95971" w:rsidRPr="00AC0AC1">
        <w:rPr>
          <w:i/>
        </w:rPr>
        <w:t>PAB.hs</w:t>
      </w:r>
      <w:r w:rsidR="00D95971" w:rsidRPr="00AC0AC1">
        <w:t xml:space="preserve">, </w:t>
      </w:r>
      <w:r w:rsidR="00D03E37" w:rsidRPr="00AC0AC1">
        <w:t xml:space="preserve">hook that up with the correspondent schemas and contracts that </w:t>
      </w:r>
      <w:r w:rsidR="00DA5B05" w:rsidRPr="00AC0AC1">
        <w:t>we</w:t>
      </w:r>
      <w:r w:rsidR="00D03E37" w:rsidRPr="00AC0AC1">
        <w:t xml:space="preserve"> defined earlier.</w:t>
      </w:r>
      <w:r w:rsidR="00D95971" w:rsidRPr="00AC0AC1">
        <w:t xml:space="preserve"> </w:t>
      </w:r>
      <w:r w:rsidR="00DA5B05" w:rsidRPr="00AC0AC1">
        <w:t xml:space="preserve">Init </w:t>
      </w:r>
      <w:r w:rsidR="00E46CA5" w:rsidRPr="00AC0AC1">
        <w:t>won’t</w:t>
      </w:r>
      <w:r w:rsidR="00DA5B05" w:rsidRPr="00AC0AC1">
        <w:t xml:space="preserve"> have any schema. </w:t>
      </w:r>
      <w:r w:rsidR="00DD653A" w:rsidRPr="00AC0AC1">
        <w:t xml:space="preserve">Then we define the </w:t>
      </w:r>
      <w:r w:rsidR="00DD653A" w:rsidRPr="00AC0AC1">
        <w:rPr>
          <w:i/>
        </w:rPr>
        <w:t>initContract</w:t>
      </w:r>
      <w:r w:rsidRPr="00AC0AC1">
        <w:rPr>
          <w:i/>
        </w:rPr>
        <w:t xml:space="preserve"> </w:t>
      </w:r>
      <w:r w:rsidRPr="00AC0AC1">
        <w:t>(107-124)</w:t>
      </w:r>
      <w:r w:rsidR="00DD653A" w:rsidRPr="00AC0AC1">
        <w:t xml:space="preserve">. </w:t>
      </w:r>
      <w:r w:rsidR="00CD6A42" w:rsidRPr="00AC0AC1">
        <w:t xml:space="preserve">There we use again the mint contract </w:t>
      </w:r>
      <w:r w:rsidR="00877566" w:rsidRPr="00AC0AC1">
        <w:t xml:space="preserve">where we </w:t>
      </w:r>
      <w:r w:rsidR="000A7EC9" w:rsidRPr="00AC0AC1">
        <w:t>mint</w:t>
      </w:r>
      <w:r w:rsidR="00877566" w:rsidRPr="00AC0AC1">
        <w:t xml:space="preserve"> 100.000.000 USDT for each wallet</w:t>
      </w:r>
      <w:r w:rsidR="00706F48" w:rsidRPr="00AC0AC1">
        <w:t xml:space="preserve"> except our own wallet that already has the tokens</w:t>
      </w:r>
      <w:r w:rsidR="00877566" w:rsidRPr="00AC0AC1">
        <w:t>.</w:t>
      </w:r>
      <w:r w:rsidR="00706F48" w:rsidRPr="00AC0AC1">
        <w:t xml:space="preserve"> </w:t>
      </w:r>
      <w:r w:rsidR="00A96EEE" w:rsidRPr="00AC0AC1">
        <w:t xml:space="preserve">Now </w:t>
      </w:r>
      <w:r w:rsidR="00E46CA5">
        <w:t>l</w:t>
      </w:r>
      <w:r w:rsidR="005E1DEF" w:rsidRPr="00AC0AC1">
        <w:t>et’s</w:t>
      </w:r>
      <w:r w:rsidR="00A96EEE" w:rsidRPr="00AC0AC1">
        <w:t xml:space="preserve"> look at the beginning of the code. </w:t>
      </w:r>
      <w:r w:rsidR="000B20BD" w:rsidRPr="00AC0AC1">
        <w:t xml:space="preserve">We make use of another monad called simulator monad. </w:t>
      </w:r>
      <w:r w:rsidR="00E452B0" w:rsidRPr="00AC0AC1">
        <w:t xml:space="preserve">From it you can start contracts on </w:t>
      </w:r>
      <w:r w:rsidR="003C6C76" w:rsidRPr="00AC0AC1">
        <w:t>wallets</w:t>
      </w:r>
      <w:r w:rsidR="00E452B0" w:rsidRPr="00AC0AC1">
        <w:t>, inspect the log and the state and you can call endpoints.</w:t>
      </w:r>
      <w:r w:rsidR="0011530B" w:rsidRPr="00AC0AC1">
        <w:t xml:space="preserve"> In the simulator monad you can do IO operations in contrast to the emulator trace monad. </w:t>
      </w:r>
      <w:r w:rsidR="004C1E2B" w:rsidRPr="00AC0AC1">
        <w:t>If you have some arbitrary IO action that you can do in Haskell, then by applying lift IO to it, you can move it into the simulator monad.</w:t>
      </w:r>
    </w:p>
    <w:tbl>
      <w:tblPr>
        <w:tblStyle w:val="Table-info"/>
        <w:tblW w:w="5000" w:type="pct"/>
        <w:tblLook w:val="01E0" w:firstRow="1" w:lastRow="1" w:firstColumn="1" w:lastColumn="1" w:noHBand="0" w:noVBand="0"/>
      </w:tblPr>
      <w:tblGrid>
        <w:gridCol w:w="850"/>
        <w:gridCol w:w="8510"/>
      </w:tblGrid>
      <w:tr w:rsidR="004C1E2B" w:rsidRPr="00AC0AC1" w14:paraId="47E4FBAD" w14:textId="77777777" w:rsidTr="006B3BF9">
        <w:tc>
          <w:tcPr>
            <w:tcW w:w="856" w:type="dxa"/>
            <w:hideMark/>
          </w:tcPr>
          <w:p w14:paraId="3149C77D" w14:textId="77777777" w:rsidR="004C1E2B" w:rsidRPr="00AC0AC1" w:rsidRDefault="004C1E2B" w:rsidP="006B3BF9">
            <w:pPr>
              <w:pStyle w:val="BodyText-denser"/>
              <w:rPr>
                <w:lang w:val="en-US"/>
              </w:rPr>
            </w:pPr>
            <w:r w:rsidRPr="00AC0AC1">
              <w:rPr>
                <w:noProof/>
              </w:rPr>
              <w:drawing>
                <wp:inline distT="0" distB="0" distL="0" distR="0" wp14:anchorId="3697E50E" wp14:editId="7C3B0F51">
                  <wp:extent cx="400050" cy="401320"/>
                  <wp:effectExtent l="0" t="0" r="0" b="0"/>
                  <wp:docPr id="6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676D562" w14:textId="4A0F6611" w:rsidR="004C1E2B" w:rsidRPr="00AC0AC1" w:rsidRDefault="004C1E2B" w:rsidP="004C1E2B">
            <w:pPr>
              <w:rPr>
                <w:rFonts w:asciiTheme="minorHAnsi" w:hAnsiTheme="minorHAnsi" w:cstheme="minorHAnsi"/>
                <w:szCs w:val="24"/>
                <w:lang w:val="en-US"/>
              </w:rPr>
            </w:pPr>
            <w:r w:rsidRPr="00AC0AC1">
              <w:rPr>
                <w:rFonts w:asciiTheme="minorHAnsi" w:hAnsiTheme="minorHAnsi" w:cstheme="minorHAnsi"/>
                <w:szCs w:val="24"/>
                <w:lang w:val="en-US"/>
              </w:rPr>
              <w:t xml:space="preserve">At the time of writing the </w:t>
            </w:r>
            <w:r w:rsidRPr="00AC0AC1">
              <w:rPr>
                <w:rFonts w:asciiTheme="minorHAnsi" w:hAnsiTheme="minorHAnsi" w:cstheme="minorHAnsi"/>
                <w:i/>
                <w:szCs w:val="24"/>
                <w:lang w:val="en-US"/>
              </w:rPr>
              <w:t>liftIO</w:t>
            </w:r>
            <w:r w:rsidRPr="00AC0AC1">
              <w:rPr>
                <w:rFonts w:asciiTheme="minorHAnsi" w:hAnsiTheme="minorHAnsi" w:cstheme="minorHAnsi"/>
                <w:szCs w:val="24"/>
                <w:lang w:val="en-US"/>
              </w:rPr>
              <w:t xml:space="preserve"> function is already outdated.</w:t>
            </w:r>
          </w:p>
        </w:tc>
      </w:tr>
    </w:tbl>
    <w:p w14:paraId="6ACC0AAA" w14:textId="73F31F05" w:rsidR="004C1E2B" w:rsidRPr="00AC0AC1" w:rsidRDefault="00D65DB9" w:rsidP="004C1E2B">
      <w:r w:rsidRPr="00AC0AC1">
        <w:t xml:space="preserve">So first we log that we will start the PAB server. </w:t>
      </w:r>
      <w:r w:rsidR="009D555B" w:rsidRPr="00AC0AC1">
        <w:t xml:space="preserve">With </w:t>
      </w:r>
      <w:r w:rsidR="009D555B" w:rsidRPr="00AC0AC1">
        <w:rPr>
          <w:i/>
        </w:rPr>
        <w:t>startServerDebug</w:t>
      </w:r>
      <w:r w:rsidR="009D555B" w:rsidRPr="00AC0AC1">
        <w:t xml:space="preserve"> we start the PAB and the return value is an action that we can later use to shut down the server</w:t>
      </w:r>
      <w:r w:rsidR="00A7135E" w:rsidRPr="00AC0AC1">
        <w:t xml:space="preserve"> (49)</w:t>
      </w:r>
      <w:r w:rsidR="009D555B" w:rsidRPr="00AC0AC1">
        <w:t xml:space="preserve">. </w:t>
      </w:r>
      <w:r w:rsidR="00A7135E" w:rsidRPr="00AC0AC1">
        <w:t xml:space="preserve">Then we activate the init contract for wallet 1 (51). </w:t>
      </w:r>
      <w:r w:rsidR="00282B20" w:rsidRPr="00AC0AC1">
        <w:t xml:space="preserve">We get the currency symbol with the helper function </w:t>
      </w:r>
      <w:r w:rsidR="00282B20" w:rsidRPr="00AC0AC1">
        <w:rPr>
          <w:i/>
        </w:rPr>
        <w:t xml:space="preserve">waitForLast </w:t>
      </w:r>
      <w:r w:rsidR="00282B20" w:rsidRPr="00AC0AC1">
        <w:t xml:space="preserve">that is defined in 67-71. </w:t>
      </w:r>
      <w:r w:rsidR="00FD08C0" w:rsidRPr="00AC0AC1">
        <w:t xml:space="preserve">The </w:t>
      </w:r>
      <w:r w:rsidR="00FD08C0" w:rsidRPr="00AC0AC1">
        <w:rPr>
          <w:i/>
        </w:rPr>
        <w:t>waitForState</w:t>
      </w:r>
      <w:r w:rsidR="00FD08C0" w:rsidRPr="00AC0AC1">
        <w:t xml:space="preserve"> function given a contract instance ID and a predicate that takes a json expression and returns </w:t>
      </w:r>
      <w:r w:rsidR="00E46CA5">
        <w:t xml:space="preserve">a maybe </w:t>
      </w:r>
      <w:r w:rsidR="00FD08C0" w:rsidRPr="00AC0AC1">
        <w:t xml:space="preserve">and then returns a simulation. </w:t>
      </w:r>
      <w:r w:rsidR="00920F90" w:rsidRPr="00AC0AC1">
        <w:t>So,</w:t>
      </w:r>
      <w:r w:rsidR="00757048" w:rsidRPr="00AC0AC1">
        <w:t xml:space="preserve"> this waits until the state of the contract has told a just value and then returns that value. And the </w:t>
      </w:r>
      <w:r w:rsidR="00757048" w:rsidRPr="00AC0AC1">
        <w:rPr>
          <w:i/>
        </w:rPr>
        <w:t>waitUntilFinished</w:t>
      </w:r>
      <w:r w:rsidR="00757048" w:rsidRPr="00AC0AC1">
        <w:t xml:space="preserve"> function waits until the contract has finished. </w:t>
      </w:r>
      <w:r w:rsidR="00DC08C9" w:rsidRPr="00AC0AC1">
        <w:t xml:space="preserve">Next step is we start the oracle on wallet 1 (55). </w:t>
      </w:r>
      <w:r w:rsidR="00D92F39" w:rsidRPr="00AC0AC1">
        <w:t>If we want to use the web interface later to talk to the contract, we</w:t>
      </w:r>
      <w:r w:rsidR="000462B4" w:rsidRPr="00AC0AC1">
        <w:t xml:space="preserve"> need this cid so we write it into a file called oracle.cid (56). </w:t>
      </w:r>
      <w:r w:rsidR="00584E54" w:rsidRPr="00AC0AC1">
        <w:t xml:space="preserve">And we use again the </w:t>
      </w:r>
      <w:r w:rsidR="00584E54" w:rsidRPr="00AC0AC1">
        <w:rPr>
          <w:i/>
        </w:rPr>
        <w:t>waitForLast</w:t>
      </w:r>
      <w:r w:rsidR="00584E54" w:rsidRPr="00AC0AC1">
        <w:t xml:space="preserve"> function to get the oracle value</w:t>
      </w:r>
      <w:r w:rsidR="009614BC" w:rsidRPr="00AC0AC1">
        <w:t xml:space="preserve"> (57)</w:t>
      </w:r>
      <w:r w:rsidR="00584E54" w:rsidRPr="00AC0AC1">
        <w:t xml:space="preserve">. </w:t>
      </w:r>
      <w:r w:rsidR="009614BC" w:rsidRPr="00AC0AC1">
        <w:t xml:space="preserve">And we need it because the swap contract takes it in as a input parameter. </w:t>
      </w:r>
      <w:r w:rsidR="00F852D7" w:rsidRPr="00AC0AC1">
        <w:t xml:space="preserve">Then we loop over all </w:t>
      </w:r>
      <w:r w:rsidR="003C6C76" w:rsidRPr="00AC0AC1">
        <w:t>wallets</w:t>
      </w:r>
      <w:r w:rsidR="00F852D7" w:rsidRPr="00AC0AC1">
        <w:t xml:space="preserve"> except wallet 1 and activate the swap contract for each wallet. </w:t>
      </w:r>
      <w:r w:rsidR="00397FDF" w:rsidRPr="00AC0AC1">
        <w:t>And then we write the contract instance IDs to files. Then we block until the user presses enter and then we shut down the server</w:t>
      </w:r>
      <w:r w:rsidR="00052747" w:rsidRPr="00AC0AC1">
        <w:t xml:space="preserve"> (64-65)</w:t>
      </w:r>
      <w:r w:rsidR="00397FDF" w:rsidRPr="00AC0AC1">
        <w:t xml:space="preserve">. </w:t>
      </w:r>
      <w:r w:rsidR="008250DE" w:rsidRPr="00AC0AC1">
        <w:t>We can now run the PAB.</w:t>
      </w:r>
    </w:p>
    <w:p w14:paraId="31D3800B" w14:textId="5C8A8B57" w:rsidR="008250DE" w:rsidRPr="00AC0AC1" w:rsidRDefault="008250DE" w:rsidP="008250DE">
      <w:pPr>
        <w:pStyle w:val="SourceCode"/>
        <w:rPr>
          <w:noProof w:val="0"/>
          <w:lang w:val="en-US"/>
        </w:rPr>
      </w:pPr>
      <w:r w:rsidRPr="00AC0AC1">
        <w:rPr>
          <w:noProof w:val="0"/>
          <w:lang w:val="en-US"/>
        </w:rPr>
        <w:t>$ cabal run oracle-pab</w:t>
      </w:r>
    </w:p>
    <w:p w14:paraId="5AF18561" w14:textId="3B4C1D98" w:rsidR="008250DE" w:rsidRPr="00AC0AC1" w:rsidRDefault="008D46C2" w:rsidP="004C1E2B">
      <w:r w:rsidRPr="00AC0AC1">
        <w:lastRenderedPageBreak/>
        <w:t xml:space="preserve">And we get log outputs similar to the trace example, just that we have now a running </w:t>
      </w:r>
      <w:r w:rsidR="00E46CA5" w:rsidRPr="00AC0AC1">
        <w:t>executable</w:t>
      </w:r>
      <w:r w:rsidRPr="00AC0AC1">
        <w:t xml:space="preserve"> that sets up a live server. </w:t>
      </w:r>
      <w:r w:rsidR="00444968" w:rsidRPr="00AC0AC1">
        <w:t xml:space="preserve">And until we press enter the server will be running. </w:t>
      </w:r>
      <w:r w:rsidR="00A61571" w:rsidRPr="00AC0AC1">
        <w:t>The server creates a REST API on port 8080 that has several en</w:t>
      </w:r>
      <w:r w:rsidR="00E46CA5">
        <w:t>d</w:t>
      </w:r>
      <w:r w:rsidR="00A61571" w:rsidRPr="00AC0AC1">
        <w:t xml:space="preserve">points to </w:t>
      </w:r>
      <w:r w:rsidR="00E46CA5" w:rsidRPr="00AC0AC1">
        <w:t>query</w:t>
      </w:r>
      <w:r w:rsidR="00A61571" w:rsidRPr="00AC0AC1">
        <w:t>.</w:t>
      </w:r>
      <w:r w:rsidR="006B3BF9" w:rsidRPr="00AC0AC1">
        <w:t xml:space="preserve"> In the </w:t>
      </w:r>
      <w:r w:rsidR="006B3BF9" w:rsidRPr="00AC0AC1">
        <w:rPr>
          <w:i/>
        </w:rPr>
        <w:t>oracle-client.hs</w:t>
      </w:r>
      <w:r w:rsidR="006B3BF9" w:rsidRPr="00AC0AC1">
        <w:t xml:space="preserve"> file we query the endpoints on the PAB server. Here is the code.</w:t>
      </w:r>
    </w:p>
    <w:p w14:paraId="180407C8"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6DAB49C9"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5F3AA4D2"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w:t>
      </w:r>
    </w:p>
    <w:p w14:paraId="67D1EF6B"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7BDAC19F"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1242E43B"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B3A5B7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w:t>
      </w:r>
    </w:p>
    <w:p w14:paraId="78D3A843"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Concurrent</w:t>
      </w:r>
    </w:p>
    <w:p w14:paraId="6AEB0FD8"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when</w:t>
      </w:r>
      <w:r w:rsidRPr="00AC0AC1">
        <w:rPr>
          <w:rFonts w:ascii="Consolas" w:eastAsia="Times New Roman" w:hAnsi="Consolas"/>
          <w:color w:val="777777"/>
          <w:sz w:val="21"/>
          <w:szCs w:val="21"/>
        </w:rPr>
        <w:t>)</w:t>
      </w:r>
    </w:p>
    <w:p w14:paraId="56CBB4E6"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Control.Monad.IO.</w:t>
      </w:r>
      <w:r w:rsidRPr="00AC0AC1">
        <w:rPr>
          <w:rFonts w:ascii="Consolas" w:eastAsia="Times New Roman" w:hAnsi="Consolas"/>
          <w:color w:val="9C5D27"/>
          <w:sz w:val="21"/>
          <w:szCs w:val="21"/>
        </w:rPr>
        <w: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MonadIO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E7B6E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ByteString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ByteString</w:t>
      </w:r>
      <w:r w:rsidRPr="00AC0AC1">
        <w:rPr>
          <w:rFonts w:ascii="Consolas" w:eastAsia="Times New Roman" w:hAnsi="Consolas"/>
          <w:color w:val="777777"/>
          <w:sz w:val="21"/>
          <w:szCs w:val="21"/>
        </w:rPr>
        <w:t>)</w:t>
      </w:r>
    </w:p>
    <w:p w14:paraId="576032C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Data.ByteString.</w:t>
      </w:r>
      <w:r w:rsidRPr="00AC0AC1">
        <w:rPr>
          <w:rFonts w:ascii="Consolas" w:eastAsia="Times New Roman" w:hAnsi="Consolas"/>
          <w:color w:val="9C5D27"/>
          <w:sz w:val="21"/>
          <w:szCs w:val="21"/>
        </w:rPr>
        <w:t>Char8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unpack</w:t>
      </w:r>
      <w:r w:rsidRPr="00AC0AC1">
        <w:rPr>
          <w:rFonts w:ascii="Consolas" w:eastAsia="Times New Roman" w:hAnsi="Consolas"/>
          <w:color w:val="777777"/>
          <w:sz w:val="21"/>
          <w:szCs w:val="21"/>
        </w:rPr>
        <w:t>)</w:t>
      </w:r>
    </w:p>
    <w:p w14:paraId="2088CFFD"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B9FF2A1"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pack</w:t>
      </w:r>
      <w:r w:rsidRPr="00AC0AC1">
        <w:rPr>
          <w:rFonts w:ascii="Consolas" w:eastAsia="Times New Roman" w:hAnsi="Consolas"/>
          <w:color w:val="777777"/>
          <w:sz w:val="21"/>
          <w:szCs w:val="21"/>
        </w:rPr>
        <w:t>)</w:t>
      </w:r>
    </w:p>
    <w:p w14:paraId="022BDC8A"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UUID</w:t>
      </w:r>
    </w:p>
    <w:p w14:paraId="67B849A3"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Network.HTTP.</w:t>
      </w:r>
      <w:r w:rsidRPr="00AC0AC1">
        <w:rPr>
          <w:rFonts w:ascii="Consolas" w:eastAsia="Times New Roman" w:hAnsi="Consolas"/>
          <w:color w:val="9C5D27"/>
          <w:sz w:val="21"/>
          <w:szCs w:val="21"/>
        </w:rPr>
        <w:t>Req</w:t>
      </w:r>
    </w:p>
    <w:p w14:paraId="23EDD23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Text.Regex.</w:t>
      </w:r>
      <w:r w:rsidRPr="00AC0AC1">
        <w:rPr>
          <w:rFonts w:ascii="Consolas" w:eastAsia="Times New Roman" w:hAnsi="Consolas"/>
          <w:color w:val="9C5D27"/>
          <w:sz w:val="21"/>
          <w:szCs w:val="21"/>
        </w:rPr>
        <w:t>TDFA</w:t>
      </w:r>
    </w:p>
    <w:p w14:paraId="75A5D32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p>
    <w:p w14:paraId="75A27D32"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5A9D515"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F60727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uuid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readFile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oracle.cid</w:t>
      </w:r>
      <w:r w:rsidRPr="00AC0AC1">
        <w:rPr>
          <w:rFonts w:ascii="Consolas" w:eastAsia="Times New Roman" w:hAnsi="Consolas"/>
          <w:color w:val="777777"/>
          <w:sz w:val="21"/>
          <w:szCs w:val="21"/>
        </w:rPr>
        <w:t>"</w:t>
      </w:r>
    </w:p>
    <w:p w14:paraId="02138E4E"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oracle contract instance 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uuid</w:t>
      </w:r>
    </w:p>
    <w:p w14:paraId="434708B9"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go uuid </w:t>
      </w:r>
      <w:r w:rsidRPr="00AC0AC1">
        <w:rPr>
          <w:rFonts w:ascii="Consolas" w:eastAsia="Times New Roman" w:hAnsi="Consolas"/>
          <w:color w:val="9C5D27"/>
          <w:sz w:val="21"/>
          <w:szCs w:val="21"/>
        </w:rPr>
        <w:t>Nothing</w:t>
      </w:r>
    </w:p>
    <w:p w14:paraId="17267881"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9E9A86F"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53EF6D4F"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go uuid 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3415860"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getExchangeRate</w:t>
      </w:r>
    </w:p>
    <w:p w14:paraId="1CE82B33"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x</w:t>
      </w:r>
    </w:p>
    <w:p w14:paraId="11CE129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9AB8372"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updateOracle uuid x</w:t>
      </w:r>
    </w:p>
    <w:p w14:paraId="33DE716D"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5_000_000</w:t>
      </w:r>
    </w:p>
    <w:p w14:paraId="77B2213C"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go uuid y</w:t>
      </w:r>
    </w:p>
    <w:p w14:paraId="07B1F54F"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511C8A93"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updateOracle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EFD100E"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updateOracle uuid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D5DBD1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702B99DB"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1B003AFB" w14:textId="77777777" w:rsidR="009D29CB"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3BA4E7C" w14:textId="195AF2EA" w:rsidR="009A33CC" w:rsidRPr="00AC0AC1" w:rsidRDefault="009D29CB"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33CC" w:rsidRPr="00AC0AC1">
        <w:rPr>
          <w:rFonts w:ascii="Consolas" w:eastAsia="Times New Roman" w:hAnsi="Consolas"/>
          <w:color w:val="333333"/>
          <w:sz w:val="21"/>
          <w:szCs w:val="21"/>
        </w:rPr>
        <w:t xml:space="preserve">pack </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show uuid</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448C27"/>
          <w:sz w:val="21"/>
          <w:szCs w:val="21"/>
        </w:rPr>
        <w:t>endpoint</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448C27"/>
          <w:sz w:val="21"/>
          <w:szCs w:val="21"/>
        </w:rPr>
        <w:t>update</w:t>
      </w:r>
      <w:r w:rsidR="009A33CC" w:rsidRPr="00AC0AC1">
        <w:rPr>
          <w:rFonts w:ascii="Consolas" w:eastAsia="Times New Roman" w:hAnsi="Consolas"/>
          <w:color w:val="777777"/>
          <w:sz w:val="21"/>
          <w:szCs w:val="21"/>
        </w:rPr>
        <w:t>")</w:t>
      </w:r>
    </w:p>
    <w:p w14:paraId="2D61C27D"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x</w:t>
      </w:r>
      <w:r w:rsidRPr="00AC0AC1">
        <w:rPr>
          <w:rFonts w:ascii="Consolas" w:eastAsia="Times New Roman" w:hAnsi="Consolas"/>
          <w:color w:val="777777"/>
          <w:sz w:val="21"/>
          <w:szCs w:val="21"/>
        </w:rPr>
        <w:t>)</w:t>
      </w:r>
    </w:p>
    <w:p w14:paraId="1A6F0E4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1837D9B"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1C76658C"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05227538"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updated oracle 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x</w:t>
      </w:r>
    </w:p>
    <w:p w14:paraId="15F7922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updating oracle</w:t>
      </w:r>
      <w:r w:rsidRPr="00AC0AC1">
        <w:rPr>
          <w:rFonts w:ascii="Consolas" w:eastAsia="Times New Roman" w:hAnsi="Consolas"/>
          <w:color w:val="777777"/>
          <w:sz w:val="21"/>
          <w:szCs w:val="21"/>
        </w:rPr>
        <w:t>"</w:t>
      </w:r>
    </w:p>
    <w:p w14:paraId="55AEAD78"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p>
    <w:p w14:paraId="2941C37D"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getExchangeRate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5AF565A7"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getExchangeRate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349B04E"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0CFD64C0"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GET</w:t>
      </w:r>
    </w:p>
    <w:p w14:paraId="700EC701"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https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coinmarketcap.com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cardano</w:t>
      </w:r>
      <w:r w:rsidRPr="00AC0AC1">
        <w:rPr>
          <w:rFonts w:ascii="Consolas" w:eastAsia="Times New Roman" w:hAnsi="Consolas"/>
          <w:color w:val="777777"/>
          <w:sz w:val="21"/>
          <w:szCs w:val="21"/>
        </w:rPr>
        <w:t>")</w:t>
      </w:r>
    </w:p>
    <w:p w14:paraId="01F5667B"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NoReqBody</w:t>
      </w:r>
    </w:p>
    <w:p w14:paraId="3E692C90"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bsResponse</w:t>
      </w:r>
    </w:p>
    <w:p w14:paraId="63DF6CC6"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mempty</w:t>
      </w:r>
    </w:p>
    <w:p w14:paraId="5125AA49" w14:textId="77777777" w:rsidR="009D29CB"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priceRegex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priceValue___11gHJ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&gt;</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.0-9]*)</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D5CDE52" w14:textId="5958EE5B" w:rsidR="009A33CC" w:rsidRPr="00AC0AC1" w:rsidRDefault="009D29CB"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33CC" w:rsidRPr="00AC0AC1">
        <w:rPr>
          <w:rFonts w:ascii="Consolas" w:eastAsia="Times New Roman" w:hAnsi="Consolas"/>
          <w:color w:val="7A3E9D"/>
          <w:sz w:val="21"/>
          <w:szCs w:val="21"/>
        </w:rPr>
        <w:t>ByteString</w:t>
      </w:r>
    </w:p>
    <w:p w14:paraId="43BCF8AB" w14:textId="77777777" w:rsidR="009D29CB"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bs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priceRegex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EC9A2F7" w14:textId="674AEB0A" w:rsidR="009A33CC" w:rsidRPr="00AC0AC1" w:rsidRDefault="009D29CB"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7A3E9D"/>
          <w:sz w:val="21"/>
          <w:szCs w:val="21"/>
        </w:rPr>
        <w:t>ByteString</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A3E9D"/>
          <w:sz w:val="21"/>
          <w:szCs w:val="21"/>
        </w:rPr>
        <w:t>ByteString</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A3E9D"/>
          <w:sz w:val="21"/>
          <w:szCs w:val="21"/>
        </w:rPr>
        <w:t>ByteString</w:t>
      </w:r>
      <w:r w:rsidR="009A33CC" w:rsidRPr="00AC0AC1">
        <w:rPr>
          <w:rFonts w:ascii="Consolas" w:eastAsia="Times New Roman" w:hAnsi="Consolas"/>
          <w:color w:val="777777"/>
          <w:sz w:val="21"/>
          <w:szCs w:val="21"/>
        </w:rPr>
        <w:t>,</w:t>
      </w:r>
      <w:r w:rsidR="009A33CC" w:rsidRPr="00AC0AC1">
        <w:rPr>
          <w:rFonts w:ascii="Consolas" w:eastAsia="Times New Roman" w:hAnsi="Consolas"/>
          <w:color w:val="333333"/>
          <w:sz w:val="21"/>
          <w:szCs w:val="21"/>
        </w:rPr>
        <w:t xml:space="preserve"> </w:t>
      </w:r>
      <w:r w:rsidR="009A33CC" w:rsidRPr="00AC0AC1">
        <w:rPr>
          <w:rFonts w:ascii="Consolas" w:eastAsia="Times New Roman" w:hAnsi="Consolas"/>
          <w:color w:val="777777"/>
          <w:sz w:val="21"/>
          <w:szCs w:val="21"/>
        </w:rPr>
        <w:t>[</w:t>
      </w:r>
      <w:r w:rsidR="009A33CC" w:rsidRPr="00AC0AC1">
        <w:rPr>
          <w:rFonts w:ascii="Consolas" w:eastAsia="Times New Roman" w:hAnsi="Consolas"/>
          <w:color w:val="7A3E9D"/>
          <w:sz w:val="21"/>
          <w:szCs w:val="21"/>
        </w:rPr>
        <w:t>ByteString</w:t>
      </w:r>
      <w:r w:rsidR="009A33CC" w:rsidRPr="00AC0AC1">
        <w:rPr>
          <w:rFonts w:ascii="Consolas" w:eastAsia="Times New Roman" w:hAnsi="Consolas"/>
          <w:color w:val="777777"/>
          <w:sz w:val="21"/>
          <w:szCs w:val="21"/>
        </w:rPr>
        <w:t>])</w:t>
      </w:r>
    </w:p>
    <w:p w14:paraId="587DB9E4"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unpack bs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Double</w:t>
      </w:r>
    </w:p>
    <w:p w14:paraId="6A5149B3"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round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w:t>
      </w:r>
    </w:p>
    <w:p w14:paraId="4B854B1E"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queried exchange rate: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d</w:t>
      </w:r>
    </w:p>
    <w:p w14:paraId="539F97BD" w14:textId="77777777" w:rsidR="009A33CC" w:rsidRPr="00AC0AC1" w:rsidRDefault="009A33CC" w:rsidP="009A33CC">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return x</w:t>
      </w:r>
    </w:p>
    <w:p w14:paraId="116AEB29" w14:textId="77777777" w:rsidR="006B3BF9" w:rsidRPr="00AC0AC1" w:rsidRDefault="006B3BF9" w:rsidP="006B3BF9">
      <w:pPr>
        <w:spacing w:before="0" w:after="0"/>
      </w:pPr>
    </w:p>
    <w:p w14:paraId="686E1961" w14:textId="0896D3DE" w:rsidR="006B3BF9" w:rsidRPr="00AC0AC1" w:rsidRDefault="00870295" w:rsidP="006B3BF9">
      <w:pPr>
        <w:spacing w:before="0"/>
      </w:pPr>
      <w:r w:rsidRPr="00AC0AC1">
        <w:t xml:space="preserve">We use the </w:t>
      </w:r>
      <w:r w:rsidRPr="00AC0AC1">
        <w:rPr>
          <w:i/>
        </w:rPr>
        <w:t>req</w:t>
      </w:r>
      <w:r w:rsidRPr="00AC0AC1">
        <w:t xml:space="preserve"> library to make the HTTP requests. </w:t>
      </w:r>
      <w:r w:rsidR="00920F90" w:rsidRPr="00AC0AC1">
        <w:t>So,</w:t>
      </w:r>
      <w:r w:rsidR="00635E7A" w:rsidRPr="00AC0AC1">
        <w:t xml:space="preserve"> in the main program we read the oracle.cid file. Then we call the </w:t>
      </w:r>
      <w:r w:rsidR="00635E7A" w:rsidRPr="00AC0AC1">
        <w:rPr>
          <w:i/>
        </w:rPr>
        <w:t>go</w:t>
      </w:r>
      <w:r w:rsidR="00635E7A" w:rsidRPr="00AC0AC1">
        <w:t xml:space="preserve"> function </w:t>
      </w:r>
      <w:r w:rsidR="00920F90" w:rsidRPr="00AC0AC1">
        <w:t>that loop</w:t>
      </w:r>
      <w:r w:rsidR="00920F90">
        <w:t>s</w:t>
      </w:r>
      <w:r w:rsidR="00635E7A" w:rsidRPr="00AC0AC1">
        <w:t xml:space="preserve"> forever. What it does it looks up the current exchange rate with help of the </w:t>
      </w:r>
      <w:r w:rsidR="00635E7A" w:rsidRPr="00AC0AC1">
        <w:rPr>
          <w:i/>
        </w:rPr>
        <w:t>getExchangeRate</w:t>
      </w:r>
      <w:r w:rsidR="00635E7A" w:rsidRPr="00AC0AC1">
        <w:t xml:space="preserve"> function </w:t>
      </w:r>
      <w:r w:rsidR="00446D89" w:rsidRPr="00AC0AC1">
        <w:t>which goes to coinmarke</w:t>
      </w:r>
      <w:r w:rsidR="00BF4D5C" w:rsidRPr="00AC0AC1">
        <w:t>t</w:t>
      </w:r>
      <w:r w:rsidR="00446D89" w:rsidRPr="00AC0AC1">
        <w:t xml:space="preserve">cap to lookup the exchange rate between USD and ADA </w:t>
      </w:r>
      <w:r w:rsidR="00635E7A" w:rsidRPr="00AC0AC1">
        <w:t>(</w:t>
      </w:r>
      <w:r w:rsidR="00BF4D5C" w:rsidRPr="00AC0AC1">
        <w:t>46-59</w:t>
      </w:r>
      <w:r w:rsidR="00635E7A" w:rsidRPr="00AC0AC1">
        <w:t>).</w:t>
      </w:r>
      <w:r w:rsidR="00BF4D5C" w:rsidRPr="00AC0AC1">
        <w:t xml:space="preserve"> </w:t>
      </w:r>
      <w:r w:rsidR="000513DD" w:rsidRPr="00AC0AC1">
        <w:t xml:space="preserve">Then it checks weather the value has changed compared to the previous function call. For this </w:t>
      </w:r>
      <w:r w:rsidR="00920F90" w:rsidRPr="00AC0AC1">
        <w:t>reason,</w:t>
      </w:r>
      <w:r w:rsidR="000513DD" w:rsidRPr="00AC0AC1">
        <w:t xml:space="preserve"> in the </w:t>
      </w:r>
      <w:r w:rsidR="00920F90" w:rsidRPr="00AC0AC1">
        <w:t>beginning,</w:t>
      </w:r>
      <w:r w:rsidR="000513DD" w:rsidRPr="00AC0AC1">
        <w:t xml:space="preserve"> we provide a Nothing value. </w:t>
      </w:r>
      <w:r w:rsidR="00184468" w:rsidRPr="00AC0AC1">
        <w:t xml:space="preserve">And if it does </w:t>
      </w:r>
      <w:r w:rsidR="00920F90" w:rsidRPr="00AC0AC1">
        <w:t>change,</w:t>
      </w:r>
      <w:r w:rsidR="00184468" w:rsidRPr="00AC0AC1">
        <w:t xml:space="preserve"> we call the </w:t>
      </w:r>
      <w:r w:rsidR="00184468" w:rsidRPr="00AC0AC1">
        <w:rPr>
          <w:i/>
        </w:rPr>
        <w:t>updateOracle</w:t>
      </w:r>
      <w:r w:rsidR="00184468" w:rsidRPr="00AC0AC1">
        <w:t xml:space="preserve"> function (34-44</w:t>
      </w:r>
      <w:r w:rsidR="00347082" w:rsidRPr="00AC0AC1">
        <w:t xml:space="preserve">). Then we </w:t>
      </w:r>
      <w:r w:rsidR="0037420F" w:rsidRPr="00AC0AC1">
        <w:t>recourse</w:t>
      </w:r>
      <w:r w:rsidR="00347082" w:rsidRPr="00AC0AC1">
        <w:t xml:space="preserve"> after 5 seconds. </w:t>
      </w:r>
      <w:r w:rsidR="009B1A66" w:rsidRPr="00AC0AC1">
        <w:t xml:space="preserve">In the update oracle </w:t>
      </w:r>
      <w:r w:rsidR="00920F90" w:rsidRPr="00AC0AC1">
        <w:t>function,</w:t>
      </w:r>
      <w:r w:rsidR="009B1A66" w:rsidRPr="00AC0AC1">
        <w:t xml:space="preserve"> we make a POST request. Then we must provide the request body in json format of the value we want to update</w:t>
      </w:r>
      <w:r w:rsidR="00B73133" w:rsidRPr="00AC0AC1">
        <w:t xml:space="preserve"> which is our exchange rate</w:t>
      </w:r>
      <w:r w:rsidR="009B1A66" w:rsidRPr="00AC0AC1">
        <w:t xml:space="preserve">. </w:t>
      </w:r>
      <w:r w:rsidR="000E57A8" w:rsidRPr="00AC0AC1">
        <w:t xml:space="preserve">We can try this code out. </w:t>
      </w:r>
      <w:r w:rsidR="00982611" w:rsidRPr="00AC0AC1">
        <w:t>T</w:t>
      </w:r>
      <w:r w:rsidR="000E57A8" w:rsidRPr="00AC0AC1">
        <w:t>he oracle-pab</w:t>
      </w:r>
      <w:r w:rsidR="00982611" w:rsidRPr="00AC0AC1">
        <w:t xml:space="preserve"> has to be running</w:t>
      </w:r>
      <w:r w:rsidR="000E57A8" w:rsidRPr="00AC0AC1">
        <w:t>.</w:t>
      </w:r>
    </w:p>
    <w:p w14:paraId="6DA6F779" w14:textId="77777777" w:rsidR="00982611" w:rsidRPr="00AC0AC1" w:rsidRDefault="00982611" w:rsidP="00982611">
      <w:pPr>
        <w:pStyle w:val="SourceCode"/>
        <w:rPr>
          <w:noProof w:val="0"/>
          <w:lang w:val="en-US"/>
        </w:rPr>
      </w:pPr>
      <w:r w:rsidRPr="00AC0AC1">
        <w:rPr>
          <w:noProof w:val="0"/>
          <w:lang w:val="en-US"/>
        </w:rPr>
        <w:t>$ cabal run oracle-client</w:t>
      </w:r>
    </w:p>
    <w:p w14:paraId="2F35A085" w14:textId="32A70782" w:rsidR="006B3BF9" w:rsidRPr="00AC0AC1" w:rsidRDefault="009A1CD9" w:rsidP="004C1E2B">
      <w:r w:rsidRPr="00AC0AC1">
        <w:t xml:space="preserve">We will see the current exchange rate regularly outputted to the terminal. </w:t>
      </w:r>
      <w:r w:rsidR="005E1DEF" w:rsidRPr="00AC0AC1">
        <w:t>Let’s</w:t>
      </w:r>
      <w:r w:rsidRPr="00AC0AC1">
        <w:t xml:space="preserve"> look now at the code in </w:t>
      </w:r>
      <w:r w:rsidRPr="00AC0AC1">
        <w:rPr>
          <w:i/>
        </w:rPr>
        <w:t>swap-client.hs</w:t>
      </w:r>
      <w:r w:rsidRPr="00AC0AC1">
        <w:t xml:space="preserve">. </w:t>
      </w:r>
    </w:p>
    <w:p w14:paraId="37906B4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3A6F52C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5BC7CF5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1B6B4E0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7E9C0B5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436C3BC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2A3D670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0A56FE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35C3936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Concurrent</w:t>
      </w:r>
    </w:p>
    <w:p w14:paraId="2AFB2BD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Exception</w:t>
      </w:r>
    </w:p>
    <w:p w14:paraId="00CCB06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Control.Monad.IO.</w:t>
      </w:r>
      <w:r w:rsidRPr="00AC0AC1">
        <w:rPr>
          <w:rFonts w:ascii="Consolas" w:eastAsia="Times New Roman" w:hAnsi="Consolas"/>
          <w:color w:val="9C5D27"/>
          <w:sz w:val="21"/>
          <w:szCs w:val="21"/>
        </w:rPr>
        <w: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MonadIO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797C06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Result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fromJSON</w:t>
      </w:r>
      <w:r w:rsidRPr="00AC0AC1">
        <w:rPr>
          <w:rFonts w:ascii="Consolas" w:eastAsia="Times New Roman" w:hAnsi="Consolas"/>
          <w:color w:val="777777"/>
          <w:sz w:val="21"/>
          <w:szCs w:val="21"/>
        </w:rPr>
        <w:t>)</w:t>
      </w:r>
    </w:p>
    <w:p w14:paraId="23BCDB4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F34158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C2A5F0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pack</w:t>
      </w:r>
      <w:r w:rsidRPr="00AC0AC1">
        <w:rPr>
          <w:rFonts w:ascii="Consolas" w:eastAsia="Times New Roman" w:hAnsi="Consolas"/>
          <w:color w:val="777777"/>
          <w:sz w:val="21"/>
          <w:szCs w:val="21"/>
        </w:rPr>
        <w:t>)</w:t>
      </w:r>
    </w:p>
    <w:p w14:paraId="708CE6A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UUID</w:t>
      </w:r>
    </w:p>
    <w:p w14:paraId="6879CE0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flattenValue</w:t>
      </w:r>
      <w:r w:rsidRPr="00AC0AC1">
        <w:rPr>
          <w:rFonts w:ascii="Consolas" w:eastAsia="Times New Roman" w:hAnsi="Consolas"/>
          <w:color w:val="777777"/>
          <w:sz w:val="21"/>
          <w:szCs w:val="21"/>
        </w:rPr>
        <w:t>)</w:t>
      </w:r>
    </w:p>
    <w:p w14:paraId="23E23E2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Network.HTTP.</w:t>
      </w:r>
      <w:r w:rsidRPr="00AC0AC1">
        <w:rPr>
          <w:rFonts w:ascii="Consolas" w:eastAsia="Times New Roman" w:hAnsi="Consolas"/>
          <w:color w:val="9C5D27"/>
          <w:sz w:val="21"/>
          <w:szCs w:val="21"/>
        </w:rPr>
        <w:t>Req</w:t>
      </w:r>
    </w:p>
    <w:p w14:paraId="39776D4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Plutus.PAB.Events.</w:t>
      </w:r>
      <w:r w:rsidRPr="00AC0AC1">
        <w:rPr>
          <w:rFonts w:ascii="Consolas" w:eastAsia="Times New Roman" w:hAnsi="Consolas"/>
          <w:color w:val="9C5D27"/>
          <w:sz w:val="21"/>
          <w:szCs w:val="21"/>
        </w:rPr>
        <w:t>ContractInstanceState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PartiallyDecodedResponse</w:t>
      </w:r>
      <w:r w:rsidRPr="00AC0AC1">
        <w:rPr>
          <w:rFonts w:ascii="Consolas" w:eastAsia="Times New Roman" w:hAnsi="Consolas"/>
          <w:color w:val="333333"/>
          <w:sz w:val="21"/>
          <w:szCs w:val="21"/>
        </w:rPr>
        <w:t xml:space="preserve"> </w:t>
      </w:r>
    </w:p>
    <w:p w14:paraId="35A83A7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1D718B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Plutus.PAB.Webserver.</w:t>
      </w:r>
      <w:r w:rsidRPr="00AC0AC1">
        <w:rPr>
          <w:rFonts w:ascii="Consolas" w:eastAsia="Times New Roman" w:hAnsi="Consolas"/>
          <w:color w:val="9C5D27"/>
          <w:sz w:val="21"/>
          <w:szCs w:val="21"/>
        </w:rPr>
        <w:t>Types</w:t>
      </w:r>
    </w:p>
    <w:p w14:paraId="03DBA3C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Environment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getArgs</w:t>
      </w:r>
      <w:r w:rsidRPr="00AC0AC1">
        <w:rPr>
          <w:rFonts w:ascii="Consolas" w:eastAsia="Times New Roman" w:hAnsi="Consolas"/>
          <w:color w:val="777777"/>
          <w:sz w:val="21"/>
          <w:szCs w:val="21"/>
        </w:rPr>
        <w:t>)</w:t>
      </w:r>
    </w:p>
    <w:p w14:paraId="1C27FDB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IO</w:t>
      </w:r>
    </w:p>
    <w:p w14:paraId="453C195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w:t>
      </w:r>
      <w:r w:rsidRPr="00AC0AC1">
        <w:rPr>
          <w:rFonts w:ascii="Consolas" w:eastAsia="Times New Roman" w:hAnsi="Consolas"/>
          <w:color w:val="777777"/>
          <w:sz w:val="21"/>
          <w:szCs w:val="21"/>
        </w:rPr>
        <w:t>)</w:t>
      </w:r>
    </w:p>
    <w:p w14:paraId="2DA4CE4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w:t>
      </w:r>
    </w:p>
    <w:p w14:paraId="2689A7E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Week06.Oracle.</w:t>
      </w:r>
      <w:r w:rsidRPr="00AC0AC1">
        <w:rPr>
          <w:rFonts w:ascii="Consolas" w:eastAsia="Times New Roman" w:hAnsi="Consolas"/>
          <w:color w:val="9C5D27"/>
          <w:sz w:val="21"/>
          <w:szCs w:val="21"/>
        </w:rPr>
        <w:t>PAB</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OracleContracts</w:t>
      </w:r>
      <w:r w:rsidRPr="00AC0AC1">
        <w:rPr>
          <w:rFonts w:ascii="Consolas" w:eastAsia="Times New Roman" w:hAnsi="Consolas"/>
          <w:color w:val="777777"/>
          <w:sz w:val="21"/>
          <w:szCs w:val="21"/>
        </w:rPr>
        <w:t>)</w:t>
      </w:r>
    </w:p>
    <w:p w14:paraId="09FAE7F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w:t>
      </w:r>
    </w:p>
    <w:p w14:paraId="79A0C3A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77F5D0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C208A3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map read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getArgs</w:t>
      </w:r>
    </w:p>
    <w:p w14:paraId="6763546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uuid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readFile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.cid</w:t>
      </w:r>
      <w:r w:rsidRPr="00AC0AC1">
        <w:rPr>
          <w:rFonts w:ascii="Consolas" w:eastAsia="Times New Roman" w:hAnsi="Consolas"/>
          <w:color w:val="777777"/>
          <w:sz w:val="21"/>
          <w:szCs w:val="21"/>
        </w:rPr>
        <w:t>")</w:t>
      </w:r>
    </w:p>
    <w:p w14:paraId="68AA710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hSetBuffering stdout </w:t>
      </w:r>
      <w:r w:rsidRPr="00AC0AC1">
        <w:rPr>
          <w:rFonts w:ascii="Consolas" w:eastAsia="Times New Roman" w:hAnsi="Consolas"/>
          <w:color w:val="9C5D27"/>
          <w:sz w:val="21"/>
          <w:szCs w:val="21"/>
        </w:rPr>
        <w:t>NoBuffering</w:t>
      </w:r>
    </w:p>
    <w:p w14:paraId="6DBFD3F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swap contract instance id for Wallet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332A4A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uuid</w:t>
      </w:r>
    </w:p>
    <w:p w14:paraId="78E4A93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go uuid</w:t>
      </w:r>
    </w:p>
    <w:p w14:paraId="773C5C2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1A80E6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073E1F6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go uuid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5466D0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cmd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readCommand</w:t>
      </w:r>
    </w:p>
    <w:p w14:paraId="29D2A15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cmd </w:t>
      </w:r>
      <w:r w:rsidRPr="00AC0AC1">
        <w:rPr>
          <w:rFonts w:ascii="Consolas" w:eastAsia="Times New Roman" w:hAnsi="Consolas"/>
          <w:color w:val="4B69C6"/>
          <w:sz w:val="21"/>
          <w:szCs w:val="21"/>
        </w:rPr>
        <w:t>of</w:t>
      </w:r>
    </w:p>
    <w:p w14:paraId="1084EFD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Offer</w:t>
      </w:r>
      <w:r w:rsidRPr="00AC0AC1">
        <w:rPr>
          <w:rFonts w:ascii="Consolas" w:eastAsia="Times New Roman" w:hAnsi="Consolas"/>
          <w:color w:val="333333"/>
          <w:sz w:val="21"/>
          <w:szCs w:val="21"/>
        </w:rPr>
        <w:t xml:space="preserve"> amt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offer uuid amt</w:t>
      </w:r>
    </w:p>
    <w:p w14:paraId="56F28F8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Retrieve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retrieve uuid</w:t>
      </w:r>
    </w:p>
    <w:p w14:paraId="327A231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use uuid</w:t>
      </w:r>
    </w:p>
    <w:p w14:paraId="12A1D1E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Funds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getFunds uuid</w:t>
      </w:r>
    </w:p>
    <w:p w14:paraId="64FF220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go uuid</w:t>
      </w:r>
    </w:p>
    <w:p w14:paraId="2AC9317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p>
    <w:p w14:paraId="037BBB0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readCommand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Command</w:t>
      </w:r>
    </w:p>
    <w:p w14:paraId="3CC2239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readCommand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EDBB52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putStr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enter command (Offer amt, Retrieve, Use or Funds): </w:t>
      </w:r>
      <w:r w:rsidRPr="00AC0AC1">
        <w:rPr>
          <w:rFonts w:ascii="Consolas" w:eastAsia="Times New Roman" w:hAnsi="Consolas"/>
          <w:color w:val="777777"/>
          <w:sz w:val="21"/>
          <w:szCs w:val="21"/>
        </w:rPr>
        <w:t>"</w:t>
      </w:r>
    </w:p>
    <w:p w14:paraId="4DC1E24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getLine</w:t>
      </w:r>
    </w:p>
    <w:p w14:paraId="2212855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49</w:t>
      </w:r>
      <w:r w:rsidRPr="00AC0AC1">
        <w:rPr>
          <w:rFonts w:ascii="Consolas" w:eastAsia="Times New Roman" w:hAnsi="Consolas"/>
          <w:color w:val="333333"/>
          <w:sz w:val="21"/>
          <w:szCs w:val="21"/>
        </w:rPr>
        <w:t xml:space="preserve">           maybe readCommand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readMaybe s</w:t>
      </w:r>
    </w:p>
    <w:p w14:paraId="3B92931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p>
    <w:p w14:paraId="012147C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Command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Offer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Retrieve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Funds</w:t>
      </w:r>
    </w:p>
    <w:p w14:paraId="74CA504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107701E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p>
    <w:p w14:paraId="4091946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getFunds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BF7DD5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getFunds uuid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EF2E78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27A85A1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009410F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B5BEF4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uuid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endpoint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funds</w:t>
      </w:r>
      <w:r w:rsidRPr="00AC0AC1">
        <w:rPr>
          <w:rFonts w:ascii="Consolas" w:eastAsia="Times New Roman" w:hAnsi="Consolas"/>
          <w:color w:val="777777"/>
          <w:sz w:val="21"/>
          <w:szCs w:val="21"/>
        </w:rPr>
        <w:t>")</w:t>
      </w:r>
    </w:p>
    <w:p w14:paraId="20F77A4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11B6C1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40E3D7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5159D8C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7EDE012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getting funds</w:t>
      </w:r>
      <w:r w:rsidRPr="00AC0AC1">
        <w:rPr>
          <w:rFonts w:ascii="Consolas" w:eastAsia="Times New Roman" w:hAnsi="Consolas"/>
          <w:color w:val="777777"/>
          <w:sz w:val="21"/>
          <w:szCs w:val="21"/>
        </w:rPr>
        <w:t>"</w:t>
      </w:r>
    </w:p>
    <w:p w14:paraId="25DE9A6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7D6DAB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3891117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GET</w:t>
      </w:r>
    </w:p>
    <w:p w14:paraId="3057050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568A36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uuid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status</w:t>
      </w:r>
      <w:r w:rsidRPr="00AC0AC1">
        <w:rPr>
          <w:rFonts w:ascii="Consolas" w:eastAsia="Times New Roman" w:hAnsi="Consolas"/>
          <w:color w:val="777777"/>
          <w:sz w:val="21"/>
          <w:szCs w:val="21"/>
        </w:rPr>
        <w:t>")</w:t>
      </w:r>
    </w:p>
    <w:p w14:paraId="6A507EC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NoReqBody</w:t>
      </w:r>
    </w:p>
    <w:p w14:paraId="2D1D720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ContractInstanceClientState</w:t>
      </w:r>
      <w:r w:rsidRPr="00AC0AC1">
        <w:rPr>
          <w:rFonts w:ascii="Consolas" w:eastAsia="Times New Roman" w:hAnsi="Consolas"/>
          <w:color w:val="333333"/>
          <w:sz w:val="21"/>
          <w:szCs w:val="21"/>
        </w:rPr>
        <w:t xml:space="preserve"> </w:t>
      </w:r>
    </w:p>
    <w:p w14:paraId="5DABBA6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OracleContracts</w:t>
      </w:r>
      <w:r w:rsidRPr="00AC0AC1">
        <w:rPr>
          <w:rFonts w:ascii="Consolas" w:eastAsia="Times New Roman" w:hAnsi="Consolas"/>
          <w:color w:val="777777"/>
          <w:sz w:val="21"/>
          <w:szCs w:val="21"/>
        </w:rPr>
        <w:t>)))</w:t>
      </w:r>
    </w:p>
    <w:p w14:paraId="2019D43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19EDEAB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fromJSON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observableState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752279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cicCurrentState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w </w:t>
      </w:r>
      <w:r w:rsidRPr="00AC0AC1">
        <w:rPr>
          <w:rFonts w:ascii="Consolas" w:eastAsia="Times New Roman" w:hAnsi="Consolas"/>
          <w:color w:val="4B69C6"/>
          <w:sz w:val="21"/>
          <w:szCs w:val="21"/>
        </w:rPr>
        <w:t>of</w:t>
      </w:r>
    </w:p>
    <w:p w14:paraId="05C51BF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448C27"/>
          <w:sz w:val="21"/>
          <w:szCs w:val="21"/>
        </w:rPr>
        <w:t xml:space="preserve">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flattenValue f</w:t>
      </w:r>
      <w:r w:rsidRPr="00AC0AC1">
        <w:rPr>
          <w:rFonts w:ascii="Consolas" w:eastAsia="Times New Roman" w:hAnsi="Consolas"/>
          <w:color w:val="777777"/>
          <w:sz w:val="21"/>
          <w:szCs w:val="21"/>
        </w:rPr>
        <w:t>)</w:t>
      </w:r>
    </w:p>
    <w:p w14:paraId="75CF1D0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decoding state</w:t>
      </w:r>
      <w:r w:rsidRPr="00AC0AC1">
        <w:rPr>
          <w:rFonts w:ascii="Consolas" w:eastAsia="Times New Roman" w:hAnsi="Consolas"/>
          <w:color w:val="777777"/>
          <w:sz w:val="21"/>
          <w:szCs w:val="21"/>
        </w:rPr>
        <w:t>"</w:t>
      </w:r>
    </w:p>
    <w:p w14:paraId="2599CC9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84AB37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HttpException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4D3CAA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h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getFunds uuid</w:t>
      </w:r>
    </w:p>
    <w:p w14:paraId="4C131EA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148B8AF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offer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85E01B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offer uuid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9748BD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67269AF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4F12DA7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1546CB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uuid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endpoint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offer</w:t>
      </w:r>
      <w:r w:rsidRPr="00AC0AC1">
        <w:rPr>
          <w:rFonts w:ascii="Consolas" w:eastAsia="Times New Roman" w:hAnsi="Consolas"/>
          <w:color w:val="777777"/>
          <w:sz w:val="21"/>
          <w:szCs w:val="21"/>
        </w:rPr>
        <w:t>")</w:t>
      </w:r>
    </w:p>
    <w:p w14:paraId="3EDC502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amt</w:t>
      </w:r>
      <w:r w:rsidRPr="00AC0AC1">
        <w:rPr>
          <w:rFonts w:ascii="Consolas" w:eastAsia="Times New Roman" w:hAnsi="Consolas"/>
          <w:color w:val="777777"/>
          <w:sz w:val="21"/>
          <w:szCs w:val="21"/>
        </w:rPr>
        <w:t>)</w:t>
      </w:r>
    </w:p>
    <w:p w14:paraId="24FB923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224AAE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33BD743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061FB44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offered swap 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amt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 lovelace</w:t>
      </w:r>
      <w:r w:rsidRPr="00AC0AC1">
        <w:rPr>
          <w:rFonts w:ascii="Consolas" w:eastAsia="Times New Roman" w:hAnsi="Consolas"/>
          <w:color w:val="777777"/>
          <w:sz w:val="21"/>
          <w:szCs w:val="21"/>
        </w:rPr>
        <w:t>"</w:t>
      </w:r>
    </w:p>
    <w:p w14:paraId="0953C2E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offering swap</w:t>
      </w:r>
      <w:r w:rsidRPr="00AC0AC1">
        <w:rPr>
          <w:rFonts w:ascii="Consolas" w:eastAsia="Times New Roman" w:hAnsi="Consolas"/>
          <w:color w:val="777777"/>
          <w:sz w:val="21"/>
          <w:szCs w:val="21"/>
        </w:rPr>
        <w:t>"</w:t>
      </w:r>
    </w:p>
    <w:p w14:paraId="6D694A8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B5DB7E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HttpException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564C0B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h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offer uuid amt</w:t>
      </w:r>
    </w:p>
    <w:p w14:paraId="1541A49E"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p>
    <w:p w14:paraId="1254F21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retrieve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D8ABD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retrieve uuid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644E2C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6BBD6C7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5CF738E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34F7CF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uuid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endpoint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w:t>
      </w:r>
      <w:r w:rsidRPr="00AC0AC1">
        <w:rPr>
          <w:rFonts w:ascii="Consolas" w:eastAsia="Times New Roman" w:hAnsi="Consolas"/>
          <w:color w:val="777777"/>
          <w:sz w:val="21"/>
          <w:szCs w:val="21"/>
        </w:rPr>
        <w:t>")</w:t>
      </w:r>
    </w:p>
    <w:p w14:paraId="6B7AEC2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5C2396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7212F4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7F1EE71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5F936D3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retrieved swaps</w:t>
      </w:r>
      <w:r w:rsidRPr="00AC0AC1">
        <w:rPr>
          <w:rFonts w:ascii="Consolas" w:eastAsia="Times New Roman" w:hAnsi="Consolas"/>
          <w:color w:val="777777"/>
          <w:sz w:val="21"/>
          <w:szCs w:val="21"/>
        </w:rPr>
        <w:t>"</w:t>
      </w:r>
    </w:p>
    <w:p w14:paraId="35D0A79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retrieving swaps</w:t>
      </w:r>
      <w:r w:rsidRPr="00AC0AC1">
        <w:rPr>
          <w:rFonts w:ascii="Consolas" w:eastAsia="Times New Roman" w:hAnsi="Consolas"/>
          <w:color w:val="777777"/>
          <w:sz w:val="21"/>
          <w:szCs w:val="21"/>
        </w:rPr>
        <w:t>"</w:t>
      </w:r>
    </w:p>
    <w:p w14:paraId="20B983C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80126D0"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HttpException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F3AB1E9"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h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retrieve uuid</w:t>
      </w:r>
    </w:p>
    <w:p w14:paraId="79C801E5"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t>
      </w:r>
    </w:p>
    <w:p w14:paraId="08FDAE9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use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720CA21"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use uuid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FF7089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13114FF7"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1A3578AC"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new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10630BF8"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uuid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endpoint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w:t>
      </w:r>
      <w:r w:rsidRPr="00AC0AC1">
        <w:rPr>
          <w:rFonts w:ascii="Consolas" w:eastAsia="Times New Roman" w:hAnsi="Consolas"/>
          <w:color w:val="777777"/>
          <w:sz w:val="21"/>
          <w:szCs w:val="21"/>
        </w:rPr>
        <w:t>")</w:t>
      </w:r>
    </w:p>
    <w:p w14:paraId="42CEE663"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6692DC6"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C0DB52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8080</w:t>
      </w:r>
      <w:r w:rsidRPr="00AC0AC1">
        <w:rPr>
          <w:rFonts w:ascii="Consolas" w:eastAsia="Times New Roman" w:hAnsi="Consolas"/>
          <w:color w:val="777777"/>
          <w:sz w:val="21"/>
          <w:szCs w:val="21"/>
        </w:rPr>
        <w:t>)</w:t>
      </w:r>
    </w:p>
    <w:p w14:paraId="14ECA504"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if</w:t>
      </w:r>
      <w:r w:rsidRPr="00AC0AC1">
        <w:rPr>
          <w:rFonts w:ascii="Consolas" w:eastAsia="Times New Roman" w:hAnsi="Consolas"/>
          <w:color w:val="333333"/>
          <w:sz w:val="21"/>
          <w:szCs w:val="21"/>
        </w:rPr>
        <w:t xml:space="preserve"> 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p>
    <w:p w14:paraId="5583553B"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then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used swap</w:t>
      </w:r>
      <w:r w:rsidRPr="00AC0AC1">
        <w:rPr>
          <w:rFonts w:ascii="Consolas" w:eastAsia="Times New Roman" w:hAnsi="Consolas"/>
          <w:color w:val="777777"/>
          <w:sz w:val="21"/>
          <w:szCs w:val="21"/>
        </w:rPr>
        <w:t>"</w:t>
      </w:r>
    </w:p>
    <w:p w14:paraId="2A699CEA"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else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using swap</w:t>
      </w:r>
      <w:r w:rsidRPr="00AC0AC1">
        <w:rPr>
          <w:rFonts w:ascii="Consolas" w:eastAsia="Times New Roman" w:hAnsi="Consolas"/>
          <w:color w:val="777777"/>
          <w:sz w:val="21"/>
          <w:szCs w:val="21"/>
        </w:rPr>
        <w:t>"</w:t>
      </w:r>
    </w:p>
    <w:p w14:paraId="30B586BD"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EFED04F"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HttpException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08A43C2" w14:textId="77777777" w:rsidR="00635E7A" w:rsidRPr="00AC0AC1" w:rsidRDefault="00635E7A" w:rsidP="00635E7A">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h 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use uuid</w:t>
      </w:r>
    </w:p>
    <w:p w14:paraId="7E5254E9" w14:textId="77777777" w:rsidR="00635E7A" w:rsidRPr="00AC0AC1" w:rsidRDefault="00635E7A" w:rsidP="0092174A">
      <w:pPr>
        <w:spacing w:before="0" w:after="0"/>
      </w:pPr>
    </w:p>
    <w:p w14:paraId="30C20D93" w14:textId="06F7C940" w:rsidR="004C1E2B" w:rsidRPr="00AC0AC1" w:rsidRDefault="00E82C97" w:rsidP="007E262A">
      <w:pPr>
        <w:spacing w:before="0"/>
      </w:pPr>
      <w:r w:rsidRPr="00AC0AC1">
        <w:t xml:space="preserve">The idea is we want to offer a very simple console interface. </w:t>
      </w:r>
      <w:r w:rsidR="00285E01" w:rsidRPr="00AC0AC1">
        <w:t xml:space="preserve">We offer the 4 command line possibilities: offer an amount, retrieve funds, use the swap and lookup the funds. </w:t>
      </w:r>
      <w:r w:rsidR="009742EC" w:rsidRPr="00AC0AC1">
        <w:t xml:space="preserve">When we start this </w:t>
      </w:r>
      <w:r w:rsidR="00920F90" w:rsidRPr="00AC0AC1">
        <w:t>client,</w:t>
      </w:r>
      <w:r w:rsidR="009742EC" w:rsidRPr="00AC0AC1">
        <w:t xml:space="preserve"> we provide the wallet number as a command line parameter. </w:t>
      </w:r>
      <w:r w:rsidR="004D3DD8" w:rsidRPr="00AC0AC1">
        <w:t xml:space="preserve">Then we read out the cid file for the given wallet and we go into a loop where the user is prompted to type in one of the 4 commands. If the command is invalid the user is prompted again. </w:t>
      </w:r>
      <w:r w:rsidR="00965AA6" w:rsidRPr="00AC0AC1">
        <w:t xml:space="preserve">For the </w:t>
      </w:r>
      <w:r w:rsidR="00965AA6" w:rsidRPr="00AC0AC1">
        <w:rPr>
          <w:i/>
        </w:rPr>
        <w:t>getFunds</w:t>
      </w:r>
      <w:r w:rsidR="00965AA6" w:rsidRPr="00AC0AC1">
        <w:t xml:space="preserve"> function we make the first request to write the funds into the observable state of the contract </w:t>
      </w:r>
      <w:r w:rsidR="00965AA6" w:rsidRPr="00AC0AC1">
        <w:lastRenderedPageBreak/>
        <w:t xml:space="preserve">and then the second request for the status endpoint to read this information out. </w:t>
      </w:r>
      <w:r w:rsidR="005E1DEF" w:rsidRPr="00AC0AC1">
        <w:t>Let’s</w:t>
      </w:r>
      <w:r w:rsidR="00D87A72" w:rsidRPr="00AC0AC1">
        <w:t xml:space="preserve"> start this client for wallet 2 and wallet 3. We have to do this in two separate terminals.</w:t>
      </w:r>
    </w:p>
    <w:p w14:paraId="779C3019" w14:textId="6AA93C9D" w:rsidR="002B2B64" w:rsidRPr="00AC0AC1" w:rsidRDefault="002B2B64" w:rsidP="002B2B64">
      <w:pPr>
        <w:pStyle w:val="SourceCode"/>
        <w:rPr>
          <w:noProof w:val="0"/>
          <w:lang w:val="en-US"/>
        </w:rPr>
      </w:pPr>
      <w:r w:rsidRPr="00AC0AC1">
        <w:rPr>
          <w:noProof w:val="0"/>
          <w:lang w:val="en-US"/>
        </w:rPr>
        <w:t xml:space="preserve">$ cabal run swap-client </w:t>
      </w:r>
      <w:r w:rsidR="00D87A72" w:rsidRPr="00AC0AC1">
        <w:rPr>
          <w:noProof w:val="0"/>
          <w:lang w:val="en-US"/>
        </w:rPr>
        <w:t>--</w:t>
      </w:r>
      <w:r w:rsidRPr="00AC0AC1">
        <w:rPr>
          <w:noProof w:val="0"/>
          <w:lang w:val="en-US"/>
        </w:rPr>
        <w:t xml:space="preserve"> 2</w:t>
      </w:r>
    </w:p>
    <w:p w14:paraId="30F6C61A" w14:textId="218EB73C" w:rsidR="00D87A72" w:rsidRPr="00AC0AC1" w:rsidRDefault="00D87A72" w:rsidP="00D87A72">
      <w:pPr>
        <w:pStyle w:val="SourceCode"/>
        <w:rPr>
          <w:noProof w:val="0"/>
          <w:lang w:val="en-US"/>
        </w:rPr>
      </w:pPr>
      <w:r w:rsidRPr="00AC0AC1">
        <w:rPr>
          <w:noProof w:val="0"/>
          <w:lang w:val="en-US"/>
        </w:rPr>
        <w:t>$ cabal run swap-client -- 3</w:t>
      </w:r>
    </w:p>
    <w:p w14:paraId="4D60AA60" w14:textId="682892A8" w:rsidR="00E9734E" w:rsidRPr="00AC0AC1" w:rsidRDefault="00515BDA" w:rsidP="00041D8A">
      <w:r w:rsidRPr="00AC0AC1">
        <w:t xml:space="preserve">We can now </w:t>
      </w:r>
      <w:r w:rsidR="0037420F" w:rsidRPr="00AC0AC1">
        <w:t>query</w:t>
      </w:r>
      <w:r w:rsidRPr="00AC0AC1">
        <w:t xml:space="preserve"> our funds and then offer 10 ADA from wallet 2.</w:t>
      </w:r>
    </w:p>
    <w:p w14:paraId="560C1D22" w14:textId="194B0626" w:rsidR="00515BDA" w:rsidRPr="00AC0AC1" w:rsidRDefault="00515BDA" w:rsidP="00515BDA">
      <w:pPr>
        <w:pStyle w:val="SourceCode"/>
        <w:rPr>
          <w:noProof w:val="0"/>
          <w:lang w:val="en-US"/>
        </w:rPr>
      </w:pPr>
      <w:r w:rsidRPr="00AC0AC1">
        <w:rPr>
          <w:noProof w:val="0"/>
          <w:lang w:val="en-US"/>
        </w:rPr>
        <w:t>Funds</w:t>
      </w:r>
    </w:p>
    <w:p w14:paraId="2F9F9CB1" w14:textId="669291E2" w:rsidR="00515BDA" w:rsidRPr="00AC0AC1" w:rsidRDefault="00515BDA" w:rsidP="00515BDA">
      <w:pPr>
        <w:pStyle w:val="SourceCode"/>
        <w:rPr>
          <w:noProof w:val="0"/>
          <w:lang w:val="en-US"/>
        </w:rPr>
      </w:pPr>
      <w:r w:rsidRPr="00AC0AC1">
        <w:rPr>
          <w:noProof w:val="0"/>
          <w:lang w:val="en-US"/>
        </w:rPr>
        <w:t>Offer 10000000</w:t>
      </w:r>
    </w:p>
    <w:p w14:paraId="29C679C5" w14:textId="5D039E78" w:rsidR="00515BDA" w:rsidRPr="00AC0AC1" w:rsidRDefault="00892988" w:rsidP="00041D8A">
      <w:r w:rsidRPr="00AC0AC1">
        <w:t xml:space="preserve">If we look at the PAB </w:t>
      </w:r>
      <w:r w:rsidR="00920F90" w:rsidRPr="00AC0AC1">
        <w:t>console,</w:t>
      </w:r>
      <w:r w:rsidRPr="00AC0AC1">
        <w:t xml:space="preserve"> we will see that something happened there. </w:t>
      </w:r>
      <w:r w:rsidR="00176AA2" w:rsidRPr="00AC0AC1">
        <w:t xml:space="preserve">If we go now to wallet </w:t>
      </w:r>
      <w:r w:rsidR="00920F90" w:rsidRPr="00AC0AC1">
        <w:t>3,</w:t>
      </w:r>
      <w:r w:rsidR="00176AA2" w:rsidRPr="00AC0AC1">
        <w:t xml:space="preserve"> we can exchange those ADA for out USDT tokens</w:t>
      </w:r>
      <w:r w:rsidR="00FE2BCC" w:rsidRPr="00AC0AC1">
        <w:t xml:space="preserve"> and check our funds</w:t>
      </w:r>
      <w:r w:rsidR="00176AA2" w:rsidRPr="00AC0AC1">
        <w:t>.</w:t>
      </w:r>
    </w:p>
    <w:p w14:paraId="2FEFFE5A" w14:textId="3265B8D1" w:rsidR="00176AA2" w:rsidRPr="00AC0AC1" w:rsidRDefault="00176AA2" w:rsidP="00176AA2">
      <w:pPr>
        <w:pStyle w:val="SourceCode"/>
        <w:rPr>
          <w:noProof w:val="0"/>
          <w:lang w:val="en-US"/>
        </w:rPr>
      </w:pPr>
      <w:r w:rsidRPr="00AC0AC1">
        <w:rPr>
          <w:noProof w:val="0"/>
          <w:lang w:val="en-US"/>
        </w:rPr>
        <w:t>Use</w:t>
      </w:r>
    </w:p>
    <w:p w14:paraId="5AD5D0C5" w14:textId="2477C780" w:rsidR="00FE2BCC" w:rsidRPr="00AC0AC1" w:rsidRDefault="00FE2BCC" w:rsidP="00176AA2">
      <w:pPr>
        <w:pStyle w:val="SourceCode"/>
        <w:rPr>
          <w:noProof w:val="0"/>
          <w:lang w:val="en-US"/>
        </w:rPr>
      </w:pPr>
      <w:r w:rsidRPr="00AC0AC1">
        <w:rPr>
          <w:noProof w:val="0"/>
          <w:lang w:val="en-US"/>
        </w:rPr>
        <w:t>Funds</w:t>
      </w:r>
    </w:p>
    <w:p w14:paraId="30E69FE2" w14:textId="0BEBDEB3" w:rsidR="00176AA2" w:rsidRPr="00AC0AC1" w:rsidRDefault="00FE2BCC" w:rsidP="00041D8A">
      <w:r w:rsidRPr="00AC0AC1">
        <w:t xml:space="preserve">It will take some seconds before the funds will be updated. We should then see a larger amount of ADA as in the </w:t>
      </w:r>
      <w:r w:rsidR="0037420F" w:rsidRPr="00AC0AC1">
        <w:t>initial</w:t>
      </w:r>
      <w:r w:rsidRPr="00AC0AC1">
        <w:t xml:space="preserve"> funds and some smaller amount of USDT. </w:t>
      </w:r>
      <w:r w:rsidR="00DA1819" w:rsidRPr="00AC0AC1">
        <w:t xml:space="preserve">This completes our example. In real life different instances of </w:t>
      </w:r>
      <w:r w:rsidR="003C6C76" w:rsidRPr="00AC0AC1">
        <w:t>wallets</w:t>
      </w:r>
      <w:r w:rsidR="00DA1819" w:rsidRPr="00AC0AC1">
        <w:t xml:space="preserve"> would be running different PAB servers. </w:t>
      </w:r>
    </w:p>
    <w:p w14:paraId="313A34D7" w14:textId="16669584" w:rsidR="00B254E9" w:rsidRPr="00AC0AC1" w:rsidRDefault="00A417E2" w:rsidP="00B254E9">
      <w:pPr>
        <w:pStyle w:val="HeadingAppendix1"/>
        <w:spacing w:before="0"/>
        <w:rPr>
          <w:lang w:val="en-US"/>
        </w:rPr>
      </w:pPr>
      <w:bookmarkStart w:id="154" w:name="_Toc102838266"/>
      <w:r w:rsidRPr="00AC0AC1">
        <w:rPr>
          <w:lang w:val="en-US"/>
        </w:rPr>
        <w:lastRenderedPageBreak/>
        <w:t>Code e</w:t>
      </w:r>
      <w:r w:rsidR="00B254E9" w:rsidRPr="00AC0AC1">
        <w:rPr>
          <w:lang w:val="en-US"/>
        </w:rPr>
        <w:t>xamples</w:t>
      </w:r>
      <w:bookmarkEnd w:id="154"/>
    </w:p>
    <w:p w14:paraId="71D5B6CB" w14:textId="6EE3494B" w:rsidR="0042159F" w:rsidRPr="00AC0AC1" w:rsidRDefault="00B254E9" w:rsidP="0042159F">
      <w:pPr>
        <w:pStyle w:val="BodyText"/>
        <w:spacing w:after="0"/>
        <w:rPr>
          <w:lang w:eastAsia="zh-CN"/>
        </w:rPr>
      </w:pPr>
      <w:r w:rsidRPr="00AC0AC1">
        <w:rPr>
          <w:lang w:eastAsia="zh-CN"/>
        </w:rPr>
        <w:t xml:space="preserve">In this chapter we will present some code examples. The first code example is a simple </w:t>
      </w:r>
      <w:r w:rsidR="007B3173" w:rsidRPr="00AC0AC1">
        <w:rPr>
          <w:lang w:eastAsia="zh-CN"/>
        </w:rPr>
        <w:t>auction</w:t>
      </w:r>
      <w:r w:rsidRPr="00AC0AC1">
        <w:rPr>
          <w:lang w:eastAsia="zh-CN"/>
        </w:rPr>
        <w:t xml:space="preserve"> contract that was presented in lecture 1 of the plutus pioneer program. And the second example is a Plutus version of the popular Uniswap contract from Ethereum. This was presented in the 10th lecture of the 2nd iteration of the plutus pioneer program</w:t>
      </w:r>
      <w:r w:rsidR="0042159F" w:rsidRPr="00AC0AC1">
        <w:rPr>
          <w:lang w:eastAsia="zh-CN"/>
        </w:rPr>
        <w:t xml:space="preserve"> found here:</w:t>
      </w:r>
      <w:r w:rsidR="00920F90">
        <w:rPr>
          <w:lang w:eastAsia="zh-CN"/>
        </w:rPr>
        <w:t xml:space="preserve"> </w:t>
      </w:r>
    </w:p>
    <w:p w14:paraId="749D3D88" w14:textId="58CB7F28" w:rsidR="00B254E9" w:rsidRPr="00AC0AC1" w:rsidRDefault="00000000" w:rsidP="0042159F">
      <w:pPr>
        <w:pStyle w:val="BodyText"/>
        <w:spacing w:before="0"/>
        <w:rPr>
          <w:lang w:eastAsia="zh-CN"/>
        </w:rPr>
      </w:pPr>
      <w:hyperlink r:id="rId86" w:history="1">
        <w:r w:rsidR="0042159F" w:rsidRPr="00AC0AC1">
          <w:rPr>
            <w:rStyle w:val="Hyperlink"/>
            <w:lang w:eastAsia="zh-CN"/>
          </w:rPr>
          <w:t>https://www.youtube.com/watch?v=7Lfj2mGIPLQ</w:t>
        </w:r>
      </w:hyperlink>
      <w:r w:rsidR="0042159F" w:rsidRPr="00AC0AC1">
        <w:rPr>
          <w:lang w:eastAsia="zh-CN"/>
        </w:rPr>
        <w:t xml:space="preserve"> </w:t>
      </w:r>
      <w:r w:rsidR="00B254E9" w:rsidRPr="00AC0AC1">
        <w:rPr>
          <w:lang w:eastAsia="zh-CN"/>
        </w:rPr>
        <w:t xml:space="preserve"> </w:t>
      </w:r>
    </w:p>
    <w:p w14:paraId="79C03418" w14:textId="58EB98D9" w:rsidR="00B7093F" w:rsidRPr="00AC0AC1" w:rsidRDefault="00B7093F" w:rsidP="00B7093F">
      <w:pPr>
        <w:pStyle w:val="HeadingAppendix2"/>
        <w:rPr>
          <w:lang w:val="en-US"/>
        </w:rPr>
      </w:pPr>
      <w:bookmarkStart w:id="155" w:name="_Toc102838267"/>
      <w:r w:rsidRPr="00AC0AC1">
        <w:rPr>
          <w:lang w:val="en-US"/>
        </w:rPr>
        <w:t>Token sale</w:t>
      </w:r>
      <w:bookmarkEnd w:id="155"/>
    </w:p>
    <w:p w14:paraId="357700FA" w14:textId="361AE421" w:rsidR="00A0074E" w:rsidRPr="00AC0AC1" w:rsidRDefault="004C43DB" w:rsidP="00B254E9">
      <w:pPr>
        <w:pStyle w:val="BodyText"/>
        <w:rPr>
          <w:lang w:eastAsia="zh-CN"/>
        </w:rPr>
      </w:pPr>
      <w:r w:rsidRPr="00AC0AC1">
        <w:rPr>
          <w:lang w:eastAsia="zh-CN"/>
        </w:rPr>
        <w:t xml:space="preserve">The idea of the token sale is that </w:t>
      </w:r>
      <w:r w:rsidR="00A0074E" w:rsidRPr="00AC0AC1">
        <w:rPr>
          <w:lang w:eastAsia="zh-CN"/>
        </w:rPr>
        <w:t>Alice</w:t>
      </w:r>
      <w:r w:rsidRPr="00AC0AC1">
        <w:rPr>
          <w:lang w:eastAsia="zh-CN"/>
        </w:rPr>
        <w:t xml:space="preserve"> wants to auction a NFT</w:t>
      </w:r>
      <w:r w:rsidR="0042159F" w:rsidRPr="00AC0AC1">
        <w:rPr>
          <w:lang w:eastAsia="zh-CN"/>
        </w:rPr>
        <w:t xml:space="preserve"> that exists only once</w:t>
      </w:r>
      <w:r w:rsidRPr="00AC0AC1">
        <w:rPr>
          <w:lang w:eastAsia="zh-CN"/>
        </w:rPr>
        <w:t>.</w:t>
      </w:r>
      <w:r w:rsidR="0042159F" w:rsidRPr="00AC0AC1">
        <w:rPr>
          <w:lang w:eastAsia="zh-CN"/>
        </w:rPr>
        <w:t xml:space="preserve"> </w:t>
      </w:r>
      <w:r w:rsidR="003F70A0" w:rsidRPr="00AC0AC1">
        <w:rPr>
          <w:lang w:eastAsia="zh-CN"/>
        </w:rPr>
        <w:t xml:space="preserve">The auction will be parameterized by the owner of the token and the token itself, then the minimal bid </w:t>
      </w:r>
      <w:r w:rsidR="00392C37" w:rsidRPr="00AC0AC1">
        <w:rPr>
          <w:lang w:eastAsia="zh-CN"/>
        </w:rPr>
        <w:t>and the deadline</w:t>
      </w:r>
      <w:r w:rsidR="00721FC4" w:rsidRPr="00AC0AC1">
        <w:rPr>
          <w:lang w:eastAsia="zh-CN"/>
        </w:rPr>
        <w:t xml:space="preserve"> before which all the bids have to arrive</w:t>
      </w:r>
      <w:r w:rsidR="00392C37" w:rsidRPr="00AC0AC1">
        <w:rPr>
          <w:lang w:eastAsia="zh-CN"/>
        </w:rPr>
        <w:t>.</w:t>
      </w:r>
      <w:r w:rsidR="00A0074E" w:rsidRPr="00AC0AC1">
        <w:rPr>
          <w:lang w:eastAsia="zh-CN"/>
        </w:rPr>
        <w:t xml:space="preserve"> You can see the schema in </w:t>
      </w:r>
      <w:r w:rsidR="00A0074E" w:rsidRPr="00AC0AC1">
        <w:rPr>
          <w:lang w:eastAsia="zh-CN"/>
        </w:rPr>
        <w:fldChar w:fldCharType="begin"/>
      </w:r>
      <w:r w:rsidR="00A0074E" w:rsidRPr="00AC0AC1">
        <w:rPr>
          <w:lang w:eastAsia="zh-CN"/>
        </w:rPr>
        <w:instrText xml:space="preserve"> REF _Ref100588267 \h </w:instrText>
      </w:r>
      <w:r w:rsidR="00A0074E" w:rsidRPr="00AC0AC1">
        <w:rPr>
          <w:lang w:eastAsia="zh-CN"/>
        </w:rPr>
      </w:r>
      <w:r w:rsidR="00A0074E" w:rsidRPr="00AC0AC1">
        <w:rPr>
          <w:lang w:eastAsia="zh-CN"/>
        </w:rPr>
        <w:fldChar w:fldCharType="separate"/>
      </w:r>
      <w:r w:rsidR="000A2D3C" w:rsidRPr="00AC0AC1">
        <w:t xml:space="preserve">Figure </w:t>
      </w:r>
      <w:r w:rsidR="000A2D3C">
        <w:rPr>
          <w:noProof/>
        </w:rPr>
        <w:t>57</w:t>
      </w:r>
      <w:r w:rsidR="00A0074E" w:rsidRPr="00AC0AC1">
        <w:rPr>
          <w:lang w:eastAsia="zh-CN"/>
        </w:rPr>
        <w:fldChar w:fldCharType="end"/>
      </w:r>
      <w:r w:rsidR="00A0074E" w:rsidRPr="00AC0AC1">
        <w:rPr>
          <w:lang w:eastAsia="zh-CN"/>
        </w:rPr>
        <w:t>.</w:t>
      </w:r>
    </w:p>
    <w:p w14:paraId="1A05B45B" w14:textId="77777777" w:rsidR="00DB3F24" w:rsidRPr="00AC0AC1" w:rsidRDefault="00DB3F24" w:rsidP="00DB3F24">
      <w:pPr>
        <w:pStyle w:val="BodyText"/>
        <w:keepNext/>
      </w:pPr>
      <w:r w:rsidRPr="00AC0AC1">
        <w:rPr>
          <w:noProof/>
        </w:rPr>
        <w:drawing>
          <wp:inline distT="0" distB="0" distL="0" distR="0" wp14:anchorId="64E3B6A2" wp14:editId="20D05039">
            <wp:extent cx="5943600" cy="3343275"/>
            <wp:effectExtent l="0" t="0" r="0" b="9525"/>
            <wp:docPr id="47" name="Picture 47" descr="\\vmware-host\Shared Folders\shared\Pictures\Lecture 1\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1\aucti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454EA7" w14:textId="7F0FE772" w:rsidR="00DB3F24" w:rsidRPr="00AC0AC1" w:rsidRDefault="00DB3F24" w:rsidP="00DB3F24">
      <w:pPr>
        <w:pStyle w:val="Caption"/>
        <w:spacing w:before="0"/>
        <w:rPr>
          <w:lang w:val="en-US"/>
        </w:rPr>
      </w:pPr>
      <w:bookmarkStart w:id="156" w:name="_Ref100588267"/>
      <w:bookmarkStart w:id="157" w:name="_Toc102838387"/>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57</w:t>
      </w:r>
      <w:r w:rsidRPr="00AC0AC1">
        <w:rPr>
          <w:lang w:val="en-US"/>
        </w:rPr>
        <w:fldChar w:fldCharType="end"/>
      </w:r>
      <w:bookmarkEnd w:id="156"/>
      <w:r w:rsidRPr="00AC0AC1">
        <w:rPr>
          <w:lang w:val="en-US"/>
        </w:rPr>
        <w:t xml:space="preserve"> </w:t>
      </w:r>
      <w:r w:rsidR="007B3173">
        <w:rPr>
          <w:lang w:val="en-US"/>
        </w:rPr>
        <w:t>–</w:t>
      </w:r>
      <w:r w:rsidRPr="00AC0AC1">
        <w:rPr>
          <w:lang w:val="en-US"/>
        </w:rPr>
        <w:t xml:space="preserve"> Auction</w:t>
      </w:r>
      <w:r w:rsidR="007B3173">
        <w:rPr>
          <w:lang w:val="en-US"/>
        </w:rPr>
        <w:t xml:space="preserve"> workflow</w:t>
      </w:r>
      <w:bookmarkEnd w:id="157"/>
    </w:p>
    <w:p w14:paraId="452ED2B4" w14:textId="3CCB14FE" w:rsidR="00A0074E" w:rsidRPr="00AC0AC1" w:rsidRDefault="00E14DE8" w:rsidP="00A0074E">
      <w:pPr>
        <w:pStyle w:val="BodyText"/>
        <w:rPr>
          <w:lang w:eastAsia="zh-CN"/>
        </w:rPr>
      </w:pPr>
      <w:r w:rsidRPr="00AC0AC1">
        <w:rPr>
          <w:lang w:eastAsia="zh-CN"/>
        </w:rPr>
        <w:t>So,</w:t>
      </w:r>
      <w:r w:rsidR="00A0074E" w:rsidRPr="00AC0AC1">
        <w:rPr>
          <w:lang w:eastAsia="zh-CN"/>
        </w:rPr>
        <w:t xml:space="preserve"> let's say that Alice creates a UTXO at the auction script. And the value of this UTXO is just the NFT and the datum at the moment is Nothing. Later it will be the highest bidder and the highest bid. Then we say that Bob wants to bid 100 ADA. He creates a transaction with 2 UTXOs as input (his bid and the auction UTXO) and 1 as output which is again sitting at the auction script but the value and the datum have changed compared to the previous UTXO. The auction script checks that the bid happens before the deadline and is high enough. Next Charlie makes a bid of 200 ADA. The transaction he creates has 2 inputs and outputs. One output is a UTXO </w:t>
      </w:r>
      <w:r w:rsidR="00A0074E" w:rsidRPr="00AC0AC1">
        <w:rPr>
          <w:lang w:eastAsia="zh-CN"/>
        </w:rPr>
        <w:lastRenderedPageBreak/>
        <w:t xml:space="preserve">that will go to Bob and will contain his bid. Now the script will have to check that the deadline has not been reached, that the new bid is higher </w:t>
      </w:r>
      <w:r w:rsidR="00DC15D7" w:rsidRPr="00AC0AC1">
        <w:rPr>
          <w:lang w:eastAsia="zh-CN"/>
        </w:rPr>
        <w:t>than</w:t>
      </w:r>
      <w:r w:rsidR="00A0074E" w:rsidRPr="00AC0AC1">
        <w:rPr>
          <w:lang w:eastAsia="zh-CN"/>
        </w:rPr>
        <w:t xml:space="preserve"> the old one, that the new auction UTXO gets correctly updated and that the previous highest bidder Bob gets his bid back. Finally </w:t>
      </w:r>
      <w:r w:rsidR="00DC15D7">
        <w:rPr>
          <w:lang w:eastAsia="zh-CN"/>
        </w:rPr>
        <w:t>l</w:t>
      </w:r>
      <w:r w:rsidR="005E1DEF" w:rsidRPr="00AC0AC1">
        <w:rPr>
          <w:lang w:eastAsia="zh-CN"/>
        </w:rPr>
        <w:t>et’s</w:t>
      </w:r>
      <w:r w:rsidR="00A0074E" w:rsidRPr="00AC0AC1">
        <w:rPr>
          <w:lang w:eastAsia="zh-CN"/>
        </w:rPr>
        <w:t xml:space="preserve"> assume that the auction will be closed from Alice. This transaction will have only one input the auction UTXO with the redeemer close and two outputs that go to Charlie and Alice. Another example we can have </w:t>
      </w:r>
      <w:r>
        <w:rPr>
          <w:lang w:eastAsia="zh-CN"/>
        </w:rPr>
        <w:t>is</w:t>
      </w:r>
      <w:r w:rsidR="00A0074E" w:rsidRPr="00AC0AC1">
        <w:rPr>
          <w:lang w:eastAsia="zh-CN"/>
        </w:rPr>
        <w:t xml:space="preserve"> that nobody makes a bid. Then there has to be a mechanism for Alice to get back her NFT. </w:t>
      </w:r>
      <w:r w:rsidR="00DE1F84" w:rsidRPr="00AC0AC1">
        <w:rPr>
          <w:lang w:eastAsia="zh-CN"/>
        </w:rPr>
        <w:t xml:space="preserve">Now </w:t>
      </w:r>
      <w:r w:rsidR="00DC15D7">
        <w:rPr>
          <w:lang w:eastAsia="zh-CN"/>
        </w:rPr>
        <w:t>l</w:t>
      </w:r>
      <w:r w:rsidR="005E1DEF" w:rsidRPr="00AC0AC1">
        <w:rPr>
          <w:lang w:eastAsia="zh-CN"/>
        </w:rPr>
        <w:t>et’s</w:t>
      </w:r>
      <w:r w:rsidR="00DE1F84" w:rsidRPr="00AC0AC1">
        <w:rPr>
          <w:lang w:eastAsia="zh-CN"/>
        </w:rPr>
        <w:t xml:space="preserve"> look at the code in </w:t>
      </w:r>
      <w:r w:rsidR="00DE1F84" w:rsidRPr="00AC0AC1">
        <w:rPr>
          <w:i/>
          <w:lang w:eastAsia="zh-CN"/>
        </w:rPr>
        <w:t>EnglishAuction.hs</w:t>
      </w:r>
      <w:r w:rsidR="00DE1F84" w:rsidRPr="00AC0AC1">
        <w:rPr>
          <w:lang w:eastAsia="zh-CN"/>
        </w:rPr>
        <w:t>.</w:t>
      </w:r>
      <w:r>
        <w:rPr>
          <w:lang w:eastAsia="zh-CN"/>
        </w:rPr>
        <w:t xml:space="preserve"> </w:t>
      </w:r>
    </w:p>
    <w:p w14:paraId="4C74CA7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3788DC5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87A40B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2512568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DerivingStrategies</w:t>
      </w:r>
      <w:r w:rsidRPr="00AC0AC1">
        <w:rPr>
          <w:rFonts w:ascii="Consolas" w:eastAsia="Times New Roman" w:hAnsi="Consolas"/>
          <w:color w:val="333333"/>
          <w:sz w:val="21"/>
          <w:szCs w:val="21"/>
        </w:rPr>
        <w:t xml:space="preserve">         #-}</w:t>
      </w:r>
    </w:p>
    <w:p w14:paraId="4B8F021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484F0B6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GeneralizedNewtypeDeriving</w:t>
      </w:r>
      <w:r w:rsidRPr="00AC0AC1">
        <w:rPr>
          <w:rFonts w:ascii="Consolas" w:eastAsia="Times New Roman" w:hAnsi="Consolas"/>
          <w:color w:val="333333"/>
          <w:sz w:val="21"/>
          <w:szCs w:val="21"/>
        </w:rPr>
        <w:t xml:space="preserve"> #-}</w:t>
      </w:r>
    </w:p>
    <w:p w14:paraId="1B758EB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LambdaCase</w:t>
      </w:r>
      <w:r w:rsidRPr="00AC0AC1">
        <w:rPr>
          <w:rFonts w:ascii="Consolas" w:eastAsia="Times New Roman" w:hAnsi="Consolas"/>
          <w:color w:val="333333"/>
          <w:sz w:val="21"/>
          <w:szCs w:val="21"/>
        </w:rPr>
        <w:t xml:space="preserve">                 #-}</w:t>
      </w:r>
    </w:p>
    <w:p w14:paraId="07EFE41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MultiParamTypeClasses</w:t>
      </w:r>
      <w:r w:rsidRPr="00AC0AC1">
        <w:rPr>
          <w:rFonts w:ascii="Consolas" w:eastAsia="Times New Roman" w:hAnsi="Consolas"/>
          <w:color w:val="333333"/>
          <w:sz w:val="21"/>
          <w:szCs w:val="21"/>
        </w:rPr>
        <w:t xml:space="preserve">      #-}</w:t>
      </w:r>
    </w:p>
    <w:p w14:paraId="190DD3E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NoImplicitPrelude</w:t>
      </w:r>
      <w:r w:rsidRPr="00AC0AC1">
        <w:rPr>
          <w:rFonts w:ascii="Consolas" w:eastAsia="Times New Roman" w:hAnsi="Consolas"/>
          <w:color w:val="333333"/>
          <w:sz w:val="21"/>
          <w:szCs w:val="21"/>
        </w:rPr>
        <w:t xml:space="preserve">          #-}</w:t>
      </w:r>
    </w:p>
    <w:p w14:paraId="4287B37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6AFDA96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RecordWildCards</w:t>
      </w:r>
      <w:r w:rsidRPr="00AC0AC1">
        <w:rPr>
          <w:rFonts w:ascii="Consolas" w:eastAsia="Times New Roman" w:hAnsi="Consolas"/>
          <w:color w:val="333333"/>
          <w:sz w:val="21"/>
          <w:szCs w:val="21"/>
        </w:rPr>
        <w:t xml:space="preserve">            #-}</w:t>
      </w:r>
    </w:p>
    <w:p w14:paraId="2059FE2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3778480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TemplateHaskell</w:t>
      </w:r>
      <w:r w:rsidRPr="00AC0AC1">
        <w:rPr>
          <w:rFonts w:ascii="Consolas" w:eastAsia="Times New Roman" w:hAnsi="Consolas"/>
          <w:color w:val="333333"/>
          <w:sz w:val="21"/>
          <w:szCs w:val="21"/>
        </w:rPr>
        <w:t xml:space="preserve">            #-}</w:t>
      </w:r>
    </w:p>
    <w:p w14:paraId="1C702C4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165F83A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694B3C3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651146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w:t>
      </w:r>
    </w:p>
    <w:p w14:paraId="6F8926E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Week01.EnglishAuction</w:t>
      </w:r>
    </w:p>
    <w:p w14:paraId="7BA7856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19      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64B58D8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StartParams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BidParams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CloseParams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2402FDB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21      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AuctionSchema</w:t>
      </w:r>
    </w:p>
    <w:p w14:paraId="21CBF32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close</w:t>
      </w:r>
    </w:p>
    <w:p w14:paraId="283BF65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endpoints</w:t>
      </w:r>
    </w:p>
    <w:p w14:paraId="1F65180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24      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schemas</w:t>
      </w:r>
    </w:p>
    <w:p w14:paraId="0458A56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25      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ensureKnownCurrencies</w:t>
      </w:r>
    </w:p>
    <w:p w14:paraId="57CD615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printJson</w:t>
      </w:r>
    </w:p>
    <w:p w14:paraId="7D1C1E0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printSchemas</w:t>
      </w:r>
    </w:p>
    <w:p w14:paraId="3AB98B3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28      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registeredKnownCurrencies</w:t>
      </w:r>
    </w:p>
    <w:p w14:paraId="7B1EF40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29      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stage</w:t>
      </w:r>
    </w:p>
    <w:p w14:paraId="6D84A71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30      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50A91E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518BB9C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fmap</w:t>
      </w:r>
      <w:r w:rsidRPr="00AC0AC1">
        <w:rPr>
          <w:rFonts w:ascii="Consolas" w:eastAsia="Times New Roman" w:hAnsi="Consolas"/>
          <w:color w:val="777777"/>
          <w:sz w:val="21"/>
          <w:szCs w:val="21"/>
        </w:rPr>
        <w:t>)</w:t>
      </w:r>
    </w:p>
    <w:p w14:paraId="786230D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p>
    <w:p w14:paraId="69F7F75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Data.List.</w:t>
      </w:r>
      <w:r w:rsidRPr="00AC0AC1">
        <w:rPr>
          <w:rFonts w:ascii="Consolas" w:eastAsia="Times New Roman" w:hAnsi="Consolas"/>
          <w:color w:val="9C5D27"/>
          <w:sz w:val="21"/>
          <w:szCs w:val="21"/>
        </w:rPr>
        <w:t>NonEmpty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NonEmpty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8D821E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Map</w:t>
      </w:r>
    </w:p>
    <w:p w14:paraId="4699E40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pack</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18CDA81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24B6B2D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singleton</w:t>
      </w:r>
      <w:r w:rsidRPr="00AC0AC1">
        <w:rPr>
          <w:rFonts w:ascii="Consolas" w:eastAsia="Times New Roman" w:hAnsi="Consolas"/>
          <w:color w:val="777777"/>
          <w:sz w:val="21"/>
          <w:szCs w:val="21"/>
        </w:rPr>
        <w:t>)</w:t>
      </w:r>
    </w:p>
    <w:p w14:paraId="0FF7508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Constraints</w:t>
      </w:r>
    </w:p>
    <w:p w14:paraId="1DD7FE0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Ledger.Typed.</w:t>
      </w:r>
      <w:r w:rsidRPr="00AC0AC1">
        <w:rPr>
          <w:rFonts w:ascii="Consolas" w:eastAsia="Times New Roman" w:hAnsi="Consolas"/>
          <w:color w:val="9C5D27"/>
          <w:sz w:val="21"/>
          <w:szCs w:val="21"/>
        </w:rPr>
        <w:t>Scripts</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Scripts</w:t>
      </w:r>
    </w:p>
    <w:p w14:paraId="0239A0A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77D5B48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Ada</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Ada</w:t>
      </w:r>
    </w:p>
    <w:p w14:paraId="047DB10E" w14:textId="77777777" w:rsidR="006A3F0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ensureKnownCurrencies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C7CB621" w14:textId="028F21D8" w:rsidR="0026002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printSchemas</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stage</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printJson</w:t>
      </w:r>
      <w:r w:rsidR="00260029" w:rsidRPr="00AC0AC1">
        <w:rPr>
          <w:rFonts w:ascii="Consolas" w:eastAsia="Times New Roman" w:hAnsi="Consolas"/>
          <w:color w:val="777777"/>
          <w:sz w:val="21"/>
          <w:szCs w:val="21"/>
        </w:rPr>
        <w:t>)</w:t>
      </w:r>
    </w:p>
    <w:p w14:paraId="481202BB" w14:textId="77777777" w:rsidR="006A3F0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mkKnownCurrencies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763FB36" w14:textId="6AC39DB4" w:rsidR="0026002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mkSchemaDefinitions</w:t>
      </w:r>
      <w:r w:rsidR="00260029" w:rsidRPr="00AC0AC1">
        <w:rPr>
          <w:rFonts w:ascii="Consolas" w:eastAsia="Times New Roman" w:hAnsi="Consolas"/>
          <w:color w:val="777777"/>
          <w:sz w:val="21"/>
          <w:szCs w:val="21"/>
        </w:rPr>
        <w:t>)</w:t>
      </w:r>
    </w:p>
    <w:p w14:paraId="11A91DB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Playground.</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KnownCurrency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FE49EF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p>
    <w:p w14:paraId="20B31BC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PlutusTx</w:t>
      </w:r>
    </w:p>
    <w:p w14:paraId="123DAE6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PlutusTx.</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unless</w:t>
      </w:r>
      <w:r w:rsidRPr="00AC0AC1">
        <w:rPr>
          <w:rFonts w:ascii="Consolas" w:eastAsia="Times New Roman" w:hAnsi="Consolas"/>
          <w:color w:val="777777"/>
          <w:sz w:val="21"/>
          <w:szCs w:val="21"/>
        </w:rPr>
        <w:t>)</w:t>
      </w:r>
    </w:p>
    <w:p w14:paraId="6357C09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import qualified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P</w:t>
      </w:r>
    </w:p>
    <w:p w14:paraId="388341C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ToSchema</w:t>
      </w:r>
      <w:r w:rsidRPr="00AC0AC1">
        <w:rPr>
          <w:rFonts w:ascii="Consolas" w:eastAsia="Times New Roman" w:hAnsi="Consolas"/>
          <w:color w:val="777777"/>
          <w:sz w:val="21"/>
          <w:szCs w:val="21"/>
        </w:rPr>
        <w:t>)</w:t>
      </w:r>
    </w:p>
    <w:p w14:paraId="1E7F7DF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1C0FF3D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p>
    <w:p w14:paraId="2B0AAF7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minLovelace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53FB183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minLovelace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2000000</w:t>
      </w:r>
    </w:p>
    <w:p w14:paraId="62DCCC9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p>
    <w:p w14:paraId="4BA1E28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Auction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w:t>
      </w:r>
    </w:p>
    <w:p w14:paraId="1C7BF97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5B1DE1F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24734A4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aMinBid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75F5557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5FDBAD1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098CFC1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00AFCDE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p>
    <w:p w14:paraId="737BF98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6218B1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7FE2A45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aSeller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aSeller   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34C7582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aDeadline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aDeadline 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5E8C983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aMinBid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aMinBid   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52B878F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aCurrency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aCurrency 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0A0515F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aToken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aToken    b</w:t>
      </w:r>
      <w:r w:rsidRPr="00AC0AC1">
        <w:rPr>
          <w:rFonts w:ascii="Consolas" w:eastAsia="Times New Roman" w:hAnsi="Consolas"/>
          <w:color w:val="777777"/>
          <w:sz w:val="21"/>
          <w:szCs w:val="21"/>
        </w:rPr>
        <w:t>)</w:t>
      </w:r>
    </w:p>
    <w:p w14:paraId="002858B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w:t>
      </w:r>
    </w:p>
    <w:p w14:paraId="26E0DA0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''Auction</w:t>
      </w:r>
    </w:p>
    <w:p w14:paraId="1B18D4B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''Auction</w:t>
      </w:r>
    </w:p>
    <w:p w14:paraId="22A59C7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p>
    <w:p w14:paraId="466F6FB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p>
    <w:p w14:paraId="3C1DC96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bBidder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PaymentPubKeyHash</w:t>
      </w:r>
    </w:p>
    <w:p w14:paraId="5DC51D6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6E07060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Show</w:t>
      </w:r>
    </w:p>
    <w:p w14:paraId="1E806C6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w:t>
      </w:r>
    </w:p>
    <w:p w14:paraId="3FCA93B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80</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990A79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 #-}</w:t>
      </w:r>
    </w:p>
    <w:p w14:paraId="1D7A583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bBidder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bBidder 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7996582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bBid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bBid    c</w:t>
      </w:r>
      <w:r w:rsidRPr="00AC0AC1">
        <w:rPr>
          <w:rFonts w:ascii="Consolas" w:eastAsia="Times New Roman" w:hAnsi="Consolas"/>
          <w:color w:val="777777"/>
          <w:sz w:val="21"/>
          <w:szCs w:val="21"/>
        </w:rPr>
        <w:t>)</w:t>
      </w:r>
    </w:p>
    <w:p w14:paraId="17C159F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w:t>
      </w:r>
    </w:p>
    <w:p w14:paraId="6FA430D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''Bid</w:t>
      </w:r>
    </w:p>
    <w:p w14:paraId="08F1999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''Bid</w:t>
      </w:r>
    </w:p>
    <w:p w14:paraId="379E23C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w:t>
      </w:r>
    </w:p>
    <w:p w14:paraId="48CF4EA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AuctionAction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MkBid</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p>
    <w:p w14:paraId="540A245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Show</w:t>
      </w:r>
    </w:p>
    <w:p w14:paraId="2420906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w:t>
      </w:r>
    </w:p>
    <w:p w14:paraId="105133E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''AuctionAction</w:t>
      </w:r>
    </w:p>
    <w:p w14:paraId="16413FB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''AuctionAction</w:t>
      </w:r>
    </w:p>
    <w:p w14:paraId="60365A0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w:t>
      </w:r>
    </w:p>
    <w:p w14:paraId="20286C6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AuctionDatum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AuctionDatum</w:t>
      </w:r>
    </w:p>
    <w:p w14:paraId="49D3653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adAuction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Auction</w:t>
      </w:r>
    </w:p>
    <w:p w14:paraId="4DDDBE0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adHighestBid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Bid</w:t>
      </w:r>
      <w:r w:rsidRPr="00AC0AC1">
        <w:rPr>
          <w:rFonts w:ascii="Consolas" w:eastAsia="Times New Roman" w:hAnsi="Consolas"/>
          <w:color w:val="777777"/>
          <w:sz w:val="21"/>
          <w:szCs w:val="21"/>
        </w:rPr>
        <w:t>)</w:t>
      </w:r>
    </w:p>
    <w:p w14:paraId="4ECEDE7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Show</w:t>
      </w:r>
    </w:p>
    <w:p w14:paraId="713A4F1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64F995A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unstableMakeIsData ''AuctionDatum</w:t>
      </w:r>
    </w:p>
    <w:p w14:paraId="55EEEF3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makeLift ''AuctionDatum</w:t>
      </w:r>
    </w:p>
    <w:p w14:paraId="4A5C497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w:t>
      </w:r>
    </w:p>
    <w:p w14:paraId="517AC89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Auctioning</w:t>
      </w:r>
    </w:p>
    <w:p w14:paraId="6E6F61A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Scripts.</w:t>
      </w:r>
      <w:r w:rsidRPr="00AC0AC1">
        <w:rPr>
          <w:rFonts w:ascii="Consolas" w:eastAsia="Times New Roman" w:hAnsi="Consolas"/>
          <w:color w:val="9C5D27"/>
          <w:sz w:val="21"/>
          <w:szCs w:val="21"/>
        </w:rPr>
        <w:t>ValidatorTypes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20291C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RedeemerType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AuctionAction</w:t>
      </w:r>
    </w:p>
    <w:p w14:paraId="77A00D4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type instance </w:t>
      </w:r>
      <w:r w:rsidRPr="00AC0AC1">
        <w:rPr>
          <w:rFonts w:ascii="Consolas" w:eastAsia="Times New Roman" w:hAnsi="Consolas"/>
          <w:color w:val="9C5D27"/>
          <w:sz w:val="21"/>
          <w:szCs w:val="21"/>
        </w:rPr>
        <w:t>DatumType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AuctionDatum</w:t>
      </w:r>
    </w:p>
    <w:p w14:paraId="5229882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w:t>
      </w:r>
    </w:p>
    <w:p w14:paraId="1E5803E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minBid #-}</w:t>
      </w:r>
    </w:p>
    <w:p w14:paraId="3199707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minBid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p>
    <w:p w14:paraId="667C084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109</w:t>
      </w:r>
      <w:r w:rsidRPr="00AC0AC1">
        <w:rPr>
          <w:rFonts w:ascii="Consolas" w:eastAsia="Times New Roman" w:hAnsi="Consolas"/>
          <w:color w:val="333333"/>
          <w:sz w:val="21"/>
          <w:szCs w:val="21"/>
        </w:rPr>
        <w:t xml:space="preserve">  minBid </w:t>
      </w:r>
      <w:r w:rsidRPr="00AC0AC1">
        <w:rPr>
          <w:rFonts w:ascii="Consolas" w:eastAsia="Times New Roman" w:hAnsi="Consolas"/>
          <w:color w:val="9C5D27"/>
          <w:sz w:val="21"/>
          <w:szCs w:val="21"/>
        </w:rPr>
        <w:t>AuctionDatum</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w:t>
      </w:r>
      <w:r w:rsidRPr="00AC0AC1">
        <w:rPr>
          <w:rFonts w:ascii="Consolas" w:eastAsia="Times New Roman" w:hAnsi="Consolas"/>
          <w:color w:val="4B69C6"/>
          <w:sz w:val="21"/>
          <w:szCs w:val="21"/>
        </w:rPr>
        <w:t>of</w:t>
      </w:r>
    </w:p>
    <w:p w14:paraId="3F575CF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aMinBid adAuction</w:t>
      </w:r>
    </w:p>
    <w:p w14:paraId="15967E9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bBid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49845C2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w:t>
      </w:r>
    </w:p>
    <w:p w14:paraId="75CFF51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INLINABLE</w:t>
      </w:r>
      <w:r w:rsidRPr="00AC0AC1">
        <w:rPr>
          <w:rFonts w:ascii="Consolas" w:eastAsia="Times New Roman" w:hAnsi="Consolas"/>
          <w:color w:val="333333"/>
          <w:sz w:val="21"/>
          <w:szCs w:val="21"/>
        </w:rPr>
        <w:t xml:space="preserve"> mkAuctionValidator #-}</w:t>
      </w:r>
    </w:p>
    <w:p w14:paraId="45FA8B0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mkAuctionValidator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AuctionAction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ScriptContext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7B3BE2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mkAuctionValidator ad redeemer ctx </w:t>
      </w:r>
      <w:r w:rsidRPr="00AC0AC1">
        <w:rPr>
          <w:rFonts w:ascii="Consolas" w:eastAsia="Times New Roman" w:hAnsi="Consolas"/>
          <w:color w:val="777777"/>
          <w:sz w:val="21"/>
          <w:szCs w:val="21"/>
        </w:rPr>
        <w:t>=</w:t>
      </w:r>
    </w:p>
    <w:p w14:paraId="059252E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input 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correctInputValue </w:t>
      </w:r>
      <w:r w:rsidRPr="00AC0AC1">
        <w:rPr>
          <w:rFonts w:ascii="Consolas" w:eastAsia="Times New Roman" w:hAnsi="Consolas"/>
          <w:color w:val="777777"/>
          <w:sz w:val="21"/>
          <w:szCs w:val="21"/>
        </w:rPr>
        <w:t>&amp;&amp;</w:t>
      </w:r>
    </w:p>
    <w:p w14:paraId="598444D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redeemer </w:t>
      </w:r>
      <w:r w:rsidRPr="00AC0AC1">
        <w:rPr>
          <w:rFonts w:ascii="Consolas" w:eastAsia="Times New Roman" w:hAnsi="Consolas"/>
          <w:color w:val="4B69C6"/>
          <w:sz w:val="21"/>
          <w:szCs w:val="21"/>
        </w:rPr>
        <w:t>of</w:t>
      </w:r>
    </w:p>
    <w:p w14:paraId="425281F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MkBid</w:t>
      </w:r>
      <w:r w:rsidRPr="00AC0AC1">
        <w:rPr>
          <w:rFonts w:ascii="Consolas" w:eastAsia="Times New Roman" w:hAnsi="Consolas"/>
          <w:color w:val="333333"/>
          <w:sz w:val="21"/>
          <w:szCs w:val="21"/>
        </w:rPr>
        <w:t xml:space="preserve"> b</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724FC21B" w14:textId="48609B6D"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bid too low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sufficientBid bBid</w:t>
      </w:r>
      <w:r w:rsidRPr="00AC0AC1">
        <w:rPr>
          <w:rFonts w:ascii="Consolas" w:eastAsia="Times New Roman" w:hAnsi="Consolas"/>
          <w:color w:val="777777"/>
          <w:sz w:val="21"/>
          <w:szCs w:val="21"/>
        </w:rPr>
        <w:t>)</w:t>
      </w:r>
      <w:r w:rsidR="006A3F09"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78D6718D" w14:textId="156D5B30"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output datum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correctBidOutputDatum b</w:t>
      </w:r>
      <w:r w:rsidRPr="00AC0AC1">
        <w:rPr>
          <w:rFonts w:ascii="Consolas" w:eastAsia="Times New Roman" w:hAnsi="Consolas"/>
          <w:color w:val="777777"/>
          <w:sz w:val="21"/>
          <w:szCs w:val="21"/>
        </w:rPr>
        <w:t>)</w:t>
      </w:r>
      <w:r w:rsidR="006A3F09"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55CF3637" w14:textId="2985C2D4"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w:t>
      </w:r>
      <w:r w:rsidR="006A3F09" w:rsidRPr="00AC0AC1">
        <w:rPr>
          <w:rFonts w:ascii="Consolas" w:eastAsia="Times New Roman" w:hAnsi="Consolas"/>
          <w:color w:val="333333"/>
          <w:sz w:val="21"/>
          <w:szCs w:val="21"/>
        </w:rPr>
        <w:t xml:space="preserve">     </w:t>
      </w:r>
      <w:r w:rsidR="005C326C">
        <w:rPr>
          <w:rFonts w:ascii="Consolas" w:eastAsia="Times New Roman" w:hAnsi="Consolas"/>
          <w:color w:val="333333"/>
          <w:sz w:val="21"/>
          <w:szCs w:val="21"/>
        </w:rPr>
        <w:t xml:space="preserve"> </w:t>
      </w:r>
      <w:r w:rsidRPr="00AC0AC1">
        <w:rPr>
          <w:rFonts w:ascii="Consolas" w:eastAsia="Times New Roman" w:hAnsi="Consolas"/>
          <w:color w:val="333333"/>
          <w:sz w:val="21"/>
          <w:szCs w:val="21"/>
        </w:rPr>
        <w:t xml:space="preserve">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output 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correctBidOutputValue bBid</w:t>
      </w:r>
      <w:r w:rsidRPr="00AC0AC1">
        <w:rPr>
          <w:rFonts w:ascii="Consolas" w:eastAsia="Times New Roman" w:hAnsi="Consolas"/>
          <w:color w:val="777777"/>
          <w:sz w:val="21"/>
          <w:szCs w:val="21"/>
        </w:rPr>
        <w:t>)&amp;&amp;</w:t>
      </w:r>
    </w:p>
    <w:p w14:paraId="095FCFE6" w14:textId="7AB0B6F2"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refund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correctBidRefund</w:t>
      </w:r>
      <w:r w:rsidR="006A3F09"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3BB75DF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too late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correctBidSlotRange</w:t>
      </w:r>
    </w:p>
    <w:p w14:paraId="049C4AB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7AEADF4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125</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too early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correctCloseSlotRange </w:t>
      </w:r>
      <w:r w:rsidRPr="00AC0AC1">
        <w:rPr>
          <w:rFonts w:ascii="Consolas" w:eastAsia="Times New Roman" w:hAnsi="Consolas"/>
          <w:color w:val="777777"/>
          <w:sz w:val="21"/>
          <w:szCs w:val="21"/>
        </w:rPr>
        <w:t>&amp;&amp;</w:t>
      </w:r>
    </w:p>
    <w:p w14:paraId="1F84018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ad </w:t>
      </w:r>
      <w:r w:rsidRPr="00AC0AC1">
        <w:rPr>
          <w:rFonts w:ascii="Consolas" w:eastAsia="Times New Roman" w:hAnsi="Consolas"/>
          <w:color w:val="4B69C6"/>
          <w:sz w:val="21"/>
          <w:szCs w:val="21"/>
        </w:rPr>
        <w:t>of</w:t>
      </w:r>
    </w:p>
    <w:p w14:paraId="263C73F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68676782" w14:textId="77777777" w:rsidR="006A3F0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seller to get 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7508EAD" w14:textId="77777777" w:rsidR="006A3F0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getsValue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aSeller auction</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tokenValue </w:t>
      </w:r>
      <w:r w:rsidR="00260029" w:rsidRPr="00AC0AC1">
        <w:rPr>
          <w:rFonts w:ascii="Consolas" w:eastAsia="Times New Roman" w:hAnsi="Consolas"/>
          <w:color w:val="777777"/>
          <w:sz w:val="21"/>
          <w:szCs w:val="21"/>
        </w:rPr>
        <w:t>&lt;&gt;</w:t>
      </w:r>
      <w:r w:rsidR="00260029" w:rsidRPr="00AC0AC1">
        <w:rPr>
          <w:rFonts w:ascii="Consolas" w:eastAsia="Times New Roman" w:hAnsi="Consolas"/>
          <w:color w:val="333333"/>
          <w:sz w:val="21"/>
          <w:szCs w:val="21"/>
        </w:rPr>
        <w:t xml:space="preserve"> </w:t>
      </w:r>
    </w:p>
    <w:p w14:paraId="78387F5F" w14:textId="22EA5B49" w:rsidR="0026002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minLovelace</w:t>
      </w:r>
      <w:r w:rsidR="00260029" w:rsidRPr="00AC0AC1">
        <w:rPr>
          <w:rFonts w:ascii="Consolas" w:eastAsia="Times New Roman" w:hAnsi="Consolas"/>
          <w:color w:val="777777"/>
          <w:sz w:val="21"/>
          <w:szCs w:val="21"/>
        </w:rPr>
        <w:t>)</w:t>
      </w:r>
    </w:p>
    <w:p w14:paraId="2A7B60C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13BCB519" w14:textId="77777777" w:rsidR="006A3F0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highest bidder to get 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D39B841" w14:textId="77777777" w:rsidR="006A3F0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getsValue bBidder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tokenValue </w:t>
      </w:r>
      <w:r w:rsidR="00260029" w:rsidRPr="00AC0AC1">
        <w:rPr>
          <w:rFonts w:ascii="Consolas" w:eastAsia="Times New Roman" w:hAnsi="Consolas"/>
          <w:color w:val="777777"/>
          <w:sz w:val="21"/>
          <w:szCs w:val="21"/>
        </w:rPr>
        <w:t>&lt;&gt;</w:t>
      </w:r>
      <w:r w:rsidR="00260029" w:rsidRPr="00AC0AC1">
        <w:rPr>
          <w:rFonts w:ascii="Consolas" w:eastAsia="Times New Roman" w:hAnsi="Consolas"/>
          <w:color w:val="333333"/>
          <w:sz w:val="21"/>
          <w:szCs w:val="21"/>
        </w:rPr>
        <w:t xml:space="preserve"> </w:t>
      </w:r>
    </w:p>
    <w:p w14:paraId="5A3BFF6A" w14:textId="0A02408A" w:rsidR="00260029" w:rsidRPr="00AC0AC1" w:rsidRDefault="006A3F0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minLovelace</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&amp;&amp;</w:t>
      </w:r>
    </w:p>
    <w:p w14:paraId="355CC181" w14:textId="77777777" w:rsidR="00DA056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traceIfFalse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seller to get highest bid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4AC278E6" w14:textId="1D44BB52" w:rsidR="00260029" w:rsidRPr="00AC0AC1" w:rsidRDefault="00DA056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getsValue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aSeller auction</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bBid</w:t>
      </w:r>
      <w:r w:rsidR="00260029" w:rsidRPr="00AC0AC1">
        <w:rPr>
          <w:rFonts w:ascii="Consolas" w:eastAsia="Times New Roman" w:hAnsi="Consolas"/>
          <w:color w:val="777777"/>
          <w:sz w:val="21"/>
          <w:szCs w:val="21"/>
        </w:rPr>
        <w:t>)</w:t>
      </w:r>
    </w:p>
    <w:p w14:paraId="21A4DEE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w:t>
      </w:r>
    </w:p>
    <w:p w14:paraId="4D082B7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D78757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TxInfo</w:t>
      </w:r>
    </w:p>
    <w:p w14:paraId="213FD63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info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scriptContextTxInfo ctx</w:t>
      </w:r>
    </w:p>
    <w:p w14:paraId="2908B57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w:t>
      </w:r>
    </w:p>
    <w:p w14:paraId="4E279C9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input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TxInInfo</w:t>
      </w:r>
    </w:p>
    <w:p w14:paraId="60AFCD7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input </w:t>
      </w:r>
      <w:r w:rsidRPr="00AC0AC1">
        <w:rPr>
          <w:rFonts w:ascii="Consolas" w:eastAsia="Times New Roman" w:hAnsi="Consolas"/>
          <w:color w:val="777777"/>
          <w:sz w:val="21"/>
          <w:szCs w:val="21"/>
        </w:rPr>
        <w:t>=</w:t>
      </w:r>
    </w:p>
    <w:p w14:paraId="536AEC7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47FE193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isScriptInput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txOutDatumHash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txInInfoResolved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 </w:t>
      </w:r>
      <w:r w:rsidRPr="00AC0AC1">
        <w:rPr>
          <w:rFonts w:ascii="Consolas" w:eastAsia="Times New Roman" w:hAnsi="Consolas"/>
          <w:color w:val="4B69C6"/>
          <w:sz w:val="21"/>
          <w:szCs w:val="21"/>
        </w:rPr>
        <w:t>of</w:t>
      </w:r>
    </w:p>
    <w:p w14:paraId="7A1B706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False</w:t>
      </w:r>
    </w:p>
    <w:p w14:paraId="09B5376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081B459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txInfoInputs info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isScriptInput i</w:t>
      </w:r>
      <w:r w:rsidRPr="00AC0AC1">
        <w:rPr>
          <w:rFonts w:ascii="Consolas" w:eastAsia="Times New Roman" w:hAnsi="Consolas"/>
          <w:color w:val="777777"/>
          <w:sz w:val="21"/>
          <w:szCs w:val="21"/>
        </w:rPr>
        <w:t>]</w:t>
      </w:r>
    </w:p>
    <w:p w14:paraId="194A275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4CD350B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xs </w:t>
      </w:r>
      <w:r w:rsidRPr="00AC0AC1">
        <w:rPr>
          <w:rFonts w:ascii="Consolas" w:eastAsia="Times New Roman" w:hAnsi="Consolas"/>
          <w:color w:val="4B69C6"/>
          <w:sz w:val="21"/>
          <w:szCs w:val="21"/>
        </w:rPr>
        <w:t>of</w:t>
      </w:r>
    </w:p>
    <w:p w14:paraId="61CCC48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i</w:t>
      </w:r>
    </w:p>
    <w:p w14:paraId="079CBB3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script input</w:t>
      </w:r>
      <w:r w:rsidRPr="00AC0AC1">
        <w:rPr>
          <w:rFonts w:ascii="Consolas" w:eastAsia="Times New Roman" w:hAnsi="Consolas"/>
          <w:color w:val="777777"/>
          <w:sz w:val="21"/>
          <w:szCs w:val="21"/>
        </w:rPr>
        <w:t>"</w:t>
      </w:r>
    </w:p>
    <w:p w14:paraId="22C7526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p>
    <w:p w14:paraId="53B1D57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inVal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68574D6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inVal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txInInfoResolved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input</w:t>
      </w:r>
    </w:p>
    <w:p w14:paraId="78428A4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w:t>
      </w:r>
    </w:p>
    <w:p w14:paraId="2BC0397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152</w:t>
      </w:r>
      <w:r w:rsidRPr="00AC0AC1">
        <w:rPr>
          <w:rFonts w:ascii="Consolas" w:eastAsia="Times New Roman" w:hAnsi="Consolas"/>
          <w:color w:val="333333"/>
          <w:sz w:val="21"/>
          <w:szCs w:val="21"/>
        </w:rPr>
        <w:t xml:space="preserve">      auction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w:t>
      </w:r>
    </w:p>
    <w:p w14:paraId="0869320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auction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adAuction ad</w:t>
      </w:r>
    </w:p>
    <w:p w14:paraId="46B0AE9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w:t>
      </w:r>
    </w:p>
    <w:p w14:paraId="03271A0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tokenValue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p>
    <w:p w14:paraId="0E1EF88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tokenValue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aCurrency auction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aToken auction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553044E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p>
    <w:p w14:paraId="37D0532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correctInputValue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4E137F1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correctInputValue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inVal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ad </w:t>
      </w:r>
      <w:r w:rsidRPr="00AC0AC1">
        <w:rPr>
          <w:rFonts w:ascii="Consolas" w:eastAsia="Times New Roman" w:hAnsi="Consolas"/>
          <w:color w:val="4B69C6"/>
          <w:sz w:val="21"/>
          <w:szCs w:val="21"/>
        </w:rPr>
        <w:t>of</w:t>
      </w:r>
    </w:p>
    <w:p w14:paraId="5D00B4A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tokenValue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lovelaceValueOf minLovelace</w:t>
      </w:r>
    </w:p>
    <w:p w14:paraId="7F20710A" w14:textId="6F1F70DD"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tokenValue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 xml:space="preserve">lovelaceValueOf </w:t>
      </w:r>
      <w:r w:rsidRPr="00AC0AC1">
        <w:rPr>
          <w:rFonts w:ascii="Consolas" w:eastAsia="Times New Roman" w:hAnsi="Consolas"/>
          <w:color w:val="777777"/>
          <w:sz w:val="21"/>
          <w:szCs w:val="21"/>
        </w:rPr>
        <w:t>(</w:t>
      </w:r>
      <w:r w:rsidR="00DA0569" w:rsidRPr="00AC0AC1">
        <w:rPr>
          <w:rFonts w:ascii="Consolas" w:eastAsia="Times New Roman" w:hAnsi="Consolas"/>
          <w:color w:val="333333"/>
          <w:sz w:val="21"/>
          <w:szCs w:val="21"/>
        </w:rPr>
        <w:t>minLovelace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bBid</w:t>
      </w:r>
      <w:r w:rsidRPr="00AC0AC1">
        <w:rPr>
          <w:rFonts w:ascii="Consolas" w:eastAsia="Times New Roman" w:hAnsi="Consolas"/>
          <w:color w:val="777777"/>
          <w:sz w:val="21"/>
          <w:szCs w:val="21"/>
        </w:rPr>
        <w:t>)</w:t>
      </w:r>
    </w:p>
    <w:p w14:paraId="1A9D9A2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w:t>
      </w:r>
    </w:p>
    <w:p w14:paraId="2B30687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sufficientBid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7B249F4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sufficientBid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amount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minBid ad</w:t>
      </w:r>
    </w:p>
    <w:p w14:paraId="470059C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165</w:t>
      </w:r>
      <w:r w:rsidRPr="00AC0AC1">
        <w:rPr>
          <w:rFonts w:ascii="Consolas" w:eastAsia="Times New Roman" w:hAnsi="Consolas"/>
          <w:color w:val="333333"/>
          <w:sz w:val="21"/>
          <w:szCs w:val="21"/>
        </w:rPr>
        <w:t xml:space="preserve">  </w:t>
      </w:r>
    </w:p>
    <w:p w14:paraId="7380735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TxOut</w:t>
      </w:r>
    </w:p>
    <w:p w14:paraId="21D6BBB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AuctionDatum</w:t>
      </w:r>
    </w:p>
    <w:p w14:paraId="45EBF19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ownOutput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outputDatum</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getContinuingOutputs ctx </w:t>
      </w:r>
      <w:r w:rsidRPr="00AC0AC1">
        <w:rPr>
          <w:rFonts w:ascii="Consolas" w:eastAsia="Times New Roman" w:hAnsi="Consolas"/>
          <w:color w:val="4B69C6"/>
          <w:sz w:val="21"/>
          <w:szCs w:val="21"/>
        </w:rPr>
        <w:t>of</w:t>
      </w:r>
    </w:p>
    <w:p w14:paraId="079FD16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txOutDatumHash o </w:t>
      </w:r>
      <w:r w:rsidRPr="00AC0AC1">
        <w:rPr>
          <w:rFonts w:ascii="Consolas" w:eastAsia="Times New Roman" w:hAnsi="Consolas"/>
          <w:color w:val="4B69C6"/>
          <w:sz w:val="21"/>
          <w:szCs w:val="21"/>
        </w:rPr>
        <w:t>of</w:t>
      </w:r>
    </w:p>
    <w:p w14:paraId="1930071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wrong output type</w:t>
      </w:r>
      <w:r w:rsidRPr="00AC0AC1">
        <w:rPr>
          <w:rFonts w:ascii="Consolas" w:eastAsia="Times New Roman" w:hAnsi="Consolas"/>
          <w:color w:val="777777"/>
          <w:sz w:val="21"/>
          <w:szCs w:val="21"/>
        </w:rPr>
        <w:t>"</w:t>
      </w:r>
    </w:p>
    <w:p w14:paraId="628D1EE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findDatum h info </w:t>
      </w:r>
      <w:r w:rsidRPr="00AC0AC1">
        <w:rPr>
          <w:rFonts w:ascii="Consolas" w:eastAsia="Times New Roman" w:hAnsi="Consolas"/>
          <w:color w:val="4B69C6"/>
          <w:sz w:val="21"/>
          <w:szCs w:val="21"/>
        </w:rPr>
        <w:t>of</w:t>
      </w:r>
    </w:p>
    <w:p w14:paraId="5AE74F1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datum not found</w:t>
      </w:r>
      <w:r w:rsidRPr="00AC0AC1">
        <w:rPr>
          <w:rFonts w:ascii="Consolas" w:eastAsia="Times New Roman" w:hAnsi="Consolas"/>
          <w:color w:val="777777"/>
          <w:sz w:val="21"/>
          <w:szCs w:val="21"/>
        </w:rPr>
        <w:t>"</w:t>
      </w:r>
    </w:p>
    <w:p w14:paraId="76D1467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fromBuiltinData d </w:t>
      </w:r>
      <w:r w:rsidRPr="00AC0AC1">
        <w:rPr>
          <w:rFonts w:ascii="Consolas" w:eastAsia="Times New Roman" w:hAnsi="Consolas"/>
          <w:color w:val="4B69C6"/>
          <w:sz w:val="21"/>
          <w:szCs w:val="21"/>
        </w:rPr>
        <w:t>of</w:t>
      </w:r>
    </w:p>
    <w:p w14:paraId="558A51A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ad'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ad'</w:t>
      </w:r>
      <w:r w:rsidRPr="00AC0AC1">
        <w:rPr>
          <w:rFonts w:ascii="Consolas" w:eastAsia="Times New Roman" w:hAnsi="Consolas"/>
          <w:color w:val="777777"/>
          <w:sz w:val="21"/>
          <w:szCs w:val="21"/>
        </w:rPr>
        <w:t>)</w:t>
      </w:r>
    </w:p>
    <w:p w14:paraId="366A38B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error decoding data</w:t>
      </w:r>
      <w:r w:rsidRPr="00AC0AC1">
        <w:rPr>
          <w:rFonts w:ascii="Consolas" w:eastAsia="Times New Roman" w:hAnsi="Consolas"/>
          <w:color w:val="777777"/>
          <w:sz w:val="21"/>
          <w:szCs w:val="21"/>
        </w:rPr>
        <w:t>"</w:t>
      </w:r>
    </w:p>
    <w:p w14:paraId="240EE3A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continuing output</w:t>
      </w:r>
      <w:r w:rsidRPr="00AC0AC1">
        <w:rPr>
          <w:rFonts w:ascii="Consolas" w:eastAsia="Times New Roman" w:hAnsi="Consolas"/>
          <w:color w:val="777777"/>
          <w:sz w:val="21"/>
          <w:szCs w:val="21"/>
        </w:rPr>
        <w:t>"</w:t>
      </w:r>
    </w:p>
    <w:p w14:paraId="6A3F69D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w:t>
      </w:r>
    </w:p>
    <w:p w14:paraId="1DCC021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correctBidOutputDatum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367A2EC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correctBidOutputDatum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adAuction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auction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&amp;&amp;</w:t>
      </w:r>
    </w:p>
    <w:p w14:paraId="0860BDF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adHighestBid outputDatum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b</w:t>
      </w:r>
      <w:r w:rsidRPr="00AC0AC1">
        <w:rPr>
          <w:rFonts w:ascii="Consolas" w:eastAsia="Times New Roman" w:hAnsi="Consolas"/>
          <w:color w:val="777777"/>
          <w:sz w:val="21"/>
          <w:szCs w:val="21"/>
        </w:rPr>
        <w:t>)</w:t>
      </w:r>
    </w:p>
    <w:p w14:paraId="02647F6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w:t>
      </w:r>
    </w:p>
    <w:p w14:paraId="64776D2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correctBidOutputValue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4A24A0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correctBidOutputValue amount </w:t>
      </w:r>
      <w:r w:rsidRPr="00AC0AC1">
        <w:rPr>
          <w:rFonts w:ascii="Consolas" w:eastAsia="Times New Roman" w:hAnsi="Consolas"/>
          <w:color w:val="777777"/>
          <w:sz w:val="21"/>
          <w:szCs w:val="21"/>
        </w:rPr>
        <w:t>=</w:t>
      </w:r>
    </w:p>
    <w:p w14:paraId="2439C5CC" w14:textId="77777777" w:rsidR="00DA056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txOutValue ownOutput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tokenValue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70FDEFFD" w14:textId="7D07DA92" w:rsidR="00260029" w:rsidRPr="00AC0AC1" w:rsidRDefault="00DA056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 xml:space="preserve">lovelaceValueOf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minLovelace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amount</w:t>
      </w:r>
      <w:r w:rsidR="00260029" w:rsidRPr="00AC0AC1">
        <w:rPr>
          <w:rFonts w:ascii="Consolas" w:eastAsia="Times New Roman" w:hAnsi="Consolas"/>
          <w:color w:val="777777"/>
          <w:sz w:val="21"/>
          <w:szCs w:val="21"/>
        </w:rPr>
        <w:t>)</w:t>
      </w:r>
    </w:p>
    <w:p w14:paraId="58EC9EC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w:t>
      </w:r>
    </w:p>
    <w:p w14:paraId="0893A7B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correctBidRefund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2396ABA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correctBidRefund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ad </w:t>
      </w:r>
      <w:r w:rsidRPr="00AC0AC1">
        <w:rPr>
          <w:rFonts w:ascii="Consolas" w:eastAsia="Times New Roman" w:hAnsi="Consolas"/>
          <w:color w:val="4B69C6"/>
          <w:sz w:val="21"/>
          <w:szCs w:val="21"/>
        </w:rPr>
        <w:t>of</w:t>
      </w:r>
    </w:p>
    <w:p w14:paraId="664486D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True</w:t>
      </w:r>
    </w:p>
    <w:p w14:paraId="6DF5465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p>
    <w:p w14:paraId="75982A7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69A2976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os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p>
    <w:p w14:paraId="1D97722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txInfoOutputs info</w:t>
      </w:r>
    </w:p>
    <w:p w14:paraId="5604432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txOutAddress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pubKeyHashAddress bBidder </w:t>
      </w:r>
      <w:r w:rsidRPr="00AC0AC1">
        <w:rPr>
          <w:rFonts w:ascii="Consolas" w:eastAsia="Times New Roman" w:hAnsi="Consolas"/>
          <w:color w:val="9C5D27"/>
          <w:sz w:val="21"/>
          <w:szCs w:val="21"/>
        </w:rPr>
        <w:t>Nothing</w:t>
      </w:r>
    </w:p>
    <w:p w14:paraId="7C90ECF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EE053C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5EFA665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os </w:t>
      </w:r>
      <w:r w:rsidRPr="00AC0AC1">
        <w:rPr>
          <w:rFonts w:ascii="Consolas" w:eastAsia="Times New Roman" w:hAnsi="Consolas"/>
          <w:color w:val="4B69C6"/>
          <w:sz w:val="21"/>
          <w:szCs w:val="21"/>
        </w:rPr>
        <w:t>of</w:t>
      </w:r>
    </w:p>
    <w:p w14:paraId="4734CCC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txOutValue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Ada.</w:t>
      </w:r>
      <w:r w:rsidRPr="00AC0AC1">
        <w:rPr>
          <w:rFonts w:ascii="Consolas" w:eastAsia="Times New Roman" w:hAnsi="Consolas"/>
          <w:color w:val="333333"/>
          <w:sz w:val="21"/>
          <w:szCs w:val="21"/>
        </w:rPr>
        <w:t>lovelaceValueOf bBid</w:t>
      </w:r>
    </w:p>
    <w:p w14:paraId="4FA1D35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traceError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expected exactly one refund output</w:t>
      </w:r>
      <w:r w:rsidRPr="00AC0AC1">
        <w:rPr>
          <w:rFonts w:ascii="Consolas" w:eastAsia="Times New Roman" w:hAnsi="Consolas"/>
          <w:color w:val="777777"/>
          <w:sz w:val="21"/>
          <w:szCs w:val="21"/>
        </w:rPr>
        <w:t>"</w:t>
      </w:r>
    </w:p>
    <w:p w14:paraId="0E3504D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w:t>
      </w:r>
    </w:p>
    <w:p w14:paraId="2307CFA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correctBidSlotRange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565DCCD" w14:textId="77777777" w:rsidR="007B6E7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correctBidSlotRange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aDeadline auction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`contains`</w:t>
      </w:r>
      <w:r w:rsidRPr="00AC0AC1">
        <w:rPr>
          <w:rFonts w:ascii="Consolas" w:eastAsia="Times New Roman" w:hAnsi="Consolas"/>
          <w:color w:val="333333"/>
          <w:sz w:val="21"/>
          <w:szCs w:val="21"/>
        </w:rPr>
        <w:t xml:space="preserve"> </w:t>
      </w:r>
    </w:p>
    <w:p w14:paraId="7DB6E753" w14:textId="58A4F636" w:rsidR="00260029" w:rsidRPr="00AC0AC1" w:rsidRDefault="007B6E7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txInfoValidRange info</w:t>
      </w:r>
    </w:p>
    <w:p w14:paraId="6CD5664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w:t>
      </w:r>
    </w:p>
    <w:p w14:paraId="51C230E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correctCloseSlotRange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682D65EF" w14:textId="77777777" w:rsidR="00C60174"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correctCloseSlotRange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aDeadline auction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`contains`</w:t>
      </w:r>
      <w:r w:rsidRPr="00AC0AC1">
        <w:rPr>
          <w:rFonts w:ascii="Consolas" w:eastAsia="Times New Roman" w:hAnsi="Consolas"/>
          <w:color w:val="333333"/>
          <w:sz w:val="21"/>
          <w:szCs w:val="21"/>
        </w:rPr>
        <w:t xml:space="preserve"> </w:t>
      </w:r>
    </w:p>
    <w:p w14:paraId="21DBBA4F" w14:textId="643BECBB" w:rsidR="00260029" w:rsidRPr="00AC0AC1" w:rsidRDefault="00C60174"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txInfoValidRange info</w:t>
      </w:r>
    </w:p>
    <w:p w14:paraId="058723B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w:t>
      </w:r>
    </w:p>
    <w:p w14:paraId="2C730EF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getsValue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PaymentPubKeyHash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Bool</w:t>
      </w:r>
    </w:p>
    <w:p w14:paraId="5511AC2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207</w:t>
      </w:r>
      <w:r w:rsidRPr="00AC0AC1">
        <w:rPr>
          <w:rFonts w:ascii="Consolas" w:eastAsia="Times New Roman" w:hAnsi="Consolas"/>
          <w:color w:val="333333"/>
          <w:sz w:val="21"/>
          <w:szCs w:val="21"/>
        </w:rPr>
        <w:t xml:space="preserve">      getsValue h v </w:t>
      </w:r>
      <w:r w:rsidRPr="00AC0AC1">
        <w:rPr>
          <w:rFonts w:ascii="Consolas" w:eastAsia="Times New Roman" w:hAnsi="Consolas"/>
          <w:color w:val="777777"/>
          <w:sz w:val="21"/>
          <w:szCs w:val="21"/>
        </w:rPr>
        <w:t>=</w:t>
      </w:r>
    </w:p>
    <w:p w14:paraId="220694F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p>
    <w:p w14:paraId="718D62B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p>
    <w:p w14:paraId="58107C3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txInfoOutputs info</w:t>
      </w:r>
    </w:p>
    <w:p w14:paraId="0B7A285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txOutValue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w:t>
      </w:r>
    </w:p>
    <w:p w14:paraId="6869793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15B883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in</w:t>
      </w:r>
    </w:p>
    <w:p w14:paraId="1F84CAD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txOutAddress 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pubKeyHashAddress h </w:t>
      </w:r>
      <w:r w:rsidRPr="00AC0AC1">
        <w:rPr>
          <w:rFonts w:ascii="Consolas" w:eastAsia="Times New Roman" w:hAnsi="Consolas"/>
          <w:color w:val="9C5D27"/>
          <w:sz w:val="21"/>
          <w:szCs w:val="21"/>
        </w:rPr>
        <w:t>Nothing</w:t>
      </w:r>
    </w:p>
    <w:p w14:paraId="4467854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w:t>
      </w:r>
    </w:p>
    <w:p w14:paraId="527104C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typedAuctionValidator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7A3E9D"/>
          <w:sz w:val="21"/>
          <w:szCs w:val="21"/>
        </w:rPr>
        <w:t>TypedValidator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Auctioning</w:t>
      </w:r>
    </w:p>
    <w:p w14:paraId="54D2310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typedAuctionValidator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mkTypedValidator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Auctioning</w:t>
      </w:r>
    </w:p>
    <w:p w14:paraId="1EAF730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mkAuctionValidator </w:t>
      </w:r>
      <w:r w:rsidRPr="00AC0AC1">
        <w:rPr>
          <w:rFonts w:ascii="Consolas" w:eastAsia="Times New Roman" w:hAnsi="Consolas"/>
          <w:color w:val="777777"/>
          <w:sz w:val="21"/>
          <w:szCs w:val="21"/>
        </w:rPr>
        <w:t>||])</w:t>
      </w:r>
    </w:p>
    <w:p w14:paraId="4BDC575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compile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p>
    <w:p w14:paraId="5F106EB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4752E5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wrap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 xml:space="preserve">wrapValidator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AuctionDatum</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AuctionAction</w:t>
      </w:r>
    </w:p>
    <w:p w14:paraId="6E7F85B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w:t>
      </w:r>
    </w:p>
    <w:p w14:paraId="2D3A7E1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auctionValidator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Validator</w:t>
      </w:r>
    </w:p>
    <w:p w14:paraId="3804683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auctionValidator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validatorScript typedAuctionValidator</w:t>
      </w:r>
    </w:p>
    <w:p w14:paraId="1C1EC55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w:t>
      </w:r>
    </w:p>
    <w:p w14:paraId="63869A9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auctionHash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ValidatorHash</w:t>
      </w:r>
    </w:p>
    <w:p w14:paraId="3DE64F5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auctionHash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Scripts.</w:t>
      </w:r>
      <w:r w:rsidRPr="00AC0AC1">
        <w:rPr>
          <w:rFonts w:ascii="Consolas" w:eastAsia="Times New Roman" w:hAnsi="Consolas"/>
          <w:color w:val="333333"/>
          <w:sz w:val="21"/>
          <w:szCs w:val="21"/>
        </w:rPr>
        <w:t>validatorHash typedAuctionValidator</w:t>
      </w:r>
    </w:p>
    <w:p w14:paraId="477F132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w:t>
      </w:r>
    </w:p>
    <w:p w14:paraId="710D8DE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auctionAddress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Ledger.</w:t>
      </w:r>
      <w:r w:rsidRPr="00AC0AC1">
        <w:rPr>
          <w:rFonts w:ascii="Consolas" w:eastAsia="Times New Roman" w:hAnsi="Consolas"/>
          <w:color w:val="7A3E9D"/>
          <w:sz w:val="21"/>
          <w:szCs w:val="21"/>
        </w:rPr>
        <w:t>Address</w:t>
      </w:r>
    </w:p>
    <w:p w14:paraId="3009207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230</w:t>
      </w:r>
      <w:r w:rsidRPr="00AC0AC1">
        <w:rPr>
          <w:rFonts w:ascii="Consolas" w:eastAsia="Times New Roman" w:hAnsi="Consolas"/>
          <w:color w:val="333333"/>
          <w:sz w:val="21"/>
          <w:szCs w:val="21"/>
        </w:rPr>
        <w:t xml:space="preserve">  auctionAddress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scriptHashAddress auctionHash</w:t>
      </w:r>
    </w:p>
    <w:p w14:paraId="692E8D4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231</w:t>
      </w:r>
      <w:r w:rsidRPr="00AC0AC1">
        <w:rPr>
          <w:rFonts w:ascii="Consolas" w:eastAsia="Times New Roman" w:hAnsi="Consolas"/>
          <w:color w:val="333333"/>
          <w:sz w:val="21"/>
          <w:szCs w:val="21"/>
        </w:rPr>
        <w:t xml:space="preserve">  </w:t>
      </w:r>
    </w:p>
    <w:p w14:paraId="39EFC5A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232</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StartParams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StartParams</w:t>
      </w:r>
    </w:p>
    <w:p w14:paraId="3E7E42C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POSIXTime</w:t>
      </w:r>
    </w:p>
    <w:p w14:paraId="0CD3AA9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spMinBid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2F448A2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7375849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7E6D519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42DF6CD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238</w:t>
      </w:r>
      <w:r w:rsidRPr="00AC0AC1">
        <w:rPr>
          <w:rFonts w:ascii="Consolas" w:eastAsia="Times New Roman" w:hAnsi="Consolas"/>
          <w:color w:val="333333"/>
          <w:sz w:val="21"/>
          <w:szCs w:val="21"/>
        </w:rPr>
        <w:t xml:space="preserve">  </w:t>
      </w:r>
    </w:p>
    <w:p w14:paraId="105E3D8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BidParams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BidParams</w:t>
      </w:r>
    </w:p>
    <w:p w14:paraId="0A6A64D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2EAA6F6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5B81B01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bpBid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Integer</w:t>
      </w:r>
    </w:p>
    <w:p w14:paraId="194C659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22E28E3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244</w:t>
      </w:r>
      <w:r w:rsidRPr="00AC0AC1">
        <w:rPr>
          <w:rFonts w:ascii="Consolas" w:eastAsia="Times New Roman" w:hAnsi="Consolas"/>
          <w:color w:val="333333"/>
          <w:sz w:val="21"/>
          <w:szCs w:val="21"/>
        </w:rPr>
        <w:t xml:space="preserve">  </w:t>
      </w:r>
    </w:p>
    <w:p w14:paraId="6877134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245</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CloseParams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CloseParams</w:t>
      </w:r>
    </w:p>
    <w:p w14:paraId="3B2B33D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cpCurrency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CurrencySymbol</w:t>
      </w:r>
    </w:p>
    <w:p w14:paraId="037120B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cpToken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p>
    <w:p w14:paraId="2600E34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Generic</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ToSchema</w:t>
      </w:r>
      <w:r w:rsidRPr="00AC0AC1">
        <w:rPr>
          <w:rFonts w:ascii="Consolas" w:eastAsia="Times New Roman" w:hAnsi="Consolas"/>
          <w:color w:val="777777"/>
          <w:sz w:val="21"/>
          <w:szCs w:val="21"/>
        </w:rPr>
        <w:t>)</w:t>
      </w:r>
    </w:p>
    <w:p w14:paraId="0B1ACEC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249</w:t>
      </w:r>
      <w:r w:rsidRPr="00AC0AC1">
        <w:rPr>
          <w:rFonts w:ascii="Consolas" w:eastAsia="Times New Roman" w:hAnsi="Consolas"/>
          <w:color w:val="333333"/>
          <w:sz w:val="21"/>
          <w:szCs w:val="21"/>
        </w:rPr>
        <w:t xml:space="preserve">  </w:t>
      </w:r>
    </w:p>
    <w:p w14:paraId="1E7AF7B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250</w:t>
      </w:r>
      <w:r w:rsidRPr="00AC0AC1">
        <w:rPr>
          <w:rFonts w:ascii="Consolas" w:eastAsia="Times New Roman" w:hAnsi="Consolas"/>
          <w:color w:val="333333"/>
          <w:sz w:val="21"/>
          <w:szCs w:val="21"/>
        </w:rPr>
        <w:t xml:space="preserve">  type </w:t>
      </w:r>
      <w:r w:rsidRPr="00AC0AC1">
        <w:rPr>
          <w:rFonts w:ascii="Consolas" w:eastAsia="Times New Roman" w:hAnsi="Consolas"/>
          <w:color w:val="9C5D27"/>
          <w:sz w:val="21"/>
          <w:szCs w:val="21"/>
        </w:rPr>
        <w:t>AuctionSchema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E7EF2E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StartParams</w:t>
      </w:r>
    </w:p>
    <w:p w14:paraId="1738D78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252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BidParams</w:t>
      </w:r>
    </w:p>
    <w:p w14:paraId="7AB0AFE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Endpoint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CloseParams</w:t>
      </w:r>
    </w:p>
    <w:p w14:paraId="67591FA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254</w:t>
      </w:r>
      <w:r w:rsidRPr="00AC0AC1">
        <w:rPr>
          <w:rFonts w:ascii="Consolas" w:eastAsia="Times New Roman" w:hAnsi="Consolas"/>
          <w:color w:val="333333"/>
          <w:sz w:val="21"/>
          <w:szCs w:val="21"/>
        </w:rPr>
        <w:t xml:space="preserve">  </w:t>
      </w:r>
    </w:p>
    <w:p w14:paraId="6120823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255</w:t>
      </w:r>
      <w:r w:rsidRPr="00AC0AC1">
        <w:rPr>
          <w:rFonts w:ascii="Consolas" w:eastAsia="Times New Roman" w:hAnsi="Consolas"/>
          <w:color w:val="333333"/>
          <w:sz w:val="21"/>
          <w:szCs w:val="21"/>
        </w:rPr>
        <w:t xml:space="preserve">  start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AsContractError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StartParams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730606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256</w:t>
      </w:r>
      <w:r w:rsidRPr="00AC0AC1">
        <w:rPr>
          <w:rFonts w:ascii="Consolas" w:eastAsia="Times New Roman" w:hAnsi="Consolas"/>
          <w:color w:val="333333"/>
          <w:sz w:val="21"/>
          <w:szCs w:val="21"/>
        </w:rPr>
        <w:t xml:space="preserve">  start </w:t>
      </w:r>
      <w:r w:rsidRPr="00AC0AC1">
        <w:rPr>
          <w:rFonts w:ascii="Consolas" w:eastAsia="Times New Roman" w:hAnsi="Consolas"/>
          <w:color w:val="9C5D27"/>
          <w:sz w:val="21"/>
          <w:szCs w:val="21"/>
        </w:rPr>
        <w:t>StartParams</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5F03DB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257</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7C7D7D6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258</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w:t>
      </w:r>
    </w:p>
    <w:p w14:paraId="7541FC3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aSeller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p>
    <w:p w14:paraId="7F76A62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aDeadline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spDeadline</w:t>
      </w:r>
    </w:p>
    <w:p w14:paraId="05D1C32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aMinBid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spMinBid</w:t>
      </w:r>
    </w:p>
    <w:p w14:paraId="5B374DB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spCurrency</w:t>
      </w:r>
    </w:p>
    <w:p w14:paraId="73AD039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aToken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spToken</w:t>
      </w:r>
    </w:p>
    <w:p w14:paraId="4F70058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791237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265</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AuctionDatum</w:t>
      </w:r>
    </w:p>
    <w:p w14:paraId="360AB67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adAuction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t>
      </w:r>
    </w:p>
    <w:p w14:paraId="5406E77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adHighestBid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27E9CFB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4E86261" w14:textId="77777777" w:rsidR="00E76A7C"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269</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spCurrency spToken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4FD17385" w14:textId="7001DD39" w:rsidR="00260029" w:rsidRPr="00AC0AC1" w:rsidRDefault="00E76A7C"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minLovelace</w:t>
      </w:r>
    </w:p>
    <w:p w14:paraId="3149945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270</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mustPayToTheScript d v</w:t>
      </w:r>
    </w:p>
    <w:p w14:paraId="6ECC1A4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271</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 typedAuctionValidator tx</w:t>
      </w:r>
    </w:p>
    <w:p w14:paraId="271905B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272</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37FCF1B1" w14:textId="77777777" w:rsidR="00A54956"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273</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started auction %s for token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5FDE587" w14:textId="5426243D" w:rsidR="00260029" w:rsidRPr="00AC0AC1" w:rsidRDefault="00A54956"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b/>
          <w:bCs/>
          <w:color w:val="7A3E9D"/>
          <w:sz w:val="21"/>
          <w:szCs w:val="21"/>
        </w:rPr>
        <w:t>P.</w:t>
      </w:r>
      <w:r w:rsidR="00260029" w:rsidRPr="00AC0AC1">
        <w:rPr>
          <w:rFonts w:ascii="Consolas" w:eastAsia="Times New Roman" w:hAnsi="Consolas"/>
          <w:color w:val="333333"/>
          <w:sz w:val="21"/>
          <w:szCs w:val="21"/>
        </w:rPr>
        <w:t>show a</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b/>
          <w:bCs/>
          <w:color w:val="7A3E9D"/>
          <w:sz w:val="21"/>
          <w:szCs w:val="21"/>
        </w:rPr>
        <w:t>P.</w:t>
      </w:r>
      <w:r w:rsidR="00260029" w:rsidRPr="00AC0AC1">
        <w:rPr>
          <w:rFonts w:ascii="Consolas" w:eastAsia="Times New Roman" w:hAnsi="Consolas"/>
          <w:color w:val="333333"/>
          <w:sz w:val="21"/>
          <w:szCs w:val="21"/>
        </w:rPr>
        <w:t>show v</w:t>
      </w:r>
      <w:r w:rsidR="00260029" w:rsidRPr="00AC0AC1">
        <w:rPr>
          <w:rFonts w:ascii="Consolas" w:eastAsia="Times New Roman" w:hAnsi="Consolas"/>
          <w:color w:val="777777"/>
          <w:sz w:val="21"/>
          <w:szCs w:val="21"/>
        </w:rPr>
        <w:t>)</w:t>
      </w:r>
    </w:p>
    <w:p w14:paraId="785B128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274</w:t>
      </w:r>
      <w:r w:rsidRPr="00AC0AC1">
        <w:rPr>
          <w:rFonts w:ascii="Consolas" w:eastAsia="Times New Roman" w:hAnsi="Consolas"/>
          <w:color w:val="333333"/>
          <w:sz w:val="21"/>
          <w:szCs w:val="21"/>
        </w:rPr>
        <w:t xml:space="preserve">  </w:t>
      </w:r>
    </w:p>
    <w:p w14:paraId="58E3B95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275</w:t>
      </w:r>
      <w:r w:rsidRPr="00AC0AC1">
        <w:rPr>
          <w:rFonts w:ascii="Consolas" w:eastAsia="Times New Roman" w:hAnsi="Consolas"/>
          <w:color w:val="333333"/>
          <w:sz w:val="21"/>
          <w:szCs w:val="21"/>
        </w:rPr>
        <w:t xml:space="preserve">  bid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BidParams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34AEE4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276</w:t>
      </w:r>
      <w:r w:rsidRPr="00AC0AC1">
        <w:rPr>
          <w:rFonts w:ascii="Consolas" w:eastAsia="Times New Roman" w:hAnsi="Consolas"/>
          <w:color w:val="333333"/>
          <w:sz w:val="21"/>
          <w:szCs w:val="21"/>
        </w:rPr>
        <w:t xml:space="preserve">  bid </w:t>
      </w:r>
      <w:r w:rsidRPr="00AC0AC1">
        <w:rPr>
          <w:rFonts w:ascii="Consolas" w:eastAsia="Times New Roman" w:hAnsi="Consolas"/>
          <w:color w:val="9C5D27"/>
          <w:sz w:val="21"/>
          <w:szCs w:val="21"/>
        </w:rPr>
        <w:t>BidParams</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CA46DF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277</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AuctionDatum</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findAuction bpCurrency bpToken</w:t>
      </w:r>
    </w:p>
    <w:p w14:paraId="2B1C6C5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278</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found auction utxo with datum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d</w:t>
      </w:r>
      <w:r w:rsidRPr="00AC0AC1">
        <w:rPr>
          <w:rFonts w:ascii="Consolas" w:eastAsia="Times New Roman" w:hAnsi="Consolas"/>
          <w:color w:val="777777"/>
          <w:sz w:val="21"/>
          <w:szCs w:val="21"/>
        </w:rPr>
        <w:t>)</w:t>
      </w:r>
    </w:p>
    <w:p w14:paraId="7C74E88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279</w:t>
      </w:r>
      <w:r w:rsidRPr="00AC0AC1">
        <w:rPr>
          <w:rFonts w:ascii="Consolas" w:eastAsia="Times New Roman" w:hAnsi="Consolas"/>
          <w:color w:val="333333"/>
          <w:sz w:val="21"/>
          <w:szCs w:val="21"/>
        </w:rPr>
        <w:t xml:space="preserve">  </w:t>
      </w:r>
    </w:p>
    <w:p w14:paraId="2C0928E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280</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bpBid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minBid 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A7315E0" w14:textId="77777777" w:rsidR="0000473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281</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bid lower than minimal bid %d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6723599" w14:textId="176AEC3B" w:rsidR="00260029" w:rsidRPr="00AC0AC1" w:rsidRDefault="0000473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minBid d</w:t>
      </w:r>
      <w:r w:rsidR="00260029" w:rsidRPr="00AC0AC1">
        <w:rPr>
          <w:rFonts w:ascii="Consolas" w:eastAsia="Times New Roman" w:hAnsi="Consolas"/>
          <w:color w:val="777777"/>
          <w:sz w:val="21"/>
          <w:szCs w:val="21"/>
        </w:rPr>
        <w:t>)</w:t>
      </w:r>
    </w:p>
    <w:p w14:paraId="167F241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282</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ownPaymentPubKeyHash</w:t>
      </w:r>
    </w:p>
    <w:p w14:paraId="2697993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bBidder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pkh</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bBid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bpBid</w:t>
      </w:r>
      <w:r w:rsidRPr="00AC0AC1">
        <w:rPr>
          <w:rFonts w:ascii="Consolas" w:eastAsia="Times New Roman" w:hAnsi="Consolas"/>
          <w:color w:val="777777"/>
          <w:sz w:val="21"/>
          <w:szCs w:val="21"/>
        </w:rPr>
        <w:t>}</w:t>
      </w:r>
    </w:p>
    <w:p w14:paraId="20DC875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284</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adHighestBid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b</w:t>
      </w:r>
      <w:r w:rsidRPr="00AC0AC1">
        <w:rPr>
          <w:rFonts w:ascii="Consolas" w:eastAsia="Times New Roman" w:hAnsi="Consolas"/>
          <w:color w:val="777777"/>
          <w:sz w:val="21"/>
          <w:szCs w:val="21"/>
        </w:rPr>
        <w:t>}</w:t>
      </w:r>
    </w:p>
    <w:p w14:paraId="7BF5427C" w14:textId="77777777" w:rsidR="0000473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285</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bpCurrency bpToken </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p>
    <w:p w14:paraId="47406088" w14:textId="495FD757" w:rsidR="00260029" w:rsidRPr="00AC0AC1" w:rsidRDefault="0000473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 xml:space="preserve">lovelaceValueOf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minLovelace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bpBid</w:t>
      </w:r>
      <w:r w:rsidR="00260029" w:rsidRPr="00AC0AC1">
        <w:rPr>
          <w:rFonts w:ascii="Consolas" w:eastAsia="Times New Roman" w:hAnsi="Consolas"/>
          <w:color w:val="777777"/>
          <w:sz w:val="21"/>
          <w:szCs w:val="21"/>
        </w:rPr>
        <w:t>)</w:t>
      </w:r>
    </w:p>
    <w:p w14:paraId="0BC4120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286</w:t>
      </w:r>
      <w:r w:rsidRPr="00AC0AC1">
        <w:rPr>
          <w:rFonts w:ascii="Consolas" w:eastAsia="Times New Roman" w:hAnsi="Consolas"/>
          <w:color w:val="333333"/>
          <w:sz w:val="21"/>
          <w:szCs w:val="21"/>
        </w:rPr>
        <w:t xml:space="preserve">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toBuiltinData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MkBid</w:t>
      </w:r>
      <w:r w:rsidRPr="00AC0AC1">
        <w:rPr>
          <w:rFonts w:ascii="Consolas" w:eastAsia="Times New Roman" w:hAnsi="Consolas"/>
          <w:color w:val="333333"/>
          <w:sz w:val="21"/>
          <w:szCs w:val="21"/>
        </w:rPr>
        <w:t xml:space="preserve"> b</w:t>
      </w:r>
    </w:p>
    <w:p w14:paraId="7BF4817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287</w:t>
      </w:r>
      <w:r w:rsidRPr="00AC0AC1">
        <w:rPr>
          <w:rFonts w:ascii="Consolas" w:eastAsia="Times New Roman" w:hAnsi="Consolas"/>
          <w:color w:val="333333"/>
          <w:sz w:val="21"/>
          <w:szCs w:val="21"/>
        </w:rPr>
        <w:t xml:space="preserve">  </w:t>
      </w:r>
    </w:p>
    <w:p w14:paraId="198D730B" w14:textId="5009CDED"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288</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typedValidatorLookups typedAuctionValidator </w:t>
      </w:r>
      <w:r w:rsidR="00993C4C" w:rsidRPr="00AC0AC1">
        <w:rPr>
          <w:rFonts w:ascii="Consolas" w:eastAsia="Times New Roman" w:hAnsi="Consolas"/>
          <w:color w:val="9C5D27"/>
          <w:sz w:val="21"/>
          <w:szCs w:val="21"/>
        </w:rPr>
        <w:t xml:space="preserve">289                    </w:t>
      </w:r>
      <w:r w:rsidRPr="00AC0AC1">
        <w:rPr>
          <w:rFonts w:ascii="Consolas" w:eastAsia="Times New Roman" w:hAnsi="Consolas"/>
          <w:b/>
          <w:bCs/>
          <w:color w:val="7A3E9D"/>
          <w:sz w:val="21"/>
          <w:szCs w:val="21"/>
        </w:rPr>
        <w:t>P.</w:t>
      </w:r>
      <w:r w:rsidRPr="00AC0AC1">
        <w:rPr>
          <w:rFonts w:ascii="Consolas" w:eastAsia="Times New Roman" w:hAnsi="Consolas"/>
          <w:color w:val="777777"/>
          <w:sz w:val="21"/>
          <w:szCs w:val="21"/>
        </w:rPr>
        <w:t>&lt;&gt;</w:t>
      </w:r>
      <w:r w:rsidR="00993C4C"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00993C4C" w:rsidRPr="00AC0AC1">
        <w:rPr>
          <w:rFonts w:ascii="Consolas" w:eastAsia="Times New Roman" w:hAnsi="Consolas"/>
          <w:color w:val="333333"/>
          <w:sz w:val="21"/>
          <w:szCs w:val="21"/>
        </w:rPr>
        <w:t>otherScript auctionValidator</w:t>
      </w:r>
    </w:p>
    <w:p w14:paraId="62832B8F" w14:textId="310E81B0"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290</w:t>
      </w:r>
      <w:r w:rsidRPr="00AC0AC1">
        <w:rPr>
          <w:rFonts w:ascii="Consolas" w:eastAsia="Times New Roman" w:hAnsi="Consolas"/>
          <w:color w:val="333333"/>
          <w:sz w:val="21"/>
          <w:szCs w:val="21"/>
        </w:rPr>
        <w:t xml:space="preserve">                    </w:t>
      </w:r>
      <w:r w:rsidR="00993C4C" w:rsidRPr="00AC0AC1">
        <w:rPr>
          <w:rFonts w:ascii="Consolas" w:eastAsia="Times New Roman" w:hAnsi="Consolas"/>
          <w:b/>
          <w:bCs/>
          <w:color w:val="7A3E9D"/>
          <w:sz w:val="21"/>
          <w:szCs w:val="21"/>
        </w:rPr>
        <w:t>P.</w:t>
      </w:r>
      <w:r w:rsidR="00993C4C" w:rsidRPr="00AC0AC1">
        <w:rPr>
          <w:rFonts w:ascii="Consolas" w:eastAsia="Times New Roman" w:hAnsi="Consolas"/>
          <w:color w:val="777777"/>
          <w:sz w:val="21"/>
          <w:szCs w:val="21"/>
        </w:rPr>
        <w:t xml:space="preserve">&lt;&gt;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singleton oref o</w:t>
      </w:r>
      <w:r w:rsidRPr="00AC0AC1">
        <w:rPr>
          <w:rFonts w:ascii="Consolas" w:eastAsia="Times New Roman" w:hAnsi="Consolas"/>
          <w:color w:val="777777"/>
          <w:sz w:val="21"/>
          <w:szCs w:val="21"/>
        </w:rPr>
        <w:t>)</w:t>
      </w:r>
    </w:p>
    <w:p w14:paraId="5D2B007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291</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w:t>
      </w:r>
      <w:r w:rsidRPr="00AC0AC1">
        <w:rPr>
          <w:rFonts w:ascii="Consolas" w:eastAsia="Times New Roman" w:hAnsi="Consolas"/>
          <w:color w:val="4B69C6"/>
          <w:sz w:val="21"/>
          <w:szCs w:val="21"/>
        </w:rPr>
        <w:t>of</w:t>
      </w:r>
    </w:p>
    <w:p w14:paraId="55BE98B2" w14:textId="0479E419"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mustPayToTheScript d' v</w:t>
      </w:r>
      <w:r w:rsidR="005C6FBD"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5CAE92A2" w14:textId="77777777" w:rsidR="008E3E0B"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293</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p>
    <w:p w14:paraId="0BF4C3FA" w14:textId="1007D0EC" w:rsidR="00260029" w:rsidRPr="00AC0AC1" w:rsidRDefault="008E3E0B"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to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aDeadline adAuction</w:t>
      </w:r>
      <w:r w:rsidR="00260029" w:rsidRPr="00AC0AC1">
        <w:rPr>
          <w:rFonts w:ascii="Consolas" w:eastAsia="Times New Roman" w:hAnsi="Consolas"/>
          <w:color w:val="777777"/>
          <w:sz w:val="21"/>
          <w:szCs w:val="21"/>
        </w:rPr>
        <w:t>)</w:t>
      </w:r>
      <w:r w:rsidR="005C6FBD"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480F031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mustSpendScriptOutput oref r</w:t>
      </w:r>
    </w:p>
    <w:p w14:paraId="02F68F2E" w14:textId="2B754741"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mustPayToTheScript d' v</w:t>
      </w:r>
      <w:r w:rsidR="008E3E0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&lt;&gt;</w:t>
      </w:r>
    </w:p>
    <w:p w14:paraId="4D3B4408" w14:textId="77777777" w:rsidR="008E3E0B"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bBidder </w:t>
      </w:r>
    </w:p>
    <w:p w14:paraId="47DF9AEC" w14:textId="26048E58" w:rsidR="00260029" w:rsidRPr="00AC0AC1" w:rsidRDefault="008E3E0B"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bBid</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74939845" w14:textId="77777777" w:rsidR="008E3E0B"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p>
    <w:p w14:paraId="684726F3" w14:textId="4CF88575" w:rsidR="00260029" w:rsidRPr="00AC0AC1" w:rsidRDefault="008E3E0B"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to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aDeadline adAuction</w:t>
      </w:r>
      <w:r w:rsidR="00260029"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0CAE399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298</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mustSpendScriptOutput oref r</w:t>
      </w:r>
    </w:p>
    <w:p w14:paraId="12E4B66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299</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lookups tx</w:t>
      </w:r>
    </w:p>
    <w:p w14:paraId="6B36E8C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300</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7524AA20" w14:textId="77777777" w:rsidR="008E3E0B" w:rsidRPr="00AC0AC1" w:rsidRDefault="00260029" w:rsidP="00260029">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301</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made bid of %d lovelace </w:t>
      </w:r>
    </w:p>
    <w:p w14:paraId="348E210C" w14:textId="72E0747D" w:rsidR="00260029" w:rsidRPr="00AC0AC1" w:rsidRDefault="008E3E0B"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260029" w:rsidRPr="00AC0AC1">
        <w:rPr>
          <w:rFonts w:ascii="Consolas" w:eastAsia="Times New Roman" w:hAnsi="Consolas"/>
          <w:color w:val="448C27"/>
          <w:sz w:val="21"/>
          <w:szCs w:val="21"/>
        </w:rPr>
        <w:t>in auction %s for token (%s, %s)</w:t>
      </w:r>
      <w:r w:rsidR="00260029" w:rsidRPr="00AC0AC1">
        <w:rPr>
          <w:rFonts w:ascii="Consolas" w:eastAsia="Times New Roman" w:hAnsi="Consolas"/>
          <w:color w:val="777777"/>
          <w:sz w:val="21"/>
          <w:szCs w:val="21"/>
        </w:rPr>
        <w:t>"</w:t>
      </w:r>
    </w:p>
    <w:p w14:paraId="4B9686BA" w14:textId="27E1D340"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302</w:t>
      </w:r>
      <w:r w:rsidRPr="00AC0AC1">
        <w:rPr>
          <w:rFonts w:ascii="Consolas" w:eastAsia="Times New Roman" w:hAnsi="Consolas"/>
          <w:color w:val="333333"/>
          <w:sz w:val="21"/>
          <w:szCs w:val="21"/>
        </w:rPr>
        <w:t xml:space="preserve">          </w:t>
      </w:r>
      <w:r w:rsidR="008E3E0B" w:rsidRPr="00AC0AC1">
        <w:rPr>
          <w:rFonts w:ascii="Consolas" w:eastAsia="Times New Roman" w:hAnsi="Consolas"/>
          <w:color w:val="333333"/>
          <w:sz w:val="21"/>
          <w:szCs w:val="21"/>
        </w:rPr>
        <w:t xml:space="preserve">                </w:t>
      </w:r>
      <w:r w:rsidRPr="00AC0AC1">
        <w:rPr>
          <w:rFonts w:ascii="Consolas" w:eastAsia="Times New Roman" w:hAnsi="Consolas"/>
          <w:color w:val="333333"/>
          <w:sz w:val="21"/>
          <w:szCs w:val="21"/>
        </w:rPr>
        <w:t>bpBid</w:t>
      </w:r>
    </w:p>
    <w:p w14:paraId="68BB5E57" w14:textId="1D721133"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303</w:t>
      </w:r>
      <w:r w:rsidRPr="00AC0AC1">
        <w:rPr>
          <w:rFonts w:ascii="Consolas" w:eastAsia="Times New Roman" w:hAnsi="Consolas"/>
          <w:color w:val="333333"/>
          <w:sz w:val="21"/>
          <w:szCs w:val="21"/>
        </w:rPr>
        <w:t xml:space="preserve">          </w:t>
      </w:r>
      <w:r w:rsidR="008E3E0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adAuction</w:t>
      </w:r>
      <w:r w:rsidRPr="00AC0AC1">
        <w:rPr>
          <w:rFonts w:ascii="Consolas" w:eastAsia="Times New Roman" w:hAnsi="Consolas"/>
          <w:color w:val="777777"/>
          <w:sz w:val="21"/>
          <w:szCs w:val="21"/>
        </w:rPr>
        <w:t>)</w:t>
      </w:r>
    </w:p>
    <w:p w14:paraId="771F2876" w14:textId="3C0A87ED"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304</w:t>
      </w:r>
      <w:r w:rsidRPr="00AC0AC1">
        <w:rPr>
          <w:rFonts w:ascii="Consolas" w:eastAsia="Times New Roman" w:hAnsi="Consolas"/>
          <w:color w:val="333333"/>
          <w:sz w:val="21"/>
          <w:szCs w:val="21"/>
        </w:rPr>
        <w:t xml:space="preserve">          </w:t>
      </w:r>
      <w:r w:rsidR="008E3E0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bpCurrency</w:t>
      </w:r>
      <w:r w:rsidRPr="00AC0AC1">
        <w:rPr>
          <w:rFonts w:ascii="Consolas" w:eastAsia="Times New Roman" w:hAnsi="Consolas"/>
          <w:color w:val="777777"/>
          <w:sz w:val="21"/>
          <w:szCs w:val="21"/>
        </w:rPr>
        <w:t>)</w:t>
      </w:r>
    </w:p>
    <w:p w14:paraId="0160368D" w14:textId="7B0D63FD"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305</w:t>
      </w:r>
      <w:r w:rsidRPr="00AC0AC1">
        <w:rPr>
          <w:rFonts w:ascii="Consolas" w:eastAsia="Times New Roman" w:hAnsi="Consolas"/>
          <w:color w:val="333333"/>
          <w:sz w:val="21"/>
          <w:szCs w:val="21"/>
        </w:rPr>
        <w:t xml:space="preserve">          </w:t>
      </w:r>
      <w:r w:rsidR="008E3E0B"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bpToken</w:t>
      </w:r>
      <w:r w:rsidRPr="00AC0AC1">
        <w:rPr>
          <w:rFonts w:ascii="Consolas" w:eastAsia="Times New Roman" w:hAnsi="Consolas"/>
          <w:color w:val="777777"/>
          <w:sz w:val="21"/>
          <w:szCs w:val="21"/>
        </w:rPr>
        <w:t>)</w:t>
      </w:r>
    </w:p>
    <w:p w14:paraId="6319601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306</w:t>
      </w:r>
      <w:r w:rsidRPr="00AC0AC1">
        <w:rPr>
          <w:rFonts w:ascii="Consolas" w:eastAsia="Times New Roman" w:hAnsi="Consolas"/>
          <w:color w:val="333333"/>
          <w:sz w:val="21"/>
          <w:szCs w:val="21"/>
        </w:rPr>
        <w:t xml:space="preserve">  </w:t>
      </w:r>
    </w:p>
    <w:p w14:paraId="5F892EC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307</w:t>
      </w:r>
      <w:r w:rsidRPr="00AC0AC1">
        <w:rPr>
          <w:rFonts w:ascii="Consolas" w:eastAsia="Times New Roman" w:hAnsi="Consolas"/>
          <w:color w:val="333333"/>
          <w:sz w:val="21"/>
          <w:szCs w:val="21"/>
        </w:rPr>
        <w:t xml:space="preserve">  close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forall</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CloseParams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CD438FF"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308</w:t>
      </w:r>
      <w:r w:rsidRPr="00AC0AC1">
        <w:rPr>
          <w:rFonts w:ascii="Consolas" w:eastAsia="Times New Roman" w:hAnsi="Consolas"/>
          <w:color w:val="333333"/>
          <w:sz w:val="21"/>
          <w:szCs w:val="21"/>
        </w:rPr>
        <w:t xml:space="preserve">  close </w:t>
      </w:r>
      <w:r w:rsidRPr="00AC0AC1">
        <w:rPr>
          <w:rFonts w:ascii="Consolas" w:eastAsia="Times New Roman" w:hAnsi="Consolas"/>
          <w:color w:val="9C5D27"/>
          <w:sz w:val="21"/>
          <w:szCs w:val="21"/>
        </w:rPr>
        <w:t>CloseParams</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49B6B05"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AuctionDatum</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findAuction cpCurrency cpToken</w:t>
      </w:r>
    </w:p>
    <w:p w14:paraId="39659D9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310</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found auction utxo with datum %s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d</w:t>
      </w:r>
      <w:r w:rsidRPr="00AC0AC1">
        <w:rPr>
          <w:rFonts w:ascii="Consolas" w:eastAsia="Times New Roman" w:hAnsi="Consolas"/>
          <w:color w:val="777777"/>
          <w:sz w:val="21"/>
          <w:szCs w:val="21"/>
        </w:rPr>
        <w:t>)</w:t>
      </w:r>
    </w:p>
    <w:p w14:paraId="0A5BB6F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311</w:t>
      </w:r>
      <w:r w:rsidRPr="00AC0AC1">
        <w:rPr>
          <w:rFonts w:ascii="Consolas" w:eastAsia="Times New Roman" w:hAnsi="Consolas"/>
          <w:color w:val="333333"/>
          <w:sz w:val="21"/>
          <w:szCs w:val="21"/>
        </w:rPr>
        <w:t xml:space="preserve">  </w:t>
      </w:r>
    </w:p>
    <w:p w14:paraId="7B863CE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cpCurrency cpToken </w:t>
      </w:r>
      <w:r w:rsidRPr="00AC0AC1">
        <w:rPr>
          <w:rFonts w:ascii="Consolas" w:eastAsia="Times New Roman" w:hAnsi="Consolas"/>
          <w:color w:val="9C5D27"/>
          <w:sz w:val="21"/>
          <w:szCs w:val="21"/>
        </w:rPr>
        <w:t>1</w:t>
      </w:r>
    </w:p>
    <w:p w14:paraId="67DA4AD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313</w:t>
      </w:r>
      <w:r w:rsidRPr="00AC0AC1">
        <w:rPr>
          <w:rFonts w:ascii="Consolas" w:eastAsia="Times New Roman" w:hAnsi="Consolas"/>
          <w:color w:val="333333"/>
          <w:sz w:val="21"/>
          <w:szCs w:val="21"/>
        </w:rPr>
        <w:t xml:space="preserve">          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Redeemer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toBuiltinData </w:t>
      </w:r>
      <w:r w:rsidRPr="00AC0AC1">
        <w:rPr>
          <w:rFonts w:ascii="Consolas" w:eastAsia="Times New Roman" w:hAnsi="Consolas"/>
          <w:color w:val="9C5D27"/>
          <w:sz w:val="21"/>
          <w:szCs w:val="21"/>
        </w:rPr>
        <w:t>Close</w:t>
      </w:r>
    </w:p>
    <w:p w14:paraId="3C7628D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314</w:t>
      </w:r>
      <w:r w:rsidRPr="00AC0AC1">
        <w:rPr>
          <w:rFonts w:ascii="Consolas" w:eastAsia="Times New Roman" w:hAnsi="Consolas"/>
          <w:color w:val="333333"/>
          <w:sz w:val="21"/>
          <w:szCs w:val="21"/>
        </w:rPr>
        <w:t xml:space="preserve">          seller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aSeller adAuction</w:t>
      </w:r>
    </w:p>
    <w:p w14:paraId="1C09C14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315</w:t>
      </w:r>
      <w:r w:rsidRPr="00AC0AC1">
        <w:rPr>
          <w:rFonts w:ascii="Consolas" w:eastAsia="Times New Roman" w:hAnsi="Consolas"/>
          <w:color w:val="333333"/>
          <w:sz w:val="21"/>
          <w:szCs w:val="21"/>
        </w:rPr>
        <w:t xml:space="preserve">  </w:t>
      </w:r>
    </w:p>
    <w:p w14:paraId="2BFB3E7B" w14:textId="1346D28E"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316</w:t>
      </w:r>
      <w:r w:rsidRPr="00AC0AC1">
        <w:rPr>
          <w:rFonts w:ascii="Consolas" w:eastAsia="Times New Roman" w:hAnsi="Consolas"/>
          <w:color w:val="333333"/>
          <w:sz w:val="21"/>
          <w:szCs w:val="21"/>
        </w:rPr>
        <w:t xml:space="preserve">          lookups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typedValidatorLookups typedAuctionValidator </w:t>
      </w:r>
      <w:r w:rsidR="008E5C07" w:rsidRPr="00AC0AC1">
        <w:rPr>
          <w:rFonts w:ascii="Consolas" w:eastAsia="Times New Roman" w:hAnsi="Consolas"/>
          <w:color w:val="9C5D27"/>
          <w:sz w:val="21"/>
          <w:szCs w:val="21"/>
        </w:rPr>
        <w:t xml:space="preserve">317                    </w:t>
      </w:r>
      <w:r w:rsidRPr="00AC0AC1">
        <w:rPr>
          <w:rFonts w:ascii="Consolas" w:eastAsia="Times New Roman" w:hAnsi="Consolas"/>
          <w:b/>
          <w:bCs/>
          <w:color w:val="7A3E9D"/>
          <w:sz w:val="21"/>
          <w:szCs w:val="21"/>
        </w:rPr>
        <w:t>P.</w:t>
      </w:r>
      <w:r w:rsidRPr="00AC0AC1">
        <w:rPr>
          <w:rFonts w:ascii="Consolas" w:eastAsia="Times New Roman" w:hAnsi="Consolas"/>
          <w:color w:val="777777"/>
          <w:sz w:val="21"/>
          <w:szCs w:val="21"/>
        </w:rPr>
        <w:t>&lt;&gt;</w:t>
      </w:r>
      <w:r w:rsidR="008E5C07" w:rsidRPr="00AC0AC1">
        <w:rPr>
          <w:rFonts w:ascii="Consolas" w:eastAsia="Times New Roman" w:hAnsi="Consolas"/>
          <w:b/>
          <w:bCs/>
          <w:color w:val="7A3E9D"/>
          <w:sz w:val="21"/>
          <w:szCs w:val="21"/>
        </w:rPr>
        <w:t xml:space="preserve"> Constraints.</w:t>
      </w:r>
      <w:r w:rsidR="008E5C07" w:rsidRPr="00AC0AC1">
        <w:rPr>
          <w:rFonts w:ascii="Consolas" w:eastAsia="Times New Roman" w:hAnsi="Consolas"/>
          <w:color w:val="333333"/>
          <w:sz w:val="21"/>
          <w:szCs w:val="21"/>
        </w:rPr>
        <w:t>otherScript auctionValidator</w:t>
      </w:r>
    </w:p>
    <w:p w14:paraId="6098C7C7" w14:textId="1AC44EB2"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318</w:t>
      </w:r>
      <w:r w:rsidRPr="00AC0AC1">
        <w:rPr>
          <w:rFonts w:ascii="Consolas" w:eastAsia="Times New Roman" w:hAnsi="Consolas"/>
          <w:color w:val="333333"/>
          <w:sz w:val="21"/>
          <w:szCs w:val="21"/>
        </w:rPr>
        <w:t xml:space="preserve">                    </w:t>
      </w:r>
      <w:r w:rsidR="008E5C07" w:rsidRPr="00AC0AC1">
        <w:rPr>
          <w:rFonts w:ascii="Consolas" w:eastAsia="Times New Roman" w:hAnsi="Consolas"/>
          <w:b/>
          <w:bCs/>
          <w:color w:val="7A3E9D"/>
          <w:sz w:val="21"/>
          <w:szCs w:val="21"/>
        </w:rPr>
        <w:t>P.</w:t>
      </w:r>
      <w:r w:rsidR="008E5C07" w:rsidRPr="00AC0AC1">
        <w:rPr>
          <w:rFonts w:ascii="Consolas" w:eastAsia="Times New Roman" w:hAnsi="Consolas"/>
          <w:color w:val="777777"/>
          <w:sz w:val="21"/>
          <w:szCs w:val="21"/>
        </w:rPr>
        <w:t xml:space="preserve">&lt;&gt;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unspentOutputs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singleton oref o</w:t>
      </w:r>
      <w:r w:rsidRPr="00AC0AC1">
        <w:rPr>
          <w:rFonts w:ascii="Consolas" w:eastAsia="Times New Roman" w:hAnsi="Consolas"/>
          <w:color w:val="777777"/>
          <w:sz w:val="21"/>
          <w:szCs w:val="21"/>
        </w:rPr>
        <w:t>)</w:t>
      </w:r>
    </w:p>
    <w:p w14:paraId="603507F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319</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adHighestBid </w:t>
      </w:r>
      <w:r w:rsidRPr="00AC0AC1">
        <w:rPr>
          <w:rFonts w:ascii="Consolas" w:eastAsia="Times New Roman" w:hAnsi="Consolas"/>
          <w:color w:val="4B69C6"/>
          <w:sz w:val="21"/>
          <w:szCs w:val="21"/>
        </w:rPr>
        <w:t>of</w:t>
      </w:r>
    </w:p>
    <w:p w14:paraId="792D9F43" w14:textId="77777777" w:rsidR="00B5186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seller </w:t>
      </w:r>
    </w:p>
    <w:p w14:paraId="6D8067EC" w14:textId="0829B79B" w:rsidR="00260029" w:rsidRPr="00AC0AC1" w:rsidRDefault="00B5186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5E5A4E">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t </w:t>
      </w:r>
      <w:r w:rsidR="00260029" w:rsidRPr="00AC0AC1">
        <w:rPr>
          <w:rFonts w:ascii="Consolas" w:eastAsia="Times New Roman" w:hAnsi="Consolas"/>
          <w:color w:val="777777"/>
          <w:sz w:val="21"/>
          <w:szCs w:val="21"/>
        </w:rPr>
        <w:t>&lt;&gt;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minLovelace</w:t>
      </w:r>
      <w:r w:rsidR="00260029" w:rsidRPr="00AC0AC1">
        <w:rPr>
          <w:rFonts w:ascii="Consolas" w:eastAsia="Times New Roman" w:hAnsi="Consolas"/>
          <w:color w:val="777777"/>
          <w:sz w:val="21"/>
          <w:szCs w:val="21"/>
        </w:rPr>
        <w:t>)&lt;&gt;</w:t>
      </w:r>
    </w:p>
    <w:p w14:paraId="6CC6616B" w14:textId="77777777" w:rsidR="00B5186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321</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p>
    <w:p w14:paraId="721FC1F7" w14:textId="7F684332" w:rsidR="00260029" w:rsidRPr="00AC0AC1" w:rsidRDefault="00B5186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from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aDeadline adAuction</w:t>
      </w:r>
      <w:r w:rsidR="00260029"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47611D0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322</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mustSpendScriptOutput oref r</w:t>
      </w:r>
    </w:p>
    <w:p w14:paraId="5DE6D763" w14:textId="77777777" w:rsidR="00B5186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bBidder </w:t>
      </w:r>
    </w:p>
    <w:p w14:paraId="73A3C94B" w14:textId="113B8F7A" w:rsidR="00260029" w:rsidRPr="00AC0AC1" w:rsidRDefault="00B5186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456F64">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t </w:t>
      </w:r>
      <w:r w:rsidR="00260029" w:rsidRPr="00AC0AC1">
        <w:rPr>
          <w:rFonts w:ascii="Consolas" w:eastAsia="Times New Roman" w:hAnsi="Consolas"/>
          <w:color w:val="777777"/>
          <w:sz w:val="21"/>
          <w:szCs w:val="21"/>
        </w:rPr>
        <w:t>&lt;&gt;</w:t>
      </w:r>
      <w:r w:rsidR="00260029" w:rsidRPr="00AC0AC1">
        <w:rPr>
          <w:rFonts w:ascii="Consolas" w:eastAsia="Times New Roman" w:hAnsi="Consolas"/>
          <w:color w:val="333333"/>
          <w:sz w:val="21"/>
          <w:szCs w:val="21"/>
        </w:rPr>
        <w:t xml:space="preserve"> </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minLovelace</w:t>
      </w:r>
      <w:r w:rsidR="00260029" w:rsidRPr="00AC0AC1">
        <w:rPr>
          <w:rFonts w:ascii="Consolas" w:eastAsia="Times New Roman" w:hAnsi="Consolas"/>
          <w:color w:val="777777"/>
          <w:sz w:val="21"/>
          <w:szCs w:val="21"/>
        </w:rPr>
        <w:t>)&lt;&gt;</w:t>
      </w:r>
    </w:p>
    <w:p w14:paraId="413C162C" w14:textId="77777777" w:rsidR="00B5186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324</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mustPayToPubKey seller </w:t>
      </w:r>
      <w:r w:rsidR="00B5186E" w:rsidRPr="00AC0AC1">
        <w:rPr>
          <w:rFonts w:ascii="Consolas" w:eastAsia="Times New Roman" w:hAnsi="Consolas"/>
          <w:color w:val="333333"/>
          <w:sz w:val="21"/>
          <w:szCs w:val="21"/>
        </w:rPr>
        <w:t xml:space="preserve">    </w:t>
      </w:r>
    </w:p>
    <w:p w14:paraId="6D6E3914" w14:textId="5156EFDE" w:rsidR="00260029" w:rsidRPr="00AC0AC1" w:rsidRDefault="00B5186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b/>
          <w:bCs/>
          <w:color w:val="7A3E9D"/>
          <w:sz w:val="21"/>
          <w:szCs w:val="21"/>
        </w:rPr>
        <w:t>Ada.</w:t>
      </w:r>
      <w:r w:rsidR="00260029" w:rsidRPr="00AC0AC1">
        <w:rPr>
          <w:rFonts w:ascii="Consolas" w:eastAsia="Times New Roman" w:hAnsi="Consolas"/>
          <w:color w:val="333333"/>
          <w:sz w:val="21"/>
          <w:szCs w:val="21"/>
        </w:rPr>
        <w:t>lovelaceValueOf bBid</w:t>
      </w:r>
      <w:r w:rsidR="00260029"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6FB6E42A" w14:textId="77777777" w:rsidR="00B5186E"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325</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 xml:space="preserve">mustValidateIn </w:t>
      </w:r>
    </w:p>
    <w:p w14:paraId="3890B7C4" w14:textId="25AE94F2" w:rsidR="00260029" w:rsidRPr="00AC0AC1" w:rsidRDefault="00B5186E"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from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aDeadline adAuction</w:t>
      </w:r>
      <w:r w:rsidR="00260029"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00260029" w:rsidRPr="00AC0AC1">
        <w:rPr>
          <w:rFonts w:ascii="Consolas" w:eastAsia="Times New Roman" w:hAnsi="Consolas"/>
          <w:color w:val="777777"/>
          <w:sz w:val="21"/>
          <w:szCs w:val="21"/>
        </w:rPr>
        <w:t>&lt;&gt;</w:t>
      </w:r>
    </w:p>
    <w:p w14:paraId="22E6ABA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326</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Constraints.</w:t>
      </w:r>
      <w:r w:rsidRPr="00AC0AC1">
        <w:rPr>
          <w:rFonts w:ascii="Consolas" w:eastAsia="Times New Roman" w:hAnsi="Consolas"/>
          <w:color w:val="333333"/>
          <w:sz w:val="21"/>
          <w:szCs w:val="21"/>
        </w:rPr>
        <w:t>mustSpendScriptOutput oref r</w:t>
      </w:r>
    </w:p>
    <w:p w14:paraId="0653EA2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327</w:t>
      </w:r>
      <w:r w:rsidRPr="00AC0AC1">
        <w:rPr>
          <w:rFonts w:ascii="Consolas" w:eastAsia="Times New Roman" w:hAnsi="Consolas"/>
          <w:color w:val="333333"/>
          <w:sz w:val="21"/>
          <w:szCs w:val="21"/>
        </w:rPr>
        <w:t xml:space="preserve">      ledgerTx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submitTxConstraintsWith lookups tx</w:t>
      </w:r>
    </w:p>
    <w:p w14:paraId="5C4AB4C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328</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getCardanoTxId ledgerTx</w:t>
      </w:r>
    </w:p>
    <w:p w14:paraId="3905411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329</w:t>
      </w:r>
      <w:r w:rsidRPr="00AC0AC1">
        <w:rPr>
          <w:rFonts w:ascii="Consolas" w:eastAsia="Times New Roman" w:hAnsi="Consolas"/>
          <w:color w:val="333333"/>
          <w:sz w:val="21"/>
          <w:szCs w:val="21"/>
        </w:rPr>
        <w:t xml:space="preserve">      logInfo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closed auction %s for token (%s, %s)</w:t>
      </w:r>
      <w:r w:rsidRPr="00AC0AC1">
        <w:rPr>
          <w:rFonts w:ascii="Consolas" w:eastAsia="Times New Roman" w:hAnsi="Consolas"/>
          <w:color w:val="777777"/>
          <w:sz w:val="21"/>
          <w:szCs w:val="21"/>
        </w:rPr>
        <w:t>"</w:t>
      </w:r>
    </w:p>
    <w:p w14:paraId="199F7F5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adAuction</w:t>
      </w:r>
      <w:r w:rsidRPr="00AC0AC1">
        <w:rPr>
          <w:rFonts w:ascii="Consolas" w:eastAsia="Times New Roman" w:hAnsi="Consolas"/>
          <w:color w:val="777777"/>
          <w:sz w:val="21"/>
          <w:szCs w:val="21"/>
        </w:rPr>
        <w:t>)</w:t>
      </w:r>
    </w:p>
    <w:p w14:paraId="16E571A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cpCurrency</w:t>
      </w:r>
      <w:r w:rsidRPr="00AC0AC1">
        <w:rPr>
          <w:rFonts w:ascii="Consolas" w:eastAsia="Times New Roman" w:hAnsi="Consolas"/>
          <w:color w:val="777777"/>
          <w:sz w:val="21"/>
          <w:szCs w:val="21"/>
        </w:rPr>
        <w:t>)</w:t>
      </w:r>
    </w:p>
    <w:p w14:paraId="7B467C04"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P.</w:t>
      </w:r>
      <w:r w:rsidRPr="00AC0AC1">
        <w:rPr>
          <w:rFonts w:ascii="Consolas" w:eastAsia="Times New Roman" w:hAnsi="Consolas"/>
          <w:color w:val="333333"/>
          <w:sz w:val="21"/>
          <w:szCs w:val="21"/>
        </w:rPr>
        <w:t>show cpToken</w:t>
      </w:r>
      <w:r w:rsidRPr="00AC0AC1">
        <w:rPr>
          <w:rFonts w:ascii="Consolas" w:eastAsia="Times New Roman" w:hAnsi="Consolas"/>
          <w:color w:val="777777"/>
          <w:sz w:val="21"/>
          <w:szCs w:val="21"/>
        </w:rPr>
        <w:t>)</w:t>
      </w:r>
    </w:p>
    <w:p w14:paraId="5A10AFE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333</w:t>
      </w:r>
      <w:r w:rsidRPr="00AC0AC1">
        <w:rPr>
          <w:rFonts w:ascii="Consolas" w:eastAsia="Times New Roman" w:hAnsi="Consolas"/>
          <w:color w:val="333333"/>
          <w:sz w:val="21"/>
          <w:szCs w:val="21"/>
        </w:rPr>
        <w:t xml:space="preserve">  </w:t>
      </w:r>
    </w:p>
    <w:p w14:paraId="4D39BDF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334</w:t>
      </w:r>
      <w:r w:rsidRPr="00AC0AC1">
        <w:rPr>
          <w:rFonts w:ascii="Consolas" w:eastAsia="Times New Roman" w:hAnsi="Consolas"/>
          <w:color w:val="333333"/>
          <w:sz w:val="21"/>
          <w:szCs w:val="21"/>
        </w:rPr>
        <w:t xml:space="preserve">  findAuction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p>
    <w:p w14:paraId="3B3A50C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p>
    <w:p w14:paraId="473AA3A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Contract</w:t>
      </w:r>
      <w:r w:rsidRPr="00AC0AC1">
        <w:rPr>
          <w:rFonts w:ascii="Consolas" w:eastAsia="Times New Roman" w:hAnsi="Consolas"/>
          <w:color w:val="333333"/>
          <w:sz w:val="21"/>
          <w:szCs w:val="21"/>
        </w:rPr>
        <w:t xml:space="preserve"> w s </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TxOutRef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ChainIndexTxOut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AuctionDatum</w:t>
      </w:r>
      <w:r w:rsidRPr="00AC0AC1">
        <w:rPr>
          <w:rFonts w:ascii="Consolas" w:eastAsia="Times New Roman" w:hAnsi="Consolas"/>
          <w:color w:val="777777"/>
          <w:sz w:val="21"/>
          <w:szCs w:val="21"/>
        </w:rPr>
        <w:t>)</w:t>
      </w:r>
    </w:p>
    <w:p w14:paraId="2FA5666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337</w:t>
      </w:r>
      <w:r w:rsidRPr="00AC0AC1">
        <w:rPr>
          <w:rFonts w:ascii="Consolas" w:eastAsia="Times New Roman" w:hAnsi="Consolas"/>
          <w:color w:val="333333"/>
          <w:sz w:val="21"/>
          <w:szCs w:val="21"/>
        </w:rPr>
        <w:t xml:space="preserve">  findAuction cs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7567FB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338</w:t>
      </w:r>
      <w:r w:rsidRPr="00AC0AC1">
        <w:rPr>
          <w:rFonts w:ascii="Consolas" w:eastAsia="Times New Roman" w:hAnsi="Consolas"/>
          <w:color w:val="333333"/>
          <w:sz w:val="21"/>
          <w:szCs w:val="21"/>
        </w:rPr>
        <w:t xml:space="preserve">      utxos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utxosAt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scriptHashAddress auctionHash</w:t>
      </w:r>
    </w:p>
    <w:p w14:paraId="4C6E8AD0"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xs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p>
    <w:p w14:paraId="47D026CD"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Map.</w:t>
      </w:r>
      <w:r w:rsidRPr="00AC0AC1">
        <w:rPr>
          <w:rFonts w:ascii="Consolas" w:eastAsia="Times New Roman" w:hAnsi="Consolas"/>
          <w:color w:val="333333"/>
          <w:sz w:val="21"/>
          <w:szCs w:val="21"/>
        </w:rPr>
        <w:t>toList utxos</w:t>
      </w:r>
    </w:p>
    <w:p w14:paraId="176D6D21"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valueOf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_ciTxOutValue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cs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p>
    <w:p w14:paraId="5C00389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F88F6F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xs </w:t>
      </w:r>
      <w:r w:rsidRPr="00AC0AC1">
        <w:rPr>
          <w:rFonts w:ascii="Consolas" w:eastAsia="Times New Roman" w:hAnsi="Consolas"/>
          <w:color w:val="4B69C6"/>
          <w:sz w:val="21"/>
          <w:szCs w:val="21"/>
        </w:rPr>
        <w:t>of</w:t>
      </w:r>
    </w:p>
    <w:p w14:paraId="14782FD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oref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_ciTxOutDatum o </w:t>
      </w:r>
      <w:r w:rsidRPr="00AC0AC1">
        <w:rPr>
          <w:rFonts w:ascii="Consolas" w:eastAsia="Times New Roman" w:hAnsi="Consolas"/>
          <w:color w:val="4B69C6"/>
          <w:sz w:val="21"/>
          <w:szCs w:val="21"/>
        </w:rPr>
        <w:t>of</w:t>
      </w:r>
    </w:p>
    <w:p w14:paraId="61CFFC1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datum missing</w:t>
      </w:r>
      <w:r w:rsidRPr="00AC0AC1">
        <w:rPr>
          <w:rFonts w:ascii="Consolas" w:eastAsia="Times New Roman" w:hAnsi="Consolas"/>
          <w:color w:val="777777"/>
          <w:sz w:val="21"/>
          <w:szCs w:val="21"/>
        </w:rPr>
        <w:t>"</w:t>
      </w:r>
    </w:p>
    <w:p w14:paraId="0307901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Datum</w:t>
      </w:r>
      <w:r w:rsidRPr="00AC0AC1">
        <w:rPr>
          <w:rFonts w:ascii="Consolas" w:eastAsia="Times New Roman" w:hAnsi="Consolas"/>
          <w:color w:val="333333"/>
          <w:sz w:val="21"/>
          <w:szCs w:val="21"/>
        </w:rPr>
        <w:t xml:space="preserve"> 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PlutusTx.</w:t>
      </w:r>
      <w:r w:rsidRPr="00AC0AC1">
        <w:rPr>
          <w:rFonts w:ascii="Consolas" w:eastAsia="Times New Roman" w:hAnsi="Consolas"/>
          <w:color w:val="333333"/>
          <w:sz w:val="21"/>
          <w:szCs w:val="21"/>
        </w:rPr>
        <w:t xml:space="preserve">fromBuiltinData e </w:t>
      </w:r>
      <w:r w:rsidRPr="00AC0AC1">
        <w:rPr>
          <w:rFonts w:ascii="Consolas" w:eastAsia="Times New Roman" w:hAnsi="Consolas"/>
          <w:color w:val="4B69C6"/>
          <w:sz w:val="21"/>
          <w:szCs w:val="21"/>
        </w:rPr>
        <w:t>of</w:t>
      </w:r>
    </w:p>
    <w:p w14:paraId="542ECA7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datum has wrong type</w:t>
      </w:r>
      <w:r w:rsidRPr="00AC0AC1">
        <w:rPr>
          <w:rFonts w:ascii="Consolas" w:eastAsia="Times New Roman" w:hAnsi="Consolas"/>
          <w:color w:val="777777"/>
          <w:sz w:val="21"/>
          <w:szCs w:val="21"/>
        </w:rPr>
        <w:t>"</w:t>
      </w:r>
    </w:p>
    <w:p w14:paraId="221A45D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d</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AuctionDatum</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t>
      </w:r>
      <w:r w:rsidRPr="00AC0AC1">
        <w:rPr>
          <w:rFonts w:ascii="Consolas" w:eastAsia="Times New Roman" w:hAnsi="Consolas"/>
          <w:color w:val="777777"/>
          <w:sz w:val="21"/>
          <w:szCs w:val="21"/>
        </w:rPr>
        <w:t>}</w:t>
      </w:r>
    </w:p>
    <w:p w14:paraId="3039A90E" w14:textId="77777777" w:rsidR="000D710C"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aCurrency adAuction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&amp;&amp;</w:t>
      </w:r>
      <w:r w:rsidRPr="00AC0AC1">
        <w:rPr>
          <w:rFonts w:ascii="Consolas" w:eastAsia="Times New Roman" w:hAnsi="Consolas"/>
          <w:color w:val="333333"/>
          <w:sz w:val="21"/>
          <w:szCs w:val="21"/>
        </w:rPr>
        <w:t xml:space="preserve"> aToken adAuction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64F56D2B" w14:textId="2B44CB6A" w:rsidR="00260029" w:rsidRPr="00AC0AC1" w:rsidRDefault="000D710C"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 xml:space="preserve">return </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oref</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o</w:t>
      </w:r>
      <w:r w:rsidR="00260029" w:rsidRPr="00AC0AC1">
        <w:rPr>
          <w:rFonts w:ascii="Consolas" w:eastAsia="Times New Roman" w:hAnsi="Consolas"/>
          <w:color w:val="777777"/>
          <w:sz w:val="21"/>
          <w:szCs w:val="21"/>
        </w:rPr>
        <w:t>,</w:t>
      </w:r>
      <w:r w:rsidR="00260029" w:rsidRPr="00AC0AC1">
        <w:rPr>
          <w:rFonts w:ascii="Consolas" w:eastAsia="Times New Roman" w:hAnsi="Consolas"/>
          <w:color w:val="333333"/>
          <w:sz w:val="21"/>
          <w:szCs w:val="21"/>
        </w:rPr>
        <w:t xml:space="preserve"> d</w:t>
      </w:r>
      <w:r w:rsidR="00260029" w:rsidRPr="00AC0AC1">
        <w:rPr>
          <w:rFonts w:ascii="Consolas" w:eastAsia="Times New Roman" w:hAnsi="Consolas"/>
          <w:color w:val="777777"/>
          <w:sz w:val="21"/>
          <w:szCs w:val="21"/>
        </w:rPr>
        <w:t>)</w:t>
      </w:r>
    </w:p>
    <w:p w14:paraId="093C597C" w14:textId="77777777" w:rsidR="000D710C"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otherwise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3669E955" w14:textId="4D76242C" w:rsidR="00260029" w:rsidRPr="00AC0AC1" w:rsidRDefault="000D710C"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260029" w:rsidRPr="00AC0AC1">
        <w:rPr>
          <w:rFonts w:ascii="Consolas" w:eastAsia="Times New Roman" w:hAnsi="Consolas"/>
          <w:color w:val="333333"/>
          <w:sz w:val="21"/>
          <w:szCs w:val="21"/>
        </w:rPr>
        <w:t xml:space="preserve">throwError </w:t>
      </w:r>
      <w:r w:rsidR="00260029" w:rsidRPr="00AC0AC1">
        <w:rPr>
          <w:rFonts w:ascii="Consolas" w:eastAsia="Times New Roman" w:hAnsi="Consolas"/>
          <w:color w:val="777777"/>
          <w:sz w:val="21"/>
          <w:szCs w:val="21"/>
        </w:rPr>
        <w:t>"</w:t>
      </w:r>
      <w:r w:rsidR="00260029" w:rsidRPr="00AC0AC1">
        <w:rPr>
          <w:rFonts w:ascii="Consolas" w:eastAsia="Times New Roman" w:hAnsi="Consolas"/>
          <w:color w:val="448C27"/>
          <w:sz w:val="21"/>
          <w:szCs w:val="21"/>
        </w:rPr>
        <w:t>auction token missmatch</w:t>
      </w:r>
      <w:r w:rsidR="00260029" w:rsidRPr="00AC0AC1">
        <w:rPr>
          <w:rFonts w:ascii="Consolas" w:eastAsia="Times New Roman" w:hAnsi="Consolas"/>
          <w:color w:val="777777"/>
          <w:sz w:val="21"/>
          <w:szCs w:val="21"/>
        </w:rPr>
        <w:t>"</w:t>
      </w:r>
    </w:p>
    <w:p w14:paraId="18292C2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351</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throwError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auction utxo not found</w:t>
      </w:r>
      <w:r w:rsidRPr="00AC0AC1">
        <w:rPr>
          <w:rFonts w:ascii="Consolas" w:eastAsia="Times New Roman" w:hAnsi="Consolas"/>
          <w:color w:val="777777"/>
          <w:sz w:val="21"/>
          <w:szCs w:val="21"/>
        </w:rPr>
        <w:t>"</w:t>
      </w:r>
    </w:p>
    <w:p w14:paraId="7E8EEE69"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352</w:t>
      </w:r>
      <w:r w:rsidRPr="00AC0AC1">
        <w:rPr>
          <w:rFonts w:ascii="Consolas" w:eastAsia="Times New Roman" w:hAnsi="Consolas"/>
          <w:color w:val="333333"/>
          <w:sz w:val="21"/>
          <w:szCs w:val="21"/>
        </w:rPr>
        <w:t xml:space="preserve">  </w:t>
      </w:r>
    </w:p>
    <w:p w14:paraId="4C5D3F16"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353</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AuctionSchema</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049FC18"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354</w:t>
      </w:r>
      <w:r w:rsidRPr="00AC0AC1">
        <w:rPr>
          <w:rFonts w:ascii="Consolas" w:eastAsia="Times New Roman" w:hAnsi="Consolas"/>
          <w:color w:val="333333"/>
          <w:sz w:val="21"/>
          <w:szCs w:val="21"/>
        </w:rPr>
        <w:t xml:space="preserve">  endpoints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awaitPromise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start'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bid' </w:t>
      </w:r>
      <w:r w:rsidRPr="00AC0AC1">
        <w:rPr>
          <w:rFonts w:ascii="Consolas" w:eastAsia="Times New Roman" w:hAnsi="Consolas"/>
          <w:color w:val="777777"/>
          <w:sz w:val="21"/>
          <w:szCs w:val="21"/>
        </w:rPr>
        <w:t>`select`</w:t>
      </w:r>
      <w:r w:rsidRPr="00AC0AC1">
        <w:rPr>
          <w:rFonts w:ascii="Consolas" w:eastAsia="Times New Roman" w:hAnsi="Consolas"/>
          <w:color w:val="333333"/>
          <w:sz w:val="21"/>
          <w:szCs w:val="21"/>
        </w:rPr>
        <w:t xml:space="preserve"> 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endpoints</w:t>
      </w:r>
    </w:p>
    <w:p w14:paraId="2158FB0A"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DA36BB2"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356</w:t>
      </w:r>
      <w:r w:rsidRPr="00AC0AC1">
        <w:rPr>
          <w:rFonts w:ascii="Consolas" w:eastAsia="Times New Roman" w:hAnsi="Consolas"/>
          <w:color w:val="333333"/>
          <w:sz w:val="21"/>
          <w:szCs w:val="21"/>
        </w:rPr>
        <w:t xml:space="preserve">      start'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start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start</w:t>
      </w:r>
    </w:p>
    <w:p w14:paraId="31678D4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357</w:t>
      </w:r>
      <w:r w:rsidRPr="00AC0AC1">
        <w:rPr>
          <w:rFonts w:ascii="Consolas" w:eastAsia="Times New Roman" w:hAnsi="Consolas"/>
          <w:color w:val="333333"/>
          <w:sz w:val="21"/>
          <w:szCs w:val="21"/>
        </w:rPr>
        <w:t xml:space="preserve">      bid'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bid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bid</w:t>
      </w:r>
    </w:p>
    <w:p w14:paraId="6CA43303"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358</w:t>
      </w:r>
      <w:r w:rsidRPr="00AC0AC1">
        <w:rPr>
          <w:rFonts w:ascii="Consolas" w:eastAsia="Times New Roman" w:hAnsi="Consolas"/>
          <w:color w:val="333333"/>
          <w:sz w:val="21"/>
          <w:szCs w:val="21"/>
        </w:rPr>
        <w:t xml:space="preserve">      close'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endpoint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close</w:t>
      </w:r>
    </w:p>
    <w:p w14:paraId="7245DFD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359</w:t>
      </w:r>
      <w:r w:rsidRPr="00AC0AC1">
        <w:rPr>
          <w:rFonts w:ascii="Consolas" w:eastAsia="Times New Roman" w:hAnsi="Consolas"/>
          <w:color w:val="333333"/>
          <w:sz w:val="21"/>
          <w:szCs w:val="21"/>
        </w:rPr>
        <w:t xml:space="preserve">  </w:t>
      </w:r>
    </w:p>
    <w:p w14:paraId="7DA92EB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360</w:t>
      </w:r>
      <w:r w:rsidRPr="00AC0AC1">
        <w:rPr>
          <w:rFonts w:ascii="Consolas" w:eastAsia="Times New Roman" w:hAnsi="Consolas"/>
          <w:color w:val="333333"/>
          <w:sz w:val="21"/>
          <w:szCs w:val="21"/>
        </w:rPr>
        <w:t xml:space="preserve">  mkSchemaDefinitions ''AuctionSchema</w:t>
      </w:r>
    </w:p>
    <w:p w14:paraId="5E722D2C"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361</w:t>
      </w:r>
      <w:r w:rsidRPr="00AC0AC1">
        <w:rPr>
          <w:rFonts w:ascii="Consolas" w:eastAsia="Times New Roman" w:hAnsi="Consolas"/>
          <w:color w:val="333333"/>
          <w:sz w:val="21"/>
          <w:szCs w:val="21"/>
        </w:rPr>
        <w:t xml:space="preserve">  </w:t>
      </w:r>
    </w:p>
    <w:p w14:paraId="5D3BD33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362</w:t>
      </w:r>
      <w:r w:rsidRPr="00AC0AC1">
        <w:rPr>
          <w:rFonts w:ascii="Consolas" w:eastAsia="Times New Roman" w:hAnsi="Consolas"/>
          <w:color w:val="333333"/>
          <w:sz w:val="21"/>
          <w:szCs w:val="21"/>
        </w:rPr>
        <w:t xml:space="preserve">  myToken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KnownCurrency</w:t>
      </w:r>
    </w:p>
    <w:p w14:paraId="5B22C3D7"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363</w:t>
      </w:r>
      <w:r w:rsidRPr="00AC0AC1">
        <w:rPr>
          <w:rFonts w:ascii="Consolas" w:eastAsia="Times New Roman" w:hAnsi="Consolas"/>
          <w:color w:val="333333"/>
          <w:sz w:val="21"/>
          <w:szCs w:val="21"/>
        </w:rPr>
        <w:t xml:space="preserve">  myToken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KnownCurrency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ValidatorHash</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Token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FBFE74B"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364</w:t>
      </w:r>
      <w:r w:rsidRPr="00AC0AC1">
        <w:rPr>
          <w:rFonts w:ascii="Consolas" w:eastAsia="Times New Roman" w:hAnsi="Consolas"/>
          <w:color w:val="333333"/>
          <w:sz w:val="21"/>
          <w:szCs w:val="21"/>
        </w:rPr>
        <w:t xml:space="preserve">  </w:t>
      </w:r>
    </w:p>
    <w:p w14:paraId="6019206E" w14:textId="77777777" w:rsidR="00260029" w:rsidRPr="00AC0AC1" w:rsidRDefault="00260029" w:rsidP="0026002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365</w:t>
      </w:r>
      <w:r w:rsidRPr="00AC0AC1">
        <w:rPr>
          <w:rFonts w:ascii="Consolas" w:eastAsia="Times New Roman" w:hAnsi="Consolas"/>
          <w:color w:val="333333"/>
          <w:sz w:val="21"/>
          <w:szCs w:val="21"/>
        </w:rPr>
        <w:t xml:space="preserve">  mkKnownCurrencies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'myToken</w:t>
      </w:r>
      <w:r w:rsidRPr="00AC0AC1">
        <w:rPr>
          <w:rFonts w:ascii="Consolas" w:eastAsia="Times New Roman" w:hAnsi="Consolas"/>
          <w:color w:val="777777"/>
          <w:sz w:val="21"/>
          <w:szCs w:val="21"/>
        </w:rPr>
        <w:t>]</w:t>
      </w:r>
    </w:p>
    <w:p w14:paraId="7CC801FF" w14:textId="77777777" w:rsidR="00DE1F84" w:rsidRPr="00AC0AC1" w:rsidRDefault="00DE1F84" w:rsidP="006A3F09">
      <w:pPr>
        <w:pStyle w:val="BodyText"/>
        <w:spacing w:before="0" w:after="0"/>
        <w:rPr>
          <w:lang w:eastAsia="zh-CN"/>
        </w:rPr>
      </w:pPr>
    </w:p>
    <w:p w14:paraId="5FE67F45" w14:textId="2DB43258" w:rsidR="00FD15FB" w:rsidRDefault="00256AD8" w:rsidP="006A3F09">
      <w:pPr>
        <w:pStyle w:val="BodyText"/>
        <w:spacing w:before="0"/>
        <w:rPr>
          <w:lang w:eastAsia="zh-CN"/>
        </w:rPr>
      </w:pPr>
      <w:r w:rsidRPr="00AC0AC1">
        <w:rPr>
          <w:lang w:eastAsia="zh-CN"/>
        </w:rPr>
        <w:t xml:space="preserve">First we define the minimum lovelace amount that a UTXO has to have and for the testnet is 2 ADA. </w:t>
      </w:r>
      <w:r w:rsidR="0048200B" w:rsidRPr="00AC0AC1">
        <w:rPr>
          <w:lang w:eastAsia="zh-CN"/>
        </w:rPr>
        <w:t xml:space="preserve">Then we define the auction data type that holds all </w:t>
      </w:r>
      <w:r w:rsidR="00DC15D7" w:rsidRPr="00AC0AC1">
        <w:rPr>
          <w:lang w:eastAsia="zh-CN"/>
        </w:rPr>
        <w:t>necessary</w:t>
      </w:r>
      <w:r w:rsidR="0048200B" w:rsidRPr="00AC0AC1">
        <w:rPr>
          <w:lang w:eastAsia="zh-CN"/>
        </w:rPr>
        <w:t xml:space="preserve"> information</w:t>
      </w:r>
      <w:r w:rsidR="00AF18C5" w:rsidRPr="00AC0AC1">
        <w:rPr>
          <w:lang w:eastAsia="zh-CN"/>
        </w:rPr>
        <w:t xml:space="preserve"> (56-62)</w:t>
      </w:r>
      <w:r w:rsidR="0048200B" w:rsidRPr="00AC0AC1">
        <w:rPr>
          <w:lang w:eastAsia="zh-CN"/>
        </w:rPr>
        <w:t>.</w:t>
      </w:r>
      <w:r w:rsidR="00AF18C5" w:rsidRPr="00AC0AC1">
        <w:rPr>
          <w:lang w:eastAsia="zh-CN"/>
        </w:rPr>
        <w:t xml:space="preserve"> Then we make this data type an instance of the equal type class. </w:t>
      </w:r>
      <w:r w:rsidR="00C6569F" w:rsidRPr="00AC0AC1">
        <w:rPr>
          <w:lang w:eastAsia="zh-CN"/>
        </w:rPr>
        <w:t xml:space="preserve">Since we will use that data type as part of the datum we have to make it an instance of the </w:t>
      </w:r>
      <w:r w:rsidR="00C6569F" w:rsidRPr="00DC15D7">
        <w:rPr>
          <w:i/>
          <w:lang w:eastAsia="zh-CN"/>
        </w:rPr>
        <w:t>ToData</w:t>
      </w:r>
      <w:r w:rsidR="00C6569F" w:rsidRPr="00AC0AC1">
        <w:rPr>
          <w:lang w:eastAsia="zh-CN"/>
        </w:rPr>
        <w:t xml:space="preserve"> type class (72). </w:t>
      </w:r>
      <w:r w:rsidR="00CA0A50" w:rsidRPr="00AC0AC1">
        <w:rPr>
          <w:lang w:eastAsia="zh-CN"/>
        </w:rPr>
        <w:t xml:space="preserve">Next we define </w:t>
      </w:r>
      <w:r w:rsidR="00CA0A50" w:rsidRPr="00AC0AC1">
        <w:rPr>
          <w:lang w:eastAsia="zh-CN"/>
        </w:rPr>
        <w:lastRenderedPageBreak/>
        <w:t xml:space="preserve">the Bid data type that contains the bid and the </w:t>
      </w:r>
      <w:r w:rsidR="00DC15D7" w:rsidRPr="00AC0AC1">
        <w:rPr>
          <w:lang w:eastAsia="zh-CN"/>
        </w:rPr>
        <w:t>bidder’s</w:t>
      </w:r>
      <w:r w:rsidR="00CA0A50" w:rsidRPr="00AC0AC1">
        <w:rPr>
          <w:lang w:eastAsia="zh-CN"/>
        </w:rPr>
        <w:t xml:space="preserve"> public key hash (75-78). </w:t>
      </w:r>
      <w:r w:rsidR="00411DF7" w:rsidRPr="00AC0AC1">
        <w:rPr>
          <w:lang w:eastAsia="zh-CN"/>
        </w:rPr>
        <w:t xml:space="preserve">We also make it an instance of the equal and </w:t>
      </w:r>
      <w:r w:rsidR="00411DF7" w:rsidRPr="00DC15D7">
        <w:rPr>
          <w:i/>
          <w:lang w:eastAsia="zh-CN"/>
        </w:rPr>
        <w:t>ToData</w:t>
      </w:r>
      <w:r w:rsidR="00411DF7" w:rsidRPr="00AC0AC1">
        <w:rPr>
          <w:lang w:eastAsia="zh-CN"/>
        </w:rPr>
        <w:t xml:space="preserve"> type classes. </w:t>
      </w:r>
      <w:r w:rsidR="008F065D" w:rsidRPr="00AC0AC1">
        <w:rPr>
          <w:lang w:eastAsia="zh-CN"/>
        </w:rPr>
        <w:t xml:space="preserve">Then we define our action data type that represents our redeemer. It has only two constructors, the bid and the close option. </w:t>
      </w:r>
      <w:r w:rsidR="004E5C24" w:rsidRPr="00AC0AC1">
        <w:rPr>
          <w:lang w:eastAsia="zh-CN"/>
        </w:rPr>
        <w:t xml:space="preserve">After that we define the datum that contains the </w:t>
      </w:r>
      <w:r w:rsidR="00DC15D7" w:rsidRPr="00AC0AC1">
        <w:rPr>
          <w:lang w:eastAsia="zh-CN"/>
        </w:rPr>
        <w:t>auction</w:t>
      </w:r>
      <w:r w:rsidR="004E5C24" w:rsidRPr="00AC0AC1">
        <w:rPr>
          <w:lang w:eastAsia="zh-CN"/>
        </w:rPr>
        <w:t xml:space="preserve"> and bid data types</w:t>
      </w:r>
      <w:r w:rsidR="00422D4C" w:rsidRPr="00AC0AC1">
        <w:rPr>
          <w:lang w:eastAsia="zh-CN"/>
        </w:rPr>
        <w:t xml:space="preserve"> (94-97)</w:t>
      </w:r>
      <w:r w:rsidR="004E5C24" w:rsidRPr="00AC0AC1">
        <w:rPr>
          <w:lang w:eastAsia="zh-CN"/>
        </w:rPr>
        <w:t>.</w:t>
      </w:r>
      <w:r w:rsidR="00422D4C" w:rsidRPr="00AC0AC1">
        <w:rPr>
          <w:lang w:eastAsia="zh-CN"/>
        </w:rPr>
        <w:t xml:space="preserve"> </w:t>
      </w:r>
      <w:r w:rsidR="005B0D17" w:rsidRPr="00AC0AC1">
        <w:rPr>
          <w:lang w:eastAsia="zh-CN"/>
        </w:rPr>
        <w:t xml:space="preserve">We make also an instance for the </w:t>
      </w:r>
      <w:r w:rsidR="005B0D17" w:rsidRPr="00DC15D7">
        <w:rPr>
          <w:i/>
          <w:lang w:eastAsia="zh-CN"/>
        </w:rPr>
        <w:t>Scripts.ValidatorTypes</w:t>
      </w:r>
      <w:r w:rsidR="005B0D17" w:rsidRPr="00AC0AC1">
        <w:rPr>
          <w:lang w:eastAsia="zh-CN"/>
        </w:rPr>
        <w:t xml:space="preserve"> class to define our datum and redeemer. </w:t>
      </w:r>
      <w:r w:rsidR="00301E4E" w:rsidRPr="00AC0AC1">
        <w:rPr>
          <w:lang w:eastAsia="zh-CN"/>
        </w:rPr>
        <w:t>We need this because our datum and redeemer are custom data types</w:t>
      </w:r>
      <w:r w:rsidR="005B0D17" w:rsidRPr="00AC0AC1">
        <w:rPr>
          <w:lang w:eastAsia="zh-CN"/>
        </w:rPr>
        <w:t>.</w:t>
      </w:r>
      <w:r w:rsidR="00301E4E" w:rsidRPr="00AC0AC1">
        <w:rPr>
          <w:lang w:eastAsia="zh-CN"/>
        </w:rPr>
        <w:t xml:space="preserve"> </w:t>
      </w:r>
      <w:r w:rsidR="009F1478" w:rsidRPr="00AC0AC1">
        <w:rPr>
          <w:lang w:eastAsia="zh-CN"/>
        </w:rPr>
        <w:t>Next,</w:t>
      </w:r>
      <w:r w:rsidR="00C73A16" w:rsidRPr="00AC0AC1">
        <w:rPr>
          <w:lang w:eastAsia="zh-CN"/>
        </w:rPr>
        <w:t xml:space="preserve"> we define the helper function </w:t>
      </w:r>
      <w:r w:rsidR="00C73A16" w:rsidRPr="00AC0AC1">
        <w:rPr>
          <w:i/>
          <w:lang w:eastAsia="zh-CN"/>
        </w:rPr>
        <w:t>minBid</w:t>
      </w:r>
      <w:r w:rsidR="00C73A16" w:rsidRPr="00AC0AC1">
        <w:rPr>
          <w:lang w:eastAsia="zh-CN"/>
        </w:rPr>
        <w:t xml:space="preserve"> that takes in the datum and returns the minimal bid a bidder has to make to replace the current bid (107-111). </w:t>
      </w:r>
      <w:r w:rsidR="00361E61" w:rsidRPr="00AC0AC1">
        <w:rPr>
          <w:lang w:eastAsia="zh-CN"/>
        </w:rPr>
        <w:t xml:space="preserve">Now we come to our auction validator function. </w:t>
      </w:r>
      <w:r w:rsidR="009F1478" w:rsidRPr="00AC0AC1">
        <w:rPr>
          <w:lang w:eastAsia="zh-CN"/>
        </w:rPr>
        <w:t>First,</w:t>
      </w:r>
      <w:r w:rsidR="002A6FE0" w:rsidRPr="00AC0AC1">
        <w:rPr>
          <w:lang w:eastAsia="zh-CN"/>
        </w:rPr>
        <w:t xml:space="preserve"> we check if we have the correct input value. For this we use the helper function </w:t>
      </w:r>
      <w:r w:rsidR="002A6FE0" w:rsidRPr="00AC0AC1">
        <w:rPr>
          <w:i/>
          <w:lang w:eastAsia="zh-CN"/>
        </w:rPr>
        <w:t>input</w:t>
      </w:r>
      <w:r w:rsidR="002A6FE0" w:rsidRPr="00AC0AC1">
        <w:rPr>
          <w:lang w:eastAsia="zh-CN"/>
        </w:rPr>
        <w:t xml:space="preserve"> that checks all the transaction inputs that represent a script and in case there </w:t>
      </w:r>
      <w:r w:rsidR="00734C70" w:rsidRPr="00AC0AC1">
        <w:rPr>
          <w:lang w:eastAsia="zh-CN"/>
        </w:rPr>
        <w:t>is</w:t>
      </w:r>
      <w:r w:rsidR="00D048AE">
        <w:rPr>
          <w:lang w:eastAsia="zh-CN"/>
        </w:rPr>
        <w:t xml:space="preserve"> more than one raises an error</w:t>
      </w:r>
      <w:r w:rsidR="006974E8">
        <w:rPr>
          <w:lang w:eastAsia="zh-CN"/>
        </w:rPr>
        <w:t xml:space="preserve"> </w:t>
      </w:r>
      <w:r w:rsidR="006974E8" w:rsidRPr="00AC0AC1">
        <w:rPr>
          <w:lang w:eastAsia="zh-CN"/>
        </w:rPr>
        <w:t>(137-147)</w:t>
      </w:r>
      <w:r w:rsidR="00D048AE">
        <w:rPr>
          <w:lang w:eastAsia="zh-CN"/>
        </w:rPr>
        <w:t>. E</w:t>
      </w:r>
      <w:r w:rsidR="002A6FE0" w:rsidRPr="00AC0AC1">
        <w:rPr>
          <w:lang w:eastAsia="zh-CN"/>
        </w:rPr>
        <w:t>lse it returns the one transaction input.</w:t>
      </w:r>
      <w:r w:rsidR="004B50E5" w:rsidRPr="00AC0AC1">
        <w:rPr>
          <w:lang w:eastAsia="zh-CN"/>
        </w:rPr>
        <w:t xml:space="preserve"> We can check weather a UTXO belongs to a script address by checking if the datum hash exists.</w:t>
      </w:r>
      <w:r w:rsidR="00587D81" w:rsidRPr="00AC0AC1">
        <w:rPr>
          <w:lang w:eastAsia="zh-CN"/>
        </w:rPr>
        <w:t xml:space="preserve"> With the </w:t>
      </w:r>
      <w:r w:rsidR="00587D81" w:rsidRPr="00AC0AC1">
        <w:rPr>
          <w:i/>
          <w:lang w:eastAsia="zh-CN"/>
        </w:rPr>
        <w:t>inVal</w:t>
      </w:r>
      <w:r w:rsidR="00587D81" w:rsidRPr="00AC0AC1">
        <w:rPr>
          <w:lang w:eastAsia="zh-CN"/>
        </w:rPr>
        <w:t xml:space="preserve"> function we get the Value sitting at the returned transaction input. And with the </w:t>
      </w:r>
      <w:r w:rsidR="00587D81" w:rsidRPr="00AC0AC1">
        <w:rPr>
          <w:i/>
          <w:lang w:eastAsia="zh-CN"/>
        </w:rPr>
        <w:t>correctInputValue</w:t>
      </w:r>
      <w:r w:rsidR="00587D81" w:rsidRPr="00AC0AC1">
        <w:rPr>
          <w:lang w:eastAsia="zh-CN"/>
        </w:rPr>
        <w:t xml:space="preserve"> function we check </w:t>
      </w:r>
      <w:r w:rsidR="00DC15D7" w:rsidRPr="00AC0AC1">
        <w:rPr>
          <w:lang w:eastAsia="zh-CN"/>
        </w:rPr>
        <w:t>whether</w:t>
      </w:r>
      <w:r w:rsidR="00587D81" w:rsidRPr="00AC0AC1">
        <w:rPr>
          <w:lang w:eastAsia="zh-CN"/>
        </w:rPr>
        <w:t xml:space="preserve"> the value of the transaction input we filtered out matches the value in the provided datum. </w:t>
      </w:r>
      <w:r w:rsidR="002D75DF" w:rsidRPr="00AC0AC1">
        <w:rPr>
          <w:lang w:eastAsia="zh-CN"/>
        </w:rPr>
        <w:t xml:space="preserve">After we checked that the input value is </w:t>
      </w:r>
      <w:r w:rsidR="009F1478" w:rsidRPr="00AC0AC1">
        <w:rPr>
          <w:lang w:eastAsia="zh-CN"/>
        </w:rPr>
        <w:t>correct,</w:t>
      </w:r>
      <w:r w:rsidR="002D75DF" w:rsidRPr="00AC0AC1">
        <w:rPr>
          <w:lang w:eastAsia="zh-CN"/>
        </w:rPr>
        <w:t xml:space="preserve"> we further decide to do </w:t>
      </w:r>
      <w:r w:rsidR="00DC15D7" w:rsidRPr="00AC0AC1">
        <w:rPr>
          <w:lang w:eastAsia="zh-CN"/>
        </w:rPr>
        <w:t>checks</w:t>
      </w:r>
      <w:r w:rsidR="002D75DF" w:rsidRPr="00AC0AC1">
        <w:rPr>
          <w:lang w:eastAsia="zh-CN"/>
        </w:rPr>
        <w:t xml:space="preserve"> depending on the redeemer. </w:t>
      </w:r>
      <w:r w:rsidR="00D45FB5" w:rsidRPr="00AC0AC1">
        <w:rPr>
          <w:lang w:eastAsia="zh-CN"/>
        </w:rPr>
        <w:t xml:space="preserve">If the redeemer is </w:t>
      </w:r>
      <w:r w:rsidR="009F1478" w:rsidRPr="00AC0AC1">
        <w:rPr>
          <w:lang w:eastAsia="zh-CN"/>
        </w:rPr>
        <w:t>Close,</w:t>
      </w:r>
      <w:r w:rsidR="00D45FB5" w:rsidRPr="00AC0AC1">
        <w:rPr>
          <w:lang w:eastAsia="zh-CN"/>
        </w:rPr>
        <w:t xml:space="preserve"> we check that the validity interval of the transaction falls after the bid deadline.</w:t>
      </w:r>
      <w:r w:rsidR="008430BD" w:rsidRPr="00AC0AC1">
        <w:rPr>
          <w:lang w:eastAsia="zh-CN"/>
        </w:rPr>
        <w:t xml:space="preserve"> </w:t>
      </w:r>
      <w:r w:rsidR="003D78FF" w:rsidRPr="00AC0AC1">
        <w:rPr>
          <w:lang w:eastAsia="zh-CN"/>
        </w:rPr>
        <w:t xml:space="preserve">If it </w:t>
      </w:r>
      <w:r w:rsidR="009F1478" w:rsidRPr="00AC0AC1">
        <w:rPr>
          <w:lang w:eastAsia="zh-CN"/>
        </w:rPr>
        <w:t>does,</w:t>
      </w:r>
      <w:r w:rsidR="003D78FF" w:rsidRPr="00AC0AC1">
        <w:rPr>
          <w:lang w:eastAsia="zh-CN"/>
        </w:rPr>
        <w:t xml:space="preserve"> we further check the </w:t>
      </w:r>
      <w:r w:rsidR="003D78FF" w:rsidRPr="00AC0AC1">
        <w:rPr>
          <w:i/>
          <w:lang w:eastAsia="zh-CN"/>
        </w:rPr>
        <w:t>adHighestBid</w:t>
      </w:r>
      <w:r w:rsidR="003D78FF" w:rsidRPr="00AC0AC1">
        <w:rPr>
          <w:lang w:eastAsia="zh-CN"/>
        </w:rPr>
        <w:t xml:space="preserve"> parameter. If it is Nothing it means that no bid was made </w:t>
      </w:r>
      <w:r w:rsidR="009F1478" w:rsidRPr="00AC0AC1">
        <w:rPr>
          <w:lang w:eastAsia="zh-CN"/>
        </w:rPr>
        <w:t>and, in this case,</w:t>
      </w:r>
      <w:r w:rsidR="003D78FF" w:rsidRPr="00AC0AC1">
        <w:rPr>
          <w:lang w:eastAsia="zh-CN"/>
        </w:rPr>
        <w:t xml:space="preserve"> we check that the NFT and minimal ADA amount go back to the seller. The </w:t>
      </w:r>
      <w:r w:rsidR="003D78FF" w:rsidRPr="00AC0AC1">
        <w:rPr>
          <w:i/>
          <w:lang w:eastAsia="zh-CN"/>
        </w:rPr>
        <w:t>getsValue</w:t>
      </w:r>
      <w:r w:rsidR="003D78FF" w:rsidRPr="00AC0AC1">
        <w:rPr>
          <w:lang w:eastAsia="zh-CN"/>
        </w:rPr>
        <w:t xml:space="preserve"> function compares the address from the script context information </w:t>
      </w:r>
      <w:r w:rsidR="00FF2CBF" w:rsidRPr="00AC0AC1">
        <w:rPr>
          <w:lang w:eastAsia="zh-CN"/>
        </w:rPr>
        <w:t xml:space="preserve">and the datum and returns a </w:t>
      </w:r>
      <w:r w:rsidR="009F1478">
        <w:rPr>
          <w:lang w:eastAsia="zh-CN"/>
        </w:rPr>
        <w:t>B</w:t>
      </w:r>
      <w:r w:rsidR="00FF2CBF" w:rsidRPr="00AC0AC1">
        <w:rPr>
          <w:lang w:eastAsia="zh-CN"/>
        </w:rPr>
        <w:t xml:space="preserve">ool. </w:t>
      </w:r>
      <w:r w:rsidR="00DC15D7">
        <w:rPr>
          <w:lang w:eastAsia="zh-CN"/>
        </w:rPr>
        <w:t>But if the</w:t>
      </w:r>
      <w:r w:rsidR="009451D3" w:rsidRPr="00AC0AC1">
        <w:rPr>
          <w:lang w:eastAsia="zh-CN"/>
        </w:rPr>
        <w:t xml:space="preserve"> bid was </w:t>
      </w:r>
      <w:r w:rsidR="009F1478" w:rsidRPr="00AC0AC1">
        <w:rPr>
          <w:lang w:eastAsia="zh-CN"/>
        </w:rPr>
        <w:t>made,</w:t>
      </w:r>
      <w:r w:rsidR="009451D3" w:rsidRPr="00AC0AC1">
        <w:rPr>
          <w:lang w:eastAsia="zh-CN"/>
        </w:rPr>
        <w:t xml:space="preserve"> we check that the highest bidder gets the token and the seller gets the highest bid. </w:t>
      </w:r>
      <w:r w:rsidR="005D1ACF" w:rsidRPr="00AC0AC1">
        <w:rPr>
          <w:lang w:eastAsia="zh-CN"/>
        </w:rPr>
        <w:t xml:space="preserve">And that is it for the Close action. For the MkBid action we check several conditions. </w:t>
      </w:r>
      <w:r w:rsidR="009F1478" w:rsidRPr="00AC0AC1">
        <w:rPr>
          <w:lang w:eastAsia="zh-CN"/>
        </w:rPr>
        <w:t>First,</w:t>
      </w:r>
      <w:r w:rsidR="00B34B68" w:rsidRPr="00AC0AC1">
        <w:rPr>
          <w:lang w:eastAsia="zh-CN"/>
        </w:rPr>
        <w:t xml:space="preserve"> we check that the new bid is high enough. </w:t>
      </w:r>
      <w:r w:rsidR="00BB3EEE" w:rsidRPr="00AC0AC1">
        <w:rPr>
          <w:lang w:eastAsia="zh-CN"/>
        </w:rPr>
        <w:t>Then we check that the correct datum information is contained in the script context information</w:t>
      </w:r>
      <w:r w:rsidR="00E10CB6" w:rsidRPr="00AC0AC1">
        <w:rPr>
          <w:lang w:eastAsia="zh-CN"/>
        </w:rPr>
        <w:t xml:space="preserve"> by comparing it to the redeemer information</w:t>
      </w:r>
      <w:r w:rsidR="00BB3EEE" w:rsidRPr="00AC0AC1">
        <w:rPr>
          <w:lang w:eastAsia="zh-CN"/>
        </w:rPr>
        <w:t>.</w:t>
      </w:r>
      <w:r w:rsidR="00E10CB6" w:rsidRPr="00AC0AC1">
        <w:rPr>
          <w:lang w:eastAsia="zh-CN"/>
        </w:rPr>
        <w:t xml:space="preserve"> </w:t>
      </w:r>
      <w:r w:rsidR="00B63F22" w:rsidRPr="00AC0AC1">
        <w:rPr>
          <w:lang w:eastAsia="zh-CN"/>
        </w:rPr>
        <w:t xml:space="preserve">After it we check that the correct value will be contained in the output UTXO for the auction address. </w:t>
      </w:r>
      <w:r w:rsidR="000D14D6" w:rsidRPr="00AC0AC1">
        <w:rPr>
          <w:lang w:eastAsia="zh-CN"/>
        </w:rPr>
        <w:t>Then we check that in case there was a previous bid that we are outbidding the bid go</w:t>
      </w:r>
      <w:r w:rsidR="00FD15FB">
        <w:rPr>
          <w:lang w:eastAsia="zh-CN"/>
        </w:rPr>
        <w:t xml:space="preserve">es back to the original bidder. To get the correct address we use the function </w:t>
      </w:r>
      <w:r w:rsidR="00FD15FB" w:rsidRPr="00FD15FB">
        <w:rPr>
          <w:i/>
          <w:lang w:eastAsia="zh-CN"/>
        </w:rPr>
        <w:t>pubKeyHashAddress</w:t>
      </w:r>
      <w:r w:rsidR="00FD15FB">
        <w:rPr>
          <w:lang w:eastAsia="zh-CN"/>
        </w:rPr>
        <w:t xml:space="preserve"> that takes a payment pub key hash and a maybe stake pub key hash and returns an address belonging to that key.</w:t>
      </w:r>
    </w:p>
    <w:p w14:paraId="18F0773D" w14:textId="4ED84AA1" w:rsidR="00FD15FB" w:rsidRDefault="00FD15FB" w:rsidP="00FD15FB">
      <w:pPr>
        <w:pStyle w:val="SourceCode"/>
      </w:pPr>
      <w:r w:rsidRPr="00FD15FB">
        <w:t>pubKeyHashAddress :: PaymentPubKeyHash -&gt; Maybe StakePubKeyHash -&gt; Address</w:t>
      </w:r>
      <w:r>
        <w:t xml:space="preserve"> </w:t>
      </w:r>
    </w:p>
    <w:p w14:paraId="63FB0C0D" w14:textId="1EF3FFF8" w:rsidR="00E73DBC" w:rsidRDefault="000529AA" w:rsidP="00E73DBC">
      <w:pPr>
        <w:pStyle w:val="BodyText"/>
        <w:spacing w:before="0" w:after="0"/>
        <w:rPr>
          <w:lang w:eastAsia="zh-CN"/>
        </w:rPr>
      </w:pPr>
      <w:r w:rsidRPr="00AC0AC1">
        <w:rPr>
          <w:lang w:eastAsia="zh-CN"/>
        </w:rPr>
        <w:t xml:space="preserve">In the end we check that the bid is made before the </w:t>
      </w:r>
      <w:r w:rsidR="00166E6C" w:rsidRPr="00AC0AC1">
        <w:rPr>
          <w:lang w:eastAsia="zh-CN"/>
        </w:rPr>
        <w:t>auction</w:t>
      </w:r>
      <w:r w:rsidRPr="00AC0AC1">
        <w:rPr>
          <w:lang w:eastAsia="zh-CN"/>
        </w:rPr>
        <w:t xml:space="preserve"> deadline. </w:t>
      </w:r>
      <w:r w:rsidR="00A504CD" w:rsidRPr="00AC0AC1">
        <w:rPr>
          <w:lang w:eastAsia="zh-CN"/>
        </w:rPr>
        <w:t xml:space="preserve">And that is the entire validator function. </w:t>
      </w:r>
      <w:r w:rsidR="00336908" w:rsidRPr="00AC0AC1">
        <w:rPr>
          <w:lang w:eastAsia="zh-CN"/>
        </w:rPr>
        <w:t xml:space="preserve">Then we compile the typed auction validator and we compute the auction hash and address. </w:t>
      </w:r>
      <w:r w:rsidR="00EB30F4" w:rsidRPr="00AC0AC1">
        <w:rPr>
          <w:lang w:eastAsia="zh-CN"/>
        </w:rPr>
        <w:t>This completes the on-chain code.</w:t>
      </w:r>
      <w:r w:rsidR="00E73DBC">
        <w:rPr>
          <w:lang w:eastAsia="zh-CN"/>
        </w:rPr>
        <w:t xml:space="preserve"> </w:t>
      </w:r>
      <w:r w:rsidR="00EB30F4" w:rsidRPr="00AC0AC1">
        <w:rPr>
          <w:lang w:eastAsia="zh-CN"/>
        </w:rPr>
        <w:t xml:space="preserve">Next follows the off-chain code where we </w:t>
      </w:r>
      <w:r w:rsidR="00FD4EC9" w:rsidRPr="00AC0AC1">
        <w:rPr>
          <w:lang w:eastAsia="zh-CN"/>
        </w:rPr>
        <w:t xml:space="preserve">first define the data types for the three endpoints we will have (232-248). Then we define the auction schema (250-253). </w:t>
      </w:r>
      <w:r w:rsidR="004B533A" w:rsidRPr="00AC0AC1">
        <w:rPr>
          <w:lang w:eastAsia="zh-CN"/>
        </w:rPr>
        <w:t xml:space="preserve">After that we define the start contract that takes in the start parameter. </w:t>
      </w:r>
      <w:r w:rsidR="009F1478" w:rsidRPr="00AC0AC1">
        <w:rPr>
          <w:lang w:eastAsia="zh-CN"/>
        </w:rPr>
        <w:t>First,</w:t>
      </w:r>
      <w:r w:rsidR="004B533A" w:rsidRPr="00AC0AC1">
        <w:rPr>
          <w:lang w:eastAsia="zh-CN"/>
        </w:rPr>
        <w:t xml:space="preserve"> we look up our own payment public key hash. Then we define the auction </w:t>
      </w:r>
      <w:r w:rsidR="004B533A" w:rsidRPr="00AC0AC1">
        <w:rPr>
          <w:lang w:eastAsia="zh-CN"/>
        </w:rPr>
        <w:lastRenderedPageBreak/>
        <w:t xml:space="preserve">datum for the start of the </w:t>
      </w:r>
      <w:r w:rsidR="008B2F97">
        <w:rPr>
          <w:lang w:eastAsia="zh-CN"/>
        </w:rPr>
        <w:t>auction. W</w:t>
      </w:r>
      <w:r w:rsidR="004B533A" w:rsidRPr="00AC0AC1">
        <w:rPr>
          <w:lang w:eastAsia="zh-CN"/>
        </w:rPr>
        <w:t xml:space="preserve">e compute the value that holds the NFT and minimal ADA and construct the transaction. In the end we submit the transaction, </w:t>
      </w:r>
      <w:r w:rsidR="00166E6C" w:rsidRPr="00AC0AC1">
        <w:rPr>
          <w:lang w:eastAsia="zh-CN"/>
        </w:rPr>
        <w:t>wait</w:t>
      </w:r>
      <w:r w:rsidR="004B533A" w:rsidRPr="00AC0AC1">
        <w:rPr>
          <w:lang w:eastAsia="zh-CN"/>
        </w:rPr>
        <w:t xml:space="preserve"> for confirmation and log a message. </w:t>
      </w:r>
      <w:r w:rsidR="00D107B8" w:rsidRPr="00AC0AC1">
        <w:rPr>
          <w:lang w:eastAsia="zh-CN"/>
        </w:rPr>
        <w:t xml:space="preserve">Next follows the bid contract that takes in the bid parameter. </w:t>
      </w:r>
      <w:r w:rsidR="009F1478" w:rsidRPr="00AC0AC1">
        <w:rPr>
          <w:lang w:eastAsia="zh-CN"/>
        </w:rPr>
        <w:t>First,</w:t>
      </w:r>
      <w:r w:rsidR="002C60E4" w:rsidRPr="00AC0AC1">
        <w:rPr>
          <w:lang w:eastAsia="zh-CN"/>
        </w:rPr>
        <w:t xml:space="preserve"> we use the </w:t>
      </w:r>
      <w:r w:rsidR="002C60E4" w:rsidRPr="00AC0AC1">
        <w:rPr>
          <w:i/>
          <w:lang w:eastAsia="zh-CN"/>
        </w:rPr>
        <w:t>findAuction</w:t>
      </w:r>
      <w:r w:rsidR="002C60E4" w:rsidRPr="00AC0AC1">
        <w:rPr>
          <w:lang w:eastAsia="zh-CN"/>
        </w:rPr>
        <w:t xml:space="preserve"> function</w:t>
      </w:r>
      <w:r w:rsidR="00573F3C" w:rsidRPr="00AC0AC1">
        <w:rPr>
          <w:lang w:eastAsia="zh-CN"/>
        </w:rPr>
        <w:t xml:space="preserve"> defined in 334-351</w:t>
      </w:r>
      <w:r w:rsidR="002C60E4" w:rsidRPr="00AC0AC1">
        <w:rPr>
          <w:lang w:eastAsia="zh-CN"/>
        </w:rPr>
        <w:t xml:space="preserve"> that for the given token name and currency symbol finds the UTXO at the auction script address and returns the output reference, output and datum. </w:t>
      </w:r>
      <w:r w:rsidR="001564AB" w:rsidRPr="00AC0AC1">
        <w:rPr>
          <w:lang w:eastAsia="zh-CN"/>
        </w:rPr>
        <w:t xml:space="preserve">If it would not find the UTXO it would throw an error. </w:t>
      </w:r>
      <w:r w:rsidR="002F1679" w:rsidRPr="00AC0AC1">
        <w:rPr>
          <w:lang w:eastAsia="zh-CN"/>
        </w:rPr>
        <w:t xml:space="preserve">Then we define following parameters: the bid, the new datum, the new value the auction UTXO will contain and the redeemer. </w:t>
      </w:r>
      <w:r w:rsidR="009F1478" w:rsidRPr="00AC0AC1">
        <w:rPr>
          <w:lang w:eastAsia="zh-CN"/>
        </w:rPr>
        <w:t>Next,</w:t>
      </w:r>
      <w:r w:rsidR="009F7DCF" w:rsidRPr="00AC0AC1">
        <w:rPr>
          <w:lang w:eastAsia="zh-CN"/>
        </w:rPr>
        <w:t xml:space="preserve"> we define the lookups where we </w:t>
      </w:r>
      <w:r w:rsidR="00C65CAF" w:rsidRPr="00AC0AC1">
        <w:rPr>
          <w:lang w:eastAsia="zh-CN"/>
        </w:rPr>
        <w:t xml:space="preserve">use for the first time the constraint </w:t>
      </w:r>
      <w:r w:rsidR="00C65CAF" w:rsidRPr="00AC0AC1">
        <w:rPr>
          <w:i/>
          <w:lang w:eastAsia="zh-CN"/>
        </w:rPr>
        <w:t>typedValidatorLookups</w:t>
      </w:r>
      <w:r w:rsidR="00C65CAF" w:rsidRPr="00AC0AC1">
        <w:rPr>
          <w:lang w:eastAsia="zh-CN"/>
        </w:rPr>
        <w:t xml:space="preserve">. In </w:t>
      </w:r>
      <w:r w:rsidR="009F1478" w:rsidRPr="00AC0AC1">
        <w:rPr>
          <w:lang w:eastAsia="zh-CN"/>
        </w:rPr>
        <w:t>addition,</w:t>
      </w:r>
      <w:r w:rsidR="00C65CAF" w:rsidRPr="00AC0AC1">
        <w:rPr>
          <w:lang w:eastAsia="zh-CN"/>
        </w:rPr>
        <w:t xml:space="preserve"> we define 2 other constraints as usual. </w:t>
      </w:r>
      <w:r w:rsidR="000D35A2" w:rsidRPr="00AC0AC1">
        <w:rPr>
          <w:lang w:eastAsia="zh-CN"/>
        </w:rPr>
        <w:t xml:space="preserve">With the Map.singleton function we construct a map of output references and </w:t>
      </w:r>
      <w:r w:rsidR="00E23376" w:rsidRPr="00AC0AC1">
        <w:rPr>
          <w:lang w:eastAsia="zh-CN"/>
        </w:rPr>
        <w:t xml:space="preserve">chain index </w:t>
      </w:r>
      <w:r w:rsidR="000D35A2" w:rsidRPr="00AC0AC1">
        <w:rPr>
          <w:lang w:eastAsia="zh-CN"/>
        </w:rPr>
        <w:t>outputs.</w:t>
      </w:r>
      <w:r w:rsidR="00E23376" w:rsidRPr="00AC0AC1">
        <w:rPr>
          <w:lang w:eastAsia="zh-CN"/>
        </w:rPr>
        <w:t xml:space="preserve"> Then we construct the transaction. We put constraints that we must pay to the script with value and datum that we computed. Then we set the validity interval for the transaction. </w:t>
      </w:r>
      <w:r w:rsidR="009F1478" w:rsidRPr="00AC0AC1">
        <w:rPr>
          <w:lang w:eastAsia="zh-CN"/>
        </w:rPr>
        <w:t>Next,</w:t>
      </w:r>
      <w:r w:rsidR="00E23376" w:rsidRPr="00AC0AC1">
        <w:rPr>
          <w:lang w:eastAsia="zh-CN"/>
        </w:rPr>
        <w:t xml:space="preserve"> we specify which output reference we want to spend and with w</w:t>
      </w:r>
      <w:r w:rsidR="00A90D45">
        <w:rPr>
          <w:lang w:eastAsia="zh-CN"/>
        </w:rPr>
        <w:t>h</w:t>
      </w:r>
      <w:r w:rsidR="00E23376" w:rsidRPr="00AC0AC1">
        <w:rPr>
          <w:lang w:eastAsia="zh-CN"/>
        </w:rPr>
        <w:t xml:space="preserve">at redeemer. </w:t>
      </w:r>
      <w:r w:rsidR="00CF3195" w:rsidRPr="00AC0AC1">
        <w:rPr>
          <w:lang w:eastAsia="zh-CN"/>
        </w:rPr>
        <w:t xml:space="preserve">In the case that we are not the first </w:t>
      </w:r>
      <w:r w:rsidR="00A90D45" w:rsidRPr="00AC0AC1">
        <w:rPr>
          <w:lang w:eastAsia="zh-CN"/>
        </w:rPr>
        <w:t>bidder</w:t>
      </w:r>
      <w:r w:rsidR="00CF3195" w:rsidRPr="00AC0AC1">
        <w:rPr>
          <w:lang w:eastAsia="zh-CN"/>
        </w:rPr>
        <w:t xml:space="preserve"> we put the additional constraint that we pay the current bid to the previous bidder back. </w:t>
      </w:r>
      <w:r w:rsidR="00CD3744" w:rsidRPr="00AC0AC1">
        <w:rPr>
          <w:lang w:eastAsia="zh-CN"/>
        </w:rPr>
        <w:t xml:space="preserve">Then we submit the transaction, </w:t>
      </w:r>
      <w:r w:rsidR="00A90D45" w:rsidRPr="00AC0AC1">
        <w:rPr>
          <w:lang w:eastAsia="zh-CN"/>
        </w:rPr>
        <w:t>wait</w:t>
      </w:r>
      <w:r w:rsidR="00CD3744" w:rsidRPr="00AC0AC1">
        <w:rPr>
          <w:lang w:eastAsia="zh-CN"/>
        </w:rPr>
        <w:t xml:space="preserve"> for confirmation and log a message. </w:t>
      </w:r>
      <w:r w:rsidR="002C7303" w:rsidRPr="00AC0AC1">
        <w:rPr>
          <w:lang w:eastAsia="zh-CN"/>
        </w:rPr>
        <w:t xml:space="preserve">The third contract is the close contract. </w:t>
      </w:r>
      <w:r w:rsidR="001E23B3" w:rsidRPr="00AC0AC1">
        <w:rPr>
          <w:lang w:eastAsia="zh-CN"/>
        </w:rPr>
        <w:t xml:space="preserve">We again use the </w:t>
      </w:r>
      <w:r w:rsidR="001E23B3" w:rsidRPr="00AC0AC1">
        <w:rPr>
          <w:i/>
          <w:lang w:eastAsia="zh-CN"/>
        </w:rPr>
        <w:t>findAuction</w:t>
      </w:r>
      <w:r w:rsidR="001E23B3" w:rsidRPr="00AC0AC1">
        <w:rPr>
          <w:lang w:eastAsia="zh-CN"/>
        </w:rPr>
        <w:t xml:space="preserve"> function </w:t>
      </w:r>
      <w:r w:rsidR="00573202" w:rsidRPr="00AC0AC1">
        <w:rPr>
          <w:lang w:eastAsia="zh-CN"/>
        </w:rPr>
        <w:t xml:space="preserve">that gives us the output reference, chain index output and datum for the auction UTXO. </w:t>
      </w:r>
      <w:r w:rsidR="00276E37" w:rsidRPr="00AC0AC1">
        <w:rPr>
          <w:lang w:eastAsia="zh-CN"/>
        </w:rPr>
        <w:t xml:space="preserve">Then we log a message. </w:t>
      </w:r>
      <w:r w:rsidR="009F1478" w:rsidRPr="00AC0AC1">
        <w:rPr>
          <w:lang w:eastAsia="zh-CN"/>
        </w:rPr>
        <w:t>Next,</w:t>
      </w:r>
      <w:r w:rsidR="00276E37" w:rsidRPr="00AC0AC1">
        <w:rPr>
          <w:lang w:eastAsia="zh-CN"/>
        </w:rPr>
        <w:t xml:space="preserve"> we define our parameters: the token value, the redeemer that we set to Close and the payment public key of the seller. </w:t>
      </w:r>
      <w:r w:rsidR="001E4098" w:rsidRPr="00AC0AC1">
        <w:rPr>
          <w:lang w:eastAsia="zh-CN"/>
        </w:rPr>
        <w:t xml:space="preserve">We define our lookups same as in the previous example. And we define our transaction depending on weather any bids have been made or not. If </w:t>
      </w:r>
      <w:r w:rsidR="009F1478" w:rsidRPr="00AC0AC1">
        <w:rPr>
          <w:lang w:eastAsia="zh-CN"/>
        </w:rPr>
        <w:t>not,</w:t>
      </w:r>
      <w:r w:rsidR="001E4098" w:rsidRPr="00AC0AC1">
        <w:rPr>
          <w:lang w:eastAsia="zh-CN"/>
        </w:rPr>
        <w:t xml:space="preserve"> we say that the token must go back to the </w:t>
      </w:r>
      <w:r w:rsidR="00B716D6" w:rsidRPr="00AC0AC1">
        <w:rPr>
          <w:lang w:eastAsia="zh-CN"/>
        </w:rPr>
        <w:t xml:space="preserve">seller and if </w:t>
      </w:r>
      <w:r w:rsidR="009F1478" w:rsidRPr="00AC0AC1">
        <w:rPr>
          <w:lang w:eastAsia="zh-CN"/>
        </w:rPr>
        <w:t>yes,</w:t>
      </w:r>
      <w:r w:rsidR="00B716D6" w:rsidRPr="00AC0AC1">
        <w:rPr>
          <w:lang w:eastAsia="zh-CN"/>
        </w:rPr>
        <w:t xml:space="preserve"> we say the token goes to the bidder that is written inside the datum and the bid goes to the seller. </w:t>
      </w:r>
      <w:r w:rsidR="009B4D01" w:rsidRPr="00AC0AC1">
        <w:rPr>
          <w:lang w:eastAsia="zh-CN"/>
        </w:rPr>
        <w:t xml:space="preserve">In both cases we define the validity interval and the script output we want to spend. </w:t>
      </w:r>
      <w:r w:rsidR="00E70F54" w:rsidRPr="00AC0AC1">
        <w:rPr>
          <w:lang w:eastAsia="zh-CN"/>
        </w:rPr>
        <w:t xml:space="preserve">Then we submit the transaction, </w:t>
      </w:r>
      <w:r w:rsidR="00F67457" w:rsidRPr="00AC0AC1">
        <w:rPr>
          <w:lang w:eastAsia="zh-CN"/>
        </w:rPr>
        <w:t>wait</w:t>
      </w:r>
      <w:r w:rsidR="00E70F54" w:rsidRPr="00AC0AC1">
        <w:rPr>
          <w:lang w:eastAsia="zh-CN"/>
        </w:rPr>
        <w:t xml:space="preserve"> for confirmation and log a message. </w:t>
      </w:r>
      <w:r w:rsidR="00A0182A" w:rsidRPr="00AC0AC1">
        <w:rPr>
          <w:lang w:eastAsia="zh-CN"/>
        </w:rPr>
        <w:t>In the end we define our en</w:t>
      </w:r>
      <w:r w:rsidR="00A90D45">
        <w:rPr>
          <w:lang w:eastAsia="zh-CN"/>
        </w:rPr>
        <w:t>d</w:t>
      </w:r>
      <w:r w:rsidR="00A0182A" w:rsidRPr="00AC0AC1">
        <w:rPr>
          <w:lang w:eastAsia="zh-CN"/>
        </w:rPr>
        <w:t xml:space="preserve">points contract, create a schema definition and create currencies where we use the </w:t>
      </w:r>
      <w:r w:rsidR="00A0182A" w:rsidRPr="00AC0AC1">
        <w:rPr>
          <w:i/>
          <w:lang w:eastAsia="zh-CN"/>
        </w:rPr>
        <w:t>myToken</w:t>
      </w:r>
      <w:r w:rsidR="00A0182A" w:rsidRPr="00AC0AC1">
        <w:rPr>
          <w:lang w:eastAsia="zh-CN"/>
        </w:rPr>
        <w:t xml:space="preserve"> parameter that defines our token.</w:t>
      </w:r>
      <w:r w:rsidR="00181A7A" w:rsidRPr="00AC0AC1">
        <w:rPr>
          <w:lang w:eastAsia="zh-CN"/>
        </w:rPr>
        <w:t xml:space="preserve"> In the playground we define 3 </w:t>
      </w:r>
      <w:r w:rsidR="003C6C76" w:rsidRPr="00AC0AC1">
        <w:rPr>
          <w:lang w:eastAsia="zh-CN"/>
        </w:rPr>
        <w:t>wallets</w:t>
      </w:r>
      <w:r w:rsidR="00181A7A" w:rsidRPr="00AC0AC1">
        <w:rPr>
          <w:lang w:eastAsia="zh-CN"/>
        </w:rPr>
        <w:t xml:space="preserve"> with a 100 ADA for each wallet.</w:t>
      </w:r>
      <w:r w:rsidR="00873EC2">
        <w:rPr>
          <w:lang w:eastAsia="zh-CN"/>
        </w:rPr>
        <w:t xml:space="preserve"> </w:t>
      </w:r>
    </w:p>
    <w:p w14:paraId="7174A36F" w14:textId="22AECBF7" w:rsidR="00E73DBC" w:rsidRDefault="00181A7A" w:rsidP="00E73DBC">
      <w:pPr>
        <w:pStyle w:val="BodyText"/>
        <w:spacing w:before="0" w:after="0"/>
        <w:jc w:val="center"/>
        <w:rPr>
          <w:lang w:eastAsia="zh-CN"/>
        </w:rPr>
      </w:pPr>
      <w:r w:rsidRPr="00AC0AC1">
        <w:rPr>
          <w:noProof/>
        </w:rPr>
        <w:drawing>
          <wp:inline distT="0" distB="0" distL="0" distR="0" wp14:anchorId="0B1D6D4B" wp14:editId="3ECEDCB7">
            <wp:extent cx="4914900" cy="2231913"/>
            <wp:effectExtent l="0" t="0" r="0" b="0"/>
            <wp:docPr id="54" name="Picture 54" descr="\\vmware-host\Shared Folders\shared\Pictures\Lecture 1\simul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1\simulator1.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7517"/>
                    <a:stretch/>
                  </pic:blipFill>
                  <pic:spPr bwMode="auto">
                    <a:xfrm>
                      <a:off x="0" y="0"/>
                      <a:ext cx="4949597" cy="2247669"/>
                    </a:xfrm>
                    <a:prstGeom prst="rect">
                      <a:avLst/>
                    </a:prstGeom>
                    <a:noFill/>
                    <a:ln>
                      <a:noFill/>
                    </a:ln>
                    <a:extLst>
                      <a:ext uri="{53640926-AAD7-44D8-BBD7-CCE9431645EC}">
                        <a14:shadowObscured xmlns:a14="http://schemas.microsoft.com/office/drawing/2010/main"/>
                      </a:ext>
                    </a:extLst>
                  </pic:spPr>
                </pic:pic>
              </a:graphicData>
            </a:graphic>
          </wp:inline>
        </w:drawing>
      </w:r>
    </w:p>
    <w:p w14:paraId="6DFCEBB4" w14:textId="35C4B114" w:rsidR="00E73DBC" w:rsidRPr="00E73DBC" w:rsidRDefault="00E73DBC" w:rsidP="00E73DBC">
      <w:pPr>
        <w:pStyle w:val="BodyText"/>
        <w:spacing w:before="0" w:after="0"/>
        <w:jc w:val="center"/>
        <w:rPr>
          <w:b/>
          <w:sz w:val="20"/>
          <w:szCs w:val="20"/>
          <w:lang w:eastAsia="zh-CN"/>
        </w:rPr>
      </w:pPr>
      <w:bookmarkStart w:id="158" w:name="_Toc102838388"/>
      <w:r w:rsidRPr="00E73DBC">
        <w:rPr>
          <w:b/>
          <w:sz w:val="20"/>
          <w:szCs w:val="20"/>
        </w:rPr>
        <w:t xml:space="preserve">Figure </w:t>
      </w:r>
      <w:r w:rsidRPr="00E73DBC">
        <w:rPr>
          <w:b/>
          <w:sz w:val="20"/>
          <w:szCs w:val="20"/>
        </w:rPr>
        <w:fldChar w:fldCharType="begin"/>
      </w:r>
      <w:r w:rsidRPr="00E73DBC">
        <w:rPr>
          <w:b/>
          <w:sz w:val="20"/>
          <w:szCs w:val="20"/>
        </w:rPr>
        <w:instrText xml:space="preserve"> SEQ Figure \* ARABIC </w:instrText>
      </w:r>
      <w:r w:rsidRPr="00E73DBC">
        <w:rPr>
          <w:b/>
          <w:sz w:val="20"/>
          <w:szCs w:val="20"/>
        </w:rPr>
        <w:fldChar w:fldCharType="separate"/>
      </w:r>
      <w:r w:rsidR="000A2D3C">
        <w:rPr>
          <w:b/>
          <w:noProof/>
          <w:sz w:val="20"/>
          <w:szCs w:val="20"/>
        </w:rPr>
        <w:t>58</w:t>
      </w:r>
      <w:r w:rsidRPr="00E73DBC">
        <w:rPr>
          <w:b/>
          <w:sz w:val="20"/>
          <w:szCs w:val="20"/>
        </w:rPr>
        <w:fldChar w:fldCharType="end"/>
      </w:r>
      <w:r w:rsidRPr="00E73DBC">
        <w:rPr>
          <w:b/>
          <w:sz w:val="20"/>
          <w:szCs w:val="20"/>
        </w:rPr>
        <w:t xml:space="preserve"> – Wallets</w:t>
      </w:r>
      <w:bookmarkEnd w:id="158"/>
    </w:p>
    <w:p w14:paraId="6D826435" w14:textId="57BC0E98" w:rsidR="00181A7A" w:rsidRPr="00AC0AC1" w:rsidRDefault="00543CFA" w:rsidP="00181A7A">
      <w:pPr>
        <w:pStyle w:val="BodyText"/>
        <w:rPr>
          <w:lang w:eastAsia="zh-CN"/>
        </w:rPr>
      </w:pPr>
      <w:r w:rsidRPr="00AC0AC1">
        <w:rPr>
          <w:lang w:eastAsia="zh-CN"/>
        </w:rPr>
        <w:lastRenderedPageBreak/>
        <w:t>The</w:t>
      </w:r>
      <w:r w:rsidR="00F67457">
        <w:rPr>
          <w:lang w:eastAsia="zh-CN"/>
        </w:rPr>
        <w:t>n</w:t>
      </w:r>
      <w:r w:rsidRPr="00AC0AC1">
        <w:rPr>
          <w:lang w:eastAsia="zh-CN"/>
        </w:rPr>
        <w:t xml:space="preserve"> we define our workflow that we discussed </w:t>
      </w:r>
      <w:r w:rsidR="00833B7A" w:rsidRPr="00AC0AC1">
        <w:rPr>
          <w:lang w:eastAsia="zh-CN"/>
        </w:rPr>
        <w:t>in the begging of that chapter (</w:t>
      </w:r>
      <w:r w:rsidR="00833B7A" w:rsidRPr="00AC0AC1">
        <w:rPr>
          <w:lang w:eastAsia="zh-CN"/>
        </w:rPr>
        <w:fldChar w:fldCharType="begin"/>
      </w:r>
      <w:r w:rsidR="00833B7A" w:rsidRPr="00AC0AC1">
        <w:rPr>
          <w:lang w:eastAsia="zh-CN"/>
        </w:rPr>
        <w:instrText xml:space="preserve"> REF _Ref100763501 \h </w:instrText>
      </w:r>
      <w:r w:rsidR="00833B7A" w:rsidRPr="00AC0AC1">
        <w:rPr>
          <w:lang w:eastAsia="zh-CN"/>
        </w:rPr>
      </w:r>
      <w:r w:rsidR="00833B7A" w:rsidRPr="00AC0AC1">
        <w:rPr>
          <w:lang w:eastAsia="zh-CN"/>
        </w:rPr>
        <w:fldChar w:fldCharType="separate"/>
      </w:r>
      <w:r w:rsidR="000A2D3C" w:rsidRPr="00AC0AC1">
        <w:t xml:space="preserve">Figure </w:t>
      </w:r>
      <w:r w:rsidR="000A2D3C">
        <w:rPr>
          <w:noProof/>
        </w:rPr>
        <w:t>59</w:t>
      </w:r>
      <w:r w:rsidR="00833B7A" w:rsidRPr="00AC0AC1">
        <w:rPr>
          <w:lang w:eastAsia="zh-CN"/>
        </w:rPr>
        <w:fldChar w:fldCharType="end"/>
      </w:r>
      <w:r w:rsidR="00833B7A" w:rsidRPr="00AC0AC1">
        <w:rPr>
          <w:lang w:eastAsia="zh-CN"/>
        </w:rPr>
        <w:t>).</w:t>
      </w:r>
    </w:p>
    <w:p w14:paraId="3110DE37" w14:textId="77777777" w:rsidR="00833B7A" w:rsidRPr="00AC0AC1" w:rsidRDefault="00543CFA" w:rsidP="00833B7A">
      <w:pPr>
        <w:pStyle w:val="BodyText"/>
        <w:keepNext/>
      </w:pPr>
      <w:r w:rsidRPr="00AC0AC1">
        <w:rPr>
          <w:noProof/>
        </w:rPr>
        <w:drawing>
          <wp:inline distT="0" distB="0" distL="0" distR="0" wp14:anchorId="04D5855B" wp14:editId="29D5A659">
            <wp:extent cx="5943600" cy="3664209"/>
            <wp:effectExtent l="0" t="0" r="0" b="0"/>
            <wp:docPr id="55" name="Picture 55" descr="\\vmware-host\Shared Folders\shared\Pictures\Lecture 1\simul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host\Shared Folders\shared\Pictures\Lecture 1\simulator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64209"/>
                    </a:xfrm>
                    <a:prstGeom prst="rect">
                      <a:avLst/>
                    </a:prstGeom>
                    <a:noFill/>
                    <a:ln>
                      <a:noFill/>
                    </a:ln>
                  </pic:spPr>
                </pic:pic>
              </a:graphicData>
            </a:graphic>
          </wp:inline>
        </w:drawing>
      </w:r>
    </w:p>
    <w:p w14:paraId="2227895A" w14:textId="007B331E" w:rsidR="00543CFA" w:rsidRPr="00AC0AC1" w:rsidRDefault="00833B7A" w:rsidP="00833B7A">
      <w:pPr>
        <w:pStyle w:val="Caption"/>
        <w:spacing w:before="0"/>
        <w:rPr>
          <w:lang w:val="en-US"/>
        </w:rPr>
      </w:pPr>
      <w:bookmarkStart w:id="159" w:name="_Ref100763501"/>
      <w:bookmarkStart w:id="160" w:name="_Toc102838389"/>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59</w:t>
      </w:r>
      <w:r w:rsidRPr="00AC0AC1">
        <w:rPr>
          <w:lang w:val="en-US"/>
        </w:rPr>
        <w:fldChar w:fldCharType="end"/>
      </w:r>
      <w:bookmarkEnd w:id="159"/>
      <w:r w:rsidRPr="00AC0AC1">
        <w:rPr>
          <w:lang w:val="en-US"/>
        </w:rPr>
        <w:t xml:space="preserve"> - Playground workflow</w:t>
      </w:r>
      <w:bookmarkEnd w:id="160"/>
    </w:p>
    <w:p w14:paraId="14FB0BA2" w14:textId="36E8172B" w:rsidR="00833B7A" w:rsidRPr="00AC0AC1" w:rsidRDefault="00833B7A" w:rsidP="00833B7A">
      <w:pPr>
        <w:pStyle w:val="BodyText"/>
        <w:rPr>
          <w:lang w:eastAsia="zh-CN"/>
        </w:rPr>
      </w:pPr>
      <w:r w:rsidRPr="00AC0AC1">
        <w:rPr>
          <w:lang w:eastAsia="zh-CN"/>
        </w:rPr>
        <w:t xml:space="preserve">First wallet 1 starts the bid. For the currency symbol that we defined as »f« in the code we need to use the number 66 which is some kind of conversion. In the Repl we use the function </w:t>
      </w:r>
      <w:r w:rsidRPr="00F67457">
        <w:rPr>
          <w:i/>
          <w:lang w:eastAsia="zh-CN"/>
        </w:rPr>
        <w:t>slotToEndPOSIXTime</w:t>
      </w:r>
      <w:r w:rsidRPr="00AC0AC1">
        <w:rPr>
          <w:lang w:eastAsia="zh-CN"/>
        </w:rPr>
        <w:t xml:space="preserve"> to get the deadline for the auction that we set to 10 slots.</w:t>
      </w:r>
    </w:p>
    <w:p w14:paraId="58857C04" w14:textId="28FAA6F3" w:rsidR="00833B7A" w:rsidRPr="00AC0AC1" w:rsidRDefault="00833B7A" w:rsidP="00833B7A">
      <w:pPr>
        <w:pStyle w:val="SourceCode"/>
        <w:rPr>
          <w:noProof w:val="0"/>
          <w:lang w:val="en-US"/>
        </w:rPr>
      </w:pPr>
      <w:r w:rsidRPr="00AC0AC1">
        <w:rPr>
          <w:noProof w:val="0"/>
          <w:lang w:val="en-US"/>
        </w:rPr>
        <w:t>Prelude&gt; import Data.Default</w:t>
      </w:r>
    </w:p>
    <w:p w14:paraId="13F3933A" w14:textId="0716E6EB" w:rsidR="00833B7A" w:rsidRPr="00AC0AC1" w:rsidRDefault="00833B7A" w:rsidP="00833B7A">
      <w:pPr>
        <w:pStyle w:val="SourceCode"/>
        <w:rPr>
          <w:noProof w:val="0"/>
          <w:lang w:val="en-US"/>
        </w:rPr>
      </w:pPr>
      <w:r w:rsidRPr="00AC0AC1">
        <w:rPr>
          <w:noProof w:val="0"/>
          <w:lang w:val="en-US"/>
        </w:rPr>
        <w:t>Prelude&gt; import Ledger.TimeSlot</w:t>
      </w:r>
    </w:p>
    <w:p w14:paraId="4A1CE4AD" w14:textId="09EC461F" w:rsidR="00833B7A" w:rsidRPr="00AC0AC1" w:rsidRDefault="00833B7A" w:rsidP="00833B7A">
      <w:pPr>
        <w:pStyle w:val="SourceCode"/>
        <w:rPr>
          <w:noProof w:val="0"/>
          <w:lang w:val="en-US"/>
        </w:rPr>
      </w:pPr>
      <w:r w:rsidRPr="00AC0AC1">
        <w:rPr>
          <w:noProof w:val="0"/>
          <w:lang w:val="en-US"/>
        </w:rPr>
        <w:t>Prelude&gt; slotToEndPOSIXTime def 10</w:t>
      </w:r>
    </w:p>
    <w:p w14:paraId="574616DE" w14:textId="517DA601" w:rsidR="00833B7A" w:rsidRPr="00AC0AC1" w:rsidRDefault="00833B7A" w:rsidP="00833B7A">
      <w:pPr>
        <w:pStyle w:val="SourceCode"/>
        <w:rPr>
          <w:noProof w:val="0"/>
          <w:lang w:val="en-US"/>
        </w:rPr>
      </w:pPr>
      <w:r w:rsidRPr="00AC0AC1">
        <w:rPr>
          <w:noProof w:val="0"/>
          <w:lang w:val="en-US"/>
        </w:rPr>
        <w:t>POSIXTime {getPOSIXTime = 1596059101999}</w:t>
      </w:r>
    </w:p>
    <w:p w14:paraId="00CDA245" w14:textId="2BFD8806" w:rsidR="00833B7A" w:rsidRPr="00AC0AC1" w:rsidRDefault="00BA55ED" w:rsidP="00833B7A">
      <w:pPr>
        <w:pStyle w:val="BodyText"/>
        <w:rPr>
          <w:lang w:eastAsia="zh-CN"/>
        </w:rPr>
      </w:pPr>
      <w:r w:rsidRPr="00AC0AC1">
        <w:rPr>
          <w:lang w:eastAsia="zh-CN"/>
        </w:rPr>
        <w:t>Then wallet 2 and 3 make a bid. And in the end wallet 1 calls the close en</w:t>
      </w:r>
      <w:r w:rsidR="002A332B">
        <w:rPr>
          <w:lang w:eastAsia="zh-CN"/>
        </w:rPr>
        <w:t>d</w:t>
      </w:r>
      <w:r w:rsidRPr="00AC0AC1">
        <w:rPr>
          <w:lang w:eastAsia="zh-CN"/>
        </w:rPr>
        <w:t>point.</w:t>
      </w:r>
      <w:r w:rsidR="002A758C" w:rsidRPr="00AC0AC1">
        <w:rPr>
          <w:lang w:eastAsia="zh-CN"/>
        </w:rPr>
        <w:t xml:space="preserve"> Wallet 3 makes a higher bid so it should get the token in the end.</w:t>
      </w:r>
      <w:r w:rsidRPr="00AC0AC1">
        <w:rPr>
          <w:lang w:eastAsia="zh-CN"/>
        </w:rPr>
        <w:t xml:space="preserve"> </w:t>
      </w:r>
      <w:r w:rsidR="002A758C" w:rsidRPr="00AC0AC1">
        <w:rPr>
          <w:lang w:eastAsia="zh-CN"/>
        </w:rPr>
        <w:t xml:space="preserve">When you evaluate the </w:t>
      </w:r>
      <w:r w:rsidR="000C3F62" w:rsidRPr="00AC0AC1">
        <w:rPr>
          <w:lang w:eastAsia="zh-CN"/>
        </w:rPr>
        <w:t>simulation,</w:t>
      </w:r>
      <w:r w:rsidR="002A758C" w:rsidRPr="00AC0AC1">
        <w:rPr>
          <w:lang w:eastAsia="zh-CN"/>
        </w:rPr>
        <w:t xml:space="preserve"> you should get 5 transactions (</w:t>
      </w:r>
      <w:r w:rsidR="002A758C" w:rsidRPr="00AC0AC1">
        <w:rPr>
          <w:lang w:eastAsia="zh-CN"/>
        </w:rPr>
        <w:fldChar w:fldCharType="begin"/>
      </w:r>
      <w:r w:rsidR="002A758C" w:rsidRPr="00AC0AC1">
        <w:rPr>
          <w:lang w:eastAsia="zh-CN"/>
        </w:rPr>
        <w:instrText xml:space="preserve"> REF _Ref100764345 \h </w:instrText>
      </w:r>
      <w:r w:rsidR="002A758C" w:rsidRPr="00AC0AC1">
        <w:rPr>
          <w:lang w:eastAsia="zh-CN"/>
        </w:rPr>
      </w:r>
      <w:r w:rsidR="002A758C" w:rsidRPr="00AC0AC1">
        <w:rPr>
          <w:lang w:eastAsia="zh-CN"/>
        </w:rPr>
        <w:fldChar w:fldCharType="separate"/>
      </w:r>
      <w:r w:rsidR="000A2D3C" w:rsidRPr="00AC0AC1">
        <w:t xml:space="preserve">Figure </w:t>
      </w:r>
      <w:r w:rsidR="000A2D3C">
        <w:rPr>
          <w:noProof/>
        </w:rPr>
        <w:t>60</w:t>
      </w:r>
      <w:r w:rsidR="002A758C" w:rsidRPr="00AC0AC1">
        <w:rPr>
          <w:lang w:eastAsia="zh-CN"/>
        </w:rPr>
        <w:fldChar w:fldCharType="end"/>
      </w:r>
      <w:r w:rsidR="002A758C" w:rsidRPr="00AC0AC1">
        <w:rPr>
          <w:lang w:eastAsia="zh-CN"/>
        </w:rPr>
        <w:t xml:space="preserve">). The first is the genesis transaction that distributes 100 ADA to each of the 3 </w:t>
      </w:r>
      <w:r w:rsidR="003C6C76" w:rsidRPr="00AC0AC1">
        <w:rPr>
          <w:lang w:eastAsia="zh-CN"/>
        </w:rPr>
        <w:t>wallets</w:t>
      </w:r>
      <w:r w:rsidR="002A758C" w:rsidRPr="00AC0AC1">
        <w:rPr>
          <w:lang w:eastAsia="zh-CN"/>
        </w:rPr>
        <w:t xml:space="preserve">. The second is the transaction where wallet 1 sends the minimal ADA and NFT to the </w:t>
      </w:r>
      <w:r w:rsidR="00FC7C12" w:rsidRPr="00AC0AC1">
        <w:rPr>
          <w:lang w:eastAsia="zh-CN"/>
        </w:rPr>
        <w:t xml:space="preserve">auction script address. In the third transaction wallet 2 sends a bid of 10 ADA to the auction script address. In the fourth transaction wallet 3 sends a bid of 15 ADA to the auction script address and wallet 2 should </w:t>
      </w:r>
      <w:r w:rsidR="002A332B" w:rsidRPr="00AC0AC1">
        <w:rPr>
          <w:lang w:eastAsia="zh-CN"/>
        </w:rPr>
        <w:t>receive</w:t>
      </w:r>
      <w:r w:rsidR="00FC7C12" w:rsidRPr="00AC0AC1">
        <w:rPr>
          <w:lang w:eastAsia="zh-CN"/>
        </w:rPr>
        <w:t xml:space="preserve"> 10 ADA as part of the output transaction. In the fifth transaction wallet 1 should </w:t>
      </w:r>
      <w:r w:rsidR="002A332B" w:rsidRPr="00AC0AC1">
        <w:rPr>
          <w:lang w:eastAsia="zh-CN"/>
        </w:rPr>
        <w:t>receive</w:t>
      </w:r>
      <w:r w:rsidR="00FC7C12" w:rsidRPr="00AC0AC1">
        <w:rPr>
          <w:lang w:eastAsia="zh-CN"/>
        </w:rPr>
        <w:t xml:space="preserve"> 15 ADA and wallet 3 </w:t>
      </w:r>
      <w:r w:rsidR="002A332B" w:rsidRPr="00AC0AC1">
        <w:rPr>
          <w:lang w:eastAsia="zh-CN"/>
        </w:rPr>
        <w:t>receives</w:t>
      </w:r>
      <w:r w:rsidR="00FC7C12" w:rsidRPr="00AC0AC1">
        <w:rPr>
          <w:lang w:eastAsia="zh-CN"/>
        </w:rPr>
        <w:t xml:space="preserve"> the NFT and the 2 ADA that were the minimal deposit.</w:t>
      </w:r>
      <w:r w:rsidR="00332473" w:rsidRPr="00AC0AC1">
        <w:rPr>
          <w:lang w:eastAsia="zh-CN"/>
        </w:rPr>
        <w:t xml:space="preserve"> And the auction finishes.  </w:t>
      </w:r>
    </w:p>
    <w:p w14:paraId="4890B290" w14:textId="77777777" w:rsidR="002A758C" w:rsidRPr="00AC0AC1" w:rsidRDefault="002A758C" w:rsidP="002A758C">
      <w:pPr>
        <w:pStyle w:val="BodyText"/>
        <w:keepNext/>
      </w:pPr>
      <w:r w:rsidRPr="00AC0AC1">
        <w:rPr>
          <w:noProof/>
        </w:rPr>
        <w:lastRenderedPageBreak/>
        <w:drawing>
          <wp:inline distT="0" distB="0" distL="0" distR="0" wp14:anchorId="6483CF21" wp14:editId="04D84A60">
            <wp:extent cx="5943600" cy="2676381"/>
            <wp:effectExtent l="0" t="0" r="0" b="0"/>
            <wp:docPr id="56" name="Picture 56" descr="\\vmware-host\Shared Folders\shared\Pictures\Lecture 1\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host\Shared Folders\shared\Pictures\Lecture 1\transactions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676381"/>
                    </a:xfrm>
                    <a:prstGeom prst="rect">
                      <a:avLst/>
                    </a:prstGeom>
                    <a:noFill/>
                    <a:ln>
                      <a:noFill/>
                    </a:ln>
                  </pic:spPr>
                </pic:pic>
              </a:graphicData>
            </a:graphic>
          </wp:inline>
        </w:drawing>
      </w:r>
    </w:p>
    <w:p w14:paraId="3D9A2A60" w14:textId="3758A8D8" w:rsidR="002A758C" w:rsidRPr="00AC0AC1" w:rsidRDefault="002A758C" w:rsidP="002A758C">
      <w:pPr>
        <w:pStyle w:val="Caption"/>
        <w:spacing w:before="0"/>
        <w:rPr>
          <w:lang w:val="en-US"/>
        </w:rPr>
      </w:pPr>
      <w:bookmarkStart w:id="161" w:name="_Ref100764345"/>
      <w:bookmarkStart w:id="162" w:name="_Toc102838390"/>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60</w:t>
      </w:r>
      <w:r w:rsidRPr="00AC0AC1">
        <w:rPr>
          <w:lang w:val="en-US"/>
        </w:rPr>
        <w:fldChar w:fldCharType="end"/>
      </w:r>
      <w:bookmarkEnd w:id="161"/>
      <w:r w:rsidRPr="00AC0AC1">
        <w:rPr>
          <w:lang w:val="en-US"/>
        </w:rPr>
        <w:t xml:space="preserve"> - Auction transactions</w:t>
      </w:r>
      <w:bookmarkEnd w:id="162"/>
    </w:p>
    <w:p w14:paraId="54358BFA" w14:textId="10EFBA01" w:rsidR="00181A7A" w:rsidRPr="00AC0AC1" w:rsidRDefault="00344281" w:rsidP="00344281">
      <w:pPr>
        <w:pStyle w:val="HeadingAppendix2"/>
        <w:rPr>
          <w:lang w:val="en-US"/>
        </w:rPr>
      </w:pPr>
      <w:bookmarkStart w:id="163" w:name="_Toc102838268"/>
      <w:r w:rsidRPr="00AC0AC1">
        <w:rPr>
          <w:lang w:val="en-US"/>
        </w:rPr>
        <w:t>Uniswap contract</w:t>
      </w:r>
      <w:bookmarkEnd w:id="163"/>
    </w:p>
    <w:p w14:paraId="23A389C0" w14:textId="26375BF6" w:rsidR="00344281" w:rsidRPr="00AC0AC1" w:rsidRDefault="00C5504D" w:rsidP="006A3F09">
      <w:pPr>
        <w:pStyle w:val="BodyText"/>
        <w:spacing w:before="0"/>
        <w:rPr>
          <w:lang w:eastAsia="zh-CN"/>
        </w:rPr>
      </w:pPr>
      <w:r w:rsidRPr="00AC0AC1">
        <w:rPr>
          <w:lang w:eastAsia="zh-CN"/>
        </w:rPr>
        <w:t xml:space="preserve">Uniswap is a </w:t>
      </w:r>
      <w:r w:rsidR="004C53E7" w:rsidRPr="00AC0AC1">
        <w:rPr>
          <w:lang w:eastAsia="zh-CN"/>
        </w:rPr>
        <w:t>decentralized</w:t>
      </w:r>
      <w:r w:rsidRPr="00AC0AC1">
        <w:rPr>
          <w:lang w:eastAsia="zh-CN"/>
        </w:rPr>
        <w:t xml:space="preserve"> finance application (DeFi) </w:t>
      </w:r>
      <w:r w:rsidR="00954B05" w:rsidRPr="00AC0AC1">
        <w:rPr>
          <w:lang w:eastAsia="zh-CN"/>
        </w:rPr>
        <w:t xml:space="preserve">that allows </w:t>
      </w:r>
      <w:r w:rsidR="004C53E7" w:rsidRPr="00AC0AC1">
        <w:rPr>
          <w:lang w:eastAsia="zh-CN"/>
        </w:rPr>
        <w:t>swapping</w:t>
      </w:r>
      <w:r w:rsidR="00954B05" w:rsidRPr="00AC0AC1">
        <w:rPr>
          <w:lang w:eastAsia="zh-CN"/>
        </w:rPr>
        <w:t xml:space="preserve"> of tokens. In the case of Ethereum </w:t>
      </w:r>
      <w:r w:rsidR="004C53E7" w:rsidRPr="00AC0AC1">
        <w:rPr>
          <w:lang w:eastAsia="zh-CN"/>
        </w:rPr>
        <w:t>its</w:t>
      </w:r>
      <w:r w:rsidR="00954B05" w:rsidRPr="00AC0AC1">
        <w:rPr>
          <w:lang w:eastAsia="zh-CN"/>
        </w:rPr>
        <w:t xml:space="preserve"> ERC20 tokens </w:t>
      </w:r>
      <w:r w:rsidR="00FF5589" w:rsidRPr="00AC0AC1">
        <w:rPr>
          <w:lang w:eastAsia="zh-CN"/>
        </w:rPr>
        <w:t xml:space="preserve">without any central authority. </w:t>
      </w:r>
      <w:r w:rsidR="007625D6" w:rsidRPr="00AC0AC1">
        <w:rPr>
          <w:lang w:eastAsia="zh-CN"/>
        </w:rPr>
        <w:t xml:space="preserve">Everything is governed by smart contracts and works fully automatically on the blockchain. </w:t>
      </w:r>
      <w:r w:rsidR="00124EE4" w:rsidRPr="00AC0AC1">
        <w:rPr>
          <w:lang w:eastAsia="zh-CN"/>
        </w:rPr>
        <w:t xml:space="preserve">It uses </w:t>
      </w:r>
      <w:r w:rsidR="000C3F62" w:rsidRPr="00AC0AC1">
        <w:rPr>
          <w:lang w:eastAsia="zh-CN"/>
        </w:rPr>
        <w:t>an</w:t>
      </w:r>
      <w:r w:rsidR="00124EE4" w:rsidRPr="00AC0AC1">
        <w:rPr>
          <w:lang w:eastAsia="zh-CN"/>
        </w:rPr>
        <w:t xml:space="preserve"> automatic price discovery system. </w:t>
      </w:r>
      <w:r w:rsidR="00F40AF3" w:rsidRPr="00AC0AC1">
        <w:rPr>
          <w:lang w:eastAsia="zh-CN"/>
        </w:rPr>
        <w:t xml:space="preserve">The idea is that people can create so called liquidity pools. </w:t>
      </w:r>
      <w:r w:rsidR="003A6D6D" w:rsidRPr="00AC0AC1">
        <w:rPr>
          <w:lang w:eastAsia="zh-CN"/>
        </w:rPr>
        <w:t xml:space="preserve">If they want other users to be able to swap 2 different tokens then someone can create a liquidity pool and put certain amount of those tokens in this pool. </w:t>
      </w:r>
      <w:r w:rsidR="00562137" w:rsidRPr="00AC0AC1">
        <w:rPr>
          <w:lang w:eastAsia="zh-CN"/>
        </w:rPr>
        <w:t xml:space="preserve">And then the creator of the pool will </w:t>
      </w:r>
      <w:r w:rsidR="004C53E7" w:rsidRPr="00AC0AC1">
        <w:rPr>
          <w:lang w:eastAsia="zh-CN"/>
        </w:rPr>
        <w:t>receive</w:t>
      </w:r>
      <w:r w:rsidR="00562137" w:rsidRPr="00AC0AC1">
        <w:rPr>
          <w:lang w:eastAsia="zh-CN"/>
        </w:rPr>
        <w:t xml:space="preserve"> so called liqu</w:t>
      </w:r>
      <w:r w:rsidR="00C82717" w:rsidRPr="00AC0AC1">
        <w:rPr>
          <w:lang w:eastAsia="zh-CN"/>
        </w:rPr>
        <w:t xml:space="preserve">idity tokens that are specific to this one pool. </w:t>
      </w:r>
      <w:r w:rsidR="00930A20" w:rsidRPr="00AC0AC1">
        <w:rPr>
          <w:lang w:eastAsia="zh-CN"/>
        </w:rPr>
        <w:t xml:space="preserve">If people use this pool to </w:t>
      </w:r>
      <w:r w:rsidR="000C3F62" w:rsidRPr="00AC0AC1">
        <w:rPr>
          <w:lang w:eastAsia="zh-CN"/>
        </w:rPr>
        <w:t>swap,</w:t>
      </w:r>
      <w:r w:rsidR="00930A20" w:rsidRPr="00AC0AC1">
        <w:rPr>
          <w:lang w:eastAsia="zh-CN"/>
        </w:rPr>
        <w:t xml:space="preserve"> they take some amount of one of the tokens out in exchange for putting an amount of the other token back in. In </w:t>
      </w:r>
      <w:r w:rsidR="000C3F62" w:rsidRPr="00AC0AC1">
        <w:rPr>
          <w:lang w:eastAsia="zh-CN"/>
        </w:rPr>
        <w:t>addition,</w:t>
      </w:r>
      <w:r w:rsidR="00930A20" w:rsidRPr="00AC0AC1">
        <w:rPr>
          <w:lang w:eastAsia="zh-CN"/>
        </w:rPr>
        <w:t xml:space="preserve"> people can also add tokens to the pool and </w:t>
      </w:r>
      <w:r w:rsidR="004C53E7" w:rsidRPr="00AC0AC1">
        <w:rPr>
          <w:lang w:eastAsia="zh-CN"/>
        </w:rPr>
        <w:t>receive</w:t>
      </w:r>
      <w:r w:rsidR="00930A20" w:rsidRPr="00AC0AC1">
        <w:rPr>
          <w:lang w:eastAsia="zh-CN"/>
        </w:rPr>
        <w:t xml:space="preserve"> liquidity tokens or they can also burn liquidity tokens in exchange for tokens in the pool. </w:t>
      </w:r>
      <w:r w:rsidR="000C3F62" w:rsidRPr="00AC0AC1">
        <w:rPr>
          <w:lang w:eastAsia="zh-CN"/>
        </w:rPr>
        <w:t>So,</w:t>
      </w:r>
      <w:r w:rsidR="00FE12B0" w:rsidRPr="00AC0AC1">
        <w:rPr>
          <w:lang w:eastAsia="zh-CN"/>
        </w:rPr>
        <w:t xml:space="preserve"> we will demonstrate </w:t>
      </w:r>
      <w:r w:rsidR="004C53E7" w:rsidRPr="00AC0AC1">
        <w:rPr>
          <w:lang w:eastAsia="zh-CN"/>
        </w:rPr>
        <w:t>these features</w:t>
      </w:r>
      <w:r w:rsidR="00FE12B0" w:rsidRPr="00AC0AC1">
        <w:rPr>
          <w:lang w:eastAsia="zh-CN"/>
        </w:rPr>
        <w:t xml:space="preserve"> on the Cardano blockchain. </w:t>
      </w:r>
      <w:r w:rsidR="00B51CE8" w:rsidRPr="00AC0AC1">
        <w:rPr>
          <w:lang w:eastAsia="zh-CN"/>
        </w:rPr>
        <w:t>It starts by somebody setting up the whole system</w:t>
      </w:r>
      <w:r w:rsidR="006E20BB" w:rsidRPr="00AC0AC1">
        <w:rPr>
          <w:lang w:eastAsia="zh-CN"/>
        </w:rPr>
        <w:t xml:space="preserve"> that wants to offer this uniswap service</w:t>
      </w:r>
      <w:r w:rsidR="001670BE" w:rsidRPr="00AC0AC1">
        <w:rPr>
          <w:lang w:eastAsia="zh-CN"/>
        </w:rPr>
        <w:t xml:space="preserve"> (</w:t>
      </w:r>
      <w:r w:rsidR="001670BE" w:rsidRPr="00AC0AC1">
        <w:rPr>
          <w:lang w:eastAsia="zh-CN"/>
        </w:rPr>
        <w:fldChar w:fldCharType="begin"/>
      </w:r>
      <w:r w:rsidR="001670BE" w:rsidRPr="00AC0AC1">
        <w:rPr>
          <w:lang w:eastAsia="zh-CN"/>
        </w:rPr>
        <w:instrText xml:space="preserve"> REF _Ref100827074 \h </w:instrText>
      </w:r>
      <w:r w:rsidR="001670BE" w:rsidRPr="00AC0AC1">
        <w:rPr>
          <w:lang w:eastAsia="zh-CN"/>
        </w:rPr>
      </w:r>
      <w:r w:rsidR="001670BE" w:rsidRPr="00AC0AC1">
        <w:rPr>
          <w:lang w:eastAsia="zh-CN"/>
        </w:rPr>
        <w:fldChar w:fldCharType="separate"/>
      </w:r>
      <w:r w:rsidR="000A2D3C" w:rsidRPr="00AC0AC1">
        <w:t xml:space="preserve">Figure </w:t>
      </w:r>
      <w:r w:rsidR="000A2D3C">
        <w:rPr>
          <w:noProof/>
        </w:rPr>
        <w:t>61</w:t>
      </w:r>
      <w:r w:rsidR="001670BE" w:rsidRPr="00AC0AC1">
        <w:rPr>
          <w:lang w:eastAsia="zh-CN"/>
        </w:rPr>
        <w:fldChar w:fldCharType="end"/>
      </w:r>
      <w:r w:rsidR="001670BE" w:rsidRPr="00AC0AC1">
        <w:rPr>
          <w:lang w:eastAsia="zh-CN"/>
        </w:rPr>
        <w:t>)</w:t>
      </w:r>
      <w:r w:rsidR="00B51CE8" w:rsidRPr="00AC0AC1">
        <w:rPr>
          <w:lang w:eastAsia="zh-CN"/>
        </w:rPr>
        <w:t>.</w:t>
      </w:r>
      <w:r w:rsidR="006E20BB" w:rsidRPr="00AC0AC1">
        <w:rPr>
          <w:lang w:eastAsia="zh-CN"/>
        </w:rPr>
        <w:t xml:space="preserve"> </w:t>
      </w:r>
      <w:r w:rsidR="00217387" w:rsidRPr="00AC0AC1">
        <w:rPr>
          <w:lang w:eastAsia="zh-CN"/>
        </w:rPr>
        <w:t xml:space="preserve">It starts with a transaction that creates a UTXO at this script address that is called factory for Uniswap factory. </w:t>
      </w:r>
      <w:r w:rsidR="008450AE" w:rsidRPr="00AC0AC1">
        <w:rPr>
          <w:lang w:eastAsia="zh-CN"/>
        </w:rPr>
        <w:t>It contains an N</w:t>
      </w:r>
      <w:r w:rsidR="00CC1565" w:rsidRPr="00AC0AC1">
        <w:rPr>
          <w:lang w:eastAsia="zh-CN"/>
        </w:rPr>
        <w:t xml:space="preserve">FT that identifies the factory and as datum it will contain a list of all liquidity pools. </w:t>
      </w:r>
      <w:r w:rsidR="00312AD9" w:rsidRPr="00AC0AC1">
        <w:rPr>
          <w:lang w:eastAsia="zh-CN"/>
        </w:rPr>
        <w:t xml:space="preserve">In the begging that list will be empty. </w:t>
      </w:r>
      <w:r w:rsidR="00E4724D" w:rsidRPr="00AC0AC1">
        <w:rPr>
          <w:lang w:eastAsia="zh-CN"/>
        </w:rPr>
        <w:t xml:space="preserve">Let's assume that Alice wants to create a liquidity pool for tokens A and B. </w:t>
      </w:r>
      <w:r w:rsidR="00E43E9C" w:rsidRPr="00AC0AC1">
        <w:rPr>
          <w:lang w:eastAsia="zh-CN"/>
        </w:rPr>
        <w:t xml:space="preserve">She provides a 1000 A and 2000 B </w:t>
      </w:r>
      <w:r w:rsidR="000C3F62" w:rsidRPr="00AC0AC1">
        <w:rPr>
          <w:lang w:eastAsia="zh-CN"/>
        </w:rPr>
        <w:t>number</w:t>
      </w:r>
      <w:r w:rsidR="00E43E9C" w:rsidRPr="00AC0AC1">
        <w:rPr>
          <w:lang w:eastAsia="zh-CN"/>
        </w:rPr>
        <w:t xml:space="preserve"> of tokens. </w:t>
      </w:r>
      <w:r w:rsidR="004C53E7">
        <w:rPr>
          <w:lang w:eastAsia="zh-CN"/>
        </w:rPr>
        <w:t>She believes that the ratio for tra</w:t>
      </w:r>
      <w:r w:rsidR="005824DF" w:rsidRPr="00AC0AC1">
        <w:rPr>
          <w:lang w:eastAsia="zh-CN"/>
        </w:rPr>
        <w:t xml:space="preserve">ding will be 1 : 2 for A and B. </w:t>
      </w:r>
      <w:r w:rsidR="003F3F00" w:rsidRPr="00AC0AC1">
        <w:rPr>
          <w:lang w:eastAsia="zh-CN"/>
        </w:rPr>
        <w:t xml:space="preserve">She creates a transaction with 2 inputs and 3 outputs. </w:t>
      </w:r>
      <w:r w:rsidR="00300A6D" w:rsidRPr="00AC0AC1">
        <w:rPr>
          <w:lang w:eastAsia="zh-CN"/>
        </w:rPr>
        <w:t xml:space="preserve">The inputs are here </w:t>
      </w:r>
      <w:r w:rsidR="000C3F62" w:rsidRPr="00AC0AC1">
        <w:rPr>
          <w:lang w:eastAsia="zh-CN"/>
        </w:rPr>
        <w:t>number</w:t>
      </w:r>
      <w:r w:rsidR="00300A6D" w:rsidRPr="00AC0AC1">
        <w:rPr>
          <w:lang w:eastAsia="zh-CN"/>
        </w:rPr>
        <w:t xml:space="preserve"> of tokens and the Uniswap factory </w:t>
      </w:r>
      <w:r w:rsidR="00DB2458" w:rsidRPr="00AC0AC1">
        <w:rPr>
          <w:lang w:eastAsia="zh-CN"/>
        </w:rPr>
        <w:t xml:space="preserve">invoked with the Create redeemer. </w:t>
      </w:r>
      <w:r w:rsidR="009569D8" w:rsidRPr="00AC0AC1">
        <w:rPr>
          <w:lang w:eastAsia="zh-CN"/>
        </w:rPr>
        <w:t xml:space="preserve">And the outputs will be the newly created pool that we call Pool AB. </w:t>
      </w:r>
      <w:r w:rsidR="003E578D" w:rsidRPr="00AC0AC1">
        <w:rPr>
          <w:lang w:eastAsia="zh-CN"/>
        </w:rPr>
        <w:t xml:space="preserve">It contains </w:t>
      </w:r>
      <w:r w:rsidR="004C53E7" w:rsidRPr="00AC0AC1">
        <w:rPr>
          <w:lang w:eastAsia="zh-CN"/>
        </w:rPr>
        <w:t>Alice’s</w:t>
      </w:r>
      <w:r w:rsidR="003E578D" w:rsidRPr="00AC0AC1">
        <w:rPr>
          <w:lang w:eastAsia="zh-CN"/>
        </w:rPr>
        <w:t xml:space="preserve"> tokens and a freshly minted NFT called AB. </w:t>
      </w:r>
      <w:r w:rsidR="00B5317E" w:rsidRPr="00AC0AC1">
        <w:rPr>
          <w:lang w:eastAsia="zh-CN"/>
        </w:rPr>
        <w:t xml:space="preserve">The datum will be the number 1415 that represents the amount of liquidity tokens Alice </w:t>
      </w:r>
      <w:r w:rsidR="004C53E7" w:rsidRPr="00AC0AC1">
        <w:rPr>
          <w:lang w:eastAsia="zh-CN"/>
        </w:rPr>
        <w:t>receives</w:t>
      </w:r>
      <w:r w:rsidR="00B5317E" w:rsidRPr="00AC0AC1">
        <w:rPr>
          <w:lang w:eastAsia="zh-CN"/>
        </w:rPr>
        <w:t xml:space="preserve"> in return. </w:t>
      </w:r>
      <w:r w:rsidR="00757C79" w:rsidRPr="00AC0AC1">
        <w:rPr>
          <w:lang w:eastAsia="zh-CN"/>
        </w:rPr>
        <w:t xml:space="preserve">That is the square root of the product of 1000 and </w:t>
      </w:r>
      <w:r w:rsidR="00757C79" w:rsidRPr="00AC0AC1">
        <w:rPr>
          <w:lang w:eastAsia="zh-CN"/>
        </w:rPr>
        <w:lastRenderedPageBreak/>
        <w:t xml:space="preserve">2000. The second output is the Uniswap factory again that has now an updated datum that contains AB pool name. </w:t>
      </w:r>
      <w:r w:rsidR="000C3F62" w:rsidRPr="00AC0AC1">
        <w:rPr>
          <w:lang w:eastAsia="zh-CN"/>
        </w:rPr>
        <w:t>Finally,</w:t>
      </w:r>
      <w:r w:rsidR="00EE0B2C" w:rsidRPr="00AC0AC1">
        <w:rPr>
          <w:lang w:eastAsia="zh-CN"/>
        </w:rPr>
        <w:t xml:space="preserve"> there is the output for Alice where she </w:t>
      </w:r>
      <w:r w:rsidR="004C53E7" w:rsidRPr="00AC0AC1">
        <w:rPr>
          <w:lang w:eastAsia="zh-CN"/>
        </w:rPr>
        <w:t>receives</w:t>
      </w:r>
      <w:r w:rsidR="00EE0B2C" w:rsidRPr="00AC0AC1">
        <w:rPr>
          <w:lang w:eastAsia="zh-CN"/>
        </w:rPr>
        <w:t xml:space="preserve"> the freshly minted liquidity tokens</w:t>
      </w:r>
      <w:r w:rsidR="00E92DC9" w:rsidRPr="00AC0AC1">
        <w:rPr>
          <w:lang w:eastAsia="zh-CN"/>
        </w:rPr>
        <w:t xml:space="preserve"> called AB</w:t>
      </w:r>
      <w:r w:rsidR="00EE0B2C" w:rsidRPr="00AC0AC1">
        <w:rPr>
          <w:lang w:eastAsia="zh-CN"/>
        </w:rPr>
        <w:t>.</w:t>
      </w:r>
      <w:r w:rsidR="00E92DC9" w:rsidRPr="00AC0AC1">
        <w:rPr>
          <w:lang w:eastAsia="zh-CN"/>
        </w:rPr>
        <w:t xml:space="preserve"> </w:t>
      </w:r>
      <w:r w:rsidR="005E1DEF" w:rsidRPr="00AC0AC1">
        <w:rPr>
          <w:lang w:eastAsia="zh-CN"/>
        </w:rPr>
        <w:t>Let’s</w:t>
      </w:r>
      <w:r w:rsidR="00DE46C0" w:rsidRPr="00AC0AC1">
        <w:rPr>
          <w:lang w:eastAsia="zh-CN"/>
        </w:rPr>
        <w:t xml:space="preserve"> now assume that Bob wants to swap 100 A against B. </w:t>
      </w:r>
      <w:r w:rsidR="00023908" w:rsidRPr="00AC0AC1">
        <w:rPr>
          <w:lang w:eastAsia="zh-CN"/>
        </w:rPr>
        <w:t>He will create a transaction that has 2 inputs and outputs. The inputs are the 100 A and the pool</w:t>
      </w:r>
      <w:r w:rsidR="001D1775" w:rsidRPr="00AC0AC1">
        <w:rPr>
          <w:lang w:eastAsia="zh-CN"/>
        </w:rPr>
        <w:t xml:space="preserve"> with the Swap redeemer</w:t>
      </w:r>
      <w:r w:rsidR="00023908" w:rsidRPr="00AC0AC1">
        <w:rPr>
          <w:lang w:eastAsia="zh-CN"/>
        </w:rPr>
        <w:t xml:space="preserve">. </w:t>
      </w:r>
      <w:r w:rsidR="00C51546" w:rsidRPr="00AC0AC1">
        <w:rPr>
          <w:lang w:eastAsia="zh-CN"/>
        </w:rPr>
        <w:t>And the outputs are 181 B he gets in return</w:t>
      </w:r>
      <w:r w:rsidR="007C22D3" w:rsidRPr="00AC0AC1">
        <w:rPr>
          <w:lang w:eastAsia="zh-CN"/>
        </w:rPr>
        <w:t xml:space="preserve"> and the updated pool</w:t>
      </w:r>
      <w:r w:rsidR="00185437" w:rsidRPr="00AC0AC1">
        <w:rPr>
          <w:lang w:eastAsia="zh-CN"/>
        </w:rPr>
        <w:t xml:space="preserve"> where the datum is still the same</w:t>
      </w:r>
      <w:r w:rsidR="00C51546" w:rsidRPr="00AC0AC1">
        <w:rPr>
          <w:lang w:eastAsia="zh-CN"/>
        </w:rPr>
        <w:t>.</w:t>
      </w:r>
      <w:r w:rsidR="00185437" w:rsidRPr="00AC0AC1">
        <w:rPr>
          <w:lang w:eastAsia="zh-CN"/>
        </w:rPr>
        <w:t xml:space="preserve"> </w:t>
      </w:r>
      <w:r w:rsidR="000C3F62" w:rsidRPr="00AC0AC1">
        <w:rPr>
          <w:lang w:eastAsia="zh-CN"/>
        </w:rPr>
        <w:t>So,</w:t>
      </w:r>
      <w:r w:rsidR="00C374C1" w:rsidRPr="00AC0AC1">
        <w:rPr>
          <w:lang w:eastAsia="zh-CN"/>
        </w:rPr>
        <w:t xml:space="preserve"> pric</w:t>
      </w:r>
      <w:r w:rsidR="007B6F57" w:rsidRPr="00AC0AC1">
        <w:rPr>
          <w:lang w:eastAsia="zh-CN"/>
        </w:rPr>
        <w:t xml:space="preserve">e discovery in Uniswap works with the rule that the product of the amounts of the two tokens must never decrease. </w:t>
      </w:r>
      <w:r w:rsidR="000C3F62" w:rsidRPr="00AC0AC1">
        <w:rPr>
          <w:lang w:eastAsia="zh-CN"/>
        </w:rPr>
        <w:t>So,</w:t>
      </w:r>
      <w:r w:rsidR="00BB32E7" w:rsidRPr="00AC0AC1">
        <w:rPr>
          <w:lang w:eastAsia="zh-CN"/>
        </w:rPr>
        <w:t xml:space="preserve"> the </w:t>
      </w:r>
      <w:r w:rsidR="004C53E7" w:rsidRPr="00AC0AC1">
        <w:rPr>
          <w:lang w:eastAsia="zh-CN"/>
        </w:rPr>
        <w:t>reason</w:t>
      </w:r>
      <w:r w:rsidR="00BB32E7" w:rsidRPr="00AC0AC1">
        <w:rPr>
          <w:lang w:eastAsia="zh-CN"/>
        </w:rPr>
        <w:t xml:space="preserve"> that Bob gets less </w:t>
      </w:r>
      <w:r w:rsidR="004C53E7" w:rsidRPr="00AC0AC1">
        <w:rPr>
          <w:lang w:eastAsia="zh-CN"/>
        </w:rPr>
        <w:t>than</w:t>
      </w:r>
      <w:r w:rsidR="00BB32E7" w:rsidRPr="00AC0AC1">
        <w:rPr>
          <w:lang w:eastAsia="zh-CN"/>
        </w:rPr>
        <w:t xml:space="preserve"> 200 B, which would reflect the original </w:t>
      </w:r>
      <w:r w:rsidR="003D7165" w:rsidRPr="00AC0AC1">
        <w:rPr>
          <w:lang w:eastAsia="zh-CN"/>
        </w:rPr>
        <w:t>ratio,</w:t>
      </w:r>
      <w:r w:rsidR="00BB32E7" w:rsidRPr="00AC0AC1">
        <w:rPr>
          <w:lang w:eastAsia="zh-CN"/>
        </w:rPr>
        <w:t xml:space="preserve"> are </w:t>
      </w:r>
      <w:r w:rsidR="007608D8" w:rsidRPr="00AC0AC1">
        <w:rPr>
          <w:lang w:eastAsia="zh-CN"/>
        </w:rPr>
        <w:t xml:space="preserve">that the </w:t>
      </w:r>
      <w:r w:rsidR="000C3F62" w:rsidRPr="00AC0AC1">
        <w:rPr>
          <w:lang w:eastAsia="zh-CN"/>
        </w:rPr>
        <w:t>number</w:t>
      </w:r>
      <w:r w:rsidR="007608D8" w:rsidRPr="00AC0AC1">
        <w:rPr>
          <w:lang w:eastAsia="zh-CN"/>
        </w:rPr>
        <w:t xml:space="preserve"> of tokens in the liquidity pool </w:t>
      </w:r>
      <w:r w:rsidR="00686D08" w:rsidRPr="00AC0AC1">
        <w:rPr>
          <w:lang w:eastAsia="zh-CN"/>
        </w:rPr>
        <w:t xml:space="preserve">is never allowed to go to zero. </w:t>
      </w:r>
      <w:r w:rsidR="00993F66" w:rsidRPr="00AC0AC1">
        <w:rPr>
          <w:lang w:eastAsia="zh-CN"/>
        </w:rPr>
        <w:t xml:space="preserve">The more of one sort you get out the more expensive it gets. </w:t>
      </w:r>
      <w:r w:rsidR="000C3F62">
        <w:rPr>
          <w:lang w:eastAsia="zh-CN"/>
        </w:rPr>
        <w:t>For</w:t>
      </w:r>
      <w:r w:rsidR="00CB0130" w:rsidRPr="00AC0AC1">
        <w:rPr>
          <w:lang w:eastAsia="zh-CN"/>
        </w:rPr>
        <w:t xml:space="preserve"> this </w:t>
      </w:r>
      <w:r w:rsidR="007B786C" w:rsidRPr="00AC0AC1">
        <w:rPr>
          <w:lang w:eastAsia="zh-CN"/>
        </w:rPr>
        <w:t>reason,</w:t>
      </w:r>
      <w:r w:rsidR="00CB0130" w:rsidRPr="00AC0AC1">
        <w:rPr>
          <w:lang w:eastAsia="zh-CN"/>
        </w:rPr>
        <w:t xml:space="preserve"> Bob lowered the ration since he took out the B tokens. </w:t>
      </w:r>
      <w:r w:rsidR="00925B00" w:rsidRPr="00AC0AC1">
        <w:rPr>
          <w:lang w:eastAsia="zh-CN"/>
        </w:rPr>
        <w:t xml:space="preserve">It automatically accounts for supply and demand. </w:t>
      </w:r>
      <w:r w:rsidR="00C03162" w:rsidRPr="00AC0AC1">
        <w:rPr>
          <w:lang w:eastAsia="zh-CN"/>
        </w:rPr>
        <w:t xml:space="preserve">Another reason that Bob gets a bit less out are fees. </w:t>
      </w:r>
      <w:r w:rsidR="000C3F62" w:rsidRPr="00AC0AC1">
        <w:rPr>
          <w:lang w:eastAsia="zh-CN"/>
        </w:rPr>
        <w:t>So,</w:t>
      </w:r>
      <w:r w:rsidR="009545B8" w:rsidRPr="00AC0AC1">
        <w:rPr>
          <w:lang w:eastAsia="zh-CN"/>
        </w:rPr>
        <w:t xml:space="preserve"> the incentive for Alice to set up a pool is that she wants to earn </w:t>
      </w:r>
      <w:r w:rsidR="00DF0B9D" w:rsidRPr="00AC0AC1">
        <w:rPr>
          <w:lang w:eastAsia="zh-CN"/>
        </w:rPr>
        <w:t>on swaps</w:t>
      </w:r>
      <w:r w:rsidR="009545B8" w:rsidRPr="00AC0AC1">
        <w:rPr>
          <w:lang w:eastAsia="zh-CN"/>
        </w:rPr>
        <w:t xml:space="preserve"> that people make. </w:t>
      </w:r>
      <w:r w:rsidR="003D7165">
        <w:rPr>
          <w:lang w:eastAsia="zh-CN"/>
        </w:rPr>
        <w:t>T</w:t>
      </w:r>
      <w:r w:rsidR="00EC0A06" w:rsidRPr="00AC0AC1">
        <w:rPr>
          <w:lang w:eastAsia="zh-CN"/>
        </w:rPr>
        <w:t xml:space="preserve">his original product formula is modified a bit to </w:t>
      </w:r>
      <w:r w:rsidR="004C53E7" w:rsidRPr="00AC0AC1">
        <w:rPr>
          <w:lang w:eastAsia="zh-CN"/>
        </w:rPr>
        <w:t>insist</w:t>
      </w:r>
      <w:r w:rsidR="00EC0A06" w:rsidRPr="00AC0AC1">
        <w:rPr>
          <w:lang w:eastAsia="zh-CN"/>
        </w:rPr>
        <w:t xml:space="preserve"> that the product increases by a certain percentage</w:t>
      </w:r>
      <w:r w:rsidR="001F6F0C" w:rsidRPr="00AC0AC1">
        <w:rPr>
          <w:lang w:eastAsia="zh-CN"/>
        </w:rPr>
        <w:t xml:space="preserve"> depending on how much people swap</w:t>
      </w:r>
      <w:r w:rsidR="00EC0A06" w:rsidRPr="00AC0AC1">
        <w:rPr>
          <w:lang w:eastAsia="zh-CN"/>
        </w:rPr>
        <w:t>.</w:t>
      </w:r>
      <w:r w:rsidR="001F6F0C" w:rsidRPr="00AC0AC1">
        <w:rPr>
          <w:lang w:eastAsia="zh-CN"/>
        </w:rPr>
        <w:t xml:space="preserve"> </w:t>
      </w:r>
      <w:r w:rsidR="00FF3D91" w:rsidRPr="00AC0AC1">
        <w:rPr>
          <w:lang w:eastAsia="zh-CN"/>
        </w:rPr>
        <w:t xml:space="preserve">It's around </w:t>
      </w:r>
      <w:r w:rsidR="00A2330A" w:rsidRPr="00AC0AC1">
        <w:rPr>
          <w:lang w:eastAsia="zh-CN"/>
        </w:rPr>
        <w:t>0.</w:t>
      </w:r>
      <w:r w:rsidR="00FF3D91" w:rsidRPr="00AC0AC1">
        <w:rPr>
          <w:lang w:eastAsia="zh-CN"/>
        </w:rPr>
        <w:t xml:space="preserve">3%. The next operation we look at is the add operation where somebody supplies the pool with additional liquidity. </w:t>
      </w:r>
      <w:r w:rsidR="00AF58FF" w:rsidRPr="00AC0AC1">
        <w:rPr>
          <w:lang w:eastAsia="zh-CN"/>
        </w:rPr>
        <w:t xml:space="preserve">So </w:t>
      </w:r>
      <w:r w:rsidR="005E1DEF" w:rsidRPr="00AC0AC1">
        <w:rPr>
          <w:lang w:eastAsia="zh-CN"/>
        </w:rPr>
        <w:t>Let’s</w:t>
      </w:r>
      <w:r w:rsidR="00AF58FF" w:rsidRPr="00AC0AC1">
        <w:rPr>
          <w:lang w:eastAsia="zh-CN"/>
        </w:rPr>
        <w:t xml:space="preserve"> say that Charlie also believes that ration should be 1 : 2 and he contributes 400 A and 800 B. The ration reflects his believe in the true relative value of the tokens. </w:t>
      </w:r>
      <w:r w:rsidR="007D3E03" w:rsidRPr="00AC0AC1">
        <w:rPr>
          <w:lang w:eastAsia="zh-CN"/>
        </w:rPr>
        <w:t xml:space="preserve">He creates a transaction with 2 inputs and outputs. </w:t>
      </w:r>
      <w:r w:rsidR="0069661B" w:rsidRPr="00AC0AC1">
        <w:rPr>
          <w:lang w:eastAsia="zh-CN"/>
        </w:rPr>
        <w:t xml:space="preserve">The inputs are the pool with the redeemer Add and his contribution. </w:t>
      </w:r>
      <w:r w:rsidR="007C6D64" w:rsidRPr="00AC0AC1">
        <w:rPr>
          <w:lang w:eastAsia="zh-CN"/>
        </w:rPr>
        <w:t>The outputs are the updated pool w</w:t>
      </w:r>
      <w:r w:rsidR="00951E22" w:rsidRPr="00AC0AC1">
        <w:rPr>
          <w:lang w:eastAsia="zh-CN"/>
        </w:rPr>
        <w:t xml:space="preserve">here the datum changes to 1982 and the 567 liquidity tokens that go to Charlie. </w:t>
      </w:r>
      <w:r w:rsidR="0057647A" w:rsidRPr="00AC0AC1">
        <w:rPr>
          <w:lang w:eastAsia="zh-CN"/>
        </w:rPr>
        <w:t xml:space="preserve">The formula to calculate this is a bit more complicated. But you take in account how many tokens have </w:t>
      </w:r>
      <w:r w:rsidR="004C53E7" w:rsidRPr="00AC0AC1">
        <w:rPr>
          <w:lang w:eastAsia="zh-CN"/>
        </w:rPr>
        <w:t>already</w:t>
      </w:r>
      <w:r w:rsidR="0057647A" w:rsidRPr="00AC0AC1">
        <w:rPr>
          <w:lang w:eastAsia="zh-CN"/>
        </w:rPr>
        <w:t xml:space="preserve"> been minted. </w:t>
      </w:r>
      <w:r w:rsidR="00943F5E" w:rsidRPr="00AC0AC1">
        <w:rPr>
          <w:lang w:eastAsia="zh-CN"/>
        </w:rPr>
        <w:t xml:space="preserve">It also ensures that Alice profits from the fees that Bob paid with the swap and Charlie doesn't. </w:t>
      </w:r>
      <w:r w:rsidR="00BC5BF2">
        <w:rPr>
          <w:lang w:eastAsia="zh-CN"/>
        </w:rPr>
        <w:t>I</w:t>
      </w:r>
      <w:r w:rsidR="00CF3AD3" w:rsidRPr="00AC0AC1">
        <w:rPr>
          <w:lang w:eastAsia="zh-CN"/>
        </w:rPr>
        <w:t xml:space="preserve">f people add tokens after a </w:t>
      </w:r>
      <w:r w:rsidR="007B786C" w:rsidRPr="00AC0AC1">
        <w:rPr>
          <w:lang w:eastAsia="zh-CN"/>
        </w:rPr>
        <w:t>time,</w:t>
      </w:r>
      <w:r w:rsidR="00CF3AD3" w:rsidRPr="00AC0AC1">
        <w:rPr>
          <w:lang w:eastAsia="zh-CN"/>
        </w:rPr>
        <w:t xml:space="preserve"> they shouldn't profit from the fees that were paid before that. </w:t>
      </w:r>
      <w:r w:rsidR="00BC5C9D" w:rsidRPr="00AC0AC1">
        <w:rPr>
          <w:lang w:eastAsia="zh-CN"/>
        </w:rPr>
        <w:t xml:space="preserve">The next operation we look at is called remove that allows owners of liquidity tokens of a pool to burn some of them. </w:t>
      </w:r>
      <w:r w:rsidR="005E1DEF" w:rsidRPr="00AC0AC1">
        <w:rPr>
          <w:lang w:eastAsia="zh-CN"/>
        </w:rPr>
        <w:t>Let’s</w:t>
      </w:r>
      <w:r w:rsidR="009F5C4F" w:rsidRPr="00AC0AC1">
        <w:rPr>
          <w:lang w:eastAsia="zh-CN"/>
        </w:rPr>
        <w:t xml:space="preserve"> assume that Alice wants to burn all of her liquidity tokens. </w:t>
      </w:r>
      <w:r w:rsidR="00382D1C" w:rsidRPr="00AC0AC1">
        <w:rPr>
          <w:lang w:eastAsia="zh-CN"/>
        </w:rPr>
        <w:t xml:space="preserve">She creates a transaction with 2 inputs and outputs. The inputs are her 1415 liquidity tokens and the pool with the redeemer Remove. </w:t>
      </w:r>
      <w:r w:rsidR="0000250F" w:rsidRPr="00AC0AC1">
        <w:rPr>
          <w:lang w:eastAsia="zh-CN"/>
        </w:rPr>
        <w:t xml:space="preserve">The outputs are the tokens from the pool she </w:t>
      </w:r>
      <w:r w:rsidR="004C53E7" w:rsidRPr="00AC0AC1">
        <w:rPr>
          <w:lang w:eastAsia="zh-CN"/>
        </w:rPr>
        <w:t>receives</w:t>
      </w:r>
      <w:r w:rsidR="0000250F" w:rsidRPr="00AC0AC1">
        <w:rPr>
          <w:lang w:eastAsia="zh-CN"/>
        </w:rPr>
        <w:t xml:space="preserve"> in return. S</w:t>
      </w:r>
      <w:r w:rsidR="00E13D85" w:rsidRPr="00AC0AC1">
        <w:rPr>
          <w:lang w:eastAsia="zh-CN"/>
        </w:rPr>
        <w:t>he would get 1078 A and 1869 B. And the updated pool is the second output</w:t>
      </w:r>
      <w:r w:rsidR="009230D6" w:rsidRPr="00AC0AC1">
        <w:rPr>
          <w:lang w:eastAsia="zh-CN"/>
        </w:rPr>
        <w:t xml:space="preserve"> where the datum changes to 567</w:t>
      </w:r>
      <w:r w:rsidR="00E13D85" w:rsidRPr="00AC0AC1">
        <w:rPr>
          <w:lang w:eastAsia="zh-CN"/>
        </w:rPr>
        <w:t>.</w:t>
      </w:r>
      <w:r w:rsidR="009230D6" w:rsidRPr="00AC0AC1">
        <w:rPr>
          <w:lang w:eastAsia="zh-CN"/>
        </w:rPr>
        <w:t xml:space="preserve"> </w:t>
      </w:r>
      <w:r w:rsidR="003E6A36" w:rsidRPr="00AC0AC1">
        <w:rPr>
          <w:lang w:eastAsia="zh-CN"/>
        </w:rPr>
        <w:t>And the formula for how many tokens Alice gets when she burns her</w:t>
      </w:r>
      <w:r w:rsidR="00E13D85" w:rsidRPr="00AC0AC1">
        <w:rPr>
          <w:lang w:eastAsia="zh-CN"/>
        </w:rPr>
        <w:t xml:space="preserve"> </w:t>
      </w:r>
      <w:r w:rsidR="003E6A36" w:rsidRPr="00AC0AC1">
        <w:rPr>
          <w:lang w:eastAsia="zh-CN"/>
        </w:rPr>
        <w:t xml:space="preserve">liquidity tokens is again somewhat complicated </w:t>
      </w:r>
      <w:r w:rsidR="001D6F23" w:rsidRPr="00AC0AC1">
        <w:rPr>
          <w:lang w:eastAsia="zh-CN"/>
        </w:rPr>
        <w:t xml:space="preserve">but it takes into account the current ration of the liquidity tokens and the actual tokens that are in the pool. </w:t>
      </w:r>
      <w:r w:rsidR="0005606C" w:rsidRPr="00AC0AC1">
        <w:rPr>
          <w:lang w:eastAsia="zh-CN"/>
        </w:rPr>
        <w:t xml:space="preserve">The last operation is close and it is for </w:t>
      </w:r>
      <w:r w:rsidR="004C53E7" w:rsidRPr="00AC0AC1">
        <w:rPr>
          <w:lang w:eastAsia="zh-CN"/>
        </w:rPr>
        <w:t>completely</w:t>
      </w:r>
      <w:r w:rsidR="0005606C" w:rsidRPr="00AC0AC1">
        <w:rPr>
          <w:lang w:eastAsia="zh-CN"/>
        </w:rPr>
        <w:t xml:space="preserve"> closing a pool and removing it. </w:t>
      </w:r>
      <w:r w:rsidR="00A53643" w:rsidRPr="00AC0AC1">
        <w:rPr>
          <w:lang w:eastAsia="zh-CN"/>
        </w:rPr>
        <w:t xml:space="preserve">And this can only happen when the last remaining liquidity tokens are burnt. </w:t>
      </w:r>
      <w:r w:rsidR="00C82762">
        <w:rPr>
          <w:lang w:eastAsia="zh-CN"/>
        </w:rPr>
        <w:t>I</w:t>
      </w:r>
      <w:r w:rsidR="00EF17A2" w:rsidRPr="00AC0AC1">
        <w:rPr>
          <w:lang w:eastAsia="zh-CN"/>
        </w:rPr>
        <w:t xml:space="preserve">n our example Charlie creates a transaction with three inputs and two outputs. </w:t>
      </w:r>
      <w:r w:rsidR="00317F1D" w:rsidRPr="00AC0AC1">
        <w:rPr>
          <w:lang w:eastAsia="zh-CN"/>
        </w:rPr>
        <w:t xml:space="preserve">The first input is the factory with the Close redeemer, second input is the pool also with the Close redeemer and third input are </w:t>
      </w:r>
      <w:r w:rsidR="004C53E7" w:rsidRPr="00AC0AC1">
        <w:rPr>
          <w:lang w:eastAsia="zh-CN"/>
        </w:rPr>
        <w:t>Charlie’s</w:t>
      </w:r>
      <w:r w:rsidR="00317F1D" w:rsidRPr="00AC0AC1">
        <w:rPr>
          <w:lang w:eastAsia="zh-CN"/>
        </w:rPr>
        <w:t xml:space="preserve"> </w:t>
      </w:r>
      <w:r w:rsidR="00B66A16" w:rsidRPr="00AC0AC1">
        <w:rPr>
          <w:lang w:eastAsia="zh-CN"/>
        </w:rPr>
        <w:t xml:space="preserve">liquidity tokens. </w:t>
      </w:r>
      <w:r w:rsidR="00E245CB" w:rsidRPr="00AC0AC1">
        <w:rPr>
          <w:lang w:eastAsia="zh-CN"/>
        </w:rPr>
        <w:t xml:space="preserve">The outputs are the updated factory that has now again an empty list for the datum and </w:t>
      </w:r>
      <w:r w:rsidR="004C53E7" w:rsidRPr="00AC0AC1">
        <w:rPr>
          <w:lang w:eastAsia="zh-CN"/>
        </w:rPr>
        <w:t>Charlie’s</w:t>
      </w:r>
      <w:r w:rsidR="00E245CB" w:rsidRPr="00AC0AC1">
        <w:rPr>
          <w:lang w:eastAsia="zh-CN"/>
        </w:rPr>
        <w:t xml:space="preserve"> tokens. We have </w:t>
      </w:r>
      <w:r w:rsidR="00E245CB" w:rsidRPr="00AC0AC1">
        <w:rPr>
          <w:lang w:eastAsia="zh-CN"/>
        </w:rPr>
        <w:lastRenderedPageBreak/>
        <w:t xml:space="preserve">to note that during the </w:t>
      </w:r>
      <w:r w:rsidR="004C53E7" w:rsidRPr="00AC0AC1">
        <w:rPr>
          <w:lang w:eastAsia="zh-CN"/>
        </w:rPr>
        <w:t>existence</w:t>
      </w:r>
      <w:r w:rsidR="00E245CB" w:rsidRPr="00AC0AC1">
        <w:rPr>
          <w:lang w:eastAsia="zh-CN"/>
        </w:rPr>
        <w:t xml:space="preserve"> of the AB pool nobody else could open a duplicated pool with the same tokens. </w:t>
      </w:r>
    </w:p>
    <w:p w14:paraId="295EA234" w14:textId="77777777" w:rsidR="00FD6448" w:rsidRPr="00AC0AC1" w:rsidRDefault="00FD6448" w:rsidP="00FD6448">
      <w:pPr>
        <w:pStyle w:val="BodyText"/>
        <w:keepNext/>
        <w:spacing w:before="0"/>
      </w:pPr>
      <w:r w:rsidRPr="00AC0AC1">
        <w:rPr>
          <w:noProof/>
        </w:rPr>
        <w:drawing>
          <wp:inline distT="0" distB="0" distL="0" distR="0" wp14:anchorId="0B497663" wp14:editId="50758E4B">
            <wp:extent cx="5943600" cy="3347244"/>
            <wp:effectExtent l="0" t="0" r="0" b="5715"/>
            <wp:docPr id="57" name="Picture 57" descr="\\vmware-host\Shared Folders\shared\Pictures\Lecture 11\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shared\Pictures\Lecture 11\workflow.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7244"/>
                    </a:xfrm>
                    <a:prstGeom prst="rect">
                      <a:avLst/>
                    </a:prstGeom>
                    <a:noFill/>
                    <a:ln>
                      <a:noFill/>
                    </a:ln>
                  </pic:spPr>
                </pic:pic>
              </a:graphicData>
            </a:graphic>
          </wp:inline>
        </w:drawing>
      </w:r>
    </w:p>
    <w:p w14:paraId="5FF8FF04" w14:textId="74A2CD9A" w:rsidR="00FD6448" w:rsidRPr="00AC0AC1" w:rsidRDefault="00FD6448" w:rsidP="00FD6448">
      <w:pPr>
        <w:pStyle w:val="Caption"/>
        <w:spacing w:before="0"/>
        <w:rPr>
          <w:lang w:val="en-US"/>
        </w:rPr>
      </w:pPr>
      <w:bookmarkStart w:id="164" w:name="_Ref100827074"/>
      <w:bookmarkStart w:id="165" w:name="_Toc102838391"/>
      <w:r w:rsidRPr="00AC0AC1">
        <w:rPr>
          <w:lang w:val="en-US"/>
        </w:rPr>
        <w:t xml:space="preserve">Figure </w:t>
      </w:r>
      <w:r w:rsidRPr="00AC0AC1">
        <w:rPr>
          <w:lang w:val="en-US"/>
        </w:rPr>
        <w:fldChar w:fldCharType="begin"/>
      </w:r>
      <w:r w:rsidRPr="00AC0AC1">
        <w:rPr>
          <w:lang w:val="en-US"/>
        </w:rPr>
        <w:instrText xml:space="preserve"> SEQ Figure \* ARABIC </w:instrText>
      </w:r>
      <w:r w:rsidRPr="00AC0AC1">
        <w:rPr>
          <w:lang w:val="en-US"/>
        </w:rPr>
        <w:fldChar w:fldCharType="separate"/>
      </w:r>
      <w:r w:rsidR="000A2D3C">
        <w:rPr>
          <w:noProof/>
          <w:lang w:val="en-US"/>
        </w:rPr>
        <w:t>61</w:t>
      </w:r>
      <w:r w:rsidRPr="00AC0AC1">
        <w:rPr>
          <w:lang w:val="en-US"/>
        </w:rPr>
        <w:fldChar w:fldCharType="end"/>
      </w:r>
      <w:bookmarkEnd w:id="164"/>
      <w:r w:rsidRPr="00AC0AC1">
        <w:rPr>
          <w:lang w:val="en-US"/>
        </w:rPr>
        <w:t xml:space="preserve"> - Uniswap workflow</w:t>
      </w:r>
      <w:bookmarkEnd w:id="165"/>
    </w:p>
    <w:p w14:paraId="48E0B913" w14:textId="7A46A018" w:rsidR="00FD6448" w:rsidRPr="00AC0AC1" w:rsidRDefault="00810D2B" w:rsidP="006A3F09">
      <w:pPr>
        <w:pStyle w:val="BodyText"/>
        <w:spacing w:before="0"/>
        <w:rPr>
          <w:lang w:eastAsia="zh-CN"/>
        </w:rPr>
      </w:pPr>
      <w:r w:rsidRPr="00AC0AC1">
        <w:rPr>
          <w:lang w:eastAsia="zh-CN"/>
        </w:rPr>
        <w:t xml:space="preserve">The code for Uniswap is part of the Plutus repository and it's contained in the plutus-use-cases package. </w:t>
      </w:r>
      <w:r w:rsidR="00E1150B" w:rsidRPr="00AC0AC1">
        <w:rPr>
          <w:lang w:eastAsia="zh-CN"/>
        </w:rPr>
        <w:t xml:space="preserve">It's in the </w:t>
      </w:r>
      <w:r w:rsidR="00E1150B" w:rsidRPr="00AC0AC1">
        <w:rPr>
          <w:i/>
          <w:lang w:eastAsia="zh-CN"/>
        </w:rPr>
        <w:t>Plutus.Contract.Uniswap</w:t>
      </w:r>
      <w:r w:rsidR="00E1150B" w:rsidRPr="00AC0AC1">
        <w:rPr>
          <w:lang w:eastAsia="zh-CN"/>
        </w:rPr>
        <w:t xml:space="preserve"> module. </w:t>
      </w:r>
      <w:r w:rsidR="006D0066" w:rsidRPr="00AC0AC1">
        <w:rPr>
          <w:lang w:eastAsia="zh-CN"/>
        </w:rPr>
        <w:t xml:space="preserve">It re-exports 5 modules that contain all the </w:t>
      </w:r>
      <w:r w:rsidR="00AF0D8A" w:rsidRPr="00AC0AC1">
        <w:rPr>
          <w:lang w:eastAsia="zh-CN"/>
        </w:rPr>
        <w:t>necessary</w:t>
      </w:r>
      <w:r w:rsidR="006D0066" w:rsidRPr="00AC0AC1">
        <w:rPr>
          <w:lang w:eastAsia="zh-CN"/>
        </w:rPr>
        <w:t xml:space="preserve"> code. In the Types module U represents the uniswap coin that identifies the factory A and B that are used for pool operations. </w:t>
      </w:r>
      <w:r w:rsidR="001A14B4" w:rsidRPr="00AF0D8A">
        <w:rPr>
          <w:i/>
          <w:lang w:eastAsia="zh-CN"/>
        </w:rPr>
        <w:t>PoolState</w:t>
      </w:r>
      <w:r w:rsidR="001A14B4" w:rsidRPr="00AC0AC1">
        <w:rPr>
          <w:lang w:eastAsia="zh-CN"/>
        </w:rPr>
        <w:t xml:space="preserve"> is the NFT that identifies the pool. </w:t>
      </w:r>
      <w:r w:rsidR="009C677E" w:rsidRPr="00AC0AC1">
        <w:rPr>
          <w:lang w:eastAsia="zh-CN"/>
        </w:rPr>
        <w:t xml:space="preserve">And Liquidity is used for the liquidity tokens. </w:t>
      </w:r>
      <w:r w:rsidR="00F35650" w:rsidRPr="00AC0AC1">
        <w:rPr>
          <w:lang w:eastAsia="zh-CN"/>
        </w:rPr>
        <w:t xml:space="preserve">In the datum a Coin type is simply an asset class. </w:t>
      </w:r>
      <w:r w:rsidR="0098509F" w:rsidRPr="00AC0AC1">
        <w:rPr>
          <w:lang w:eastAsia="zh-CN"/>
        </w:rPr>
        <w:t xml:space="preserve">Amount is just a wrapper around an integer and is used for not confusing amounts of tokens A and B. </w:t>
      </w:r>
      <w:r w:rsidR="0085193B" w:rsidRPr="00AC0AC1">
        <w:rPr>
          <w:lang w:eastAsia="zh-CN"/>
        </w:rPr>
        <w:t>Then we have some helper functions:</w:t>
      </w:r>
    </w:p>
    <w:p w14:paraId="4A4E1863" w14:textId="46538D26" w:rsidR="0085193B" w:rsidRPr="00AC0AC1" w:rsidRDefault="0085193B" w:rsidP="0085193B">
      <w:pPr>
        <w:pStyle w:val="BodyText"/>
        <w:numPr>
          <w:ilvl w:val="0"/>
          <w:numId w:val="21"/>
        </w:numPr>
        <w:spacing w:before="0"/>
        <w:rPr>
          <w:lang w:eastAsia="zh-CN"/>
        </w:rPr>
      </w:pPr>
      <w:r w:rsidRPr="00AC0AC1">
        <w:rPr>
          <w:i/>
          <w:lang w:eastAsia="zh-CN"/>
        </w:rPr>
        <w:t>valueOf</w:t>
      </w:r>
      <w:r w:rsidRPr="00AC0AC1">
        <w:rPr>
          <w:lang w:eastAsia="zh-CN"/>
        </w:rPr>
        <w:t xml:space="preserve"> gives a value type for a given coin and amount </w:t>
      </w:r>
    </w:p>
    <w:p w14:paraId="0E5AC2D0" w14:textId="727A3DD9" w:rsidR="0085193B" w:rsidRPr="00AC0AC1" w:rsidRDefault="0085193B" w:rsidP="0085193B">
      <w:pPr>
        <w:pStyle w:val="BodyText"/>
        <w:numPr>
          <w:ilvl w:val="0"/>
          <w:numId w:val="21"/>
        </w:numPr>
        <w:spacing w:before="0"/>
        <w:rPr>
          <w:lang w:eastAsia="zh-CN"/>
        </w:rPr>
      </w:pPr>
      <w:r w:rsidRPr="00AC0AC1">
        <w:rPr>
          <w:i/>
          <w:lang w:eastAsia="zh-CN"/>
        </w:rPr>
        <w:t xml:space="preserve">unitValue </w:t>
      </w:r>
      <w:r w:rsidRPr="00AC0AC1">
        <w:rPr>
          <w:lang w:eastAsia="zh-CN"/>
        </w:rPr>
        <w:t>creates one amount of the given coin</w:t>
      </w:r>
    </w:p>
    <w:p w14:paraId="5BEEC7F7" w14:textId="0B859615" w:rsidR="0085193B" w:rsidRPr="00AC0AC1" w:rsidRDefault="0085193B" w:rsidP="0085193B">
      <w:pPr>
        <w:pStyle w:val="BodyText"/>
        <w:numPr>
          <w:ilvl w:val="0"/>
          <w:numId w:val="21"/>
        </w:numPr>
        <w:spacing w:before="0"/>
        <w:rPr>
          <w:lang w:eastAsia="zh-CN"/>
        </w:rPr>
      </w:pPr>
      <w:r w:rsidRPr="00AC0AC1">
        <w:rPr>
          <w:i/>
          <w:lang w:eastAsia="zh-CN"/>
        </w:rPr>
        <w:t xml:space="preserve">isUnity </w:t>
      </w:r>
      <w:r w:rsidRPr="00AC0AC1">
        <w:rPr>
          <w:lang w:eastAsia="zh-CN"/>
        </w:rPr>
        <w:t>checks weather this coin is contained in the value exactly once</w:t>
      </w:r>
    </w:p>
    <w:p w14:paraId="7E9DEC77" w14:textId="6E508B04" w:rsidR="0085193B" w:rsidRPr="00AC0AC1" w:rsidRDefault="00A63183" w:rsidP="0085193B">
      <w:pPr>
        <w:pStyle w:val="BodyText"/>
        <w:numPr>
          <w:ilvl w:val="0"/>
          <w:numId w:val="21"/>
        </w:numPr>
        <w:spacing w:before="0"/>
        <w:rPr>
          <w:lang w:eastAsia="zh-CN"/>
        </w:rPr>
      </w:pPr>
      <w:r w:rsidRPr="00AC0AC1">
        <w:rPr>
          <w:i/>
          <w:lang w:eastAsia="zh-CN"/>
        </w:rPr>
        <w:t xml:space="preserve">amountOf </w:t>
      </w:r>
      <w:r w:rsidRPr="00AC0AC1">
        <w:rPr>
          <w:lang w:eastAsia="zh-CN"/>
        </w:rPr>
        <w:t>checks how often a coin is contained in the value</w:t>
      </w:r>
    </w:p>
    <w:p w14:paraId="11E737B3" w14:textId="71F4CF07" w:rsidR="00A63183" w:rsidRPr="00AC0AC1" w:rsidRDefault="00A63183" w:rsidP="0085193B">
      <w:pPr>
        <w:pStyle w:val="BodyText"/>
        <w:numPr>
          <w:ilvl w:val="0"/>
          <w:numId w:val="21"/>
        </w:numPr>
        <w:spacing w:before="0"/>
        <w:rPr>
          <w:lang w:eastAsia="zh-CN"/>
        </w:rPr>
      </w:pPr>
      <w:r w:rsidRPr="00AC0AC1">
        <w:rPr>
          <w:i/>
          <w:lang w:eastAsia="zh-CN"/>
        </w:rPr>
        <w:t xml:space="preserve">mkCoin </w:t>
      </w:r>
      <w:r w:rsidR="00D92D2E" w:rsidRPr="00AC0AC1">
        <w:rPr>
          <w:lang w:eastAsia="zh-CN"/>
        </w:rPr>
        <w:t xml:space="preserve">turns a currency symbol and a token name into a coin </w:t>
      </w:r>
    </w:p>
    <w:p w14:paraId="6BF680D6" w14:textId="1406BDB1" w:rsidR="00D02E21" w:rsidRPr="00AC0AC1" w:rsidRDefault="00202346" w:rsidP="006A3F09">
      <w:pPr>
        <w:pStyle w:val="BodyText"/>
        <w:spacing w:before="0"/>
        <w:rPr>
          <w:lang w:eastAsia="zh-CN"/>
        </w:rPr>
      </w:pPr>
      <w:r w:rsidRPr="00AC0AC1">
        <w:rPr>
          <w:lang w:eastAsia="zh-CN"/>
        </w:rPr>
        <w:t xml:space="preserve">Then we have the Uniswap type which identifies the instance of the </w:t>
      </w:r>
      <w:r w:rsidR="007A1816" w:rsidRPr="00AC0AC1">
        <w:rPr>
          <w:lang w:eastAsia="zh-CN"/>
        </w:rPr>
        <w:t xml:space="preserve">uniswap system we are running. This is used if somebody </w:t>
      </w:r>
      <w:r w:rsidR="00AF0D8A" w:rsidRPr="00AC0AC1">
        <w:rPr>
          <w:lang w:eastAsia="zh-CN"/>
        </w:rPr>
        <w:t>sets</w:t>
      </w:r>
      <w:r w:rsidR="007A1816" w:rsidRPr="00AC0AC1">
        <w:rPr>
          <w:lang w:eastAsia="zh-CN"/>
        </w:rPr>
        <w:t xml:space="preserve"> up a competing uniswap system with another factory. </w:t>
      </w:r>
      <w:r w:rsidR="00D06481">
        <w:rPr>
          <w:lang w:eastAsia="zh-CN"/>
        </w:rPr>
        <w:t>W</w:t>
      </w:r>
      <w:r w:rsidR="004B2406" w:rsidRPr="00AC0AC1">
        <w:rPr>
          <w:lang w:eastAsia="zh-CN"/>
        </w:rPr>
        <w:t xml:space="preserve">e have a type for liquidity pools that </w:t>
      </w:r>
      <w:r w:rsidR="007B4400" w:rsidRPr="00AC0AC1">
        <w:rPr>
          <w:lang w:eastAsia="zh-CN"/>
        </w:rPr>
        <w:t xml:space="preserve">is just the two coins in there and the order of the coins </w:t>
      </w:r>
      <w:r w:rsidR="007B4400" w:rsidRPr="00AC0AC1">
        <w:rPr>
          <w:lang w:eastAsia="zh-CN"/>
        </w:rPr>
        <w:lastRenderedPageBreak/>
        <w:t xml:space="preserve">does not matter. </w:t>
      </w:r>
      <w:r w:rsidR="001F2F66" w:rsidRPr="00AC0AC1">
        <w:rPr>
          <w:lang w:eastAsia="zh-CN"/>
        </w:rPr>
        <w:t xml:space="preserve">Then we have the UniswapAction type that contains the actions we have seen in our example. </w:t>
      </w:r>
      <w:r w:rsidR="00F3322F" w:rsidRPr="00AC0AC1">
        <w:rPr>
          <w:lang w:eastAsia="zh-CN"/>
        </w:rPr>
        <w:t>The U</w:t>
      </w:r>
      <w:r w:rsidR="00865BF4" w:rsidRPr="00AC0AC1">
        <w:rPr>
          <w:lang w:eastAsia="zh-CN"/>
        </w:rPr>
        <w:t xml:space="preserve">niswapDatum contains the datum that has the Factory and Pool constructors which are used for the factory UTXO and the pool UTXOs. </w:t>
      </w:r>
    </w:p>
    <w:p w14:paraId="6214B624" w14:textId="592B95CE" w:rsidR="00AD2B32" w:rsidRPr="00AC0AC1" w:rsidRDefault="00D02E21" w:rsidP="006A3F09">
      <w:pPr>
        <w:pStyle w:val="BodyText"/>
        <w:spacing w:before="0"/>
        <w:rPr>
          <w:lang w:eastAsia="zh-CN"/>
        </w:rPr>
      </w:pPr>
      <w:r w:rsidRPr="00AC0AC1">
        <w:rPr>
          <w:lang w:eastAsia="zh-CN"/>
        </w:rPr>
        <w:t xml:space="preserve">Next let's look at the Pool module that contains the </w:t>
      </w:r>
      <w:r w:rsidR="00AF0D8A" w:rsidRPr="00AC0AC1">
        <w:rPr>
          <w:lang w:eastAsia="zh-CN"/>
        </w:rPr>
        <w:t>business</w:t>
      </w:r>
      <w:r w:rsidRPr="00AC0AC1">
        <w:rPr>
          <w:lang w:eastAsia="zh-CN"/>
        </w:rPr>
        <w:t xml:space="preserve"> logic. </w:t>
      </w:r>
      <w:r w:rsidR="00CA3C9C" w:rsidRPr="00AC0AC1">
        <w:rPr>
          <w:lang w:eastAsia="zh-CN"/>
        </w:rPr>
        <w:t xml:space="preserve">The </w:t>
      </w:r>
      <w:r w:rsidR="00CA3C9C" w:rsidRPr="00AC0AC1">
        <w:rPr>
          <w:i/>
          <w:lang w:eastAsia="zh-CN"/>
        </w:rPr>
        <w:t>calculateInitialLiquidity</w:t>
      </w:r>
      <w:r w:rsidR="00CA3C9C" w:rsidRPr="00AC0AC1">
        <w:rPr>
          <w:lang w:eastAsia="zh-CN"/>
        </w:rPr>
        <w:t xml:space="preserve"> function gets the initial amount of tokens A and B put into the pool and returns the liquidity tokens that are returned in exchange. </w:t>
      </w:r>
      <w:r w:rsidR="003E1B36" w:rsidRPr="00AC0AC1">
        <w:rPr>
          <w:lang w:eastAsia="zh-CN"/>
        </w:rPr>
        <w:t xml:space="preserve">The </w:t>
      </w:r>
      <w:r w:rsidR="003E1B36" w:rsidRPr="00AC0AC1">
        <w:rPr>
          <w:i/>
          <w:lang w:eastAsia="zh-CN"/>
        </w:rPr>
        <w:t>calculateAdditionalLiquidity</w:t>
      </w:r>
      <w:r w:rsidR="003E1B36" w:rsidRPr="00AC0AC1">
        <w:rPr>
          <w:lang w:eastAsia="zh-CN"/>
        </w:rPr>
        <w:t xml:space="preserve"> function </w:t>
      </w:r>
      <w:r w:rsidR="00AF0D8A" w:rsidRPr="00AC0AC1">
        <w:rPr>
          <w:lang w:eastAsia="zh-CN"/>
        </w:rPr>
        <w:t>calculates</w:t>
      </w:r>
      <w:r w:rsidR="003E1B36" w:rsidRPr="00AC0AC1">
        <w:rPr>
          <w:lang w:eastAsia="zh-CN"/>
        </w:rPr>
        <w:t xml:space="preserve"> how many liquidity tokens will be additionally minted if someone adds tokens to the pool. </w:t>
      </w:r>
      <w:r w:rsidR="008916D8" w:rsidRPr="00AC0AC1">
        <w:rPr>
          <w:lang w:eastAsia="zh-CN"/>
        </w:rPr>
        <w:t xml:space="preserve">The </w:t>
      </w:r>
      <w:r w:rsidR="008916D8" w:rsidRPr="00AC0AC1">
        <w:rPr>
          <w:i/>
          <w:lang w:eastAsia="zh-CN"/>
        </w:rPr>
        <w:t>calculateRemoval</w:t>
      </w:r>
      <w:r w:rsidR="008916D8" w:rsidRPr="00AC0AC1">
        <w:rPr>
          <w:lang w:eastAsia="zh-CN"/>
        </w:rPr>
        <w:t xml:space="preserve"> function is for the opposite case. </w:t>
      </w:r>
      <w:r w:rsidR="00962C75" w:rsidRPr="00AC0AC1">
        <w:rPr>
          <w:lang w:eastAsia="zh-CN"/>
        </w:rPr>
        <w:t xml:space="preserve">The </w:t>
      </w:r>
      <w:r w:rsidR="00962C75" w:rsidRPr="00AC0AC1">
        <w:rPr>
          <w:i/>
          <w:lang w:eastAsia="zh-CN"/>
        </w:rPr>
        <w:t>checkSwap</w:t>
      </w:r>
      <w:r w:rsidR="00962C75" w:rsidRPr="00AC0AC1">
        <w:rPr>
          <w:lang w:eastAsia="zh-CN"/>
        </w:rPr>
        <w:t xml:space="preserve"> function </w:t>
      </w:r>
      <w:r w:rsidR="003B666D" w:rsidRPr="00AC0AC1">
        <w:rPr>
          <w:lang w:eastAsia="zh-CN"/>
        </w:rPr>
        <w:t xml:space="preserve">calculates the swap so it checks for the initial and final amounts of A and B tokens if the swap is valid and returns a </w:t>
      </w:r>
      <w:r w:rsidR="007B786C">
        <w:rPr>
          <w:lang w:eastAsia="zh-CN"/>
        </w:rPr>
        <w:t>B</w:t>
      </w:r>
      <w:r w:rsidR="003B666D" w:rsidRPr="00AC0AC1">
        <w:rPr>
          <w:lang w:eastAsia="zh-CN"/>
        </w:rPr>
        <w:t xml:space="preserve">ool. </w:t>
      </w:r>
      <w:r w:rsidR="002E21AD" w:rsidRPr="00AC0AC1">
        <w:rPr>
          <w:lang w:eastAsia="zh-CN"/>
        </w:rPr>
        <w:t xml:space="preserve">It also makes sure that none of the amounts ever drop to zero. </w:t>
      </w:r>
      <w:r w:rsidR="00531605" w:rsidRPr="00AC0AC1">
        <w:rPr>
          <w:lang w:eastAsia="zh-CN"/>
        </w:rPr>
        <w:t xml:space="preserve">The </w:t>
      </w:r>
      <w:r w:rsidR="00531605" w:rsidRPr="00AC0AC1">
        <w:rPr>
          <w:i/>
          <w:lang w:eastAsia="zh-CN"/>
        </w:rPr>
        <w:t>lpTicker</w:t>
      </w:r>
      <w:r w:rsidR="00531605" w:rsidRPr="00AC0AC1">
        <w:rPr>
          <w:lang w:eastAsia="zh-CN"/>
        </w:rPr>
        <w:t xml:space="preserve"> function given a liquidity pool computes a token name for the pool. </w:t>
      </w:r>
      <w:r w:rsidR="005E1DEF" w:rsidRPr="00AC0AC1">
        <w:rPr>
          <w:lang w:eastAsia="zh-CN"/>
        </w:rPr>
        <w:t>Let’s</w:t>
      </w:r>
      <w:r w:rsidR="00BC666E" w:rsidRPr="00AC0AC1">
        <w:rPr>
          <w:lang w:eastAsia="zh-CN"/>
        </w:rPr>
        <w:t xml:space="preserve"> look now at the on-chain part. </w:t>
      </w:r>
      <w:r w:rsidR="00F35388" w:rsidRPr="00AC0AC1">
        <w:rPr>
          <w:lang w:eastAsia="zh-CN"/>
        </w:rPr>
        <w:t>Only two functions are exported to make the validator for the Uniswap both factory and pools, because they share the same script address. They address distinguished by the datum and by the coins that identify them and validate liquidity forging. So that's the monetary policy script for the liquidity tokens</w:t>
      </w:r>
      <w:r w:rsidR="00107C74" w:rsidRPr="00AC0AC1">
        <w:rPr>
          <w:lang w:eastAsia="zh-CN"/>
        </w:rPr>
        <w:t>.</w:t>
      </w:r>
      <w:r w:rsidR="00FD40B7" w:rsidRPr="00AC0AC1">
        <w:rPr>
          <w:lang w:eastAsia="zh-CN"/>
        </w:rPr>
        <w:t xml:space="preserve"> </w:t>
      </w:r>
      <w:r w:rsidR="005E1DEF" w:rsidRPr="00AC0AC1">
        <w:rPr>
          <w:lang w:eastAsia="zh-CN"/>
        </w:rPr>
        <w:t>Let’s</w:t>
      </w:r>
      <w:r w:rsidR="00FD40B7" w:rsidRPr="00AC0AC1">
        <w:rPr>
          <w:lang w:eastAsia="zh-CN"/>
        </w:rPr>
        <w:t xml:space="preserve"> look at the off-chain code. </w:t>
      </w:r>
      <w:r w:rsidR="00107C74" w:rsidRPr="00AC0AC1">
        <w:rPr>
          <w:lang w:eastAsia="zh-CN"/>
        </w:rPr>
        <w:t>We defined two different schemas. The idea is that one is for the entity that creates the Uniswap factory. And that only has one endpoint start and no parameters. And then once that is created a second schema for people that make use of this Uniswap system, and all the contracts in here will be parameterized by the uniswap instance that this first action creates.</w:t>
      </w:r>
      <w:r w:rsidR="008305F9" w:rsidRPr="00AC0AC1">
        <w:rPr>
          <w:lang w:eastAsia="zh-CN"/>
        </w:rPr>
        <w:t xml:space="preserve"> </w:t>
      </w:r>
      <w:r w:rsidR="002955BA" w:rsidRPr="00AC0AC1">
        <w:rPr>
          <w:lang w:eastAsia="zh-CN"/>
        </w:rPr>
        <w:t xml:space="preserve">There are also tests for Uniswap contained in the previous mentioned plutus-use-cases library. </w:t>
      </w:r>
    </w:p>
    <w:p w14:paraId="310A6EA0" w14:textId="656365A3" w:rsidR="0085193B" w:rsidRPr="00AC0AC1" w:rsidRDefault="00AD2B32" w:rsidP="00003296">
      <w:pPr>
        <w:pStyle w:val="BodyText"/>
        <w:spacing w:before="0"/>
        <w:rPr>
          <w:lang w:eastAsia="zh-CN"/>
        </w:rPr>
      </w:pPr>
      <w:r w:rsidRPr="00AC0AC1">
        <w:rPr>
          <w:lang w:eastAsia="zh-CN"/>
        </w:rPr>
        <w:t xml:space="preserve">Let's look now at the Plutus PAB and how you can write a front-end for Uniswap. </w:t>
      </w:r>
      <w:r w:rsidR="004906D2" w:rsidRPr="00AC0AC1">
        <w:rPr>
          <w:lang w:eastAsia="zh-CN"/>
        </w:rPr>
        <w:t xml:space="preserve">In the plutus/plutus-pab/examples/uniswap folder </w:t>
      </w:r>
      <w:r w:rsidR="00F2264A" w:rsidRPr="00AC0AC1">
        <w:rPr>
          <w:lang w:eastAsia="zh-CN"/>
        </w:rPr>
        <w:t xml:space="preserve">there is code that contains the simulation monad. </w:t>
      </w:r>
      <w:r w:rsidR="00817B50" w:rsidRPr="00AC0AC1">
        <w:rPr>
          <w:lang w:eastAsia="zh-CN"/>
        </w:rPr>
        <w:t xml:space="preserve">We take this as the basis and </w:t>
      </w:r>
      <w:r w:rsidR="00AF0D8A" w:rsidRPr="00AC0AC1">
        <w:rPr>
          <w:lang w:eastAsia="zh-CN"/>
        </w:rPr>
        <w:t>slightly</w:t>
      </w:r>
      <w:r w:rsidR="00817B50" w:rsidRPr="00AC0AC1">
        <w:rPr>
          <w:lang w:eastAsia="zh-CN"/>
        </w:rPr>
        <w:t xml:space="preserve"> modify it. </w:t>
      </w:r>
      <w:r w:rsidR="001E2F77" w:rsidRPr="00AC0AC1">
        <w:rPr>
          <w:lang w:eastAsia="zh-CN"/>
        </w:rPr>
        <w:t xml:space="preserve">If we look at the cabal file for the 10th </w:t>
      </w:r>
      <w:r w:rsidR="00E85C84" w:rsidRPr="00AC0AC1">
        <w:rPr>
          <w:lang w:eastAsia="zh-CN"/>
        </w:rPr>
        <w:t>project,</w:t>
      </w:r>
      <w:r w:rsidR="001E2F77" w:rsidRPr="00AC0AC1">
        <w:rPr>
          <w:lang w:eastAsia="zh-CN"/>
        </w:rPr>
        <w:t xml:space="preserve"> we see there are two </w:t>
      </w:r>
      <w:r w:rsidR="00E85C84" w:rsidRPr="00AC0AC1">
        <w:rPr>
          <w:lang w:eastAsia="zh-CN"/>
        </w:rPr>
        <w:t>executables</w:t>
      </w:r>
      <w:r w:rsidR="001E2F77" w:rsidRPr="00AC0AC1">
        <w:rPr>
          <w:lang w:eastAsia="zh-CN"/>
        </w:rPr>
        <w:t xml:space="preserve">. </w:t>
      </w:r>
      <w:r w:rsidR="004906D2" w:rsidRPr="00AC0AC1">
        <w:rPr>
          <w:lang w:eastAsia="zh-CN"/>
        </w:rPr>
        <w:t xml:space="preserve"> </w:t>
      </w:r>
      <w:r w:rsidR="00003296" w:rsidRPr="00AC0AC1">
        <w:rPr>
          <w:lang w:eastAsia="zh-CN"/>
        </w:rPr>
        <w:t xml:space="preserve">One Uniswap PAB, which will run the PAB server, and then one Uniswap client, which is a simple console based front-end for the Uniswap application. </w:t>
      </w:r>
      <w:r w:rsidR="007E1139" w:rsidRPr="00AC0AC1">
        <w:rPr>
          <w:lang w:eastAsia="zh-CN"/>
        </w:rPr>
        <w:t xml:space="preserve">And both </w:t>
      </w:r>
      <w:r w:rsidR="00E85C84" w:rsidRPr="00AC0AC1">
        <w:rPr>
          <w:lang w:eastAsia="zh-CN"/>
        </w:rPr>
        <w:t>executables</w:t>
      </w:r>
      <w:r w:rsidR="007E1139" w:rsidRPr="00AC0AC1">
        <w:rPr>
          <w:lang w:eastAsia="zh-CN"/>
        </w:rPr>
        <w:t xml:space="preserve"> have Uniswap listed under other modules. Let's look at this code now.</w:t>
      </w:r>
    </w:p>
    <w:p w14:paraId="4C09218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1558E0E9"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0DB9177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DeriveGeneric</w:t>
      </w:r>
      <w:r w:rsidRPr="00AC0AC1">
        <w:rPr>
          <w:rFonts w:ascii="Consolas" w:eastAsia="Times New Roman" w:hAnsi="Consolas"/>
          <w:color w:val="333333"/>
          <w:sz w:val="21"/>
          <w:szCs w:val="21"/>
        </w:rPr>
        <w:t xml:space="preserve">      #-}</w:t>
      </w:r>
    </w:p>
    <w:p w14:paraId="10C5513A"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DerivingStrategies</w:t>
      </w:r>
      <w:r w:rsidRPr="00AC0AC1">
        <w:rPr>
          <w:rFonts w:ascii="Consolas" w:eastAsia="Times New Roman" w:hAnsi="Consolas"/>
          <w:color w:val="333333"/>
          <w:sz w:val="21"/>
          <w:szCs w:val="21"/>
        </w:rPr>
        <w:t xml:space="preserve"> #-}</w:t>
      </w:r>
    </w:p>
    <w:p w14:paraId="7CC9C54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63A14EBD"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LambdaCase</w:t>
      </w:r>
      <w:r w:rsidRPr="00AC0AC1">
        <w:rPr>
          <w:rFonts w:ascii="Consolas" w:eastAsia="Times New Roman" w:hAnsi="Consolas"/>
          <w:color w:val="333333"/>
          <w:sz w:val="21"/>
          <w:szCs w:val="21"/>
        </w:rPr>
        <w:t xml:space="preserve">         #-}</w:t>
      </w:r>
    </w:p>
    <w:p w14:paraId="3E5699E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1B5A11D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RankNTypes</w:t>
      </w:r>
      <w:r w:rsidRPr="00AC0AC1">
        <w:rPr>
          <w:rFonts w:ascii="Consolas" w:eastAsia="Times New Roman" w:hAnsi="Consolas"/>
          <w:color w:val="333333"/>
          <w:sz w:val="21"/>
          <w:szCs w:val="21"/>
        </w:rPr>
        <w:t xml:space="preserve">         #-}</w:t>
      </w:r>
    </w:p>
    <w:p w14:paraId="696A9142"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3853875D"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777CD452"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AEA505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w:t>
      </w:r>
    </w:p>
    <w:p w14:paraId="5A17F716"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Uniswap</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646EE1A7"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0CD3BBA2"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forM_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when</w:t>
      </w:r>
      <w:r w:rsidRPr="00AC0AC1">
        <w:rPr>
          <w:rFonts w:ascii="Consolas" w:eastAsia="Times New Roman" w:hAnsi="Consolas"/>
          <w:color w:val="777777"/>
          <w:sz w:val="21"/>
          <w:szCs w:val="21"/>
        </w:rPr>
        <w:t>)</w:t>
      </w:r>
    </w:p>
    <w:p w14:paraId="31D1E1E9"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FromJSON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p>
    <w:p w14:paraId="5BD479FD"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Semigroup</w:t>
      </w:r>
    </w:p>
    <w:p w14:paraId="0158D0A8"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Data.Text.Prettyprint.</w:t>
      </w:r>
      <w:r w:rsidRPr="00AC0AC1">
        <w:rPr>
          <w:rFonts w:ascii="Consolas" w:eastAsia="Times New Roman" w:hAnsi="Consolas"/>
          <w:color w:val="9C5D27"/>
          <w:sz w:val="21"/>
          <w:szCs w:val="21"/>
        </w:rPr>
        <w:t>Doc</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r w:rsidRPr="00AC0AC1">
        <w:rPr>
          <w:rFonts w:ascii="Consolas" w:eastAsia="Times New Roman" w:hAnsi="Consolas"/>
          <w:color w:val="777777"/>
          <w:sz w:val="21"/>
          <w:szCs w:val="21"/>
        </w:rPr>
        <w:t>)</w:t>
      </w:r>
    </w:p>
    <w:p w14:paraId="4749662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GHC.</w:t>
      </w:r>
      <w:r w:rsidRPr="00AC0AC1">
        <w:rPr>
          <w:rFonts w:ascii="Consolas" w:eastAsia="Times New Roman" w:hAnsi="Consolas"/>
          <w:color w:val="9C5D27"/>
          <w:sz w:val="21"/>
          <w:szCs w:val="21"/>
        </w:rPr>
        <w:t>Generics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Generic</w:t>
      </w:r>
      <w:r w:rsidRPr="00AC0AC1">
        <w:rPr>
          <w:rFonts w:ascii="Consolas" w:eastAsia="Times New Roman" w:hAnsi="Consolas"/>
          <w:color w:val="777777"/>
          <w:sz w:val="21"/>
          <w:szCs w:val="21"/>
        </w:rPr>
        <w:t>)</w:t>
      </w:r>
    </w:p>
    <w:p w14:paraId="65E14EBF"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Ledger</w:t>
      </w:r>
    </w:p>
    <w:p w14:paraId="0F96D380"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Constraints</w:t>
      </w:r>
    </w:p>
    <w:p w14:paraId="283C8E5F"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Value</w:t>
      </w:r>
    </w:p>
    <w:p w14:paraId="362EA72E"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w:t>
      </w:r>
      <w:r w:rsidRPr="00AC0AC1">
        <w:rPr>
          <w:rFonts w:ascii="Consolas" w:eastAsia="Times New Roman" w:hAnsi="Consolas"/>
          <w:color w:val="9C5D27"/>
          <w:sz w:val="21"/>
          <w:szCs w:val="21"/>
        </w:rPr>
        <w:t>Contract</w:t>
      </w:r>
    </w:p>
    <w:p w14:paraId="36D0734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Currency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Currency</w:t>
      </w:r>
    </w:p>
    <w:p w14:paraId="75E3C714"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Uniswap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Uniswap</w:t>
      </w:r>
    </w:p>
    <w:p w14:paraId="3E594B5E"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Builtin</w:t>
      </w:r>
    </w:p>
    <w:p w14:paraId="5F45D416"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02AD2DCB" w14:textId="5E6C5034"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walletPubKey</w:t>
      </w:r>
      <w:r w:rsidRPr="00AC0AC1">
        <w:rPr>
          <w:rFonts w:ascii="Consolas" w:eastAsia="Times New Roman" w:hAnsi="Consolas"/>
          <w:color w:val="777777"/>
          <w:sz w:val="21"/>
          <w:szCs w:val="21"/>
        </w:rPr>
        <w:t>)</w:t>
      </w:r>
    </w:p>
    <w:p w14:paraId="48C273A7"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w:t>
      </w:r>
    </w:p>
    <w:p w14:paraId="66DB9C45"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UniswapContracts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206E24E"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p>
    <w:p w14:paraId="2D2478A5"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UniswapStart</w:t>
      </w:r>
    </w:p>
    <w:p w14:paraId="6B350F28"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UniswapUser</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Uniswap.</w:t>
      </w:r>
      <w:r w:rsidRPr="00AC0AC1">
        <w:rPr>
          <w:rFonts w:ascii="Consolas" w:eastAsia="Times New Roman" w:hAnsi="Consolas"/>
          <w:color w:val="9C5D27"/>
          <w:sz w:val="21"/>
          <w:szCs w:val="21"/>
        </w:rPr>
        <w:t>Uniswap</w:t>
      </w:r>
    </w:p>
    <w:p w14:paraId="6D935ABA"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Generic</w:t>
      </w:r>
      <w:r w:rsidRPr="00AC0AC1">
        <w:rPr>
          <w:rFonts w:ascii="Consolas" w:eastAsia="Times New Roman" w:hAnsi="Consolas"/>
          <w:color w:val="777777"/>
          <w:sz w:val="21"/>
          <w:szCs w:val="21"/>
        </w:rPr>
        <w:t>)</w:t>
      </w:r>
    </w:p>
    <w:p w14:paraId="490C92A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anyclass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FromJSON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777777"/>
          <w:sz w:val="21"/>
          <w:szCs w:val="21"/>
        </w:rPr>
        <w:t>)</w:t>
      </w:r>
    </w:p>
    <w:p w14:paraId="0263A92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w:t>
      </w:r>
    </w:p>
    <w:p w14:paraId="445C05E5"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instance </w:t>
      </w:r>
      <w:r w:rsidRPr="00AC0AC1">
        <w:rPr>
          <w:rFonts w:ascii="Consolas" w:eastAsia="Times New Roman" w:hAnsi="Consolas"/>
          <w:color w:val="9C5D27"/>
          <w:sz w:val="21"/>
          <w:szCs w:val="21"/>
        </w:rPr>
        <w:t>Pretty</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UniswapContracts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95AF0C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pretty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viaShow</w:t>
      </w:r>
    </w:p>
    <w:p w14:paraId="50D47AF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w:t>
      </w:r>
    </w:p>
    <w:p w14:paraId="027EC3D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instance </w:t>
      </w:r>
      <w:r w:rsidRPr="00AC0AC1">
        <w:rPr>
          <w:rFonts w:ascii="Consolas" w:eastAsia="Times New Roman" w:hAnsi="Consolas"/>
          <w:b/>
          <w:bCs/>
          <w:color w:val="7A3E9D"/>
          <w:sz w:val="21"/>
          <w:szCs w:val="21"/>
        </w:rPr>
        <w:t>Builtin.</w:t>
      </w:r>
      <w:r w:rsidRPr="00AC0AC1">
        <w:rPr>
          <w:rFonts w:ascii="Consolas" w:eastAsia="Times New Roman" w:hAnsi="Consolas"/>
          <w:color w:val="9C5D27"/>
          <w:sz w:val="21"/>
          <w:szCs w:val="21"/>
        </w:rPr>
        <w:t>HasDefinitions</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UniswapContracts</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42C65C6"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getDefinitions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Init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UniswapStart</w:t>
      </w:r>
      <w:r w:rsidRPr="00AC0AC1">
        <w:rPr>
          <w:rFonts w:ascii="Consolas" w:eastAsia="Times New Roman" w:hAnsi="Consolas"/>
          <w:color w:val="777777"/>
          <w:sz w:val="21"/>
          <w:szCs w:val="21"/>
        </w:rPr>
        <w:t>]</w:t>
      </w:r>
    </w:p>
    <w:p w14:paraId="46494622"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getSchema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B69C6"/>
          <w:sz w:val="21"/>
          <w:szCs w:val="21"/>
        </w:rPr>
        <w:t>case</w:t>
      </w:r>
    </w:p>
    <w:p w14:paraId="7C4DBB05"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UniswapUser</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 xml:space="preserve">endpointsToSchemas </w:t>
      </w:r>
    </w:p>
    <w:p w14:paraId="041451BC" w14:textId="7AE541A9"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Uniswap.</w:t>
      </w:r>
      <w:r w:rsidRPr="00AC0AC1">
        <w:rPr>
          <w:rFonts w:ascii="Consolas" w:eastAsia="Times New Roman" w:hAnsi="Consolas"/>
          <w:color w:val="7A3E9D"/>
          <w:sz w:val="21"/>
          <w:szCs w:val="21"/>
        </w:rPr>
        <w:t>UniswapUserSchema</w:t>
      </w:r>
    </w:p>
    <w:p w14:paraId="4814EC07"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UniswapStart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 xml:space="preserve">endpointsToSchemas </w:t>
      </w:r>
    </w:p>
    <w:p w14:paraId="1A90426F" w14:textId="1C4BEE6B"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Uniswap.</w:t>
      </w:r>
      <w:r w:rsidRPr="00AC0AC1">
        <w:rPr>
          <w:rFonts w:ascii="Consolas" w:eastAsia="Times New Roman" w:hAnsi="Consolas"/>
          <w:color w:val="7A3E9D"/>
          <w:sz w:val="21"/>
          <w:szCs w:val="21"/>
        </w:rPr>
        <w:t>UniswapOwnerSchema</w:t>
      </w:r>
    </w:p>
    <w:p w14:paraId="2B516B7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 xml:space="preserve">endpointsToSchemas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Empty</w:t>
      </w:r>
    </w:p>
    <w:p w14:paraId="6D93ED6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getContract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B69C6"/>
          <w:sz w:val="21"/>
          <w:szCs w:val="21"/>
        </w:rPr>
        <w:t>case</w:t>
      </w:r>
    </w:p>
    <w:p w14:paraId="5F082F7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UniswapUser</w:t>
      </w:r>
      <w:r w:rsidRPr="00AC0AC1">
        <w:rPr>
          <w:rFonts w:ascii="Consolas" w:eastAsia="Times New Roman" w:hAnsi="Consolas"/>
          <w:color w:val="333333"/>
          <w:sz w:val="21"/>
          <w:szCs w:val="21"/>
        </w:rPr>
        <w:t xml:space="preserve"> us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Uniswap.</w:t>
      </w:r>
      <w:r w:rsidRPr="00AC0AC1">
        <w:rPr>
          <w:rFonts w:ascii="Consolas" w:eastAsia="Times New Roman" w:hAnsi="Consolas"/>
          <w:color w:val="333333"/>
          <w:sz w:val="21"/>
          <w:szCs w:val="21"/>
        </w:rPr>
        <w:t>userEndpoints us</w:t>
      </w:r>
    </w:p>
    <w:p w14:paraId="58128D9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UniswapStart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Uniswap.</w:t>
      </w:r>
      <w:r w:rsidRPr="00AC0AC1">
        <w:rPr>
          <w:rFonts w:ascii="Consolas" w:eastAsia="Times New Roman" w:hAnsi="Consolas"/>
          <w:color w:val="333333"/>
          <w:sz w:val="21"/>
          <w:szCs w:val="21"/>
        </w:rPr>
        <w:t>ownerEndpoint</w:t>
      </w:r>
    </w:p>
    <w:p w14:paraId="5ACE1EF6"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9C5D27"/>
          <w:sz w:val="21"/>
          <w:szCs w:val="21"/>
        </w:rPr>
        <w:t>SomeBuiltin</w:t>
      </w:r>
      <w:r w:rsidRPr="00AC0AC1">
        <w:rPr>
          <w:rFonts w:ascii="Consolas" w:eastAsia="Times New Roman" w:hAnsi="Consolas"/>
          <w:color w:val="333333"/>
          <w:sz w:val="21"/>
          <w:szCs w:val="21"/>
        </w:rPr>
        <w:t xml:space="preserve"> initContract</w:t>
      </w:r>
    </w:p>
    <w:p w14:paraId="3086A60D"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p>
    <w:p w14:paraId="28062E0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initContract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Contract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Maybe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Semigroup.</w:t>
      </w:r>
      <w:r w:rsidRPr="00AC0AC1">
        <w:rPr>
          <w:rFonts w:ascii="Consolas" w:eastAsia="Times New Roman" w:hAnsi="Consolas"/>
          <w:color w:val="7A3E9D"/>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7A3E9D"/>
          <w:sz w:val="21"/>
          <w:szCs w:val="21"/>
        </w:rPr>
        <w:t>OneShotCurrency</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89CFCAB" w14:textId="2750CC19"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7A3E9D"/>
          <w:sz w:val="21"/>
          <w:szCs w:val="21"/>
        </w:rPr>
        <w:t>CurrencySchema</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7A3E9D"/>
          <w:sz w:val="21"/>
          <w:szCs w:val="21"/>
        </w:rPr>
        <w:t>CurrencyError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995EB95"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initContract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77BAD9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ownPK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ownPubKey</w:t>
      </w:r>
    </w:p>
    <w:p w14:paraId="61B29394" w14:textId="4573F018"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cur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 xml:space="preserve">mintContract ownPK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fromIntegral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length </w:t>
      </w:r>
      <w:r w:rsidR="003C6C76" w:rsidRPr="00AC0AC1">
        <w:rPr>
          <w:rFonts w:ascii="Consolas" w:eastAsia="Times New Roman" w:hAnsi="Consolas"/>
          <w:color w:val="333333"/>
          <w:sz w:val="21"/>
          <w:szCs w:val="21"/>
        </w:rPr>
        <w:t>wallets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EBE3FA9" w14:textId="6264C4D3"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lastRenderedPageBreak/>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amount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tokenNames</w:t>
      </w:r>
      <w:r w:rsidRPr="00AC0AC1">
        <w:rPr>
          <w:rFonts w:ascii="Consolas" w:eastAsia="Times New Roman" w:hAnsi="Consolas"/>
          <w:color w:val="777777"/>
          <w:sz w:val="21"/>
          <w:szCs w:val="21"/>
        </w:rPr>
        <w:t>]</w:t>
      </w:r>
    </w:p>
    <w:p w14:paraId="539D01C6"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currencySymbol cur</w:t>
      </w:r>
    </w:p>
    <w:p w14:paraId="4959D86E"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mconcat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Value.</w:t>
      </w:r>
      <w:r w:rsidRPr="00AC0AC1">
        <w:rPr>
          <w:rFonts w:ascii="Consolas" w:eastAsia="Times New Roman" w:hAnsi="Consolas"/>
          <w:color w:val="333333"/>
          <w:sz w:val="21"/>
          <w:szCs w:val="21"/>
        </w:rPr>
        <w:t xml:space="preserve">singleton cs tn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tokenNames</w:t>
      </w:r>
      <w:r w:rsidRPr="00AC0AC1">
        <w:rPr>
          <w:rFonts w:ascii="Consolas" w:eastAsia="Times New Roman" w:hAnsi="Consolas"/>
          <w:color w:val="777777"/>
          <w:sz w:val="21"/>
          <w:szCs w:val="21"/>
        </w:rPr>
        <w:t>]</w:t>
      </w:r>
    </w:p>
    <w:p w14:paraId="16D0C317" w14:textId="13F99A33"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forM_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1D8F5A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let</w:t>
      </w:r>
      <w:r w:rsidRPr="00AC0AC1">
        <w:rPr>
          <w:rFonts w:ascii="Consolas" w:eastAsia="Times New Roman" w:hAnsi="Consolas"/>
          <w:color w:val="333333"/>
          <w:sz w:val="21"/>
          <w:szCs w:val="21"/>
        </w:rPr>
        <w:t xml:space="preserve"> 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pubKeyHash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walletPubKey w</w:t>
      </w:r>
    </w:p>
    <w:p w14:paraId="5B545577"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pkh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ownPK</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D5F9B9C"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tx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submitTx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mustPayToPubKey pkh v</w:t>
      </w:r>
    </w:p>
    <w:p w14:paraId="67E1804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awaitTxConfirmed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txId tx</w:t>
      </w:r>
    </w:p>
    <w:p w14:paraId="5103A82B"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tell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Semigroup.</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cur</w:t>
      </w:r>
    </w:p>
    <w:p w14:paraId="14575B2E"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651BA37"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amount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1000000</w:t>
      </w:r>
    </w:p>
    <w:p w14:paraId="3861CD43"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1B0C51CB" w14:textId="518341AA"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Wallet</w:t>
      </w:r>
      <w:r w:rsidRPr="00AC0AC1">
        <w:rPr>
          <w:rFonts w:ascii="Consolas" w:eastAsia="Times New Roman" w:hAnsi="Consolas"/>
          <w:color w:val="777777"/>
          <w:sz w:val="21"/>
          <w:szCs w:val="21"/>
        </w:rPr>
        <w:t>]</w:t>
      </w:r>
    </w:p>
    <w:p w14:paraId="42AA930A" w14:textId="104CF9A9"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4</w:t>
      </w:r>
      <w:r w:rsidRPr="00AC0AC1">
        <w:rPr>
          <w:rFonts w:ascii="Consolas" w:eastAsia="Times New Roman" w:hAnsi="Consolas"/>
          <w:color w:val="777777"/>
          <w:sz w:val="21"/>
          <w:szCs w:val="21"/>
        </w:rPr>
        <w:t>]]</w:t>
      </w:r>
    </w:p>
    <w:p w14:paraId="24D7CC9D"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p>
    <w:p w14:paraId="05D15EAF"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tokenNames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TokenName</w:t>
      </w:r>
      <w:r w:rsidRPr="00AC0AC1">
        <w:rPr>
          <w:rFonts w:ascii="Consolas" w:eastAsia="Times New Roman" w:hAnsi="Consolas"/>
          <w:color w:val="777777"/>
          <w:sz w:val="21"/>
          <w:szCs w:val="21"/>
        </w:rPr>
        <w:t>]</w:t>
      </w:r>
    </w:p>
    <w:p w14:paraId="4C2A032A"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tokenNames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D</w:t>
      </w:r>
      <w:r w:rsidRPr="00AC0AC1">
        <w:rPr>
          <w:rFonts w:ascii="Consolas" w:eastAsia="Times New Roman" w:hAnsi="Consolas"/>
          <w:color w:val="777777"/>
          <w:sz w:val="21"/>
          <w:szCs w:val="21"/>
        </w:rPr>
        <w:t>"]</w:t>
      </w:r>
    </w:p>
    <w:p w14:paraId="02C846D1"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p>
    <w:p w14:paraId="58516A42"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cidFile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FilePath</w:t>
      </w:r>
    </w:p>
    <w:p w14:paraId="466657DF" w14:textId="77777777" w:rsidR="007E1139" w:rsidRPr="00AC0AC1" w:rsidRDefault="007E1139" w:rsidP="007E1139">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cidFile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getWallet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.cid</w:t>
      </w:r>
      <w:r w:rsidRPr="00AC0AC1">
        <w:rPr>
          <w:rFonts w:ascii="Consolas" w:eastAsia="Times New Roman" w:hAnsi="Consolas"/>
          <w:color w:val="777777"/>
          <w:sz w:val="21"/>
          <w:szCs w:val="21"/>
        </w:rPr>
        <w:t>"</w:t>
      </w:r>
    </w:p>
    <w:p w14:paraId="1A6DAA56" w14:textId="77777777" w:rsidR="007E1139" w:rsidRPr="00AC0AC1" w:rsidRDefault="007E1139" w:rsidP="005004D0">
      <w:pPr>
        <w:pStyle w:val="BodyText"/>
        <w:spacing w:before="0" w:after="0"/>
        <w:rPr>
          <w:lang w:eastAsia="zh-CN"/>
        </w:rPr>
      </w:pPr>
    </w:p>
    <w:p w14:paraId="6E5C1790" w14:textId="0C705FB9" w:rsidR="00FD6448" w:rsidRPr="00AC0AC1" w:rsidRDefault="00BB7047" w:rsidP="00A35849">
      <w:pPr>
        <w:pStyle w:val="BodyText"/>
        <w:spacing w:before="0"/>
        <w:rPr>
          <w:lang w:eastAsia="zh-CN"/>
        </w:rPr>
      </w:pPr>
      <w:r w:rsidRPr="00AC0AC1">
        <w:rPr>
          <w:lang w:eastAsia="zh-CN"/>
        </w:rPr>
        <w:t>First,</w:t>
      </w:r>
      <w:r w:rsidR="005004D0" w:rsidRPr="00AC0AC1">
        <w:rPr>
          <w:lang w:eastAsia="zh-CN"/>
        </w:rPr>
        <w:t xml:space="preserve"> we need some data type that captures the various instances we can run for the </w:t>
      </w:r>
      <w:r w:rsidR="003C6C76" w:rsidRPr="00AC0AC1">
        <w:rPr>
          <w:lang w:eastAsia="zh-CN"/>
        </w:rPr>
        <w:t>wallets</w:t>
      </w:r>
      <w:r w:rsidR="005004D0" w:rsidRPr="00AC0AC1">
        <w:rPr>
          <w:lang w:eastAsia="zh-CN"/>
        </w:rPr>
        <w:t>.</w:t>
      </w:r>
      <w:r w:rsidR="000D6CF8" w:rsidRPr="00AC0AC1">
        <w:rPr>
          <w:lang w:eastAsia="zh-CN"/>
        </w:rPr>
        <w:t xml:space="preserve"> And in our </w:t>
      </w:r>
      <w:r w:rsidR="000D6CF8" w:rsidRPr="00AC0AC1">
        <w:rPr>
          <w:i/>
          <w:lang w:eastAsia="zh-CN"/>
        </w:rPr>
        <w:t>UniswapContract</w:t>
      </w:r>
      <w:r w:rsidR="000D6CF8" w:rsidRPr="00AC0AC1">
        <w:rPr>
          <w:lang w:eastAsia="zh-CN"/>
        </w:rPr>
        <w:t xml:space="preserve"> data type we have three constructors </w:t>
      </w:r>
      <w:r w:rsidR="00A35849" w:rsidRPr="00AC0AC1">
        <w:rPr>
          <w:lang w:eastAsia="zh-CN"/>
        </w:rPr>
        <w:t xml:space="preserve">and </w:t>
      </w:r>
      <w:r w:rsidR="00FA61B0" w:rsidRPr="00AC0AC1">
        <w:rPr>
          <w:lang w:eastAsia="zh-CN"/>
        </w:rPr>
        <w:t>define</w:t>
      </w:r>
      <w:r w:rsidR="00A35849" w:rsidRPr="00AC0AC1">
        <w:rPr>
          <w:lang w:eastAsia="zh-CN"/>
        </w:rPr>
        <w:t xml:space="preserve"> the API </w:t>
      </w:r>
      <w:r w:rsidR="000D6CF8" w:rsidRPr="00AC0AC1">
        <w:rPr>
          <w:lang w:eastAsia="zh-CN"/>
        </w:rPr>
        <w:t xml:space="preserve">(29-34). </w:t>
      </w:r>
      <w:r w:rsidR="000542FD" w:rsidRPr="00AC0AC1">
        <w:rPr>
          <w:lang w:eastAsia="zh-CN"/>
        </w:rPr>
        <w:t xml:space="preserve">Init is just used to create some example tokens and distribute them in the </w:t>
      </w:r>
      <w:r w:rsidR="00FA61B0" w:rsidRPr="00AC0AC1">
        <w:rPr>
          <w:lang w:eastAsia="zh-CN"/>
        </w:rPr>
        <w:t>beginning</w:t>
      </w:r>
      <w:r w:rsidR="000542FD" w:rsidRPr="00AC0AC1">
        <w:rPr>
          <w:lang w:eastAsia="zh-CN"/>
        </w:rPr>
        <w:t xml:space="preserve">. </w:t>
      </w:r>
      <w:r w:rsidR="009D19A3" w:rsidRPr="00AC0AC1">
        <w:rPr>
          <w:lang w:eastAsia="zh-CN"/>
        </w:rPr>
        <w:t xml:space="preserve">Then </w:t>
      </w:r>
      <w:r w:rsidR="009D19A3" w:rsidRPr="00AC0AC1">
        <w:rPr>
          <w:i/>
          <w:lang w:eastAsia="zh-CN"/>
        </w:rPr>
        <w:t>UniswapStart</w:t>
      </w:r>
      <w:r w:rsidR="009D19A3" w:rsidRPr="00AC0AC1">
        <w:rPr>
          <w:lang w:eastAsia="zh-CN"/>
        </w:rPr>
        <w:t xml:space="preserve"> </w:t>
      </w:r>
      <w:r w:rsidR="006F1F86" w:rsidRPr="00AC0AC1">
        <w:rPr>
          <w:lang w:eastAsia="zh-CN"/>
        </w:rPr>
        <w:t>is used</w:t>
      </w:r>
      <w:r w:rsidR="009D19A3" w:rsidRPr="00AC0AC1">
        <w:rPr>
          <w:lang w:eastAsia="zh-CN"/>
        </w:rPr>
        <w:t xml:space="preserve"> to </w:t>
      </w:r>
      <w:r w:rsidR="006F1F86" w:rsidRPr="00AC0AC1">
        <w:rPr>
          <w:lang w:eastAsia="zh-CN"/>
        </w:rPr>
        <w:t xml:space="preserve">setting up the whole system. </w:t>
      </w:r>
      <w:r w:rsidR="00A52BFA" w:rsidRPr="00AC0AC1">
        <w:rPr>
          <w:lang w:eastAsia="zh-CN"/>
        </w:rPr>
        <w:t xml:space="preserve">And </w:t>
      </w:r>
      <w:r w:rsidR="00A52BFA" w:rsidRPr="00AC0AC1">
        <w:rPr>
          <w:i/>
          <w:lang w:eastAsia="zh-CN"/>
        </w:rPr>
        <w:t>UniswapUser</w:t>
      </w:r>
      <w:r w:rsidR="00A52BFA" w:rsidRPr="00AC0AC1">
        <w:rPr>
          <w:lang w:eastAsia="zh-CN"/>
        </w:rPr>
        <w:t xml:space="preserve"> </w:t>
      </w:r>
      <w:r w:rsidR="00FA61B0" w:rsidRPr="00AC0AC1">
        <w:rPr>
          <w:lang w:eastAsia="zh-CN"/>
        </w:rPr>
        <w:t>corresponds</w:t>
      </w:r>
      <w:r w:rsidR="00A52BFA" w:rsidRPr="00AC0AC1">
        <w:rPr>
          <w:lang w:eastAsia="zh-CN"/>
        </w:rPr>
        <w:t xml:space="preserve"> to various endpoints for the us</w:t>
      </w:r>
      <w:r w:rsidR="003F54BE" w:rsidRPr="00AC0AC1">
        <w:rPr>
          <w:lang w:eastAsia="zh-CN"/>
        </w:rPr>
        <w:t xml:space="preserve">er to interact with the system and it is parameterized by the Uniswap value which is the result of starting. </w:t>
      </w:r>
      <w:r w:rsidR="00B00B89" w:rsidRPr="00AC0AC1">
        <w:rPr>
          <w:lang w:eastAsia="zh-CN"/>
        </w:rPr>
        <w:t xml:space="preserve">Then we have the </w:t>
      </w:r>
      <w:r w:rsidR="00B00B89" w:rsidRPr="00AC0AC1">
        <w:rPr>
          <w:i/>
          <w:lang w:eastAsia="zh-CN"/>
        </w:rPr>
        <w:t>initContract</w:t>
      </w:r>
      <w:r w:rsidR="00B00B89" w:rsidRPr="00AC0AC1">
        <w:rPr>
          <w:lang w:eastAsia="zh-CN"/>
        </w:rPr>
        <w:t xml:space="preserve"> that distributes the initial funds</w:t>
      </w:r>
      <w:r w:rsidR="000360E6" w:rsidRPr="00AC0AC1">
        <w:rPr>
          <w:lang w:eastAsia="zh-CN"/>
        </w:rPr>
        <w:t xml:space="preserve"> (50-63)</w:t>
      </w:r>
      <w:r w:rsidR="00B00B89" w:rsidRPr="00AC0AC1">
        <w:rPr>
          <w:lang w:eastAsia="zh-CN"/>
        </w:rPr>
        <w:t xml:space="preserve">. </w:t>
      </w:r>
      <w:r w:rsidR="004B3BD7" w:rsidRPr="00AC0AC1">
        <w:rPr>
          <w:lang w:eastAsia="zh-CN"/>
        </w:rPr>
        <w:t xml:space="preserve">It makes use of the forge contract. </w:t>
      </w:r>
      <w:r w:rsidR="00256EBB" w:rsidRPr="00AC0AC1">
        <w:rPr>
          <w:lang w:eastAsia="zh-CN"/>
        </w:rPr>
        <w:t>And it produces 1000000 tokens with token names A, B, C and D for each</w:t>
      </w:r>
      <w:r w:rsidR="004873C9" w:rsidRPr="00AC0AC1">
        <w:rPr>
          <w:lang w:eastAsia="zh-CN"/>
        </w:rPr>
        <w:t xml:space="preserve"> token</w:t>
      </w:r>
      <w:r w:rsidR="00256EBB" w:rsidRPr="00AC0AC1">
        <w:rPr>
          <w:lang w:eastAsia="zh-CN"/>
        </w:rPr>
        <w:t>.</w:t>
      </w:r>
      <w:r w:rsidR="004873C9" w:rsidRPr="00AC0AC1">
        <w:rPr>
          <w:lang w:eastAsia="zh-CN"/>
        </w:rPr>
        <w:t xml:space="preserve"> </w:t>
      </w:r>
      <w:r w:rsidR="00D06DEA" w:rsidRPr="00AC0AC1">
        <w:rPr>
          <w:lang w:eastAsia="zh-CN"/>
        </w:rPr>
        <w:t xml:space="preserve">And we repeat this </w:t>
      </w:r>
      <w:r w:rsidR="00FA61B0" w:rsidRPr="00AC0AC1">
        <w:rPr>
          <w:lang w:eastAsia="zh-CN"/>
        </w:rPr>
        <w:t>process</w:t>
      </w:r>
      <w:r w:rsidR="00D06DEA" w:rsidRPr="00AC0AC1">
        <w:rPr>
          <w:lang w:eastAsia="zh-CN"/>
        </w:rPr>
        <w:t xml:space="preserve"> 4 times and sent the tokens to four different </w:t>
      </w:r>
      <w:r w:rsidR="003C6C76" w:rsidRPr="00AC0AC1">
        <w:rPr>
          <w:lang w:eastAsia="zh-CN"/>
        </w:rPr>
        <w:t>wallets</w:t>
      </w:r>
      <w:r w:rsidR="00D06DEA" w:rsidRPr="00AC0AC1">
        <w:rPr>
          <w:lang w:eastAsia="zh-CN"/>
        </w:rPr>
        <w:t xml:space="preserve">. </w:t>
      </w:r>
      <w:r w:rsidR="000360E6" w:rsidRPr="00AC0AC1">
        <w:rPr>
          <w:lang w:eastAsia="zh-CN"/>
        </w:rPr>
        <w:t xml:space="preserve">The </w:t>
      </w:r>
      <w:r w:rsidR="000360E6" w:rsidRPr="00D74612">
        <w:rPr>
          <w:i/>
          <w:lang w:eastAsia="zh-CN"/>
        </w:rPr>
        <w:t>cidFile</w:t>
      </w:r>
      <w:r w:rsidR="000360E6" w:rsidRPr="00AC0AC1">
        <w:rPr>
          <w:lang w:eastAsia="zh-CN"/>
        </w:rPr>
        <w:t xml:space="preserve"> helper function produces a file name for a given wallet (71-72). </w:t>
      </w:r>
      <w:r w:rsidR="00A35849" w:rsidRPr="00AC0AC1">
        <w:rPr>
          <w:lang w:eastAsia="zh-CN"/>
        </w:rPr>
        <w:t xml:space="preserve">The </w:t>
      </w:r>
      <w:r w:rsidR="00A35849" w:rsidRPr="00AC0AC1">
        <w:rPr>
          <w:i/>
          <w:lang w:eastAsia="zh-CN"/>
        </w:rPr>
        <w:t>HasDefinitions</w:t>
      </w:r>
      <w:r w:rsidR="00A35849" w:rsidRPr="00AC0AC1">
        <w:rPr>
          <w:lang w:eastAsia="zh-CN"/>
        </w:rPr>
        <w:t xml:space="preserve"> instance provides links</w:t>
      </w:r>
      <w:r w:rsidR="003D1196" w:rsidRPr="00AC0AC1">
        <w:rPr>
          <w:lang w:eastAsia="zh-CN"/>
        </w:rPr>
        <w:t xml:space="preserve"> (39-48)</w:t>
      </w:r>
      <w:r w:rsidR="00A35849" w:rsidRPr="00AC0AC1">
        <w:rPr>
          <w:lang w:eastAsia="zh-CN"/>
        </w:rPr>
        <w:t xml:space="preserve">. </w:t>
      </w:r>
      <w:r w:rsidRPr="00AC0AC1">
        <w:rPr>
          <w:lang w:eastAsia="zh-CN"/>
        </w:rPr>
        <w:t>So,</w:t>
      </w:r>
      <w:r w:rsidR="00A35849" w:rsidRPr="00AC0AC1">
        <w:rPr>
          <w:lang w:eastAsia="zh-CN"/>
        </w:rPr>
        <w:t xml:space="preserve"> the </w:t>
      </w:r>
      <w:r w:rsidR="00A35849" w:rsidRPr="00AC0AC1">
        <w:rPr>
          <w:i/>
          <w:lang w:eastAsia="zh-CN"/>
        </w:rPr>
        <w:t>getSchema</w:t>
      </w:r>
      <w:r w:rsidR="00A35849" w:rsidRPr="00AC0AC1">
        <w:rPr>
          <w:lang w:eastAsia="zh-CN"/>
        </w:rPr>
        <w:t xml:space="preserve"> links the </w:t>
      </w:r>
      <w:r w:rsidR="00A35849" w:rsidRPr="00AC0AC1">
        <w:rPr>
          <w:i/>
          <w:lang w:eastAsia="zh-CN"/>
        </w:rPr>
        <w:t>UniswapContract</w:t>
      </w:r>
      <w:r w:rsidR="00A35849" w:rsidRPr="00AC0AC1">
        <w:rPr>
          <w:lang w:eastAsia="zh-CN"/>
        </w:rPr>
        <w:t xml:space="preserve"> type constructors with the corresponding schemas.</w:t>
      </w:r>
      <w:r w:rsidR="00417DFF" w:rsidRPr="00AC0AC1">
        <w:rPr>
          <w:lang w:eastAsia="zh-CN"/>
        </w:rPr>
        <w:t xml:space="preserve"> </w:t>
      </w:r>
      <w:r w:rsidR="00467648" w:rsidRPr="00AC0AC1">
        <w:rPr>
          <w:lang w:eastAsia="zh-CN"/>
        </w:rPr>
        <w:t xml:space="preserve">And the </w:t>
      </w:r>
      <w:r w:rsidR="00467648" w:rsidRPr="00AC0AC1">
        <w:rPr>
          <w:i/>
          <w:lang w:eastAsia="zh-CN"/>
        </w:rPr>
        <w:t>getContracts</w:t>
      </w:r>
      <w:r w:rsidR="00467648" w:rsidRPr="00AC0AC1">
        <w:rPr>
          <w:lang w:eastAsia="zh-CN"/>
        </w:rPr>
        <w:t xml:space="preserve"> links this type against the actual contracts. </w:t>
      </w:r>
      <w:r w:rsidR="002A06DE" w:rsidRPr="00AC0AC1">
        <w:rPr>
          <w:lang w:eastAsia="zh-CN"/>
        </w:rPr>
        <w:t xml:space="preserve">Now </w:t>
      </w:r>
      <w:r w:rsidR="00FA61B0">
        <w:rPr>
          <w:lang w:eastAsia="zh-CN"/>
        </w:rPr>
        <w:t>l</w:t>
      </w:r>
      <w:r w:rsidR="005E1DEF" w:rsidRPr="00AC0AC1">
        <w:rPr>
          <w:lang w:eastAsia="zh-CN"/>
        </w:rPr>
        <w:t>et’s</w:t>
      </w:r>
      <w:r w:rsidR="002A06DE" w:rsidRPr="00AC0AC1">
        <w:rPr>
          <w:lang w:eastAsia="zh-CN"/>
        </w:rPr>
        <w:t xml:space="preserve"> look at the </w:t>
      </w:r>
      <w:r w:rsidR="002A06DE" w:rsidRPr="00AC0AC1">
        <w:rPr>
          <w:i/>
          <w:lang w:eastAsia="zh-CN"/>
        </w:rPr>
        <w:t>uniswap-pab.hs</w:t>
      </w:r>
      <w:r w:rsidR="002A06DE" w:rsidRPr="00AC0AC1">
        <w:rPr>
          <w:lang w:eastAsia="zh-CN"/>
        </w:rPr>
        <w:t xml:space="preserve"> file. </w:t>
      </w:r>
    </w:p>
    <w:p w14:paraId="201ECBD8"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DataKinds</w:t>
      </w:r>
      <w:r w:rsidRPr="00AC0AC1">
        <w:rPr>
          <w:rFonts w:ascii="Consolas" w:eastAsia="Times New Roman" w:hAnsi="Consolas"/>
          <w:color w:val="333333"/>
          <w:sz w:val="21"/>
          <w:szCs w:val="21"/>
        </w:rPr>
        <w:t xml:space="preserve">          #-}</w:t>
      </w:r>
    </w:p>
    <w:p w14:paraId="587EE89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DeriveAnyClass</w:t>
      </w:r>
      <w:r w:rsidRPr="00AC0AC1">
        <w:rPr>
          <w:rFonts w:ascii="Consolas" w:eastAsia="Times New Roman" w:hAnsi="Consolas"/>
          <w:color w:val="333333"/>
          <w:sz w:val="21"/>
          <w:szCs w:val="21"/>
        </w:rPr>
        <w:t xml:space="preserve">     #-}</w:t>
      </w:r>
    </w:p>
    <w:p w14:paraId="17AEFCB9"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DerivingStrategies</w:t>
      </w:r>
      <w:r w:rsidRPr="00AC0AC1">
        <w:rPr>
          <w:rFonts w:ascii="Consolas" w:eastAsia="Times New Roman" w:hAnsi="Consolas"/>
          <w:color w:val="333333"/>
          <w:sz w:val="21"/>
          <w:szCs w:val="21"/>
        </w:rPr>
        <w:t xml:space="preserve"> #-}</w:t>
      </w:r>
    </w:p>
    <w:p w14:paraId="2F21FA55"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FlexibleContexts</w:t>
      </w:r>
      <w:r w:rsidRPr="00AC0AC1">
        <w:rPr>
          <w:rFonts w:ascii="Consolas" w:eastAsia="Times New Roman" w:hAnsi="Consolas"/>
          <w:color w:val="333333"/>
          <w:sz w:val="21"/>
          <w:szCs w:val="21"/>
        </w:rPr>
        <w:t xml:space="preserve">   #-}</w:t>
      </w:r>
    </w:p>
    <w:p w14:paraId="458D6067"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LambdaCase</w:t>
      </w:r>
      <w:r w:rsidRPr="00AC0AC1">
        <w:rPr>
          <w:rFonts w:ascii="Consolas" w:eastAsia="Times New Roman" w:hAnsi="Consolas"/>
          <w:color w:val="333333"/>
          <w:sz w:val="21"/>
          <w:szCs w:val="21"/>
        </w:rPr>
        <w:t xml:space="preserve">         #-}</w:t>
      </w:r>
    </w:p>
    <w:p w14:paraId="5BB81AD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40EBB37B"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RankNTypes</w:t>
      </w:r>
      <w:r w:rsidRPr="00AC0AC1">
        <w:rPr>
          <w:rFonts w:ascii="Consolas" w:eastAsia="Times New Roman" w:hAnsi="Consolas"/>
          <w:color w:val="333333"/>
          <w:sz w:val="21"/>
          <w:szCs w:val="21"/>
        </w:rPr>
        <w:t xml:space="preserve">         #-}</w:t>
      </w:r>
    </w:p>
    <w:p w14:paraId="2D5140B0"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TypeApplications</w:t>
      </w:r>
      <w:r w:rsidRPr="00AC0AC1">
        <w:rPr>
          <w:rFonts w:ascii="Consolas" w:eastAsia="Times New Roman" w:hAnsi="Consolas"/>
          <w:color w:val="333333"/>
          <w:sz w:val="21"/>
          <w:szCs w:val="21"/>
        </w:rPr>
        <w:t xml:space="preserve">   #-}</w:t>
      </w:r>
    </w:p>
    <w:p w14:paraId="212B72F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TypeFamilies</w:t>
      </w:r>
      <w:r w:rsidRPr="00AC0AC1">
        <w:rPr>
          <w:rFonts w:ascii="Consolas" w:eastAsia="Times New Roman" w:hAnsi="Consolas"/>
          <w:color w:val="333333"/>
          <w:sz w:val="21"/>
          <w:szCs w:val="21"/>
        </w:rPr>
        <w:t xml:space="preserve">       #-}</w:t>
      </w:r>
    </w:p>
    <w:p w14:paraId="1AE604BC"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TypeOperators</w:t>
      </w:r>
      <w:r w:rsidRPr="00AC0AC1">
        <w:rPr>
          <w:rFonts w:ascii="Consolas" w:eastAsia="Times New Roman" w:hAnsi="Consolas"/>
          <w:color w:val="333333"/>
          <w:sz w:val="21"/>
          <w:szCs w:val="21"/>
        </w:rPr>
        <w:t xml:space="preserve">      #-}</w:t>
      </w:r>
    </w:p>
    <w:p w14:paraId="05507113"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7A0E9208"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12      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1C053C9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13      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FF20DC1"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w:t>
      </w:r>
    </w:p>
    <w:p w14:paraId="54064E9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forM_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w:t>
      </w:r>
      <w:r w:rsidRPr="00AC0AC1">
        <w:rPr>
          <w:rFonts w:ascii="Consolas" w:eastAsia="Times New Roman" w:hAnsi="Consolas"/>
          <w:color w:val="777777"/>
          <w:sz w:val="21"/>
          <w:szCs w:val="21"/>
        </w:rPr>
        <w:t>)</w:t>
      </w:r>
    </w:p>
    <w:p w14:paraId="11031BBB"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w:t>
      </w:r>
      <w:r w:rsidRPr="00AC0AC1">
        <w:rPr>
          <w:rFonts w:ascii="Consolas" w:eastAsia="Times New Roman" w:hAnsi="Consolas"/>
          <w:color w:val="9C5D27"/>
          <w:sz w:val="21"/>
          <w:szCs w:val="21"/>
        </w:rPr>
        <w:t>Freer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interpret</w:t>
      </w:r>
      <w:r w:rsidRPr="00AC0AC1">
        <w:rPr>
          <w:rFonts w:ascii="Consolas" w:eastAsia="Times New Roman" w:hAnsi="Consolas"/>
          <w:color w:val="777777"/>
          <w:sz w:val="21"/>
          <w:szCs w:val="21"/>
        </w:rPr>
        <w:t>)</w:t>
      </w:r>
    </w:p>
    <w:p w14:paraId="3F4B92F9"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Control.Monad.IO.</w:t>
      </w:r>
      <w:r w:rsidRPr="00AC0AC1">
        <w:rPr>
          <w:rFonts w:ascii="Consolas" w:eastAsia="Times New Roman" w:hAnsi="Consolas"/>
          <w:color w:val="9C5D27"/>
          <w:sz w:val="21"/>
          <w:szCs w:val="21"/>
        </w:rPr>
        <w: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MonadIO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D9EB16A"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Result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encode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1524395" w14:textId="2FCFC2FE"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fromJSON</w:t>
      </w:r>
      <w:r w:rsidRPr="00AC0AC1">
        <w:rPr>
          <w:rFonts w:ascii="Consolas" w:eastAsia="Times New Roman" w:hAnsi="Consolas"/>
          <w:color w:val="777777"/>
          <w:sz w:val="21"/>
          <w:szCs w:val="21"/>
        </w:rPr>
        <w:t>)</w:t>
      </w:r>
    </w:p>
    <w:p w14:paraId="5BF77EE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Data.ByteString.</w:t>
      </w:r>
      <w:r w:rsidRPr="00AC0AC1">
        <w:rPr>
          <w:rFonts w:ascii="Consolas" w:eastAsia="Times New Roman" w:hAnsi="Consolas"/>
          <w:color w:val="9C5D27"/>
          <w:sz w:val="21"/>
          <w:szCs w:val="21"/>
        </w:rPr>
        <w:t>Lazy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LB</w:t>
      </w:r>
    </w:p>
    <w:p w14:paraId="40CC1A3E"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Default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1178A72"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Monoid</w:t>
      </w:r>
    </w:p>
    <w:p w14:paraId="2F273405"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Semigroup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Semigroup</w:t>
      </w:r>
    </w:p>
    <w:p w14:paraId="0E03805B"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p>
    <w:p w14:paraId="375FE30C"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Currency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Currency</w:t>
      </w:r>
    </w:p>
    <w:p w14:paraId="749621D7"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Uniswap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Uniswap</w:t>
      </w:r>
    </w:p>
    <w:p w14:paraId="3E9D372E"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Builtin</w:t>
      </w:r>
      <w:r w:rsidRPr="00AC0AC1">
        <w:rPr>
          <w:rFonts w:ascii="Consolas" w:eastAsia="Times New Roman" w:hAnsi="Consolas"/>
          <w:color w:val="777777"/>
          <w:sz w:val="21"/>
          <w:szCs w:val="21"/>
        </w:rPr>
        <w:t>)</w:t>
      </w:r>
    </w:p>
    <w:p w14:paraId="305AC624"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Plutus.PAB.Effects.Contract.</w:t>
      </w:r>
      <w:r w:rsidRPr="00AC0AC1">
        <w:rPr>
          <w:rFonts w:ascii="Consolas" w:eastAsia="Times New Roman" w:hAnsi="Consolas"/>
          <w:color w:val="9C5D27"/>
          <w:sz w:val="21"/>
          <w:szCs w:val="21"/>
        </w:rPr>
        <w:t>Builtin</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Builtin</w:t>
      </w:r>
    </w:p>
    <w:p w14:paraId="50784757" w14:textId="77777777" w:rsidR="00046B66" w:rsidRPr="00AC0AC1" w:rsidRDefault="00046B66" w:rsidP="00046B66">
      <w:pPr>
        <w:shd w:val="clear" w:color="auto" w:fill="F5F5F5"/>
        <w:spacing w:before="0" w:after="0" w:line="285" w:lineRule="atLeast"/>
        <w:jc w:val="left"/>
        <w:rPr>
          <w:rFonts w:ascii="Consolas" w:eastAsia="Times New Roman" w:hAnsi="Consolas"/>
          <w:color w:val="9C5D27"/>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Simulator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SimulatorEffectHandlers</w:t>
      </w:r>
    </w:p>
    <w:p w14:paraId="2570122B" w14:textId="3F48BAA1"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logString</w:t>
      </w:r>
      <w:r w:rsidRPr="00AC0AC1">
        <w:rPr>
          <w:rFonts w:ascii="Consolas" w:eastAsia="Times New Roman" w:hAnsi="Consolas"/>
          <w:color w:val="777777"/>
          <w:sz w:val="21"/>
          <w:szCs w:val="21"/>
        </w:rPr>
        <w:t>)</w:t>
      </w:r>
    </w:p>
    <w:p w14:paraId="5775D33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w:t>
      </w:r>
      <w:r w:rsidRPr="00AC0AC1">
        <w:rPr>
          <w:rFonts w:ascii="Consolas" w:eastAsia="Times New Roman" w:hAnsi="Consolas"/>
          <w:color w:val="9C5D27"/>
          <w:sz w:val="21"/>
          <w:szCs w:val="21"/>
        </w:rPr>
        <w:t>Simulator</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Simulator</w:t>
      </w:r>
    </w:p>
    <w:p w14:paraId="5E34A56B"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Plutus.PAB.Webserver.</w:t>
      </w:r>
      <w:r w:rsidRPr="00AC0AC1">
        <w:rPr>
          <w:rFonts w:ascii="Consolas" w:eastAsia="Times New Roman" w:hAnsi="Consolas"/>
          <w:color w:val="9C5D27"/>
          <w:sz w:val="21"/>
          <w:szCs w:val="21"/>
        </w:rPr>
        <w:t>Server</w:t>
      </w:r>
      <w:r w:rsidRPr="00AC0AC1">
        <w:rPr>
          <w:rFonts w:ascii="Consolas" w:eastAsia="Times New Roman" w:hAnsi="Consolas"/>
          <w:color w:val="333333"/>
          <w:sz w:val="21"/>
          <w:szCs w:val="21"/>
        </w:rPr>
        <w:t xml:space="preserve">         as </w:t>
      </w:r>
      <w:r w:rsidRPr="00AC0AC1">
        <w:rPr>
          <w:rFonts w:ascii="Consolas" w:eastAsia="Times New Roman" w:hAnsi="Consolas"/>
          <w:b/>
          <w:bCs/>
          <w:color w:val="7A3E9D"/>
          <w:sz w:val="21"/>
          <w:szCs w:val="21"/>
        </w:rPr>
        <w:t>PAB.</w:t>
      </w:r>
      <w:r w:rsidRPr="00AC0AC1">
        <w:rPr>
          <w:rFonts w:ascii="Consolas" w:eastAsia="Times New Roman" w:hAnsi="Consolas"/>
          <w:color w:val="9C5D27"/>
          <w:sz w:val="21"/>
          <w:szCs w:val="21"/>
        </w:rPr>
        <w:t>Server</w:t>
      </w:r>
    </w:p>
    <w:p w14:paraId="24BADBCE"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Prelude</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init</w:t>
      </w:r>
      <w:r w:rsidRPr="00AC0AC1">
        <w:rPr>
          <w:rFonts w:ascii="Consolas" w:eastAsia="Times New Roman" w:hAnsi="Consolas"/>
          <w:color w:val="777777"/>
          <w:sz w:val="21"/>
          <w:szCs w:val="21"/>
        </w:rPr>
        <w:t>)</w:t>
      </w:r>
    </w:p>
    <w:p w14:paraId="2F8F30D3"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42C8A4D"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ContractInstanceId</w:t>
      </w:r>
      <w:r w:rsidRPr="00AC0AC1">
        <w:rPr>
          <w:rFonts w:ascii="Consolas" w:eastAsia="Times New Roman" w:hAnsi="Consolas"/>
          <w:color w:val="333333"/>
          <w:sz w:val="21"/>
          <w:szCs w:val="21"/>
        </w:rPr>
        <w:t xml:space="preserve"> </w:t>
      </w:r>
    </w:p>
    <w:p w14:paraId="2350D0F7" w14:textId="15A793C8"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E6D640D"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34</w:t>
      </w:r>
      <w:r w:rsidRPr="00AC0AC1">
        <w:rPr>
          <w:rFonts w:ascii="Consolas" w:eastAsia="Times New Roman" w:hAnsi="Consolas"/>
          <w:color w:val="333333"/>
          <w:sz w:val="21"/>
          <w:szCs w:val="21"/>
        </w:rPr>
        <w:t xml:space="preserve">  </w:t>
      </w:r>
    </w:p>
    <w:p w14:paraId="75A43C22"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Uniswap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US</w:t>
      </w:r>
    </w:p>
    <w:p w14:paraId="38A3D678"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t>
      </w:r>
    </w:p>
    <w:p w14:paraId="006785A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E7EF2CB"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runSimulationWith handlers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735262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shutdown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PAB.Server.</w:t>
      </w:r>
      <w:r w:rsidRPr="00AC0AC1">
        <w:rPr>
          <w:rFonts w:ascii="Consolas" w:eastAsia="Times New Roman" w:hAnsi="Consolas"/>
          <w:color w:val="333333"/>
          <w:sz w:val="21"/>
          <w:szCs w:val="21"/>
        </w:rPr>
        <w:t>startServerDebug</w:t>
      </w:r>
    </w:p>
    <w:p w14:paraId="1D053DD9"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p>
    <w:p w14:paraId="6D227097"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cidInit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Init</w:t>
      </w:r>
    </w:p>
    <w:p w14:paraId="58DD23C4"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flip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waitForState cidInit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json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D464AFD" w14:textId="63F6804B"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fromJSON json </w:t>
      </w:r>
      <w:r w:rsidRPr="00AC0AC1">
        <w:rPr>
          <w:rFonts w:ascii="Consolas" w:eastAsia="Times New Roman" w:hAnsi="Consolas"/>
          <w:color w:val="4B69C6"/>
          <w:sz w:val="21"/>
          <w:szCs w:val="21"/>
        </w:rPr>
        <w:t>of</w:t>
      </w:r>
    </w:p>
    <w:p w14:paraId="02A4B848"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Semigroup.</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cur</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6CB7A8BE" w14:textId="67DDA8B6"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Currency.</w:t>
      </w:r>
      <w:r w:rsidRPr="00AC0AC1">
        <w:rPr>
          <w:rFonts w:ascii="Consolas" w:eastAsia="Times New Roman" w:hAnsi="Consolas"/>
          <w:color w:val="333333"/>
          <w:sz w:val="21"/>
          <w:szCs w:val="21"/>
        </w:rPr>
        <w:t>currencySymbol cur</w:t>
      </w:r>
    </w:p>
    <w:p w14:paraId="5CD1833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6CA4FC6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waitUntilFinished cidInit</w:t>
      </w:r>
    </w:p>
    <w:p w14:paraId="1073C035"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w:t>
      </w:r>
    </w:p>
    <w:p w14:paraId="43A15B24"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LB.</w:t>
      </w:r>
      <w:r w:rsidRPr="00AC0AC1">
        <w:rPr>
          <w:rFonts w:ascii="Consolas" w:eastAsia="Times New Roman" w:hAnsi="Consolas"/>
          <w:color w:val="333333"/>
          <w:sz w:val="21"/>
          <w:szCs w:val="21"/>
        </w:rPr>
        <w:t xml:space="preserve">writeFile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symbol.json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encode cs</w:t>
      </w:r>
    </w:p>
    <w:p w14:paraId="3D9E3FD9" w14:textId="77777777" w:rsidR="00046B66" w:rsidRPr="00AC0AC1" w:rsidRDefault="00046B66" w:rsidP="00046B66">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logString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UniswapContracts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Initialization finished. </w:t>
      </w:r>
    </w:p>
    <w:p w14:paraId="20323C29" w14:textId="6F40DF2B"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Minted: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cs</w:t>
      </w:r>
    </w:p>
    <w:p w14:paraId="423AC0B1"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49</w:t>
      </w:r>
      <w:r w:rsidRPr="00AC0AC1">
        <w:rPr>
          <w:rFonts w:ascii="Consolas" w:eastAsia="Times New Roman" w:hAnsi="Consolas"/>
          <w:color w:val="333333"/>
          <w:sz w:val="21"/>
          <w:szCs w:val="21"/>
        </w:rPr>
        <w:t xml:space="preserve">  </w:t>
      </w:r>
    </w:p>
    <w:p w14:paraId="62FF314C"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cidStart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UniswapStart</w:t>
      </w:r>
    </w:p>
    <w:p w14:paraId="5B211967" w14:textId="77777777" w:rsidR="00CB7B32"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us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flip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waitForState cidStart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json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w:t>
      </w:r>
    </w:p>
    <w:p w14:paraId="7097D6A9" w14:textId="77777777" w:rsidR="00CB7B32" w:rsidRDefault="00CB7B32" w:rsidP="00046B66">
      <w:pPr>
        <w:shd w:val="clear" w:color="auto" w:fill="F5F5F5"/>
        <w:spacing w:before="0" w:after="0" w:line="285" w:lineRule="atLeast"/>
        <w:jc w:val="left"/>
        <w:rPr>
          <w:rFonts w:ascii="Consolas" w:eastAsia="Times New Roman" w:hAnsi="Consolas"/>
          <w:color w:val="333333"/>
          <w:sz w:val="21"/>
          <w:szCs w:val="21"/>
        </w:rPr>
      </w:pPr>
      <w:r>
        <w:rPr>
          <w:rFonts w:ascii="Consolas" w:eastAsia="Times New Roman" w:hAnsi="Consolas"/>
          <w:color w:val="333333"/>
          <w:sz w:val="21"/>
          <w:szCs w:val="21"/>
        </w:rPr>
        <w:t xml:space="preserve">                    </w:t>
      </w:r>
      <w:r w:rsidR="00046B66" w:rsidRPr="00AC0AC1">
        <w:rPr>
          <w:rFonts w:ascii="Consolas" w:eastAsia="Times New Roman" w:hAnsi="Consolas"/>
          <w:color w:val="777777"/>
          <w:sz w:val="21"/>
          <w:szCs w:val="21"/>
        </w:rPr>
        <w:t>(</w:t>
      </w:r>
      <w:r w:rsidR="00046B66" w:rsidRPr="00AC0AC1">
        <w:rPr>
          <w:rFonts w:ascii="Consolas" w:eastAsia="Times New Roman" w:hAnsi="Consolas"/>
          <w:color w:val="333333"/>
          <w:sz w:val="21"/>
          <w:szCs w:val="21"/>
        </w:rPr>
        <w:t xml:space="preserve">fromJSON json </w:t>
      </w:r>
      <w:r w:rsidR="00046B66" w:rsidRPr="00AC0AC1">
        <w:rPr>
          <w:rFonts w:ascii="Consolas" w:eastAsia="Times New Roman" w:hAnsi="Consolas"/>
          <w:color w:val="777777"/>
          <w:sz w:val="21"/>
          <w:szCs w:val="21"/>
        </w:rPr>
        <w:t>::</w:t>
      </w:r>
      <w:r w:rsidR="00046B66" w:rsidRPr="00AC0AC1">
        <w:rPr>
          <w:rFonts w:ascii="Consolas" w:eastAsia="Times New Roman" w:hAnsi="Consolas"/>
          <w:color w:val="333333"/>
          <w:sz w:val="21"/>
          <w:szCs w:val="21"/>
        </w:rPr>
        <w:t xml:space="preserve"> </w:t>
      </w:r>
      <w:r w:rsidR="00046B66" w:rsidRPr="00AC0AC1">
        <w:rPr>
          <w:rFonts w:ascii="Consolas" w:eastAsia="Times New Roman" w:hAnsi="Consolas"/>
          <w:color w:val="7A3E9D"/>
          <w:sz w:val="21"/>
          <w:szCs w:val="21"/>
        </w:rPr>
        <w:t>Result</w:t>
      </w:r>
      <w:r w:rsidR="00046B66" w:rsidRPr="00AC0AC1">
        <w:rPr>
          <w:rFonts w:ascii="Consolas" w:eastAsia="Times New Roman" w:hAnsi="Consolas"/>
          <w:color w:val="333333"/>
          <w:sz w:val="21"/>
          <w:szCs w:val="21"/>
        </w:rPr>
        <w:t xml:space="preserve"> </w:t>
      </w:r>
      <w:r w:rsidR="00046B66" w:rsidRPr="00AC0AC1">
        <w:rPr>
          <w:rFonts w:ascii="Consolas" w:eastAsia="Times New Roman" w:hAnsi="Consolas"/>
          <w:color w:val="777777"/>
          <w:sz w:val="21"/>
          <w:szCs w:val="21"/>
        </w:rPr>
        <w:t>(</w:t>
      </w:r>
      <w:r w:rsidR="00046B66" w:rsidRPr="00AC0AC1">
        <w:rPr>
          <w:rFonts w:ascii="Consolas" w:eastAsia="Times New Roman" w:hAnsi="Consolas"/>
          <w:b/>
          <w:bCs/>
          <w:color w:val="7A3E9D"/>
          <w:sz w:val="21"/>
          <w:szCs w:val="21"/>
        </w:rPr>
        <w:t>Monoid.</w:t>
      </w:r>
      <w:r w:rsidR="00046B66" w:rsidRPr="00AC0AC1">
        <w:rPr>
          <w:rFonts w:ascii="Consolas" w:eastAsia="Times New Roman" w:hAnsi="Consolas"/>
          <w:color w:val="7A3E9D"/>
          <w:sz w:val="21"/>
          <w:szCs w:val="21"/>
        </w:rPr>
        <w:t>Last</w:t>
      </w:r>
      <w:r w:rsidR="00046B66" w:rsidRPr="00AC0AC1">
        <w:rPr>
          <w:rFonts w:ascii="Consolas" w:eastAsia="Times New Roman" w:hAnsi="Consolas"/>
          <w:color w:val="333333"/>
          <w:sz w:val="21"/>
          <w:szCs w:val="21"/>
        </w:rPr>
        <w:t xml:space="preserve"> </w:t>
      </w:r>
      <w:r w:rsidR="00046B66" w:rsidRPr="00AC0AC1">
        <w:rPr>
          <w:rFonts w:ascii="Consolas" w:eastAsia="Times New Roman" w:hAnsi="Consolas"/>
          <w:color w:val="777777"/>
          <w:sz w:val="21"/>
          <w:szCs w:val="21"/>
        </w:rPr>
        <w:t>(</w:t>
      </w:r>
      <w:r w:rsidR="00046B66" w:rsidRPr="00AC0AC1">
        <w:rPr>
          <w:rFonts w:ascii="Consolas" w:eastAsia="Times New Roman" w:hAnsi="Consolas"/>
          <w:color w:val="7A3E9D"/>
          <w:sz w:val="21"/>
          <w:szCs w:val="21"/>
        </w:rPr>
        <w:t>Either</w:t>
      </w:r>
      <w:r w:rsidR="00046B66" w:rsidRPr="00AC0AC1">
        <w:rPr>
          <w:rFonts w:ascii="Consolas" w:eastAsia="Times New Roman" w:hAnsi="Consolas"/>
          <w:color w:val="333333"/>
          <w:sz w:val="21"/>
          <w:szCs w:val="21"/>
        </w:rPr>
        <w:t xml:space="preserve"> </w:t>
      </w:r>
      <w:r w:rsidR="00046B66" w:rsidRPr="00AC0AC1">
        <w:rPr>
          <w:rFonts w:ascii="Consolas" w:eastAsia="Times New Roman" w:hAnsi="Consolas"/>
          <w:color w:val="7A3E9D"/>
          <w:sz w:val="21"/>
          <w:szCs w:val="21"/>
        </w:rPr>
        <w:t>Text</w:t>
      </w:r>
      <w:r w:rsidR="00046B66" w:rsidRPr="00AC0AC1">
        <w:rPr>
          <w:rFonts w:ascii="Consolas" w:eastAsia="Times New Roman" w:hAnsi="Consolas"/>
          <w:color w:val="333333"/>
          <w:sz w:val="21"/>
          <w:szCs w:val="21"/>
        </w:rPr>
        <w:t xml:space="preserve"> </w:t>
      </w:r>
    </w:p>
    <w:p w14:paraId="73131922" w14:textId="4FD6AC17" w:rsidR="00046B66" w:rsidRPr="00AC0AC1" w:rsidRDefault="00CB7B32" w:rsidP="00046B66">
      <w:pPr>
        <w:shd w:val="clear" w:color="auto" w:fill="F5F5F5"/>
        <w:spacing w:before="0" w:after="0" w:line="285" w:lineRule="atLeast"/>
        <w:jc w:val="left"/>
        <w:rPr>
          <w:rFonts w:ascii="Consolas" w:eastAsia="Times New Roman" w:hAnsi="Consolas"/>
          <w:color w:val="333333"/>
          <w:sz w:val="21"/>
          <w:szCs w:val="21"/>
        </w:rPr>
      </w:pPr>
      <w:r>
        <w:rPr>
          <w:rFonts w:ascii="Consolas" w:eastAsia="Times New Roman" w:hAnsi="Consolas"/>
          <w:color w:val="333333"/>
          <w:sz w:val="21"/>
          <w:szCs w:val="21"/>
        </w:rPr>
        <w:t xml:space="preserve">                                      </w:t>
      </w:r>
      <w:r w:rsidR="00046B66" w:rsidRPr="00AC0AC1">
        <w:rPr>
          <w:rFonts w:ascii="Consolas" w:eastAsia="Times New Roman" w:hAnsi="Consolas"/>
          <w:b/>
          <w:bCs/>
          <w:color w:val="7A3E9D"/>
          <w:sz w:val="21"/>
          <w:szCs w:val="21"/>
        </w:rPr>
        <w:t>Uniswap.</w:t>
      </w:r>
      <w:r w:rsidR="00046B66" w:rsidRPr="00AC0AC1">
        <w:rPr>
          <w:rFonts w:ascii="Consolas" w:eastAsia="Times New Roman" w:hAnsi="Consolas"/>
          <w:color w:val="7A3E9D"/>
          <w:sz w:val="21"/>
          <w:szCs w:val="21"/>
        </w:rPr>
        <w:t>Uniswap</w:t>
      </w:r>
      <w:r w:rsidR="00046B66" w:rsidRPr="00AC0AC1">
        <w:rPr>
          <w:rFonts w:ascii="Consolas" w:eastAsia="Times New Roman" w:hAnsi="Consolas"/>
          <w:color w:val="777777"/>
          <w:sz w:val="21"/>
          <w:szCs w:val="21"/>
        </w:rPr>
        <w:t>)))</w:t>
      </w:r>
      <w:r w:rsidR="00046B66" w:rsidRPr="00AC0AC1">
        <w:rPr>
          <w:rFonts w:ascii="Consolas" w:eastAsia="Times New Roman" w:hAnsi="Consolas"/>
          <w:color w:val="333333"/>
          <w:sz w:val="21"/>
          <w:szCs w:val="21"/>
        </w:rPr>
        <w:t xml:space="preserve"> </w:t>
      </w:r>
      <w:r w:rsidR="00046B66" w:rsidRPr="00AC0AC1">
        <w:rPr>
          <w:rFonts w:ascii="Consolas" w:eastAsia="Times New Roman" w:hAnsi="Consolas"/>
          <w:color w:val="4B69C6"/>
          <w:sz w:val="21"/>
          <w:szCs w:val="21"/>
        </w:rPr>
        <w:t>of</w:t>
      </w:r>
    </w:p>
    <w:p w14:paraId="3EB8161A"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Monoid.</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us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us</w:t>
      </w:r>
    </w:p>
    <w:p w14:paraId="3734BAE3"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p>
    <w:p w14:paraId="26BE6A5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logString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UniswapContracts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Uniswap instance created: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CF26F54" w14:textId="578C04B8"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us</w:t>
      </w:r>
    </w:p>
    <w:p w14:paraId="7BA5D3B0"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p>
    <w:p w14:paraId="23B6EF9D" w14:textId="4B4B3F51"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forM_ </w:t>
      </w:r>
      <w:r w:rsidR="003C6C76" w:rsidRPr="00AC0AC1">
        <w:rPr>
          <w:rFonts w:ascii="Consolas" w:eastAsia="Times New Roman" w:hAnsi="Consolas"/>
          <w:color w:val="333333"/>
          <w:sz w:val="21"/>
          <w:szCs w:val="21"/>
        </w:rPr>
        <w:t>wallets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w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3C132A6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cid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activateContract 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UniswapUser</w:t>
      </w:r>
      <w:r w:rsidRPr="00AC0AC1">
        <w:rPr>
          <w:rFonts w:ascii="Consolas" w:eastAsia="Times New Roman" w:hAnsi="Consolas"/>
          <w:color w:val="333333"/>
          <w:sz w:val="21"/>
          <w:szCs w:val="21"/>
        </w:rPr>
        <w:t xml:space="preserve"> us</w:t>
      </w:r>
    </w:p>
    <w:p w14:paraId="464FBA58"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writeFile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cidFile w</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unContractInstanceId cid</w:t>
      </w:r>
    </w:p>
    <w:p w14:paraId="319DE960" w14:textId="77777777" w:rsidR="00046B66" w:rsidRPr="00AC0AC1" w:rsidRDefault="00046B66" w:rsidP="00046B66">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logString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UniswapContracts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Uniswap user contract </w:t>
      </w:r>
    </w:p>
    <w:p w14:paraId="7BAC8986" w14:textId="5F24249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started for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w:t>
      </w:r>
    </w:p>
    <w:p w14:paraId="2524C56E"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p>
    <w:p w14:paraId="0EB6C83C"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void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liftIO getLine</w:t>
      </w:r>
    </w:p>
    <w:p w14:paraId="152C4CEA"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p>
    <w:p w14:paraId="5F8F5970"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shutdown</w:t>
      </w:r>
    </w:p>
    <w:p w14:paraId="196712E1"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p>
    <w:p w14:paraId="224BF883"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handlers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SimulatorEffectHandlers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UniswapContracts</w:t>
      </w:r>
      <w:r w:rsidRPr="00AC0AC1">
        <w:rPr>
          <w:rFonts w:ascii="Consolas" w:eastAsia="Times New Roman" w:hAnsi="Consolas"/>
          <w:color w:val="777777"/>
          <w:sz w:val="21"/>
          <w:szCs w:val="21"/>
        </w:rPr>
        <w:t>)</w:t>
      </w:r>
    </w:p>
    <w:p w14:paraId="57898AF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handlers </w:t>
      </w:r>
      <w:r w:rsidRPr="00AC0AC1">
        <w:rPr>
          <w:rFonts w:ascii="Consolas" w:eastAsia="Times New Roman" w:hAnsi="Consolas"/>
          <w:color w:val="777777"/>
          <w:sz w:val="21"/>
          <w:szCs w:val="21"/>
        </w:rPr>
        <w:t>=</w:t>
      </w:r>
    </w:p>
    <w:p w14:paraId="52A4E33F"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Simulator.</w:t>
      </w:r>
      <w:r w:rsidRPr="00AC0AC1">
        <w:rPr>
          <w:rFonts w:ascii="Consolas" w:eastAsia="Times New Roman" w:hAnsi="Consolas"/>
          <w:color w:val="333333"/>
          <w:sz w:val="21"/>
          <w:szCs w:val="21"/>
        </w:rPr>
        <w:t xml:space="preserve">mkSimulatorHandlers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Builtin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UniswapContracts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def def</w:t>
      </w:r>
    </w:p>
    <w:p w14:paraId="1AAEC699"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interpret</w:t>
      </w:r>
    </w:p>
    <w:p w14:paraId="3E05A5D6"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contractHandler</w:t>
      </w:r>
    </w:p>
    <w:p w14:paraId="79B7DCCE" w14:textId="77777777" w:rsidR="00046B66" w:rsidRPr="00AC0AC1" w:rsidRDefault="00046B66" w:rsidP="00046B66">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Builtin.</w:t>
      </w:r>
      <w:r w:rsidRPr="00AC0AC1">
        <w:rPr>
          <w:rFonts w:ascii="Consolas" w:eastAsia="Times New Roman" w:hAnsi="Consolas"/>
          <w:color w:val="333333"/>
          <w:sz w:val="21"/>
          <w:szCs w:val="21"/>
        </w:rPr>
        <w:t xml:space="preserve">handleBuiltin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UniswapContracts</w:t>
      </w:r>
    </w:p>
    <w:p w14:paraId="68A7A3E1" w14:textId="77777777" w:rsidR="00046B66" w:rsidRPr="00AC0AC1" w:rsidRDefault="00046B66" w:rsidP="00046B66">
      <w:pPr>
        <w:pStyle w:val="BodyText"/>
        <w:spacing w:before="0" w:after="0"/>
        <w:rPr>
          <w:lang w:eastAsia="zh-CN"/>
        </w:rPr>
      </w:pPr>
    </w:p>
    <w:p w14:paraId="20019950" w14:textId="2B12BEFE" w:rsidR="00DE1F84" w:rsidRPr="00AC0AC1" w:rsidRDefault="00570C1A" w:rsidP="00046B66">
      <w:pPr>
        <w:pStyle w:val="BodyText"/>
        <w:spacing w:before="0"/>
        <w:rPr>
          <w:lang w:eastAsia="zh-CN"/>
        </w:rPr>
      </w:pPr>
      <w:r w:rsidRPr="00AC0AC1">
        <w:rPr>
          <w:lang w:eastAsia="zh-CN"/>
        </w:rPr>
        <w:t xml:space="preserve">In the simulator monad we execute </w:t>
      </w:r>
      <w:r w:rsidR="00003198" w:rsidRPr="00AC0AC1">
        <w:rPr>
          <w:lang w:eastAsia="zh-CN"/>
        </w:rPr>
        <w:t>certain</w:t>
      </w:r>
      <w:r w:rsidRPr="00AC0AC1">
        <w:rPr>
          <w:lang w:eastAsia="zh-CN"/>
        </w:rPr>
        <w:t xml:space="preserve"> things. </w:t>
      </w:r>
      <w:r w:rsidR="00150BAE" w:rsidRPr="00AC0AC1">
        <w:rPr>
          <w:lang w:eastAsia="zh-CN"/>
        </w:rPr>
        <w:t>First,</w:t>
      </w:r>
      <w:r w:rsidR="009A3C47" w:rsidRPr="00AC0AC1">
        <w:rPr>
          <w:lang w:eastAsia="zh-CN"/>
        </w:rPr>
        <w:t xml:space="preserve"> we start the server and get the handle to shut it down again.</w:t>
      </w:r>
      <w:r w:rsidR="003E579E" w:rsidRPr="00AC0AC1">
        <w:rPr>
          <w:lang w:eastAsia="zh-CN"/>
        </w:rPr>
        <w:t xml:space="preserve"> In the end we wait that the user types a key and then we shut it down again. </w:t>
      </w:r>
      <w:r w:rsidR="00150BAE" w:rsidRPr="00AC0AC1">
        <w:rPr>
          <w:lang w:eastAsia="zh-CN"/>
        </w:rPr>
        <w:t>So,</w:t>
      </w:r>
      <w:r w:rsidR="00B13DBB" w:rsidRPr="00AC0AC1">
        <w:rPr>
          <w:lang w:eastAsia="zh-CN"/>
        </w:rPr>
        <w:t xml:space="preserve"> first thing we do is wallet 1 activates the init contract (41).</w:t>
      </w:r>
      <w:r w:rsidR="009A3C47" w:rsidRPr="00AC0AC1">
        <w:rPr>
          <w:lang w:eastAsia="zh-CN"/>
        </w:rPr>
        <w:t xml:space="preserve"> </w:t>
      </w:r>
      <w:r w:rsidR="00F2685D" w:rsidRPr="00AC0AC1">
        <w:rPr>
          <w:lang w:eastAsia="zh-CN"/>
        </w:rPr>
        <w:t xml:space="preserve">We use the </w:t>
      </w:r>
      <w:r w:rsidR="00F2685D" w:rsidRPr="00AC0AC1">
        <w:rPr>
          <w:i/>
          <w:lang w:eastAsia="zh-CN"/>
        </w:rPr>
        <w:t>waitForState</w:t>
      </w:r>
      <w:r w:rsidR="00F2685D" w:rsidRPr="00AC0AC1">
        <w:rPr>
          <w:lang w:eastAsia="zh-CN"/>
        </w:rPr>
        <w:t xml:space="preserve"> function until init returns</w:t>
      </w:r>
      <w:r w:rsidR="004F4C0E" w:rsidRPr="00AC0AC1">
        <w:rPr>
          <w:lang w:eastAsia="zh-CN"/>
        </w:rPr>
        <w:t xml:space="preserve"> and we get back the currency symbol</w:t>
      </w:r>
      <w:r w:rsidR="00F2685D" w:rsidRPr="00AC0AC1">
        <w:rPr>
          <w:lang w:eastAsia="zh-CN"/>
        </w:rPr>
        <w:t xml:space="preserve"> (42</w:t>
      </w:r>
      <w:r w:rsidR="004F4C0E" w:rsidRPr="00AC0AC1">
        <w:rPr>
          <w:lang w:eastAsia="zh-CN"/>
        </w:rPr>
        <w:t>-44</w:t>
      </w:r>
      <w:r w:rsidR="00F2685D" w:rsidRPr="00AC0AC1">
        <w:rPr>
          <w:lang w:eastAsia="zh-CN"/>
        </w:rPr>
        <w:t xml:space="preserve">). </w:t>
      </w:r>
      <w:r w:rsidR="00361DAF" w:rsidRPr="00AC0AC1">
        <w:rPr>
          <w:lang w:eastAsia="zh-CN"/>
        </w:rPr>
        <w:t xml:space="preserve">And what init will do is it will write the currency symbol of the forged example tokens into the state. Then we wait until the init contract has finished (45). </w:t>
      </w:r>
      <w:r w:rsidR="00F76E73" w:rsidRPr="00AC0AC1">
        <w:rPr>
          <w:lang w:eastAsia="zh-CN"/>
        </w:rPr>
        <w:t>And then we write the currency symbol into a file called symbol.son</w:t>
      </w:r>
      <w:r w:rsidR="00611DC9" w:rsidRPr="00AC0AC1">
        <w:rPr>
          <w:lang w:eastAsia="zh-CN"/>
        </w:rPr>
        <w:t xml:space="preserve"> (47)</w:t>
      </w:r>
      <w:r w:rsidR="00F76E73" w:rsidRPr="00AC0AC1">
        <w:rPr>
          <w:lang w:eastAsia="zh-CN"/>
        </w:rPr>
        <w:t>.</w:t>
      </w:r>
      <w:r w:rsidR="00611DC9" w:rsidRPr="00AC0AC1">
        <w:rPr>
          <w:lang w:eastAsia="zh-CN"/>
        </w:rPr>
        <w:t xml:space="preserve"> </w:t>
      </w:r>
      <w:r w:rsidR="007F772A" w:rsidRPr="00AC0AC1">
        <w:rPr>
          <w:lang w:eastAsia="zh-CN"/>
        </w:rPr>
        <w:t>Then we write a log message. Then again for wallet 1 we start the Uniswap system</w:t>
      </w:r>
      <w:r w:rsidR="00DE02F0" w:rsidRPr="00AC0AC1">
        <w:rPr>
          <w:lang w:eastAsia="zh-CN"/>
        </w:rPr>
        <w:t xml:space="preserve"> (50)</w:t>
      </w:r>
      <w:r w:rsidR="007F772A" w:rsidRPr="00AC0AC1">
        <w:rPr>
          <w:lang w:eastAsia="zh-CN"/>
        </w:rPr>
        <w:t>.</w:t>
      </w:r>
      <w:r w:rsidR="00DE02F0" w:rsidRPr="00AC0AC1">
        <w:rPr>
          <w:lang w:eastAsia="zh-CN"/>
        </w:rPr>
        <w:t xml:space="preserve"> </w:t>
      </w:r>
      <w:r w:rsidR="00CB6C1A" w:rsidRPr="00AC0AC1">
        <w:rPr>
          <w:lang w:eastAsia="zh-CN"/>
        </w:rPr>
        <w:t xml:space="preserve">And </w:t>
      </w:r>
      <w:r w:rsidR="00150BAE" w:rsidRPr="00AC0AC1">
        <w:rPr>
          <w:lang w:eastAsia="zh-CN"/>
        </w:rPr>
        <w:t>again,</w:t>
      </w:r>
      <w:r w:rsidR="00CB6C1A" w:rsidRPr="00AC0AC1">
        <w:rPr>
          <w:lang w:eastAsia="zh-CN"/>
        </w:rPr>
        <w:t xml:space="preserve"> we use </w:t>
      </w:r>
      <w:r w:rsidR="00CB6C1A" w:rsidRPr="00AC0AC1">
        <w:rPr>
          <w:i/>
          <w:lang w:eastAsia="zh-CN"/>
        </w:rPr>
        <w:t>waitForState</w:t>
      </w:r>
      <w:r w:rsidR="00CB6C1A" w:rsidRPr="00AC0AC1">
        <w:rPr>
          <w:lang w:eastAsia="zh-CN"/>
        </w:rPr>
        <w:t xml:space="preserve"> to get the result of the UniswapStart. </w:t>
      </w:r>
      <w:r w:rsidR="00056F90" w:rsidRPr="00AC0AC1">
        <w:rPr>
          <w:lang w:eastAsia="zh-CN"/>
        </w:rPr>
        <w:t xml:space="preserve">The value we get will be of type Uniswap and we will need it to </w:t>
      </w:r>
      <w:r w:rsidR="00003198" w:rsidRPr="00AC0AC1">
        <w:rPr>
          <w:lang w:eastAsia="zh-CN"/>
        </w:rPr>
        <w:t>parameterize</w:t>
      </w:r>
      <w:r w:rsidR="00056F90" w:rsidRPr="00AC0AC1">
        <w:rPr>
          <w:lang w:eastAsia="zh-CN"/>
        </w:rPr>
        <w:t xml:space="preserve"> the user contracts (51-53). </w:t>
      </w:r>
      <w:r w:rsidR="007F17A4" w:rsidRPr="00AC0AC1">
        <w:rPr>
          <w:lang w:eastAsia="zh-CN"/>
        </w:rPr>
        <w:t xml:space="preserve">After the uniswap system is running we can start the user instances for all the </w:t>
      </w:r>
      <w:r w:rsidR="003C6C76" w:rsidRPr="00AC0AC1">
        <w:rPr>
          <w:lang w:eastAsia="zh-CN"/>
        </w:rPr>
        <w:t>wallets</w:t>
      </w:r>
      <w:r w:rsidR="007F17A4" w:rsidRPr="00AC0AC1">
        <w:rPr>
          <w:lang w:eastAsia="zh-CN"/>
        </w:rPr>
        <w:t xml:space="preserve"> (56-59). </w:t>
      </w:r>
      <w:r w:rsidR="000651F5" w:rsidRPr="00AC0AC1">
        <w:rPr>
          <w:lang w:eastAsia="zh-CN"/>
        </w:rPr>
        <w:t xml:space="preserve">We get the </w:t>
      </w:r>
      <w:r w:rsidR="007D188A" w:rsidRPr="00AC0AC1">
        <w:rPr>
          <w:lang w:eastAsia="zh-CN"/>
        </w:rPr>
        <w:t xml:space="preserve">contract instance IDs - </w:t>
      </w:r>
      <w:r w:rsidR="000651F5" w:rsidRPr="00AC0AC1">
        <w:rPr>
          <w:lang w:eastAsia="zh-CN"/>
        </w:rPr>
        <w:t xml:space="preserve">cid handles and in order to communicate from the front end </w:t>
      </w:r>
      <w:r w:rsidR="001E61D6" w:rsidRPr="00AC0AC1">
        <w:rPr>
          <w:lang w:eastAsia="zh-CN"/>
        </w:rPr>
        <w:t>with the server we need these handles</w:t>
      </w:r>
      <w:r w:rsidR="007D188A" w:rsidRPr="00AC0AC1">
        <w:rPr>
          <w:lang w:eastAsia="zh-CN"/>
        </w:rPr>
        <w:t xml:space="preserve"> (57)</w:t>
      </w:r>
      <w:r w:rsidR="001E61D6" w:rsidRPr="00AC0AC1">
        <w:rPr>
          <w:lang w:eastAsia="zh-CN"/>
        </w:rPr>
        <w:t xml:space="preserve">. </w:t>
      </w:r>
      <w:r w:rsidR="00150BAE">
        <w:rPr>
          <w:lang w:eastAsia="zh-CN"/>
        </w:rPr>
        <w:t>W</w:t>
      </w:r>
      <w:r w:rsidR="00BE24E3" w:rsidRPr="00AC0AC1">
        <w:rPr>
          <w:lang w:eastAsia="zh-CN"/>
        </w:rPr>
        <w:t xml:space="preserve">e write them into a file (58). </w:t>
      </w:r>
      <w:r w:rsidR="001843FF" w:rsidRPr="00AC0AC1">
        <w:rPr>
          <w:lang w:eastAsia="zh-CN"/>
        </w:rPr>
        <w:t xml:space="preserve">Then we just wait until the user types a key and then we shut down the server. </w:t>
      </w:r>
      <w:r w:rsidR="002A7143" w:rsidRPr="00AC0AC1">
        <w:rPr>
          <w:lang w:eastAsia="zh-CN"/>
        </w:rPr>
        <w:t>We can try this out.</w:t>
      </w:r>
    </w:p>
    <w:p w14:paraId="1CC921B7" w14:textId="7AEDB8DB" w:rsidR="002A7143" w:rsidRPr="00AC0AC1" w:rsidRDefault="002A7143" w:rsidP="002A7143">
      <w:pPr>
        <w:pStyle w:val="SourceCode"/>
        <w:rPr>
          <w:noProof w:val="0"/>
          <w:lang w:val="en-US"/>
        </w:rPr>
      </w:pPr>
      <w:r w:rsidRPr="00AC0AC1">
        <w:rPr>
          <w:noProof w:val="0"/>
          <w:lang w:val="en-US"/>
        </w:rPr>
        <w:lastRenderedPageBreak/>
        <w:t>$ cabal run uniswap-pab</w:t>
      </w:r>
    </w:p>
    <w:p w14:paraId="240E3006" w14:textId="010CDD60" w:rsidR="002A7143" w:rsidRPr="00AC0AC1" w:rsidRDefault="00740816" w:rsidP="00046B66">
      <w:pPr>
        <w:pStyle w:val="BodyText"/>
        <w:spacing w:before="0"/>
        <w:rPr>
          <w:lang w:eastAsia="zh-CN"/>
        </w:rPr>
      </w:pPr>
      <w:r w:rsidRPr="00AC0AC1">
        <w:rPr>
          <w:lang w:eastAsia="zh-CN"/>
        </w:rPr>
        <w:t>We will see that all the Uniswap user contracts will be started</w:t>
      </w:r>
      <w:r w:rsidR="006B5CA5" w:rsidRPr="00AC0AC1">
        <w:rPr>
          <w:lang w:eastAsia="zh-CN"/>
        </w:rPr>
        <w:t xml:space="preserve"> for the 4 </w:t>
      </w:r>
      <w:r w:rsidR="003C6C76" w:rsidRPr="00AC0AC1">
        <w:rPr>
          <w:lang w:eastAsia="zh-CN"/>
        </w:rPr>
        <w:t>wallets</w:t>
      </w:r>
      <w:r w:rsidRPr="00AC0AC1">
        <w:rPr>
          <w:lang w:eastAsia="zh-CN"/>
        </w:rPr>
        <w:t>.</w:t>
      </w:r>
      <w:r w:rsidR="006B5CA5" w:rsidRPr="00AC0AC1">
        <w:rPr>
          <w:lang w:eastAsia="zh-CN"/>
        </w:rPr>
        <w:t xml:space="preserve"> </w:t>
      </w:r>
      <w:r w:rsidR="00B27916" w:rsidRPr="00AC0AC1">
        <w:rPr>
          <w:lang w:eastAsia="zh-CN"/>
        </w:rPr>
        <w:t xml:space="preserve">The symbol.json file that gets created holds the currency symbol of the example tokens we created. </w:t>
      </w:r>
      <w:r w:rsidR="00346751" w:rsidRPr="00AC0AC1">
        <w:rPr>
          <w:lang w:eastAsia="zh-CN"/>
        </w:rPr>
        <w:t>And we will have W1.cid to W4.cid files. In order to find the correct HTTP endpoints to communicate with them we will need these contract instance IDs.</w:t>
      </w:r>
      <w:r w:rsidRPr="00AC0AC1">
        <w:rPr>
          <w:lang w:eastAsia="zh-CN"/>
        </w:rPr>
        <w:t xml:space="preserve"> </w:t>
      </w:r>
      <w:r w:rsidR="005E1DEF" w:rsidRPr="00AC0AC1">
        <w:rPr>
          <w:lang w:eastAsia="zh-CN"/>
        </w:rPr>
        <w:t>Let’s</w:t>
      </w:r>
      <w:r w:rsidR="000D0785" w:rsidRPr="00AC0AC1">
        <w:rPr>
          <w:lang w:eastAsia="zh-CN"/>
        </w:rPr>
        <w:t xml:space="preserve"> look at the </w:t>
      </w:r>
      <w:r w:rsidR="000D0785" w:rsidRPr="00AC0AC1">
        <w:rPr>
          <w:i/>
          <w:lang w:eastAsia="zh-CN"/>
        </w:rPr>
        <w:t>uniswap-client.hs</w:t>
      </w:r>
      <w:r w:rsidR="000D0785" w:rsidRPr="00AC0AC1">
        <w:rPr>
          <w:lang w:eastAsia="zh-CN"/>
        </w:rPr>
        <w:t xml:space="preserve"> file next.</w:t>
      </w:r>
    </w:p>
    <w:p w14:paraId="7EA5A30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NumericUnderscores</w:t>
      </w:r>
      <w:r w:rsidRPr="00AC0AC1">
        <w:rPr>
          <w:rFonts w:ascii="Consolas" w:eastAsia="Times New Roman" w:hAnsi="Consolas"/>
          <w:color w:val="333333"/>
          <w:sz w:val="21"/>
          <w:szCs w:val="21"/>
        </w:rPr>
        <w:t xml:space="preserve">  #-}</w:t>
      </w:r>
    </w:p>
    <w:p w14:paraId="336C7B9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OverloadedStrings</w:t>
      </w:r>
      <w:r w:rsidRPr="00AC0AC1">
        <w:rPr>
          <w:rFonts w:ascii="Consolas" w:eastAsia="Times New Roman" w:hAnsi="Consolas"/>
          <w:color w:val="333333"/>
          <w:sz w:val="21"/>
          <w:szCs w:val="21"/>
        </w:rPr>
        <w:t xml:space="preserve">   #-}</w:t>
      </w:r>
    </w:p>
    <w:p w14:paraId="63CD47B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w:t>
      </w:r>
      <w:r w:rsidRPr="00AC0AC1">
        <w:rPr>
          <w:rFonts w:ascii="Consolas" w:eastAsia="Times New Roman" w:hAnsi="Consolas"/>
          <w:color w:val="333333"/>
          <w:sz w:val="21"/>
          <w:szCs w:val="21"/>
        </w:rPr>
        <w:t xml:space="preserve">    {-# </w:t>
      </w:r>
      <w:r w:rsidRPr="00AC0AC1">
        <w:rPr>
          <w:rFonts w:ascii="Consolas" w:eastAsia="Times New Roman" w:hAnsi="Consolas"/>
          <w:color w:val="4B69C6"/>
          <w:sz w:val="21"/>
          <w:szCs w:val="21"/>
        </w:rPr>
        <w:t>LANGUAGE</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ScopedTypeVariables</w:t>
      </w:r>
      <w:r w:rsidRPr="00AC0AC1">
        <w:rPr>
          <w:rFonts w:ascii="Consolas" w:eastAsia="Times New Roman" w:hAnsi="Consolas"/>
          <w:color w:val="333333"/>
          <w:sz w:val="21"/>
          <w:szCs w:val="21"/>
        </w:rPr>
        <w:t xml:space="preserve"> #-}</w:t>
      </w:r>
    </w:p>
    <w:p w14:paraId="5544E96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w:t>
      </w:r>
      <w:r w:rsidRPr="00AC0AC1">
        <w:rPr>
          <w:rFonts w:ascii="Consolas" w:eastAsia="Times New Roman" w:hAnsi="Consolas"/>
          <w:color w:val="333333"/>
          <w:sz w:val="21"/>
          <w:szCs w:val="21"/>
        </w:rPr>
        <w:t xml:space="preserve">    </w:t>
      </w:r>
    </w:p>
    <w:p w14:paraId="4FBA2D6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module</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Main</w:t>
      </w:r>
    </w:p>
    <w:p w14:paraId="346C388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6        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AA3731"/>
          <w:sz w:val="21"/>
          <w:szCs w:val="21"/>
        </w:rPr>
        <w:t>main</w:t>
      </w:r>
    </w:p>
    <w:p w14:paraId="36C1A62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7        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E0F08F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w:t>
      </w:r>
      <w:r w:rsidRPr="00AC0AC1">
        <w:rPr>
          <w:rFonts w:ascii="Consolas" w:eastAsia="Times New Roman" w:hAnsi="Consolas"/>
          <w:color w:val="333333"/>
          <w:sz w:val="21"/>
          <w:szCs w:val="21"/>
        </w:rPr>
        <w:t xml:space="preserve">    </w:t>
      </w:r>
    </w:p>
    <w:p w14:paraId="61D7E8C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Concurrent</w:t>
      </w:r>
    </w:p>
    <w:p w14:paraId="330A46E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Exception</w:t>
      </w:r>
    </w:p>
    <w:p w14:paraId="2C4FDF1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w:t>
      </w:r>
      <w:r w:rsidRPr="00AC0AC1">
        <w:rPr>
          <w:rFonts w:ascii="Consolas" w:eastAsia="Times New Roman" w:hAnsi="Consolas"/>
          <w:color w:val="9C5D27"/>
          <w:sz w:val="21"/>
          <w:szCs w:val="21"/>
        </w:rPr>
        <w:t>Monad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forM_</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when</w:t>
      </w:r>
      <w:r w:rsidRPr="00AC0AC1">
        <w:rPr>
          <w:rFonts w:ascii="Consolas" w:eastAsia="Times New Roman" w:hAnsi="Consolas"/>
          <w:color w:val="777777"/>
          <w:sz w:val="21"/>
          <w:szCs w:val="21"/>
        </w:rPr>
        <w:t>)</w:t>
      </w:r>
    </w:p>
    <w:p w14:paraId="0F2F66C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Control.Monad.IO.</w:t>
      </w:r>
      <w:r w:rsidRPr="00AC0AC1">
        <w:rPr>
          <w:rFonts w:ascii="Consolas" w:eastAsia="Times New Roman" w:hAnsi="Consolas"/>
          <w:color w:val="9C5D27"/>
          <w:sz w:val="21"/>
          <w:szCs w:val="21"/>
        </w:rPr>
        <w: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MonadIO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7CA829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Aeson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Result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885C053" w14:textId="7B37A148"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decode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encode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fromJSON</w:t>
      </w:r>
      <w:r w:rsidRPr="00AC0AC1">
        <w:rPr>
          <w:rFonts w:ascii="Consolas" w:eastAsia="Times New Roman" w:hAnsi="Consolas"/>
          <w:color w:val="777777"/>
          <w:sz w:val="21"/>
          <w:szCs w:val="21"/>
        </w:rPr>
        <w:t>)</w:t>
      </w:r>
    </w:p>
    <w:p w14:paraId="2E2FEB3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Data.ByteString.Lazy.</w:t>
      </w:r>
      <w:r w:rsidRPr="00AC0AC1">
        <w:rPr>
          <w:rFonts w:ascii="Consolas" w:eastAsia="Times New Roman" w:hAnsi="Consolas"/>
          <w:color w:val="9C5D27"/>
          <w:sz w:val="21"/>
          <w:szCs w:val="21"/>
        </w:rPr>
        <w:t>Char8</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B8</w:t>
      </w:r>
    </w:p>
    <w:p w14:paraId="7F5EBC1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Data.ByteString.</w:t>
      </w:r>
      <w:r w:rsidRPr="00AC0AC1">
        <w:rPr>
          <w:rFonts w:ascii="Consolas" w:eastAsia="Times New Roman" w:hAnsi="Consolas"/>
          <w:color w:val="9C5D27"/>
          <w:sz w:val="21"/>
          <w:szCs w:val="21"/>
        </w:rPr>
        <w:t>Lazy</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LB</w:t>
      </w:r>
    </w:p>
    <w:p w14:paraId="7062EA3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Monoid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DC11A6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41DA43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IsString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03206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Text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pack</w:t>
      </w:r>
      <w:r w:rsidRPr="00AC0AC1">
        <w:rPr>
          <w:rFonts w:ascii="Consolas" w:eastAsia="Times New Roman" w:hAnsi="Consolas"/>
          <w:color w:val="777777"/>
          <w:sz w:val="21"/>
          <w:szCs w:val="21"/>
        </w:rPr>
        <w:t>)</w:t>
      </w:r>
    </w:p>
    <w:p w14:paraId="2A26ECD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Data.</w:t>
      </w:r>
      <w:r w:rsidRPr="00AC0AC1">
        <w:rPr>
          <w:rFonts w:ascii="Consolas" w:eastAsia="Times New Roman" w:hAnsi="Consolas"/>
          <w:color w:val="9C5D27"/>
          <w:sz w:val="21"/>
          <w:szCs w:val="21"/>
        </w:rPr>
        <w:t>UUID</w:t>
      </w:r>
      <w:r w:rsidRPr="00AC0AC1">
        <w:rPr>
          <w:rFonts w:ascii="Consolas" w:eastAsia="Times New Roman" w:hAnsi="Consolas"/>
          <w:color w:val="333333"/>
          <w:sz w:val="21"/>
          <w:szCs w:val="21"/>
        </w:rPr>
        <w:t xml:space="preserve">                               hiding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fromString</w:t>
      </w:r>
      <w:r w:rsidRPr="00AC0AC1">
        <w:rPr>
          <w:rFonts w:ascii="Consolas" w:eastAsia="Times New Roman" w:hAnsi="Consolas"/>
          <w:color w:val="777777"/>
          <w:sz w:val="21"/>
          <w:szCs w:val="21"/>
        </w:rPr>
        <w:t>)</w:t>
      </w:r>
    </w:p>
    <w:p w14:paraId="20333E9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Ledger.</w:t>
      </w:r>
      <w:r w:rsidRPr="00AC0AC1">
        <w:rPr>
          <w:rFonts w:ascii="Consolas" w:eastAsia="Times New Roman" w:hAnsi="Consolas"/>
          <w:color w:val="9C5D27"/>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3259C0CA" w14:textId="1D41DAA5"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CurrencySymbol</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flattenValue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TokenName</w:t>
      </w:r>
      <w:r w:rsidRPr="00AC0AC1">
        <w:rPr>
          <w:rFonts w:ascii="Consolas" w:eastAsia="Times New Roman" w:hAnsi="Consolas"/>
          <w:color w:val="777777"/>
          <w:sz w:val="21"/>
          <w:szCs w:val="21"/>
        </w:rPr>
        <w:t>)</w:t>
      </w:r>
    </w:p>
    <w:p w14:paraId="3845CB7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Network.HTTP.</w:t>
      </w:r>
      <w:r w:rsidRPr="00AC0AC1">
        <w:rPr>
          <w:rFonts w:ascii="Consolas" w:eastAsia="Times New Roman" w:hAnsi="Consolas"/>
          <w:color w:val="9C5D27"/>
          <w:sz w:val="21"/>
          <w:szCs w:val="21"/>
        </w:rPr>
        <w:t>Req</w:t>
      </w:r>
    </w:p>
    <w:p w14:paraId="689A818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23</w:t>
      </w:r>
      <w:r w:rsidRPr="00AC0AC1">
        <w:rPr>
          <w:rFonts w:ascii="Consolas" w:eastAsia="Times New Roman" w:hAnsi="Consolas"/>
          <w:color w:val="333333"/>
          <w:sz w:val="21"/>
          <w:szCs w:val="21"/>
        </w:rPr>
        <w:t xml:space="preserve">   import qualified </w:t>
      </w:r>
      <w:r w:rsidRPr="00AC0AC1">
        <w:rPr>
          <w:rFonts w:ascii="Consolas" w:eastAsia="Times New Roman" w:hAnsi="Consolas"/>
          <w:b/>
          <w:bCs/>
          <w:color w:val="7A3E9D"/>
          <w:sz w:val="21"/>
          <w:szCs w:val="21"/>
        </w:rPr>
        <w:t>Plutus.Contracts.</w:t>
      </w:r>
      <w:r w:rsidRPr="00AC0AC1">
        <w:rPr>
          <w:rFonts w:ascii="Consolas" w:eastAsia="Times New Roman" w:hAnsi="Consolas"/>
          <w:color w:val="9C5D27"/>
          <w:sz w:val="21"/>
          <w:szCs w:val="21"/>
        </w:rPr>
        <w:t>Uniswap</w:t>
      </w:r>
      <w:r w:rsidRPr="00AC0AC1">
        <w:rPr>
          <w:rFonts w:ascii="Consolas" w:eastAsia="Times New Roman" w:hAnsi="Consolas"/>
          <w:color w:val="333333"/>
          <w:sz w:val="21"/>
          <w:szCs w:val="21"/>
        </w:rPr>
        <w:t xml:space="preserve">                as </w:t>
      </w:r>
      <w:r w:rsidRPr="00AC0AC1">
        <w:rPr>
          <w:rFonts w:ascii="Consolas" w:eastAsia="Times New Roman" w:hAnsi="Consolas"/>
          <w:color w:val="9C5D27"/>
          <w:sz w:val="21"/>
          <w:szCs w:val="21"/>
        </w:rPr>
        <w:t>US</w:t>
      </w:r>
    </w:p>
    <w:p w14:paraId="026DAC7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24</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Plutus.PAB.Events.</w:t>
      </w:r>
      <w:r w:rsidRPr="00AC0AC1">
        <w:rPr>
          <w:rFonts w:ascii="Consolas" w:eastAsia="Times New Roman" w:hAnsi="Consolas"/>
          <w:color w:val="9C5D27"/>
          <w:sz w:val="21"/>
          <w:szCs w:val="21"/>
        </w:rPr>
        <w:t>ContractInstanceState</w:t>
      </w:r>
      <w:r w:rsidRPr="00AC0AC1">
        <w:rPr>
          <w:rFonts w:ascii="Consolas" w:eastAsia="Times New Roman" w:hAnsi="Consolas"/>
          <w:color w:val="333333"/>
          <w:sz w:val="21"/>
          <w:szCs w:val="21"/>
        </w:rPr>
        <w:t xml:space="preserve"> </w:t>
      </w:r>
    </w:p>
    <w:p w14:paraId="0A67B27F" w14:textId="2849AFDD"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PartiallyDecodedResponse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7376A2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25</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Plutus.PAB.Webserver.</w:t>
      </w:r>
      <w:r w:rsidRPr="00AC0AC1">
        <w:rPr>
          <w:rFonts w:ascii="Consolas" w:eastAsia="Times New Roman" w:hAnsi="Consolas"/>
          <w:color w:val="9C5D27"/>
          <w:sz w:val="21"/>
          <w:szCs w:val="21"/>
        </w:rPr>
        <w:t>Types</w:t>
      </w:r>
    </w:p>
    <w:p w14:paraId="33F161D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26</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Environment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getArgs</w:t>
      </w:r>
      <w:r w:rsidRPr="00AC0AC1">
        <w:rPr>
          <w:rFonts w:ascii="Consolas" w:eastAsia="Times New Roman" w:hAnsi="Consolas"/>
          <w:color w:val="777777"/>
          <w:sz w:val="21"/>
          <w:szCs w:val="21"/>
        </w:rPr>
        <w:t>)</w:t>
      </w:r>
    </w:p>
    <w:p w14:paraId="4E42797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27</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System.</w:t>
      </w:r>
      <w:r w:rsidRPr="00AC0AC1">
        <w:rPr>
          <w:rFonts w:ascii="Consolas" w:eastAsia="Times New Roman" w:hAnsi="Consolas"/>
          <w:color w:val="9C5D27"/>
          <w:sz w:val="21"/>
          <w:szCs w:val="21"/>
        </w:rPr>
        <w:t>Exit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exitFailure</w:t>
      </w:r>
      <w:r w:rsidRPr="00AC0AC1">
        <w:rPr>
          <w:rFonts w:ascii="Consolas" w:eastAsia="Times New Roman" w:hAnsi="Consolas"/>
          <w:color w:val="777777"/>
          <w:sz w:val="21"/>
          <w:szCs w:val="21"/>
        </w:rPr>
        <w:t>)</w:t>
      </w:r>
    </w:p>
    <w:p w14:paraId="673AFC0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28</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Printf</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printf</w:t>
      </w:r>
      <w:r w:rsidRPr="00AC0AC1">
        <w:rPr>
          <w:rFonts w:ascii="Consolas" w:eastAsia="Times New Roman" w:hAnsi="Consolas"/>
          <w:color w:val="777777"/>
          <w:sz w:val="21"/>
          <w:szCs w:val="21"/>
        </w:rPr>
        <w:t>)</w:t>
      </w:r>
    </w:p>
    <w:p w14:paraId="5CE3C06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29</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Text.</w:t>
      </w:r>
      <w:r w:rsidRPr="00AC0AC1">
        <w:rPr>
          <w:rFonts w:ascii="Consolas" w:eastAsia="Times New Roman" w:hAnsi="Consolas"/>
          <w:color w:val="9C5D27"/>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readMaybe</w:t>
      </w:r>
      <w:r w:rsidRPr="00AC0AC1">
        <w:rPr>
          <w:rFonts w:ascii="Consolas" w:eastAsia="Times New Roman" w:hAnsi="Consolas"/>
          <w:color w:val="777777"/>
          <w:sz w:val="21"/>
          <w:szCs w:val="21"/>
        </w:rPr>
        <w:t>)</w:t>
      </w:r>
    </w:p>
    <w:p w14:paraId="285844A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30</w:t>
      </w:r>
      <w:r w:rsidRPr="00AC0AC1">
        <w:rPr>
          <w:rFonts w:ascii="Consolas" w:eastAsia="Times New Roman" w:hAnsi="Consolas"/>
          <w:color w:val="333333"/>
          <w:sz w:val="21"/>
          <w:szCs w:val="21"/>
        </w:rPr>
        <w:t xml:space="preserve">   import           </w:t>
      </w:r>
      <w:r w:rsidRPr="00AC0AC1">
        <w:rPr>
          <w:rFonts w:ascii="Consolas" w:eastAsia="Times New Roman" w:hAnsi="Consolas"/>
          <w:b/>
          <w:bCs/>
          <w:color w:val="7A3E9D"/>
          <w:sz w:val="21"/>
          <w:szCs w:val="21"/>
        </w:rPr>
        <w:t>Wallet.Emulator.</w:t>
      </w:r>
      <w:r w:rsidRPr="00AC0AC1">
        <w:rPr>
          <w:rFonts w:ascii="Consolas" w:eastAsia="Times New Roman" w:hAnsi="Consolas"/>
          <w:color w:val="9C5D27"/>
          <w:sz w:val="21"/>
          <w:szCs w:val="21"/>
        </w:rPr>
        <w:t>Types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D4E4DF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31</w:t>
      </w:r>
      <w:r w:rsidRPr="00AC0AC1">
        <w:rPr>
          <w:rFonts w:ascii="Consolas" w:eastAsia="Times New Roman" w:hAnsi="Consolas"/>
          <w:color w:val="333333"/>
          <w:sz w:val="21"/>
          <w:szCs w:val="21"/>
        </w:rPr>
        <w:t xml:space="preserve">   </w:t>
      </w:r>
    </w:p>
    <w:p w14:paraId="17979538"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32</w:t>
      </w:r>
      <w:r w:rsidRPr="00AC0AC1">
        <w:rPr>
          <w:rFonts w:ascii="Consolas" w:eastAsia="Times New Roman" w:hAnsi="Consolas"/>
          <w:color w:val="333333"/>
          <w:sz w:val="21"/>
          <w:szCs w:val="21"/>
        </w:rPr>
        <w:t xml:space="preserve">   import           </w:t>
      </w:r>
      <w:r w:rsidRPr="00AC0AC1">
        <w:rPr>
          <w:rFonts w:ascii="Consolas" w:eastAsia="Times New Roman" w:hAnsi="Consolas"/>
          <w:color w:val="9C5D27"/>
          <w:sz w:val="21"/>
          <w:szCs w:val="21"/>
        </w:rPr>
        <w:t>Uniswap</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cidFile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0132A99" w14:textId="312A1516"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9C5D27"/>
          <w:sz w:val="21"/>
          <w:szCs w:val="21"/>
        </w:rPr>
        <w:t>UniswapContracts</w:t>
      </w:r>
      <w:r w:rsidR="000D0785" w:rsidRPr="00AC0AC1">
        <w:rPr>
          <w:rFonts w:ascii="Consolas" w:eastAsia="Times New Roman" w:hAnsi="Consolas"/>
          <w:color w:val="777777"/>
          <w:sz w:val="21"/>
          <w:szCs w:val="21"/>
        </w:rPr>
        <w:t>)</w:t>
      </w:r>
    </w:p>
    <w:p w14:paraId="1A55E5D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33</w:t>
      </w:r>
      <w:r w:rsidRPr="00AC0AC1">
        <w:rPr>
          <w:rFonts w:ascii="Consolas" w:eastAsia="Times New Roman" w:hAnsi="Consolas"/>
          <w:color w:val="333333"/>
          <w:sz w:val="21"/>
          <w:szCs w:val="21"/>
        </w:rPr>
        <w:t xml:space="preserve">   </w:t>
      </w:r>
    </w:p>
    <w:p w14:paraId="6C5EE35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34</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F44349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35</w:t>
      </w:r>
      <w:r w:rsidRPr="00AC0AC1">
        <w:rPr>
          <w:rFonts w:ascii="Consolas" w:eastAsia="Times New Roman" w:hAnsi="Consolas"/>
          <w:color w:val="333333"/>
          <w:sz w:val="21"/>
          <w:szCs w:val="21"/>
        </w:rPr>
        <w:t xml:space="preserve">   main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6A2FA8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36</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Wallet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head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getArgs</w:t>
      </w:r>
    </w:p>
    <w:p w14:paraId="7572975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37</w:t>
      </w:r>
      <w:r w:rsidRPr="00AC0AC1">
        <w:rPr>
          <w:rFonts w:ascii="Consolas" w:eastAsia="Times New Roman" w:hAnsi="Consolas"/>
          <w:color w:val="333333"/>
          <w:sz w:val="21"/>
          <w:szCs w:val="21"/>
        </w:rPr>
        <w:t xml:space="preserve">       cid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readFile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cidFile w</w:t>
      </w:r>
      <w:r w:rsidRPr="00AC0AC1">
        <w:rPr>
          <w:rFonts w:ascii="Consolas" w:eastAsia="Times New Roman" w:hAnsi="Consolas"/>
          <w:color w:val="777777"/>
          <w:sz w:val="21"/>
          <w:szCs w:val="21"/>
        </w:rPr>
        <w:t>)</w:t>
      </w:r>
    </w:p>
    <w:p w14:paraId="4824AD3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38</w:t>
      </w:r>
      <w:r w:rsidRPr="00AC0AC1">
        <w:rPr>
          <w:rFonts w:ascii="Consolas" w:eastAsia="Times New Roman" w:hAnsi="Consolas"/>
          <w:color w:val="333333"/>
          <w:sz w:val="21"/>
          <w:szCs w:val="21"/>
        </w:rPr>
        <w:t xml:space="preserve">       mcs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decode               </w:t>
      </w:r>
      <w:r w:rsidRPr="00AC0AC1">
        <w:rPr>
          <w:rFonts w:ascii="Consolas" w:eastAsia="Times New Roman" w:hAnsi="Consolas"/>
          <w:color w:val="777777"/>
          <w:sz w:val="21"/>
          <w:szCs w:val="21"/>
        </w:rPr>
        <w:t>&lt;$&gt;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LB.</w:t>
      </w:r>
      <w:r w:rsidRPr="00AC0AC1">
        <w:rPr>
          <w:rFonts w:ascii="Consolas" w:eastAsia="Times New Roman" w:hAnsi="Consolas"/>
          <w:color w:val="333333"/>
          <w:sz w:val="21"/>
          <w:szCs w:val="21"/>
        </w:rPr>
        <w:t xml:space="preserve">readFile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symbol.json</w:t>
      </w:r>
      <w:r w:rsidRPr="00AC0AC1">
        <w:rPr>
          <w:rFonts w:ascii="Consolas" w:eastAsia="Times New Roman" w:hAnsi="Consolas"/>
          <w:color w:val="777777"/>
          <w:sz w:val="21"/>
          <w:szCs w:val="21"/>
        </w:rPr>
        <w:t>"</w:t>
      </w:r>
    </w:p>
    <w:p w14:paraId="4215CAE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39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mcs </w:t>
      </w:r>
      <w:r w:rsidRPr="00AC0AC1">
        <w:rPr>
          <w:rFonts w:ascii="Consolas" w:eastAsia="Times New Roman" w:hAnsi="Consolas"/>
          <w:color w:val="4B69C6"/>
          <w:sz w:val="21"/>
          <w:szCs w:val="21"/>
        </w:rPr>
        <w:t>of</w:t>
      </w:r>
    </w:p>
    <w:p w14:paraId="5915FB6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invalid symbol.json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exitFailure</w:t>
      </w:r>
    </w:p>
    <w:p w14:paraId="3B5A5F1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cs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4FE791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42</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cid</w:t>
      </w:r>
    </w:p>
    <w:p w14:paraId="0178B76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43</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symbol: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777777"/>
          <w:sz w:val="21"/>
          <w:szCs w:val="21"/>
        </w:rPr>
        <w:t>)</w:t>
      </w:r>
    </w:p>
    <w:p w14:paraId="0F21E0C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44</w:t>
      </w:r>
      <w:r w:rsidRPr="00AC0AC1">
        <w:rPr>
          <w:rFonts w:ascii="Consolas" w:eastAsia="Times New Roman" w:hAnsi="Consolas"/>
          <w:color w:val="333333"/>
          <w:sz w:val="21"/>
          <w:szCs w:val="21"/>
        </w:rPr>
        <w:t xml:space="preserve">               go cid cs</w:t>
      </w:r>
    </w:p>
    <w:p w14:paraId="21B85E9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911FD0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46</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p>
    <w:p w14:paraId="02256EF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47</w:t>
      </w:r>
      <w:r w:rsidRPr="00AC0AC1">
        <w:rPr>
          <w:rFonts w:ascii="Consolas" w:eastAsia="Times New Roman" w:hAnsi="Consolas"/>
          <w:color w:val="333333"/>
          <w:sz w:val="21"/>
          <w:szCs w:val="21"/>
        </w:rPr>
        <w:t xml:space="preserve">       go cid cs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11DF0E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48</w:t>
      </w:r>
      <w:r w:rsidRPr="00AC0AC1">
        <w:rPr>
          <w:rFonts w:ascii="Consolas" w:eastAsia="Times New Roman" w:hAnsi="Consolas"/>
          <w:color w:val="333333"/>
          <w:sz w:val="21"/>
          <w:szCs w:val="21"/>
        </w:rPr>
        <w:t xml:space="preserve">           cmd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readCommandIO</w:t>
      </w:r>
    </w:p>
    <w:p w14:paraId="24B000E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49</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cmd </w:t>
      </w:r>
      <w:r w:rsidRPr="00AC0AC1">
        <w:rPr>
          <w:rFonts w:ascii="Consolas" w:eastAsia="Times New Roman" w:hAnsi="Consolas"/>
          <w:color w:val="4B69C6"/>
          <w:sz w:val="21"/>
          <w:szCs w:val="21"/>
        </w:rPr>
        <w:t>of</w:t>
      </w:r>
    </w:p>
    <w:p w14:paraId="0F204C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Funds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getFunds cid</w:t>
      </w:r>
    </w:p>
    <w:p w14:paraId="651A306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Pools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getPools cid</w:t>
      </w:r>
    </w:p>
    <w:p w14:paraId="3677BBD1"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Create</w:t>
      </w:r>
      <w:r w:rsidRPr="00AC0AC1">
        <w:rPr>
          <w:rFonts w:ascii="Consolas" w:eastAsia="Times New Roman" w:hAnsi="Consolas"/>
          <w:color w:val="333333"/>
          <w:sz w:val="21"/>
          <w:szCs w:val="21"/>
        </w:rPr>
        <w:t xml:space="preserve"> amtA tnA amtB tnB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createPool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toCreateParams cs </w:t>
      </w:r>
    </w:p>
    <w:p w14:paraId="38BEE01E" w14:textId="37271D2F"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amtA tnA amtB tnB</w:t>
      </w:r>
    </w:p>
    <w:p w14:paraId="729777F3"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53</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w:t>
      </w:r>
      <w:r w:rsidRPr="00AC0AC1">
        <w:rPr>
          <w:rFonts w:ascii="Consolas" w:eastAsia="Times New Roman" w:hAnsi="Consolas"/>
          <w:color w:val="333333"/>
          <w:sz w:val="21"/>
          <w:szCs w:val="21"/>
        </w:rPr>
        <w:t xml:space="preserve"> amtA tnA amtB tnB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addLiquidity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toAddParams cs </w:t>
      </w:r>
    </w:p>
    <w:p w14:paraId="0DA8A170" w14:textId="675108F2"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amtA tnA amtB tnB</w:t>
      </w:r>
    </w:p>
    <w:p w14:paraId="2AD12C58"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Remove</w:t>
      </w:r>
      <w:r w:rsidRPr="00AC0AC1">
        <w:rPr>
          <w:rFonts w:ascii="Consolas" w:eastAsia="Times New Roman" w:hAnsi="Consolas"/>
          <w:color w:val="333333"/>
          <w:sz w:val="21"/>
          <w:szCs w:val="21"/>
        </w:rPr>
        <w:t xml:space="preserve"> amt tnA tnB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removeLiquidity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toRemoveParams </w:t>
      </w:r>
      <w:r w:rsidR="00EC669B" w:rsidRPr="00AC0AC1">
        <w:rPr>
          <w:rFonts w:ascii="Consolas" w:eastAsia="Times New Roman" w:hAnsi="Consolas"/>
          <w:color w:val="333333"/>
          <w:sz w:val="21"/>
          <w:szCs w:val="21"/>
        </w:rPr>
        <w:t xml:space="preserve"> </w:t>
      </w:r>
    </w:p>
    <w:p w14:paraId="1946048E" w14:textId="2CD7941A"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cs amt tnA tnB</w:t>
      </w:r>
    </w:p>
    <w:p w14:paraId="655978CB"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r w:rsidRPr="00AC0AC1">
        <w:rPr>
          <w:rFonts w:ascii="Consolas" w:eastAsia="Times New Roman" w:hAnsi="Consolas"/>
          <w:color w:val="333333"/>
          <w:sz w:val="21"/>
          <w:szCs w:val="21"/>
        </w:rPr>
        <w:t xml:space="preserve"> tnA tnB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closePool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toCloseParams </w:t>
      </w:r>
    </w:p>
    <w:p w14:paraId="2E297E46" w14:textId="10FE9D80"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cs tnA tnB</w:t>
      </w:r>
    </w:p>
    <w:p w14:paraId="12ECF7A4"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amtA tnA tnB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swap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toSwapParams </w:t>
      </w:r>
    </w:p>
    <w:p w14:paraId="08DE103C" w14:textId="1A5584B0"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cs amtA tnA tnB</w:t>
      </w:r>
    </w:p>
    <w:p w14:paraId="4A21883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57</w:t>
      </w:r>
      <w:r w:rsidRPr="00AC0AC1">
        <w:rPr>
          <w:rFonts w:ascii="Consolas" w:eastAsia="Times New Roman" w:hAnsi="Consolas"/>
          <w:color w:val="333333"/>
          <w:sz w:val="21"/>
          <w:szCs w:val="21"/>
        </w:rPr>
        <w:t xml:space="preserve">           go cid cs</w:t>
      </w:r>
    </w:p>
    <w:p w14:paraId="0374801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58</w:t>
      </w:r>
      <w:r w:rsidRPr="00AC0AC1">
        <w:rPr>
          <w:rFonts w:ascii="Consolas" w:eastAsia="Times New Roman" w:hAnsi="Consolas"/>
          <w:color w:val="333333"/>
          <w:sz w:val="21"/>
          <w:szCs w:val="21"/>
        </w:rPr>
        <w:t xml:space="preserve">   </w:t>
      </w:r>
    </w:p>
    <w:p w14:paraId="276232A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59</w:t>
      </w:r>
      <w:r w:rsidRPr="00AC0AC1">
        <w:rPr>
          <w:rFonts w:ascii="Consolas" w:eastAsia="Times New Roman" w:hAnsi="Consolas"/>
          <w:color w:val="333333"/>
          <w:sz w:val="21"/>
          <w:szCs w:val="21"/>
        </w:rPr>
        <w:t xml:space="preserve">   data </w:t>
      </w:r>
      <w:r w:rsidRPr="00AC0AC1">
        <w:rPr>
          <w:rFonts w:ascii="Consolas" w:eastAsia="Times New Roman" w:hAnsi="Consolas"/>
          <w:color w:val="9C5D27"/>
          <w:sz w:val="21"/>
          <w:szCs w:val="21"/>
        </w:rPr>
        <w:t>Command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D3E94D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Funds</w:t>
      </w:r>
    </w:p>
    <w:p w14:paraId="64E0402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Pools</w:t>
      </w:r>
    </w:p>
    <w:p w14:paraId="0A0A591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Create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p>
    <w:p w14:paraId="4A09567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Add</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p>
    <w:p w14:paraId="634633F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Remove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p>
    <w:p w14:paraId="17459CA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65</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Close</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p>
    <w:p w14:paraId="64974C1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Swap</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Char</w:t>
      </w:r>
    </w:p>
    <w:p w14:paraId="1B4E181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deriving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Show</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Read</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Eq</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Ord</w:t>
      </w:r>
      <w:r w:rsidRPr="00AC0AC1">
        <w:rPr>
          <w:rFonts w:ascii="Consolas" w:eastAsia="Times New Roman" w:hAnsi="Consolas"/>
          <w:color w:val="777777"/>
          <w:sz w:val="21"/>
          <w:szCs w:val="21"/>
        </w:rPr>
        <w:t>)</w:t>
      </w:r>
    </w:p>
    <w:p w14:paraId="1E001EF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68</w:t>
      </w:r>
      <w:r w:rsidRPr="00AC0AC1">
        <w:rPr>
          <w:rFonts w:ascii="Consolas" w:eastAsia="Times New Roman" w:hAnsi="Consolas"/>
          <w:color w:val="333333"/>
          <w:sz w:val="21"/>
          <w:szCs w:val="21"/>
        </w:rPr>
        <w:t xml:space="preserve">   </w:t>
      </w:r>
    </w:p>
    <w:p w14:paraId="05B11BC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69</w:t>
      </w:r>
      <w:r w:rsidRPr="00AC0AC1">
        <w:rPr>
          <w:rFonts w:ascii="Consolas" w:eastAsia="Times New Roman" w:hAnsi="Consolas"/>
          <w:color w:val="333333"/>
          <w:sz w:val="21"/>
          <w:szCs w:val="21"/>
        </w:rPr>
        <w:t xml:space="preserve">   readCommandIO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Command</w:t>
      </w:r>
    </w:p>
    <w:p w14:paraId="7682D17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70</w:t>
      </w:r>
      <w:r w:rsidRPr="00AC0AC1">
        <w:rPr>
          <w:rFonts w:ascii="Consolas" w:eastAsia="Times New Roman" w:hAnsi="Consolas"/>
          <w:color w:val="333333"/>
          <w:sz w:val="21"/>
          <w:szCs w:val="21"/>
        </w:rPr>
        <w:t xml:space="preserve">   readCommandIO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DD014C0" w14:textId="77777777" w:rsidR="00EC669B" w:rsidRPr="00AC0AC1" w:rsidRDefault="000D0785" w:rsidP="000D0785">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71</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Enter a command: Funds, Pools, Create amtA tnA amtB tnB, Add </w:t>
      </w:r>
    </w:p>
    <w:p w14:paraId="13ABBDD2" w14:textId="5AAF41A3"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0D0785" w:rsidRPr="00AC0AC1">
        <w:rPr>
          <w:rFonts w:ascii="Consolas" w:eastAsia="Times New Roman" w:hAnsi="Consolas"/>
          <w:color w:val="448C27"/>
          <w:sz w:val="21"/>
          <w:szCs w:val="21"/>
        </w:rPr>
        <w:t>amtA tnA amtB tnB, Remove amt tnA tnB, Close tnA tnB, Swap amtA tnA tnB</w:t>
      </w:r>
      <w:r w:rsidR="000D0785" w:rsidRPr="00AC0AC1">
        <w:rPr>
          <w:rFonts w:ascii="Consolas" w:eastAsia="Times New Roman" w:hAnsi="Consolas"/>
          <w:color w:val="777777"/>
          <w:sz w:val="21"/>
          <w:szCs w:val="21"/>
        </w:rPr>
        <w:t>"</w:t>
      </w:r>
    </w:p>
    <w:p w14:paraId="3E9DDC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72</w:t>
      </w:r>
      <w:r w:rsidRPr="00AC0AC1">
        <w:rPr>
          <w:rFonts w:ascii="Consolas" w:eastAsia="Times New Roman" w:hAnsi="Consolas"/>
          <w:color w:val="333333"/>
          <w:sz w:val="21"/>
          <w:szCs w:val="21"/>
        </w:rPr>
        <w:t xml:space="preserve">       s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getLine</w:t>
      </w:r>
    </w:p>
    <w:p w14:paraId="4917A7F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73</w:t>
      </w:r>
      <w:r w:rsidRPr="00AC0AC1">
        <w:rPr>
          <w:rFonts w:ascii="Consolas" w:eastAsia="Times New Roman" w:hAnsi="Consolas"/>
          <w:color w:val="333333"/>
          <w:sz w:val="21"/>
          <w:szCs w:val="21"/>
        </w:rPr>
        <w:t xml:space="preserve">       maybe readCommandIO return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readMaybe s</w:t>
      </w:r>
    </w:p>
    <w:p w14:paraId="2B92ABD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74</w:t>
      </w:r>
      <w:r w:rsidRPr="00AC0AC1">
        <w:rPr>
          <w:rFonts w:ascii="Consolas" w:eastAsia="Times New Roman" w:hAnsi="Consolas"/>
          <w:color w:val="333333"/>
          <w:sz w:val="21"/>
          <w:szCs w:val="21"/>
        </w:rPr>
        <w:t xml:space="preserve">   </w:t>
      </w:r>
    </w:p>
    <w:p w14:paraId="34D6D7B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75</w:t>
      </w:r>
      <w:r w:rsidRPr="00AC0AC1">
        <w:rPr>
          <w:rFonts w:ascii="Consolas" w:eastAsia="Times New Roman" w:hAnsi="Consolas"/>
          <w:color w:val="333333"/>
          <w:sz w:val="21"/>
          <w:szCs w:val="21"/>
        </w:rPr>
        <w:t xml:space="preserve">   toCoin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Coin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w:t>
      </w:r>
    </w:p>
    <w:p w14:paraId="311DFF9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76</w:t>
      </w:r>
      <w:r w:rsidRPr="00AC0AC1">
        <w:rPr>
          <w:rFonts w:ascii="Consolas" w:eastAsia="Times New Roman" w:hAnsi="Consolas"/>
          <w:color w:val="333333"/>
          <w:sz w:val="21"/>
          <w:szCs w:val="21"/>
        </w:rPr>
        <w:t xml:space="preserve">   toCoin cs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Coin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fromString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tn</w:t>
      </w:r>
      <w:r w:rsidRPr="00AC0AC1">
        <w:rPr>
          <w:rFonts w:ascii="Consolas" w:eastAsia="Times New Roman" w:hAnsi="Consolas"/>
          <w:color w:val="777777"/>
          <w:sz w:val="21"/>
          <w:szCs w:val="21"/>
        </w:rPr>
        <w:t>])</w:t>
      </w:r>
    </w:p>
    <w:p w14:paraId="66E4011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77</w:t>
      </w:r>
      <w:r w:rsidRPr="00AC0AC1">
        <w:rPr>
          <w:rFonts w:ascii="Consolas" w:eastAsia="Times New Roman" w:hAnsi="Consolas"/>
          <w:color w:val="333333"/>
          <w:sz w:val="21"/>
          <w:szCs w:val="21"/>
        </w:rPr>
        <w:t xml:space="preserve">   </w:t>
      </w:r>
    </w:p>
    <w:p w14:paraId="1075F4C4"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78</w:t>
      </w:r>
      <w:r w:rsidRPr="00AC0AC1">
        <w:rPr>
          <w:rFonts w:ascii="Consolas" w:eastAsia="Times New Roman" w:hAnsi="Consolas"/>
          <w:color w:val="333333"/>
          <w:sz w:val="21"/>
          <w:szCs w:val="21"/>
        </w:rPr>
        <w:t xml:space="preserve">   toCreateParams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40B1ED5" w14:textId="478B2F7C"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A3E9D"/>
          <w:sz w:val="21"/>
          <w:szCs w:val="21"/>
        </w:rPr>
        <w:t>Char</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-&gt;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CreateParams</w:t>
      </w:r>
    </w:p>
    <w:p w14:paraId="41A97D17"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79</w:t>
      </w:r>
      <w:r w:rsidRPr="00AC0AC1">
        <w:rPr>
          <w:rFonts w:ascii="Consolas" w:eastAsia="Times New Roman" w:hAnsi="Consolas"/>
          <w:color w:val="333333"/>
          <w:sz w:val="21"/>
          <w:szCs w:val="21"/>
        </w:rPr>
        <w:t xml:space="preserve">   toCreateParams cs amtA tnA amtB tnB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CreateParams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AFB100E" w14:textId="77777777" w:rsidR="00EC669B"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toCoin cs tnB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amtA</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p>
    <w:p w14:paraId="49AAA9CB" w14:textId="02C810FE"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amtB</w:t>
      </w:r>
      <w:r w:rsidR="000D0785" w:rsidRPr="00AC0AC1">
        <w:rPr>
          <w:rFonts w:ascii="Consolas" w:eastAsia="Times New Roman" w:hAnsi="Consolas"/>
          <w:color w:val="777777"/>
          <w:sz w:val="21"/>
          <w:szCs w:val="21"/>
        </w:rPr>
        <w:t>)</w:t>
      </w:r>
    </w:p>
    <w:p w14:paraId="3340B77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80</w:t>
      </w:r>
      <w:r w:rsidRPr="00AC0AC1">
        <w:rPr>
          <w:rFonts w:ascii="Consolas" w:eastAsia="Times New Roman" w:hAnsi="Consolas"/>
          <w:color w:val="333333"/>
          <w:sz w:val="21"/>
          <w:szCs w:val="21"/>
        </w:rPr>
        <w:t xml:space="preserve">   </w:t>
      </w:r>
    </w:p>
    <w:p w14:paraId="50409912"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81</w:t>
      </w:r>
      <w:r w:rsidRPr="00AC0AC1">
        <w:rPr>
          <w:rFonts w:ascii="Consolas" w:eastAsia="Times New Roman" w:hAnsi="Consolas"/>
          <w:color w:val="333333"/>
          <w:sz w:val="21"/>
          <w:szCs w:val="21"/>
        </w:rPr>
        <w:t xml:space="preserve">   toAddParams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54CB77EB" w14:textId="1764C3DE"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A3E9D"/>
          <w:sz w:val="21"/>
          <w:szCs w:val="21"/>
        </w:rPr>
        <w:t>Char</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-&gt;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AddParams</w:t>
      </w:r>
    </w:p>
    <w:p w14:paraId="0FBAD50C"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82</w:t>
      </w:r>
      <w:r w:rsidRPr="00AC0AC1">
        <w:rPr>
          <w:rFonts w:ascii="Consolas" w:eastAsia="Times New Roman" w:hAnsi="Consolas"/>
          <w:color w:val="333333"/>
          <w:sz w:val="21"/>
          <w:szCs w:val="21"/>
        </w:rPr>
        <w:t xml:space="preserve">   toAddParams cs amtA tnA amtB tnB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AddParams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291073E" w14:textId="77777777" w:rsidR="00EC669B"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toCoin cs tnB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amtA</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p>
    <w:p w14:paraId="1CC45FD8" w14:textId="5CB7DB3D"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amtB</w:t>
      </w:r>
      <w:r w:rsidR="000D0785" w:rsidRPr="00AC0AC1">
        <w:rPr>
          <w:rFonts w:ascii="Consolas" w:eastAsia="Times New Roman" w:hAnsi="Consolas"/>
          <w:color w:val="777777"/>
          <w:sz w:val="21"/>
          <w:szCs w:val="21"/>
        </w:rPr>
        <w:t>)</w:t>
      </w:r>
    </w:p>
    <w:p w14:paraId="349DA36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83</w:t>
      </w:r>
      <w:r w:rsidRPr="00AC0AC1">
        <w:rPr>
          <w:rFonts w:ascii="Consolas" w:eastAsia="Times New Roman" w:hAnsi="Consolas"/>
          <w:color w:val="333333"/>
          <w:sz w:val="21"/>
          <w:szCs w:val="21"/>
        </w:rPr>
        <w:t xml:space="preserve">   </w:t>
      </w:r>
    </w:p>
    <w:p w14:paraId="14628E93"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84</w:t>
      </w:r>
      <w:r w:rsidRPr="00AC0AC1">
        <w:rPr>
          <w:rFonts w:ascii="Consolas" w:eastAsia="Times New Roman" w:hAnsi="Consolas"/>
          <w:color w:val="333333"/>
          <w:sz w:val="21"/>
          <w:szCs w:val="21"/>
        </w:rPr>
        <w:t xml:space="preserve">   toRemoveParams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p>
    <w:p w14:paraId="1E92A0A1" w14:textId="5814F194"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A3E9D"/>
          <w:sz w:val="21"/>
          <w:szCs w:val="21"/>
        </w:rPr>
        <w:t>Char</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-&gt;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RemoveParams</w:t>
      </w:r>
    </w:p>
    <w:p w14:paraId="368490DC"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85</w:t>
      </w:r>
      <w:r w:rsidRPr="00AC0AC1">
        <w:rPr>
          <w:rFonts w:ascii="Consolas" w:eastAsia="Times New Roman" w:hAnsi="Consolas"/>
          <w:color w:val="333333"/>
          <w:sz w:val="21"/>
          <w:szCs w:val="21"/>
        </w:rPr>
        <w:t xml:space="preserve">   toRemoveParams cs amt tnA tnB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RemoveParams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A28FDC7" w14:textId="15B6907E"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toCoin cs tnB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w:t>
      </w:r>
      <w:r w:rsidR="000D0785" w:rsidRPr="00AC0AC1">
        <w:rPr>
          <w:rFonts w:ascii="Consolas" w:eastAsia="Times New Roman" w:hAnsi="Consolas"/>
          <w:color w:val="777777"/>
          <w:sz w:val="21"/>
          <w:szCs w:val="21"/>
        </w:rPr>
        <w:t>)</w:t>
      </w:r>
    </w:p>
    <w:p w14:paraId="119CAB7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86</w:t>
      </w:r>
      <w:r w:rsidRPr="00AC0AC1">
        <w:rPr>
          <w:rFonts w:ascii="Consolas" w:eastAsia="Times New Roman" w:hAnsi="Consolas"/>
          <w:color w:val="333333"/>
          <w:sz w:val="21"/>
          <w:szCs w:val="21"/>
        </w:rPr>
        <w:t xml:space="preserve">   </w:t>
      </w:r>
    </w:p>
    <w:p w14:paraId="426AA48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87</w:t>
      </w:r>
      <w:r w:rsidRPr="00AC0AC1">
        <w:rPr>
          <w:rFonts w:ascii="Consolas" w:eastAsia="Times New Roman" w:hAnsi="Consolas"/>
          <w:color w:val="333333"/>
          <w:sz w:val="21"/>
          <w:szCs w:val="21"/>
        </w:rPr>
        <w:t xml:space="preserve">   toCloseParams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CloseParams</w:t>
      </w:r>
    </w:p>
    <w:p w14:paraId="1037E1D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88</w:t>
      </w:r>
      <w:r w:rsidRPr="00AC0AC1">
        <w:rPr>
          <w:rFonts w:ascii="Consolas" w:eastAsia="Times New Roman" w:hAnsi="Consolas"/>
          <w:color w:val="333333"/>
          <w:sz w:val="21"/>
          <w:szCs w:val="21"/>
        </w:rPr>
        <w:t xml:space="preserve">   toCloseParams cs tnA tnB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CloseParams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tnB</w:t>
      </w:r>
      <w:r w:rsidRPr="00AC0AC1">
        <w:rPr>
          <w:rFonts w:ascii="Consolas" w:eastAsia="Times New Roman" w:hAnsi="Consolas"/>
          <w:color w:val="777777"/>
          <w:sz w:val="21"/>
          <w:szCs w:val="21"/>
        </w:rPr>
        <w:t>)</w:t>
      </w:r>
    </w:p>
    <w:p w14:paraId="4AE07B9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89</w:t>
      </w:r>
      <w:r w:rsidRPr="00AC0AC1">
        <w:rPr>
          <w:rFonts w:ascii="Consolas" w:eastAsia="Times New Roman" w:hAnsi="Consolas"/>
          <w:color w:val="333333"/>
          <w:sz w:val="21"/>
          <w:szCs w:val="21"/>
        </w:rPr>
        <w:t xml:space="preserve">   </w:t>
      </w:r>
    </w:p>
    <w:p w14:paraId="20F1C19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90</w:t>
      </w:r>
      <w:r w:rsidRPr="00AC0AC1">
        <w:rPr>
          <w:rFonts w:ascii="Consolas" w:eastAsia="Times New Roman" w:hAnsi="Consolas"/>
          <w:color w:val="333333"/>
          <w:sz w:val="21"/>
          <w:szCs w:val="21"/>
        </w:rPr>
        <w:t xml:space="preserve">   toSwapParams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Char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SwapParams</w:t>
      </w:r>
    </w:p>
    <w:p w14:paraId="17D1EDCB" w14:textId="77777777" w:rsidR="00EC669B"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91</w:t>
      </w:r>
      <w:r w:rsidRPr="00AC0AC1">
        <w:rPr>
          <w:rFonts w:ascii="Consolas" w:eastAsia="Times New Roman" w:hAnsi="Consolas"/>
          <w:color w:val="333333"/>
          <w:sz w:val="21"/>
          <w:szCs w:val="21"/>
        </w:rPr>
        <w:t xml:space="preserve">   toSwapParams cs amtA tnA tnB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SwapParams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toCoin cs tnB</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59DB6F7" w14:textId="65FCF3A8" w:rsidR="000D0785" w:rsidRPr="00AC0AC1" w:rsidRDefault="00EC669B"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amtA</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Amount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9C5D27"/>
          <w:sz w:val="21"/>
          <w:szCs w:val="21"/>
        </w:rPr>
        <w:t>0</w:t>
      </w:r>
      <w:r w:rsidR="000D0785" w:rsidRPr="00AC0AC1">
        <w:rPr>
          <w:rFonts w:ascii="Consolas" w:eastAsia="Times New Roman" w:hAnsi="Consolas"/>
          <w:color w:val="777777"/>
          <w:sz w:val="21"/>
          <w:szCs w:val="21"/>
        </w:rPr>
        <w:t>)</w:t>
      </w:r>
    </w:p>
    <w:p w14:paraId="3E81298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92</w:t>
      </w:r>
      <w:r w:rsidRPr="00AC0AC1">
        <w:rPr>
          <w:rFonts w:ascii="Consolas" w:eastAsia="Times New Roman" w:hAnsi="Consolas"/>
          <w:color w:val="333333"/>
          <w:sz w:val="21"/>
          <w:szCs w:val="21"/>
        </w:rPr>
        <w:t xml:space="preserve">   </w:t>
      </w:r>
    </w:p>
    <w:p w14:paraId="7C21F26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93</w:t>
      </w:r>
      <w:r w:rsidRPr="00AC0AC1">
        <w:rPr>
          <w:rFonts w:ascii="Consolas" w:eastAsia="Times New Roman" w:hAnsi="Consolas"/>
          <w:color w:val="333333"/>
          <w:sz w:val="21"/>
          <w:szCs w:val="21"/>
        </w:rPr>
        <w:t xml:space="preserve">   showCoinHeader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D5E6B7C" w14:textId="41F6E5EC"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94</w:t>
      </w:r>
      <w:r w:rsidRPr="00AC0AC1">
        <w:rPr>
          <w:rFonts w:ascii="Consolas" w:eastAsia="Times New Roman" w:hAnsi="Consolas"/>
          <w:color w:val="333333"/>
          <w:sz w:val="21"/>
          <w:szCs w:val="21"/>
        </w:rPr>
        <w:t xml:space="preserve">   showCoinHeader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"\n</w:t>
      </w:r>
      <w:r w:rsidR="00EC669B" w:rsidRPr="00AC0AC1">
        <w:rPr>
          <w:rFonts w:ascii="Consolas" w:eastAsia="Times New Roman" w:hAnsi="Consolas"/>
          <w:color w:val="448C27"/>
          <w:sz w:val="21"/>
          <w:szCs w:val="21"/>
        </w:rPr>
        <w:t xml:space="preserve"> </w:t>
      </w:r>
      <w:r w:rsidRPr="00AC0AC1">
        <w:rPr>
          <w:rFonts w:ascii="Consolas" w:eastAsia="Times New Roman" w:hAnsi="Consolas"/>
          <w:color w:val="448C27"/>
          <w:sz w:val="21"/>
          <w:szCs w:val="21"/>
        </w:rPr>
        <w:t>currency symbol</w:t>
      </w:r>
      <w:r w:rsidR="00EC669B" w:rsidRPr="00AC0AC1">
        <w:rPr>
          <w:rFonts w:ascii="Consolas" w:eastAsia="Times New Roman" w:hAnsi="Consolas"/>
          <w:color w:val="448C27"/>
          <w:sz w:val="21"/>
          <w:szCs w:val="21"/>
        </w:rPr>
        <w:t xml:space="preserve">  </w:t>
      </w:r>
      <w:r w:rsidRPr="00AC0AC1">
        <w:rPr>
          <w:rFonts w:ascii="Consolas" w:eastAsia="Times New Roman" w:hAnsi="Consolas"/>
          <w:color w:val="448C27"/>
          <w:sz w:val="21"/>
          <w:szCs w:val="21"/>
        </w:rPr>
        <w:t>token name</w:t>
      </w:r>
      <w:r w:rsidR="00EC669B" w:rsidRPr="00AC0AC1">
        <w:rPr>
          <w:rFonts w:ascii="Consolas" w:eastAsia="Times New Roman" w:hAnsi="Consolas"/>
          <w:color w:val="448C27"/>
          <w:sz w:val="21"/>
          <w:szCs w:val="21"/>
        </w:rPr>
        <w:t xml:space="preserve"> </w:t>
      </w:r>
      <w:r w:rsidRPr="00AC0AC1">
        <w:rPr>
          <w:rFonts w:ascii="Consolas" w:eastAsia="Times New Roman" w:hAnsi="Consolas"/>
          <w:color w:val="448C27"/>
          <w:sz w:val="21"/>
          <w:szCs w:val="21"/>
        </w:rPr>
        <w:t>amount</w:t>
      </w:r>
      <w:r w:rsidRPr="00AC0AC1">
        <w:rPr>
          <w:rFonts w:ascii="Consolas" w:eastAsia="Times New Roman" w:hAnsi="Consolas"/>
          <w:color w:val="777777"/>
          <w:sz w:val="21"/>
          <w:szCs w:val="21"/>
        </w:rPr>
        <w:t>\n\n"</w:t>
      </w:r>
    </w:p>
    <w:p w14:paraId="6A4E41E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95</w:t>
      </w:r>
      <w:r w:rsidRPr="00AC0AC1">
        <w:rPr>
          <w:rFonts w:ascii="Consolas" w:eastAsia="Times New Roman" w:hAnsi="Consolas"/>
          <w:color w:val="333333"/>
          <w:sz w:val="21"/>
          <w:szCs w:val="21"/>
        </w:rPr>
        <w:t xml:space="preserve">   </w:t>
      </w:r>
    </w:p>
    <w:p w14:paraId="5742E3D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96</w:t>
      </w:r>
      <w:r w:rsidRPr="00AC0AC1">
        <w:rPr>
          <w:rFonts w:ascii="Consolas" w:eastAsia="Times New Roman" w:hAnsi="Consolas"/>
          <w:color w:val="333333"/>
          <w:sz w:val="21"/>
          <w:szCs w:val="21"/>
        </w:rPr>
        <w:t xml:space="preserve">   showCoin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CurrencySymbol</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TokenName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Integer</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C2B1C9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97</w:t>
      </w:r>
      <w:r w:rsidRPr="00AC0AC1">
        <w:rPr>
          <w:rFonts w:ascii="Consolas" w:eastAsia="Times New Roman" w:hAnsi="Consolas"/>
          <w:color w:val="333333"/>
          <w:sz w:val="21"/>
          <w:szCs w:val="21"/>
        </w:rPr>
        <w:t xml:space="preserve">   showCoin cs tn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%64s %66s %15d</w:t>
      </w:r>
      <w:r w:rsidRPr="00AC0AC1">
        <w:rPr>
          <w:rFonts w:ascii="Consolas" w:eastAsia="Times New Roman" w:hAnsi="Consolas"/>
          <w:color w:val="777777"/>
          <w:sz w:val="21"/>
          <w:szCs w:val="21"/>
        </w:rPr>
        <w:t>\n"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cs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show tn</w:t>
      </w:r>
      <w:r w:rsidRPr="00AC0AC1">
        <w:rPr>
          <w:rFonts w:ascii="Consolas" w:eastAsia="Times New Roman" w:hAnsi="Consolas"/>
          <w:color w:val="777777"/>
          <w:sz w:val="21"/>
          <w:szCs w:val="21"/>
        </w:rPr>
        <w:t>)</w:t>
      </w:r>
    </w:p>
    <w:p w14:paraId="5CF4F89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98</w:t>
      </w:r>
      <w:r w:rsidRPr="00AC0AC1">
        <w:rPr>
          <w:rFonts w:ascii="Consolas" w:eastAsia="Times New Roman" w:hAnsi="Consolas"/>
          <w:color w:val="333333"/>
          <w:sz w:val="21"/>
          <w:szCs w:val="21"/>
        </w:rPr>
        <w:t xml:space="preserve">   </w:t>
      </w:r>
    </w:p>
    <w:p w14:paraId="3CF19EF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99</w:t>
      </w:r>
      <w:r w:rsidRPr="00AC0AC1">
        <w:rPr>
          <w:rFonts w:ascii="Consolas" w:eastAsia="Times New Roman" w:hAnsi="Consolas"/>
          <w:color w:val="333333"/>
          <w:sz w:val="21"/>
          <w:szCs w:val="21"/>
        </w:rPr>
        <w:t xml:space="preserve">   getFunds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C6CF32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100</w:t>
      </w:r>
      <w:r w:rsidRPr="00AC0AC1">
        <w:rPr>
          <w:rFonts w:ascii="Consolas" w:eastAsia="Times New Roman" w:hAnsi="Consolas"/>
          <w:color w:val="333333"/>
          <w:sz w:val="21"/>
          <w:szCs w:val="21"/>
        </w:rPr>
        <w:t xml:space="preserve">  getFunds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AB7FAB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101</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funds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F198A5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102</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31DCA88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103</w:t>
      </w:r>
      <w:r w:rsidRPr="00AC0AC1">
        <w:rPr>
          <w:rFonts w:ascii="Consolas" w:eastAsia="Times New Roman" w:hAnsi="Consolas"/>
          <w:color w:val="333333"/>
          <w:sz w:val="21"/>
          <w:szCs w:val="21"/>
        </w:rPr>
        <w:t xml:space="preserve">      go</w:t>
      </w:r>
    </w:p>
    <w:p w14:paraId="793A587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E6014F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105</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710EB7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106</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3F264D1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3B680D7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108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Funds</w:t>
      </w:r>
      <w:r w:rsidRPr="00AC0AC1">
        <w:rPr>
          <w:rFonts w:ascii="Consolas" w:eastAsia="Times New Roman" w:hAnsi="Consolas"/>
          <w:color w:val="333333"/>
          <w:sz w:val="21"/>
          <w:szCs w:val="21"/>
        </w:rPr>
        <w:t xml:space="preserv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showFunds v</w:t>
      </w:r>
    </w:p>
    <w:p w14:paraId="21D8C10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109</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13730C7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110</w:t>
      </w:r>
      <w:r w:rsidRPr="00AC0AC1">
        <w:rPr>
          <w:rFonts w:ascii="Consolas" w:eastAsia="Times New Roman" w:hAnsi="Consolas"/>
          <w:color w:val="333333"/>
          <w:sz w:val="21"/>
          <w:szCs w:val="21"/>
        </w:rPr>
        <w:t xml:space="preserve">  </w:t>
      </w:r>
    </w:p>
    <w:p w14:paraId="3FB28EB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111</w:t>
      </w:r>
      <w:r w:rsidRPr="00AC0AC1">
        <w:rPr>
          <w:rFonts w:ascii="Consolas" w:eastAsia="Times New Roman" w:hAnsi="Consolas"/>
          <w:color w:val="333333"/>
          <w:sz w:val="21"/>
          <w:szCs w:val="21"/>
        </w:rPr>
        <w:t xml:space="preserve">      showFunds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Value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4019FFF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112</w:t>
      </w:r>
      <w:r w:rsidRPr="00AC0AC1">
        <w:rPr>
          <w:rFonts w:ascii="Consolas" w:eastAsia="Times New Roman" w:hAnsi="Consolas"/>
          <w:color w:val="333333"/>
          <w:sz w:val="21"/>
          <w:szCs w:val="21"/>
        </w:rPr>
        <w:t xml:space="preserve">      showFunds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07E49E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113</w:t>
      </w:r>
      <w:r w:rsidRPr="00AC0AC1">
        <w:rPr>
          <w:rFonts w:ascii="Consolas" w:eastAsia="Times New Roman" w:hAnsi="Consolas"/>
          <w:color w:val="333333"/>
          <w:sz w:val="21"/>
          <w:szCs w:val="21"/>
        </w:rPr>
        <w:t xml:space="preserve">          showCoinHeader</w:t>
      </w:r>
    </w:p>
    <w:p w14:paraId="47E5F73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114</w:t>
      </w:r>
      <w:r w:rsidRPr="00AC0AC1">
        <w:rPr>
          <w:rFonts w:ascii="Consolas" w:eastAsia="Times New Roman" w:hAnsi="Consolas"/>
          <w:color w:val="333333"/>
          <w:sz w:val="21"/>
          <w:szCs w:val="21"/>
        </w:rPr>
        <w:t xml:space="preserve">          forM_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flattenValue v</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showCoin cs tn amt</w:t>
      </w:r>
    </w:p>
    <w:p w14:paraId="5C49B9B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115</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"\n"</w:t>
      </w:r>
    </w:p>
    <w:p w14:paraId="13669F4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116</w:t>
      </w:r>
      <w:r w:rsidRPr="00AC0AC1">
        <w:rPr>
          <w:rFonts w:ascii="Consolas" w:eastAsia="Times New Roman" w:hAnsi="Consolas"/>
          <w:color w:val="333333"/>
          <w:sz w:val="21"/>
          <w:szCs w:val="21"/>
        </w:rPr>
        <w:t xml:space="preserve">  </w:t>
      </w:r>
    </w:p>
    <w:p w14:paraId="62F98C6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117</w:t>
      </w:r>
      <w:r w:rsidRPr="00AC0AC1">
        <w:rPr>
          <w:rFonts w:ascii="Consolas" w:eastAsia="Times New Roman" w:hAnsi="Consolas"/>
          <w:color w:val="333333"/>
          <w:sz w:val="21"/>
          <w:szCs w:val="21"/>
        </w:rPr>
        <w:t xml:space="preserve">  getPools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A8B75C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118</w:t>
      </w:r>
      <w:r w:rsidRPr="00AC0AC1">
        <w:rPr>
          <w:rFonts w:ascii="Consolas" w:eastAsia="Times New Roman" w:hAnsi="Consolas"/>
          <w:color w:val="333333"/>
          <w:sz w:val="21"/>
          <w:szCs w:val="21"/>
        </w:rPr>
        <w:t xml:space="preserve">  getPools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332158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119</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pools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370CBC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120</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7945CB1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121</w:t>
      </w:r>
      <w:r w:rsidRPr="00AC0AC1">
        <w:rPr>
          <w:rFonts w:ascii="Consolas" w:eastAsia="Times New Roman" w:hAnsi="Consolas"/>
          <w:color w:val="333333"/>
          <w:sz w:val="21"/>
          <w:szCs w:val="21"/>
        </w:rPr>
        <w:t xml:space="preserve">      go</w:t>
      </w:r>
    </w:p>
    <w:p w14:paraId="058CDD4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122</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08113E4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123</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88E71E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124</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2BB44B1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125</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3EB07BB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Pools</w:t>
      </w:r>
      <w:r w:rsidRPr="00AC0AC1">
        <w:rPr>
          <w:rFonts w:ascii="Consolas" w:eastAsia="Times New Roman" w:hAnsi="Consolas"/>
          <w:color w:val="333333"/>
          <w:sz w:val="21"/>
          <w:szCs w:val="21"/>
        </w:rPr>
        <w:t xml:space="preserve"> ps</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showPools ps</w:t>
      </w:r>
    </w:p>
    <w:p w14:paraId="1387836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127</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50C827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128</w:t>
      </w:r>
      <w:r w:rsidRPr="00AC0AC1">
        <w:rPr>
          <w:rFonts w:ascii="Consolas" w:eastAsia="Times New Roman" w:hAnsi="Consolas"/>
          <w:color w:val="333333"/>
          <w:sz w:val="21"/>
          <w:szCs w:val="21"/>
        </w:rPr>
        <w:t xml:space="preserve">  </w:t>
      </w:r>
    </w:p>
    <w:p w14:paraId="326277EF"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129</w:t>
      </w:r>
      <w:r w:rsidRPr="00AC0AC1">
        <w:rPr>
          <w:rFonts w:ascii="Consolas" w:eastAsia="Times New Roman" w:hAnsi="Consolas"/>
          <w:color w:val="333333"/>
          <w:sz w:val="21"/>
          <w:szCs w:val="21"/>
        </w:rPr>
        <w:t xml:space="preserve">      showPools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Coin</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Amount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2996F4F5" w14:textId="40514FE3"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Coin</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Amount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7A3E9D"/>
          <w:sz w:val="21"/>
          <w:szCs w:val="21"/>
        </w:rPr>
        <w:t>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-&gt;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A3E9D"/>
          <w:sz w:val="21"/>
          <w:szCs w:val="21"/>
        </w:rPr>
        <w:t>IO</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p>
    <w:p w14:paraId="1F4016A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130</w:t>
      </w:r>
      <w:r w:rsidRPr="00AC0AC1">
        <w:rPr>
          <w:rFonts w:ascii="Consolas" w:eastAsia="Times New Roman" w:hAnsi="Consolas"/>
          <w:color w:val="333333"/>
          <w:sz w:val="21"/>
          <w:szCs w:val="21"/>
        </w:rPr>
        <w:t xml:space="preserve">      showPools 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A7280C0"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131</w:t>
      </w:r>
      <w:r w:rsidRPr="00AC0AC1">
        <w:rPr>
          <w:rFonts w:ascii="Consolas" w:eastAsia="Times New Roman" w:hAnsi="Consolas"/>
          <w:color w:val="333333"/>
          <w:sz w:val="21"/>
          <w:szCs w:val="21"/>
        </w:rPr>
        <w:t xml:space="preserve">          forM_ ps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Coin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AssetClass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csA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tnA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amtA</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78B1A841" w14:textId="5B77CF47"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b/>
          <w:bCs/>
          <w:color w:val="7A3E9D"/>
          <w:sz w:val="21"/>
          <w:szCs w:val="21"/>
        </w:rPr>
        <w:t>US.</w:t>
      </w:r>
      <w:r w:rsidR="000D0785" w:rsidRPr="00AC0AC1">
        <w:rPr>
          <w:rFonts w:ascii="Consolas" w:eastAsia="Times New Roman" w:hAnsi="Consolas"/>
          <w:color w:val="9C5D27"/>
          <w:sz w:val="21"/>
          <w:szCs w:val="21"/>
        </w:rPr>
        <w:t>Coin</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9C5D27"/>
          <w:sz w:val="21"/>
          <w:szCs w:val="21"/>
        </w:rPr>
        <w:t>AssetClass</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csB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tnB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amtB</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-&gt;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4B69C6"/>
          <w:sz w:val="21"/>
          <w:szCs w:val="21"/>
        </w:rPr>
        <w:t>do</w:t>
      </w:r>
    </w:p>
    <w:p w14:paraId="5290D08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132</w:t>
      </w:r>
      <w:r w:rsidRPr="00AC0AC1">
        <w:rPr>
          <w:rFonts w:ascii="Consolas" w:eastAsia="Times New Roman" w:hAnsi="Consolas"/>
          <w:color w:val="333333"/>
          <w:sz w:val="21"/>
          <w:szCs w:val="21"/>
        </w:rPr>
        <w:t xml:space="preserve">              showCoinHeader</w:t>
      </w:r>
    </w:p>
    <w:p w14:paraId="189CC2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133</w:t>
      </w:r>
      <w:r w:rsidRPr="00AC0AC1">
        <w:rPr>
          <w:rFonts w:ascii="Consolas" w:eastAsia="Times New Roman" w:hAnsi="Consolas"/>
          <w:color w:val="333333"/>
          <w:sz w:val="21"/>
          <w:szCs w:val="21"/>
        </w:rPr>
        <w:t xml:space="preserve">              showCoin csA tnA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333333"/>
          <w:sz w:val="21"/>
          <w:szCs w:val="21"/>
        </w:rPr>
        <w:t>unAmount amtA</w:t>
      </w:r>
      <w:r w:rsidRPr="00AC0AC1">
        <w:rPr>
          <w:rFonts w:ascii="Consolas" w:eastAsia="Times New Roman" w:hAnsi="Consolas"/>
          <w:color w:val="777777"/>
          <w:sz w:val="21"/>
          <w:szCs w:val="21"/>
        </w:rPr>
        <w:t>)</w:t>
      </w:r>
    </w:p>
    <w:p w14:paraId="50D5111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134</w:t>
      </w:r>
      <w:r w:rsidRPr="00AC0AC1">
        <w:rPr>
          <w:rFonts w:ascii="Consolas" w:eastAsia="Times New Roman" w:hAnsi="Consolas"/>
          <w:color w:val="333333"/>
          <w:sz w:val="21"/>
          <w:szCs w:val="21"/>
        </w:rPr>
        <w:t xml:space="preserve">              showCoin csB tnB </w:t>
      </w:r>
      <w:r w:rsidRPr="00AC0AC1">
        <w:rPr>
          <w:rFonts w:ascii="Consolas" w:eastAsia="Times New Roman" w:hAnsi="Consolas"/>
          <w:color w:val="777777"/>
          <w:sz w:val="21"/>
          <w:szCs w:val="21"/>
        </w:rPr>
        <w:t>(</w:t>
      </w:r>
      <w:r w:rsidRPr="00AC0AC1">
        <w:rPr>
          <w:rFonts w:ascii="Consolas" w:eastAsia="Times New Roman" w:hAnsi="Consolas"/>
          <w:b/>
          <w:bCs/>
          <w:color w:val="7A3E9D"/>
          <w:sz w:val="21"/>
          <w:szCs w:val="21"/>
        </w:rPr>
        <w:t>US.</w:t>
      </w:r>
      <w:r w:rsidRPr="00AC0AC1">
        <w:rPr>
          <w:rFonts w:ascii="Consolas" w:eastAsia="Times New Roman" w:hAnsi="Consolas"/>
          <w:color w:val="333333"/>
          <w:sz w:val="21"/>
          <w:szCs w:val="21"/>
        </w:rPr>
        <w:t>unAmount amtB</w:t>
      </w:r>
      <w:r w:rsidRPr="00AC0AC1">
        <w:rPr>
          <w:rFonts w:ascii="Consolas" w:eastAsia="Times New Roman" w:hAnsi="Consolas"/>
          <w:color w:val="777777"/>
          <w:sz w:val="21"/>
          <w:szCs w:val="21"/>
        </w:rPr>
        <w:t>)</w:t>
      </w:r>
    </w:p>
    <w:p w14:paraId="18FD017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135</w:t>
      </w:r>
      <w:r w:rsidRPr="00AC0AC1">
        <w:rPr>
          <w:rFonts w:ascii="Consolas" w:eastAsia="Times New Roman" w:hAnsi="Consolas"/>
          <w:color w:val="333333"/>
          <w:sz w:val="21"/>
          <w:szCs w:val="21"/>
        </w:rPr>
        <w:t xml:space="preserve">  </w:t>
      </w:r>
    </w:p>
    <w:p w14:paraId="3D2DD38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136</w:t>
      </w:r>
      <w:r w:rsidRPr="00AC0AC1">
        <w:rPr>
          <w:rFonts w:ascii="Consolas" w:eastAsia="Times New Roman" w:hAnsi="Consolas"/>
          <w:color w:val="333333"/>
          <w:sz w:val="21"/>
          <w:szCs w:val="21"/>
        </w:rPr>
        <w:t xml:space="preserve">  createPool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CreateParams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217A1D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137</w:t>
      </w:r>
      <w:r w:rsidRPr="00AC0AC1">
        <w:rPr>
          <w:rFonts w:ascii="Consolas" w:eastAsia="Times New Roman" w:hAnsi="Consolas"/>
          <w:color w:val="333333"/>
          <w:sz w:val="21"/>
          <w:szCs w:val="21"/>
        </w:rPr>
        <w:t xml:space="preserve">  createPool cid cp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FA9058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138</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create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cp</w:t>
      </w:r>
    </w:p>
    <w:p w14:paraId="1246FED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139</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48AC3BE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140</w:t>
      </w:r>
      <w:r w:rsidRPr="00AC0AC1">
        <w:rPr>
          <w:rFonts w:ascii="Consolas" w:eastAsia="Times New Roman" w:hAnsi="Consolas"/>
          <w:color w:val="333333"/>
          <w:sz w:val="21"/>
          <w:szCs w:val="21"/>
        </w:rPr>
        <w:t xml:space="preserve">      go</w:t>
      </w:r>
    </w:p>
    <w:p w14:paraId="1281E72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141</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1C8E8B4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142</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23820C2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143</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4F18A9C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0035217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Created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created</w:t>
      </w:r>
      <w:r w:rsidRPr="00AC0AC1">
        <w:rPr>
          <w:rFonts w:ascii="Consolas" w:eastAsia="Times New Roman" w:hAnsi="Consolas"/>
          <w:color w:val="777777"/>
          <w:sz w:val="21"/>
          <w:szCs w:val="21"/>
        </w:rPr>
        <w:t>"</w:t>
      </w:r>
    </w:p>
    <w:p w14:paraId="115094B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146</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err'</w:t>
      </w:r>
    </w:p>
    <w:p w14:paraId="5B66E25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147</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1505F6F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148</w:t>
      </w:r>
      <w:r w:rsidRPr="00AC0AC1">
        <w:rPr>
          <w:rFonts w:ascii="Consolas" w:eastAsia="Times New Roman" w:hAnsi="Consolas"/>
          <w:color w:val="333333"/>
          <w:sz w:val="21"/>
          <w:szCs w:val="21"/>
        </w:rPr>
        <w:t xml:space="preserve">  </w:t>
      </w:r>
    </w:p>
    <w:p w14:paraId="20E0E34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149</w:t>
      </w:r>
      <w:r w:rsidRPr="00AC0AC1">
        <w:rPr>
          <w:rFonts w:ascii="Consolas" w:eastAsia="Times New Roman" w:hAnsi="Consolas"/>
          <w:color w:val="333333"/>
          <w:sz w:val="21"/>
          <w:szCs w:val="21"/>
        </w:rPr>
        <w:t xml:space="preserve">  addLiquidity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AddParams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6E7B404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150</w:t>
      </w:r>
      <w:r w:rsidRPr="00AC0AC1">
        <w:rPr>
          <w:rFonts w:ascii="Consolas" w:eastAsia="Times New Roman" w:hAnsi="Consolas"/>
          <w:color w:val="333333"/>
          <w:sz w:val="21"/>
          <w:szCs w:val="21"/>
        </w:rPr>
        <w:t xml:space="preserve">  addLiquidity cid 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95DD3D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151</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ap</w:t>
      </w:r>
    </w:p>
    <w:p w14:paraId="6F939B5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152</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0CBA5A9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153</w:t>
      </w:r>
      <w:r w:rsidRPr="00AC0AC1">
        <w:rPr>
          <w:rFonts w:ascii="Consolas" w:eastAsia="Times New Roman" w:hAnsi="Consolas"/>
          <w:color w:val="333333"/>
          <w:sz w:val="21"/>
          <w:szCs w:val="21"/>
        </w:rPr>
        <w:t xml:space="preserve">      go</w:t>
      </w:r>
    </w:p>
    <w:p w14:paraId="6431A5D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154</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5FB3631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155</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7FEE836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156</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7C353E1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219C19D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Added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added</w:t>
      </w:r>
      <w:r w:rsidRPr="00AC0AC1">
        <w:rPr>
          <w:rFonts w:ascii="Consolas" w:eastAsia="Times New Roman" w:hAnsi="Consolas"/>
          <w:color w:val="777777"/>
          <w:sz w:val="21"/>
          <w:szCs w:val="21"/>
        </w:rPr>
        <w:t>"</w:t>
      </w:r>
    </w:p>
    <w:p w14:paraId="7C979E4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159</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err'</w:t>
      </w:r>
    </w:p>
    <w:p w14:paraId="5F9FCF7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160</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10E7527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161</w:t>
      </w:r>
      <w:r w:rsidRPr="00AC0AC1">
        <w:rPr>
          <w:rFonts w:ascii="Consolas" w:eastAsia="Times New Roman" w:hAnsi="Consolas"/>
          <w:color w:val="333333"/>
          <w:sz w:val="21"/>
          <w:szCs w:val="21"/>
        </w:rPr>
        <w:t xml:space="preserve">  </w:t>
      </w:r>
    </w:p>
    <w:p w14:paraId="15535C3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162</w:t>
      </w:r>
      <w:r w:rsidRPr="00AC0AC1">
        <w:rPr>
          <w:rFonts w:ascii="Consolas" w:eastAsia="Times New Roman" w:hAnsi="Consolas"/>
          <w:color w:val="333333"/>
          <w:sz w:val="21"/>
          <w:szCs w:val="21"/>
        </w:rPr>
        <w:t xml:space="preserve">  removeLiquidity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RemoveParams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A05CB0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163</w:t>
      </w:r>
      <w:r w:rsidRPr="00AC0AC1">
        <w:rPr>
          <w:rFonts w:ascii="Consolas" w:eastAsia="Times New Roman" w:hAnsi="Consolas"/>
          <w:color w:val="333333"/>
          <w:sz w:val="21"/>
          <w:szCs w:val="21"/>
        </w:rPr>
        <w:t xml:space="preserve">  removeLiquidity cid rp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0B49A61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164</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remove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rp</w:t>
      </w:r>
    </w:p>
    <w:p w14:paraId="23760AE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165</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028C7F5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166</w:t>
      </w:r>
      <w:r w:rsidRPr="00AC0AC1">
        <w:rPr>
          <w:rFonts w:ascii="Consolas" w:eastAsia="Times New Roman" w:hAnsi="Consolas"/>
          <w:color w:val="333333"/>
          <w:sz w:val="21"/>
          <w:szCs w:val="21"/>
        </w:rPr>
        <w:t xml:space="preserve">      go</w:t>
      </w:r>
    </w:p>
    <w:p w14:paraId="62FDA3B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377D7F8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168</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492B17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169</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6AAFF8E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7BEB9BD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Removed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removed</w:t>
      </w:r>
      <w:r w:rsidRPr="00AC0AC1">
        <w:rPr>
          <w:rFonts w:ascii="Consolas" w:eastAsia="Times New Roman" w:hAnsi="Consolas"/>
          <w:color w:val="777777"/>
          <w:sz w:val="21"/>
          <w:szCs w:val="21"/>
        </w:rPr>
        <w:t>"</w:t>
      </w:r>
    </w:p>
    <w:p w14:paraId="18C75C1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err'</w:t>
      </w:r>
    </w:p>
    <w:p w14:paraId="3325442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37B4B64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174</w:t>
      </w:r>
      <w:r w:rsidRPr="00AC0AC1">
        <w:rPr>
          <w:rFonts w:ascii="Consolas" w:eastAsia="Times New Roman" w:hAnsi="Consolas"/>
          <w:color w:val="333333"/>
          <w:sz w:val="21"/>
          <w:szCs w:val="21"/>
        </w:rPr>
        <w:t xml:space="preserve">  </w:t>
      </w:r>
    </w:p>
    <w:p w14:paraId="2AC0C1E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175</w:t>
      </w:r>
      <w:r w:rsidRPr="00AC0AC1">
        <w:rPr>
          <w:rFonts w:ascii="Consolas" w:eastAsia="Times New Roman" w:hAnsi="Consolas"/>
          <w:color w:val="333333"/>
          <w:sz w:val="21"/>
          <w:szCs w:val="21"/>
        </w:rPr>
        <w:t xml:space="preserve">  closePool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CloseParams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3FDB1F5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176</w:t>
      </w:r>
      <w:r w:rsidRPr="00AC0AC1">
        <w:rPr>
          <w:rFonts w:ascii="Consolas" w:eastAsia="Times New Roman" w:hAnsi="Consolas"/>
          <w:color w:val="333333"/>
          <w:sz w:val="21"/>
          <w:szCs w:val="21"/>
        </w:rPr>
        <w:t xml:space="preserve">  closePool cid cp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544E52C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177</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cp</w:t>
      </w:r>
    </w:p>
    <w:p w14:paraId="5BCB688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178</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2575C5A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179</w:t>
      </w:r>
      <w:r w:rsidRPr="00AC0AC1">
        <w:rPr>
          <w:rFonts w:ascii="Consolas" w:eastAsia="Times New Roman" w:hAnsi="Consolas"/>
          <w:color w:val="333333"/>
          <w:sz w:val="21"/>
          <w:szCs w:val="21"/>
        </w:rPr>
        <w:t xml:space="preserve">      go</w:t>
      </w:r>
    </w:p>
    <w:p w14:paraId="322C83D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70CB9A36"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181</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DE7FD2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182</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57E7C4F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717C24F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184</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Closed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closed</w:t>
      </w:r>
      <w:r w:rsidRPr="00AC0AC1">
        <w:rPr>
          <w:rFonts w:ascii="Consolas" w:eastAsia="Times New Roman" w:hAnsi="Consolas"/>
          <w:color w:val="777777"/>
          <w:sz w:val="21"/>
          <w:szCs w:val="21"/>
        </w:rPr>
        <w:t>"</w:t>
      </w:r>
    </w:p>
    <w:p w14:paraId="42A35E3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err'</w:t>
      </w:r>
    </w:p>
    <w:p w14:paraId="1062444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186</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24E1A7D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187</w:t>
      </w:r>
      <w:r w:rsidRPr="00AC0AC1">
        <w:rPr>
          <w:rFonts w:ascii="Consolas" w:eastAsia="Times New Roman" w:hAnsi="Consolas"/>
          <w:color w:val="333333"/>
          <w:sz w:val="21"/>
          <w:szCs w:val="21"/>
        </w:rPr>
        <w:t xml:space="preserve">  </w:t>
      </w:r>
    </w:p>
    <w:p w14:paraId="7FF0B35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188</w:t>
      </w:r>
      <w:r w:rsidRPr="00AC0AC1">
        <w:rPr>
          <w:rFonts w:ascii="Consolas" w:eastAsia="Times New Roman" w:hAnsi="Consolas"/>
          <w:color w:val="333333"/>
          <w:sz w:val="21"/>
          <w:szCs w:val="21"/>
        </w:rPr>
        <w:t xml:space="preserve">  swap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SwapParams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501D722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189</w:t>
      </w:r>
      <w:r w:rsidRPr="00AC0AC1">
        <w:rPr>
          <w:rFonts w:ascii="Consolas" w:eastAsia="Times New Roman" w:hAnsi="Consolas"/>
          <w:color w:val="333333"/>
          <w:sz w:val="21"/>
          <w:szCs w:val="21"/>
        </w:rPr>
        <w:t xml:space="preserve">  swap cid sp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4B09F0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190</w:t>
      </w:r>
      <w:r w:rsidRPr="00AC0AC1">
        <w:rPr>
          <w:rFonts w:ascii="Consolas" w:eastAsia="Times New Roman" w:hAnsi="Consolas"/>
          <w:color w:val="333333"/>
          <w:sz w:val="21"/>
          <w:szCs w:val="21"/>
        </w:rPr>
        <w:t xml:space="preserve">      callEndpoint cid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swap</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sp</w:t>
      </w:r>
    </w:p>
    <w:p w14:paraId="56D1A21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191</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2_000_000</w:t>
      </w:r>
    </w:p>
    <w:p w14:paraId="434512D1"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192</w:t>
      </w:r>
      <w:r w:rsidRPr="00AC0AC1">
        <w:rPr>
          <w:rFonts w:ascii="Consolas" w:eastAsia="Times New Roman" w:hAnsi="Consolas"/>
          <w:color w:val="333333"/>
          <w:sz w:val="21"/>
          <w:szCs w:val="21"/>
        </w:rPr>
        <w:t xml:space="preserve">      go</w:t>
      </w:r>
    </w:p>
    <w:p w14:paraId="4BEFC56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193</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4875B6D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194</w:t>
      </w:r>
      <w:r w:rsidRPr="00AC0AC1">
        <w:rPr>
          <w:rFonts w:ascii="Consolas" w:eastAsia="Times New Roman" w:hAnsi="Consolas"/>
          <w:color w:val="333333"/>
          <w:sz w:val="21"/>
          <w:szCs w:val="21"/>
        </w:rPr>
        <w:t xml:space="preserve">      go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66F46AE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195</w:t>
      </w:r>
      <w:r w:rsidRPr="00AC0AC1">
        <w:rPr>
          <w:rFonts w:ascii="Consolas" w:eastAsia="Times New Roman" w:hAnsi="Consolas"/>
          <w:color w:val="333333"/>
          <w:sz w:val="21"/>
          <w:szCs w:val="21"/>
        </w:rPr>
        <w:t xml:space="preserve">          e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getStatus cid</w:t>
      </w:r>
    </w:p>
    <w:p w14:paraId="49B662C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196</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e </w:t>
      </w:r>
      <w:r w:rsidRPr="00AC0AC1">
        <w:rPr>
          <w:rFonts w:ascii="Consolas" w:eastAsia="Times New Roman" w:hAnsi="Consolas"/>
          <w:color w:val="4B69C6"/>
          <w:sz w:val="21"/>
          <w:szCs w:val="21"/>
        </w:rPr>
        <w:t>of</w:t>
      </w:r>
    </w:p>
    <w:p w14:paraId="74F963D5"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lastRenderedPageBreak/>
        <w:t>197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Right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9C5D27"/>
          <w:sz w:val="21"/>
          <w:szCs w:val="21"/>
        </w:rPr>
        <w:t>Swapped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swapped</w:t>
      </w:r>
      <w:r w:rsidRPr="00AC0AC1">
        <w:rPr>
          <w:rFonts w:ascii="Consolas" w:eastAsia="Times New Roman" w:hAnsi="Consolas"/>
          <w:color w:val="777777"/>
          <w:sz w:val="21"/>
          <w:szCs w:val="21"/>
        </w:rPr>
        <w:t>"</w:t>
      </w:r>
    </w:p>
    <w:p w14:paraId="1E77CAE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198</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Left</w:t>
      </w:r>
      <w:r w:rsidRPr="00AC0AC1">
        <w:rPr>
          <w:rFonts w:ascii="Consolas" w:eastAsia="Times New Roman" w:hAnsi="Consolas"/>
          <w:color w:val="333333"/>
          <w:sz w:val="21"/>
          <w:szCs w:val="21"/>
        </w:rPr>
        <w:t xml:space="preserve"> err'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putStrLn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 err'</w:t>
      </w:r>
    </w:p>
    <w:p w14:paraId="74AFE8B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199</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go</w:t>
      </w:r>
    </w:p>
    <w:p w14:paraId="1B809F4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200</w:t>
      </w:r>
      <w:r w:rsidRPr="00AC0AC1">
        <w:rPr>
          <w:rFonts w:ascii="Consolas" w:eastAsia="Times New Roman" w:hAnsi="Consolas"/>
          <w:color w:val="333333"/>
          <w:sz w:val="21"/>
          <w:szCs w:val="21"/>
        </w:rPr>
        <w:t xml:space="preserve">  </w:t>
      </w:r>
    </w:p>
    <w:p w14:paraId="306B7A7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201</w:t>
      </w:r>
      <w:r w:rsidRPr="00AC0AC1">
        <w:rPr>
          <w:rFonts w:ascii="Consolas" w:eastAsia="Times New Roman" w:hAnsi="Consolas"/>
          <w:color w:val="333333"/>
          <w:sz w:val="21"/>
          <w:szCs w:val="21"/>
        </w:rPr>
        <w:t xml:space="preserve">  getStatus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Either</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Text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US.</w:t>
      </w:r>
      <w:r w:rsidRPr="00AC0AC1">
        <w:rPr>
          <w:rFonts w:ascii="Consolas" w:eastAsia="Times New Roman" w:hAnsi="Consolas"/>
          <w:color w:val="7A3E9D"/>
          <w:sz w:val="21"/>
          <w:szCs w:val="21"/>
        </w:rPr>
        <w:t>UserContractState</w:t>
      </w:r>
      <w:r w:rsidRPr="00AC0AC1">
        <w:rPr>
          <w:rFonts w:ascii="Consolas" w:eastAsia="Times New Roman" w:hAnsi="Consolas"/>
          <w:color w:val="777777"/>
          <w:sz w:val="21"/>
          <w:szCs w:val="21"/>
        </w:rPr>
        <w:t>)</w:t>
      </w:r>
    </w:p>
    <w:p w14:paraId="264674B0"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202</w:t>
      </w:r>
      <w:r w:rsidRPr="00AC0AC1">
        <w:rPr>
          <w:rFonts w:ascii="Consolas" w:eastAsia="Times New Roman" w:hAnsi="Consolas"/>
          <w:color w:val="333333"/>
          <w:sz w:val="21"/>
          <w:szCs w:val="21"/>
        </w:rPr>
        <w:t xml:space="preserve">  getStatus cid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1E57C551" w14:textId="77777777" w:rsidR="00042881" w:rsidRPr="00AC0AC1" w:rsidRDefault="000D0785" w:rsidP="000D0785">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203</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"\n</w:t>
      </w:r>
      <w:r w:rsidRPr="00AC0AC1">
        <w:rPr>
          <w:rFonts w:ascii="Consolas" w:eastAsia="Times New Roman" w:hAnsi="Consolas"/>
          <w:color w:val="448C27"/>
          <w:sz w:val="21"/>
          <w:szCs w:val="21"/>
        </w:rPr>
        <w:t xml:space="preserve">get request to </w:t>
      </w:r>
    </w:p>
    <w:p w14:paraId="77F739A8" w14:textId="3CDDFFE5"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0D0785" w:rsidRPr="00AC0AC1">
        <w:rPr>
          <w:rFonts w:ascii="Consolas" w:eastAsia="Times New Roman" w:hAnsi="Consolas"/>
          <w:color w:val="448C27"/>
          <w:sz w:val="21"/>
          <w:szCs w:val="21"/>
        </w:rPr>
        <w:t>127.0.1:9080/api/contract/instance/%s/status</w:t>
      </w:r>
      <w:r w:rsidR="000D0785" w:rsidRPr="00AC0AC1">
        <w:rPr>
          <w:rFonts w:ascii="Consolas" w:eastAsia="Times New Roman" w:hAnsi="Consolas"/>
          <w:color w:val="777777"/>
          <w:sz w:val="21"/>
          <w:szCs w:val="21"/>
        </w:rPr>
        <w:t>\n"</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show cid</w:t>
      </w:r>
      <w:r w:rsidR="000D0785" w:rsidRPr="00AC0AC1">
        <w:rPr>
          <w:rFonts w:ascii="Consolas" w:eastAsia="Times New Roman" w:hAnsi="Consolas"/>
          <w:color w:val="777777"/>
          <w:sz w:val="21"/>
          <w:szCs w:val="21"/>
        </w:rPr>
        <w:t>)</w:t>
      </w:r>
    </w:p>
    <w:p w14:paraId="626BEB4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204</w:t>
      </w:r>
      <w:r w:rsidRPr="00AC0AC1">
        <w:rPr>
          <w:rFonts w:ascii="Consolas" w:eastAsia="Times New Roman" w:hAnsi="Consolas"/>
          <w:color w:val="333333"/>
          <w:sz w:val="21"/>
          <w:szCs w:val="21"/>
        </w:rPr>
        <w:t xml:space="preserve">      w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612EB9D2"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205</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GET</w:t>
      </w:r>
    </w:p>
    <w:p w14:paraId="2BAEB6BB"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206</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589B86C1" w14:textId="189D9529"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 xml:space="preserve">pack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show cid</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448C27"/>
          <w:sz w:val="21"/>
          <w:szCs w:val="21"/>
        </w:rPr>
        <w:t>status</w:t>
      </w:r>
      <w:r w:rsidR="000D0785" w:rsidRPr="00AC0AC1">
        <w:rPr>
          <w:rFonts w:ascii="Consolas" w:eastAsia="Times New Roman" w:hAnsi="Consolas"/>
          <w:color w:val="777777"/>
          <w:sz w:val="21"/>
          <w:szCs w:val="21"/>
        </w:rPr>
        <w:t>")</w:t>
      </w:r>
    </w:p>
    <w:p w14:paraId="618D6F4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207</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NoReqBody</w:t>
      </w:r>
    </w:p>
    <w:p w14:paraId="707012B2"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208</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ContractInstanceClientState</w:t>
      </w:r>
      <w:r w:rsidRPr="00AC0AC1">
        <w:rPr>
          <w:rFonts w:ascii="Consolas" w:eastAsia="Times New Roman" w:hAnsi="Consolas"/>
          <w:color w:val="333333"/>
          <w:sz w:val="21"/>
          <w:szCs w:val="21"/>
        </w:rPr>
        <w:t xml:space="preserve"> </w:t>
      </w:r>
    </w:p>
    <w:p w14:paraId="09F3F156" w14:textId="4AB34A82"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A3E9D"/>
          <w:sz w:val="21"/>
          <w:szCs w:val="21"/>
        </w:rPr>
        <w:t>UniswapContracts</w:t>
      </w:r>
      <w:r w:rsidR="000D0785" w:rsidRPr="00AC0AC1">
        <w:rPr>
          <w:rFonts w:ascii="Consolas" w:eastAsia="Times New Roman" w:hAnsi="Consolas"/>
          <w:color w:val="777777"/>
          <w:sz w:val="21"/>
          <w:szCs w:val="21"/>
        </w:rPr>
        <w:t>)))</w:t>
      </w:r>
    </w:p>
    <w:p w14:paraId="6E7E163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209</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9080</w:t>
      </w:r>
      <w:r w:rsidRPr="00AC0AC1">
        <w:rPr>
          <w:rFonts w:ascii="Consolas" w:eastAsia="Times New Roman" w:hAnsi="Consolas"/>
          <w:color w:val="777777"/>
          <w:sz w:val="21"/>
          <w:szCs w:val="21"/>
        </w:rPr>
        <w:t>)</w:t>
      </w:r>
    </w:p>
    <w:p w14:paraId="7627B2C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210</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case</w:t>
      </w:r>
      <w:r w:rsidRPr="00AC0AC1">
        <w:rPr>
          <w:rFonts w:ascii="Consolas" w:eastAsia="Times New Roman" w:hAnsi="Consolas"/>
          <w:color w:val="333333"/>
          <w:sz w:val="21"/>
          <w:szCs w:val="21"/>
        </w:rPr>
        <w:t xml:space="preserve"> fromJSON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observableState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cicCurrentState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responseBody w </w:t>
      </w:r>
      <w:r w:rsidRPr="00AC0AC1">
        <w:rPr>
          <w:rFonts w:ascii="Consolas" w:eastAsia="Times New Roman" w:hAnsi="Consolas"/>
          <w:color w:val="4B69C6"/>
          <w:sz w:val="21"/>
          <w:szCs w:val="21"/>
        </w:rPr>
        <w:t>of</w:t>
      </w:r>
    </w:p>
    <w:p w14:paraId="5B3E36FD"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211</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Nothing</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threadDelay </w:t>
      </w:r>
      <w:r w:rsidRPr="00AC0AC1">
        <w:rPr>
          <w:rFonts w:ascii="Consolas" w:eastAsia="Times New Roman" w:hAnsi="Consolas"/>
          <w:color w:val="9C5D27"/>
          <w:sz w:val="21"/>
          <w:szCs w:val="21"/>
        </w:rPr>
        <w:t>1_000_000</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&gt;&gt;</w:t>
      </w:r>
      <w:r w:rsidRPr="00AC0AC1">
        <w:rPr>
          <w:rFonts w:ascii="Consolas" w:eastAsia="Times New Roman" w:hAnsi="Consolas"/>
          <w:color w:val="333333"/>
          <w:sz w:val="21"/>
          <w:szCs w:val="21"/>
        </w:rPr>
        <w:t xml:space="preserve"> </w:t>
      </w:r>
    </w:p>
    <w:p w14:paraId="6C02FC2C" w14:textId="64BDEC54"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getStatus cid</w:t>
      </w:r>
    </w:p>
    <w:p w14:paraId="4991098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212</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Success</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Last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Just</w:t>
      </w:r>
      <w:r w:rsidRPr="00AC0AC1">
        <w:rPr>
          <w:rFonts w:ascii="Consolas" w:eastAsia="Times New Roman" w:hAnsi="Consolas"/>
          <w:color w:val="333333"/>
          <w:sz w:val="21"/>
          <w:szCs w:val="21"/>
        </w:rPr>
        <w:t xml:space="preserve"> 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return e</w:t>
      </w:r>
    </w:p>
    <w:p w14:paraId="652046BA"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213</w:t>
      </w:r>
      <w:r w:rsidRPr="00AC0AC1">
        <w:rPr>
          <w:rFonts w:ascii="Consolas" w:eastAsia="Times New Roman" w:hAnsi="Consolas"/>
          <w:color w:val="333333"/>
          <w:sz w:val="21"/>
          <w:szCs w:val="21"/>
        </w:rPr>
        <w:t xml:space="preserve">          _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ioError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p>
    <w:p w14:paraId="5C26C539" w14:textId="7C8D28D5"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448C27"/>
          <w:sz w:val="21"/>
          <w:szCs w:val="21"/>
        </w:rPr>
        <w:t>error decoding state</w:t>
      </w:r>
      <w:r w:rsidR="000D0785" w:rsidRPr="00AC0AC1">
        <w:rPr>
          <w:rFonts w:ascii="Consolas" w:eastAsia="Times New Roman" w:hAnsi="Consolas"/>
          <w:color w:val="777777"/>
          <w:sz w:val="21"/>
          <w:szCs w:val="21"/>
        </w:rPr>
        <w:t>"</w:t>
      </w:r>
    </w:p>
    <w:p w14:paraId="5669055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214</w:t>
      </w:r>
      <w:r w:rsidRPr="00AC0AC1">
        <w:rPr>
          <w:rFonts w:ascii="Consolas" w:eastAsia="Times New Roman" w:hAnsi="Consolas"/>
          <w:color w:val="333333"/>
          <w:sz w:val="21"/>
          <w:szCs w:val="21"/>
        </w:rPr>
        <w:t xml:space="preserve">  </w:t>
      </w:r>
    </w:p>
    <w:p w14:paraId="15FF523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215</w:t>
      </w:r>
      <w:r w:rsidRPr="00AC0AC1">
        <w:rPr>
          <w:rFonts w:ascii="Consolas" w:eastAsia="Times New Roman" w:hAnsi="Consolas"/>
          <w:color w:val="333333"/>
          <w:sz w:val="21"/>
          <w:szCs w:val="21"/>
        </w:rPr>
        <w:t xml:space="preserve">  callEndpoint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ToJSON</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UUID</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String</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a</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7F02FAB9"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216</w:t>
      </w:r>
      <w:r w:rsidRPr="00AC0AC1">
        <w:rPr>
          <w:rFonts w:ascii="Consolas" w:eastAsia="Times New Roman" w:hAnsi="Consolas"/>
          <w:color w:val="333333"/>
          <w:sz w:val="21"/>
          <w:szCs w:val="21"/>
        </w:rPr>
        <w:t xml:space="preserve">  callEndpoint cid name a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handle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runReq defaultHttpConfig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do</w:t>
      </w:r>
    </w:p>
    <w:p w14:paraId="4E6478C0" w14:textId="77777777" w:rsidR="00042881" w:rsidRPr="00AC0AC1" w:rsidRDefault="000D0785" w:rsidP="000D0785">
      <w:pPr>
        <w:shd w:val="clear" w:color="auto" w:fill="F5F5F5"/>
        <w:spacing w:before="0" w:after="0" w:line="285" w:lineRule="atLeast"/>
        <w:jc w:val="left"/>
        <w:rPr>
          <w:rFonts w:ascii="Consolas" w:eastAsia="Times New Roman" w:hAnsi="Consolas"/>
          <w:color w:val="448C27"/>
          <w:sz w:val="21"/>
          <w:szCs w:val="21"/>
        </w:rPr>
      </w:pPr>
      <w:r w:rsidRPr="00AC0AC1">
        <w:rPr>
          <w:rFonts w:ascii="Consolas" w:eastAsia="Times New Roman" w:hAnsi="Consolas"/>
          <w:color w:val="9C5D27"/>
          <w:sz w:val="21"/>
          <w:szCs w:val="21"/>
        </w:rPr>
        <w:t>217</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"\n</w:t>
      </w:r>
      <w:r w:rsidRPr="00AC0AC1">
        <w:rPr>
          <w:rFonts w:ascii="Consolas" w:eastAsia="Times New Roman" w:hAnsi="Consolas"/>
          <w:color w:val="448C27"/>
          <w:sz w:val="21"/>
          <w:szCs w:val="21"/>
        </w:rPr>
        <w:t xml:space="preserve">post request to </w:t>
      </w:r>
    </w:p>
    <w:p w14:paraId="7BD083A6" w14:textId="77777777" w:rsidR="00042881"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448C27"/>
          <w:sz w:val="21"/>
          <w:szCs w:val="21"/>
        </w:rPr>
        <w:t xml:space="preserve">                          </w:t>
      </w:r>
      <w:r w:rsidR="000D0785" w:rsidRPr="00AC0AC1">
        <w:rPr>
          <w:rFonts w:ascii="Consolas" w:eastAsia="Times New Roman" w:hAnsi="Consolas"/>
          <w:color w:val="448C27"/>
          <w:sz w:val="21"/>
          <w:szCs w:val="21"/>
        </w:rPr>
        <w:t>127.0.1:9080/api/contract/instance/%s/endpoint/%s</w:t>
      </w:r>
      <w:r w:rsidR="000D0785" w:rsidRPr="00AC0AC1">
        <w:rPr>
          <w:rFonts w:ascii="Consolas" w:eastAsia="Times New Roman" w:hAnsi="Consolas"/>
          <w:color w:val="777777"/>
          <w:sz w:val="21"/>
          <w:szCs w:val="21"/>
        </w:rPr>
        <w:t>\n"</w:t>
      </w:r>
      <w:r w:rsidR="000D0785" w:rsidRPr="00AC0AC1">
        <w:rPr>
          <w:rFonts w:ascii="Consolas" w:eastAsia="Times New Roman" w:hAnsi="Consolas"/>
          <w:color w:val="333333"/>
          <w:sz w:val="21"/>
          <w:szCs w:val="21"/>
        </w:rPr>
        <w:t xml:space="preserve"> </w:t>
      </w:r>
    </w:p>
    <w:p w14:paraId="3059821F" w14:textId="799F3E6B"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show cid</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name</w:t>
      </w:r>
    </w:p>
    <w:p w14:paraId="74E19CED"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218</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printf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request body: %s</w:t>
      </w:r>
      <w:r w:rsidRPr="00AC0AC1">
        <w:rPr>
          <w:rFonts w:ascii="Consolas" w:eastAsia="Times New Roman" w:hAnsi="Consolas"/>
          <w:color w:val="777777"/>
          <w:sz w:val="21"/>
          <w:szCs w:val="21"/>
        </w:rPr>
        <w:t>\n\n"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b/>
          <w:bCs/>
          <w:color w:val="7A3E9D"/>
          <w:sz w:val="21"/>
          <w:szCs w:val="21"/>
        </w:rPr>
        <w:t>B8.</w:t>
      </w:r>
      <w:r w:rsidRPr="00AC0AC1">
        <w:rPr>
          <w:rFonts w:ascii="Consolas" w:eastAsia="Times New Roman" w:hAnsi="Consolas"/>
          <w:color w:val="333333"/>
          <w:sz w:val="21"/>
          <w:szCs w:val="21"/>
        </w:rPr>
        <w:t xml:space="preserve">unpack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encode a</w:t>
      </w:r>
    </w:p>
    <w:p w14:paraId="0E4E1CBF"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219</w:t>
      </w:r>
      <w:r w:rsidRPr="00AC0AC1">
        <w:rPr>
          <w:rFonts w:ascii="Consolas" w:eastAsia="Times New Roman" w:hAnsi="Consolas"/>
          <w:color w:val="333333"/>
          <w:sz w:val="21"/>
          <w:szCs w:val="21"/>
        </w:rPr>
        <w:t xml:space="preserve">      v </w:t>
      </w:r>
      <w:r w:rsidRPr="00AC0AC1">
        <w:rPr>
          <w:rFonts w:ascii="Consolas" w:eastAsia="Times New Roman" w:hAnsi="Consolas"/>
          <w:color w:val="777777"/>
          <w:sz w:val="21"/>
          <w:szCs w:val="21"/>
        </w:rPr>
        <w:t>&lt;-</w:t>
      </w:r>
      <w:r w:rsidRPr="00AC0AC1">
        <w:rPr>
          <w:rFonts w:ascii="Consolas" w:eastAsia="Times New Roman" w:hAnsi="Consolas"/>
          <w:color w:val="333333"/>
          <w:sz w:val="21"/>
          <w:szCs w:val="21"/>
        </w:rPr>
        <w:t xml:space="preserve"> req</w:t>
      </w:r>
    </w:p>
    <w:p w14:paraId="65B18D8C"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220</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POST</w:t>
      </w:r>
    </w:p>
    <w:p w14:paraId="6D2A8C99" w14:textId="77777777" w:rsidR="00042881"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221</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http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127.0.0.1</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api</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contract</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instance</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p>
    <w:p w14:paraId="67901C9B" w14:textId="5EFF0337" w:rsidR="000D0785" w:rsidRPr="00AC0AC1" w:rsidRDefault="00042881"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333333"/>
          <w:sz w:val="21"/>
          <w:szCs w:val="21"/>
        </w:rPr>
        <w:t xml:space="preserve">              </w:t>
      </w:r>
      <w:r w:rsidR="000D0785" w:rsidRPr="00AC0AC1">
        <w:rPr>
          <w:rFonts w:ascii="Consolas" w:eastAsia="Times New Roman" w:hAnsi="Consolas"/>
          <w:color w:val="333333"/>
          <w:sz w:val="21"/>
          <w:szCs w:val="21"/>
        </w:rPr>
        <w:t xml:space="preserve">pack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show cid</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448C27"/>
          <w:sz w:val="21"/>
          <w:szCs w:val="21"/>
        </w:rPr>
        <w:t>endpoint</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w:t>
      </w:r>
      <w:r w:rsidR="000D0785" w:rsidRPr="00AC0AC1">
        <w:rPr>
          <w:rFonts w:ascii="Consolas" w:eastAsia="Times New Roman" w:hAnsi="Consolas"/>
          <w:color w:val="777777"/>
          <w:sz w:val="21"/>
          <w:szCs w:val="21"/>
        </w:rPr>
        <w:t>/:</w:t>
      </w:r>
      <w:r w:rsidR="000D0785" w:rsidRPr="00AC0AC1">
        <w:rPr>
          <w:rFonts w:ascii="Consolas" w:eastAsia="Times New Roman" w:hAnsi="Consolas"/>
          <w:color w:val="333333"/>
          <w:sz w:val="21"/>
          <w:szCs w:val="21"/>
        </w:rPr>
        <w:t xml:space="preserve"> pack name</w:t>
      </w:r>
      <w:r w:rsidR="000D0785" w:rsidRPr="00AC0AC1">
        <w:rPr>
          <w:rFonts w:ascii="Consolas" w:eastAsia="Times New Roman" w:hAnsi="Consolas"/>
          <w:color w:val="777777"/>
          <w:sz w:val="21"/>
          <w:szCs w:val="21"/>
        </w:rPr>
        <w:t>)</w:t>
      </w:r>
    </w:p>
    <w:p w14:paraId="1EA663F7"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222</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ReqBodyJson</w:t>
      </w:r>
      <w:r w:rsidRPr="00AC0AC1">
        <w:rPr>
          <w:rFonts w:ascii="Consolas" w:eastAsia="Times New Roman" w:hAnsi="Consolas"/>
          <w:color w:val="333333"/>
          <w:sz w:val="21"/>
          <w:szCs w:val="21"/>
        </w:rPr>
        <w:t xml:space="preserve"> a</w:t>
      </w:r>
      <w:r w:rsidRPr="00AC0AC1">
        <w:rPr>
          <w:rFonts w:ascii="Consolas" w:eastAsia="Times New Roman" w:hAnsi="Consolas"/>
          <w:color w:val="777777"/>
          <w:sz w:val="21"/>
          <w:szCs w:val="21"/>
        </w:rPr>
        <w:t>)</w:t>
      </w:r>
    </w:p>
    <w:p w14:paraId="7055C5A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223</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9C5D27"/>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Proxy</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7A3E9D"/>
          <w:sz w:val="21"/>
          <w:szCs w:val="21"/>
        </w:rPr>
        <w:t>JsonResponse</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258CB073"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224</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port </w:t>
      </w:r>
      <w:r w:rsidRPr="00AC0AC1">
        <w:rPr>
          <w:rFonts w:ascii="Consolas" w:eastAsia="Times New Roman" w:hAnsi="Consolas"/>
          <w:color w:val="9C5D27"/>
          <w:sz w:val="21"/>
          <w:szCs w:val="21"/>
        </w:rPr>
        <w:t>9080</w:t>
      </w:r>
      <w:r w:rsidRPr="00AC0AC1">
        <w:rPr>
          <w:rFonts w:ascii="Consolas" w:eastAsia="Times New Roman" w:hAnsi="Consolas"/>
          <w:color w:val="777777"/>
          <w:sz w:val="21"/>
          <w:szCs w:val="21"/>
        </w:rPr>
        <w:t>)</w:t>
      </w:r>
    </w:p>
    <w:p w14:paraId="2159ED58"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225</w:t>
      </w:r>
      <w:r w:rsidRPr="00AC0AC1">
        <w:rPr>
          <w:rFonts w:ascii="Consolas" w:eastAsia="Times New Roman" w:hAnsi="Consolas"/>
          <w:color w:val="333333"/>
          <w:sz w:val="21"/>
          <w:szCs w:val="21"/>
        </w:rPr>
        <w:t xml:space="preserve">      when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responseStatusCode v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9C5D27"/>
          <w:sz w:val="21"/>
          <w:szCs w:val="21"/>
        </w:rPr>
        <w:t>200</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11F2F9FA"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226</w:t>
      </w:r>
      <w:r w:rsidRPr="00AC0AC1">
        <w:rPr>
          <w:rFonts w:ascii="Consolas" w:eastAsia="Times New Roman" w:hAnsi="Consolas"/>
          <w:color w:val="333333"/>
          <w:sz w:val="21"/>
          <w:szCs w:val="21"/>
        </w:rPr>
        <w:t xml:space="preserve">          liftIO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ioError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448C27"/>
          <w:sz w:val="21"/>
          <w:szCs w:val="21"/>
        </w:rPr>
        <w:t xml:space="preserve">error calling endpoint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name</w:t>
      </w:r>
    </w:p>
    <w:p w14:paraId="316C975B"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227</w:t>
      </w:r>
      <w:r w:rsidRPr="00AC0AC1">
        <w:rPr>
          <w:rFonts w:ascii="Consolas" w:eastAsia="Times New Roman" w:hAnsi="Consolas"/>
          <w:color w:val="333333"/>
          <w:sz w:val="21"/>
          <w:szCs w:val="21"/>
        </w:rPr>
        <w:t xml:space="preserve">    </w:t>
      </w:r>
      <w:r w:rsidRPr="00AC0AC1">
        <w:rPr>
          <w:rFonts w:ascii="Consolas" w:eastAsia="Times New Roman" w:hAnsi="Consolas"/>
          <w:color w:val="4B69C6"/>
          <w:sz w:val="21"/>
          <w:szCs w:val="21"/>
        </w:rPr>
        <w:t>where</w:t>
      </w:r>
    </w:p>
    <w:p w14:paraId="2DF745FE"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228</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HttpException</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-&gt;</w:t>
      </w:r>
      <w:r w:rsidRPr="00AC0AC1">
        <w:rPr>
          <w:rFonts w:ascii="Consolas" w:eastAsia="Times New Roman" w:hAnsi="Consolas"/>
          <w:color w:val="333333"/>
          <w:sz w:val="21"/>
          <w:szCs w:val="21"/>
        </w:rPr>
        <w:t xml:space="preserve"> </w:t>
      </w:r>
      <w:r w:rsidRPr="00AC0AC1">
        <w:rPr>
          <w:rFonts w:ascii="Consolas" w:eastAsia="Times New Roman" w:hAnsi="Consolas"/>
          <w:color w:val="7A3E9D"/>
          <w:sz w:val="21"/>
          <w:szCs w:val="21"/>
        </w:rPr>
        <w:t>IO</w:t>
      </w:r>
      <w:r w:rsidRPr="00AC0AC1">
        <w:rPr>
          <w:rFonts w:ascii="Consolas" w:eastAsia="Times New Roman" w:hAnsi="Consolas"/>
          <w:color w:val="333333"/>
          <w:sz w:val="21"/>
          <w:szCs w:val="21"/>
        </w:rPr>
        <w:t xml:space="preserve"> </w:t>
      </w:r>
      <w:r w:rsidRPr="00AC0AC1">
        <w:rPr>
          <w:rFonts w:ascii="Consolas" w:eastAsia="Times New Roman" w:hAnsi="Consolas"/>
          <w:color w:val="777777"/>
          <w:sz w:val="21"/>
          <w:szCs w:val="21"/>
        </w:rPr>
        <w:t>()</w:t>
      </w:r>
    </w:p>
    <w:p w14:paraId="0244E324" w14:textId="77777777" w:rsidR="000D0785" w:rsidRPr="00AC0AC1" w:rsidRDefault="000D0785" w:rsidP="000D0785">
      <w:pPr>
        <w:shd w:val="clear" w:color="auto" w:fill="F5F5F5"/>
        <w:spacing w:before="0" w:after="0" w:line="285" w:lineRule="atLeast"/>
        <w:jc w:val="left"/>
        <w:rPr>
          <w:rFonts w:ascii="Consolas" w:eastAsia="Times New Roman" w:hAnsi="Consolas"/>
          <w:color w:val="333333"/>
          <w:sz w:val="21"/>
          <w:szCs w:val="21"/>
        </w:rPr>
      </w:pPr>
      <w:r w:rsidRPr="00AC0AC1">
        <w:rPr>
          <w:rFonts w:ascii="Consolas" w:eastAsia="Times New Roman" w:hAnsi="Consolas"/>
          <w:color w:val="9C5D27"/>
          <w:sz w:val="21"/>
          <w:szCs w:val="21"/>
        </w:rPr>
        <w:t>229</w:t>
      </w:r>
      <w:r w:rsidRPr="00AC0AC1">
        <w:rPr>
          <w:rFonts w:ascii="Consolas" w:eastAsia="Times New Roman" w:hAnsi="Consolas"/>
          <w:color w:val="333333"/>
          <w:sz w:val="21"/>
          <w:szCs w:val="21"/>
        </w:rPr>
        <w:t xml:space="preserve">      h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ioError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userError </w:t>
      </w:r>
      <w:r w:rsidRPr="00AC0AC1">
        <w:rPr>
          <w:rFonts w:ascii="Consolas" w:eastAsia="Times New Roman" w:hAnsi="Consolas"/>
          <w:color w:val="777777"/>
          <w:sz w:val="21"/>
          <w:szCs w:val="21"/>
        </w:rPr>
        <w:t>.</w:t>
      </w:r>
      <w:r w:rsidRPr="00AC0AC1">
        <w:rPr>
          <w:rFonts w:ascii="Consolas" w:eastAsia="Times New Roman" w:hAnsi="Consolas"/>
          <w:color w:val="333333"/>
          <w:sz w:val="21"/>
          <w:szCs w:val="21"/>
        </w:rPr>
        <w:t xml:space="preserve"> show</w:t>
      </w:r>
    </w:p>
    <w:p w14:paraId="72A26376" w14:textId="77777777" w:rsidR="00DB3F24" w:rsidRPr="00AC0AC1" w:rsidRDefault="00DB3F24" w:rsidP="00042881">
      <w:pPr>
        <w:pStyle w:val="BodyText"/>
        <w:spacing w:before="0" w:after="0"/>
        <w:rPr>
          <w:lang w:eastAsia="zh-CN"/>
        </w:rPr>
      </w:pPr>
    </w:p>
    <w:p w14:paraId="782B3BEE" w14:textId="179A57F8" w:rsidR="00042881" w:rsidRPr="00AC0AC1" w:rsidRDefault="00344ADF" w:rsidP="005A7F2A">
      <w:pPr>
        <w:pStyle w:val="BodyText"/>
        <w:spacing w:before="0"/>
        <w:rPr>
          <w:lang w:eastAsia="zh-CN"/>
        </w:rPr>
      </w:pPr>
      <w:r w:rsidRPr="00AC0AC1">
        <w:rPr>
          <w:lang w:eastAsia="zh-CN"/>
        </w:rPr>
        <w:t xml:space="preserve">In the main program we expect just one command line parameter, which is the number of 1 to 4 so the main program knows for which wallet it is running. </w:t>
      </w:r>
      <w:r w:rsidR="004A57FC" w:rsidRPr="00AC0AC1">
        <w:rPr>
          <w:lang w:eastAsia="zh-CN"/>
        </w:rPr>
        <w:t xml:space="preserve">Then we read the </w:t>
      </w:r>
      <w:r w:rsidR="00003198" w:rsidRPr="00AC0AC1">
        <w:rPr>
          <w:lang w:eastAsia="zh-CN"/>
        </w:rPr>
        <w:t>corresponding</w:t>
      </w:r>
      <w:r w:rsidR="004A57FC" w:rsidRPr="00AC0AC1">
        <w:rPr>
          <w:lang w:eastAsia="zh-CN"/>
        </w:rPr>
        <w:t xml:space="preserve"> cid </w:t>
      </w:r>
      <w:r w:rsidR="004A57FC" w:rsidRPr="00AC0AC1">
        <w:rPr>
          <w:lang w:eastAsia="zh-CN"/>
        </w:rPr>
        <w:lastRenderedPageBreak/>
        <w:t xml:space="preserve">file (37). </w:t>
      </w:r>
      <w:r w:rsidR="00E20ABA" w:rsidRPr="00AC0AC1">
        <w:rPr>
          <w:lang w:eastAsia="zh-CN"/>
        </w:rPr>
        <w:t>And we read the symbol.json file to get the currency symbol of the example tokens</w:t>
      </w:r>
      <w:r w:rsidR="00916D16" w:rsidRPr="00AC0AC1">
        <w:rPr>
          <w:lang w:eastAsia="zh-CN"/>
        </w:rPr>
        <w:t xml:space="preserve"> (38)</w:t>
      </w:r>
      <w:r w:rsidR="00E20ABA" w:rsidRPr="00AC0AC1">
        <w:rPr>
          <w:lang w:eastAsia="zh-CN"/>
        </w:rPr>
        <w:t xml:space="preserve">. </w:t>
      </w:r>
      <w:r w:rsidR="00CA3DB5" w:rsidRPr="00AC0AC1">
        <w:rPr>
          <w:lang w:eastAsia="zh-CN"/>
        </w:rPr>
        <w:t xml:space="preserve">And then we check </w:t>
      </w:r>
      <w:r w:rsidR="00003198" w:rsidRPr="00AC0AC1">
        <w:rPr>
          <w:lang w:eastAsia="zh-CN"/>
        </w:rPr>
        <w:t>whether</w:t>
      </w:r>
      <w:r w:rsidR="00CA3DB5" w:rsidRPr="00AC0AC1">
        <w:rPr>
          <w:lang w:eastAsia="zh-CN"/>
        </w:rPr>
        <w:t xml:space="preserve"> there was an error</w:t>
      </w:r>
      <w:r w:rsidR="00916D16" w:rsidRPr="00AC0AC1">
        <w:rPr>
          <w:lang w:eastAsia="zh-CN"/>
        </w:rPr>
        <w:t xml:space="preserve"> and if </w:t>
      </w:r>
      <w:r w:rsidR="00621503" w:rsidRPr="00AC0AC1">
        <w:rPr>
          <w:lang w:eastAsia="zh-CN"/>
        </w:rPr>
        <w:t>not,</w:t>
      </w:r>
      <w:r w:rsidR="00916D16" w:rsidRPr="00AC0AC1">
        <w:rPr>
          <w:lang w:eastAsia="zh-CN"/>
        </w:rPr>
        <w:t xml:space="preserve"> we invoke the go function</w:t>
      </w:r>
      <w:r w:rsidR="00CC0C66" w:rsidRPr="00AC0AC1">
        <w:rPr>
          <w:lang w:eastAsia="zh-CN"/>
        </w:rPr>
        <w:t xml:space="preserve"> to which we provide the cid and the currency symbol</w:t>
      </w:r>
      <w:r w:rsidR="00CA3DB5" w:rsidRPr="00AC0AC1">
        <w:rPr>
          <w:lang w:eastAsia="zh-CN"/>
        </w:rPr>
        <w:t xml:space="preserve">. </w:t>
      </w:r>
      <w:r w:rsidR="00CE77EE" w:rsidRPr="00AC0AC1">
        <w:rPr>
          <w:lang w:eastAsia="zh-CN"/>
        </w:rPr>
        <w:t xml:space="preserve">And the go function is just a loop that reads in a command and depending on the command it executes various helper functions. </w:t>
      </w:r>
      <w:r w:rsidR="005A7F2A" w:rsidRPr="00AC0AC1">
        <w:rPr>
          <w:lang w:eastAsia="zh-CN"/>
        </w:rPr>
        <w:t>The commands exactly correspond to the endpoints we have.</w:t>
      </w:r>
      <w:r w:rsidR="00CE77EE" w:rsidRPr="00AC0AC1">
        <w:rPr>
          <w:lang w:eastAsia="zh-CN"/>
        </w:rPr>
        <w:t xml:space="preserve"> </w:t>
      </w:r>
      <w:r w:rsidR="00621503" w:rsidRPr="00AC0AC1">
        <w:rPr>
          <w:lang w:eastAsia="zh-CN"/>
        </w:rPr>
        <w:t>So,</w:t>
      </w:r>
      <w:r w:rsidR="002D157B" w:rsidRPr="00AC0AC1">
        <w:rPr>
          <w:lang w:eastAsia="zh-CN"/>
        </w:rPr>
        <w:t xml:space="preserve"> we can carry our funds, we can look for existing pools, we can create a pool, we can add liquidity to a pool, we can remove liquidity from a pool, we can close a pool and we can swap. </w:t>
      </w:r>
      <w:r w:rsidR="005C12FC" w:rsidRPr="00AC0AC1">
        <w:rPr>
          <w:lang w:eastAsia="zh-CN"/>
        </w:rPr>
        <w:t xml:space="preserve">The </w:t>
      </w:r>
      <w:r w:rsidR="005C12FC" w:rsidRPr="00AC0AC1">
        <w:rPr>
          <w:i/>
          <w:lang w:eastAsia="zh-CN"/>
        </w:rPr>
        <w:t>readCommandIO</w:t>
      </w:r>
      <w:r w:rsidR="005C12FC" w:rsidRPr="00AC0AC1">
        <w:rPr>
          <w:lang w:eastAsia="zh-CN"/>
        </w:rPr>
        <w:t xml:space="preserve"> functions tries to parse out a command from the user input and if it fails it just </w:t>
      </w:r>
      <w:r w:rsidR="00003198" w:rsidRPr="00AC0AC1">
        <w:rPr>
          <w:lang w:eastAsia="zh-CN"/>
        </w:rPr>
        <w:t>recourses</w:t>
      </w:r>
      <w:r w:rsidR="005C12FC" w:rsidRPr="00AC0AC1">
        <w:rPr>
          <w:lang w:eastAsia="zh-CN"/>
        </w:rPr>
        <w:t xml:space="preserve"> again</w:t>
      </w:r>
      <w:r w:rsidR="00D91075" w:rsidRPr="00AC0AC1">
        <w:rPr>
          <w:lang w:eastAsia="zh-CN"/>
        </w:rPr>
        <w:t xml:space="preserve"> (69-73)</w:t>
      </w:r>
      <w:r w:rsidR="005C12FC" w:rsidRPr="00AC0AC1">
        <w:rPr>
          <w:lang w:eastAsia="zh-CN"/>
        </w:rPr>
        <w:t>.</w:t>
      </w:r>
      <w:r w:rsidR="00D91075" w:rsidRPr="00AC0AC1">
        <w:rPr>
          <w:lang w:eastAsia="zh-CN"/>
        </w:rPr>
        <w:t xml:space="preserve"> </w:t>
      </w:r>
      <w:r w:rsidR="009615EF" w:rsidRPr="00AC0AC1">
        <w:rPr>
          <w:lang w:eastAsia="zh-CN"/>
        </w:rPr>
        <w:t xml:space="preserve">Then there are various helper functions that convert something of type </w:t>
      </w:r>
      <w:r w:rsidR="00A5788B" w:rsidRPr="00AC0AC1">
        <w:rPr>
          <w:lang w:eastAsia="zh-CN"/>
        </w:rPr>
        <w:t xml:space="preserve">Command into the corresponding parameter types, like create params or add params from the Uniswap module that we looked at earlier (75-91). </w:t>
      </w:r>
      <w:r w:rsidR="00314601" w:rsidRPr="00AC0AC1">
        <w:rPr>
          <w:lang w:eastAsia="zh-CN"/>
        </w:rPr>
        <w:t xml:space="preserve">The </w:t>
      </w:r>
      <w:r w:rsidR="00314601" w:rsidRPr="00AC0AC1">
        <w:rPr>
          <w:i/>
          <w:lang w:eastAsia="zh-CN"/>
        </w:rPr>
        <w:t>showCoinHeader</w:t>
      </w:r>
      <w:r w:rsidR="00314601" w:rsidRPr="00AC0AC1">
        <w:rPr>
          <w:lang w:eastAsia="zh-CN"/>
        </w:rPr>
        <w:t xml:space="preserve"> and </w:t>
      </w:r>
      <w:r w:rsidR="00314601" w:rsidRPr="00AC0AC1">
        <w:rPr>
          <w:i/>
          <w:lang w:eastAsia="zh-CN"/>
        </w:rPr>
        <w:t>showCoin</w:t>
      </w:r>
      <w:r w:rsidR="00314601" w:rsidRPr="00AC0AC1">
        <w:rPr>
          <w:lang w:eastAsia="zh-CN"/>
        </w:rPr>
        <w:t xml:space="preserve"> functions are just to make it look a bit prettier when we query the funds or the pools.</w:t>
      </w:r>
      <w:r w:rsidR="00A5788B" w:rsidRPr="00AC0AC1">
        <w:rPr>
          <w:lang w:eastAsia="zh-CN"/>
        </w:rPr>
        <w:t xml:space="preserve"> </w:t>
      </w:r>
      <w:r w:rsidR="000D173C" w:rsidRPr="00AC0AC1">
        <w:rPr>
          <w:lang w:eastAsia="zh-CN"/>
        </w:rPr>
        <w:t xml:space="preserve">After that we have the various endpoints which all make use of the helper functions </w:t>
      </w:r>
      <w:r w:rsidR="000D173C" w:rsidRPr="00AC0AC1">
        <w:rPr>
          <w:i/>
          <w:lang w:eastAsia="zh-CN"/>
        </w:rPr>
        <w:t>getStatus</w:t>
      </w:r>
      <w:r w:rsidR="000D173C" w:rsidRPr="00AC0AC1">
        <w:rPr>
          <w:lang w:eastAsia="zh-CN"/>
        </w:rPr>
        <w:t xml:space="preserve"> and </w:t>
      </w:r>
      <w:r w:rsidR="000D173C" w:rsidRPr="00AC0AC1">
        <w:rPr>
          <w:i/>
          <w:lang w:eastAsia="zh-CN"/>
        </w:rPr>
        <w:t>callEndpoint</w:t>
      </w:r>
      <w:r w:rsidR="000B04F5" w:rsidRPr="00AC0AC1">
        <w:rPr>
          <w:i/>
          <w:lang w:eastAsia="zh-CN"/>
        </w:rPr>
        <w:t xml:space="preserve"> </w:t>
      </w:r>
      <w:r w:rsidR="000B04F5" w:rsidRPr="00AC0AC1">
        <w:rPr>
          <w:lang w:eastAsia="zh-CN"/>
        </w:rPr>
        <w:t>(99-199)</w:t>
      </w:r>
      <w:r w:rsidR="000D173C" w:rsidRPr="00AC0AC1">
        <w:rPr>
          <w:lang w:eastAsia="zh-CN"/>
        </w:rPr>
        <w:t>.</w:t>
      </w:r>
      <w:r w:rsidR="000B04F5" w:rsidRPr="00AC0AC1">
        <w:rPr>
          <w:lang w:eastAsia="zh-CN"/>
        </w:rPr>
        <w:t xml:space="preserve"> </w:t>
      </w:r>
      <w:r w:rsidR="009B1406" w:rsidRPr="00AC0AC1">
        <w:rPr>
          <w:lang w:eastAsia="zh-CN"/>
        </w:rPr>
        <w:t xml:space="preserve">The </w:t>
      </w:r>
      <w:r w:rsidR="009B1406" w:rsidRPr="00AC0AC1">
        <w:rPr>
          <w:i/>
          <w:lang w:eastAsia="zh-CN"/>
        </w:rPr>
        <w:t xml:space="preserve">getStatus </w:t>
      </w:r>
      <w:r w:rsidR="009B1406" w:rsidRPr="00AC0AC1">
        <w:rPr>
          <w:lang w:eastAsia="zh-CN"/>
        </w:rPr>
        <w:t>function we need in order to get something back from the contracts</w:t>
      </w:r>
      <w:r w:rsidR="00333026" w:rsidRPr="00AC0AC1">
        <w:rPr>
          <w:lang w:eastAsia="zh-CN"/>
        </w:rPr>
        <w:t xml:space="preserve"> (201-213)</w:t>
      </w:r>
      <w:r w:rsidR="007C78DF" w:rsidRPr="00AC0AC1">
        <w:rPr>
          <w:lang w:eastAsia="zh-CN"/>
        </w:rPr>
        <w:t>.</w:t>
      </w:r>
      <w:r w:rsidR="008062EB" w:rsidRPr="00AC0AC1">
        <w:rPr>
          <w:lang w:eastAsia="zh-CN"/>
        </w:rPr>
        <w:t xml:space="preserve"> We use a GET request. In the end we just check the state</w:t>
      </w:r>
      <w:r w:rsidR="00231DB9">
        <w:rPr>
          <w:lang w:eastAsia="zh-CN"/>
        </w:rPr>
        <w:t xml:space="preserve"> i</w:t>
      </w:r>
      <w:r w:rsidR="00751B7A" w:rsidRPr="00AC0AC1">
        <w:rPr>
          <w:lang w:eastAsia="zh-CN"/>
        </w:rPr>
        <w:t>f it</w:t>
      </w:r>
      <w:r w:rsidR="008062EB" w:rsidRPr="00AC0AC1">
        <w:rPr>
          <w:lang w:eastAsia="zh-CN"/>
        </w:rPr>
        <w:t xml:space="preserve"> is empty, which happens right in the beginning because before in anything</w:t>
      </w:r>
      <w:r w:rsidR="00613DFA" w:rsidRPr="00AC0AC1">
        <w:rPr>
          <w:lang w:eastAsia="zh-CN"/>
        </w:rPr>
        <w:t xml:space="preserve"> </w:t>
      </w:r>
      <w:r w:rsidR="008062EB" w:rsidRPr="00AC0AC1">
        <w:rPr>
          <w:lang w:eastAsia="zh-CN"/>
        </w:rPr>
        <w:t>else</w:t>
      </w:r>
      <w:r w:rsidR="00613DFA" w:rsidRPr="00AC0AC1">
        <w:rPr>
          <w:lang w:eastAsia="zh-CN"/>
        </w:rPr>
        <w:t xml:space="preserve"> has</w:t>
      </w:r>
      <w:r w:rsidR="008062EB" w:rsidRPr="00AC0AC1">
        <w:rPr>
          <w:lang w:eastAsia="zh-CN"/>
        </w:rPr>
        <w:t xml:space="preserve"> told anything to the state. Then we wait a second and </w:t>
      </w:r>
      <w:r w:rsidR="00003198" w:rsidRPr="00AC0AC1">
        <w:rPr>
          <w:lang w:eastAsia="zh-CN"/>
        </w:rPr>
        <w:t>recourse</w:t>
      </w:r>
      <w:r w:rsidR="008062EB" w:rsidRPr="00AC0AC1">
        <w:rPr>
          <w:lang w:eastAsia="zh-CN"/>
        </w:rPr>
        <w:t xml:space="preserve">. </w:t>
      </w:r>
      <w:r w:rsidR="00676705" w:rsidRPr="00AC0AC1">
        <w:rPr>
          <w:lang w:eastAsia="zh-CN"/>
        </w:rPr>
        <w:t xml:space="preserve">And if there's a state it's just e, then we know that this is of type </w:t>
      </w:r>
      <w:r w:rsidR="00676705" w:rsidRPr="00AC0AC1">
        <w:rPr>
          <w:i/>
          <w:lang w:eastAsia="zh-CN"/>
        </w:rPr>
        <w:t>Either Text UserContractState</w:t>
      </w:r>
      <w:r w:rsidR="00676705" w:rsidRPr="00AC0AC1">
        <w:rPr>
          <w:lang w:eastAsia="zh-CN"/>
        </w:rPr>
        <w:t xml:space="preserve">. </w:t>
      </w:r>
      <w:r w:rsidR="0033226A">
        <w:rPr>
          <w:lang w:eastAsia="zh-CN"/>
        </w:rPr>
        <w:t>I</w:t>
      </w:r>
      <w:r w:rsidR="002B0746" w:rsidRPr="00AC0AC1">
        <w:rPr>
          <w:lang w:eastAsia="zh-CN"/>
        </w:rPr>
        <w:t xml:space="preserve">f something went </w:t>
      </w:r>
      <w:r w:rsidR="00621503" w:rsidRPr="00AC0AC1">
        <w:rPr>
          <w:lang w:eastAsia="zh-CN"/>
        </w:rPr>
        <w:t>wrong,</w:t>
      </w:r>
      <w:r w:rsidR="002B0746" w:rsidRPr="00AC0AC1">
        <w:rPr>
          <w:lang w:eastAsia="zh-CN"/>
        </w:rPr>
        <w:t xml:space="preserve"> we end in the third case (213). </w:t>
      </w:r>
      <w:r w:rsidR="00751B7A" w:rsidRPr="00AC0AC1">
        <w:rPr>
          <w:lang w:eastAsia="zh-CN"/>
        </w:rPr>
        <w:t xml:space="preserve">With the </w:t>
      </w:r>
      <w:r w:rsidR="00751B7A" w:rsidRPr="00AC0AC1">
        <w:rPr>
          <w:i/>
          <w:lang w:eastAsia="zh-CN"/>
        </w:rPr>
        <w:t>callEndpoint</w:t>
      </w:r>
      <w:r w:rsidR="00751B7A" w:rsidRPr="00AC0AC1">
        <w:rPr>
          <w:lang w:eastAsia="zh-CN"/>
        </w:rPr>
        <w:t xml:space="preserve"> function we just call an endpoint where we need to convert the URL to type Text so we use the pack function. In the end we check </w:t>
      </w:r>
      <w:r w:rsidR="00003198" w:rsidRPr="00AC0AC1">
        <w:rPr>
          <w:lang w:eastAsia="zh-CN"/>
        </w:rPr>
        <w:t>whether</w:t>
      </w:r>
      <w:r w:rsidR="00751B7A" w:rsidRPr="00AC0AC1">
        <w:rPr>
          <w:lang w:eastAsia="zh-CN"/>
        </w:rPr>
        <w:t xml:space="preserve"> we get a </w:t>
      </w:r>
      <w:r w:rsidR="00621503" w:rsidRPr="00AC0AC1">
        <w:rPr>
          <w:lang w:eastAsia="zh-CN"/>
        </w:rPr>
        <w:t>200-status</w:t>
      </w:r>
      <w:r w:rsidR="00751B7A" w:rsidRPr="00AC0AC1">
        <w:rPr>
          <w:lang w:eastAsia="zh-CN"/>
        </w:rPr>
        <w:t xml:space="preserve"> code or not.</w:t>
      </w:r>
      <w:r w:rsidR="007004E4" w:rsidRPr="00AC0AC1">
        <w:rPr>
          <w:lang w:eastAsia="zh-CN"/>
        </w:rPr>
        <w:t xml:space="preserve"> </w:t>
      </w:r>
      <w:r w:rsidR="005E1DEF" w:rsidRPr="00AC0AC1">
        <w:rPr>
          <w:lang w:eastAsia="zh-CN"/>
        </w:rPr>
        <w:t>Let’s</w:t>
      </w:r>
      <w:r w:rsidR="007004E4" w:rsidRPr="00AC0AC1">
        <w:rPr>
          <w:lang w:eastAsia="zh-CN"/>
        </w:rPr>
        <w:t xml:space="preserve"> look now at the </w:t>
      </w:r>
      <w:r w:rsidR="007004E4" w:rsidRPr="00AC0AC1">
        <w:rPr>
          <w:i/>
          <w:lang w:eastAsia="zh-CN"/>
        </w:rPr>
        <w:t>getFunds</w:t>
      </w:r>
      <w:r w:rsidR="007004E4" w:rsidRPr="00AC0AC1">
        <w:rPr>
          <w:lang w:eastAsia="zh-CN"/>
        </w:rPr>
        <w:t xml:space="preserve"> endpoint function</w:t>
      </w:r>
      <w:r w:rsidR="00C91E9B" w:rsidRPr="00AC0AC1">
        <w:rPr>
          <w:lang w:eastAsia="zh-CN"/>
        </w:rPr>
        <w:t xml:space="preserve"> (99-115)</w:t>
      </w:r>
      <w:r w:rsidR="007004E4" w:rsidRPr="00AC0AC1">
        <w:rPr>
          <w:lang w:eastAsia="zh-CN"/>
        </w:rPr>
        <w:t xml:space="preserve">. </w:t>
      </w:r>
      <w:r w:rsidR="00621503" w:rsidRPr="00AC0AC1">
        <w:rPr>
          <w:lang w:eastAsia="zh-CN"/>
        </w:rPr>
        <w:t>First,</w:t>
      </w:r>
      <w:r w:rsidR="00321123" w:rsidRPr="00AC0AC1">
        <w:rPr>
          <w:lang w:eastAsia="zh-CN"/>
        </w:rPr>
        <w:t xml:space="preserve"> we use the call the endpoint »funds« </w:t>
      </w:r>
      <w:r w:rsidR="00B010AB" w:rsidRPr="00AC0AC1">
        <w:rPr>
          <w:lang w:eastAsia="zh-CN"/>
        </w:rPr>
        <w:t xml:space="preserve">and the request body for it is just unit. </w:t>
      </w:r>
      <w:r w:rsidR="00B95371" w:rsidRPr="00AC0AC1">
        <w:rPr>
          <w:lang w:eastAsia="zh-CN"/>
        </w:rPr>
        <w:t xml:space="preserve">Then we wait for 2 seconds and we use the </w:t>
      </w:r>
      <w:r w:rsidR="00B95371" w:rsidRPr="00AC0AC1">
        <w:rPr>
          <w:i/>
          <w:lang w:eastAsia="zh-CN"/>
        </w:rPr>
        <w:t>getStatus</w:t>
      </w:r>
      <w:r w:rsidR="00B95371" w:rsidRPr="00AC0AC1">
        <w:rPr>
          <w:lang w:eastAsia="zh-CN"/>
        </w:rPr>
        <w:t xml:space="preserve"> helper function</w:t>
      </w:r>
      <w:r w:rsidR="00B83713" w:rsidRPr="00AC0AC1">
        <w:rPr>
          <w:lang w:eastAsia="zh-CN"/>
        </w:rPr>
        <w:t xml:space="preserve"> and if we get a Right </w:t>
      </w:r>
      <w:r w:rsidR="00621503" w:rsidRPr="00AC0AC1">
        <w:rPr>
          <w:lang w:eastAsia="zh-CN"/>
        </w:rPr>
        <w:t>result,</w:t>
      </w:r>
      <w:r w:rsidR="00B83713" w:rsidRPr="00AC0AC1">
        <w:rPr>
          <w:lang w:eastAsia="zh-CN"/>
        </w:rPr>
        <w:t xml:space="preserve"> we show the funds</w:t>
      </w:r>
      <w:r w:rsidR="00B95371" w:rsidRPr="00AC0AC1">
        <w:rPr>
          <w:lang w:eastAsia="zh-CN"/>
        </w:rPr>
        <w:t>.</w:t>
      </w:r>
      <w:r w:rsidR="00B83713" w:rsidRPr="00AC0AC1">
        <w:rPr>
          <w:lang w:eastAsia="zh-CN"/>
        </w:rPr>
        <w:t xml:space="preserve"> Else we </w:t>
      </w:r>
      <w:r w:rsidR="00003198" w:rsidRPr="00AC0AC1">
        <w:rPr>
          <w:lang w:eastAsia="zh-CN"/>
        </w:rPr>
        <w:t>recourse</w:t>
      </w:r>
      <w:r w:rsidR="00B83713" w:rsidRPr="00AC0AC1">
        <w:rPr>
          <w:lang w:eastAsia="zh-CN"/>
        </w:rPr>
        <w:t xml:space="preserve">. </w:t>
      </w:r>
      <w:r w:rsidR="00C91E9B" w:rsidRPr="00AC0AC1">
        <w:rPr>
          <w:lang w:eastAsia="zh-CN"/>
        </w:rPr>
        <w:t xml:space="preserve">The next endpoint function is </w:t>
      </w:r>
      <w:r w:rsidR="00C91E9B" w:rsidRPr="00AC0AC1">
        <w:rPr>
          <w:i/>
          <w:lang w:eastAsia="zh-CN"/>
        </w:rPr>
        <w:t>getPools</w:t>
      </w:r>
      <w:r w:rsidR="00C91E9B" w:rsidRPr="00AC0AC1">
        <w:rPr>
          <w:lang w:eastAsia="zh-CN"/>
        </w:rPr>
        <w:t xml:space="preserve"> (117-134). </w:t>
      </w:r>
      <w:r w:rsidR="00903856" w:rsidRPr="00AC0AC1">
        <w:rPr>
          <w:lang w:eastAsia="zh-CN"/>
        </w:rPr>
        <w:t>It's more o</w:t>
      </w:r>
      <w:r w:rsidR="00003198">
        <w:rPr>
          <w:lang w:eastAsia="zh-CN"/>
        </w:rPr>
        <w:t>r less the same as the previous</w:t>
      </w:r>
      <w:r w:rsidR="00903856" w:rsidRPr="00AC0AC1">
        <w:rPr>
          <w:lang w:eastAsia="zh-CN"/>
        </w:rPr>
        <w:t xml:space="preserve"> just instead of funds we have pools now. In the </w:t>
      </w:r>
      <w:r w:rsidR="00903856" w:rsidRPr="00AC0AC1">
        <w:rPr>
          <w:i/>
          <w:lang w:eastAsia="zh-CN"/>
        </w:rPr>
        <w:t>createPool</w:t>
      </w:r>
      <w:r w:rsidR="00903856" w:rsidRPr="00AC0AC1">
        <w:rPr>
          <w:lang w:eastAsia="zh-CN"/>
        </w:rPr>
        <w:t xml:space="preserve"> endpoint function we again call the endpoint and wait for 2 seconds. Now something could go wrong for instance if we want to create a pool with coins that </w:t>
      </w:r>
      <w:r w:rsidR="00003198" w:rsidRPr="00AC0AC1">
        <w:rPr>
          <w:lang w:eastAsia="zh-CN"/>
        </w:rPr>
        <w:t>already</w:t>
      </w:r>
      <w:r w:rsidR="00903856" w:rsidRPr="00AC0AC1">
        <w:rPr>
          <w:lang w:eastAsia="zh-CN"/>
        </w:rPr>
        <w:t xml:space="preserve"> exist in another pool or that we do not have sufficient funds. </w:t>
      </w:r>
      <w:r w:rsidR="00621503" w:rsidRPr="00AC0AC1">
        <w:rPr>
          <w:lang w:eastAsia="zh-CN"/>
        </w:rPr>
        <w:t>So,</w:t>
      </w:r>
      <w:r w:rsidR="00996E9F" w:rsidRPr="00AC0AC1">
        <w:rPr>
          <w:lang w:eastAsia="zh-CN"/>
        </w:rPr>
        <w:t xml:space="preserve"> in the case we get an error we just log it to the console. </w:t>
      </w:r>
      <w:r w:rsidR="005E1DEF" w:rsidRPr="00AC0AC1">
        <w:rPr>
          <w:lang w:eastAsia="zh-CN"/>
        </w:rPr>
        <w:t>Let’s</w:t>
      </w:r>
      <w:r w:rsidR="007F6886" w:rsidRPr="00AC0AC1">
        <w:rPr>
          <w:lang w:eastAsia="zh-CN"/>
        </w:rPr>
        <w:t xml:space="preserve"> try now out this code in the console. Let's start three instances for </w:t>
      </w:r>
      <w:r w:rsidR="003C6C76" w:rsidRPr="00AC0AC1">
        <w:rPr>
          <w:lang w:eastAsia="zh-CN"/>
        </w:rPr>
        <w:t>wallets</w:t>
      </w:r>
      <w:r w:rsidR="007F6886" w:rsidRPr="00AC0AC1">
        <w:rPr>
          <w:lang w:eastAsia="zh-CN"/>
        </w:rPr>
        <w:t xml:space="preserve"> one, two, three, and try to recreate the scenario from the diagrams in the beginning. </w:t>
      </w:r>
    </w:p>
    <w:p w14:paraId="0B94DD91" w14:textId="0C9DEF7B" w:rsidR="001B4A64" w:rsidRPr="00AC0AC1" w:rsidRDefault="00BE0257" w:rsidP="00BE0257">
      <w:pPr>
        <w:pStyle w:val="SourceCode"/>
        <w:rPr>
          <w:noProof w:val="0"/>
          <w:lang w:val="en-US"/>
        </w:rPr>
      </w:pPr>
      <w:r w:rsidRPr="00AC0AC1">
        <w:rPr>
          <w:noProof w:val="0"/>
          <w:lang w:val="en-US"/>
        </w:rPr>
        <w:t xml:space="preserve">$ cabal run uniswap-client -- </w:t>
      </w:r>
      <w:r w:rsidR="00455EAE" w:rsidRPr="00AC0AC1">
        <w:rPr>
          <w:noProof w:val="0"/>
          <w:lang w:val="en-US"/>
        </w:rPr>
        <w:t>1</w:t>
      </w:r>
    </w:p>
    <w:p w14:paraId="5ACE8E04" w14:textId="3271E7CA" w:rsidR="00DB3F24" w:rsidRPr="00AC0AC1" w:rsidRDefault="00455EAE" w:rsidP="00455EAE">
      <w:pPr>
        <w:pStyle w:val="SourceCode"/>
        <w:rPr>
          <w:noProof w:val="0"/>
          <w:lang w:val="en-US"/>
        </w:rPr>
      </w:pPr>
      <w:r w:rsidRPr="00AC0AC1">
        <w:rPr>
          <w:noProof w:val="0"/>
          <w:lang w:val="en-US"/>
        </w:rPr>
        <w:t>$ cabal run uniswap-client -- 2</w:t>
      </w:r>
    </w:p>
    <w:p w14:paraId="7B04D349" w14:textId="6A507587" w:rsidR="00455EAE" w:rsidRPr="00AC0AC1" w:rsidRDefault="00455EAE" w:rsidP="00455EAE">
      <w:pPr>
        <w:pStyle w:val="SourceCode"/>
        <w:rPr>
          <w:noProof w:val="0"/>
          <w:lang w:val="en-US"/>
        </w:rPr>
      </w:pPr>
      <w:r w:rsidRPr="00AC0AC1">
        <w:rPr>
          <w:noProof w:val="0"/>
          <w:lang w:val="en-US"/>
        </w:rPr>
        <w:t>$ cabal run uniswap-client -- 3</w:t>
      </w:r>
    </w:p>
    <w:p w14:paraId="21F90A37" w14:textId="404100C3" w:rsidR="00455EAE" w:rsidRPr="00AC0AC1" w:rsidRDefault="00583D42" w:rsidP="00B254E9">
      <w:pPr>
        <w:pStyle w:val="BodyText"/>
        <w:rPr>
          <w:lang w:eastAsia="zh-CN"/>
        </w:rPr>
      </w:pPr>
      <w:r w:rsidRPr="00AC0AC1">
        <w:rPr>
          <w:lang w:eastAsia="zh-CN"/>
        </w:rPr>
        <w:t xml:space="preserve">We need to perform these commands in three different shells so we can then interact with the pools for each wallet individually. </w:t>
      </w:r>
      <w:r w:rsidR="004548B1" w:rsidRPr="00AC0AC1">
        <w:rPr>
          <w:lang w:eastAsia="zh-CN"/>
        </w:rPr>
        <w:t xml:space="preserve">We can use the </w:t>
      </w:r>
      <w:r w:rsidR="00333C27" w:rsidRPr="00AC0AC1">
        <w:rPr>
          <w:lang w:eastAsia="zh-CN"/>
        </w:rPr>
        <w:t>»</w:t>
      </w:r>
      <w:r w:rsidR="004548B1" w:rsidRPr="00AC0AC1">
        <w:rPr>
          <w:lang w:eastAsia="zh-CN"/>
        </w:rPr>
        <w:t>Funds</w:t>
      </w:r>
      <w:r w:rsidR="00333C27" w:rsidRPr="00AC0AC1">
        <w:rPr>
          <w:lang w:eastAsia="zh-CN"/>
        </w:rPr>
        <w:t>«</w:t>
      </w:r>
      <w:r w:rsidR="004548B1" w:rsidRPr="00AC0AC1">
        <w:rPr>
          <w:lang w:eastAsia="zh-CN"/>
        </w:rPr>
        <w:t xml:space="preserve"> command to </w:t>
      </w:r>
      <w:r w:rsidR="00003198" w:rsidRPr="00AC0AC1">
        <w:rPr>
          <w:lang w:eastAsia="zh-CN"/>
        </w:rPr>
        <w:t>query</w:t>
      </w:r>
      <w:r w:rsidR="004548B1" w:rsidRPr="00AC0AC1">
        <w:rPr>
          <w:lang w:eastAsia="zh-CN"/>
        </w:rPr>
        <w:t xml:space="preserve"> our funds and we will see that we have 1 </w:t>
      </w:r>
      <w:r w:rsidR="00003198" w:rsidRPr="00AC0AC1">
        <w:rPr>
          <w:lang w:eastAsia="zh-CN"/>
        </w:rPr>
        <w:t>million</w:t>
      </w:r>
      <w:r w:rsidR="004548B1" w:rsidRPr="00AC0AC1">
        <w:rPr>
          <w:lang w:eastAsia="zh-CN"/>
        </w:rPr>
        <w:t xml:space="preserve"> for each of the tokens A, B, C and D</w:t>
      </w:r>
      <w:r w:rsidR="00003198">
        <w:rPr>
          <w:lang w:eastAsia="zh-CN"/>
        </w:rPr>
        <w:t xml:space="preserve"> a</w:t>
      </w:r>
      <w:r w:rsidR="004548B1" w:rsidRPr="00AC0AC1">
        <w:rPr>
          <w:lang w:eastAsia="zh-CN"/>
        </w:rPr>
        <w:t xml:space="preserve">nd a 100.000 ADA. </w:t>
      </w:r>
      <w:r w:rsidR="005E1DEF" w:rsidRPr="00AC0AC1">
        <w:rPr>
          <w:lang w:eastAsia="zh-CN"/>
        </w:rPr>
        <w:t>Let’s</w:t>
      </w:r>
      <w:r w:rsidR="006A1948" w:rsidRPr="00AC0AC1">
        <w:rPr>
          <w:lang w:eastAsia="zh-CN"/>
        </w:rPr>
        <w:t xml:space="preserve"> </w:t>
      </w:r>
      <w:r w:rsidR="006A1948" w:rsidRPr="00AC0AC1">
        <w:rPr>
          <w:lang w:eastAsia="zh-CN"/>
        </w:rPr>
        <w:lastRenderedPageBreak/>
        <w:t xml:space="preserve">say now that wallet 1 will be Alice, wallet 2 will be Bob and wallet 3 will be Charlie. </w:t>
      </w:r>
      <w:r w:rsidR="00B67225" w:rsidRPr="00AC0AC1">
        <w:rPr>
          <w:lang w:eastAsia="zh-CN"/>
        </w:rPr>
        <w:t>Alice first creates a pool with 1000 of tokens A and 2000 of tokens B.</w:t>
      </w:r>
      <w:r w:rsidR="001A02DC" w:rsidRPr="00AC0AC1">
        <w:rPr>
          <w:lang w:eastAsia="zh-CN"/>
        </w:rPr>
        <w:t xml:space="preserve"> After it we </w:t>
      </w:r>
      <w:r w:rsidR="00003198" w:rsidRPr="00AC0AC1">
        <w:rPr>
          <w:lang w:eastAsia="zh-CN"/>
        </w:rPr>
        <w:t>query</w:t>
      </w:r>
      <w:r w:rsidR="001A02DC" w:rsidRPr="00AC0AC1">
        <w:rPr>
          <w:lang w:eastAsia="zh-CN"/>
        </w:rPr>
        <w:t xml:space="preserve"> the pools.</w:t>
      </w:r>
    </w:p>
    <w:p w14:paraId="76139538" w14:textId="3D7A2E76" w:rsidR="00B67225" w:rsidRPr="00AC0AC1" w:rsidRDefault="00B67225" w:rsidP="00B67225">
      <w:pPr>
        <w:pStyle w:val="SourceCode"/>
        <w:rPr>
          <w:noProof w:val="0"/>
          <w:lang w:val="en-US"/>
        </w:rPr>
      </w:pPr>
      <w:r w:rsidRPr="00AC0AC1">
        <w:rPr>
          <w:noProof w:val="0"/>
          <w:lang w:val="en-US"/>
        </w:rPr>
        <w:t>Create 1000 'A' 2000 'B'</w:t>
      </w:r>
    </w:p>
    <w:p w14:paraId="0E238F46" w14:textId="79145703" w:rsidR="001A02DC" w:rsidRPr="00AC0AC1" w:rsidRDefault="001A02DC" w:rsidP="00B67225">
      <w:pPr>
        <w:pStyle w:val="SourceCode"/>
        <w:rPr>
          <w:noProof w:val="0"/>
          <w:lang w:val="en-US"/>
        </w:rPr>
      </w:pPr>
      <w:r w:rsidRPr="00AC0AC1">
        <w:rPr>
          <w:noProof w:val="0"/>
          <w:lang w:val="en-US"/>
        </w:rPr>
        <w:t>Pool</w:t>
      </w:r>
      <w:r w:rsidR="0051765F" w:rsidRPr="00AC0AC1">
        <w:rPr>
          <w:noProof w:val="0"/>
          <w:lang w:val="en-US"/>
        </w:rPr>
        <w:t>s</w:t>
      </w:r>
    </w:p>
    <w:p w14:paraId="6A09B339" w14:textId="0A24733B" w:rsidR="00455EAE" w:rsidRPr="00AC0AC1" w:rsidRDefault="0051765F" w:rsidP="00B254E9">
      <w:pPr>
        <w:pStyle w:val="BodyText"/>
        <w:rPr>
          <w:lang w:eastAsia="zh-CN"/>
        </w:rPr>
      </w:pPr>
      <w:r w:rsidRPr="00AC0AC1">
        <w:rPr>
          <w:lang w:eastAsia="zh-CN"/>
        </w:rPr>
        <w:t>The next step is that Bob swaps 100 A for Bs. And then we check how many funds Bob has.</w:t>
      </w:r>
    </w:p>
    <w:p w14:paraId="4ABC8B14" w14:textId="7C1B4571" w:rsidR="0051765F" w:rsidRPr="00AC0AC1" w:rsidRDefault="0051765F" w:rsidP="0051765F">
      <w:pPr>
        <w:pStyle w:val="SourceCode"/>
        <w:rPr>
          <w:noProof w:val="0"/>
          <w:lang w:val="en-US"/>
        </w:rPr>
      </w:pPr>
      <w:r w:rsidRPr="00AC0AC1">
        <w:rPr>
          <w:noProof w:val="0"/>
          <w:lang w:val="en-US"/>
        </w:rPr>
        <w:t>Swap 100 'A' 'B'</w:t>
      </w:r>
    </w:p>
    <w:p w14:paraId="33656218" w14:textId="331B3A33" w:rsidR="0051765F" w:rsidRPr="00AC0AC1" w:rsidRDefault="0051765F" w:rsidP="0051765F">
      <w:pPr>
        <w:pStyle w:val="SourceCode"/>
        <w:rPr>
          <w:noProof w:val="0"/>
          <w:lang w:val="en-US"/>
        </w:rPr>
      </w:pPr>
      <w:r w:rsidRPr="00AC0AC1">
        <w:rPr>
          <w:noProof w:val="0"/>
          <w:lang w:val="en-US"/>
        </w:rPr>
        <w:t>Funds</w:t>
      </w:r>
    </w:p>
    <w:p w14:paraId="3D43F850" w14:textId="0251EFD7" w:rsidR="0051765F" w:rsidRPr="00AC0AC1" w:rsidRDefault="00F516D4" w:rsidP="0051765F">
      <w:r w:rsidRPr="00AC0AC1">
        <w:t xml:space="preserve">And we see the numbers from the initial schema. </w:t>
      </w:r>
      <w:r w:rsidR="001C0E60" w:rsidRPr="00AC0AC1">
        <w:t xml:space="preserve">Next Charlie added liquidity: 400 A and 800 B. </w:t>
      </w:r>
      <w:r w:rsidR="008177F6" w:rsidRPr="00AC0AC1">
        <w:t>After it we check the pools to see if the funds got updated.</w:t>
      </w:r>
    </w:p>
    <w:p w14:paraId="598299C5" w14:textId="10076E89" w:rsidR="008177F6" w:rsidRPr="00AC0AC1" w:rsidRDefault="008177F6" w:rsidP="008177F6">
      <w:pPr>
        <w:pStyle w:val="SourceCode"/>
        <w:rPr>
          <w:noProof w:val="0"/>
          <w:lang w:val="en-US"/>
        </w:rPr>
      </w:pPr>
      <w:r w:rsidRPr="00AC0AC1">
        <w:rPr>
          <w:noProof w:val="0"/>
          <w:lang w:val="en-US"/>
        </w:rPr>
        <w:t>Add 400 'A' 800 'B'</w:t>
      </w:r>
    </w:p>
    <w:p w14:paraId="2F84ADAC" w14:textId="0C9685CA" w:rsidR="008177F6" w:rsidRPr="00AC0AC1" w:rsidRDefault="008177F6" w:rsidP="008177F6">
      <w:pPr>
        <w:pStyle w:val="SourceCode"/>
        <w:rPr>
          <w:noProof w:val="0"/>
          <w:lang w:val="en-US"/>
        </w:rPr>
      </w:pPr>
      <w:r w:rsidRPr="00AC0AC1">
        <w:rPr>
          <w:noProof w:val="0"/>
          <w:lang w:val="en-US"/>
        </w:rPr>
        <w:t>Pools</w:t>
      </w:r>
    </w:p>
    <w:p w14:paraId="1C6AB358" w14:textId="2A74943E" w:rsidR="008177F6" w:rsidRPr="00AC0AC1" w:rsidRDefault="00443F93" w:rsidP="0051765F">
      <w:r w:rsidRPr="00AC0AC1">
        <w:t xml:space="preserve">Now we go back to Alice. She wants to remove her entire liquidity 1415 liquidity tokens. We first </w:t>
      </w:r>
      <w:r w:rsidR="00003198" w:rsidRPr="00AC0AC1">
        <w:t>query</w:t>
      </w:r>
      <w:r w:rsidRPr="00AC0AC1">
        <w:t xml:space="preserve"> her funds and after the removal we do this again.</w:t>
      </w:r>
    </w:p>
    <w:p w14:paraId="56ADF7F1" w14:textId="08A3CAF1" w:rsidR="00443F93" w:rsidRPr="00AC0AC1" w:rsidRDefault="00443F93" w:rsidP="00443F93">
      <w:pPr>
        <w:pStyle w:val="SourceCode"/>
        <w:rPr>
          <w:noProof w:val="0"/>
          <w:lang w:val="en-US"/>
        </w:rPr>
      </w:pPr>
      <w:r w:rsidRPr="00AC0AC1">
        <w:rPr>
          <w:noProof w:val="0"/>
          <w:lang w:val="en-US"/>
        </w:rPr>
        <w:t>Funds</w:t>
      </w:r>
    </w:p>
    <w:p w14:paraId="2A2259F7" w14:textId="58DD40D2" w:rsidR="00443F93" w:rsidRPr="00AC0AC1" w:rsidRDefault="00443F93" w:rsidP="00443F93">
      <w:pPr>
        <w:pStyle w:val="SourceCode"/>
        <w:rPr>
          <w:noProof w:val="0"/>
          <w:lang w:val="en-US"/>
        </w:rPr>
      </w:pPr>
      <w:r w:rsidRPr="00AC0AC1">
        <w:rPr>
          <w:noProof w:val="0"/>
          <w:lang w:val="en-US"/>
        </w:rPr>
        <w:t>Remove 1415 'A' 'B'</w:t>
      </w:r>
    </w:p>
    <w:p w14:paraId="0EAD386D" w14:textId="7384907F" w:rsidR="00443F93" w:rsidRPr="00AC0AC1" w:rsidRDefault="00443F93" w:rsidP="00443F93">
      <w:pPr>
        <w:pStyle w:val="SourceCode"/>
        <w:rPr>
          <w:noProof w:val="0"/>
          <w:lang w:val="en-US"/>
        </w:rPr>
      </w:pPr>
      <w:r w:rsidRPr="00AC0AC1">
        <w:rPr>
          <w:noProof w:val="0"/>
          <w:lang w:val="en-US"/>
        </w:rPr>
        <w:t>Funds</w:t>
      </w:r>
    </w:p>
    <w:p w14:paraId="3B0CAF47" w14:textId="3E98903F" w:rsidR="00443F93" w:rsidRPr="00AC0AC1" w:rsidRDefault="00B108AB" w:rsidP="00443F93">
      <w:r w:rsidRPr="00AC0AC1">
        <w:t xml:space="preserve">The last step is that Charlie closes the pool. </w:t>
      </w:r>
      <w:r w:rsidR="006A374A" w:rsidRPr="00AC0AC1">
        <w:t>And then we check if any pools are present.</w:t>
      </w:r>
    </w:p>
    <w:p w14:paraId="2002365B" w14:textId="344D6331" w:rsidR="00B108AB" w:rsidRPr="00AC0AC1" w:rsidRDefault="00B108AB" w:rsidP="00B108AB">
      <w:pPr>
        <w:pStyle w:val="SourceCode"/>
        <w:rPr>
          <w:noProof w:val="0"/>
          <w:lang w:val="en-US"/>
        </w:rPr>
      </w:pPr>
      <w:r w:rsidRPr="00AC0AC1">
        <w:rPr>
          <w:noProof w:val="0"/>
          <w:lang w:val="en-US"/>
        </w:rPr>
        <w:t>Close 'A' 'B'</w:t>
      </w:r>
    </w:p>
    <w:p w14:paraId="7DE28BD0" w14:textId="53050ABF" w:rsidR="006A374A" w:rsidRPr="00AC0AC1" w:rsidRDefault="006A374A" w:rsidP="00B108AB">
      <w:pPr>
        <w:pStyle w:val="SourceCode"/>
        <w:rPr>
          <w:noProof w:val="0"/>
          <w:lang w:val="en-US"/>
        </w:rPr>
      </w:pPr>
      <w:r w:rsidRPr="00AC0AC1">
        <w:rPr>
          <w:noProof w:val="0"/>
          <w:lang w:val="en-US"/>
        </w:rPr>
        <w:t>Pools</w:t>
      </w:r>
    </w:p>
    <w:p w14:paraId="6B922C1C" w14:textId="573F70A7" w:rsidR="00B108AB" w:rsidRPr="00AC0AC1" w:rsidRDefault="00621503" w:rsidP="00443F93">
      <w:r w:rsidRPr="00AC0AC1">
        <w:t>Finally,</w:t>
      </w:r>
      <w:r w:rsidR="00450C18" w:rsidRPr="00AC0AC1">
        <w:t xml:space="preserve"> we want to show how to do this entire workflow without Haskell and instead use curl. </w:t>
      </w:r>
      <w:r w:rsidR="00C01BC9" w:rsidRPr="00AC0AC1">
        <w:t xml:space="preserve">So in the week10 folder you find various shell scripts with curl commands. The </w:t>
      </w:r>
      <w:r w:rsidR="00C01BC9" w:rsidRPr="00AC0AC1">
        <w:rPr>
          <w:i/>
        </w:rPr>
        <w:t>status.sh</w:t>
      </w:r>
      <w:r w:rsidR="00C01BC9" w:rsidRPr="00AC0AC1">
        <w:t xml:space="preserve"> script expects one argument, that’s the wallet. </w:t>
      </w:r>
      <w:r>
        <w:t>I</w:t>
      </w:r>
      <w:r w:rsidR="00C01BC9" w:rsidRPr="00AC0AC1">
        <w:t>f we try it for wallet 1 we get back the pool state.</w:t>
      </w:r>
    </w:p>
    <w:p w14:paraId="31A02261" w14:textId="71202BBC" w:rsidR="00C01BC9" w:rsidRPr="00AC0AC1" w:rsidRDefault="00C01BC9" w:rsidP="00C01BC9">
      <w:pPr>
        <w:pStyle w:val="SourceCode"/>
        <w:rPr>
          <w:noProof w:val="0"/>
          <w:lang w:val="en-US"/>
        </w:rPr>
      </w:pPr>
      <w:r w:rsidRPr="00AC0AC1">
        <w:rPr>
          <w:noProof w:val="0"/>
          <w:lang w:val="en-US"/>
        </w:rPr>
        <w:t>$ ./status.sh 1</w:t>
      </w:r>
    </w:p>
    <w:p w14:paraId="10B20F26" w14:textId="3B277BB6" w:rsidR="00C01BC9" w:rsidRPr="00AC0AC1" w:rsidRDefault="00BC4165" w:rsidP="00443F93">
      <w:r w:rsidRPr="00AC0AC1">
        <w:t>We see the result of the last en</w:t>
      </w:r>
      <w:r w:rsidR="00003198">
        <w:t>d</w:t>
      </w:r>
      <w:r w:rsidRPr="00AC0AC1">
        <w:t xml:space="preserve">point call which was for wallet 1 the Pools endpoint and at that time the AB pool was still open so we get this result. </w:t>
      </w:r>
      <w:r w:rsidR="000A0AAB" w:rsidRPr="00AC0AC1">
        <w:t xml:space="preserve">The </w:t>
      </w:r>
      <w:r w:rsidR="000A0AAB" w:rsidRPr="00AC0AC1">
        <w:rPr>
          <w:i/>
        </w:rPr>
        <w:t>funds.sh</w:t>
      </w:r>
      <w:r w:rsidR="000A0AAB" w:rsidRPr="00AC0AC1">
        <w:t xml:space="preserve"> script calls the funds endpoint. </w:t>
      </w:r>
      <w:r w:rsidR="00EB082E" w:rsidRPr="00AC0AC1">
        <w:t>Again,</w:t>
      </w:r>
      <w:r w:rsidR="000A0AAB" w:rsidRPr="00AC0AC1">
        <w:t xml:space="preserve"> it takes just the wallet parameter.</w:t>
      </w:r>
    </w:p>
    <w:p w14:paraId="750B912B" w14:textId="0A4ED372" w:rsidR="000A0AAB" w:rsidRPr="00AC0AC1" w:rsidRDefault="000A0AAB" w:rsidP="000A0AAB">
      <w:pPr>
        <w:pStyle w:val="SourceCode"/>
        <w:rPr>
          <w:noProof w:val="0"/>
          <w:lang w:val="en-US"/>
        </w:rPr>
      </w:pPr>
      <w:r w:rsidRPr="00AC0AC1">
        <w:rPr>
          <w:noProof w:val="0"/>
          <w:lang w:val="en-US"/>
        </w:rPr>
        <w:t>$ ./funds.sh 1</w:t>
      </w:r>
    </w:p>
    <w:p w14:paraId="717809BE" w14:textId="0F906581" w:rsidR="000A0AAB" w:rsidRPr="00AC0AC1" w:rsidRDefault="000A0AAB" w:rsidP="00443F93">
      <w:r w:rsidRPr="00AC0AC1">
        <w:t xml:space="preserve">If we call afterwards the status script </w:t>
      </w:r>
      <w:r w:rsidR="00EB082E" w:rsidRPr="00AC0AC1">
        <w:t>again,</w:t>
      </w:r>
      <w:r w:rsidRPr="00AC0AC1">
        <w:t xml:space="preserve"> we see the result changes to the funds call. </w:t>
      </w:r>
      <w:r w:rsidR="00410BD9" w:rsidRPr="00AC0AC1">
        <w:t xml:space="preserve">We can now use the </w:t>
      </w:r>
      <w:r w:rsidR="00410BD9" w:rsidRPr="00AC0AC1">
        <w:rPr>
          <w:i/>
        </w:rPr>
        <w:t>create.sh</w:t>
      </w:r>
      <w:r w:rsidR="00410BD9" w:rsidRPr="00AC0AC1">
        <w:t xml:space="preserve"> script to open up again a pool with tokens A and B for wallet 1.</w:t>
      </w:r>
      <w:r w:rsidR="00EB082E">
        <w:t xml:space="preserve"> </w:t>
      </w:r>
    </w:p>
    <w:p w14:paraId="1380CF67" w14:textId="698E19ED" w:rsidR="00410BD9" w:rsidRPr="00AC0AC1" w:rsidRDefault="00410BD9" w:rsidP="00410BD9">
      <w:pPr>
        <w:pStyle w:val="SourceCode"/>
        <w:rPr>
          <w:noProof w:val="0"/>
          <w:lang w:val="en-US"/>
        </w:rPr>
      </w:pPr>
      <w:r w:rsidRPr="00AC0AC1">
        <w:rPr>
          <w:noProof w:val="0"/>
          <w:lang w:val="en-US"/>
        </w:rPr>
        <w:lastRenderedPageBreak/>
        <w:t>$ ./create.sh 1 1000 A 2000 B</w:t>
      </w:r>
    </w:p>
    <w:p w14:paraId="7C65F87B" w14:textId="21511A2E" w:rsidR="00410BD9" w:rsidRPr="00AC0AC1" w:rsidRDefault="009E55B1" w:rsidP="00443F93">
      <w:r w:rsidRPr="00AC0AC1">
        <w:t xml:space="preserve">We can call now the pools script and then </w:t>
      </w:r>
      <w:r w:rsidR="00CB42D3" w:rsidRPr="00AC0AC1">
        <w:t>again,</w:t>
      </w:r>
      <w:r w:rsidRPr="00AC0AC1">
        <w:t xml:space="preserve"> the status script to get the pool status.</w:t>
      </w:r>
    </w:p>
    <w:p w14:paraId="1C776AE9" w14:textId="75F48000" w:rsidR="009E55B1" w:rsidRPr="00AC0AC1" w:rsidRDefault="009E55B1" w:rsidP="009E55B1">
      <w:pPr>
        <w:pStyle w:val="SourceCode"/>
        <w:rPr>
          <w:noProof w:val="0"/>
          <w:lang w:val="en-US"/>
        </w:rPr>
      </w:pPr>
      <w:r w:rsidRPr="00AC0AC1">
        <w:rPr>
          <w:noProof w:val="0"/>
          <w:lang w:val="en-US"/>
        </w:rPr>
        <w:t>$ ./pools.sh 1</w:t>
      </w:r>
    </w:p>
    <w:p w14:paraId="4FE3EC7E" w14:textId="7D06B40B" w:rsidR="009E55B1" w:rsidRPr="00AC0AC1" w:rsidRDefault="009E55B1" w:rsidP="009E55B1">
      <w:pPr>
        <w:pStyle w:val="SourceCode"/>
        <w:rPr>
          <w:noProof w:val="0"/>
          <w:lang w:val="en-US"/>
        </w:rPr>
      </w:pPr>
      <w:r w:rsidRPr="00AC0AC1">
        <w:rPr>
          <w:noProof w:val="0"/>
          <w:lang w:val="en-US"/>
        </w:rPr>
        <w:t>$ ./status.sh 1</w:t>
      </w:r>
    </w:p>
    <w:p w14:paraId="28851807" w14:textId="3F6611D4" w:rsidR="009E55B1" w:rsidRPr="00AC0AC1" w:rsidRDefault="00965555" w:rsidP="00443F93">
      <w:r w:rsidRPr="00AC0AC1">
        <w:t xml:space="preserve">And that is it. Basically you can find the GET and POST HTTP commands that we use in these curl scripts also in the helper functions </w:t>
      </w:r>
      <w:r w:rsidRPr="00AC0AC1">
        <w:rPr>
          <w:i/>
        </w:rPr>
        <w:t>getStatus</w:t>
      </w:r>
      <w:r w:rsidRPr="00AC0AC1">
        <w:t xml:space="preserve"> and </w:t>
      </w:r>
      <w:r w:rsidRPr="00AC0AC1">
        <w:rPr>
          <w:i/>
        </w:rPr>
        <w:t>callEndpoint</w:t>
      </w:r>
      <w:r w:rsidRPr="00AC0AC1">
        <w:t xml:space="preserve"> from the </w:t>
      </w:r>
      <w:r w:rsidRPr="00AC0AC1">
        <w:rPr>
          <w:i/>
        </w:rPr>
        <w:t>uniswap-client.hs</w:t>
      </w:r>
      <w:r w:rsidRPr="00AC0AC1">
        <w:t xml:space="preserve"> file we looked at before.</w:t>
      </w:r>
      <w:r w:rsidR="00CB42D3">
        <w:t xml:space="preserve"> </w:t>
      </w:r>
    </w:p>
    <w:p w14:paraId="1D3D8398" w14:textId="77777777" w:rsidR="00C300A1" w:rsidRPr="00AC0AC1" w:rsidRDefault="00C300A1" w:rsidP="00E46B4F">
      <w:pPr>
        <w:pStyle w:val="Heading1"/>
        <w:spacing w:before="0"/>
        <w:rPr>
          <w:lang w:val="en-US"/>
        </w:rPr>
      </w:pPr>
      <w:bookmarkStart w:id="166" w:name="_Toc102838269"/>
      <w:r w:rsidRPr="00AC0AC1">
        <w:rPr>
          <w:lang w:val="en-US"/>
        </w:rPr>
        <w:lastRenderedPageBreak/>
        <w:t>Resources</w:t>
      </w:r>
      <w:bookmarkEnd w:id="166"/>
      <w:r w:rsidRPr="00AC0AC1">
        <w:rPr>
          <w:lang w:val="en-US"/>
        </w:rPr>
        <w:t xml:space="preserve"> </w:t>
      </w:r>
    </w:p>
    <w:p w14:paraId="5BEE2BFE" w14:textId="77777777" w:rsidR="00C300A1" w:rsidRPr="00AC0AC1" w:rsidRDefault="00C300A1" w:rsidP="00C300A1">
      <w:pPr>
        <w:spacing w:after="0"/>
        <w:rPr>
          <w:szCs w:val="24"/>
        </w:rPr>
      </w:pPr>
    </w:p>
    <w:p w14:paraId="5B1A9DF1" w14:textId="00D1A677" w:rsidR="00C300A1" w:rsidRPr="00AC0AC1" w:rsidRDefault="00C300A1" w:rsidP="009E19C6">
      <w:pPr>
        <w:spacing w:before="0" w:after="0"/>
        <w:rPr>
          <w:szCs w:val="24"/>
        </w:rPr>
      </w:pPr>
      <w:r w:rsidRPr="00AC0AC1">
        <w:rPr>
          <w:szCs w:val="24"/>
        </w:rPr>
        <w:t>[1] The Plutus Pioneer Program</w:t>
      </w:r>
      <w:r w:rsidR="00C208DF" w:rsidRPr="00AC0AC1">
        <w:rPr>
          <w:szCs w:val="24"/>
        </w:rPr>
        <w:t xml:space="preserve"> git repository</w:t>
      </w:r>
    </w:p>
    <w:p w14:paraId="12FE9B40" w14:textId="677B7309" w:rsidR="00C300A1" w:rsidRPr="00AC0AC1" w:rsidRDefault="00000000" w:rsidP="00C300A1">
      <w:pPr>
        <w:spacing w:after="0"/>
        <w:rPr>
          <w:szCs w:val="24"/>
        </w:rPr>
      </w:pPr>
      <w:hyperlink r:id="rId92" w:history="1">
        <w:r w:rsidR="00C300A1" w:rsidRPr="00AC0AC1">
          <w:rPr>
            <w:rStyle w:val="Hyperlink"/>
            <w:szCs w:val="24"/>
          </w:rPr>
          <w:t>https://github.com/input-output-hk/plutus-pioneer-program</w:t>
        </w:r>
      </w:hyperlink>
      <w:r w:rsidR="00E46B4F" w:rsidRPr="00AC0AC1">
        <w:rPr>
          <w:szCs w:val="24"/>
        </w:rPr>
        <w:t xml:space="preserve"> </w:t>
      </w:r>
    </w:p>
    <w:p w14:paraId="4C96A989" w14:textId="77777777" w:rsidR="00C300A1" w:rsidRPr="00AC0AC1" w:rsidRDefault="00C300A1" w:rsidP="00C300A1">
      <w:pPr>
        <w:spacing w:after="0"/>
        <w:rPr>
          <w:szCs w:val="24"/>
        </w:rPr>
      </w:pPr>
      <w:r w:rsidRPr="00AC0AC1">
        <w:rPr>
          <w:szCs w:val="24"/>
        </w:rPr>
        <w:t>[2] The Cardano documentation</w:t>
      </w:r>
    </w:p>
    <w:p w14:paraId="5F60D8D7" w14:textId="6F5633C6" w:rsidR="00C300A1" w:rsidRPr="00AC0AC1" w:rsidRDefault="00000000" w:rsidP="00C300A1">
      <w:pPr>
        <w:spacing w:after="0"/>
        <w:rPr>
          <w:szCs w:val="24"/>
        </w:rPr>
      </w:pPr>
      <w:hyperlink r:id="rId93" w:history="1">
        <w:r w:rsidR="00C300A1" w:rsidRPr="00AC0AC1">
          <w:rPr>
            <w:rStyle w:val="Hyperlink"/>
            <w:szCs w:val="24"/>
          </w:rPr>
          <w:t>https://docs.cardano.org/plutus/learn-about-plutus</w:t>
        </w:r>
      </w:hyperlink>
      <w:r w:rsidR="00E46B4F" w:rsidRPr="00AC0AC1">
        <w:rPr>
          <w:szCs w:val="24"/>
        </w:rPr>
        <w:t xml:space="preserve"> </w:t>
      </w:r>
    </w:p>
    <w:p w14:paraId="38E7D6FD" w14:textId="700CDBA7" w:rsidR="00E83FA2" w:rsidRPr="00AC0AC1" w:rsidRDefault="00000000" w:rsidP="00C300A1">
      <w:pPr>
        <w:spacing w:after="0"/>
        <w:rPr>
          <w:szCs w:val="24"/>
        </w:rPr>
      </w:pPr>
      <w:hyperlink r:id="rId94" w:history="1">
        <w:r w:rsidR="00E83FA2" w:rsidRPr="00AC0AC1">
          <w:rPr>
            <w:rStyle w:val="Hyperlink"/>
            <w:szCs w:val="24"/>
          </w:rPr>
          <w:t>https://docs.cardano.org/plutus/eutxo-explainer</w:t>
        </w:r>
      </w:hyperlink>
      <w:r w:rsidR="00E83FA2" w:rsidRPr="00AC0AC1">
        <w:rPr>
          <w:szCs w:val="24"/>
        </w:rPr>
        <w:t xml:space="preserve"> </w:t>
      </w:r>
    </w:p>
    <w:p w14:paraId="216BA705" w14:textId="79B07968" w:rsidR="00C300A1" w:rsidRPr="00AC0AC1" w:rsidRDefault="00C300A1" w:rsidP="00C300A1">
      <w:pPr>
        <w:spacing w:after="0"/>
        <w:rPr>
          <w:szCs w:val="24"/>
        </w:rPr>
      </w:pPr>
      <w:r w:rsidRPr="00AC0AC1">
        <w:rPr>
          <w:szCs w:val="24"/>
        </w:rPr>
        <w:t>[3] The Extended UTXO Ledger Model</w:t>
      </w:r>
      <w:r w:rsidR="00F83D00" w:rsidRPr="00AC0AC1">
        <w:rPr>
          <w:szCs w:val="24"/>
        </w:rPr>
        <w:t xml:space="preserve"> paper</w:t>
      </w:r>
    </w:p>
    <w:p w14:paraId="39F32868" w14:textId="77777777" w:rsidR="00C300A1" w:rsidRPr="00AC0AC1" w:rsidRDefault="00000000" w:rsidP="00C300A1">
      <w:pPr>
        <w:spacing w:after="0"/>
        <w:rPr>
          <w:szCs w:val="24"/>
        </w:rPr>
      </w:pPr>
      <w:hyperlink r:id="rId95" w:history="1">
        <w:r w:rsidR="00C300A1" w:rsidRPr="00AC0AC1">
          <w:rPr>
            <w:rStyle w:val="Hyperlink"/>
            <w:szCs w:val="24"/>
          </w:rPr>
          <w:t>https://hydra.iohk.io/build/12982960/download/1/extended-utxo-specification.pdf</w:t>
        </w:r>
      </w:hyperlink>
      <w:r w:rsidR="00C300A1" w:rsidRPr="00AC0AC1">
        <w:rPr>
          <w:szCs w:val="24"/>
        </w:rPr>
        <w:t xml:space="preserve"> </w:t>
      </w:r>
    </w:p>
    <w:p w14:paraId="70B992B3" w14:textId="6975C4C3" w:rsidR="0018359C" w:rsidRPr="00AC0AC1" w:rsidRDefault="0018359C" w:rsidP="00C300A1">
      <w:pPr>
        <w:spacing w:after="0"/>
        <w:rPr>
          <w:szCs w:val="24"/>
        </w:rPr>
      </w:pPr>
      <w:r w:rsidRPr="00AC0AC1">
        <w:rPr>
          <w:szCs w:val="24"/>
        </w:rPr>
        <w:t>[4] The Plutus apps repository</w:t>
      </w:r>
    </w:p>
    <w:p w14:paraId="5C595098" w14:textId="739F4DF1" w:rsidR="0018359C" w:rsidRPr="00AC0AC1" w:rsidRDefault="00000000" w:rsidP="00C300A1">
      <w:pPr>
        <w:spacing w:after="0"/>
        <w:rPr>
          <w:szCs w:val="24"/>
        </w:rPr>
      </w:pPr>
      <w:hyperlink r:id="rId96" w:history="1">
        <w:r w:rsidR="0018359C" w:rsidRPr="00AC0AC1">
          <w:rPr>
            <w:rStyle w:val="Hyperlink"/>
            <w:szCs w:val="24"/>
          </w:rPr>
          <w:t>https://github.com/input-output-hk/plutus-apps</w:t>
        </w:r>
      </w:hyperlink>
      <w:r w:rsidR="0018359C" w:rsidRPr="00AC0AC1">
        <w:rPr>
          <w:szCs w:val="24"/>
        </w:rPr>
        <w:t xml:space="preserve"> </w:t>
      </w:r>
    </w:p>
    <w:p w14:paraId="40620376" w14:textId="224D386D" w:rsidR="00C300A1" w:rsidRPr="00AC0AC1" w:rsidRDefault="00062B12" w:rsidP="00C300A1">
      <w:pPr>
        <w:spacing w:after="0"/>
        <w:rPr>
          <w:szCs w:val="24"/>
        </w:rPr>
      </w:pPr>
      <w:r w:rsidRPr="00AC0AC1">
        <w:rPr>
          <w:szCs w:val="24"/>
        </w:rPr>
        <w:t xml:space="preserve">[5] Plutus application backend </w:t>
      </w:r>
      <w:r w:rsidR="003E72E4" w:rsidRPr="00AC0AC1">
        <w:rPr>
          <w:szCs w:val="24"/>
        </w:rPr>
        <w:t>blog post</w:t>
      </w:r>
    </w:p>
    <w:p w14:paraId="29EFBDE5" w14:textId="0281F9C6" w:rsidR="00062B12" w:rsidRPr="00AC0AC1" w:rsidRDefault="00000000" w:rsidP="00C300A1">
      <w:pPr>
        <w:spacing w:after="0"/>
        <w:rPr>
          <w:szCs w:val="24"/>
        </w:rPr>
      </w:pPr>
      <w:hyperlink r:id="rId97" w:history="1">
        <w:r w:rsidR="00062B12" w:rsidRPr="00AC0AC1">
          <w:rPr>
            <w:rStyle w:val="Hyperlink"/>
            <w:szCs w:val="24"/>
          </w:rPr>
          <w:t>https://iohk.io/en/blog/posts/2021/10/28/plutus-application-backend-pab-supporting-dapp-development-on-cardano/</w:t>
        </w:r>
      </w:hyperlink>
      <w:r w:rsidR="00062B12" w:rsidRPr="00AC0AC1">
        <w:rPr>
          <w:szCs w:val="24"/>
        </w:rPr>
        <w:t xml:space="preserve"> </w:t>
      </w:r>
    </w:p>
    <w:p w14:paraId="0B2B8C01" w14:textId="77777777" w:rsidR="00C300A1" w:rsidRPr="00AC0AC1" w:rsidRDefault="00C300A1" w:rsidP="00C300A1">
      <w:pPr>
        <w:spacing w:after="0"/>
        <w:rPr>
          <w:szCs w:val="24"/>
        </w:rPr>
      </w:pPr>
    </w:p>
    <w:p w14:paraId="20A6B671" w14:textId="77777777" w:rsidR="00C300A1" w:rsidRPr="00AC0AC1" w:rsidRDefault="00C300A1" w:rsidP="00C300A1">
      <w:pPr>
        <w:spacing w:after="0"/>
        <w:rPr>
          <w:szCs w:val="24"/>
        </w:rPr>
      </w:pPr>
    </w:p>
    <w:p w14:paraId="36B1C9BE" w14:textId="77777777" w:rsidR="00C300A1" w:rsidRPr="00AC0AC1" w:rsidRDefault="00C300A1" w:rsidP="00C300A1">
      <w:pPr>
        <w:spacing w:after="0"/>
        <w:rPr>
          <w:szCs w:val="24"/>
        </w:rPr>
      </w:pP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98"/>
      <w:footerReference w:type="default" r:id="rId99"/>
      <w:footerReference w:type="first" r:id="rId10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BFF20" w14:textId="77777777" w:rsidR="009C343B" w:rsidRDefault="009C343B" w:rsidP="00363C64">
      <w:pPr>
        <w:spacing w:after="0" w:line="240" w:lineRule="auto"/>
      </w:pPr>
      <w:r>
        <w:separator/>
      </w:r>
    </w:p>
  </w:endnote>
  <w:endnote w:type="continuationSeparator" w:id="0">
    <w:p w14:paraId="05632D2B" w14:textId="77777777" w:rsidR="009C343B" w:rsidRDefault="009C343B"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6CBCE" w14:textId="77777777" w:rsidR="009C343B" w:rsidRDefault="009C343B" w:rsidP="00363C64">
      <w:pPr>
        <w:spacing w:after="0" w:line="240" w:lineRule="auto"/>
      </w:pPr>
      <w:r>
        <w:separator/>
      </w:r>
    </w:p>
  </w:footnote>
  <w:footnote w:type="continuationSeparator" w:id="0">
    <w:p w14:paraId="279F58C4" w14:textId="77777777" w:rsidR="009C343B" w:rsidRDefault="009C343B"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0442DEE"/>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4"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6"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8"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CE7543B"/>
    <w:multiLevelType w:val="multilevel"/>
    <w:tmpl w:val="E53E1DB6"/>
    <w:numStyleLink w:val="Appendices"/>
  </w:abstractNum>
  <w:abstractNum w:abstractNumId="10"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1"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4"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33853768">
    <w:abstractNumId w:val="13"/>
  </w:num>
  <w:num w:numId="2" w16cid:durableId="1771076087">
    <w:abstractNumId w:val="22"/>
  </w:num>
  <w:num w:numId="3" w16cid:durableId="400298969">
    <w:abstractNumId w:val="5"/>
  </w:num>
  <w:num w:numId="4" w16cid:durableId="241646300">
    <w:abstractNumId w:val="9"/>
  </w:num>
  <w:num w:numId="5" w16cid:durableId="1332680333">
    <w:abstractNumId w:val="1"/>
  </w:num>
  <w:num w:numId="6" w16cid:durableId="1044447455">
    <w:abstractNumId w:val="17"/>
  </w:num>
  <w:num w:numId="7" w16cid:durableId="1767654620">
    <w:abstractNumId w:val="15"/>
  </w:num>
  <w:num w:numId="8" w16cid:durableId="995842969">
    <w:abstractNumId w:val="8"/>
  </w:num>
  <w:num w:numId="9" w16cid:durableId="1009262001">
    <w:abstractNumId w:val="10"/>
  </w:num>
  <w:num w:numId="10" w16cid:durableId="54865418">
    <w:abstractNumId w:val="6"/>
  </w:num>
  <w:num w:numId="11" w16cid:durableId="1911576096">
    <w:abstractNumId w:val="2"/>
  </w:num>
  <w:num w:numId="12" w16cid:durableId="1813907587">
    <w:abstractNumId w:val="11"/>
  </w:num>
  <w:num w:numId="13" w16cid:durableId="139806640">
    <w:abstractNumId w:val="21"/>
  </w:num>
  <w:num w:numId="14" w16cid:durableId="1501654999">
    <w:abstractNumId w:val="16"/>
  </w:num>
  <w:num w:numId="15" w16cid:durableId="2129355066">
    <w:abstractNumId w:val="0"/>
  </w:num>
  <w:num w:numId="16" w16cid:durableId="256984932">
    <w:abstractNumId w:val="14"/>
  </w:num>
  <w:num w:numId="17" w16cid:durableId="1123041614">
    <w:abstractNumId w:val="12"/>
  </w:num>
  <w:num w:numId="18" w16cid:durableId="943805882">
    <w:abstractNumId w:val="18"/>
  </w:num>
  <w:num w:numId="19" w16cid:durableId="243034291">
    <w:abstractNumId w:val="19"/>
  </w:num>
  <w:num w:numId="20" w16cid:durableId="81461961">
    <w:abstractNumId w:val="7"/>
  </w:num>
  <w:num w:numId="21" w16cid:durableId="1578829461">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ED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EFD"/>
    <w:rsid w:val="00014964"/>
    <w:rsid w:val="00014AE6"/>
    <w:rsid w:val="00014DCA"/>
    <w:rsid w:val="00015F78"/>
    <w:rsid w:val="0001621F"/>
    <w:rsid w:val="0001698A"/>
    <w:rsid w:val="00016E1D"/>
    <w:rsid w:val="0001702A"/>
    <w:rsid w:val="00017481"/>
    <w:rsid w:val="00017961"/>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E4"/>
    <w:rsid w:val="00033056"/>
    <w:rsid w:val="00033069"/>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411"/>
    <w:rsid w:val="00041B8B"/>
    <w:rsid w:val="00041D59"/>
    <w:rsid w:val="00041D8A"/>
    <w:rsid w:val="00042620"/>
    <w:rsid w:val="00042668"/>
    <w:rsid w:val="00042881"/>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53BF"/>
    <w:rsid w:val="000554C5"/>
    <w:rsid w:val="00055850"/>
    <w:rsid w:val="0005588A"/>
    <w:rsid w:val="00055DAA"/>
    <w:rsid w:val="0005606C"/>
    <w:rsid w:val="000565AC"/>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525B"/>
    <w:rsid w:val="00085429"/>
    <w:rsid w:val="000863E0"/>
    <w:rsid w:val="00086E8E"/>
    <w:rsid w:val="00087F51"/>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D3C"/>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1418"/>
    <w:rsid w:val="000B1527"/>
    <w:rsid w:val="000B17B9"/>
    <w:rsid w:val="000B17D8"/>
    <w:rsid w:val="000B20BD"/>
    <w:rsid w:val="000B25AE"/>
    <w:rsid w:val="000B2A4A"/>
    <w:rsid w:val="000B3B5D"/>
    <w:rsid w:val="000B4C6A"/>
    <w:rsid w:val="000B4D03"/>
    <w:rsid w:val="000B4DAF"/>
    <w:rsid w:val="000B4FFC"/>
    <w:rsid w:val="000B62EB"/>
    <w:rsid w:val="000B7178"/>
    <w:rsid w:val="000B738A"/>
    <w:rsid w:val="000B73E8"/>
    <w:rsid w:val="000B754C"/>
    <w:rsid w:val="000B79BA"/>
    <w:rsid w:val="000B7BCF"/>
    <w:rsid w:val="000C0D21"/>
    <w:rsid w:val="000C1906"/>
    <w:rsid w:val="000C2508"/>
    <w:rsid w:val="000C2656"/>
    <w:rsid w:val="000C313F"/>
    <w:rsid w:val="000C38C7"/>
    <w:rsid w:val="000C39CA"/>
    <w:rsid w:val="000C39FB"/>
    <w:rsid w:val="000C3F62"/>
    <w:rsid w:val="000C5289"/>
    <w:rsid w:val="000C53BE"/>
    <w:rsid w:val="000C691F"/>
    <w:rsid w:val="000C6948"/>
    <w:rsid w:val="000C6D7C"/>
    <w:rsid w:val="000C6FCA"/>
    <w:rsid w:val="000C7559"/>
    <w:rsid w:val="000C78C2"/>
    <w:rsid w:val="000C7BF8"/>
    <w:rsid w:val="000D0033"/>
    <w:rsid w:val="000D05A8"/>
    <w:rsid w:val="000D0785"/>
    <w:rsid w:val="000D0AFD"/>
    <w:rsid w:val="000D0D35"/>
    <w:rsid w:val="000D131A"/>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CA"/>
    <w:rsid w:val="000F5569"/>
    <w:rsid w:val="000F5D0A"/>
    <w:rsid w:val="000F75AB"/>
    <w:rsid w:val="000F790A"/>
    <w:rsid w:val="000F7A3F"/>
    <w:rsid w:val="001003A7"/>
    <w:rsid w:val="0010060A"/>
    <w:rsid w:val="0010061F"/>
    <w:rsid w:val="001007B1"/>
    <w:rsid w:val="00100A96"/>
    <w:rsid w:val="00100C04"/>
    <w:rsid w:val="001011D3"/>
    <w:rsid w:val="001014DC"/>
    <w:rsid w:val="001016A3"/>
    <w:rsid w:val="00101CCC"/>
    <w:rsid w:val="001021DB"/>
    <w:rsid w:val="001041A2"/>
    <w:rsid w:val="00104C77"/>
    <w:rsid w:val="00104DF6"/>
    <w:rsid w:val="00104E86"/>
    <w:rsid w:val="00105295"/>
    <w:rsid w:val="00105725"/>
    <w:rsid w:val="0010580B"/>
    <w:rsid w:val="00105E37"/>
    <w:rsid w:val="00105F34"/>
    <w:rsid w:val="0010606D"/>
    <w:rsid w:val="0010658D"/>
    <w:rsid w:val="00106892"/>
    <w:rsid w:val="00106CE0"/>
    <w:rsid w:val="00106DAF"/>
    <w:rsid w:val="0010702C"/>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0C"/>
    <w:rsid w:val="00114627"/>
    <w:rsid w:val="0011498E"/>
    <w:rsid w:val="00114DB8"/>
    <w:rsid w:val="00114E29"/>
    <w:rsid w:val="0011530B"/>
    <w:rsid w:val="00115331"/>
    <w:rsid w:val="001155D5"/>
    <w:rsid w:val="00115944"/>
    <w:rsid w:val="001162F4"/>
    <w:rsid w:val="00116C4A"/>
    <w:rsid w:val="001170D3"/>
    <w:rsid w:val="0011744E"/>
    <w:rsid w:val="00117646"/>
    <w:rsid w:val="00120A47"/>
    <w:rsid w:val="0012165F"/>
    <w:rsid w:val="00121FD3"/>
    <w:rsid w:val="0012244C"/>
    <w:rsid w:val="00122CF2"/>
    <w:rsid w:val="00122D0F"/>
    <w:rsid w:val="00122EC6"/>
    <w:rsid w:val="00122F39"/>
    <w:rsid w:val="00123AE5"/>
    <w:rsid w:val="0012416C"/>
    <w:rsid w:val="00124D76"/>
    <w:rsid w:val="00124EE4"/>
    <w:rsid w:val="001251C8"/>
    <w:rsid w:val="0012544D"/>
    <w:rsid w:val="00125738"/>
    <w:rsid w:val="00125962"/>
    <w:rsid w:val="00125C38"/>
    <w:rsid w:val="00125F95"/>
    <w:rsid w:val="00126004"/>
    <w:rsid w:val="00126065"/>
    <w:rsid w:val="001260ED"/>
    <w:rsid w:val="0012624B"/>
    <w:rsid w:val="001262EE"/>
    <w:rsid w:val="00126B40"/>
    <w:rsid w:val="00127467"/>
    <w:rsid w:val="0012774D"/>
    <w:rsid w:val="00127BA6"/>
    <w:rsid w:val="00127BBB"/>
    <w:rsid w:val="001306CC"/>
    <w:rsid w:val="00130B60"/>
    <w:rsid w:val="00131081"/>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37"/>
    <w:rsid w:val="00150B1C"/>
    <w:rsid w:val="00150BAE"/>
    <w:rsid w:val="00151089"/>
    <w:rsid w:val="00153C5A"/>
    <w:rsid w:val="00153EFA"/>
    <w:rsid w:val="001552DF"/>
    <w:rsid w:val="0015560F"/>
    <w:rsid w:val="00155993"/>
    <w:rsid w:val="00155998"/>
    <w:rsid w:val="001564AB"/>
    <w:rsid w:val="00156590"/>
    <w:rsid w:val="00156BF8"/>
    <w:rsid w:val="00156C14"/>
    <w:rsid w:val="00157541"/>
    <w:rsid w:val="00157668"/>
    <w:rsid w:val="001619C9"/>
    <w:rsid w:val="001625AF"/>
    <w:rsid w:val="001626AC"/>
    <w:rsid w:val="00162D58"/>
    <w:rsid w:val="00163140"/>
    <w:rsid w:val="00163290"/>
    <w:rsid w:val="0016355C"/>
    <w:rsid w:val="0016372E"/>
    <w:rsid w:val="00163CDB"/>
    <w:rsid w:val="00164E35"/>
    <w:rsid w:val="00165579"/>
    <w:rsid w:val="0016667A"/>
    <w:rsid w:val="00166840"/>
    <w:rsid w:val="00166E6C"/>
    <w:rsid w:val="001670BE"/>
    <w:rsid w:val="001675C9"/>
    <w:rsid w:val="001676FB"/>
    <w:rsid w:val="00167C36"/>
    <w:rsid w:val="0017031F"/>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7AC2"/>
    <w:rsid w:val="00177FF7"/>
    <w:rsid w:val="00180CE1"/>
    <w:rsid w:val="00180CF7"/>
    <w:rsid w:val="00180F00"/>
    <w:rsid w:val="001810D5"/>
    <w:rsid w:val="00181173"/>
    <w:rsid w:val="00181238"/>
    <w:rsid w:val="001813C2"/>
    <w:rsid w:val="00181525"/>
    <w:rsid w:val="00181A7A"/>
    <w:rsid w:val="00182726"/>
    <w:rsid w:val="00183442"/>
    <w:rsid w:val="0018359C"/>
    <w:rsid w:val="0018367B"/>
    <w:rsid w:val="00183714"/>
    <w:rsid w:val="001840FA"/>
    <w:rsid w:val="001843FF"/>
    <w:rsid w:val="00184468"/>
    <w:rsid w:val="00184828"/>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B7B"/>
    <w:rsid w:val="001A3C50"/>
    <w:rsid w:val="001A403F"/>
    <w:rsid w:val="001A439E"/>
    <w:rsid w:val="001A523F"/>
    <w:rsid w:val="001A64E7"/>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B38"/>
    <w:rsid w:val="001D419E"/>
    <w:rsid w:val="001D4336"/>
    <w:rsid w:val="001D46BE"/>
    <w:rsid w:val="001D4AD4"/>
    <w:rsid w:val="001D4D94"/>
    <w:rsid w:val="001D4DE0"/>
    <w:rsid w:val="001D4EB3"/>
    <w:rsid w:val="001D5374"/>
    <w:rsid w:val="001D542E"/>
    <w:rsid w:val="001D552A"/>
    <w:rsid w:val="001D5819"/>
    <w:rsid w:val="001D5B1F"/>
    <w:rsid w:val="001D5B62"/>
    <w:rsid w:val="001D5DC6"/>
    <w:rsid w:val="001D5F99"/>
    <w:rsid w:val="001D6423"/>
    <w:rsid w:val="001D6A81"/>
    <w:rsid w:val="001D6AD4"/>
    <w:rsid w:val="001D6F23"/>
    <w:rsid w:val="001D728B"/>
    <w:rsid w:val="001D74A9"/>
    <w:rsid w:val="001D7B05"/>
    <w:rsid w:val="001D7BF4"/>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2346"/>
    <w:rsid w:val="00202546"/>
    <w:rsid w:val="00202C4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AF4"/>
    <w:rsid w:val="00213A86"/>
    <w:rsid w:val="0021442A"/>
    <w:rsid w:val="002145F9"/>
    <w:rsid w:val="00216512"/>
    <w:rsid w:val="0021703E"/>
    <w:rsid w:val="00217387"/>
    <w:rsid w:val="00217D87"/>
    <w:rsid w:val="002202EE"/>
    <w:rsid w:val="002207F5"/>
    <w:rsid w:val="00221032"/>
    <w:rsid w:val="00221115"/>
    <w:rsid w:val="002213B1"/>
    <w:rsid w:val="00221735"/>
    <w:rsid w:val="00221F2E"/>
    <w:rsid w:val="00222412"/>
    <w:rsid w:val="00222DE8"/>
    <w:rsid w:val="002231C2"/>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C92"/>
    <w:rsid w:val="00233902"/>
    <w:rsid w:val="00234488"/>
    <w:rsid w:val="002348D7"/>
    <w:rsid w:val="00234938"/>
    <w:rsid w:val="00234A75"/>
    <w:rsid w:val="00234C33"/>
    <w:rsid w:val="00234D6A"/>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E0"/>
    <w:rsid w:val="002443F9"/>
    <w:rsid w:val="00244AB0"/>
    <w:rsid w:val="00244BC3"/>
    <w:rsid w:val="00244FA7"/>
    <w:rsid w:val="00244FE3"/>
    <w:rsid w:val="0024513D"/>
    <w:rsid w:val="0024536D"/>
    <w:rsid w:val="0024544B"/>
    <w:rsid w:val="002455FB"/>
    <w:rsid w:val="00245839"/>
    <w:rsid w:val="00245A0F"/>
    <w:rsid w:val="002466A2"/>
    <w:rsid w:val="00246A7E"/>
    <w:rsid w:val="00247354"/>
    <w:rsid w:val="00247E28"/>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930"/>
    <w:rsid w:val="00257F4B"/>
    <w:rsid w:val="00260029"/>
    <w:rsid w:val="00260040"/>
    <w:rsid w:val="00260142"/>
    <w:rsid w:val="00260217"/>
    <w:rsid w:val="002606CE"/>
    <w:rsid w:val="0026074D"/>
    <w:rsid w:val="00260F81"/>
    <w:rsid w:val="00261350"/>
    <w:rsid w:val="002619B7"/>
    <w:rsid w:val="00262318"/>
    <w:rsid w:val="002626F4"/>
    <w:rsid w:val="0026279E"/>
    <w:rsid w:val="00262FA8"/>
    <w:rsid w:val="00263215"/>
    <w:rsid w:val="00263784"/>
    <w:rsid w:val="00263AB2"/>
    <w:rsid w:val="00263C09"/>
    <w:rsid w:val="002640F9"/>
    <w:rsid w:val="002643AC"/>
    <w:rsid w:val="002652A5"/>
    <w:rsid w:val="002664B9"/>
    <w:rsid w:val="00266E65"/>
    <w:rsid w:val="00266EA2"/>
    <w:rsid w:val="00267D7A"/>
    <w:rsid w:val="00270CAB"/>
    <w:rsid w:val="00270DF7"/>
    <w:rsid w:val="002716EB"/>
    <w:rsid w:val="002716F9"/>
    <w:rsid w:val="0027280D"/>
    <w:rsid w:val="002728BE"/>
    <w:rsid w:val="00272FAD"/>
    <w:rsid w:val="00273D28"/>
    <w:rsid w:val="002746D2"/>
    <w:rsid w:val="00274D24"/>
    <w:rsid w:val="0027504F"/>
    <w:rsid w:val="00275CE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A6A"/>
    <w:rsid w:val="00284C50"/>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B10"/>
    <w:rsid w:val="00290C20"/>
    <w:rsid w:val="00290D0D"/>
    <w:rsid w:val="002914F6"/>
    <w:rsid w:val="0029161D"/>
    <w:rsid w:val="00291C9A"/>
    <w:rsid w:val="0029294D"/>
    <w:rsid w:val="00292ABB"/>
    <w:rsid w:val="00293398"/>
    <w:rsid w:val="002937CD"/>
    <w:rsid w:val="00293935"/>
    <w:rsid w:val="00293C07"/>
    <w:rsid w:val="00293DA5"/>
    <w:rsid w:val="0029401A"/>
    <w:rsid w:val="00294224"/>
    <w:rsid w:val="002955BA"/>
    <w:rsid w:val="00296035"/>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99E"/>
    <w:rsid w:val="002A7BBA"/>
    <w:rsid w:val="002B045A"/>
    <w:rsid w:val="002B0746"/>
    <w:rsid w:val="002B0A60"/>
    <w:rsid w:val="002B0F23"/>
    <w:rsid w:val="002B142C"/>
    <w:rsid w:val="002B147C"/>
    <w:rsid w:val="002B15D5"/>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A52"/>
    <w:rsid w:val="002B5D46"/>
    <w:rsid w:val="002B624A"/>
    <w:rsid w:val="002B63CC"/>
    <w:rsid w:val="002B65EF"/>
    <w:rsid w:val="002B6963"/>
    <w:rsid w:val="002B6EB9"/>
    <w:rsid w:val="002B70B2"/>
    <w:rsid w:val="002B73A5"/>
    <w:rsid w:val="002B73C3"/>
    <w:rsid w:val="002C049B"/>
    <w:rsid w:val="002C0B9F"/>
    <w:rsid w:val="002C0D05"/>
    <w:rsid w:val="002C2255"/>
    <w:rsid w:val="002C23F3"/>
    <w:rsid w:val="002C247E"/>
    <w:rsid w:val="002C24AF"/>
    <w:rsid w:val="002C2766"/>
    <w:rsid w:val="002C2849"/>
    <w:rsid w:val="002C28FE"/>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F8D"/>
    <w:rsid w:val="002D0656"/>
    <w:rsid w:val="002D06EC"/>
    <w:rsid w:val="002D06F4"/>
    <w:rsid w:val="002D08AD"/>
    <w:rsid w:val="002D0AA3"/>
    <w:rsid w:val="002D157B"/>
    <w:rsid w:val="002D1E6F"/>
    <w:rsid w:val="002D2174"/>
    <w:rsid w:val="002D2221"/>
    <w:rsid w:val="002D24C5"/>
    <w:rsid w:val="002D38FA"/>
    <w:rsid w:val="002D39DF"/>
    <w:rsid w:val="002D3E69"/>
    <w:rsid w:val="002D410D"/>
    <w:rsid w:val="002D4172"/>
    <w:rsid w:val="002D4C14"/>
    <w:rsid w:val="002D4E1D"/>
    <w:rsid w:val="002D565B"/>
    <w:rsid w:val="002D5855"/>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F0126"/>
    <w:rsid w:val="002F014E"/>
    <w:rsid w:val="002F0ED4"/>
    <w:rsid w:val="002F111F"/>
    <w:rsid w:val="002F1229"/>
    <w:rsid w:val="002F1277"/>
    <w:rsid w:val="002F1679"/>
    <w:rsid w:val="002F18C4"/>
    <w:rsid w:val="002F1E04"/>
    <w:rsid w:val="002F261C"/>
    <w:rsid w:val="002F306C"/>
    <w:rsid w:val="002F3AE2"/>
    <w:rsid w:val="002F3D5A"/>
    <w:rsid w:val="002F4526"/>
    <w:rsid w:val="002F4CF9"/>
    <w:rsid w:val="002F4DF8"/>
    <w:rsid w:val="002F58D6"/>
    <w:rsid w:val="002F5936"/>
    <w:rsid w:val="002F5BC5"/>
    <w:rsid w:val="002F5CC0"/>
    <w:rsid w:val="002F6327"/>
    <w:rsid w:val="002F6CEB"/>
    <w:rsid w:val="002F7068"/>
    <w:rsid w:val="002F7192"/>
    <w:rsid w:val="002F776C"/>
    <w:rsid w:val="002F7C84"/>
    <w:rsid w:val="003004AC"/>
    <w:rsid w:val="00300A6D"/>
    <w:rsid w:val="00300D9C"/>
    <w:rsid w:val="00300E46"/>
    <w:rsid w:val="003013AE"/>
    <w:rsid w:val="00301562"/>
    <w:rsid w:val="00301600"/>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BD0"/>
    <w:rsid w:val="00314D3E"/>
    <w:rsid w:val="00316491"/>
    <w:rsid w:val="00316608"/>
    <w:rsid w:val="0031766B"/>
    <w:rsid w:val="00317F1D"/>
    <w:rsid w:val="0032010B"/>
    <w:rsid w:val="003202F9"/>
    <w:rsid w:val="003206C9"/>
    <w:rsid w:val="00320BF7"/>
    <w:rsid w:val="00321123"/>
    <w:rsid w:val="00321351"/>
    <w:rsid w:val="0032196F"/>
    <w:rsid w:val="003223E7"/>
    <w:rsid w:val="003227DA"/>
    <w:rsid w:val="00323888"/>
    <w:rsid w:val="00323DE5"/>
    <w:rsid w:val="00324518"/>
    <w:rsid w:val="003252B8"/>
    <w:rsid w:val="003271D9"/>
    <w:rsid w:val="00327C82"/>
    <w:rsid w:val="00330A45"/>
    <w:rsid w:val="00330DE7"/>
    <w:rsid w:val="003310CA"/>
    <w:rsid w:val="0033171A"/>
    <w:rsid w:val="0033226A"/>
    <w:rsid w:val="003322BA"/>
    <w:rsid w:val="00332401"/>
    <w:rsid w:val="00332473"/>
    <w:rsid w:val="00332E36"/>
    <w:rsid w:val="00333026"/>
    <w:rsid w:val="0033381B"/>
    <w:rsid w:val="00333C27"/>
    <w:rsid w:val="00333F93"/>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4004"/>
    <w:rsid w:val="00344281"/>
    <w:rsid w:val="00344ADF"/>
    <w:rsid w:val="00346751"/>
    <w:rsid w:val="00347082"/>
    <w:rsid w:val="0034758A"/>
    <w:rsid w:val="00347B4A"/>
    <w:rsid w:val="00347C8C"/>
    <w:rsid w:val="003501DE"/>
    <w:rsid w:val="00350AF2"/>
    <w:rsid w:val="00351716"/>
    <w:rsid w:val="00351726"/>
    <w:rsid w:val="003519D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295D"/>
    <w:rsid w:val="003632E1"/>
    <w:rsid w:val="00363C64"/>
    <w:rsid w:val="0036429A"/>
    <w:rsid w:val="003643BD"/>
    <w:rsid w:val="00364CCC"/>
    <w:rsid w:val="0036511D"/>
    <w:rsid w:val="0036634C"/>
    <w:rsid w:val="0036659F"/>
    <w:rsid w:val="00366BC2"/>
    <w:rsid w:val="00367276"/>
    <w:rsid w:val="00367299"/>
    <w:rsid w:val="0036761C"/>
    <w:rsid w:val="00367AF2"/>
    <w:rsid w:val="00370069"/>
    <w:rsid w:val="0037040B"/>
    <w:rsid w:val="00370AE1"/>
    <w:rsid w:val="003712B4"/>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478E"/>
    <w:rsid w:val="00395092"/>
    <w:rsid w:val="0039526B"/>
    <w:rsid w:val="00395D61"/>
    <w:rsid w:val="00395DEE"/>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CF9"/>
    <w:rsid w:val="003A6273"/>
    <w:rsid w:val="003A63DE"/>
    <w:rsid w:val="003A64CF"/>
    <w:rsid w:val="003A6AB9"/>
    <w:rsid w:val="003A6D6D"/>
    <w:rsid w:val="003A70E2"/>
    <w:rsid w:val="003B00F1"/>
    <w:rsid w:val="003B02CE"/>
    <w:rsid w:val="003B030A"/>
    <w:rsid w:val="003B06B2"/>
    <w:rsid w:val="003B13F2"/>
    <w:rsid w:val="003B149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3016"/>
    <w:rsid w:val="003C5EB6"/>
    <w:rsid w:val="003C62BE"/>
    <w:rsid w:val="003C66CB"/>
    <w:rsid w:val="003C6911"/>
    <w:rsid w:val="003C6C76"/>
    <w:rsid w:val="003C6D06"/>
    <w:rsid w:val="003C6F1C"/>
    <w:rsid w:val="003C72D8"/>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0E5C"/>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0E1"/>
    <w:rsid w:val="00430B96"/>
    <w:rsid w:val="0043151D"/>
    <w:rsid w:val="00431676"/>
    <w:rsid w:val="004321AD"/>
    <w:rsid w:val="00433870"/>
    <w:rsid w:val="00433ED7"/>
    <w:rsid w:val="00433F88"/>
    <w:rsid w:val="00435AD5"/>
    <w:rsid w:val="00436584"/>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4B6"/>
    <w:rsid w:val="00444658"/>
    <w:rsid w:val="00444861"/>
    <w:rsid w:val="00444968"/>
    <w:rsid w:val="00444BEF"/>
    <w:rsid w:val="00444DED"/>
    <w:rsid w:val="004458FF"/>
    <w:rsid w:val="0044614C"/>
    <w:rsid w:val="004469FD"/>
    <w:rsid w:val="00446A57"/>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21C6"/>
    <w:rsid w:val="00452B15"/>
    <w:rsid w:val="00453024"/>
    <w:rsid w:val="00453DDF"/>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2893"/>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644"/>
    <w:rsid w:val="00473F5A"/>
    <w:rsid w:val="004748C9"/>
    <w:rsid w:val="004756BF"/>
    <w:rsid w:val="00475D3A"/>
    <w:rsid w:val="0047673B"/>
    <w:rsid w:val="00476DC4"/>
    <w:rsid w:val="00477349"/>
    <w:rsid w:val="00477690"/>
    <w:rsid w:val="00480AAB"/>
    <w:rsid w:val="0048200B"/>
    <w:rsid w:val="004821DF"/>
    <w:rsid w:val="00482385"/>
    <w:rsid w:val="0048360F"/>
    <w:rsid w:val="00483C7D"/>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31B"/>
    <w:rsid w:val="004A3601"/>
    <w:rsid w:val="004A3789"/>
    <w:rsid w:val="004A3EBC"/>
    <w:rsid w:val="004A47E5"/>
    <w:rsid w:val="004A4A69"/>
    <w:rsid w:val="004A4C36"/>
    <w:rsid w:val="004A4D48"/>
    <w:rsid w:val="004A4D78"/>
    <w:rsid w:val="004A4DAE"/>
    <w:rsid w:val="004A4E5A"/>
    <w:rsid w:val="004A57FC"/>
    <w:rsid w:val="004A5A17"/>
    <w:rsid w:val="004A5AA9"/>
    <w:rsid w:val="004A5B2C"/>
    <w:rsid w:val="004A5BB9"/>
    <w:rsid w:val="004A5C9F"/>
    <w:rsid w:val="004A5EDF"/>
    <w:rsid w:val="004A613F"/>
    <w:rsid w:val="004A6BB1"/>
    <w:rsid w:val="004A6F71"/>
    <w:rsid w:val="004A6FE7"/>
    <w:rsid w:val="004A71E6"/>
    <w:rsid w:val="004A7D7C"/>
    <w:rsid w:val="004B0297"/>
    <w:rsid w:val="004B15E8"/>
    <w:rsid w:val="004B186B"/>
    <w:rsid w:val="004B1CE6"/>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FEC"/>
    <w:rsid w:val="004B738E"/>
    <w:rsid w:val="004B7E95"/>
    <w:rsid w:val="004B7F7F"/>
    <w:rsid w:val="004C0D02"/>
    <w:rsid w:val="004C0D13"/>
    <w:rsid w:val="004C0F13"/>
    <w:rsid w:val="004C18BC"/>
    <w:rsid w:val="004C1962"/>
    <w:rsid w:val="004C1E2B"/>
    <w:rsid w:val="004C1ED0"/>
    <w:rsid w:val="004C2064"/>
    <w:rsid w:val="004C3146"/>
    <w:rsid w:val="004C33BE"/>
    <w:rsid w:val="004C3783"/>
    <w:rsid w:val="004C3EA1"/>
    <w:rsid w:val="004C42CF"/>
    <w:rsid w:val="004C43BE"/>
    <w:rsid w:val="004C43DB"/>
    <w:rsid w:val="004C446E"/>
    <w:rsid w:val="004C4D18"/>
    <w:rsid w:val="004C4E2D"/>
    <w:rsid w:val="004C513B"/>
    <w:rsid w:val="004C53E7"/>
    <w:rsid w:val="004C6141"/>
    <w:rsid w:val="004C6720"/>
    <w:rsid w:val="004C771D"/>
    <w:rsid w:val="004D02B5"/>
    <w:rsid w:val="004D0CFA"/>
    <w:rsid w:val="004D1B54"/>
    <w:rsid w:val="004D34A2"/>
    <w:rsid w:val="004D362D"/>
    <w:rsid w:val="004D3778"/>
    <w:rsid w:val="004D3CAF"/>
    <w:rsid w:val="004D3DD8"/>
    <w:rsid w:val="004D41A6"/>
    <w:rsid w:val="004D4FF6"/>
    <w:rsid w:val="004D5475"/>
    <w:rsid w:val="004D5C96"/>
    <w:rsid w:val="004D680E"/>
    <w:rsid w:val="004D6A56"/>
    <w:rsid w:val="004D77F7"/>
    <w:rsid w:val="004D7A92"/>
    <w:rsid w:val="004D7C71"/>
    <w:rsid w:val="004E0176"/>
    <w:rsid w:val="004E05FF"/>
    <w:rsid w:val="004E12BA"/>
    <w:rsid w:val="004E12F6"/>
    <w:rsid w:val="004E1ED8"/>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59CC"/>
    <w:rsid w:val="004F62B3"/>
    <w:rsid w:val="004F64B8"/>
    <w:rsid w:val="004F67B1"/>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25DC"/>
    <w:rsid w:val="00522753"/>
    <w:rsid w:val="00523106"/>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7"/>
    <w:rsid w:val="0054353F"/>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E23"/>
    <w:rsid w:val="00590EB2"/>
    <w:rsid w:val="00590F12"/>
    <w:rsid w:val="005914CF"/>
    <w:rsid w:val="00591642"/>
    <w:rsid w:val="00591BCB"/>
    <w:rsid w:val="00593B64"/>
    <w:rsid w:val="00593E64"/>
    <w:rsid w:val="005957BB"/>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7BD"/>
    <w:rsid w:val="005B0983"/>
    <w:rsid w:val="005B0A24"/>
    <w:rsid w:val="005B0D17"/>
    <w:rsid w:val="005B0FDC"/>
    <w:rsid w:val="005B1568"/>
    <w:rsid w:val="005B19E4"/>
    <w:rsid w:val="005B21AD"/>
    <w:rsid w:val="005B2810"/>
    <w:rsid w:val="005B29C7"/>
    <w:rsid w:val="005B3BCA"/>
    <w:rsid w:val="005B3DEA"/>
    <w:rsid w:val="005B3FD2"/>
    <w:rsid w:val="005B40F0"/>
    <w:rsid w:val="005B42AF"/>
    <w:rsid w:val="005B4ACC"/>
    <w:rsid w:val="005B4BE9"/>
    <w:rsid w:val="005B50E2"/>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ACF"/>
    <w:rsid w:val="005D1E52"/>
    <w:rsid w:val="005D1FBC"/>
    <w:rsid w:val="005D2701"/>
    <w:rsid w:val="005D28DF"/>
    <w:rsid w:val="005D3342"/>
    <w:rsid w:val="005D3559"/>
    <w:rsid w:val="005D3806"/>
    <w:rsid w:val="005D3DCB"/>
    <w:rsid w:val="005D3DD2"/>
    <w:rsid w:val="005D446D"/>
    <w:rsid w:val="005D56CE"/>
    <w:rsid w:val="005D6F4B"/>
    <w:rsid w:val="005D769B"/>
    <w:rsid w:val="005D7A5E"/>
    <w:rsid w:val="005D7EA2"/>
    <w:rsid w:val="005E06D3"/>
    <w:rsid w:val="005E0A04"/>
    <w:rsid w:val="005E11D7"/>
    <w:rsid w:val="005E1DEF"/>
    <w:rsid w:val="005E2063"/>
    <w:rsid w:val="005E2453"/>
    <w:rsid w:val="005E28B0"/>
    <w:rsid w:val="005E2D84"/>
    <w:rsid w:val="005E383A"/>
    <w:rsid w:val="005E3C0E"/>
    <w:rsid w:val="005E3C97"/>
    <w:rsid w:val="005E4552"/>
    <w:rsid w:val="005E45FA"/>
    <w:rsid w:val="005E475F"/>
    <w:rsid w:val="005E51B8"/>
    <w:rsid w:val="005E5A4E"/>
    <w:rsid w:val="005E5B00"/>
    <w:rsid w:val="005E7471"/>
    <w:rsid w:val="005E7573"/>
    <w:rsid w:val="005E7629"/>
    <w:rsid w:val="005F01E1"/>
    <w:rsid w:val="005F0455"/>
    <w:rsid w:val="005F08A2"/>
    <w:rsid w:val="005F0A2D"/>
    <w:rsid w:val="005F1468"/>
    <w:rsid w:val="005F1CB9"/>
    <w:rsid w:val="005F1FDF"/>
    <w:rsid w:val="005F279A"/>
    <w:rsid w:val="005F2966"/>
    <w:rsid w:val="005F4E9E"/>
    <w:rsid w:val="005F5113"/>
    <w:rsid w:val="005F5147"/>
    <w:rsid w:val="005F5433"/>
    <w:rsid w:val="005F6BE4"/>
    <w:rsid w:val="005F7207"/>
    <w:rsid w:val="005F7847"/>
    <w:rsid w:val="005F7A12"/>
    <w:rsid w:val="005F7B21"/>
    <w:rsid w:val="005F7FE4"/>
    <w:rsid w:val="00600237"/>
    <w:rsid w:val="00601677"/>
    <w:rsid w:val="00601A8E"/>
    <w:rsid w:val="00601A94"/>
    <w:rsid w:val="006028AA"/>
    <w:rsid w:val="0060332E"/>
    <w:rsid w:val="00603AC3"/>
    <w:rsid w:val="00604248"/>
    <w:rsid w:val="00604370"/>
    <w:rsid w:val="00604985"/>
    <w:rsid w:val="00604BBE"/>
    <w:rsid w:val="00606CB4"/>
    <w:rsid w:val="006074C4"/>
    <w:rsid w:val="00607752"/>
    <w:rsid w:val="00611546"/>
    <w:rsid w:val="00611628"/>
    <w:rsid w:val="006118FE"/>
    <w:rsid w:val="00611A61"/>
    <w:rsid w:val="00611D58"/>
    <w:rsid w:val="00611DC9"/>
    <w:rsid w:val="006128F1"/>
    <w:rsid w:val="00612AF3"/>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03"/>
    <w:rsid w:val="006215D0"/>
    <w:rsid w:val="00621612"/>
    <w:rsid w:val="0062265E"/>
    <w:rsid w:val="00622972"/>
    <w:rsid w:val="00622A77"/>
    <w:rsid w:val="00622B38"/>
    <w:rsid w:val="0062370D"/>
    <w:rsid w:val="00623DEF"/>
    <w:rsid w:val="006240DC"/>
    <w:rsid w:val="0062441B"/>
    <w:rsid w:val="006244BF"/>
    <w:rsid w:val="006245F9"/>
    <w:rsid w:val="006249F7"/>
    <w:rsid w:val="0062523A"/>
    <w:rsid w:val="006254A2"/>
    <w:rsid w:val="00625793"/>
    <w:rsid w:val="00625F74"/>
    <w:rsid w:val="0062610A"/>
    <w:rsid w:val="0062624C"/>
    <w:rsid w:val="006262C2"/>
    <w:rsid w:val="006266DA"/>
    <w:rsid w:val="006268FF"/>
    <w:rsid w:val="00626EE9"/>
    <w:rsid w:val="00627342"/>
    <w:rsid w:val="00627894"/>
    <w:rsid w:val="0062793D"/>
    <w:rsid w:val="006279DC"/>
    <w:rsid w:val="006302B0"/>
    <w:rsid w:val="006303BB"/>
    <w:rsid w:val="00630990"/>
    <w:rsid w:val="00631717"/>
    <w:rsid w:val="00632E54"/>
    <w:rsid w:val="00633838"/>
    <w:rsid w:val="00633918"/>
    <w:rsid w:val="00634AD1"/>
    <w:rsid w:val="00634E01"/>
    <w:rsid w:val="00634E8B"/>
    <w:rsid w:val="00635040"/>
    <w:rsid w:val="00635E7A"/>
    <w:rsid w:val="0063661E"/>
    <w:rsid w:val="00636937"/>
    <w:rsid w:val="0063725B"/>
    <w:rsid w:val="0064075A"/>
    <w:rsid w:val="006410D7"/>
    <w:rsid w:val="0064193B"/>
    <w:rsid w:val="00641C36"/>
    <w:rsid w:val="006427BE"/>
    <w:rsid w:val="006427D0"/>
    <w:rsid w:val="0064287A"/>
    <w:rsid w:val="00642882"/>
    <w:rsid w:val="006434D3"/>
    <w:rsid w:val="006435DA"/>
    <w:rsid w:val="006437E5"/>
    <w:rsid w:val="00643B01"/>
    <w:rsid w:val="00643FD4"/>
    <w:rsid w:val="0064415D"/>
    <w:rsid w:val="006449F4"/>
    <w:rsid w:val="00646327"/>
    <w:rsid w:val="0064632B"/>
    <w:rsid w:val="006472F7"/>
    <w:rsid w:val="006501E2"/>
    <w:rsid w:val="0065170C"/>
    <w:rsid w:val="006519E7"/>
    <w:rsid w:val="006521DF"/>
    <w:rsid w:val="006524B9"/>
    <w:rsid w:val="00653692"/>
    <w:rsid w:val="00653816"/>
    <w:rsid w:val="00654332"/>
    <w:rsid w:val="00654699"/>
    <w:rsid w:val="006547CD"/>
    <w:rsid w:val="00654900"/>
    <w:rsid w:val="00654C26"/>
    <w:rsid w:val="00655AFF"/>
    <w:rsid w:val="00655B10"/>
    <w:rsid w:val="00655B31"/>
    <w:rsid w:val="0065685A"/>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3110"/>
    <w:rsid w:val="0067354E"/>
    <w:rsid w:val="00673691"/>
    <w:rsid w:val="00673AA3"/>
    <w:rsid w:val="00675505"/>
    <w:rsid w:val="00675830"/>
    <w:rsid w:val="00676657"/>
    <w:rsid w:val="00676705"/>
    <w:rsid w:val="00677405"/>
    <w:rsid w:val="006776A2"/>
    <w:rsid w:val="00677B00"/>
    <w:rsid w:val="00677C95"/>
    <w:rsid w:val="00680A65"/>
    <w:rsid w:val="00680DB0"/>
    <w:rsid w:val="00680FAE"/>
    <w:rsid w:val="00681E3A"/>
    <w:rsid w:val="00682B16"/>
    <w:rsid w:val="00682BB2"/>
    <w:rsid w:val="00683280"/>
    <w:rsid w:val="006832E2"/>
    <w:rsid w:val="00684846"/>
    <w:rsid w:val="006861BA"/>
    <w:rsid w:val="0068676F"/>
    <w:rsid w:val="00686976"/>
    <w:rsid w:val="00686D08"/>
    <w:rsid w:val="00687268"/>
    <w:rsid w:val="00690949"/>
    <w:rsid w:val="00691C1A"/>
    <w:rsid w:val="0069233A"/>
    <w:rsid w:val="00692471"/>
    <w:rsid w:val="00692588"/>
    <w:rsid w:val="0069270E"/>
    <w:rsid w:val="00692C5B"/>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23A6"/>
    <w:rsid w:val="006B2BED"/>
    <w:rsid w:val="006B34F8"/>
    <w:rsid w:val="006B365B"/>
    <w:rsid w:val="006B3A15"/>
    <w:rsid w:val="006B3ACB"/>
    <w:rsid w:val="006B3BF9"/>
    <w:rsid w:val="006B5B2F"/>
    <w:rsid w:val="006B5CA5"/>
    <w:rsid w:val="006B61A3"/>
    <w:rsid w:val="006B67D2"/>
    <w:rsid w:val="006B6ED4"/>
    <w:rsid w:val="006B749F"/>
    <w:rsid w:val="006B7636"/>
    <w:rsid w:val="006B787B"/>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53F6"/>
    <w:rsid w:val="006C5411"/>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CB9"/>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7A2"/>
    <w:rsid w:val="006E5A29"/>
    <w:rsid w:val="006E5BF9"/>
    <w:rsid w:val="006E6759"/>
    <w:rsid w:val="006E68B3"/>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996"/>
    <w:rsid w:val="00707A25"/>
    <w:rsid w:val="00707C91"/>
    <w:rsid w:val="00710170"/>
    <w:rsid w:val="00710628"/>
    <w:rsid w:val="00710736"/>
    <w:rsid w:val="00710B38"/>
    <w:rsid w:val="00711043"/>
    <w:rsid w:val="007123D4"/>
    <w:rsid w:val="0071375B"/>
    <w:rsid w:val="00714F09"/>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8E6"/>
    <w:rsid w:val="00726D28"/>
    <w:rsid w:val="007279FD"/>
    <w:rsid w:val="00727E5C"/>
    <w:rsid w:val="007300EA"/>
    <w:rsid w:val="0073061D"/>
    <w:rsid w:val="00730E89"/>
    <w:rsid w:val="007317B2"/>
    <w:rsid w:val="00731FFC"/>
    <w:rsid w:val="0073263D"/>
    <w:rsid w:val="00732B19"/>
    <w:rsid w:val="00732CA8"/>
    <w:rsid w:val="00732F49"/>
    <w:rsid w:val="00733E41"/>
    <w:rsid w:val="00734C70"/>
    <w:rsid w:val="00734D2B"/>
    <w:rsid w:val="007350EE"/>
    <w:rsid w:val="00735A95"/>
    <w:rsid w:val="00735D4A"/>
    <w:rsid w:val="00736A85"/>
    <w:rsid w:val="00736CE0"/>
    <w:rsid w:val="00740816"/>
    <w:rsid w:val="007409DF"/>
    <w:rsid w:val="00740E4A"/>
    <w:rsid w:val="00740EBC"/>
    <w:rsid w:val="00741658"/>
    <w:rsid w:val="00741E32"/>
    <w:rsid w:val="00742297"/>
    <w:rsid w:val="00742A9C"/>
    <w:rsid w:val="00742B32"/>
    <w:rsid w:val="00743841"/>
    <w:rsid w:val="007442FF"/>
    <w:rsid w:val="00744B77"/>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3F"/>
    <w:rsid w:val="007834F1"/>
    <w:rsid w:val="0078396E"/>
    <w:rsid w:val="007849F5"/>
    <w:rsid w:val="00784BD0"/>
    <w:rsid w:val="00785058"/>
    <w:rsid w:val="0078578E"/>
    <w:rsid w:val="0078589A"/>
    <w:rsid w:val="00786014"/>
    <w:rsid w:val="007860A3"/>
    <w:rsid w:val="0078635F"/>
    <w:rsid w:val="007866EE"/>
    <w:rsid w:val="00786AAC"/>
    <w:rsid w:val="00786D44"/>
    <w:rsid w:val="00786DFE"/>
    <w:rsid w:val="00787A10"/>
    <w:rsid w:val="00790D89"/>
    <w:rsid w:val="007916F7"/>
    <w:rsid w:val="00791C22"/>
    <w:rsid w:val="007929E8"/>
    <w:rsid w:val="0079379A"/>
    <w:rsid w:val="0079414E"/>
    <w:rsid w:val="00794625"/>
    <w:rsid w:val="00794CF2"/>
    <w:rsid w:val="00794D23"/>
    <w:rsid w:val="0079631A"/>
    <w:rsid w:val="00796E37"/>
    <w:rsid w:val="007971CB"/>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4400"/>
    <w:rsid w:val="007B4B8B"/>
    <w:rsid w:val="007B5640"/>
    <w:rsid w:val="007B5702"/>
    <w:rsid w:val="007B6303"/>
    <w:rsid w:val="007B63B3"/>
    <w:rsid w:val="007B6710"/>
    <w:rsid w:val="007B67E9"/>
    <w:rsid w:val="007B6CF6"/>
    <w:rsid w:val="007B6E79"/>
    <w:rsid w:val="007B6F57"/>
    <w:rsid w:val="007B72A4"/>
    <w:rsid w:val="007B786C"/>
    <w:rsid w:val="007C0022"/>
    <w:rsid w:val="007C07DE"/>
    <w:rsid w:val="007C0AF3"/>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0E05"/>
    <w:rsid w:val="007D1425"/>
    <w:rsid w:val="007D1602"/>
    <w:rsid w:val="007D188A"/>
    <w:rsid w:val="007D2300"/>
    <w:rsid w:val="007D24EC"/>
    <w:rsid w:val="007D2B83"/>
    <w:rsid w:val="007D36AE"/>
    <w:rsid w:val="007D36C7"/>
    <w:rsid w:val="007D3E03"/>
    <w:rsid w:val="007D3EAE"/>
    <w:rsid w:val="007D40A5"/>
    <w:rsid w:val="007D43CF"/>
    <w:rsid w:val="007D46A8"/>
    <w:rsid w:val="007D4B1A"/>
    <w:rsid w:val="007D4BFB"/>
    <w:rsid w:val="007D51B2"/>
    <w:rsid w:val="007D5D25"/>
    <w:rsid w:val="007D661C"/>
    <w:rsid w:val="007D74D3"/>
    <w:rsid w:val="007D752A"/>
    <w:rsid w:val="007D7585"/>
    <w:rsid w:val="007E021F"/>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534D"/>
    <w:rsid w:val="007E54DC"/>
    <w:rsid w:val="007E5F0E"/>
    <w:rsid w:val="007E5F1B"/>
    <w:rsid w:val="007E5F59"/>
    <w:rsid w:val="007E6A6B"/>
    <w:rsid w:val="007E6EBD"/>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101F5"/>
    <w:rsid w:val="00810D2B"/>
    <w:rsid w:val="008113E3"/>
    <w:rsid w:val="00811657"/>
    <w:rsid w:val="00811A6A"/>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72A6"/>
    <w:rsid w:val="0081776D"/>
    <w:rsid w:val="008177F6"/>
    <w:rsid w:val="00817B50"/>
    <w:rsid w:val="00817C2C"/>
    <w:rsid w:val="00817ED6"/>
    <w:rsid w:val="00820028"/>
    <w:rsid w:val="008208F3"/>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800"/>
    <w:rsid w:val="00832D9C"/>
    <w:rsid w:val="00833B7A"/>
    <w:rsid w:val="00834E35"/>
    <w:rsid w:val="00835693"/>
    <w:rsid w:val="00836542"/>
    <w:rsid w:val="00836FA2"/>
    <w:rsid w:val="00837321"/>
    <w:rsid w:val="00837431"/>
    <w:rsid w:val="0083766F"/>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8D5"/>
    <w:rsid w:val="00844BCB"/>
    <w:rsid w:val="008450AE"/>
    <w:rsid w:val="00845119"/>
    <w:rsid w:val="008454CA"/>
    <w:rsid w:val="0084642C"/>
    <w:rsid w:val="008469A5"/>
    <w:rsid w:val="00846BDE"/>
    <w:rsid w:val="00846EAE"/>
    <w:rsid w:val="008473AD"/>
    <w:rsid w:val="0085056E"/>
    <w:rsid w:val="0085193B"/>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6C5"/>
    <w:rsid w:val="00871CC0"/>
    <w:rsid w:val="00872E01"/>
    <w:rsid w:val="0087335F"/>
    <w:rsid w:val="00873EC2"/>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FD7"/>
    <w:rsid w:val="00886721"/>
    <w:rsid w:val="008868F4"/>
    <w:rsid w:val="00886ABE"/>
    <w:rsid w:val="00886D98"/>
    <w:rsid w:val="008871D9"/>
    <w:rsid w:val="008872E5"/>
    <w:rsid w:val="00887FB3"/>
    <w:rsid w:val="00890500"/>
    <w:rsid w:val="00891372"/>
    <w:rsid w:val="008916D8"/>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E16"/>
    <w:rsid w:val="008C5F70"/>
    <w:rsid w:val="008C63B7"/>
    <w:rsid w:val="008C6B72"/>
    <w:rsid w:val="008C6CD9"/>
    <w:rsid w:val="008C6D3D"/>
    <w:rsid w:val="008C6D73"/>
    <w:rsid w:val="008C6F00"/>
    <w:rsid w:val="008C71EB"/>
    <w:rsid w:val="008C7682"/>
    <w:rsid w:val="008C76B2"/>
    <w:rsid w:val="008C7B3B"/>
    <w:rsid w:val="008D07DB"/>
    <w:rsid w:val="008D0AB8"/>
    <w:rsid w:val="008D10E6"/>
    <w:rsid w:val="008D115D"/>
    <w:rsid w:val="008D2CEF"/>
    <w:rsid w:val="008D3144"/>
    <w:rsid w:val="008D322F"/>
    <w:rsid w:val="008D38AD"/>
    <w:rsid w:val="008D38C5"/>
    <w:rsid w:val="008D39B3"/>
    <w:rsid w:val="008D3A4F"/>
    <w:rsid w:val="008D3C7B"/>
    <w:rsid w:val="008D45D1"/>
    <w:rsid w:val="008D46C2"/>
    <w:rsid w:val="008D4A85"/>
    <w:rsid w:val="008D51C9"/>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34C1"/>
    <w:rsid w:val="008E36E8"/>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B0"/>
    <w:rsid w:val="008F1BF2"/>
    <w:rsid w:val="008F20F9"/>
    <w:rsid w:val="008F2395"/>
    <w:rsid w:val="008F3049"/>
    <w:rsid w:val="008F37E0"/>
    <w:rsid w:val="008F3C17"/>
    <w:rsid w:val="008F4398"/>
    <w:rsid w:val="008F4BB4"/>
    <w:rsid w:val="008F4BB9"/>
    <w:rsid w:val="008F51BD"/>
    <w:rsid w:val="008F6940"/>
    <w:rsid w:val="008F6E97"/>
    <w:rsid w:val="008F732E"/>
    <w:rsid w:val="008F7F64"/>
    <w:rsid w:val="008F7FF0"/>
    <w:rsid w:val="00900392"/>
    <w:rsid w:val="009004F8"/>
    <w:rsid w:val="00900512"/>
    <w:rsid w:val="00900A12"/>
    <w:rsid w:val="00901175"/>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6504"/>
    <w:rsid w:val="00916D16"/>
    <w:rsid w:val="00916E9D"/>
    <w:rsid w:val="00917DE4"/>
    <w:rsid w:val="009203BF"/>
    <w:rsid w:val="00920F90"/>
    <w:rsid w:val="0092174A"/>
    <w:rsid w:val="00921793"/>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C4E"/>
    <w:rsid w:val="00980F4D"/>
    <w:rsid w:val="009811AC"/>
    <w:rsid w:val="009814EF"/>
    <w:rsid w:val="009817E9"/>
    <w:rsid w:val="00981E14"/>
    <w:rsid w:val="00981E6F"/>
    <w:rsid w:val="0098253A"/>
    <w:rsid w:val="00982611"/>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C09"/>
    <w:rsid w:val="0099166A"/>
    <w:rsid w:val="009916FC"/>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61E1"/>
    <w:rsid w:val="009964E3"/>
    <w:rsid w:val="00996E9F"/>
    <w:rsid w:val="009970D8"/>
    <w:rsid w:val="009976AF"/>
    <w:rsid w:val="0099781F"/>
    <w:rsid w:val="0099795C"/>
    <w:rsid w:val="00997BAF"/>
    <w:rsid w:val="00997C09"/>
    <w:rsid w:val="009A0E8D"/>
    <w:rsid w:val="009A0F86"/>
    <w:rsid w:val="009A10EC"/>
    <w:rsid w:val="009A126E"/>
    <w:rsid w:val="009A1354"/>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60"/>
    <w:rsid w:val="009B6504"/>
    <w:rsid w:val="009B72A4"/>
    <w:rsid w:val="009C023E"/>
    <w:rsid w:val="009C0459"/>
    <w:rsid w:val="009C14FE"/>
    <w:rsid w:val="009C2B18"/>
    <w:rsid w:val="009C2B7D"/>
    <w:rsid w:val="009C2EEE"/>
    <w:rsid w:val="009C343B"/>
    <w:rsid w:val="009C38EF"/>
    <w:rsid w:val="009C3B83"/>
    <w:rsid w:val="009C3BE6"/>
    <w:rsid w:val="009C4210"/>
    <w:rsid w:val="009C4944"/>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DA0"/>
    <w:rsid w:val="009D30AE"/>
    <w:rsid w:val="009D551E"/>
    <w:rsid w:val="009D555B"/>
    <w:rsid w:val="009D61BA"/>
    <w:rsid w:val="009D63B6"/>
    <w:rsid w:val="009D73B6"/>
    <w:rsid w:val="009E0366"/>
    <w:rsid w:val="009E06E4"/>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478"/>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A09"/>
    <w:rsid w:val="00A04A7E"/>
    <w:rsid w:val="00A050AA"/>
    <w:rsid w:val="00A06501"/>
    <w:rsid w:val="00A06EAD"/>
    <w:rsid w:val="00A07080"/>
    <w:rsid w:val="00A0751F"/>
    <w:rsid w:val="00A075B3"/>
    <w:rsid w:val="00A10151"/>
    <w:rsid w:val="00A106DF"/>
    <w:rsid w:val="00A11197"/>
    <w:rsid w:val="00A116A1"/>
    <w:rsid w:val="00A126DE"/>
    <w:rsid w:val="00A128E1"/>
    <w:rsid w:val="00A1335A"/>
    <w:rsid w:val="00A13F26"/>
    <w:rsid w:val="00A144D9"/>
    <w:rsid w:val="00A146E7"/>
    <w:rsid w:val="00A147AE"/>
    <w:rsid w:val="00A15CF0"/>
    <w:rsid w:val="00A163B1"/>
    <w:rsid w:val="00A166B5"/>
    <w:rsid w:val="00A16C53"/>
    <w:rsid w:val="00A16EBC"/>
    <w:rsid w:val="00A1761E"/>
    <w:rsid w:val="00A17941"/>
    <w:rsid w:val="00A207A8"/>
    <w:rsid w:val="00A20CFF"/>
    <w:rsid w:val="00A2116C"/>
    <w:rsid w:val="00A216DC"/>
    <w:rsid w:val="00A2171B"/>
    <w:rsid w:val="00A21B05"/>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74F"/>
    <w:rsid w:val="00A34E5A"/>
    <w:rsid w:val="00A35849"/>
    <w:rsid w:val="00A35C5D"/>
    <w:rsid w:val="00A35D7A"/>
    <w:rsid w:val="00A36194"/>
    <w:rsid w:val="00A36B93"/>
    <w:rsid w:val="00A36D1B"/>
    <w:rsid w:val="00A36D99"/>
    <w:rsid w:val="00A37EDD"/>
    <w:rsid w:val="00A403C4"/>
    <w:rsid w:val="00A413B2"/>
    <w:rsid w:val="00A417E2"/>
    <w:rsid w:val="00A4195F"/>
    <w:rsid w:val="00A41A75"/>
    <w:rsid w:val="00A41AA9"/>
    <w:rsid w:val="00A41C55"/>
    <w:rsid w:val="00A41C8E"/>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F07"/>
    <w:rsid w:val="00AD5581"/>
    <w:rsid w:val="00AD55B6"/>
    <w:rsid w:val="00AD563A"/>
    <w:rsid w:val="00AD63DD"/>
    <w:rsid w:val="00AD671D"/>
    <w:rsid w:val="00AD68BF"/>
    <w:rsid w:val="00AD6A99"/>
    <w:rsid w:val="00AD7480"/>
    <w:rsid w:val="00AD7FC2"/>
    <w:rsid w:val="00AE0837"/>
    <w:rsid w:val="00AE1639"/>
    <w:rsid w:val="00AE19F3"/>
    <w:rsid w:val="00AE1AE4"/>
    <w:rsid w:val="00AE2339"/>
    <w:rsid w:val="00AE2B2C"/>
    <w:rsid w:val="00AE3527"/>
    <w:rsid w:val="00AE3A6D"/>
    <w:rsid w:val="00AE3C93"/>
    <w:rsid w:val="00AE40EF"/>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101F"/>
    <w:rsid w:val="00B11EE8"/>
    <w:rsid w:val="00B128CF"/>
    <w:rsid w:val="00B12998"/>
    <w:rsid w:val="00B135AD"/>
    <w:rsid w:val="00B1394C"/>
    <w:rsid w:val="00B13DBB"/>
    <w:rsid w:val="00B1475C"/>
    <w:rsid w:val="00B15B80"/>
    <w:rsid w:val="00B15CDD"/>
    <w:rsid w:val="00B15EDA"/>
    <w:rsid w:val="00B16EB5"/>
    <w:rsid w:val="00B17124"/>
    <w:rsid w:val="00B174FB"/>
    <w:rsid w:val="00B17656"/>
    <w:rsid w:val="00B1769E"/>
    <w:rsid w:val="00B21085"/>
    <w:rsid w:val="00B21490"/>
    <w:rsid w:val="00B220B3"/>
    <w:rsid w:val="00B22812"/>
    <w:rsid w:val="00B22A3D"/>
    <w:rsid w:val="00B22B53"/>
    <w:rsid w:val="00B23046"/>
    <w:rsid w:val="00B23A71"/>
    <w:rsid w:val="00B23FE6"/>
    <w:rsid w:val="00B24D5B"/>
    <w:rsid w:val="00B254E9"/>
    <w:rsid w:val="00B255A2"/>
    <w:rsid w:val="00B26450"/>
    <w:rsid w:val="00B2654D"/>
    <w:rsid w:val="00B26A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958"/>
    <w:rsid w:val="00B509DC"/>
    <w:rsid w:val="00B5186E"/>
    <w:rsid w:val="00B51A52"/>
    <w:rsid w:val="00B51CE8"/>
    <w:rsid w:val="00B51D09"/>
    <w:rsid w:val="00B51F80"/>
    <w:rsid w:val="00B52B5D"/>
    <w:rsid w:val="00B5317E"/>
    <w:rsid w:val="00B53CC6"/>
    <w:rsid w:val="00B541D9"/>
    <w:rsid w:val="00B54664"/>
    <w:rsid w:val="00B5467A"/>
    <w:rsid w:val="00B547F6"/>
    <w:rsid w:val="00B54C3B"/>
    <w:rsid w:val="00B54DB1"/>
    <w:rsid w:val="00B5569E"/>
    <w:rsid w:val="00B55827"/>
    <w:rsid w:val="00B55A20"/>
    <w:rsid w:val="00B563E8"/>
    <w:rsid w:val="00B5650D"/>
    <w:rsid w:val="00B56637"/>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5E3"/>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4E3E"/>
    <w:rsid w:val="00B76B01"/>
    <w:rsid w:val="00B77228"/>
    <w:rsid w:val="00B7750A"/>
    <w:rsid w:val="00B77535"/>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C78"/>
    <w:rsid w:val="00B86126"/>
    <w:rsid w:val="00B8656A"/>
    <w:rsid w:val="00B867FD"/>
    <w:rsid w:val="00B8688E"/>
    <w:rsid w:val="00B86DAF"/>
    <w:rsid w:val="00B8752C"/>
    <w:rsid w:val="00B90243"/>
    <w:rsid w:val="00B9048E"/>
    <w:rsid w:val="00B90C62"/>
    <w:rsid w:val="00B90ECE"/>
    <w:rsid w:val="00B92163"/>
    <w:rsid w:val="00B92AFF"/>
    <w:rsid w:val="00B92C59"/>
    <w:rsid w:val="00B93E61"/>
    <w:rsid w:val="00B94110"/>
    <w:rsid w:val="00B94A4F"/>
    <w:rsid w:val="00B95228"/>
    <w:rsid w:val="00B95371"/>
    <w:rsid w:val="00B96AB7"/>
    <w:rsid w:val="00BA0770"/>
    <w:rsid w:val="00BA14CD"/>
    <w:rsid w:val="00BA1A86"/>
    <w:rsid w:val="00BA21E8"/>
    <w:rsid w:val="00BA2B72"/>
    <w:rsid w:val="00BA3186"/>
    <w:rsid w:val="00BA36F3"/>
    <w:rsid w:val="00BA371A"/>
    <w:rsid w:val="00BA4511"/>
    <w:rsid w:val="00BA468F"/>
    <w:rsid w:val="00BA4F36"/>
    <w:rsid w:val="00BA4F74"/>
    <w:rsid w:val="00BA55ED"/>
    <w:rsid w:val="00BA57E8"/>
    <w:rsid w:val="00BA5B2B"/>
    <w:rsid w:val="00BA5B52"/>
    <w:rsid w:val="00BA6138"/>
    <w:rsid w:val="00BA61C0"/>
    <w:rsid w:val="00BA62E9"/>
    <w:rsid w:val="00BA714E"/>
    <w:rsid w:val="00BA726C"/>
    <w:rsid w:val="00BA76D6"/>
    <w:rsid w:val="00BA7D2D"/>
    <w:rsid w:val="00BA7D8E"/>
    <w:rsid w:val="00BB0363"/>
    <w:rsid w:val="00BB0762"/>
    <w:rsid w:val="00BB1930"/>
    <w:rsid w:val="00BB31C7"/>
    <w:rsid w:val="00BB32E7"/>
    <w:rsid w:val="00BB3E46"/>
    <w:rsid w:val="00BB3EEE"/>
    <w:rsid w:val="00BB3F3F"/>
    <w:rsid w:val="00BB4596"/>
    <w:rsid w:val="00BB5182"/>
    <w:rsid w:val="00BB5584"/>
    <w:rsid w:val="00BB56E5"/>
    <w:rsid w:val="00BB5A8A"/>
    <w:rsid w:val="00BB6BD8"/>
    <w:rsid w:val="00BB6E3F"/>
    <w:rsid w:val="00BB6EDB"/>
    <w:rsid w:val="00BB7047"/>
    <w:rsid w:val="00BC022A"/>
    <w:rsid w:val="00BC0261"/>
    <w:rsid w:val="00BC06D8"/>
    <w:rsid w:val="00BC09F6"/>
    <w:rsid w:val="00BC141B"/>
    <w:rsid w:val="00BC21A3"/>
    <w:rsid w:val="00BC2403"/>
    <w:rsid w:val="00BC2E78"/>
    <w:rsid w:val="00BC3076"/>
    <w:rsid w:val="00BC3A9A"/>
    <w:rsid w:val="00BC4165"/>
    <w:rsid w:val="00BC47E0"/>
    <w:rsid w:val="00BC4802"/>
    <w:rsid w:val="00BC4CB4"/>
    <w:rsid w:val="00BC5449"/>
    <w:rsid w:val="00BC56ED"/>
    <w:rsid w:val="00BC59B0"/>
    <w:rsid w:val="00BC5A74"/>
    <w:rsid w:val="00BC5BF2"/>
    <w:rsid w:val="00BC5C9D"/>
    <w:rsid w:val="00BC5E24"/>
    <w:rsid w:val="00BC6304"/>
    <w:rsid w:val="00BC666E"/>
    <w:rsid w:val="00BC6761"/>
    <w:rsid w:val="00BC70A4"/>
    <w:rsid w:val="00BC70C4"/>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3E7"/>
    <w:rsid w:val="00BE15FE"/>
    <w:rsid w:val="00BE163A"/>
    <w:rsid w:val="00BE1EBB"/>
    <w:rsid w:val="00BE1F1C"/>
    <w:rsid w:val="00BE22C1"/>
    <w:rsid w:val="00BE24E3"/>
    <w:rsid w:val="00BE2553"/>
    <w:rsid w:val="00BE262B"/>
    <w:rsid w:val="00BE2E8C"/>
    <w:rsid w:val="00BE3564"/>
    <w:rsid w:val="00BE40DC"/>
    <w:rsid w:val="00BE4250"/>
    <w:rsid w:val="00BE499D"/>
    <w:rsid w:val="00BE4A55"/>
    <w:rsid w:val="00BE4EB5"/>
    <w:rsid w:val="00BE4F65"/>
    <w:rsid w:val="00BE505A"/>
    <w:rsid w:val="00BE5456"/>
    <w:rsid w:val="00BE59FE"/>
    <w:rsid w:val="00BE639D"/>
    <w:rsid w:val="00BE64EE"/>
    <w:rsid w:val="00BE6BB9"/>
    <w:rsid w:val="00BE6F99"/>
    <w:rsid w:val="00BE7D47"/>
    <w:rsid w:val="00BE7EBE"/>
    <w:rsid w:val="00BF0E75"/>
    <w:rsid w:val="00BF0FD0"/>
    <w:rsid w:val="00BF1571"/>
    <w:rsid w:val="00BF202B"/>
    <w:rsid w:val="00BF2713"/>
    <w:rsid w:val="00BF2F9E"/>
    <w:rsid w:val="00BF3BA9"/>
    <w:rsid w:val="00BF415A"/>
    <w:rsid w:val="00BF437F"/>
    <w:rsid w:val="00BF46DD"/>
    <w:rsid w:val="00BF4AFC"/>
    <w:rsid w:val="00BF4D5C"/>
    <w:rsid w:val="00BF66FE"/>
    <w:rsid w:val="00BF68B7"/>
    <w:rsid w:val="00BF6D2E"/>
    <w:rsid w:val="00BF7960"/>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ADE"/>
    <w:rsid w:val="00C24F68"/>
    <w:rsid w:val="00C25423"/>
    <w:rsid w:val="00C260D5"/>
    <w:rsid w:val="00C272DA"/>
    <w:rsid w:val="00C27400"/>
    <w:rsid w:val="00C300A1"/>
    <w:rsid w:val="00C30489"/>
    <w:rsid w:val="00C3080D"/>
    <w:rsid w:val="00C308F9"/>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201"/>
    <w:rsid w:val="00C42700"/>
    <w:rsid w:val="00C42D78"/>
    <w:rsid w:val="00C431A4"/>
    <w:rsid w:val="00C431E8"/>
    <w:rsid w:val="00C43572"/>
    <w:rsid w:val="00C43F5D"/>
    <w:rsid w:val="00C440F9"/>
    <w:rsid w:val="00C4485C"/>
    <w:rsid w:val="00C44CC9"/>
    <w:rsid w:val="00C45AC9"/>
    <w:rsid w:val="00C45B27"/>
    <w:rsid w:val="00C460C2"/>
    <w:rsid w:val="00C46B0D"/>
    <w:rsid w:val="00C47060"/>
    <w:rsid w:val="00C47678"/>
    <w:rsid w:val="00C47F98"/>
    <w:rsid w:val="00C5028C"/>
    <w:rsid w:val="00C5049E"/>
    <w:rsid w:val="00C506BE"/>
    <w:rsid w:val="00C512D4"/>
    <w:rsid w:val="00C514B5"/>
    <w:rsid w:val="00C51546"/>
    <w:rsid w:val="00C5163F"/>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CAF"/>
    <w:rsid w:val="00C66593"/>
    <w:rsid w:val="00C667EB"/>
    <w:rsid w:val="00C67398"/>
    <w:rsid w:val="00C6775D"/>
    <w:rsid w:val="00C67E62"/>
    <w:rsid w:val="00C7008C"/>
    <w:rsid w:val="00C7043C"/>
    <w:rsid w:val="00C70625"/>
    <w:rsid w:val="00C71D56"/>
    <w:rsid w:val="00C720F7"/>
    <w:rsid w:val="00C726A9"/>
    <w:rsid w:val="00C72ACF"/>
    <w:rsid w:val="00C72BAD"/>
    <w:rsid w:val="00C73638"/>
    <w:rsid w:val="00C7395E"/>
    <w:rsid w:val="00C73A16"/>
    <w:rsid w:val="00C73E54"/>
    <w:rsid w:val="00C74310"/>
    <w:rsid w:val="00C7436D"/>
    <w:rsid w:val="00C74B12"/>
    <w:rsid w:val="00C74BD7"/>
    <w:rsid w:val="00C74EC1"/>
    <w:rsid w:val="00C7523E"/>
    <w:rsid w:val="00C75E58"/>
    <w:rsid w:val="00C75EE4"/>
    <w:rsid w:val="00C76814"/>
    <w:rsid w:val="00C76AF8"/>
    <w:rsid w:val="00C77C5E"/>
    <w:rsid w:val="00C77EC6"/>
    <w:rsid w:val="00C77EFC"/>
    <w:rsid w:val="00C801B7"/>
    <w:rsid w:val="00C80C2C"/>
    <w:rsid w:val="00C811E0"/>
    <w:rsid w:val="00C814F2"/>
    <w:rsid w:val="00C82717"/>
    <w:rsid w:val="00C82762"/>
    <w:rsid w:val="00C827C5"/>
    <w:rsid w:val="00C8291C"/>
    <w:rsid w:val="00C8315C"/>
    <w:rsid w:val="00C834F8"/>
    <w:rsid w:val="00C83B46"/>
    <w:rsid w:val="00C851DE"/>
    <w:rsid w:val="00C85F8A"/>
    <w:rsid w:val="00C86136"/>
    <w:rsid w:val="00C86394"/>
    <w:rsid w:val="00C86D5E"/>
    <w:rsid w:val="00C86EB0"/>
    <w:rsid w:val="00C86F78"/>
    <w:rsid w:val="00C87684"/>
    <w:rsid w:val="00C87A04"/>
    <w:rsid w:val="00C90001"/>
    <w:rsid w:val="00C905E1"/>
    <w:rsid w:val="00C90E0F"/>
    <w:rsid w:val="00C91477"/>
    <w:rsid w:val="00C91E9B"/>
    <w:rsid w:val="00C92126"/>
    <w:rsid w:val="00C9226A"/>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7A6D"/>
    <w:rsid w:val="00CA7E42"/>
    <w:rsid w:val="00CB012D"/>
    <w:rsid w:val="00CB0130"/>
    <w:rsid w:val="00CB07CB"/>
    <w:rsid w:val="00CB0875"/>
    <w:rsid w:val="00CB1E6A"/>
    <w:rsid w:val="00CB226D"/>
    <w:rsid w:val="00CB2B65"/>
    <w:rsid w:val="00CB303A"/>
    <w:rsid w:val="00CB42D3"/>
    <w:rsid w:val="00CB46CA"/>
    <w:rsid w:val="00CB4926"/>
    <w:rsid w:val="00CB608A"/>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D7851"/>
    <w:rsid w:val="00CE141D"/>
    <w:rsid w:val="00CE15A0"/>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6D4"/>
    <w:rsid w:val="00CE4D1E"/>
    <w:rsid w:val="00CE51C7"/>
    <w:rsid w:val="00CE699F"/>
    <w:rsid w:val="00CE6E8A"/>
    <w:rsid w:val="00CE7085"/>
    <w:rsid w:val="00CE77EE"/>
    <w:rsid w:val="00CE7C84"/>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6D"/>
    <w:rsid w:val="00CF6370"/>
    <w:rsid w:val="00CF673E"/>
    <w:rsid w:val="00CF6843"/>
    <w:rsid w:val="00CF6C7F"/>
    <w:rsid w:val="00CF6DA8"/>
    <w:rsid w:val="00CF6EC0"/>
    <w:rsid w:val="00CF731E"/>
    <w:rsid w:val="00CF74BD"/>
    <w:rsid w:val="00CF7A41"/>
    <w:rsid w:val="00D00721"/>
    <w:rsid w:val="00D0078B"/>
    <w:rsid w:val="00D009FD"/>
    <w:rsid w:val="00D00EDA"/>
    <w:rsid w:val="00D0164D"/>
    <w:rsid w:val="00D016C5"/>
    <w:rsid w:val="00D01FE4"/>
    <w:rsid w:val="00D024B7"/>
    <w:rsid w:val="00D02E21"/>
    <w:rsid w:val="00D02E78"/>
    <w:rsid w:val="00D02ECE"/>
    <w:rsid w:val="00D03375"/>
    <w:rsid w:val="00D03740"/>
    <w:rsid w:val="00D0382D"/>
    <w:rsid w:val="00D03C0C"/>
    <w:rsid w:val="00D03C2F"/>
    <w:rsid w:val="00D03E37"/>
    <w:rsid w:val="00D041B3"/>
    <w:rsid w:val="00D041CD"/>
    <w:rsid w:val="00D044D0"/>
    <w:rsid w:val="00D048AE"/>
    <w:rsid w:val="00D04975"/>
    <w:rsid w:val="00D04BE8"/>
    <w:rsid w:val="00D0505C"/>
    <w:rsid w:val="00D0539A"/>
    <w:rsid w:val="00D05B8B"/>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B5C"/>
    <w:rsid w:val="00D17CCC"/>
    <w:rsid w:val="00D20390"/>
    <w:rsid w:val="00D20967"/>
    <w:rsid w:val="00D20E94"/>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6CFA"/>
    <w:rsid w:val="00D272BB"/>
    <w:rsid w:val="00D273E0"/>
    <w:rsid w:val="00D278AF"/>
    <w:rsid w:val="00D27ED2"/>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6F3"/>
    <w:rsid w:val="00D42DEC"/>
    <w:rsid w:val="00D43020"/>
    <w:rsid w:val="00D43F2A"/>
    <w:rsid w:val="00D442DA"/>
    <w:rsid w:val="00D44651"/>
    <w:rsid w:val="00D44F83"/>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5AB"/>
    <w:rsid w:val="00D54EBB"/>
    <w:rsid w:val="00D551C1"/>
    <w:rsid w:val="00D5537A"/>
    <w:rsid w:val="00D55560"/>
    <w:rsid w:val="00D5578C"/>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70014"/>
    <w:rsid w:val="00D7012A"/>
    <w:rsid w:val="00D7180F"/>
    <w:rsid w:val="00D7350E"/>
    <w:rsid w:val="00D73E6A"/>
    <w:rsid w:val="00D73E8D"/>
    <w:rsid w:val="00D74612"/>
    <w:rsid w:val="00D74E33"/>
    <w:rsid w:val="00D753AD"/>
    <w:rsid w:val="00D75B59"/>
    <w:rsid w:val="00D75C0B"/>
    <w:rsid w:val="00D7720F"/>
    <w:rsid w:val="00D77973"/>
    <w:rsid w:val="00D80134"/>
    <w:rsid w:val="00D80273"/>
    <w:rsid w:val="00D8059A"/>
    <w:rsid w:val="00D80ADE"/>
    <w:rsid w:val="00D80D1E"/>
    <w:rsid w:val="00D81ABC"/>
    <w:rsid w:val="00D82649"/>
    <w:rsid w:val="00D82939"/>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22DB"/>
    <w:rsid w:val="00D922FF"/>
    <w:rsid w:val="00D9284F"/>
    <w:rsid w:val="00D92AAB"/>
    <w:rsid w:val="00D92D2E"/>
    <w:rsid w:val="00D92F39"/>
    <w:rsid w:val="00D92FE8"/>
    <w:rsid w:val="00D9321A"/>
    <w:rsid w:val="00D9354C"/>
    <w:rsid w:val="00D937DA"/>
    <w:rsid w:val="00D940EE"/>
    <w:rsid w:val="00D95971"/>
    <w:rsid w:val="00D95B8C"/>
    <w:rsid w:val="00D96888"/>
    <w:rsid w:val="00D9702E"/>
    <w:rsid w:val="00D9738D"/>
    <w:rsid w:val="00D97639"/>
    <w:rsid w:val="00D97833"/>
    <w:rsid w:val="00DA0362"/>
    <w:rsid w:val="00DA0569"/>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A59"/>
    <w:rsid w:val="00DB1469"/>
    <w:rsid w:val="00DB17E2"/>
    <w:rsid w:val="00DB1E9F"/>
    <w:rsid w:val="00DB2458"/>
    <w:rsid w:val="00DB265D"/>
    <w:rsid w:val="00DB2DE4"/>
    <w:rsid w:val="00DB2DF6"/>
    <w:rsid w:val="00DB2E7E"/>
    <w:rsid w:val="00DB3344"/>
    <w:rsid w:val="00DB3DDE"/>
    <w:rsid w:val="00DB3F24"/>
    <w:rsid w:val="00DB4130"/>
    <w:rsid w:val="00DB48CA"/>
    <w:rsid w:val="00DB4A6D"/>
    <w:rsid w:val="00DB544E"/>
    <w:rsid w:val="00DB5467"/>
    <w:rsid w:val="00DB5706"/>
    <w:rsid w:val="00DB5B4A"/>
    <w:rsid w:val="00DB6315"/>
    <w:rsid w:val="00DB6B2D"/>
    <w:rsid w:val="00DB701C"/>
    <w:rsid w:val="00DB780D"/>
    <w:rsid w:val="00DB7D7F"/>
    <w:rsid w:val="00DC0649"/>
    <w:rsid w:val="00DC08C9"/>
    <w:rsid w:val="00DC0946"/>
    <w:rsid w:val="00DC0D64"/>
    <w:rsid w:val="00DC0E51"/>
    <w:rsid w:val="00DC0EEC"/>
    <w:rsid w:val="00DC15D7"/>
    <w:rsid w:val="00DC1C1E"/>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D38"/>
    <w:rsid w:val="00DE62A6"/>
    <w:rsid w:val="00DE642B"/>
    <w:rsid w:val="00DE66E5"/>
    <w:rsid w:val="00DE6705"/>
    <w:rsid w:val="00DE7612"/>
    <w:rsid w:val="00DE7A50"/>
    <w:rsid w:val="00DE7A9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7688"/>
    <w:rsid w:val="00E1035A"/>
    <w:rsid w:val="00E10CB6"/>
    <w:rsid w:val="00E1117E"/>
    <w:rsid w:val="00E1118C"/>
    <w:rsid w:val="00E1150B"/>
    <w:rsid w:val="00E1200A"/>
    <w:rsid w:val="00E124CF"/>
    <w:rsid w:val="00E13390"/>
    <w:rsid w:val="00E13957"/>
    <w:rsid w:val="00E13B42"/>
    <w:rsid w:val="00E13C0D"/>
    <w:rsid w:val="00E13D85"/>
    <w:rsid w:val="00E1402F"/>
    <w:rsid w:val="00E14BCC"/>
    <w:rsid w:val="00E14D68"/>
    <w:rsid w:val="00E14DE8"/>
    <w:rsid w:val="00E15273"/>
    <w:rsid w:val="00E1577E"/>
    <w:rsid w:val="00E15E34"/>
    <w:rsid w:val="00E16384"/>
    <w:rsid w:val="00E16555"/>
    <w:rsid w:val="00E16742"/>
    <w:rsid w:val="00E16D3C"/>
    <w:rsid w:val="00E1746E"/>
    <w:rsid w:val="00E17A97"/>
    <w:rsid w:val="00E20584"/>
    <w:rsid w:val="00E2067F"/>
    <w:rsid w:val="00E20ABA"/>
    <w:rsid w:val="00E20ECA"/>
    <w:rsid w:val="00E210AD"/>
    <w:rsid w:val="00E210DA"/>
    <w:rsid w:val="00E21144"/>
    <w:rsid w:val="00E2137E"/>
    <w:rsid w:val="00E2208C"/>
    <w:rsid w:val="00E22A9C"/>
    <w:rsid w:val="00E22AB6"/>
    <w:rsid w:val="00E23376"/>
    <w:rsid w:val="00E23785"/>
    <w:rsid w:val="00E2382F"/>
    <w:rsid w:val="00E239F1"/>
    <w:rsid w:val="00E2402F"/>
    <w:rsid w:val="00E241FA"/>
    <w:rsid w:val="00E245CB"/>
    <w:rsid w:val="00E24962"/>
    <w:rsid w:val="00E24999"/>
    <w:rsid w:val="00E24E77"/>
    <w:rsid w:val="00E25278"/>
    <w:rsid w:val="00E259EF"/>
    <w:rsid w:val="00E26905"/>
    <w:rsid w:val="00E26C3A"/>
    <w:rsid w:val="00E270FA"/>
    <w:rsid w:val="00E27269"/>
    <w:rsid w:val="00E2729E"/>
    <w:rsid w:val="00E27CDD"/>
    <w:rsid w:val="00E30540"/>
    <w:rsid w:val="00E305D5"/>
    <w:rsid w:val="00E31BE6"/>
    <w:rsid w:val="00E33650"/>
    <w:rsid w:val="00E337E8"/>
    <w:rsid w:val="00E3381C"/>
    <w:rsid w:val="00E3397C"/>
    <w:rsid w:val="00E34948"/>
    <w:rsid w:val="00E34C44"/>
    <w:rsid w:val="00E34EBB"/>
    <w:rsid w:val="00E353FC"/>
    <w:rsid w:val="00E3574F"/>
    <w:rsid w:val="00E3595C"/>
    <w:rsid w:val="00E366AA"/>
    <w:rsid w:val="00E36C4C"/>
    <w:rsid w:val="00E37236"/>
    <w:rsid w:val="00E37268"/>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B56"/>
    <w:rsid w:val="00E452B0"/>
    <w:rsid w:val="00E45CBA"/>
    <w:rsid w:val="00E46670"/>
    <w:rsid w:val="00E466C1"/>
    <w:rsid w:val="00E46B4F"/>
    <w:rsid w:val="00E46CA5"/>
    <w:rsid w:val="00E46EB8"/>
    <w:rsid w:val="00E47183"/>
    <w:rsid w:val="00E4724D"/>
    <w:rsid w:val="00E47434"/>
    <w:rsid w:val="00E47532"/>
    <w:rsid w:val="00E47885"/>
    <w:rsid w:val="00E47F4A"/>
    <w:rsid w:val="00E50A3F"/>
    <w:rsid w:val="00E51728"/>
    <w:rsid w:val="00E51B67"/>
    <w:rsid w:val="00E51F9B"/>
    <w:rsid w:val="00E52315"/>
    <w:rsid w:val="00E52DA2"/>
    <w:rsid w:val="00E53378"/>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42E"/>
    <w:rsid w:val="00E6173F"/>
    <w:rsid w:val="00E61FB6"/>
    <w:rsid w:val="00E62B42"/>
    <w:rsid w:val="00E636C3"/>
    <w:rsid w:val="00E64159"/>
    <w:rsid w:val="00E644AD"/>
    <w:rsid w:val="00E65342"/>
    <w:rsid w:val="00E653E3"/>
    <w:rsid w:val="00E6564A"/>
    <w:rsid w:val="00E657B4"/>
    <w:rsid w:val="00E65B8D"/>
    <w:rsid w:val="00E66318"/>
    <w:rsid w:val="00E669E6"/>
    <w:rsid w:val="00E70A0D"/>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AD"/>
    <w:rsid w:val="00E85525"/>
    <w:rsid w:val="00E8580D"/>
    <w:rsid w:val="00E85C84"/>
    <w:rsid w:val="00E85C92"/>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72F9"/>
    <w:rsid w:val="00E9734E"/>
    <w:rsid w:val="00E976B1"/>
    <w:rsid w:val="00EA01B3"/>
    <w:rsid w:val="00EA0CCD"/>
    <w:rsid w:val="00EA0EA7"/>
    <w:rsid w:val="00EA10E7"/>
    <w:rsid w:val="00EA126F"/>
    <w:rsid w:val="00EA1627"/>
    <w:rsid w:val="00EA1696"/>
    <w:rsid w:val="00EA1DFB"/>
    <w:rsid w:val="00EA1F40"/>
    <w:rsid w:val="00EA234A"/>
    <w:rsid w:val="00EA2435"/>
    <w:rsid w:val="00EA309A"/>
    <w:rsid w:val="00EA4239"/>
    <w:rsid w:val="00EA48E9"/>
    <w:rsid w:val="00EA4FF6"/>
    <w:rsid w:val="00EA5867"/>
    <w:rsid w:val="00EA60D3"/>
    <w:rsid w:val="00EA638D"/>
    <w:rsid w:val="00EA6496"/>
    <w:rsid w:val="00EA6678"/>
    <w:rsid w:val="00EA69F0"/>
    <w:rsid w:val="00EA7286"/>
    <w:rsid w:val="00EA7753"/>
    <w:rsid w:val="00EA7DE6"/>
    <w:rsid w:val="00EA7F69"/>
    <w:rsid w:val="00EB039C"/>
    <w:rsid w:val="00EB05CE"/>
    <w:rsid w:val="00EB071A"/>
    <w:rsid w:val="00EB079C"/>
    <w:rsid w:val="00EB082E"/>
    <w:rsid w:val="00EB0901"/>
    <w:rsid w:val="00EB1449"/>
    <w:rsid w:val="00EB184D"/>
    <w:rsid w:val="00EB18DA"/>
    <w:rsid w:val="00EB1F93"/>
    <w:rsid w:val="00EB223F"/>
    <w:rsid w:val="00EB294D"/>
    <w:rsid w:val="00EB29E6"/>
    <w:rsid w:val="00EB2A29"/>
    <w:rsid w:val="00EB2A32"/>
    <w:rsid w:val="00EB30F4"/>
    <w:rsid w:val="00EB3BED"/>
    <w:rsid w:val="00EB3DCA"/>
    <w:rsid w:val="00EB3F90"/>
    <w:rsid w:val="00EB484A"/>
    <w:rsid w:val="00EB5536"/>
    <w:rsid w:val="00EB55FF"/>
    <w:rsid w:val="00EB65CD"/>
    <w:rsid w:val="00EB67C1"/>
    <w:rsid w:val="00EB699C"/>
    <w:rsid w:val="00EB70BC"/>
    <w:rsid w:val="00EB755A"/>
    <w:rsid w:val="00EC00F3"/>
    <w:rsid w:val="00EC03E1"/>
    <w:rsid w:val="00EC0A06"/>
    <w:rsid w:val="00EC0A90"/>
    <w:rsid w:val="00EC1740"/>
    <w:rsid w:val="00EC1835"/>
    <w:rsid w:val="00EC1C08"/>
    <w:rsid w:val="00EC210A"/>
    <w:rsid w:val="00EC2367"/>
    <w:rsid w:val="00EC4102"/>
    <w:rsid w:val="00EC4124"/>
    <w:rsid w:val="00EC4135"/>
    <w:rsid w:val="00EC433B"/>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1562"/>
    <w:rsid w:val="00ED18BA"/>
    <w:rsid w:val="00ED191E"/>
    <w:rsid w:val="00ED1EAA"/>
    <w:rsid w:val="00ED2176"/>
    <w:rsid w:val="00ED2989"/>
    <w:rsid w:val="00ED2EB6"/>
    <w:rsid w:val="00ED364D"/>
    <w:rsid w:val="00ED3BB0"/>
    <w:rsid w:val="00ED3D89"/>
    <w:rsid w:val="00ED3EB8"/>
    <w:rsid w:val="00ED40A6"/>
    <w:rsid w:val="00ED48AC"/>
    <w:rsid w:val="00ED4AD8"/>
    <w:rsid w:val="00ED4DF5"/>
    <w:rsid w:val="00ED4F7B"/>
    <w:rsid w:val="00ED5CD6"/>
    <w:rsid w:val="00ED5E31"/>
    <w:rsid w:val="00ED72D1"/>
    <w:rsid w:val="00ED741B"/>
    <w:rsid w:val="00ED76EE"/>
    <w:rsid w:val="00EE00AA"/>
    <w:rsid w:val="00EE047C"/>
    <w:rsid w:val="00EE06D9"/>
    <w:rsid w:val="00EE0B2C"/>
    <w:rsid w:val="00EE14F3"/>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596"/>
    <w:rsid w:val="00EE5776"/>
    <w:rsid w:val="00EE5A55"/>
    <w:rsid w:val="00EE6012"/>
    <w:rsid w:val="00EE6015"/>
    <w:rsid w:val="00EE6E1D"/>
    <w:rsid w:val="00EE6FA9"/>
    <w:rsid w:val="00EE735E"/>
    <w:rsid w:val="00EE755F"/>
    <w:rsid w:val="00EE77E9"/>
    <w:rsid w:val="00EE7894"/>
    <w:rsid w:val="00EE7CD2"/>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FB0"/>
    <w:rsid w:val="00F11453"/>
    <w:rsid w:val="00F116EE"/>
    <w:rsid w:val="00F11800"/>
    <w:rsid w:val="00F118DC"/>
    <w:rsid w:val="00F11B53"/>
    <w:rsid w:val="00F11F31"/>
    <w:rsid w:val="00F12673"/>
    <w:rsid w:val="00F12A24"/>
    <w:rsid w:val="00F13247"/>
    <w:rsid w:val="00F13D38"/>
    <w:rsid w:val="00F14A4F"/>
    <w:rsid w:val="00F14CFC"/>
    <w:rsid w:val="00F15BE8"/>
    <w:rsid w:val="00F16039"/>
    <w:rsid w:val="00F16349"/>
    <w:rsid w:val="00F163E0"/>
    <w:rsid w:val="00F16768"/>
    <w:rsid w:val="00F16781"/>
    <w:rsid w:val="00F16806"/>
    <w:rsid w:val="00F16E41"/>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6B5"/>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13C6"/>
    <w:rsid w:val="00F71417"/>
    <w:rsid w:val="00F71BBE"/>
    <w:rsid w:val="00F72034"/>
    <w:rsid w:val="00F72130"/>
    <w:rsid w:val="00F728ED"/>
    <w:rsid w:val="00F7290B"/>
    <w:rsid w:val="00F72FAA"/>
    <w:rsid w:val="00F74E20"/>
    <w:rsid w:val="00F74F15"/>
    <w:rsid w:val="00F75037"/>
    <w:rsid w:val="00F75095"/>
    <w:rsid w:val="00F750F5"/>
    <w:rsid w:val="00F75DA2"/>
    <w:rsid w:val="00F76E73"/>
    <w:rsid w:val="00F77B0C"/>
    <w:rsid w:val="00F80A89"/>
    <w:rsid w:val="00F80DEC"/>
    <w:rsid w:val="00F80FB5"/>
    <w:rsid w:val="00F813E9"/>
    <w:rsid w:val="00F81DDE"/>
    <w:rsid w:val="00F81F7A"/>
    <w:rsid w:val="00F81F9C"/>
    <w:rsid w:val="00F82A62"/>
    <w:rsid w:val="00F82DEA"/>
    <w:rsid w:val="00F83064"/>
    <w:rsid w:val="00F837B6"/>
    <w:rsid w:val="00F83AD4"/>
    <w:rsid w:val="00F83D00"/>
    <w:rsid w:val="00F842B2"/>
    <w:rsid w:val="00F847A5"/>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C36"/>
    <w:rsid w:val="00FB0C65"/>
    <w:rsid w:val="00FB165D"/>
    <w:rsid w:val="00FB1723"/>
    <w:rsid w:val="00FB1981"/>
    <w:rsid w:val="00FB1AB7"/>
    <w:rsid w:val="00FB23C0"/>
    <w:rsid w:val="00FB258A"/>
    <w:rsid w:val="00FB28F1"/>
    <w:rsid w:val="00FB31C3"/>
    <w:rsid w:val="00FB32D0"/>
    <w:rsid w:val="00FB3521"/>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B3A"/>
    <w:rsid w:val="00FC53DD"/>
    <w:rsid w:val="00FC57CE"/>
    <w:rsid w:val="00FC5CE8"/>
    <w:rsid w:val="00FC5D97"/>
    <w:rsid w:val="00FC61B5"/>
    <w:rsid w:val="00FC6417"/>
    <w:rsid w:val="00FC6563"/>
    <w:rsid w:val="00FC6DBE"/>
    <w:rsid w:val="00FC6E52"/>
    <w:rsid w:val="00FC7C12"/>
    <w:rsid w:val="00FC7E05"/>
    <w:rsid w:val="00FD03F7"/>
    <w:rsid w:val="00FD0702"/>
    <w:rsid w:val="00FD08C0"/>
    <w:rsid w:val="00FD0B8A"/>
    <w:rsid w:val="00FD0FFA"/>
    <w:rsid w:val="00FD1393"/>
    <w:rsid w:val="00FD1477"/>
    <w:rsid w:val="00FD15FB"/>
    <w:rsid w:val="00FD2078"/>
    <w:rsid w:val="00FD2F5C"/>
    <w:rsid w:val="00FD32D6"/>
    <w:rsid w:val="00FD3361"/>
    <w:rsid w:val="00FD3BB0"/>
    <w:rsid w:val="00FD40B7"/>
    <w:rsid w:val="00FD44CA"/>
    <w:rsid w:val="00FD4524"/>
    <w:rsid w:val="00FD4EC9"/>
    <w:rsid w:val="00FD5CF7"/>
    <w:rsid w:val="00FD6448"/>
    <w:rsid w:val="00FD64AE"/>
    <w:rsid w:val="00FD64E4"/>
    <w:rsid w:val="00FD6782"/>
    <w:rsid w:val="00FD67B4"/>
    <w:rsid w:val="00FD705B"/>
    <w:rsid w:val="00FD7167"/>
    <w:rsid w:val="00FD78F9"/>
    <w:rsid w:val="00FD7CE9"/>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29"/>
    <w:rsid w:val="00FF0553"/>
    <w:rsid w:val="00FF062E"/>
    <w:rsid w:val="00FF089E"/>
    <w:rsid w:val="00FF1165"/>
    <w:rsid w:val="00FF1343"/>
    <w:rsid w:val="00FF1422"/>
    <w:rsid w:val="00FF1429"/>
    <w:rsid w:val="00FF1C31"/>
    <w:rsid w:val="00FF2292"/>
    <w:rsid w:val="00FF27C2"/>
    <w:rsid w:val="00FF28F4"/>
    <w:rsid w:val="00FF2CBF"/>
    <w:rsid w:val="00FF2F6C"/>
    <w:rsid w:val="00FF3D91"/>
    <w:rsid w:val="00FF3DA7"/>
    <w:rsid w:val="00FF4514"/>
    <w:rsid w:val="00FF46B4"/>
    <w:rsid w:val="00FF46C3"/>
    <w:rsid w:val="00FF5589"/>
    <w:rsid w:val="00FF59F6"/>
    <w:rsid w:val="00FF64E6"/>
    <w:rsid w:val="00FF652E"/>
    <w:rsid w:val="00FF6C4B"/>
    <w:rsid w:val="00FF6F1E"/>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C759005-6E02-4862-9D0D-9D012A5E9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UnresolvedMention6">
    <w:name w:val="Unresolved Mention6"/>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2B04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6" Type="http://schemas.openxmlformats.org/officeDocument/2006/relationships/hyperlink" Target="https://github.com/lukakurnjek/plutus-pioneer-program"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3.png"/><Relationship Id="rId37" Type="http://schemas.openxmlformats.org/officeDocument/2006/relationships/hyperlink" Target="https://github.com/input-output-hk/cardano-nod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hyperlink" Target="https://hydra.iohk.io/build/12982960/download/1/extended-utxo-specification.pdf" TargetMode="Externa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github.com/input-output-hk/haskell-course" TargetMode="External"/><Relationship Id="rId17" Type="http://schemas.openxmlformats.org/officeDocument/2006/relationships/hyperlink" Target="https://nixos.org/download.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localhost:8009/"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hyperlink" Target="https://github.com/input-output-hk/plutus-app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input-output-hk/plutus-apps"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github.com/input-output-hk/plutus-pioneer-program/tree/third-iteration"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youtube.com/watch?v=7Lfj2mGIPLQ" TargetMode="External"/><Relationship Id="rId94" Type="http://schemas.openxmlformats.org/officeDocument/2006/relationships/hyperlink" Target="https://docs.cardano.org/plutus/eutxo-explainer"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haskell.org/documentation/" TargetMode="External"/><Relationship Id="rId18" Type="http://schemas.openxmlformats.org/officeDocument/2006/relationships/image" Target="media/image2.png"/><Relationship Id="rId39" Type="http://schemas.openxmlformats.org/officeDocument/2006/relationships/hyperlink" Target="https://testnets.cardano.org/en/testnets/cardano/tools/faucet/"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github.com/input-output-hk/plutus-apps/blob/main/plutus-pab/test-node/README.md" TargetMode="External"/><Relationship Id="rId76" Type="http://schemas.openxmlformats.org/officeDocument/2006/relationships/image" Target="media/image54.png"/><Relationship Id="rId97" Type="http://schemas.openxmlformats.org/officeDocument/2006/relationships/hyperlink" Target="https://iohk.io/en/blog/posts/2021/10/28/plutus-application-backend-pab-supporting-dapp-development-on-cardano/"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github.com/input-output-hk/plutus-pioneer-program"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playground.plutus.iohkdev.io"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0.0.0.0:8002/haddock" TargetMode="External"/><Relationship Id="rId14" Type="http://schemas.openxmlformats.org/officeDocument/2006/relationships/hyperlink" Target="https://www.haskell.org/ghcup/"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docs.cardano.org/plutus/learn-about-plutus" TargetMode="External"/><Relationship Id="rId98" Type="http://schemas.openxmlformats.org/officeDocument/2006/relationships/header" Target="header1.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239</Pages>
  <Words>70504</Words>
  <Characters>401876</Characters>
  <DocSecurity>0</DocSecurity>
  <Lines>3348</Lines>
  <Paragraphs>942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LinksUpToDate>false</LinksUpToDate>
  <CharactersWithSpaces>471438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2023-05-26T16:30:00Z</cp:lastPrinted>
  <dcterms:created xsi:type="dcterms:W3CDTF">2016-09-08T06:05:00Z</dcterms:created>
  <dcterms:modified xsi:type="dcterms:W3CDTF">2023-05-26T16:32:00Z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